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7D0E" w14:textId="77777777" w:rsidR="00C12884" w:rsidRPr="00324DB7" w:rsidRDefault="00C12884" w:rsidP="00C12884">
      <w:pPr>
        <w:pStyle w:val="ZA"/>
        <w:framePr w:w="10563" w:h="782" w:hRule="exact" w:wrap="notBeside" w:hAnchor="page" w:x="661" w:y="646" w:anchorLock="1"/>
        <w:pBdr>
          <w:bottom w:val="none" w:sz="0" w:space="0" w:color="auto"/>
        </w:pBdr>
        <w:jc w:val="center"/>
        <w:rPr>
          <w:noProof w:val="0"/>
        </w:rPr>
      </w:pPr>
      <w:r w:rsidRPr="00324DB7">
        <w:rPr>
          <w:noProof w:val="0"/>
          <w:sz w:val="64"/>
        </w:rPr>
        <w:t xml:space="preserve">ETSI GS MEC 012 </w:t>
      </w:r>
      <w:r w:rsidRPr="00324DB7">
        <w:rPr>
          <w:noProof w:val="0"/>
        </w:rPr>
        <w:t>V2.2.1</w:t>
      </w:r>
      <w:r w:rsidRPr="00324DB7">
        <w:rPr>
          <w:rStyle w:val="ZGSM"/>
          <w:noProof w:val="0"/>
        </w:rPr>
        <w:t xml:space="preserve"> </w:t>
      </w:r>
      <w:r w:rsidRPr="00324DB7">
        <w:rPr>
          <w:noProof w:val="0"/>
          <w:sz w:val="32"/>
        </w:rPr>
        <w:t>(2022-02</w:t>
      </w:r>
      <w:r w:rsidRPr="00324DB7">
        <w:rPr>
          <w:noProof w:val="0"/>
          <w:sz w:val="32"/>
          <w:szCs w:val="32"/>
        </w:rPr>
        <w:t>)</w:t>
      </w:r>
    </w:p>
    <w:p w14:paraId="4B8884C3" w14:textId="5C2AC43B" w:rsidR="00C12884" w:rsidRPr="00324DB7" w:rsidRDefault="00C12884" w:rsidP="00C12884">
      <w:pPr>
        <w:pStyle w:val="ZT"/>
        <w:framePr w:w="10206" w:h="3701" w:hRule="exact" w:wrap="notBeside" w:hAnchor="page" w:x="880" w:y="7094"/>
        <w:spacing w:line="240" w:lineRule="auto"/>
      </w:pPr>
      <w:r w:rsidRPr="00324DB7">
        <w:t>Multi-access Edge Computing (MEC);</w:t>
      </w:r>
    </w:p>
    <w:p w14:paraId="4F59FE49" w14:textId="77777777" w:rsidR="00C12884" w:rsidRPr="00324DB7" w:rsidRDefault="00C12884" w:rsidP="00C12884">
      <w:pPr>
        <w:pStyle w:val="ZT"/>
        <w:framePr w:w="10206" w:h="3701" w:hRule="exact" w:wrap="notBeside" w:hAnchor="page" w:x="880" w:y="7094"/>
      </w:pPr>
      <w:r w:rsidRPr="00324DB7">
        <w:t xml:space="preserve">Radio Network Information </w:t>
      </w:r>
      <w:r w:rsidRPr="009364B4">
        <w:t>API</w:t>
      </w:r>
    </w:p>
    <w:p w14:paraId="4A7D215E" w14:textId="77777777" w:rsidR="00C12884" w:rsidRPr="00324DB7" w:rsidRDefault="00C12884" w:rsidP="00C12884">
      <w:pPr>
        <w:pStyle w:val="ZG"/>
        <w:framePr w:w="10624" w:h="3271" w:hRule="exact" w:wrap="notBeside" w:hAnchor="page" w:x="674" w:y="12211"/>
        <w:rPr>
          <w:noProof w:val="0"/>
        </w:rPr>
      </w:pPr>
    </w:p>
    <w:p w14:paraId="3D75EDBD" w14:textId="77777777" w:rsidR="00C12884" w:rsidRPr="00324DB7" w:rsidRDefault="00C12884" w:rsidP="00C12884">
      <w:pPr>
        <w:pStyle w:val="ZD"/>
        <w:framePr w:wrap="notBeside"/>
        <w:rPr>
          <w:noProof w:val="0"/>
        </w:rPr>
      </w:pPr>
    </w:p>
    <w:p w14:paraId="702E3649" w14:textId="77777777" w:rsidR="00C12884" w:rsidRPr="00324DB7" w:rsidRDefault="00C12884" w:rsidP="00C12884">
      <w:pPr>
        <w:pStyle w:val="ZB"/>
        <w:framePr w:wrap="notBeside" w:hAnchor="page" w:x="901" w:y="1421"/>
        <w:rPr>
          <w:noProof w:val="0"/>
        </w:rPr>
      </w:pPr>
    </w:p>
    <w:p w14:paraId="37E58B6D" w14:textId="77777777" w:rsidR="00C12884" w:rsidRPr="00324DB7" w:rsidRDefault="00C12884" w:rsidP="00C12884"/>
    <w:p w14:paraId="7C22A6A4" w14:textId="77777777" w:rsidR="00C12884" w:rsidRPr="00324DB7" w:rsidRDefault="00C12884" w:rsidP="00C12884"/>
    <w:p w14:paraId="585FDDCF" w14:textId="77777777" w:rsidR="00C12884" w:rsidRPr="00324DB7" w:rsidRDefault="00C12884" w:rsidP="00C12884"/>
    <w:p w14:paraId="70CD2E54" w14:textId="77777777" w:rsidR="00C12884" w:rsidRPr="00324DB7" w:rsidRDefault="00C12884" w:rsidP="00C12884"/>
    <w:p w14:paraId="0A774E72" w14:textId="77777777" w:rsidR="00C12884" w:rsidRPr="00324DB7" w:rsidRDefault="00C12884" w:rsidP="00C12884"/>
    <w:p w14:paraId="1E091DB1" w14:textId="77777777" w:rsidR="00C12884" w:rsidRPr="00324DB7" w:rsidRDefault="00C12884" w:rsidP="00C12884">
      <w:pPr>
        <w:pStyle w:val="ZB"/>
        <w:framePr w:wrap="notBeside" w:hAnchor="page" w:x="901" w:y="1421"/>
        <w:rPr>
          <w:noProof w:val="0"/>
        </w:rPr>
      </w:pPr>
    </w:p>
    <w:p w14:paraId="5EC4E491" w14:textId="77777777" w:rsidR="00C12884" w:rsidRPr="00324DB7" w:rsidRDefault="00C12884" w:rsidP="00C12884">
      <w:pPr>
        <w:pStyle w:val="FP"/>
        <w:framePr w:h="1625" w:hRule="exact" w:wrap="notBeside" w:vAnchor="page" w:hAnchor="page" w:x="871" w:y="11581"/>
        <w:pBdr>
          <w:bottom w:val="single" w:sz="6" w:space="1" w:color="auto"/>
        </w:pBdr>
        <w:spacing w:after="240"/>
        <w:ind w:left="2835" w:right="2835"/>
        <w:jc w:val="center"/>
        <w:rPr>
          <w:rFonts w:ascii="Arial" w:hAnsi="Arial"/>
          <w:b/>
          <w:i/>
        </w:rPr>
      </w:pPr>
      <w:r w:rsidRPr="00324DB7">
        <w:rPr>
          <w:rFonts w:ascii="Arial" w:hAnsi="Arial"/>
          <w:b/>
          <w:i/>
        </w:rPr>
        <w:t>Disclaimer</w:t>
      </w:r>
    </w:p>
    <w:p w14:paraId="428183A4" w14:textId="77777777" w:rsidR="00C12884" w:rsidRPr="00324DB7" w:rsidRDefault="00C12884" w:rsidP="00C12884">
      <w:pPr>
        <w:pStyle w:val="FP"/>
        <w:framePr w:h="1625" w:hRule="exact" w:wrap="notBeside" w:vAnchor="page" w:hAnchor="page" w:x="871" w:y="11581"/>
        <w:spacing w:after="240"/>
        <w:jc w:val="center"/>
        <w:rPr>
          <w:rFonts w:ascii="Arial" w:hAnsi="Arial" w:cs="Arial"/>
          <w:sz w:val="18"/>
          <w:szCs w:val="18"/>
        </w:rPr>
      </w:pPr>
      <w:r w:rsidRPr="00324DB7">
        <w:rPr>
          <w:rFonts w:ascii="Arial" w:hAnsi="Arial" w:cs="Arial"/>
          <w:sz w:val="18"/>
          <w:szCs w:val="18"/>
        </w:rPr>
        <w:t>The present document has been produced and approved by the Multi-access Edge Computing (MEC) ETSI Industry Specification Group (ISG) and represents the views of those members who participated in this ISG.</w:t>
      </w:r>
      <w:r w:rsidRPr="00324DB7">
        <w:rPr>
          <w:rFonts w:ascii="Arial" w:hAnsi="Arial" w:cs="Arial"/>
          <w:sz w:val="18"/>
          <w:szCs w:val="18"/>
        </w:rPr>
        <w:br/>
        <w:t>It does not necessarily represent the views of the entire ETSI membership.</w:t>
      </w:r>
    </w:p>
    <w:p w14:paraId="7DA3F2CE" w14:textId="77777777" w:rsidR="00C12884" w:rsidRPr="00324DB7" w:rsidRDefault="00C12884" w:rsidP="00C12884">
      <w:pPr>
        <w:pStyle w:val="ZB"/>
        <w:framePr w:w="6341" w:h="450" w:hRule="exact" w:wrap="notBeside" w:hAnchor="page" w:x="811" w:y="5401"/>
        <w:jc w:val="left"/>
        <w:rPr>
          <w:rFonts w:ascii="Century Gothic" w:hAnsi="Century Gothic"/>
          <w:b/>
          <w:i w:val="0"/>
          <w:caps/>
          <w:noProof w:val="0"/>
          <w:color w:val="FFFFFF"/>
          <w:sz w:val="32"/>
          <w:szCs w:val="32"/>
        </w:rPr>
      </w:pPr>
      <w:r w:rsidRPr="00324DB7">
        <w:rPr>
          <w:rFonts w:ascii="Century Gothic" w:hAnsi="Century Gothic"/>
          <w:b/>
          <w:i w:val="0"/>
          <w:caps/>
          <w:noProof w:val="0"/>
          <w:color w:val="FFFFFF"/>
          <w:sz w:val="32"/>
          <w:szCs w:val="32"/>
        </w:rPr>
        <w:t>Group Specification</w:t>
      </w:r>
    </w:p>
    <w:p w14:paraId="15A6CCF0" w14:textId="77777777" w:rsidR="00C12884" w:rsidRPr="00324DB7" w:rsidRDefault="00C12884" w:rsidP="00C12884">
      <w:pPr>
        <w:rPr>
          <w:rFonts w:ascii="Arial" w:hAnsi="Arial" w:cs="Arial"/>
          <w:sz w:val="18"/>
          <w:szCs w:val="18"/>
        </w:rPr>
        <w:sectPr w:rsidR="00C12884" w:rsidRPr="00324DB7">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7" w:h="16840" w:code="9"/>
          <w:pgMar w:top="2268" w:right="851" w:bottom="10773" w:left="851" w:header="0" w:footer="0" w:gutter="0"/>
          <w:cols w:space="720"/>
          <w:docGrid w:linePitch="272"/>
        </w:sectPr>
      </w:pPr>
    </w:p>
    <w:p w14:paraId="3B10CFA8" w14:textId="77777777" w:rsidR="00C12884" w:rsidRPr="00324DB7" w:rsidRDefault="00C12884" w:rsidP="00C12884">
      <w:pPr>
        <w:pStyle w:val="FP"/>
        <w:framePr w:w="9758" w:wrap="notBeside" w:vAnchor="page" w:hAnchor="page" w:x="1169" w:y="1742"/>
        <w:pBdr>
          <w:bottom w:val="single" w:sz="6" w:space="1" w:color="auto"/>
        </w:pBdr>
        <w:ind w:left="2835" w:right="2835"/>
        <w:jc w:val="center"/>
      </w:pPr>
      <w:r w:rsidRPr="00324DB7">
        <w:lastRenderedPageBreak/>
        <w:t>Reference</w:t>
      </w:r>
    </w:p>
    <w:p w14:paraId="0EFB29EA" w14:textId="4136C351" w:rsidR="00C12884" w:rsidRPr="00324DB7" w:rsidRDefault="00C12884" w:rsidP="00C12884">
      <w:pPr>
        <w:pStyle w:val="FP"/>
        <w:framePr w:w="9758" w:wrap="notBeside" w:vAnchor="page" w:hAnchor="page" w:x="1169" w:y="1742"/>
        <w:ind w:left="2268" w:right="2268"/>
        <w:jc w:val="center"/>
        <w:rPr>
          <w:rFonts w:ascii="Arial" w:hAnsi="Arial"/>
          <w:sz w:val="18"/>
        </w:rPr>
      </w:pPr>
      <w:r w:rsidRPr="00324DB7">
        <w:rPr>
          <w:rFonts w:ascii="Arial" w:hAnsi="Arial"/>
          <w:sz w:val="18"/>
        </w:rPr>
        <w:t>RGS/MEC-0012</w:t>
      </w:r>
      <w:r w:rsidR="007B2761">
        <w:rPr>
          <w:rFonts w:ascii="Arial" w:hAnsi="Arial"/>
          <w:sz w:val="18"/>
        </w:rPr>
        <w:t>v</w:t>
      </w:r>
      <w:r w:rsidRPr="00324DB7">
        <w:rPr>
          <w:rFonts w:ascii="Arial" w:hAnsi="Arial"/>
          <w:sz w:val="18"/>
        </w:rPr>
        <w:t>221R</w:t>
      </w:r>
      <w:r w:rsidR="003959A4" w:rsidRPr="00324DB7">
        <w:rPr>
          <w:rFonts w:ascii="Arial" w:hAnsi="Arial"/>
          <w:sz w:val="18"/>
        </w:rPr>
        <w:t>nis</w:t>
      </w:r>
      <w:r w:rsidRPr="00324DB7">
        <w:rPr>
          <w:rFonts w:ascii="Arial" w:hAnsi="Arial"/>
          <w:sz w:val="18"/>
        </w:rPr>
        <w:t>A</w:t>
      </w:r>
      <w:r w:rsidR="003959A4" w:rsidRPr="00324DB7">
        <w:rPr>
          <w:rFonts w:ascii="Arial" w:hAnsi="Arial"/>
          <w:sz w:val="18"/>
        </w:rPr>
        <w:t>pi</w:t>
      </w:r>
    </w:p>
    <w:p w14:paraId="5483AD3B" w14:textId="77777777" w:rsidR="00C12884" w:rsidRPr="00324DB7" w:rsidRDefault="00C12884" w:rsidP="00C12884">
      <w:pPr>
        <w:pStyle w:val="FP"/>
        <w:framePr w:w="9758" w:wrap="notBeside" w:vAnchor="page" w:hAnchor="page" w:x="1169" w:y="1742"/>
        <w:pBdr>
          <w:bottom w:val="single" w:sz="6" w:space="1" w:color="auto"/>
        </w:pBdr>
        <w:spacing w:before="240"/>
        <w:ind w:left="2835" w:right="2835"/>
        <w:jc w:val="center"/>
      </w:pPr>
      <w:r w:rsidRPr="00324DB7">
        <w:t>Keywords</w:t>
      </w:r>
    </w:p>
    <w:p w14:paraId="5A998540" w14:textId="77777777" w:rsidR="00C12884" w:rsidRPr="00324DB7" w:rsidRDefault="00C12884" w:rsidP="00C12884">
      <w:pPr>
        <w:pStyle w:val="FP"/>
        <w:framePr w:w="9758" w:wrap="notBeside" w:vAnchor="page" w:hAnchor="page" w:x="1169" w:y="1742"/>
        <w:ind w:left="2835" w:right="2835"/>
        <w:jc w:val="center"/>
        <w:rPr>
          <w:rFonts w:ascii="Arial" w:hAnsi="Arial"/>
          <w:sz w:val="18"/>
        </w:rPr>
      </w:pPr>
      <w:r w:rsidRPr="009364B4">
        <w:rPr>
          <w:rFonts w:ascii="Arial" w:hAnsi="Arial"/>
          <w:sz w:val="18"/>
        </w:rPr>
        <w:t>API</w:t>
      </w:r>
      <w:r w:rsidRPr="00324DB7">
        <w:rPr>
          <w:rFonts w:ascii="Arial" w:hAnsi="Arial"/>
          <w:sz w:val="18"/>
        </w:rPr>
        <w:t xml:space="preserve">, MEC, </w:t>
      </w:r>
      <w:r w:rsidRPr="009364B4">
        <w:rPr>
          <w:rFonts w:ascii="Arial" w:hAnsi="Arial"/>
          <w:sz w:val="18"/>
        </w:rPr>
        <w:t>RNIS</w:t>
      </w:r>
    </w:p>
    <w:p w14:paraId="4E99D9C4" w14:textId="77777777" w:rsidR="00C12884" w:rsidRPr="00324DB7" w:rsidRDefault="00C12884" w:rsidP="00C12884"/>
    <w:p w14:paraId="7F441528" w14:textId="77777777" w:rsidR="00C12884" w:rsidRPr="00324DB7" w:rsidRDefault="00C12884" w:rsidP="00C12884">
      <w:pPr>
        <w:pStyle w:val="FP"/>
        <w:framePr w:w="9758" w:wrap="notBeside" w:vAnchor="page" w:hAnchor="page" w:x="1169" w:y="3698"/>
        <w:spacing w:after="120"/>
        <w:ind w:left="2835" w:right="2835"/>
        <w:jc w:val="center"/>
        <w:rPr>
          <w:rFonts w:ascii="Arial" w:hAnsi="Arial"/>
          <w:b/>
          <w:i/>
        </w:rPr>
      </w:pPr>
      <w:r w:rsidRPr="00324DB7">
        <w:rPr>
          <w:rFonts w:ascii="Arial" w:hAnsi="Arial"/>
          <w:b/>
          <w:i/>
        </w:rPr>
        <w:t>ETSI</w:t>
      </w:r>
    </w:p>
    <w:p w14:paraId="71ECA161" w14:textId="77777777" w:rsidR="00C12884" w:rsidRPr="00324DB7" w:rsidRDefault="00C12884" w:rsidP="00C12884">
      <w:pPr>
        <w:pStyle w:val="FP"/>
        <w:framePr w:w="9758" w:wrap="notBeside" w:vAnchor="page" w:hAnchor="page" w:x="1169" w:y="3698"/>
        <w:pBdr>
          <w:bottom w:val="single" w:sz="6" w:space="1" w:color="auto"/>
        </w:pBdr>
        <w:ind w:left="2835" w:right="2835"/>
        <w:jc w:val="center"/>
        <w:rPr>
          <w:rFonts w:ascii="Arial" w:hAnsi="Arial"/>
          <w:sz w:val="18"/>
        </w:rPr>
      </w:pPr>
      <w:r w:rsidRPr="00324DB7">
        <w:rPr>
          <w:rFonts w:ascii="Arial" w:hAnsi="Arial"/>
          <w:sz w:val="18"/>
        </w:rPr>
        <w:t>650 Route des Lucioles</w:t>
      </w:r>
    </w:p>
    <w:p w14:paraId="1DF7FE33" w14:textId="77777777" w:rsidR="00C12884" w:rsidRPr="00324DB7" w:rsidRDefault="00C12884" w:rsidP="00C12884">
      <w:pPr>
        <w:pStyle w:val="FP"/>
        <w:framePr w:w="9758" w:wrap="notBeside" w:vAnchor="page" w:hAnchor="page" w:x="1169" w:y="3698"/>
        <w:pBdr>
          <w:bottom w:val="single" w:sz="6" w:space="1" w:color="auto"/>
        </w:pBdr>
        <w:ind w:left="2835" w:right="2835"/>
        <w:jc w:val="center"/>
      </w:pPr>
      <w:r w:rsidRPr="00324DB7">
        <w:rPr>
          <w:rFonts w:ascii="Arial" w:hAnsi="Arial"/>
          <w:sz w:val="18"/>
        </w:rPr>
        <w:t>F-06921 Sophia Antipolis Cedex - FRANCE</w:t>
      </w:r>
    </w:p>
    <w:p w14:paraId="4DDFBD06" w14:textId="77777777" w:rsidR="00C12884" w:rsidRPr="00324DB7" w:rsidRDefault="00C12884" w:rsidP="00C12884">
      <w:pPr>
        <w:pStyle w:val="FP"/>
        <w:framePr w:w="9758" w:wrap="notBeside" w:vAnchor="page" w:hAnchor="page" w:x="1169" w:y="3698"/>
        <w:ind w:left="2835" w:right="2835"/>
        <w:jc w:val="center"/>
        <w:rPr>
          <w:rFonts w:ascii="Arial" w:hAnsi="Arial"/>
          <w:sz w:val="18"/>
        </w:rPr>
      </w:pPr>
    </w:p>
    <w:p w14:paraId="1B63687F" w14:textId="77777777" w:rsidR="00C12884" w:rsidRPr="00324DB7" w:rsidRDefault="00C12884" w:rsidP="00C12884">
      <w:pPr>
        <w:pStyle w:val="FP"/>
        <w:framePr w:w="9758" w:wrap="notBeside" w:vAnchor="page" w:hAnchor="page" w:x="1169" w:y="3698"/>
        <w:spacing w:after="20"/>
        <w:ind w:left="2835" w:right="2835"/>
        <w:jc w:val="center"/>
        <w:rPr>
          <w:rFonts w:ascii="Arial" w:hAnsi="Arial"/>
          <w:sz w:val="18"/>
        </w:rPr>
      </w:pPr>
      <w:r w:rsidRPr="00324DB7">
        <w:rPr>
          <w:rFonts w:ascii="Arial" w:hAnsi="Arial"/>
          <w:sz w:val="18"/>
        </w:rPr>
        <w:t>Tel.: +33 4 92 94 42 00   Fax: +33 4 93 65 47 16</w:t>
      </w:r>
    </w:p>
    <w:p w14:paraId="4FAC9765" w14:textId="77777777" w:rsidR="00C12884" w:rsidRPr="00324DB7" w:rsidRDefault="00C12884" w:rsidP="00C12884">
      <w:pPr>
        <w:pStyle w:val="FP"/>
        <w:framePr w:w="9758" w:wrap="notBeside" w:vAnchor="page" w:hAnchor="page" w:x="1169" w:y="3698"/>
        <w:ind w:left="2835" w:right="2835"/>
        <w:jc w:val="center"/>
        <w:rPr>
          <w:rFonts w:ascii="Arial" w:hAnsi="Arial"/>
          <w:sz w:val="15"/>
        </w:rPr>
      </w:pPr>
    </w:p>
    <w:p w14:paraId="2B38CD91" w14:textId="77777777" w:rsidR="00C12884" w:rsidRPr="00324DB7" w:rsidRDefault="00C12884" w:rsidP="00C12884">
      <w:pPr>
        <w:pStyle w:val="FP"/>
        <w:framePr w:w="9758" w:wrap="notBeside" w:vAnchor="page" w:hAnchor="page" w:x="1169" w:y="3698"/>
        <w:ind w:left="2835" w:right="2835"/>
        <w:jc w:val="center"/>
        <w:rPr>
          <w:rFonts w:ascii="Arial" w:hAnsi="Arial"/>
          <w:sz w:val="15"/>
        </w:rPr>
      </w:pPr>
      <w:r w:rsidRPr="00324DB7">
        <w:rPr>
          <w:rFonts w:ascii="Arial" w:hAnsi="Arial"/>
          <w:sz w:val="15"/>
        </w:rPr>
        <w:t xml:space="preserve">Siret N° 348 623 562 00017 - </w:t>
      </w:r>
      <w:bookmarkStart w:id="0" w:name="_Hlk67652697"/>
      <w:r w:rsidRPr="00324DB7">
        <w:rPr>
          <w:rFonts w:ascii="Arial" w:hAnsi="Arial"/>
          <w:sz w:val="15"/>
        </w:rPr>
        <w:t>APE 7112B</w:t>
      </w:r>
      <w:bookmarkEnd w:id="0"/>
    </w:p>
    <w:p w14:paraId="3D32FF47" w14:textId="77777777" w:rsidR="00C12884" w:rsidRPr="00324DB7" w:rsidRDefault="00C12884" w:rsidP="00C12884">
      <w:pPr>
        <w:pStyle w:val="FP"/>
        <w:framePr w:w="9758" w:wrap="notBeside" w:vAnchor="page" w:hAnchor="page" w:x="1169" w:y="3698"/>
        <w:ind w:left="2835" w:right="2835"/>
        <w:jc w:val="center"/>
        <w:rPr>
          <w:rFonts w:ascii="Arial" w:hAnsi="Arial"/>
          <w:sz w:val="15"/>
        </w:rPr>
      </w:pPr>
      <w:r w:rsidRPr="00324DB7">
        <w:rPr>
          <w:rFonts w:ascii="Arial" w:hAnsi="Arial"/>
          <w:sz w:val="15"/>
        </w:rPr>
        <w:t>Association à but non lucratif enregistrée à la</w:t>
      </w:r>
    </w:p>
    <w:p w14:paraId="68782B32" w14:textId="77777777" w:rsidR="00C12884" w:rsidRPr="00324DB7" w:rsidRDefault="00C12884" w:rsidP="00C12884">
      <w:pPr>
        <w:pStyle w:val="FP"/>
        <w:framePr w:w="9758" w:wrap="notBeside" w:vAnchor="page" w:hAnchor="page" w:x="1169" w:y="3698"/>
        <w:ind w:left="2835" w:right="2835"/>
        <w:jc w:val="center"/>
        <w:rPr>
          <w:rFonts w:ascii="Arial" w:hAnsi="Arial"/>
          <w:sz w:val="15"/>
        </w:rPr>
      </w:pPr>
      <w:r w:rsidRPr="00324DB7">
        <w:rPr>
          <w:rFonts w:ascii="Arial" w:hAnsi="Arial"/>
          <w:sz w:val="15"/>
        </w:rPr>
        <w:t xml:space="preserve">Sous-Préfecture de Grasse (06) N° </w:t>
      </w:r>
      <w:bookmarkStart w:id="1" w:name="_Hlk67652713"/>
      <w:r w:rsidRPr="00324DB7">
        <w:rPr>
          <w:rFonts w:ascii="Arial" w:hAnsi="Arial"/>
          <w:sz w:val="15"/>
        </w:rPr>
        <w:t>w061004871</w:t>
      </w:r>
      <w:bookmarkEnd w:id="1"/>
    </w:p>
    <w:p w14:paraId="651E0649" w14:textId="77777777" w:rsidR="00C12884" w:rsidRPr="00324DB7" w:rsidRDefault="00C12884" w:rsidP="00C12884">
      <w:pPr>
        <w:pStyle w:val="FP"/>
        <w:framePr w:w="9758" w:wrap="notBeside" w:vAnchor="page" w:hAnchor="page" w:x="1169" w:y="3698"/>
        <w:ind w:left="2835" w:right="2835"/>
        <w:jc w:val="center"/>
        <w:rPr>
          <w:rFonts w:ascii="Arial" w:hAnsi="Arial"/>
          <w:sz w:val="18"/>
        </w:rPr>
      </w:pPr>
    </w:p>
    <w:p w14:paraId="4BE418A7" w14:textId="77777777" w:rsidR="00C12884" w:rsidRPr="00324DB7" w:rsidRDefault="00C12884" w:rsidP="00C12884">
      <w:pPr>
        <w:pStyle w:val="FP"/>
        <w:framePr w:w="9758" w:wrap="notBeside" w:vAnchor="page" w:hAnchor="page" w:x="1169" w:y="6130"/>
        <w:pBdr>
          <w:bottom w:val="single" w:sz="6" w:space="1" w:color="auto"/>
        </w:pBdr>
        <w:spacing w:after="120"/>
        <w:ind w:left="2835" w:right="2835"/>
        <w:jc w:val="center"/>
        <w:rPr>
          <w:rFonts w:ascii="Arial" w:hAnsi="Arial"/>
          <w:b/>
          <w:i/>
        </w:rPr>
      </w:pPr>
      <w:r w:rsidRPr="00324DB7">
        <w:rPr>
          <w:rFonts w:ascii="Arial" w:hAnsi="Arial"/>
          <w:b/>
          <w:i/>
        </w:rPr>
        <w:t>Important notice</w:t>
      </w:r>
    </w:p>
    <w:p w14:paraId="08929B5C" w14:textId="77777777" w:rsidR="00C12884" w:rsidRPr="00324DB7" w:rsidRDefault="00C12884" w:rsidP="00C12884">
      <w:pPr>
        <w:pStyle w:val="FP"/>
        <w:framePr w:w="9758" w:wrap="notBeside" w:vAnchor="page" w:hAnchor="page" w:x="1169" w:y="6130"/>
        <w:spacing w:after="120"/>
        <w:jc w:val="center"/>
        <w:rPr>
          <w:rFonts w:ascii="Arial" w:hAnsi="Arial" w:cs="Arial"/>
          <w:sz w:val="18"/>
        </w:rPr>
      </w:pPr>
      <w:r w:rsidRPr="00324DB7">
        <w:rPr>
          <w:rFonts w:ascii="Arial" w:hAnsi="Arial" w:cs="Arial"/>
          <w:sz w:val="18"/>
        </w:rPr>
        <w:t>The present document can be downloaded from:</w:t>
      </w:r>
      <w:r w:rsidRPr="00324DB7">
        <w:rPr>
          <w:rFonts w:ascii="Arial" w:hAnsi="Arial" w:cs="Arial"/>
          <w:sz w:val="18"/>
        </w:rPr>
        <w:br/>
      </w:r>
      <w:hyperlink r:id="rId14" w:history="1">
        <w:r w:rsidRPr="009364B4">
          <w:rPr>
            <w:rStyle w:val="Hyperlink"/>
            <w:rFonts w:ascii="Arial" w:hAnsi="Arial"/>
            <w:sz w:val="18"/>
          </w:rPr>
          <w:t>http://www.etsi.org/standards-search</w:t>
        </w:r>
      </w:hyperlink>
    </w:p>
    <w:p w14:paraId="7B5EBFFB" w14:textId="77777777" w:rsidR="00C12884" w:rsidRPr="00324DB7" w:rsidRDefault="00C12884" w:rsidP="00C12884">
      <w:pPr>
        <w:pStyle w:val="FP"/>
        <w:framePr w:w="9758" w:wrap="notBeside" w:vAnchor="page" w:hAnchor="page" w:x="1169" w:y="6130"/>
        <w:spacing w:after="120"/>
        <w:jc w:val="center"/>
        <w:rPr>
          <w:rFonts w:ascii="Arial" w:hAnsi="Arial" w:cs="Arial"/>
          <w:sz w:val="18"/>
        </w:rPr>
      </w:pPr>
      <w:r w:rsidRPr="00324DB7">
        <w:rPr>
          <w:rFonts w:ascii="Arial" w:hAnsi="Arial" w:cs="Arial"/>
          <w:sz w:val="18"/>
        </w:rPr>
        <w:t xml:space="preserve">The present document may be made available in electronic versions and/or in print. The content of any electronic and/or print versions of the present document shall not be modified without the prior written authorization of ETSI. In case of any existing or perceived difference in contents between such versions and/or in print, the prevailing version of an ETSI deliverable is the one made publicly available in PDF format at </w:t>
      </w:r>
      <w:hyperlink r:id="rId15" w:history="1">
        <w:r w:rsidRPr="009364B4">
          <w:rPr>
            <w:rStyle w:val="Hyperlink"/>
            <w:rFonts w:ascii="Arial" w:hAnsi="Arial" w:cs="Arial"/>
            <w:sz w:val="18"/>
          </w:rPr>
          <w:t>www.etsi.org/deliver</w:t>
        </w:r>
      </w:hyperlink>
      <w:r w:rsidRPr="00324DB7">
        <w:rPr>
          <w:rFonts w:ascii="Arial" w:hAnsi="Arial" w:cs="Arial"/>
          <w:sz w:val="18"/>
        </w:rPr>
        <w:t>.</w:t>
      </w:r>
    </w:p>
    <w:p w14:paraId="7CF7FCC9" w14:textId="77777777" w:rsidR="00C12884" w:rsidRPr="00324DB7" w:rsidRDefault="00C12884" w:rsidP="00C12884">
      <w:pPr>
        <w:pStyle w:val="FP"/>
        <w:framePr w:w="9758" w:wrap="notBeside" w:vAnchor="page" w:hAnchor="page" w:x="1169" w:y="6130"/>
        <w:spacing w:after="120"/>
        <w:jc w:val="center"/>
        <w:rPr>
          <w:rFonts w:ascii="Arial" w:hAnsi="Arial" w:cs="Arial"/>
          <w:sz w:val="18"/>
        </w:rPr>
      </w:pPr>
      <w:r w:rsidRPr="00324DB7">
        <w:rPr>
          <w:rFonts w:ascii="Arial" w:hAnsi="Arial" w:cs="Arial"/>
          <w:sz w:val="18"/>
        </w:rPr>
        <w:t xml:space="preserve">Users of the present document should be aware that the document may be subject to revision or change of status. Information on the current status of this and other ETSI documents is available at </w:t>
      </w:r>
      <w:hyperlink r:id="rId16" w:history="1">
        <w:r w:rsidRPr="009364B4">
          <w:rPr>
            <w:rStyle w:val="Hyperlink"/>
            <w:rFonts w:ascii="Arial" w:hAnsi="Arial" w:cs="Arial"/>
            <w:sz w:val="18"/>
          </w:rPr>
          <w:t>https://portal.etsi.org/TB/ETSIDeliverableStatus.aspx</w:t>
        </w:r>
      </w:hyperlink>
    </w:p>
    <w:p w14:paraId="50A9ADEB" w14:textId="77777777" w:rsidR="00C12884" w:rsidRPr="009364B4" w:rsidRDefault="00C12884" w:rsidP="00C12884">
      <w:pPr>
        <w:pStyle w:val="FP"/>
        <w:framePr w:w="9758" w:wrap="notBeside" w:vAnchor="page" w:hAnchor="page" w:x="1169" w:y="6130"/>
        <w:spacing w:after="240"/>
        <w:jc w:val="center"/>
        <w:rPr>
          <w:rStyle w:val="Hyperlink"/>
          <w:rFonts w:ascii="Arial" w:hAnsi="Arial" w:cs="Arial"/>
          <w:color w:val="auto"/>
          <w:sz w:val="18"/>
        </w:rPr>
      </w:pPr>
      <w:r w:rsidRPr="00324DB7">
        <w:rPr>
          <w:rFonts w:ascii="Arial" w:hAnsi="Arial" w:cs="Arial"/>
          <w:sz w:val="18"/>
        </w:rPr>
        <w:t xml:space="preserve">If </w:t>
      </w:r>
      <w:r w:rsidRPr="00B66439">
        <w:rPr>
          <w:rFonts w:ascii="Arial" w:hAnsi="Arial" w:cs="Arial"/>
          <w:sz w:val="18"/>
        </w:rPr>
        <w:t>you</w:t>
      </w:r>
      <w:r w:rsidRPr="00324DB7">
        <w:rPr>
          <w:rFonts w:ascii="Arial" w:hAnsi="Arial" w:cs="Arial"/>
          <w:sz w:val="18"/>
        </w:rPr>
        <w:t xml:space="preserve"> find errors in the present document, </w:t>
      </w:r>
      <w:r w:rsidRPr="00B66439">
        <w:rPr>
          <w:rFonts w:ascii="Arial" w:hAnsi="Arial" w:cs="Arial"/>
          <w:sz w:val="18"/>
        </w:rPr>
        <w:t>please</w:t>
      </w:r>
      <w:r w:rsidRPr="00324DB7">
        <w:rPr>
          <w:rFonts w:ascii="Arial" w:hAnsi="Arial" w:cs="Arial"/>
          <w:sz w:val="18"/>
        </w:rPr>
        <w:t xml:space="preserve"> send your comment to one of the following services:</w:t>
      </w:r>
      <w:r w:rsidRPr="00324DB7">
        <w:rPr>
          <w:rFonts w:ascii="Arial" w:hAnsi="Arial" w:cs="Arial"/>
          <w:sz w:val="18"/>
        </w:rPr>
        <w:br/>
      </w:r>
      <w:hyperlink r:id="rId17" w:history="1">
        <w:r w:rsidRPr="009364B4">
          <w:rPr>
            <w:rStyle w:val="Hyperlink"/>
            <w:rFonts w:ascii="Arial" w:hAnsi="Arial" w:cs="Arial"/>
            <w:sz w:val="18"/>
          </w:rPr>
          <w:t>https://portal.etsi.org/People/CommiteeSupportStaff.aspx</w:t>
        </w:r>
      </w:hyperlink>
    </w:p>
    <w:p w14:paraId="1881F6CD" w14:textId="77777777" w:rsidR="00C12884" w:rsidRPr="00324DB7" w:rsidRDefault="00C12884" w:rsidP="00C12884">
      <w:pPr>
        <w:pStyle w:val="FP"/>
        <w:framePr w:w="9758" w:wrap="notBeside" w:vAnchor="page" w:hAnchor="page" w:x="1169" w:y="6130"/>
        <w:pBdr>
          <w:bottom w:val="single" w:sz="6" w:space="1" w:color="auto"/>
        </w:pBdr>
        <w:spacing w:after="120"/>
        <w:ind w:left="2835" w:right="2552"/>
        <w:jc w:val="center"/>
        <w:rPr>
          <w:rFonts w:ascii="Arial" w:hAnsi="Arial"/>
          <w:b/>
          <w:i/>
        </w:rPr>
      </w:pPr>
      <w:r w:rsidRPr="00324DB7">
        <w:rPr>
          <w:rFonts w:ascii="Arial" w:hAnsi="Arial"/>
          <w:b/>
          <w:i/>
        </w:rPr>
        <w:t>Notice of disclaimer &amp; limitation of liability</w:t>
      </w:r>
    </w:p>
    <w:p w14:paraId="4CE5D590" w14:textId="77777777" w:rsidR="00C12884" w:rsidRPr="00324DB7" w:rsidRDefault="00C12884" w:rsidP="00C12884">
      <w:pPr>
        <w:pStyle w:val="FP"/>
        <w:framePr w:w="9758" w:wrap="notBeside" w:vAnchor="page" w:hAnchor="page" w:x="1169" w:y="6130"/>
        <w:jc w:val="center"/>
        <w:rPr>
          <w:rFonts w:ascii="Arial" w:hAnsi="Arial" w:cs="Arial"/>
          <w:sz w:val="18"/>
        </w:rPr>
      </w:pPr>
      <w:r w:rsidRPr="00324DB7">
        <w:rPr>
          <w:rFonts w:ascii="Arial" w:hAnsi="Arial" w:cs="Arial"/>
          <w:sz w:val="18"/>
        </w:rPr>
        <w:t xml:space="preserve">The information provided in the present deliverable is directed solely to professionals who have the appropriate degree of experience to understand and interpret its content in accordance with generally accepted engineering or </w:t>
      </w:r>
    </w:p>
    <w:p w14:paraId="283ECCE8" w14:textId="77777777" w:rsidR="00C12884" w:rsidRPr="00324DB7" w:rsidRDefault="00C12884" w:rsidP="00C12884">
      <w:pPr>
        <w:pStyle w:val="FP"/>
        <w:framePr w:w="9758" w:wrap="notBeside" w:vAnchor="page" w:hAnchor="page" w:x="1169" w:y="6130"/>
        <w:jc w:val="center"/>
        <w:rPr>
          <w:rFonts w:ascii="Arial" w:hAnsi="Arial" w:cs="Arial"/>
          <w:sz w:val="18"/>
        </w:rPr>
      </w:pPr>
      <w:r w:rsidRPr="00324DB7">
        <w:rPr>
          <w:rFonts w:ascii="Arial" w:hAnsi="Arial" w:cs="Arial"/>
          <w:sz w:val="18"/>
        </w:rPr>
        <w:t xml:space="preserve">other professional standard and applicable regulations. </w:t>
      </w:r>
    </w:p>
    <w:p w14:paraId="0C47A0B9" w14:textId="77777777" w:rsidR="00C12884" w:rsidRPr="00324DB7" w:rsidRDefault="00C12884" w:rsidP="00C12884">
      <w:pPr>
        <w:pStyle w:val="FP"/>
        <w:framePr w:w="9758" w:wrap="notBeside" w:vAnchor="page" w:hAnchor="page" w:x="1169" w:y="6130"/>
        <w:jc w:val="center"/>
        <w:rPr>
          <w:rFonts w:ascii="Arial" w:hAnsi="Arial" w:cs="Arial"/>
          <w:sz w:val="18"/>
        </w:rPr>
      </w:pPr>
      <w:r w:rsidRPr="00324DB7">
        <w:rPr>
          <w:rFonts w:ascii="Arial" w:hAnsi="Arial" w:cs="Arial"/>
          <w:sz w:val="18"/>
        </w:rPr>
        <w:t>No recommendation as to products and services or vendors is made or should be implied.</w:t>
      </w:r>
    </w:p>
    <w:p w14:paraId="32ED94C7" w14:textId="77777777" w:rsidR="00C12884" w:rsidRPr="00324DB7" w:rsidRDefault="00C12884" w:rsidP="00C12884">
      <w:pPr>
        <w:pStyle w:val="FP"/>
        <w:framePr w:w="9758" w:wrap="notBeside" w:vAnchor="page" w:hAnchor="page" w:x="1169" w:y="6130"/>
        <w:jc w:val="center"/>
        <w:rPr>
          <w:rFonts w:ascii="Arial" w:hAnsi="Arial" w:cs="Arial"/>
          <w:sz w:val="18"/>
        </w:rPr>
      </w:pPr>
      <w:bookmarkStart w:id="2" w:name="EN_Delete_Disclaimer"/>
      <w:r w:rsidRPr="00324DB7">
        <w:rPr>
          <w:rFonts w:ascii="Arial" w:hAnsi="Arial" w:cs="Arial"/>
          <w:sz w:val="18"/>
        </w:rPr>
        <w:t xml:space="preserve">No representation or warranty is made that </w:t>
      </w:r>
      <w:r w:rsidRPr="00B66439">
        <w:rPr>
          <w:rFonts w:ascii="Arial" w:hAnsi="Arial" w:cs="Arial"/>
          <w:sz w:val="18"/>
        </w:rPr>
        <w:t>this deliverable</w:t>
      </w:r>
      <w:r w:rsidRPr="00324DB7">
        <w:rPr>
          <w:rFonts w:ascii="Arial" w:hAnsi="Arial" w:cs="Arial"/>
          <w:sz w:val="18"/>
        </w:rPr>
        <w:t xml:space="preserve"> is technically accurate or sufficient or conforms to any law and/or governmental rule and/or regulation and further, no representation or warranty is made of merchantability or fitness for any particular purpose or against infringement of intellectual property rights.</w:t>
      </w:r>
    </w:p>
    <w:bookmarkEnd w:id="2"/>
    <w:p w14:paraId="5F715947" w14:textId="77777777" w:rsidR="00C12884" w:rsidRPr="00324DB7" w:rsidRDefault="00C12884" w:rsidP="00C12884">
      <w:pPr>
        <w:pStyle w:val="FP"/>
        <w:framePr w:w="9758" w:wrap="notBeside" w:vAnchor="page" w:hAnchor="page" w:x="1169" w:y="6130"/>
        <w:jc w:val="center"/>
        <w:rPr>
          <w:rFonts w:ascii="Arial" w:hAnsi="Arial" w:cs="Arial"/>
          <w:sz w:val="18"/>
        </w:rPr>
      </w:pPr>
      <w:r w:rsidRPr="00324DB7">
        <w:rPr>
          <w:rFonts w:ascii="Arial" w:hAnsi="Arial" w:cs="Arial"/>
          <w:sz w:val="18"/>
        </w:rPr>
        <w:t>In no event shall ETSI be held liable for loss of profits or any other incidental or consequential damages.</w:t>
      </w:r>
    </w:p>
    <w:p w14:paraId="1A7AE178" w14:textId="77777777" w:rsidR="00C12884" w:rsidRPr="00324DB7" w:rsidRDefault="00C12884" w:rsidP="00C12884">
      <w:pPr>
        <w:pStyle w:val="FP"/>
        <w:framePr w:w="9758" w:wrap="notBeside" w:vAnchor="page" w:hAnchor="page" w:x="1169" w:y="6130"/>
        <w:jc w:val="center"/>
        <w:rPr>
          <w:rFonts w:ascii="Arial" w:hAnsi="Arial" w:cs="Arial"/>
          <w:sz w:val="18"/>
        </w:rPr>
      </w:pPr>
    </w:p>
    <w:p w14:paraId="772888EA" w14:textId="77777777" w:rsidR="00C12884" w:rsidRPr="00324DB7" w:rsidRDefault="00C12884" w:rsidP="00C12884">
      <w:pPr>
        <w:pStyle w:val="FP"/>
        <w:framePr w:w="9758" w:wrap="notBeside" w:vAnchor="page" w:hAnchor="page" w:x="1169" w:y="6130"/>
        <w:spacing w:after="240"/>
        <w:jc w:val="center"/>
        <w:rPr>
          <w:rFonts w:ascii="Arial" w:hAnsi="Arial" w:cs="Arial"/>
          <w:sz w:val="18"/>
        </w:rPr>
      </w:pPr>
      <w:r w:rsidRPr="00324DB7">
        <w:rPr>
          <w:rFonts w:ascii="Arial" w:hAnsi="Arial" w:cs="Arial"/>
          <w:sz w:val="18"/>
        </w:rPr>
        <w:t xml:space="preserve">Any software contained in </w:t>
      </w:r>
      <w:r w:rsidRPr="00B66439">
        <w:rPr>
          <w:rFonts w:ascii="Arial" w:hAnsi="Arial" w:cs="Arial"/>
          <w:sz w:val="18"/>
        </w:rPr>
        <w:t>this deliverable</w:t>
      </w:r>
      <w:r w:rsidRPr="00324DB7">
        <w:rPr>
          <w:rFonts w:ascii="Arial" w:hAnsi="Arial" w:cs="Arial"/>
          <w:sz w:val="18"/>
        </w:rPr>
        <w:t xml:space="preserve"> is provided "AS IS" with no warranties, express or implied, including but not limited to, the warranties of merchantability, fitness for a particular purpose and non-infringement of intellectual property rights and ETSI shall not be held liable in any event for any damages whatsoever (including, without limitation, damages for loss of profits, business interruption, loss of information, or any other pecuniary loss) arising out of or related to the use of or inability to use the software.</w:t>
      </w:r>
    </w:p>
    <w:p w14:paraId="69196E6B" w14:textId="77777777" w:rsidR="00C12884" w:rsidRPr="00324DB7" w:rsidRDefault="00C12884" w:rsidP="00C12884">
      <w:pPr>
        <w:pStyle w:val="FP"/>
        <w:framePr w:w="9758" w:wrap="notBeside" w:vAnchor="page" w:hAnchor="page" w:x="1169" w:y="6130"/>
        <w:pBdr>
          <w:bottom w:val="single" w:sz="6" w:space="1" w:color="auto"/>
        </w:pBdr>
        <w:spacing w:after="120"/>
        <w:jc w:val="center"/>
        <w:rPr>
          <w:rFonts w:ascii="Arial" w:hAnsi="Arial"/>
          <w:b/>
          <w:i/>
        </w:rPr>
      </w:pPr>
      <w:r w:rsidRPr="00324DB7">
        <w:rPr>
          <w:rFonts w:ascii="Arial" w:hAnsi="Arial"/>
          <w:b/>
          <w:i/>
        </w:rPr>
        <w:t>Copyright Notification</w:t>
      </w:r>
    </w:p>
    <w:p w14:paraId="0FADF0FD" w14:textId="77777777" w:rsidR="00C12884" w:rsidRPr="00324DB7" w:rsidRDefault="00C12884" w:rsidP="00C12884">
      <w:pPr>
        <w:pStyle w:val="FP"/>
        <w:framePr w:w="9758" w:wrap="notBeside" w:vAnchor="page" w:hAnchor="page" w:x="1169" w:y="6130"/>
        <w:jc w:val="center"/>
        <w:rPr>
          <w:rFonts w:ascii="Arial" w:hAnsi="Arial" w:cs="Arial"/>
          <w:sz w:val="18"/>
        </w:rPr>
      </w:pPr>
      <w:r w:rsidRPr="00324DB7">
        <w:rPr>
          <w:rFonts w:ascii="Arial" w:hAnsi="Arial" w:cs="Arial"/>
          <w:sz w:val="18"/>
        </w:rPr>
        <w:t>No part may be reproduced or utilized in any form or by any means, electronic or mechanical, including photocopying and microfilm except as authorized by written permission of ETSI.</w:t>
      </w:r>
      <w:r w:rsidRPr="00324DB7">
        <w:rPr>
          <w:rFonts w:ascii="Arial" w:hAnsi="Arial" w:cs="Arial"/>
          <w:sz w:val="18"/>
        </w:rPr>
        <w:br/>
        <w:t>The content of the PDF version shall not be modified without the written authorization of ETSI.</w:t>
      </w:r>
      <w:r w:rsidRPr="00324DB7">
        <w:rPr>
          <w:rFonts w:ascii="Arial" w:hAnsi="Arial" w:cs="Arial"/>
          <w:sz w:val="18"/>
        </w:rPr>
        <w:br/>
        <w:t>The copyright and the foregoing restriction extend to reproduction in all media.</w:t>
      </w:r>
    </w:p>
    <w:p w14:paraId="1F02E5E4" w14:textId="77777777" w:rsidR="00C12884" w:rsidRPr="00324DB7" w:rsidRDefault="00C12884" w:rsidP="00C12884">
      <w:pPr>
        <w:pStyle w:val="FP"/>
        <w:framePr w:w="9758" w:wrap="notBeside" w:vAnchor="page" w:hAnchor="page" w:x="1169" w:y="6130"/>
        <w:jc w:val="center"/>
        <w:rPr>
          <w:rFonts w:ascii="Arial" w:hAnsi="Arial" w:cs="Arial"/>
          <w:sz w:val="18"/>
        </w:rPr>
      </w:pPr>
    </w:p>
    <w:p w14:paraId="4D3A1659" w14:textId="77777777" w:rsidR="00C12884" w:rsidRPr="00324DB7" w:rsidRDefault="00C12884" w:rsidP="00C12884">
      <w:pPr>
        <w:pStyle w:val="FP"/>
        <w:framePr w:w="9758" w:wrap="notBeside" w:vAnchor="page" w:hAnchor="page" w:x="1169" w:y="6130"/>
        <w:jc w:val="center"/>
        <w:rPr>
          <w:rFonts w:ascii="Arial" w:hAnsi="Arial" w:cs="Arial"/>
          <w:sz w:val="18"/>
        </w:rPr>
      </w:pPr>
      <w:r w:rsidRPr="00324DB7">
        <w:rPr>
          <w:rFonts w:ascii="Arial" w:hAnsi="Arial" w:cs="Arial"/>
          <w:sz w:val="18"/>
        </w:rPr>
        <w:t>© ETSI 2022.</w:t>
      </w:r>
    </w:p>
    <w:p w14:paraId="487828DA" w14:textId="77777777" w:rsidR="00C12884" w:rsidRPr="00324DB7" w:rsidRDefault="00C12884" w:rsidP="00C12884">
      <w:pPr>
        <w:pStyle w:val="FP"/>
        <w:framePr w:w="9758" w:wrap="notBeside" w:vAnchor="page" w:hAnchor="page" w:x="1169" w:y="6130"/>
        <w:jc w:val="center"/>
        <w:rPr>
          <w:rFonts w:ascii="Arial" w:hAnsi="Arial" w:cs="Arial"/>
          <w:sz w:val="18"/>
          <w:szCs w:val="18"/>
        </w:rPr>
      </w:pPr>
      <w:r w:rsidRPr="00324DB7">
        <w:rPr>
          <w:rFonts w:ascii="Arial" w:hAnsi="Arial" w:cs="Arial"/>
          <w:sz w:val="18"/>
        </w:rPr>
        <w:t>All rights reserved.</w:t>
      </w:r>
      <w:r w:rsidRPr="00324DB7">
        <w:rPr>
          <w:rFonts w:ascii="Arial" w:hAnsi="Arial" w:cs="Arial"/>
          <w:sz w:val="18"/>
        </w:rPr>
        <w:br/>
      </w:r>
    </w:p>
    <w:p w14:paraId="04EBB74F" w14:textId="44C408D7" w:rsidR="00104366" w:rsidRPr="00324DB7" w:rsidRDefault="00C12884" w:rsidP="00C12884">
      <w:pPr>
        <w:pStyle w:val="FP"/>
        <w:jc w:val="center"/>
      </w:pPr>
      <w:r w:rsidRPr="00324DB7">
        <w:br w:type="page"/>
      </w:r>
    </w:p>
    <w:p w14:paraId="61E3FE0E" w14:textId="77777777" w:rsidR="005654CB" w:rsidRPr="00324DB7" w:rsidRDefault="005654CB" w:rsidP="00CD7E50">
      <w:pPr>
        <w:pStyle w:val="TT"/>
      </w:pPr>
      <w:r w:rsidRPr="00324DB7">
        <w:lastRenderedPageBreak/>
        <w:t>Contents</w:t>
      </w:r>
    </w:p>
    <w:p w14:paraId="481ADCA2" w14:textId="27A4A751" w:rsidR="00D0096A" w:rsidRDefault="00D0096A" w:rsidP="00D0096A">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Intellectual Property Rights</w:t>
      </w:r>
      <w:r>
        <w:tab/>
      </w:r>
      <w:r>
        <w:fldChar w:fldCharType="begin"/>
      </w:r>
      <w:r>
        <w:instrText xml:space="preserve"> PAGEREF _Toc95816943 \h </w:instrText>
      </w:r>
      <w:r>
        <w:fldChar w:fldCharType="separate"/>
      </w:r>
      <w:r>
        <w:t>6</w:t>
      </w:r>
      <w:r>
        <w:fldChar w:fldCharType="end"/>
      </w:r>
    </w:p>
    <w:p w14:paraId="498F0CFE" w14:textId="6C5AC398" w:rsidR="00D0096A" w:rsidRDefault="00D0096A" w:rsidP="00D0096A">
      <w:pPr>
        <w:pStyle w:val="TOC1"/>
        <w:rPr>
          <w:rFonts w:asciiTheme="minorHAnsi" w:eastAsiaTheme="minorEastAsia" w:hAnsiTheme="minorHAnsi" w:cstheme="minorBidi"/>
          <w:szCs w:val="22"/>
          <w:lang w:eastAsia="en-GB"/>
        </w:rPr>
      </w:pPr>
      <w:r>
        <w:t>Foreword</w:t>
      </w:r>
      <w:r>
        <w:tab/>
      </w:r>
      <w:r>
        <w:fldChar w:fldCharType="begin"/>
      </w:r>
      <w:r>
        <w:instrText xml:space="preserve"> PAGEREF _Toc95816944 \h </w:instrText>
      </w:r>
      <w:r>
        <w:fldChar w:fldCharType="separate"/>
      </w:r>
      <w:r>
        <w:t>6</w:t>
      </w:r>
      <w:r>
        <w:fldChar w:fldCharType="end"/>
      </w:r>
    </w:p>
    <w:p w14:paraId="0FF24A76" w14:textId="5A124784" w:rsidR="00D0096A" w:rsidRDefault="00D0096A" w:rsidP="00D0096A">
      <w:pPr>
        <w:pStyle w:val="TOC1"/>
        <w:rPr>
          <w:rFonts w:asciiTheme="minorHAnsi" w:eastAsiaTheme="minorEastAsia" w:hAnsiTheme="minorHAnsi" w:cstheme="minorBidi"/>
          <w:szCs w:val="22"/>
          <w:lang w:eastAsia="en-GB"/>
        </w:rPr>
      </w:pPr>
      <w:r>
        <w:t>Modal verbs terminology</w:t>
      </w:r>
      <w:r>
        <w:tab/>
      </w:r>
      <w:r>
        <w:fldChar w:fldCharType="begin"/>
      </w:r>
      <w:r>
        <w:instrText xml:space="preserve"> PAGEREF _Toc95816945 \h </w:instrText>
      </w:r>
      <w:r>
        <w:fldChar w:fldCharType="separate"/>
      </w:r>
      <w:r>
        <w:t>6</w:t>
      </w:r>
      <w:r>
        <w:fldChar w:fldCharType="end"/>
      </w:r>
    </w:p>
    <w:p w14:paraId="5D1F50B4" w14:textId="5E05E651" w:rsidR="00D0096A" w:rsidRDefault="00D0096A" w:rsidP="00D0096A">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_Toc95816946 \h </w:instrText>
      </w:r>
      <w:r>
        <w:fldChar w:fldCharType="separate"/>
      </w:r>
      <w:r>
        <w:t>7</w:t>
      </w:r>
      <w:r>
        <w:fldChar w:fldCharType="end"/>
      </w:r>
    </w:p>
    <w:p w14:paraId="1568004E" w14:textId="079983AE" w:rsidR="00D0096A" w:rsidRDefault="00D0096A" w:rsidP="00D0096A">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_Toc95816947 \h </w:instrText>
      </w:r>
      <w:r>
        <w:fldChar w:fldCharType="separate"/>
      </w:r>
      <w:r>
        <w:t>7</w:t>
      </w:r>
      <w:r>
        <w:fldChar w:fldCharType="end"/>
      </w:r>
    </w:p>
    <w:p w14:paraId="51E06DED" w14:textId="3E1B0C1E" w:rsidR="00D0096A" w:rsidRDefault="00D0096A" w:rsidP="00D0096A">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_Toc95816948 \h </w:instrText>
      </w:r>
      <w:r>
        <w:fldChar w:fldCharType="separate"/>
      </w:r>
      <w:r>
        <w:t>7</w:t>
      </w:r>
      <w:r>
        <w:fldChar w:fldCharType="end"/>
      </w:r>
    </w:p>
    <w:p w14:paraId="29E602C7" w14:textId="05577187" w:rsidR="00D0096A" w:rsidRDefault="00D0096A" w:rsidP="00D0096A">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_Toc95816949 \h </w:instrText>
      </w:r>
      <w:r>
        <w:fldChar w:fldCharType="separate"/>
      </w:r>
      <w:r>
        <w:t>7</w:t>
      </w:r>
      <w:r>
        <w:fldChar w:fldCharType="end"/>
      </w:r>
    </w:p>
    <w:p w14:paraId="7805526C" w14:textId="6929B496" w:rsidR="00D0096A" w:rsidRDefault="00D0096A" w:rsidP="00D0096A">
      <w:pPr>
        <w:pStyle w:val="TOC1"/>
        <w:rPr>
          <w:rFonts w:asciiTheme="minorHAnsi" w:eastAsiaTheme="minorEastAsia" w:hAnsiTheme="minorHAnsi" w:cstheme="minorBidi"/>
          <w:szCs w:val="22"/>
          <w:lang w:eastAsia="en-GB"/>
        </w:rPr>
      </w:pPr>
      <w:r>
        <w:t>3</w:t>
      </w:r>
      <w:r>
        <w:tab/>
        <w:t>Definition of terms, symbols and abbreviations</w:t>
      </w:r>
      <w:r>
        <w:tab/>
      </w:r>
      <w:r>
        <w:fldChar w:fldCharType="begin"/>
      </w:r>
      <w:r>
        <w:instrText xml:space="preserve"> PAGEREF _Toc95816950 \h </w:instrText>
      </w:r>
      <w:r>
        <w:fldChar w:fldCharType="separate"/>
      </w:r>
      <w:r>
        <w:t>8</w:t>
      </w:r>
      <w:r>
        <w:fldChar w:fldCharType="end"/>
      </w:r>
    </w:p>
    <w:p w14:paraId="7F37FA08" w14:textId="2C4FF5E2" w:rsidR="00D0096A" w:rsidRDefault="00D0096A" w:rsidP="00D0096A">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_Toc95816951 \h </w:instrText>
      </w:r>
      <w:r>
        <w:fldChar w:fldCharType="separate"/>
      </w:r>
      <w:r>
        <w:t>8</w:t>
      </w:r>
      <w:r>
        <w:fldChar w:fldCharType="end"/>
      </w:r>
    </w:p>
    <w:p w14:paraId="21800E67" w14:textId="6B53D20E" w:rsidR="00D0096A" w:rsidRDefault="00D0096A" w:rsidP="00D0096A">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_Toc95816952 \h </w:instrText>
      </w:r>
      <w:r>
        <w:fldChar w:fldCharType="separate"/>
      </w:r>
      <w:r>
        <w:t>8</w:t>
      </w:r>
      <w:r>
        <w:fldChar w:fldCharType="end"/>
      </w:r>
    </w:p>
    <w:p w14:paraId="48B544E2" w14:textId="3D810582" w:rsidR="00D0096A" w:rsidRDefault="00D0096A" w:rsidP="00D0096A">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_Toc95816953 \h </w:instrText>
      </w:r>
      <w:r>
        <w:fldChar w:fldCharType="separate"/>
      </w:r>
      <w:r>
        <w:t>9</w:t>
      </w:r>
      <w:r>
        <w:fldChar w:fldCharType="end"/>
      </w:r>
    </w:p>
    <w:p w14:paraId="6D20662B" w14:textId="0A20805C" w:rsidR="00D0096A" w:rsidRDefault="00D0096A" w:rsidP="00D0096A">
      <w:pPr>
        <w:pStyle w:val="TOC1"/>
        <w:rPr>
          <w:rFonts w:asciiTheme="minorHAnsi" w:eastAsiaTheme="minorEastAsia" w:hAnsiTheme="minorHAnsi" w:cstheme="minorBidi"/>
          <w:szCs w:val="22"/>
          <w:lang w:eastAsia="en-GB"/>
        </w:rPr>
      </w:pPr>
      <w:r>
        <w:rPr>
          <w:lang w:bidi="he-IL"/>
        </w:rPr>
        <w:t>4</w:t>
      </w:r>
      <w:r>
        <w:rPr>
          <w:lang w:bidi="he-IL"/>
        </w:rPr>
        <w:tab/>
        <w:t>Overview</w:t>
      </w:r>
      <w:r>
        <w:tab/>
      </w:r>
      <w:r>
        <w:fldChar w:fldCharType="begin"/>
      </w:r>
      <w:r>
        <w:instrText xml:space="preserve"> PAGEREF _Toc95816954 \h </w:instrText>
      </w:r>
      <w:r>
        <w:fldChar w:fldCharType="separate"/>
      </w:r>
      <w:r>
        <w:t>9</w:t>
      </w:r>
      <w:r>
        <w:fldChar w:fldCharType="end"/>
      </w:r>
    </w:p>
    <w:p w14:paraId="0EFC782F" w14:textId="784A0D3F" w:rsidR="00D0096A" w:rsidRDefault="00D0096A" w:rsidP="00D0096A">
      <w:pPr>
        <w:pStyle w:val="TOC1"/>
        <w:rPr>
          <w:rFonts w:asciiTheme="minorHAnsi" w:eastAsiaTheme="minorEastAsia" w:hAnsiTheme="minorHAnsi" w:cstheme="minorBidi"/>
          <w:szCs w:val="22"/>
          <w:lang w:eastAsia="en-GB"/>
        </w:rPr>
      </w:pPr>
      <w:r>
        <w:t>5</w:t>
      </w:r>
      <w:r>
        <w:tab/>
        <w:t>Description of the service (informative)</w:t>
      </w:r>
      <w:r>
        <w:tab/>
      </w:r>
      <w:r>
        <w:fldChar w:fldCharType="begin"/>
      </w:r>
      <w:r>
        <w:instrText xml:space="preserve"> PAGEREF _Toc95816955 \h </w:instrText>
      </w:r>
      <w:r>
        <w:fldChar w:fldCharType="separate"/>
      </w:r>
      <w:r>
        <w:t>10</w:t>
      </w:r>
      <w:r>
        <w:fldChar w:fldCharType="end"/>
      </w:r>
    </w:p>
    <w:p w14:paraId="069B6098" w14:textId="67D08FBD" w:rsidR="00D0096A" w:rsidRDefault="00D0096A" w:rsidP="00D0096A">
      <w:pPr>
        <w:pStyle w:val="TOC2"/>
        <w:rPr>
          <w:rFonts w:asciiTheme="minorHAnsi" w:eastAsiaTheme="minorEastAsia" w:hAnsiTheme="minorHAnsi" w:cstheme="minorBidi"/>
          <w:sz w:val="22"/>
          <w:szCs w:val="22"/>
          <w:lang w:eastAsia="en-GB"/>
        </w:rPr>
      </w:pPr>
      <w:r>
        <w:rPr>
          <w:lang w:eastAsia="zh-CN"/>
        </w:rPr>
        <w:t>5.1</w:t>
      </w:r>
      <w:r>
        <w:rPr>
          <w:lang w:eastAsia="zh-CN"/>
        </w:rPr>
        <w:tab/>
        <w:t>RNIS service introduction</w:t>
      </w:r>
      <w:r>
        <w:tab/>
      </w:r>
      <w:r>
        <w:fldChar w:fldCharType="begin"/>
      </w:r>
      <w:r>
        <w:instrText xml:space="preserve"> PAGEREF _Toc95816956 \h </w:instrText>
      </w:r>
      <w:r>
        <w:fldChar w:fldCharType="separate"/>
      </w:r>
      <w:r>
        <w:t>10</w:t>
      </w:r>
      <w:r>
        <w:fldChar w:fldCharType="end"/>
      </w:r>
    </w:p>
    <w:p w14:paraId="11D55F91" w14:textId="23DC3F09" w:rsidR="00D0096A" w:rsidRDefault="00D0096A" w:rsidP="00D0096A">
      <w:pPr>
        <w:pStyle w:val="TOC2"/>
        <w:rPr>
          <w:rFonts w:asciiTheme="minorHAnsi" w:eastAsiaTheme="minorEastAsia" w:hAnsiTheme="minorHAnsi" w:cstheme="minorBidi"/>
          <w:sz w:val="22"/>
          <w:szCs w:val="22"/>
          <w:lang w:eastAsia="en-GB"/>
        </w:rPr>
      </w:pPr>
      <w:r>
        <w:t>5.2</w:t>
      </w:r>
      <w:r>
        <w:tab/>
        <w:t>Sequence diagrams</w:t>
      </w:r>
      <w:r>
        <w:tab/>
      </w:r>
      <w:r>
        <w:fldChar w:fldCharType="begin"/>
      </w:r>
      <w:r>
        <w:instrText xml:space="preserve"> PAGEREF _Toc95816957 \h </w:instrText>
      </w:r>
      <w:r>
        <w:fldChar w:fldCharType="separate"/>
      </w:r>
      <w:r>
        <w:t>11</w:t>
      </w:r>
      <w:r>
        <w:fldChar w:fldCharType="end"/>
      </w:r>
    </w:p>
    <w:p w14:paraId="41C007EE" w14:textId="61720117" w:rsidR="00D0096A" w:rsidRDefault="00D0096A" w:rsidP="00D0096A">
      <w:pPr>
        <w:pStyle w:val="TOC3"/>
        <w:rPr>
          <w:rFonts w:asciiTheme="minorHAnsi" w:eastAsiaTheme="minorEastAsia" w:hAnsiTheme="minorHAnsi" w:cstheme="minorBidi"/>
          <w:sz w:val="22"/>
          <w:szCs w:val="22"/>
          <w:lang w:eastAsia="en-GB"/>
        </w:rPr>
      </w:pPr>
      <w:r>
        <w:t>5.2.1</w:t>
      </w:r>
      <w:r>
        <w:tab/>
        <w:t>Introduction</w:t>
      </w:r>
      <w:r>
        <w:tab/>
      </w:r>
      <w:r>
        <w:fldChar w:fldCharType="begin"/>
      </w:r>
      <w:r>
        <w:instrText xml:space="preserve"> PAGEREF _Toc95816958 \h </w:instrText>
      </w:r>
      <w:r>
        <w:fldChar w:fldCharType="separate"/>
      </w:r>
      <w:r>
        <w:t>11</w:t>
      </w:r>
      <w:r>
        <w:fldChar w:fldCharType="end"/>
      </w:r>
    </w:p>
    <w:p w14:paraId="7EFD0F85" w14:textId="3FFF1769" w:rsidR="00D0096A" w:rsidRDefault="00D0096A" w:rsidP="00D0096A">
      <w:pPr>
        <w:pStyle w:val="TOC3"/>
        <w:rPr>
          <w:rFonts w:asciiTheme="minorHAnsi" w:eastAsiaTheme="minorEastAsia" w:hAnsiTheme="minorHAnsi" w:cstheme="minorBidi"/>
          <w:sz w:val="22"/>
          <w:szCs w:val="22"/>
          <w:lang w:eastAsia="en-GB"/>
        </w:rPr>
      </w:pPr>
      <w:r>
        <w:t>5.2.2</w:t>
      </w:r>
      <w:r>
        <w:tab/>
        <w:t>Sending a request for RAB information</w:t>
      </w:r>
      <w:r>
        <w:tab/>
      </w:r>
      <w:r>
        <w:fldChar w:fldCharType="begin"/>
      </w:r>
      <w:r>
        <w:instrText xml:space="preserve"> PAGEREF _Toc95816959 \h </w:instrText>
      </w:r>
      <w:r>
        <w:fldChar w:fldCharType="separate"/>
      </w:r>
      <w:r>
        <w:t>11</w:t>
      </w:r>
      <w:r>
        <w:fldChar w:fldCharType="end"/>
      </w:r>
    </w:p>
    <w:p w14:paraId="4D496E42" w14:textId="6CB0C1F6" w:rsidR="00D0096A" w:rsidRDefault="00D0096A" w:rsidP="00D0096A">
      <w:pPr>
        <w:pStyle w:val="TOC3"/>
        <w:rPr>
          <w:rFonts w:asciiTheme="minorHAnsi" w:eastAsiaTheme="minorEastAsia" w:hAnsiTheme="minorHAnsi" w:cstheme="minorBidi"/>
          <w:sz w:val="22"/>
          <w:szCs w:val="22"/>
          <w:lang w:eastAsia="en-GB"/>
        </w:rPr>
      </w:pPr>
      <w:r>
        <w:t>5.2.3</w:t>
      </w:r>
      <w:r>
        <w:tab/>
        <w:t>Sending a request for PLMN information</w:t>
      </w:r>
      <w:r>
        <w:tab/>
      </w:r>
      <w:r>
        <w:fldChar w:fldCharType="begin"/>
      </w:r>
      <w:r>
        <w:instrText xml:space="preserve"> PAGEREF _Toc95816960 \h </w:instrText>
      </w:r>
      <w:r>
        <w:fldChar w:fldCharType="separate"/>
      </w:r>
      <w:r>
        <w:t>11</w:t>
      </w:r>
      <w:r>
        <w:fldChar w:fldCharType="end"/>
      </w:r>
    </w:p>
    <w:p w14:paraId="1517A715" w14:textId="1F865E7F" w:rsidR="00D0096A" w:rsidRDefault="00D0096A" w:rsidP="00D0096A">
      <w:pPr>
        <w:pStyle w:val="TOC3"/>
        <w:rPr>
          <w:rFonts w:asciiTheme="minorHAnsi" w:eastAsiaTheme="minorEastAsia" w:hAnsiTheme="minorHAnsi" w:cstheme="minorBidi"/>
          <w:sz w:val="22"/>
          <w:szCs w:val="22"/>
          <w:lang w:eastAsia="en-GB"/>
        </w:rPr>
      </w:pPr>
      <w:r>
        <w:t>5.2.</w:t>
      </w:r>
      <w:r>
        <w:rPr>
          <w:lang w:eastAsia="zh-CN"/>
        </w:rPr>
        <w:t>4</w:t>
      </w:r>
      <w:r>
        <w:tab/>
      </w:r>
      <w:r>
        <w:rPr>
          <w:lang w:eastAsia="zh-CN"/>
        </w:rPr>
        <w:t>S</w:t>
      </w:r>
      <w:r>
        <w:t xml:space="preserve">ending a request for </w:t>
      </w:r>
      <w:r>
        <w:rPr>
          <w:lang w:eastAsia="zh-CN"/>
        </w:rPr>
        <w:t>S1 bearer information</w:t>
      </w:r>
      <w:r>
        <w:tab/>
      </w:r>
      <w:r>
        <w:fldChar w:fldCharType="begin"/>
      </w:r>
      <w:r>
        <w:instrText xml:space="preserve"> PAGEREF _Toc95816961 \h </w:instrText>
      </w:r>
      <w:r>
        <w:fldChar w:fldCharType="separate"/>
      </w:r>
      <w:r>
        <w:t>12</w:t>
      </w:r>
      <w:r>
        <w:fldChar w:fldCharType="end"/>
      </w:r>
    </w:p>
    <w:p w14:paraId="47718095" w14:textId="371C2CBE" w:rsidR="00D0096A" w:rsidRDefault="00D0096A" w:rsidP="00D0096A">
      <w:pPr>
        <w:pStyle w:val="TOC3"/>
        <w:rPr>
          <w:rFonts w:asciiTheme="minorHAnsi" w:eastAsiaTheme="minorEastAsia" w:hAnsiTheme="minorHAnsi" w:cstheme="minorBidi"/>
          <w:sz w:val="22"/>
          <w:szCs w:val="22"/>
          <w:lang w:eastAsia="en-GB"/>
        </w:rPr>
      </w:pPr>
      <w:r>
        <w:t>5.2.4a</w:t>
      </w:r>
      <w:r>
        <w:tab/>
        <w:t>Sending a request for Layer 2 measurements information</w:t>
      </w:r>
      <w:r>
        <w:tab/>
      </w:r>
      <w:r>
        <w:fldChar w:fldCharType="begin"/>
      </w:r>
      <w:r>
        <w:instrText xml:space="preserve"> PAGEREF _Toc95816962 \h </w:instrText>
      </w:r>
      <w:r>
        <w:fldChar w:fldCharType="separate"/>
      </w:r>
      <w:r>
        <w:t>12</w:t>
      </w:r>
      <w:r>
        <w:fldChar w:fldCharType="end"/>
      </w:r>
    </w:p>
    <w:p w14:paraId="685EB78E" w14:textId="7A28E293" w:rsidR="00D0096A" w:rsidRDefault="00D0096A" w:rsidP="00D0096A">
      <w:pPr>
        <w:pStyle w:val="TOC3"/>
        <w:rPr>
          <w:rFonts w:asciiTheme="minorHAnsi" w:eastAsiaTheme="minorEastAsia" w:hAnsiTheme="minorHAnsi" w:cstheme="minorBidi"/>
          <w:sz w:val="22"/>
          <w:szCs w:val="22"/>
          <w:lang w:eastAsia="en-GB"/>
        </w:rPr>
      </w:pPr>
      <w:r>
        <w:t>5.2.5</w:t>
      </w:r>
      <w:r>
        <w:tab/>
        <w:t>REST based subscribe-notify model</w:t>
      </w:r>
      <w:r>
        <w:tab/>
      </w:r>
      <w:r>
        <w:fldChar w:fldCharType="begin"/>
      </w:r>
      <w:r>
        <w:instrText xml:space="preserve"> PAGEREF _Toc95816963 \h </w:instrText>
      </w:r>
      <w:r>
        <w:fldChar w:fldCharType="separate"/>
      </w:r>
      <w:r>
        <w:t>13</w:t>
      </w:r>
      <w:r>
        <w:fldChar w:fldCharType="end"/>
      </w:r>
    </w:p>
    <w:p w14:paraId="14B4C437" w14:textId="2CB6F768" w:rsidR="00D0096A" w:rsidRDefault="00D0096A" w:rsidP="00D0096A">
      <w:pPr>
        <w:pStyle w:val="TOC4"/>
        <w:rPr>
          <w:rFonts w:asciiTheme="minorHAnsi" w:eastAsiaTheme="minorEastAsia" w:hAnsiTheme="minorHAnsi" w:cstheme="minorBidi"/>
          <w:sz w:val="22"/>
          <w:szCs w:val="22"/>
          <w:lang w:eastAsia="en-GB"/>
        </w:rPr>
      </w:pPr>
      <w:r>
        <w:t>5.2.5.1</w:t>
      </w:r>
      <w:r>
        <w:tab/>
        <w:t>Subscribing to RNI event notifications</w:t>
      </w:r>
      <w:r>
        <w:tab/>
      </w:r>
      <w:r>
        <w:fldChar w:fldCharType="begin"/>
      </w:r>
      <w:r>
        <w:instrText xml:space="preserve"> PAGEREF _Toc95816964 \h </w:instrText>
      </w:r>
      <w:r>
        <w:fldChar w:fldCharType="separate"/>
      </w:r>
      <w:r>
        <w:t>13</w:t>
      </w:r>
      <w:r>
        <w:fldChar w:fldCharType="end"/>
      </w:r>
    </w:p>
    <w:p w14:paraId="75D82E98" w14:textId="4C09E908" w:rsidR="00D0096A" w:rsidRDefault="00D0096A" w:rsidP="00D0096A">
      <w:pPr>
        <w:pStyle w:val="TOC4"/>
        <w:rPr>
          <w:rFonts w:asciiTheme="minorHAnsi" w:eastAsiaTheme="minorEastAsia" w:hAnsiTheme="minorHAnsi" w:cstheme="minorBidi"/>
          <w:sz w:val="22"/>
          <w:szCs w:val="22"/>
          <w:lang w:eastAsia="en-GB"/>
        </w:rPr>
      </w:pPr>
      <w:r>
        <w:t>5.2.5.2</w:t>
      </w:r>
      <w:r>
        <w:tab/>
        <w:t>Receiving notification on expiry of RNI event subscription</w:t>
      </w:r>
      <w:r>
        <w:tab/>
      </w:r>
      <w:r>
        <w:fldChar w:fldCharType="begin"/>
      </w:r>
      <w:r>
        <w:instrText xml:space="preserve"> PAGEREF _Toc95816965 \h </w:instrText>
      </w:r>
      <w:r>
        <w:fldChar w:fldCharType="separate"/>
      </w:r>
      <w:r>
        <w:t>13</w:t>
      </w:r>
      <w:r>
        <w:fldChar w:fldCharType="end"/>
      </w:r>
    </w:p>
    <w:p w14:paraId="01807B67" w14:textId="627EC1C5" w:rsidR="00D0096A" w:rsidRDefault="00D0096A" w:rsidP="00D0096A">
      <w:pPr>
        <w:pStyle w:val="TOC4"/>
        <w:rPr>
          <w:rFonts w:asciiTheme="minorHAnsi" w:eastAsiaTheme="minorEastAsia" w:hAnsiTheme="minorHAnsi" w:cstheme="minorBidi"/>
          <w:sz w:val="22"/>
          <w:szCs w:val="22"/>
          <w:lang w:eastAsia="en-GB"/>
        </w:rPr>
      </w:pPr>
      <w:r>
        <w:t>5.2.5.3</w:t>
      </w:r>
      <w:r>
        <w:tab/>
        <w:t>Updating subscription for RNI event notifications</w:t>
      </w:r>
      <w:r>
        <w:tab/>
      </w:r>
      <w:r>
        <w:fldChar w:fldCharType="begin"/>
      </w:r>
      <w:r>
        <w:instrText xml:space="preserve"> PAGEREF _Toc95816966 \h </w:instrText>
      </w:r>
      <w:r>
        <w:fldChar w:fldCharType="separate"/>
      </w:r>
      <w:r>
        <w:t>14</w:t>
      </w:r>
      <w:r>
        <w:fldChar w:fldCharType="end"/>
      </w:r>
    </w:p>
    <w:p w14:paraId="390ACD66" w14:textId="22E1A430" w:rsidR="00D0096A" w:rsidRDefault="00D0096A" w:rsidP="00D0096A">
      <w:pPr>
        <w:pStyle w:val="TOC4"/>
        <w:rPr>
          <w:rFonts w:asciiTheme="minorHAnsi" w:eastAsiaTheme="minorEastAsia" w:hAnsiTheme="minorHAnsi" w:cstheme="minorBidi"/>
          <w:sz w:val="22"/>
          <w:szCs w:val="22"/>
          <w:lang w:eastAsia="en-GB"/>
        </w:rPr>
      </w:pPr>
      <w:r>
        <w:t>5.2.5.4</w:t>
      </w:r>
      <w:r>
        <w:tab/>
        <w:t>Unsubscribing from RNI event notifications</w:t>
      </w:r>
      <w:r>
        <w:tab/>
      </w:r>
      <w:r>
        <w:fldChar w:fldCharType="begin"/>
      </w:r>
      <w:r>
        <w:instrText xml:space="preserve"> PAGEREF _Toc95816967 \h </w:instrText>
      </w:r>
      <w:r>
        <w:fldChar w:fldCharType="separate"/>
      </w:r>
      <w:r>
        <w:t>15</w:t>
      </w:r>
      <w:r>
        <w:fldChar w:fldCharType="end"/>
      </w:r>
    </w:p>
    <w:p w14:paraId="6E76979F" w14:textId="1DEDF1C4" w:rsidR="00D0096A" w:rsidRDefault="00D0096A" w:rsidP="00D0096A">
      <w:pPr>
        <w:pStyle w:val="TOC3"/>
        <w:rPr>
          <w:rFonts w:asciiTheme="minorHAnsi" w:eastAsiaTheme="minorEastAsia" w:hAnsiTheme="minorHAnsi" w:cstheme="minorBidi"/>
          <w:sz w:val="22"/>
          <w:szCs w:val="22"/>
          <w:lang w:eastAsia="en-GB"/>
        </w:rPr>
      </w:pPr>
      <w:r>
        <w:t>5.2.</w:t>
      </w:r>
      <w:r>
        <w:rPr>
          <w:lang w:eastAsia="zh-CN"/>
        </w:rPr>
        <w:t>6</w:t>
      </w:r>
      <w:r>
        <w:tab/>
      </w:r>
      <w:r>
        <w:rPr>
          <w:lang w:eastAsia="zh-CN"/>
        </w:rPr>
        <w:t>Receiving RNI event notifications about cell changes</w:t>
      </w:r>
      <w:r>
        <w:tab/>
      </w:r>
      <w:r>
        <w:fldChar w:fldCharType="begin"/>
      </w:r>
      <w:r>
        <w:instrText xml:space="preserve"> PAGEREF _Toc95816968 \h </w:instrText>
      </w:r>
      <w:r>
        <w:fldChar w:fldCharType="separate"/>
      </w:r>
      <w:r>
        <w:t>15</w:t>
      </w:r>
      <w:r>
        <w:fldChar w:fldCharType="end"/>
      </w:r>
    </w:p>
    <w:p w14:paraId="56A3A4B3" w14:textId="0ABBFD3C" w:rsidR="00D0096A" w:rsidRDefault="00D0096A" w:rsidP="00D0096A">
      <w:pPr>
        <w:pStyle w:val="TOC3"/>
        <w:rPr>
          <w:rFonts w:asciiTheme="minorHAnsi" w:eastAsiaTheme="minorEastAsia" w:hAnsiTheme="minorHAnsi" w:cstheme="minorBidi"/>
          <w:sz w:val="22"/>
          <w:szCs w:val="22"/>
          <w:lang w:eastAsia="en-GB"/>
        </w:rPr>
      </w:pPr>
      <w:r>
        <w:t>5.2.</w:t>
      </w:r>
      <w:r>
        <w:rPr>
          <w:lang w:eastAsia="zh-CN"/>
        </w:rPr>
        <w:t>7</w:t>
      </w:r>
      <w:r>
        <w:tab/>
      </w:r>
      <w:r>
        <w:rPr>
          <w:lang w:eastAsia="zh-CN"/>
        </w:rPr>
        <w:t>Receiving RNI event notifications about Radio Access Bearer establishment</w:t>
      </w:r>
      <w:r>
        <w:tab/>
      </w:r>
      <w:r>
        <w:fldChar w:fldCharType="begin"/>
      </w:r>
      <w:r>
        <w:instrText xml:space="preserve"> PAGEREF _Toc95816969 \h </w:instrText>
      </w:r>
      <w:r>
        <w:fldChar w:fldCharType="separate"/>
      </w:r>
      <w:r>
        <w:t>16</w:t>
      </w:r>
      <w:r>
        <w:fldChar w:fldCharType="end"/>
      </w:r>
    </w:p>
    <w:p w14:paraId="5EF23D45" w14:textId="5F7C7C74" w:rsidR="00D0096A" w:rsidRDefault="00D0096A" w:rsidP="00D0096A">
      <w:pPr>
        <w:pStyle w:val="TOC3"/>
        <w:rPr>
          <w:rFonts w:asciiTheme="minorHAnsi" w:eastAsiaTheme="minorEastAsia" w:hAnsiTheme="minorHAnsi" w:cstheme="minorBidi"/>
          <w:sz w:val="22"/>
          <w:szCs w:val="22"/>
          <w:lang w:eastAsia="en-GB"/>
        </w:rPr>
      </w:pPr>
      <w:r>
        <w:t>5.2.</w:t>
      </w:r>
      <w:r>
        <w:rPr>
          <w:lang w:eastAsia="zh-CN"/>
        </w:rPr>
        <w:t>8</w:t>
      </w:r>
      <w:r>
        <w:tab/>
      </w:r>
      <w:r>
        <w:rPr>
          <w:lang w:eastAsia="zh-CN"/>
        </w:rPr>
        <w:t>Receiving RNI event notifications about Radio Access Bearer modification</w:t>
      </w:r>
      <w:r>
        <w:tab/>
      </w:r>
      <w:r>
        <w:fldChar w:fldCharType="begin"/>
      </w:r>
      <w:r>
        <w:instrText xml:space="preserve"> PAGEREF _Toc95816970 \h </w:instrText>
      </w:r>
      <w:r>
        <w:fldChar w:fldCharType="separate"/>
      </w:r>
      <w:r>
        <w:t>17</w:t>
      </w:r>
      <w:r>
        <w:fldChar w:fldCharType="end"/>
      </w:r>
    </w:p>
    <w:p w14:paraId="0E255C88" w14:textId="60687607" w:rsidR="00D0096A" w:rsidRDefault="00D0096A" w:rsidP="00D0096A">
      <w:pPr>
        <w:pStyle w:val="TOC3"/>
        <w:rPr>
          <w:rFonts w:asciiTheme="minorHAnsi" w:eastAsiaTheme="minorEastAsia" w:hAnsiTheme="minorHAnsi" w:cstheme="minorBidi"/>
          <w:sz w:val="22"/>
          <w:szCs w:val="22"/>
          <w:lang w:eastAsia="en-GB"/>
        </w:rPr>
      </w:pPr>
      <w:r>
        <w:t>5.2.</w:t>
      </w:r>
      <w:r>
        <w:rPr>
          <w:lang w:eastAsia="zh-CN"/>
        </w:rPr>
        <w:t>9</w:t>
      </w:r>
      <w:r>
        <w:tab/>
      </w:r>
      <w:r>
        <w:rPr>
          <w:lang w:eastAsia="zh-CN"/>
        </w:rPr>
        <w:t>Receiving RNI event notifications about Radio Access Bearer release</w:t>
      </w:r>
      <w:r>
        <w:tab/>
      </w:r>
      <w:r>
        <w:fldChar w:fldCharType="begin"/>
      </w:r>
      <w:r>
        <w:instrText xml:space="preserve"> PAGEREF _Toc95816971 \h </w:instrText>
      </w:r>
      <w:r>
        <w:fldChar w:fldCharType="separate"/>
      </w:r>
      <w:r>
        <w:t>18</w:t>
      </w:r>
      <w:r>
        <w:fldChar w:fldCharType="end"/>
      </w:r>
    </w:p>
    <w:p w14:paraId="4A5B866D" w14:textId="6372692D" w:rsidR="00D0096A" w:rsidRDefault="00D0096A" w:rsidP="00D0096A">
      <w:pPr>
        <w:pStyle w:val="TOC3"/>
        <w:rPr>
          <w:rFonts w:asciiTheme="minorHAnsi" w:eastAsiaTheme="minorEastAsia" w:hAnsiTheme="minorHAnsi" w:cstheme="minorBidi"/>
          <w:sz w:val="22"/>
          <w:szCs w:val="22"/>
          <w:lang w:eastAsia="en-GB"/>
        </w:rPr>
      </w:pPr>
      <w:r>
        <w:t>5.2.</w:t>
      </w:r>
      <w:r>
        <w:rPr>
          <w:lang w:eastAsia="zh-CN"/>
        </w:rPr>
        <w:t>10</w:t>
      </w:r>
      <w:r>
        <w:tab/>
      </w:r>
      <w:r>
        <w:rPr>
          <w:lang w:eastAsia="zh-CN"/>
        </w:rPr>
        <w:t>Receiving RNI event notifications about UE measurement reports</w:t>
      </w:r>
      <w:r>
        <w:tab/>
      </w:r>
      <w:r>
        <w:fldChar w:fldCharType="begin"/>
      </w:r>
      <w:r>
        <w:instrText xml:space="preserve"> PAGEREF _Toc95816972 \h </w:instrText>
      </w:r>
      <w:r>
        <w:fldChar w:fldCharType="separate"/>
      </w:r>
      <w:r>
        <w:t>19</w:t>
      </w:r>
      <w:r>
        <w:fldChar w:fldCharType="end"/>
      </w:r>
    </w:p>
    <w:p w14:paraId="3440E634" w14:textId="7AE3A93D" w:rsidR="00D0096A" w:rsidRDefault="00D0096A" w:rsidP="00D0096A">
      <w:pPr>
        <w:pStyle w:val="TOC3"/>
        <w:rPr>
          <w:rFonts w:asciiTheme="minorHAnsi" w:eastAsiaTheme="minorEastAsia" w:hAnsiTheme="minorHAnsi" w:cstheme="minorBidi"/>
          <w:sz w:val="22"/>
          <w:szCs w:val="22"/>
          <w:lang w:eastAsia="en-GB"/>
        </w:rPr>
      </w:pPr>
      <w:r>
        <w:t>5.2.</w:t>
      </w:r>
      <w:r>
        <w:rPr>
          <w:lang w:eastAsia="zh-CN"/>
        </w:rPr>
        <w:t>11</w:t>
      </w:r>
      <w:r>
        <w:tab/>
      </w:r>
      <w:r>
        <w:rPr>
          <w:lang w:eastAsia="zh-CN"/>
        </w:rPr>
        <w:t>Receiving RNI event notifications about UE timing advance</w:t>
      </w:r>
      <w:r>
        <w:tab/>
      </w:r>
      <w:r>
        <w:fldChar w:fldCharType="begin"/>
      </w:r>
      <w:r>
        <w:instrText xml:space="preserve"> PAGEREF _Toc95816973 \h </w:instrText>
      </w:r>
      <w:r>
        <w:fldChar w:fldCharType="separate"/>
      </w:r>
      <w:r>
        <w:t>20</w:t>
      </w:r>
      <w:r>
        <w:fldChar w:fldCharType="end"/>
      </w:r>
    </w:p>
    <w:p w14:paraId="38CC343B" w14:textId="6AD7EB14" w:rsidR="00D0096A" w:rsidRDefault="00D0096A" w:rsidP="00D0096A">
      <w:pPr>
        <w:pStyle w:val="TOC3"/>
        <w:rPr>
          <w:rFonts w:asciiTheme="minorHAnsi" w:eastAsiaTheme="minorEastAsia" w:hAnsiTheme="minorHAnsi" w:cstheme="minorBidi"/>
          <w:sz w:val="22"/>
          <w:szCs w:val="22"/>
          <w:lang w:eastAsia="en-GB"/>
        </w:rPr>
      </w:pPr>
      <w:r>
        <w:t>5.2.</w:t>
      </w:r>
      <w:r>
        <w:rPr>
          <w:lang w:eastAsia="zh-CN"/>
        </w:rPr>
        <w:t>12</w:t>
      </w:r>
      <w:r>
        <w:tab/>
      </w:r>
      <w:r>
        <w:rPr>
          <w:lang w:eastAsia="zh-CN"/>
        </w:rPr>
        <w:t>Receiving RNI event notifications about carrier aggregation reconfiguration</w:t>
      </w:r>
      <w:r>
        <w:tab/>
      </w:r>
      <w:r>
        <w:fldChar w:fldCharType="begin"/>
      </w:r>
      <w:r>
        <w:instrText xml:space="preserve"> PAGEREF _Toc95816974 \h </w:instrText>
      </w:r>
      <w:r>
        <w:fldChar w:fldCharType="separate"/>
      </w:r>
      <w:r>
        <w:t>20</w:t>
      </w:r>
      <w:r>
        <w:fldChar w:fldCharType="end"/>
      </w:r>
    </w:p>
    <w:p w14:paraId="0CFC7F06" w14:textId="234B7491" w:rsidR="00D0096A" w:rsidRDefault="00D0096A" w:rsidP="00D0096A">
      <w:pPr>
        <w:pStyle w:val="TOC3"/>
        <w:rPr>
          <w:rFonts w:asciiTheme="minorHAnsi" w:eastAsiaTheme="minorEastAsia" w:hAnsiTheme="minorHAnsi" w:cstheme="minorBidi"/>
          <w:sz w:val="22"/>
          <w:szCs w:val="22"/>
          <w:lang w:eastAsia="en-GB"/>
        </w:rPr>
      </w:pPr>
      <w:r>
        <w:t>5.2.</w:t>
      </w:r>
      <w:r>
        <w:rPr>
          <w:lang w:eastAsia="zh-CN"/>
        </w:rPr>
        <w:t>13</w:t>
      </w:r>
      <w:r>
        <w:tab/>
      </w:r>
      <w:r>
        <w:rPr>
          <w:lang w:eastAsia="zh-CN"/>
        </w:rPr>
        <w:t>Receiving RNI event notifications about S1 bearer</w:t>
      </w:r>
      <w:r>
        <w:tab/>
      </w:r>
      <w:r>
        <w:fldChar w:fldCharType="begin"/>
      </w:r>
      <w:r>
        <w:instrText xml:space="preserve"> PAGEREF _Toc95816975 \h </w:instrText>
      </w:r>
      <w:r>
        <w:fldChar w:fldCharType="separate"/>
      </w:r>
      <w:r>
        <w:t>21</w:t>
      </w:r>
      <w:r>
        <w:fldChar w:fldCharType="end"/>
      </w:r>
    </w:p>
    <w:p w14:paraId="4DA1B683" w14:textId="0AD7FEDA" w:rsidR="00D0096A" w:rsidRDefault="00D0096A" w:rsidP="00D0096A">
      <w:pPr>
        <w:pStyle w:val="TOC3"/>
        <w:rPr>
          <w:rFonts w:asciiTheme="minorHAnsi" w:eastAsiaTheme="minorEastAsia" w:hAnsiTheme="minorHAnsi" w:cstheme="minorBidi"/>
          <w:sz w:val="22"/>
          <w:szCs w:val="22"/>
          <w:lang w:eastAsia="en-GB"/>
        </w:rPr>
      </w:pPr>
      <w:r>
        <w:t>5.2.</w:t>
      </w:r>
      <w:r>
        <w:rPr>
          <w:lang w:eastAsia="zh-CN"/>
        </w:rPr>
        <w:t>14</w:t>
      </w:r>
      <w:r>
        <w:tab/>
      </w:r>
      <w:r>
        <w:rPr>
          <w:lang w:eastAsia="zh-CN"/>
        </w:rPr>
        <w:t>Receiving RNI event notifications about 5G UE measurement reports</w:t>
      </w:r>
      <w:r>
        <w:tab/>
      </w:r>
      <w:r>
        <w:fldChar w:fldCharType="begin"/>
      </w:r>
      <w:r>
        <w:instrText xml:space="preserve"> PAGEREF _Toc95816976 \h </w:instrText>
      </w:r>
      <w:r>
        <w:fldChar w:fldCharType="separate"/>
      </w:r>
      <w:r>
        <w:t>22</w:t>
      </w:r>
      <w:r>
        <w:fldChar w:fldCharType="end"/>
      </w:r>
    </w:p>
    <w:p w14:paraId="4FE3954F" w14:textId="0E58A697" w:rsidR="00D0096A" w:rsidRDefault="00D0096A" w:rsidP="00D0096A">
      <w:pPr>
        <w:pStyle w:val="TOC1"/>
        <w:rPr>
          <w:rFonts w:asciiTheme="minorHAnsi" w:eastAsiaTheme="minorEastAsia" w:hAnsiTheme="minorHAnsi" w:cstheme="minorBidi"/>
          <w:szCs w:val="22"/>
          <w:lang w:eastAsia="en-GB"/>
        </w:rPr>
      </w:pPr>
      <w:r>
        <w:t>6</w:t>
      </w:r>
      <w:r>
        <w:tab/>
        <w:t>Data model</w:t>
      </w:r>
      <w:r>
        <w:tab/>
      </w:r>
      <w:r>
        <w:fldChar w:fldCharType="begin"/>
      </w:r>
      <w:r>
        <w:instrText xml:space="preserve"> PAGEREF _Toc95816977 \h </w:instrText>
      </w:r>
      <w:r>
        <w:fldChar w:fldCharType="separate"/>
      </w:r>
      <w:r>
        <w:t>23</w:t>
      </w:r>
      <w:r>
        <w:fldChar w:fldCharType="end"/>
      </w:r>
    </w:p>
    <w:p w14:paraId="68E3C9BE" w14:textId="6CC35312" w:rsidR="00D0096A" w:rsidRDefault="00D0096A" w:rsidP="00D0096A">
      <w:pPr>
        <w:pStyle w:val="TOC2"/>
        <w:rPr>
          <w:rFonts w:asciiTheme="minorHAnsi" w:eastAsiaTheme="minorEastAsia" w:hAnsiTheme="minorHAnsi" w:cstheme="minorBidi"/>
          <w:sz w:val="22"/>
          <w:szCs w:val="22"/>
          <w:lang w:eastAsia="en-GB"/>
        </w:rPr>
      </w:pPr>
      <w:r>
        <w:t>6.1</w:t>
      </w:r>
      <w:r>
        <w:tab/>
        <w:t>Introduction</w:t>
      </w:r>
      <w:r>
        <w:tab/>
      </w:r>
      <w:r>
        <w:fldChar w:fldCharType="begin"/>
      </w:r>
      <w:r>
        <w:instrText xml:space="preserve"> PAGEREF _Toc95816978 \h </w:instrText>
      </w:r>
      <w:r>
        <w:fldChar w:fldCharType="separate"/>
      </w:r>
      <w:r>
        <w:t>23</w:t>
      </w:r>
      <w:r>
        <w:fldChar w:fldCharType="end"/>
      </w:r>
    </w:p>
    <w:p w14:paraId="05BF7A42" w14:textId="09902CF5" w:rsidR="00D0096A" w:rsidRDefault="00D0096A" w:rsidP="00D0096A">
      <w:pPr>
        <w:pStyle w:val="TOC2"/>
        <w:rPr>
          <w:rFonts w:asciiTheme="minorHAnsi" w:eastAsiaTheme="minorEastAsia" w:hAnsiTheme="minorHAnsi" w:cstheme="minorBidi"/>
          <w:sz w:val="22"/>
          <w:szCs w:val="22"/>
          <w:lang w:eastAsia="en-GB"/>
        </w:rPr>
      </w:pPr>
      <w:r>
        <w:t>6.2</w:t>
      </w:r>
      <w:r>
        <w:tab/>
        <w:t>Resource data types</w:t>
      </w:r>
      <w:r>
        <w:tab/>
      </w:r>
      <w:r>
        <w:fldChar w:fldCharType="begin"/>
      </w:r>
      <w:r>
        <w:instrText xml:space="preserve"> PAGEREF _Toc95816979 \h </w:instrText>
      </w:r>
      <w:r>
        <w:fldChar w:fldCharType="separate"/>
      </w:r>
      <w:r>
        <w:t>23</w:t>
      </w:r>
      <w:r>
        <w:fldChar w:fldCharType="end"/>
      </w:r>
    </w:p>
    <w:p w14:paraId="1DC1EF99" w14:textId="78A78A4A" w:rsidR="00D0096A" w:rsidRDefault="00D0096A" w:rsidP="00D0096A">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_Toc95816980 \h </w:instrText>
      </w:r>
      <w:r>
        <w:fldChar w:fldCharType="separate"/>
      </w:r>
      <w:r>
        <w:t>23</w:t>
      </w:r>
      <w:r>
        <w:fldChar w:fldCharType="end"/>
      </w:r>
    </w:p>
    <w:p w14:paraId="34118E35" w14:textId="1CEFD710" w:rsidR="00D0096A" w:rsidRDefault="00D0096A" w:rsidP="00D0096A">
      <w:pPr>
        <w:pStyle w:val="TOC3"/>
        <w:rPr>
          <w:rFonts w:asciiTheme="minorHAnsi" w:eastAsiaTheme="minorEastAsia" w:hAnsiTheme="minorHAnsi" w:cstheme="minorBidi"/>
          <w:sz w:val="22"/>
          <w:szCs w:val="22"/>
          <w:lang w:eastAsia="en-GB"/>
        </w:rPr>
      </w:pPr>
      <w:r>
        <w:t>6.2.2</w:t>
      </w:r>
      <w:r>
        <w:tab/>
        <w:t>Type: PlmnInfo</w:t>
      </w:r>
      <w:r>
        <w:tab/>
      </w:r>
      <w:r>
        <w:fldChar w:fldCharType="begin"/>
      </w:r>
      <w:r>
        <w:instrText xml:space="preserve"> PAGEREF _Toc95816981 \h </w:instrText>
      </w:r>
      <w:r>
        <w:fldChar w:fldCharType="separate"/>
      </w:r>
      <w:r>
        <w:t>23</w:t>
      </w:r>
      <w:r>
        <w:fldChar w:fldCharType="end"/>
      </w:r>
    </w:p>
    <w:p w14:paraId="208967FD" w14:textId="784ACAD5" w:rsidR="00D0096A" w:rsidRDefault="00D0096A" w:rsidP="00D0096A">
      <w:pPr>
        <w:pStyle w:val="TOC3"/>
        <w:rPr>
          <w:rFonts w:asciiTheme="minorHAnsi" w:eastAsiaTheme="minorEastAsia" w:hAnsiTheme="minorHAnsi" w:cstheme="minorBidi"/>
          <w:sz w:val="22"/>
          <w:szCs w:val="22"/>
          <w:lang w:eastAsia="en-GB"/>
        </w:rPr>
      </w:pPr>
      <w:r>
        <w:t>6.2.3</w:t>
      </w:r>
      <w:r>
        <w:tab/>
        <w:t>Type: RabInfo</w:t>
      </w:r>
      <w:r>
        <w:tab/>
      </w:r>
      <w:r>
        <w:fldChar w:fldCharType="begin"/>
      </w:r>
      <w:r>
        <w:instrText xml:space="preserve"> PAGEREF _Toc95816982 \h </w:instrText>
      </w:r>
      <w:r>
        <w:fldChar w:fldCharType="separate"/>
      </w:r>
      <w:r>
        <w:t>24</w:t>
      </w:r>
      <w:r>
        <w:fldChar w:fldCharType="end"/>
      </w:r>
    </w:p>
    <w:p w14:paraId="52671B7E" w14:textId="38E8BFC6" w:rsidR="00D0096A" w:rsidRDefault="00D0096A" w:rsidP="00D0096A">
      <w:pPr>
        <w:pStyle w:val="TOC3"/>
        <w:rPr>
          <w:rFonts w:asciiTheme="minorHAnsi" w:eastAsiaTheme="minorEastAsia" w:hAnsiTheme="minorHAnsi" w:cstheme="minorBidi"/>
          <w:sz w:val="22"/>
          <w:szCs w:val="22"/>
          <w:lang w:eastAsia="en-GB"/>
        </w:rPr>
      </w:pPr>
      <w:r>
        <w:t>6.2.4</w:t>
      </w:r>
      <w:r>
        <w:tab/>
        <w:t xml:space="preserve">Type: </w:t>
      </w:r>
      <w:r>
        <w:rPr>
          <w:lang w:eastAsia="zh-CN"/>
        </w:rPr>
        <w:t>S1BearerInfo</w:t>
      </w:r>
      <w:r>
        <w:tab/>
      </w:r>
      <w:r>
        <w:fldChar w:fldCharType="begin"/>
      </w:r>
      <w:r>
        <w:instrText xml:space="preserve"> PAGEREF _Toc95816983 \h </w:instrText>
      </w:r>
      <w:r>
        <w:fldChar w:fldCharType="separate"/>
      </w:r>
      <w:r>
        <w:t>24</w:t>
      </w:r>
      <w:r>
        <w:fldChar w:fldCharType="end"/>
      </w:r>
    </w:p>
    <w:p w14:paraId="58968EA8" w14:textId="2CC29463" w:rsidR="00D0096A" w:rsidRDefault="00D0096A" w:rsidP="00D0096A">
      <w:pPr>
        <w:pStyle w:val="TOC3"/>
        <w:rPr>
          <w:rFonts w:asciiTheme="minorHAnsi" w:eastAsiaTheme="minorEastAsia" w:hAnsiTheme="minorHAnsi" w:cstheme="minorBidi"/>
          <w:sz w:val="22"/>
          <w:szCs w:val="22"/>
          <w:lang w:eastAsia="en-GB"/>
        </w:rPr>
      </w:pPr>
      <w:r>
        <w:t>6.2.4a</w:t>
      </w:r>
      <w:r>
        <w:tab/>
        <w:t>Type: L2Meas</w:t>
      </w:r>
      <w:r>
        <w:tab/>
      </w:r>
      <w:r>
        <w:fldChar w:fldCharType="begin"/>
      </w:r>
      <w:r>
        <w:instrText xml:space="preserve"> PAGEREF _Toc95816984 \h </w:instrText>
      </w:r>
      <w:r>
        <w:fldChar w:fldCharType="separate"/>
      </w:r>
      <w:r>
        <w:t>25</w:t>
      </w:r>
      <w:r>
        <w:fldChar w:fldCharType="end"/>
      </w:r>
    </w:p>
    <w:p w14:paraId="22EBB3BA" w14:textId="6CB225C7" w:rsidR="00D0096A" w:rsidRDefault="00D0096A" w:rsidP="00D0096A">
      <w:pPr>
        <w:pStyle w:val="TOC2"/>
        <w:rPr>
          <w:rFonts w:asciiTheme="minorHAnsi" w:eastAsiaTheme="minorEastAsia" w:hAnsiTheme="minorHAnsi" w:cstheme="minorBidi"/>
          <w:sz w:val="22"/>
          <w:szCs w:val="22"/>
          <w:lang w:eastAsia="en-GB"/>
        </w:rPr>
      </w:pPr>
      <w:r>
        <w:t>6.3</w:t>
      </w:r>
      <w:r>
        <w:tab/>
        <w:t>Subscription data types</w:t>
      </w:r>
      <w:r>
        <w:tab/>
      </w:r>
      <w:r>
        <w:fldChar w:fldCharType="begin"/>
      </w:r>
      <w:r>
        <w:instrText xml:space="preserve"> PAGEREF _Toc95816985 \h </w:instrText>
      </w:r>
      <w:r>
        <w:fldChar w:fldCharType="separate"/>
      </w:r>
      <w:r>
        <w:t>27</w:t>
      </w:r>
      <w:r>
        <w:fldChar w:fldCharType="end"/>
      </w:r>
    </w:p>
    <w:p w14:paraId="475AA13D" w14:textId="72189043" w:rsidR="00D0096A" w:rsidRDefault="00D0096A" w:rsidP="00D0096A">
      <w:pPr>
        <w:pStyle w:val="TOC3"/>
        <w:rPr>
          <w:rFonts w:asciiTheme="minorHAnsi" w:eastAsiaTheme="minorEastAsia" w:hAnsiTheme="minorHAnsi" w:cstheme="minorBidi"/>
          <w:sz w:val="22"/>
          <w:szCs w:val="22"/>
          <w:lang w:eastAsia="en-GB"/>
        </w:rPr>
      </w:pPr>
      <w:r>
        <w:t>6.3.1</w:t>
      </w:r>
      <w:r>
        <w:tab/>
        <w:t>Introduction</w:t>
      </w:r>
      <w:r>
        <w:tab/>
      </w:r>
      <w:r>
        <w:fldChar w:fldCharType="begin"/>
      </w:r>
      <w:r>
        <w:instrText xml:space="preserve"> PAGEREF _Toc95816986 \h </w:instrText>
      </w:r>
      <w:r>
        <w:fldChar w:fldCharType="separate"/>
      </w:r>
      <w:r>
        <w:t>27</w:t>
      </w:r>
      <w:r>
        <w:fldChar w:fldCharType="end"/>
      </w:r>
    </w:p>
    <w:p w14:paraId="7AE8839D" w14:textId="24BBBEE7" w:rsidR="00D0096A" w:rsidRDefault="00D0096A" w:rsidP="00D0096A">
      <w:pPr>
        <w:pStyle w:val="TOC3"/>
        <w:rPr>
          <w:rFonts w:asciiTheme="minorHAnsi" w:eastAsiaTheme="minorEastAsia" w:hAnsiTheme="minorHAnsi" w:cstheme="minorBidi"/>
          <w:sz w:val="22"/>
          <w:szCs w:val="22"/>
          <w:lang w:eastAsia="en-GB"/>
        </w:rPr>
      </w:pPr>
      <w:r>
        <w:t>6.3.2</w:t>
      </w:r>
      <w:r>
        <w:tab/>
        <w:t>Type: CellChangeSubscription</w:t>
      </w:r>
      <w:r>
        <w:tab/>
      </w:r>
      <w:r>
        <w:fldChar w:fldCharType="begin"/>
      </w:r>
      <w:r>
        <w:instrText xml:space="preserve"> PAGEREF _Toc95816987 \h </w:instrText>
      </w:r>
      <w:r>
        <w:fldChar w:fldCharType="separate"/>
      </w:r>
      <w:r>
        <w:t>27</w:t>
      </w:r>
      <w:r>
        <w:fldChar w:fldCharType="end"/>
      </w:r>
    </w:p>
    <w:p w14:paraId="450E11CD" w14:textId="42754769" w:rsidR="00D0096A" w:rsidRDefault="00D0096A" w:rsidP="00D0096A">
      <w:pPr>
        <w:pStyle w:val="TOC3"/>
        <w:rPr>
          <w:rFonts w:asciiTheme="minorHAnsi" w:eastAsiaTheme="minorEastAsia" w:hAnsiTheme="minorHAnsi" w:cstheme="minorBidi"/>
          <w:sz w:val="22"/>
          <w:szCs w:val="22"/>
          <w:lang w:eastAsia="en-GB"/>
        </w:rPr>
      </w:pPr>
      <w:r>
        <w:t>6.3.3</w:t>
      </w:r>
      <w:r>
        <w:tab/>
        <w:t>Type: RabEstSubscription</w:t>
      </w:r>
      <w:r>
        <w:tab/>
      </w:r>
      <w:r>
        <w:fldChar w:fldCharType="begin"/>
      </w:r>
      <w:r>
        <w:instrText xml:space="preserve"> PAGEREF _Toc95816988 \h </w:instrText>
      </w:r>
      <w:r>
        <w:fldChar w:fldCharType="separate"/>
      </w:r>
      <w:r>
        <w:t>28</w:t>
      </w:r>
      <w:r>
        <w:fldChar w:fldCharType="end"/>
      </w:r>
    </w:p>
    <w:p w14:paraId="47CDB160" w14:textId="11491BCD" w:rsidR="00D0096A" w:rsidRDefault="00D0096A" w:rsidP="00D0096A">
      <w:pPr>
        <w:pStyle w:val="TOC3"/>
        <w:rPr>
          <w:rFonts w:asciiTheme="minorHAnsi" w:eastAsiaTheme="minorEastAsia" w:hAnsiTheme="minorHAnsi" w:cstheme="minorBidi"/>
          <w:sz w:val="22"/>
          <w:szCs w:val="22"/>
          <w:lang w:eastAsia="en-GB"/>
        </w:rPr>
      </w:pPr>
      <w:r>
        <w:t>6.3.4</w:t>
      </w:r>
      <w:r>
        <w:tab/>
        <w:t>Type: RabModSubscription</w:t>
      </w:r>
      <w:r>
        <w:tab/>
      </w:r>
      <w:r>
        <w:fldChar w:fldCharType="begin"/>
      </w:r>
      <w:r>
        <w:instrText xml:space="preserve"> PAGEREF _Toc95816989 \h </w:instrText>
      </w:r>
      <w:r>
        <w:fldChar w:fldCharType="separate"/>
      </w:r>
      <w:r>
        <w:t>29</w:t>
      </w:r>
      <w:r>
        <w:fldChar w:fldCharType="end"/>
      </w:r>
    </w:p>
    <w:p w14:paraId="391A89CA" w14:textId="429C5AD6" w:rsidR="00D0096A" w:rsidRDefault="00D0096A" w:rsidP="00D0096A">
      <w:pPr>
        <w:pStyle w:val="TOC3"/>
        <w:rPr>
          <w:rFonts w:asciiTheme="minorHAnsi" w:eastAsiaTheme="minorEastAsia" w:hAnsiTheme="minorHAnsi" w:cstheme="minorBidi"/>
          <w:sz w:val="22"/>
          <w:szCs w:val="22"/>
          <w:lang w:eastAsia="en-GB"/>
        </w:rPr>
      </w:pPr>
      <w:r>
        <w:t>6.3.5</w:t>
      </w:r>
      <w:r>
        <w:tab/>
        <w:t>Type: RabRelSubscription</w:t>
      </w:r>
      <w:r>
        <w:tab/>
      </w:r>
      <w:r>
        <w:fldChar w:fldCharType="begin"/>
      </w:r>
      <w:r>
        <w:instrText xml:space="preserve"> PAGEREF _Toc95816990 \h </w:instrText>
      </w:r>
      <w:r>
        <w:fldChar w:fldCharType="separate"/>
      </w:r>
      <w:r>
        <w:t>30</w:t>
      </w:r>
      <w:r>
        <w:fldChar w:fldCharType="end"/>
      </w:r>
    </w:p>
    <w:p w14:paraId="4A24E306" w14:textId="71496998" w:rsidR="00D0096A" w:rsidRDefault="00D0096A" w:rsidP="00D0096A">
      <w:pPr>
        <w:pStyle w:val="TOC3"/>
        <w:rPr>
          <w:rFonts w:asciiTheme="minorHAnsi" w:eastAsiaTheme="minorEastAsia" w:hAnsiTheme="minorHAnsi" w:cstheme="minorBidi"/>
          <w:sz w:val="22"/>
          <w:szCs w:val="22"/>
          <w:lang w:eastAsia="en-GB"/>
        </w:rPr>
      </w:pPr>
      <w:r>
        <w:t>6.3.6</w:t>
      </w:r>
      <w:r>
        <w:tab/>
        <w:t>Type: MeasRepUeSubscription</w:t>
      </w:r>
      <w:r>
        <w:tab/>
      </w:r>
      <w:r>
        <w:fldChar w:fldCharType="begin"/>
      </w:r>
      <w:r>
        <w:instrText xml:space="preserve"> PAGEREF _Toc95816991 \h </w:instrText>
      </w:r>
      <w:r>
        <w:fldChar w:fldCharType="separate"/>
      </w:r>
      <w:r>
        <w:t>30</w:t>
      </w:r>
      <w:r>
        <w:fldChar w:fldCharType="end"/>
      </w:r>
    </w:p>
    <w:p w14:paraId="04263274" w14:textId="4B35552B" w:rsidR="00D0096A" w:rsidRDefault="00D0096A" w:rsidP="00D0096A">
      <w:pPr>
        <w:pStyle w:val="TOC3"/>
        <w:rPr>
          <w:rFonts w:asciiTheme="minorHAnsi" w:eastAsiaTheme="minorEastAsia" w:hAnsiTheme="minorHAnsi" w:cstheme="minorBidi"/>
          <w:sz w:val="22"/>
          <w:szCs w:val="22"/>
          <w:lang w:eastAsia="en-GB"/>
        </w:rPr>
      </w:pPr>
      <w:r>
        <w:t>6.3.7</w:t>
      </w:r>
      <w:r>
        <w:tab/>
        <w:t>Type: MeasTaSubscription</w:t>
      </w:r>
      <w:r>
        <w:tab/>
      </w:r>
      <w:r>
        <w:fldChar w:fldCharType="begin"/>
      </w:r>
      <w:r>
        <w:instrText xml:space="preserve"> PAGEREF _Toc95816992 \h </w:instrText>
      </w:r>
      <w:r>
        <w:fldChar w:fldCharType="separate"/>
      </w:r>
      <w:r>
        <w:t>31</w:t>
      </w:r>
      <w:r>
        <w:fldChar w:fldCharType="end"/>
      </w:r>
    </w:p>
    <w:p w14:paraId="486A3460" w14:textId="546D709D" w:rsidR="00D0096A" w:rsidRDefault="00D0096A" w:rsidP="00D0096A">
      <w:pPr>
        <w:pStyle w:val="TOC3"/>
        <w:rPr>
          <w:rFonts w:asciiTheme="minorHAnsi" w:eastAsiaTheme="minorEastAsia" w:hAnsiTheme="minorHAnsi" w:cstheme="minorBidi"/>
          <w:sz w:val="22"/>
          <w:szCs w:val="22"/>
          <w:lang w:eastAsia="en-GB"/>
        </w:rPr>
      </w:pPr>
      <w:r>
        <w:t>6.3.8</w:t>
      </w:r>
      <w:r>
        <w:tab/>
        <w:t>Type: CaReconfSubscription</w:t>
      </w:r>
      <w:r>
        <w:tab/>
      </w:r>
      <w:r>
        <w:fldChar w:fldCharType="begin"/>
      </w:r>
      <w:r>
        <w:instrText xml:space="preserve"> PAGEREF _Toc95816993 \h </w:instrText>
      </w:r>
      <w:r>
        <w:fldChar w:fldCharType="separate"/>
      </w:r>
      <w:r>
        <w:t>31</w:t>
      </w:r>
      <w:r>
        <w:fldChar w:fldCharType="end"/>
      </w:r>
    </w:p>
    <w:p w14:paraId="2D683578" w14:textId="5C1E292E" w:rsidR="00D0096A" w:rsidRDefault="00D0096A" w:rsidP="00D0096A">
      <w:pPr>
        <w:pStyle w:val="TOC3"/>
        <w:rPr>
          <w:rFonts w:asciiTheme="minorHAnsi" w:eastAsiaTheme="minorEastAsia" w:hAnsiTheme="minorHAnsi" w:cstheme="minorBidi"/>
          <w:sz w:val="22"/>
          <w:szCs w:val="22"/>
          <w:lang w:eastAsia="en-GB"/>
        </w:rPr>
      </w:pPr>
      <w:r>
        <w:t>6.3.</w:t>
      </w:r>
      <w:r>
        <w:rPr>
          <w:lang w:eastAsia="zh-CN"/>
        </w:rPr>
        <w:t>9</w:t>
      </w:r>
      <w:r>
        <w:tab/>
        <w:t xml:space="preserve">Type: </w:t>
      </w:r>
      <w:r>
        <w:rPr>
          <w:lang w:eastAsia="zh-CN"/>
        </w:rPr>
        <w:t>S1BearerSubscription</w:t>
      </w:r>
      <w:r>
        <w:tab/>
      </w:r>
      <w:r>
        <w:fldChar w:fldCharType="begin"/>
      </w:r>
      <w:r>
        <w:instrText xml:space="preserve"> PAGEREF _Toc95816994 \h </w:instrText>
      </w:r>
      <w:r>
        <w:fldChar w:fldCharType="separate"/>
      </w:r>
      <w:r>
        <w:t>32</w:t>
      </w:r>
      <w:r>
        <w:fldChar w:fldCharType="end"/>
      </w:r>
    </w:p>
    <w:p w14:paraId="11D81A55" w14:textId="19C050A9" w:rsidR="00D0096A" w:rsidRDefault="00D0096A" w:rsidP="00D0096A">
      <w:pPr>
        <w:pStyle w:val="TOC3"/>
        <w:rPr>
          <w:rFonts w:asciiTheme="minorHAnsi" w:eastAsiaTheme="minorEastAsia" w:hAnsiTheme="minorHAnsi" w:cstheme="minorBidi"/>
          <w:sz w:val="22"/>
          <w:szCs w:val="22"/>
          <w:lang w:eastAsia="en-GB"/>
        </w:rPr>
      </w:pPr>
      <w:r>
        <w:t>6.3.10</w:t>
      </w:r>
      <w:r>
        <w:tab/>
        <w:t>Type: SubscriptionLinkList</w:t>
      </w:r>
      <w:r>
        <w:tab/>
      </w:r>
      <w:r>
        <w:fldChar w:fldCharType="begin"/>
      </w:r>
      <w:r>
        <w:instrText xml:space="preserve"> PAGEREF _Toc95816995 \h </w:instrText>
      </w:r>
      <w:r>
        <w:fldChar w:fldCharType="separate"/>
      </w:r>
      <w:r>
        <w:t>33</w:t>
      </w:r>
      <w:r>
        <w:fldChar w:fldCharType="end"/>
      </w:r>
    </w:p>
    <w:p w14:paraId="2A76EB46" w14:textId="3ADFF53C" w:rsidR="00D0096A" w:rsidRDefault="00D0096A" w:rsidP="00D0096A">
      <w:pPr>
        <w:pStyle w:val="TOC3"/>
        <w:rPr>
          <w:rFonts w:asciiTheme="minorHAnsi" w:eastAsiaTheme="minorEastAsia" w:hAnsiTheme="minorHAnsi" w:cstheme="minorBidi"/>
          <w:sz w:val="22"/>
          <w:szCs w:val="22"/>
          <w:lang w:eastAsia="en-GB"/>
        </w:rPr>
      </w:pPr>
      <w:r>
        <w:lastRenderedPageBreak/>
        <w:t>6.3.11</w:t>
      </w:r>
      <w:r>
        <w:tab/>
        <w:t>Type: NrMeasRepUeSubscription</w:t>
      </w:r>
      <w:r>
        <w:tab/>
      </w:r>
      <w:r>
        <w:fldChar w:fldCharType="begin"/>
      </w:r>
      <w:r>
        <w:instrText xml:space="preserve"> PAGEREF _Toc95816996 \h </w:instrText>
      </w:r>
      <w:r>
        <w:fldChar w:fldCharType="separate"/>
      </w:r>
      <w:r>
        <w:t>33</w:t>
      </w:r>
      <w:r>
        <w:fldChar w:fldCharType="end"/>
      </w:r>
    </w:p>
    <w:p w14:paraId="2F2C9F58" w14:textId="6D5767C0" w:rsidR="00D0096A" w:rsidRDefault="00D0096A" w:rsidP="00D0096A">
      <w:pPr>
        <w:pStyle w:val="TOC2"/>
        <w:rPr>
          <w:rFonts w:asciiTheme="minorHAnsi" w:eastAsiaTheme="minorEastAsia" w:hAnsiTheme="minorHAnsi" w:cstheme="minorBidi"/>
          <w:sz w:val="22"/>
          <w:szCs w:val="22"/>
          <w:lang w:eastAsia="en-GB"/>
        </w:rPr>
      </w:pPr>
      <w:r>
        <w:t>6.4</w:t>
      </w:r>
      <w:r>
        <w:tab/>
        <w:t>Notification data types</w:t>
      </w:r>
      <w:r>
        <w:tab/>
      </w:r>
      <w:r>
        <w:fldChar w:fldCharType="begin"/>
      </w:r>
      <w:r>
        <w:instrText xml:space="preserve"> PAGEREF _Toc95816997 \h </w:instrText>
      </w:r>
      <w:r>
        <w:fldChar w:fldCharType="separate"/>
      </w:r>
      <w:r>
        <w:t>34</w:t>
      </w:r>
      <w:r>
        <w:fldChar w:fldCharType="end"/>
      </w:r>
    </w:p>
    <w:p w14:paraId="5DE9AE4F" w14:textId="1CBDEAAE" w:rsidR="00D0096A" w:rsidRDefault="00D0096A" w:rsidP="00D0096A">
      <w:pPr>
        <w:pStyle w:val="TOC3"/>
        <w:rPr>
          <w:rFonts w:asciiTheme="minorHAnsi" w:eastAsiaTheme="minorEastAsia" w:hAnsiTheme="minorHAnsi" w:cstheme="minorBidi"/>
          <w:sz w:val="22"/>
          <w:szCs w:val="22"/>
          <w:lang w:eastAsia="en-GB"/>
        </w:rPr>
      </w:pPr>
      <w:r>
        <w:t>6.4.1</w:t>
      </w:r>
      <w:r>
        <w:tab/>
        <w:t>Introduction</w:t>
      </w:r>
      <w:r>
        <w:tab/>
      </w:r>
      <w:r>
        <w:fldChar w:fldCharType="begin"/>
      </w:r>
      <w:r>
        <w:instrText xml:space="preserve"> PAGEREF _Toc95816998 \h </w:instrText>
      </w:r>
      <w:r>
        <w:fldChar w:fldCharType="separate"/>
      </w:r>
      <w:r>
        <w:t>34</w:t>
      </w:r>
      <w:r>
        <w:fldChar w:fldCharType="end"/>
      </w:r>
    </w:p>
    <w:p w14:paraId="68D10781" w14:textId="59596E78" w:rsidR="00D0096A" w:rsidRDefault="00D0096A" w:rsidP="00D0096A">
      <w:pPr>
        <w:pStyle w:val="TOC3"/>
        <w:rPr>
          <w:rFonts w:asciiTheme="minorHAnsi" w:eastAsiaTheme="minorEastAsia" w:hAnsiTheme="minorHAnsi" w:cstheme="minorBidi"/>
          <w:sz w:val="22"/>
          <w:szCs w:val="22"/>
          <w:lang w:eastAsia="en-GB"/>
        </w:rPr>
      </w:pPr>
      <w:r>
        <w:t>6.4.2</w:t>
      </w:r>
      <w:r>
        <w:tab/>
        <w:t>Type: CellChangeNotification</w:t>
      </w:r>
      <w:r>
        <w:tab/>
      </w:r>
      <w:r>
        <w:fldChar w:fldCharType="begin"/>
      </w:r>
      <w:r>
        <w:instrText xml:space="preserve"> PAGEREF _Toc95816999 \h </w:instrText>
      </w:r>
      <w:r>
        <w:fldChar w:fldCharType="separate"/>
      </w:r>
      <w:r>
        <w:t>34</w:t>
      </w:r>
      <w:r>
        <w:fldChar w:fldCharType="end"/>
      </w:r>
    </w:p>
    <w:p w14:paraId="3619D4E7" w14:textId="453DFA03" w:rsidR="00D0096A" w:rsidRDefault="00D0096A" w:rsidP="00D0096A">
      <w:pPr>
        <w:pStyle w:val="TOC3"/>
        <w:rPr>
          <w:rFonts w:asciiTheme="minorHAnsi" w:eastAsiaTheme="minorEastAsia" w:hAnsiTheme="minorHAnsi" w:cstheme="minorBidi"/>
          <w:sz w:val="22"/>
          <w:szCs w:val="22"/>
          <w:lang w:eastAsia="en-GB"/>
        </w:rPr>
      </w:pPr>
      <w:r>
        <w:t>6.4.3</w:t>
      </w:r>
      <w:r>
        <w:tab/>
        <w:t>Type: RabEstNotification</w:t>
      </w:r>
      <w:r>
        <w:tab/>
      </w:r>
      <w:r>
        <w:fldChar w:fldCharType="begin"/>
      </w:r>
      <w:r>
        <w:instrText xml:space="preserve"> PAGEREF _Toc95817000 \h </w:instrText>
      </w:r>
      <w:r>
        <w:fldChar w:fldCharType="separate"/>
      </w:r>
      <w:r>
        <w:t>35</w:t>
      </w:r>
      <w:r>
        <w:fldChar w:fldCharType="end"/>
      </w:r>
    </w:p>
    <w:p w14:paraId="1809711F" w14:textId="752B2EC4" w:rsidR="00D0096A" w:rsidRDefault="00D0096A" w:rsidP="00D0096A">
      <w:pPr>
        <w:pStyle w:val="TOC3"/>
        <w:rPr>
          <w:rFonts w:asciiTheme="minorHAnsi" w:eastAsiaTheme="minorEastAsia" w:hAnsiTheme="minorHAnsi" w:cstheme="minorBidi"/>
          <w:sz w:val="22"/>
          <w:szCs w:val="22"/>
          <w:lang w:eastAsia="en-GB"/>
        </w:rPr>
      </w:pPr>
      <w:r>
        <w:t>6.4.4</w:t>
      </w:r>
      <w:r>
        <w:tab/>
        <w:t>Type: RabModNotification</w:t>
      </w:r>
      <w:r>
        <w:tab/>
      </w:r>
      <w:r>
        <w:fldChar w:fldCharType="begin"/>
      </w:r>
      <w:r>
        <w:instrText xml:space="preserve"> PAGEREF _Toc95817001 \h </w:instrText>
      </w:r>
      <w:r>
        <w:fldChar w:fldCharType="separate"/>
      </w:r>
      <w:r>
        <w:t>36</w:t>
      </w:r>
      <w:r>
        <w:fldChar w:fldCharType="end"/>
      </w:r>
    </w:p>
    <w:p w14:paraId="3D456583" w14:textId="5BAA1C42" w:rsidR="00D0096A" w:rsidRDefault="00D0096A" w:rsidP="00D0096A">
      <w:pPr>
        <w:pStyle w:val="TOC3"/>
        <w:rPr>
          <w:rFonts w:asciiTheme="minorHAnsi" w:eastAsiaTheme="minorEastAsia" w:hAnsiTheme="minorHAnsi" w:cstheme="minorBidi"/>
          <w:sz w:val="22"/>
          <w:szCs w:val="22"/>
          <w:lang w:eastAsia="en-GB"/>
        </w:rPr>
      </w:pPr>
      <w:r>
        <w:t>6.4.5</w:t>
      </w:r>
      <w:r>
        <w:tab/>
        <w:t>Type: RabRelNotification</w:t>
      </w:r>
      <w:r>
        <w:tab/>
      </w:r>
      <w:r>
        <w:fldChar w:fldCharType="begin"/>
      </w:r>
      <w:r>
        <w:instrText xml:space="preserve"> PAGEREF _Toc95817002 \h </w:instrText>
      </w:r>
      <w:r>
        <w:fldChar w:fldCharType="separate"/>
      </w:r>
      <w:r>
        <w:t>36</w:t>
      </w:r>
      <w:r>
        <w:fldChar w:fldCharType="end"/>
      </w:r>
    </w:p>
    <w:p w14:paraId="2A5435B9" w14:textId="6045C2AC" w:rsidR="00D0096A" w:rsidRDefault="00D0096A" w:rsidP="00D0096A">
      <w:pPr>
        <w:pStyle w:val="TOC3"/>
        <w:rPr>
          <w:rFonts w:asciiTheme="minorHAnsi" w:eastAsiaTheme="minorEastAsia" w:hAnsiTheme="minorHAnsi" w:cstheme="minorBidi"/>
          <w:sz w:val="22"/>
          <w:szCs w:val="22"/>
          <w:lang w:eastAsia="en-GB"/>
        </w:rPr>
      </w:pPr>
      <w:r>
        <w:t>6.4.6</w:t>
      </w:r>
      <w:r>
        <w:tab/>
        <w:t>Type: MeasRepUeNotification</w:t>
      </w:r>
      <w:r>
        <w:tab/>
      </w:r>
      <w:r>
        <w:fldChar w:fldCharType="begin"/>
      </w:r>
      <w:r>
        <w:instrText xml:space="preserve"> PAGEREF _Toc95817003 \h </w:instrText>
      </w:r>
      <w:r>
        <w:fldChar w:fldCharType="separate"/>
      </w:r>
      <w:r>
        <w:t>36</w:t>
      </w:r>
      <w:r>
        <w:fldChar w:fldCharType="end"/>
      </w:r>
    </w:p>
    <w:p w14:paraId="7B9DB998" w14:textId="54D8AC81" w:rsidR="00D0096A" w:rsidRDefault="00D0096A" w:rsidP="00D0096A">
      <w:pPr>
        <w:pStyle w:val="TOC3"/>
        <w:rPr>
          <w:rFonts w:asciiTheme="minorHAnsi" w:eastAsiaTheme="minorEastAsia" w:hAnsiTheme="minorHAnsi" w:cstheme="minorBidi"/>
          <w:sz w:val="22"/>
          <w:szCs w:val="22"/>
          <w:lang w:eastAsia="en-GB"/>
        </w:rPr>
      </w:pPr>
      <w:r>
        <w:t>6.4.7</w:t>
      </w:r>
      <w:r>
        <w:tab/>
        <w:t>Type: MeasTaNotification</w:t>
      </w:r>
      <w:r>
        <w:tab/>
      </w:r>
      <w:r>
        <w:fldChar w:fldCharType="begin"/>
      </w:r>
      <w:r>
        <w:instrText xml:space="preserve"> PAGEREF _Toc95817004 \h </w:instrText>
      </w:r>
      <w:r>
        <w:fldChar w:fldCharType="separate"/>
      </w:r>
      <w:r>
        <w:t>38</w:t>
      </w:r>
      <w:r>
        <w:fldChar w:fldCharType="end"/>
      </w:r>
    </w:p>
    <w:p w14:paraId="6CE5EFAE" w14:textId="069F7DF4" w:rsidR="00D0096A" w:rsidRDefault="00D0096A" w:rsidP="00D0096A">
      <w:pPr>
        <w:pStyle w:val="TOC3"/>
        <w:rPr>
          <w:rFonts w:asciiTheme="minorHAnsi" w:eastAsiaTheme="minorEastAsia" w:hAnsiTheme="minorHAnsi" w:cstheme="minorBidi"/>
          <w:sz w:val="22"/>
          <w:szCs w:val="22"/>
          <w:lang w:eastAsia="en-GB"/>
        </w:rPr>
      </w:pPr>
      <w:r>
        <w:t>6.4.8</w:t>
      </w:r>
      <w:r>
        <w:tab/>
        <w:t>Type: CaReconfNotification</w:t>
      </w:r>
      <w:r>
        <w:tab/>
      </w:r>
      <w:r>
        <w:fldChar w:fldCharType="begin"/>
      </w:r>
      <w:r>
        <w:instrText xml:space="preserve"> PAGEREF _Toc95817005 \h </w:instrText>
      </w:r>
      <w:r>
        <w:fldChar w:fldCharType="separate"/>
      </w:r>
      <w:r>
        <w:t>39</w:t>
      </w:r>
      <w:r>
        <w:fldChar w:fldCharType="end"/>
      </w:r>
    </w:p>
    <w:p w14:paraId="4C28E2F7" w14:textId="2D8B470C" w:rsidR="00D0096A" w:rsidRDefault="00D0096A" w:rsidP="00D0096A">
      <w:pPr>
        <w:pStyle w:val="TOC3"/>
        <w:rPr>
          <w:rFonts w:asciiTheme="minorHAnsi" w:eastAsiaTheme="minorEastAsia" w:hAnsiTheme="minorHAnsi" w:cstheme="minorBidi"/>
          <w:sz w:val="22"/>
          <w:szCs w:val="22"/>
          <w:lang w:eastAsia="en-GB"/>
        </w:rPr>
      </w:pPr>
      <w:r>
        <w:t>6.4.9</w:t>
      </w:r>
      <w:r>
        <w:tab/>
        <w:t>Type: ExpiryNotification</w:t>
      </w:r>
      <w:r>
        <w:tab/>
      </w:r>
      <w:r>
        <w:fldChar w:fldCharType="begin"/>
      </w:r>
      <w:r>
        <w:instrText xml:space="preserve"> PAGEREF _Toc95817006 \h </w:instrText>
      </w:r>
      <w:r>
        <w:fldChar w:fldCharType="separate"/>
      </w:r>
      <w:r>
        <w:t>39</w:t>
      </w:r>
      <w:r>
        <w:fldChar w:fldCharType="end"/>
      </w:r>
    </w:p>
    <w:p w14:paraId="57980834" w14:textId="268337E1" w:rsidR="00D0096A" w:rsidRDefault="00D0096A" w:rsidP="00D0096A">
      <w:pPr>
        <w:pStyle w:val="TOC3"/>
        <w:rPr>
          <w:rFonts w:asciiTheme="minorHAnsi" w:eastAsiaTheme="minorEastAsia" w:hAnsiTheme="minorHAnsi" w:cstheme="minorBidi"/>
          <w:sz w:val="22"/>
          <w:szCs w:val="22"/>
          <w:lang w:eastAsia="en-GB"/>
        </w:rPr>
      </w:pPr>
      <w:r>
        <w:t>6.4.</w:t>
      </w:r>
      <w:r>
        <w:rPr>
          <w:lang w:eastAsia="zh-CN"/>
        </w:rPr>
        <w:t>10</w:t>
      </w:r>
      <w:r>
        <w:tab/>
        <w:t>Type:</w:t>
      </w:r>
      <w:r>
        <w:rPr>
          <w:lang w:eastAsia="zh-CN"/>
        </w:rPr>
        <w:t xml:space="preserve"> S1Bearer</w:t>
      </w:r>
      <w:r>
        <w:t>Notification</w:t>
      </w:r>
      <w:r>
        <w:tab/>
      </w:r>
      <w:r>
        <w:fldChar w:fldCharType="begin"/>
      </w:r>
      <w:r>
        <w:instrText xml:space="preserve"> PAGEREF _Toc95817007 \h </w:instrText>
      </w:r>
      <w:r>
        <w:fldChar w:fldCharType="separate"/>
      </w:r>
      <w:r>
        <w:t>40</w:t>
      </w:r>
      <w:r>
        <w:fldChar w:fldCharType="end"/>
      </w:r>
    </w:p>
    <w:p w14:paraId="7E7F90FF" w14:textId="310A52DE" w:rsidR="00D0096A" w:rsidRDefault="00D0096A" w:rsidP="00D0096A">
      <w:pPr>
        <w:pStyle w:val="TOC3"/>
        <w:rPr>
          <w:rFonts w:asciiTheme="minorHAnsi" w:eastAsiaTheme="minorEastAsia" w:hAnsiTheme="minorHAnsi" w:cstheme="minorBidi"/>
          <w:sz w:val="22"/>
          <w:szCs w:val="22"/>
          <w:lang w:eastAsia="en-GB"/>
        </w:rPr>
      </w:pPr>
      <w:r>
        <w:t>6.4.11</w:t>
      </w:r>
      <w:r>
        <w:tab/>
        <w:t>Type: NrMeasRepUeNotification</w:t>
      </w:r>
      <w:r>
        <w:tab/>
      </w:r>
      <w:r>
        <w:fldChar w:fldCharType="begin"/>
      </w:r>
      <w:r>
        <w:instrText xml:space="preserve"> PAGEREF _Toc95817008 \h </w:instrText>
      </w:r>
      <w:r>
        <w:fldChar w:fldCharType="separate"/>
      </w:r>
      <w:r>
        <w:t>40</w:t>
      </w:r>
      <w:r>
        <w:fldChar w:fldCharType="end"/>
      </w:r>
    </w:p>
    <w:p w14:paraId="7EEA8C3B" w14:textId="032C7C1C" w:rsidR="00D0096A" w:rsidRDefault="00D0096A" w:rsidP="00D0096A">
      <w:pPr>
        <w:pStyle w:val="TOC3"/>
        <w:rPr>
          <w:rFonts w:asciiTheme="minorHAnsi" w:eastAsiaTheme="minorEastAsia" w:hAnsiTheme="minorHAnsi" w:cstheme="minorBidi"/>
          <w:sz w:val="22"/>
          <w:szCs w:val="22"/>
          <w:lang w:eastAsia="en-GB"/>
        </w:rPr>
      </w:pPr>
      <w:r>
        <w:t>6.4.12</w:t>
      </w:r>
      <w:r>
        <w:tab/>
        <w:t>Type: TestNotification</w:t>
      </w:r>
      <w:r>
        <w:tab/>
      </w:r>
      <w:r>
        <w:fldChar w:fldCharType="begin"/>
      </w:r>
      <w:r>
        <w:instrText xml:space="preserve"> PAGEREF _Toc95817009 \h </w:instrText>
      </w:r>
      <w:r>
        <w:fldChar w:fldCharType="separate"/>
      </w:r>
      <w:r>
        <w:t>41</w:t>
      </w:r>
      <w:r>
        <w:fldChar w:fldCharType="end"/>
      </w:r>
    </w:p>
    <w:p w14:paraId="0712AE8B" w14:textId="7A414B80" w:rsidR="00D0096A" w:rsidRDefault="00D0096A" w:rsidP="00D0096A">
      <w:pPr>
        <w:pStyle w:val="TOC2"/>
        <w:rPr>
          <w:rFonts w:asciiTheme="minorHAnsi" w:eastAsiaTheme="minorEastAsia" w:hAnsiTheme="minorHAnsi" w:cstheme="minorBidi"/>
          <w:sz w:val="22"/>
          <w:szCs w:val="22"/>
          <w:lang w:eastAsia="en-GB"/>
        </w:rPr>
      </w:pPr>
      <w:r>
        <w:t>6.5</w:t>
      </w:r>
      <w:r>
        <w:tab/>
        <w:t>Referenced structured data types</w:t>
      </w:r>
      <w:r>
        <w:tab/>
      </w:r>
      <w:r>
        <w:fldChar w:fldCharType="begin"/>
      </w:r>
      <w:r>
        <w:instrText xml:space="preserve"> PAGEREF _Toc95817010 \h </w:instrText>
      </w:r>
      <w:r>
        <w:fldChar w:fldCharType="separate"/>
      </w:r>
      <w:r>
        <w:t>42</w:t>
      </w:r>
      <w:r>
        <w:fldChar w:fldCharType="end"/>
      </w:r>
    </w:p>
    <w:p w14:paraId="72BECEC1" w14:textId="4297909E" w:rsidR="00D0096A" w:rsidRDefault="00D0096A" w:rsidP="00D0096A">
      <w:pPr>
        <w:pStyle w:val="TOC3"/>
        <w:rPr>
          <w:rFonts w:asciiTheme="minorHAnsi" w:eastAsiaTheme="minorEastAsia" w:hAnsiTheme="minorHAnsi" w:cstheme="minorBidi"/>
          <w:sz w:val="22"/>
          <w:szCs w:val="22"/>
          <w:lang w:eastAsia="en-GB"/>
        </w:rPr>
      </w:pPr>
      <w:r>
        <w:t>6.5.1</w:t>
      </w:r>
      <w:r>
        <w:tab/>
        <w:t>Introduction</w:t>
      </w:r>
      <w:r>
        <w:tab/>
      </w:r>
      <w:r>
        <w:fldChar w:fldCharType="begin"/>
      </w:r>
      <w:r>
        <w:instrText xml:space="preserve"> PAGEREF _Toc95817011 \h </w:instrText>
      </w:r>
      <w:r>
        <w:fldChar w:fldCharType="separate"/>
      </w:r>
      <w:r>
        <w:t>42</w:t>
      </w:r>
      <w:r>
        <w:fldChar w:fldCharType="end"/>
      </w:r>
    </w:p>
    <w:p w14:paraId="1D0EAE2A" w14:textId="69902C1A" w:rsidR="00D0096A" w:rsidRDefault="00D0096A" w:rsidP="00D0096A">
      <w:pPr>
        <w:pStyle w:val="TOC3"/>
        <w:rPr>
          <w:rFonts w:asciiTheme="minorHAnsi" w:eastAsiaTheme="minorEastAsia" w:hAnsiTheme="minorHAnsi" w:cstheme="minorBidi"/>
          <w:sz w:val="22"/>
          <w:szCs w:val="22"/>
          <w:lang w:eastAsia="en-GB"/>
        </w:rPr>
      </w:pPr>
      <w:r>
        <w:t>6.5.2</w:t>
      </w:r>
      <w:r>
        <w:tab/>
        <w:t>Type: LinkType</w:t>
      </w:r>
      <w:r>
        <w:tab/>
      </w:r>
      <w:r>
        <w:fldChar w:fldCharType="begin"/>
      </w:r>
      <w:r>
        <w:instrText xml:space="preserve"> PAGEREF _Toc95817012 \h </w:instrText>
      </w:r>
      <w:r>
        <w:fldChar w:fldCharType="separate"/>
      </w:r>
      <w:r>
        <w:t>42</w:t>
      </w:r>
      <w:r>
        <w:fldChar w:fldCharType="end"/>
      </w:r>
    </w:p>
    <w:p w14:paraId="573C3209" w14:textId="6A2A17C1" w:rsidR="00D0096A" w:rsidRDefault="00D0096A" w:rsidP="00D0096A">
      <w:pPr>
        <w:pStyle w:val="TOC3"/>
        <w:rPr>
          <w:rFonts w:asciiTheme="minorHAnsi" w:eastAsiaTheme="minorEastAsia" w:hAnsiTheme="minorHAnsi" w:cstheme="minorBidi"/>
          <w:sz w:val="22"/>
          <w:szCs w:val="22"/>
          <w:lang w:eastAsia="en-GB"/>
        </w:rPr>
      </w:pPr>
      <w:r>
        <w:t>6.5.3</w:t>
      </w:r>
      <w:r>
        <w:tab/>
        <w:t>Type: TimeStamp</w:t>
      </w:r>
      <w:r>
        <w:tab/>
      </w:r>
      <w:r>
        <w:fldChar w:fldCharType="begin"/>
      </w:r>
      <w:r>
        <w:instrText xml:space="preserve"> PAGEREF _Toc95817013 \h </w:instrText>
      </w:r>
      <w:r>
        <w:fldChar w:fldCharType="separate"/>
      </w:r>
      <w:r>
        <w:t>42</w:t>
      </w:r>
      <w:r>
        <w:fldChar w:fldCharType="end"/>
      </w:r>
    </w:p>
    <w:p w14:paraId="3B5866A0" w14:textId="6883734F" w:rsidR="00D0096A" w:rsidRDefault="00D0096A" w:rsidP="00D0096A">
      <w:pPr>
        <w:pStyle w:val="TOC3"/>
        <w:rPr>
          <w:rFonts w:asciiTheme="minorHAnsi" w:eastAsiaTheme="minorEastAsia" w:hAnsiTheme="minorHAnsi" w:cstheme="minorBidi"/>
          <w:sz w:val="22"/>
          <w:szCs w:val="22"/>
          <w:lang w:eastAsia="en-GB"/>
        </w:rPr>
      </w:pPr>
      <w:r>
        <w:t>6.5.4</w:t>
      </w:r>
      <w:r>
        <w:tab/>
        <w:t>Type: AssociateId</w:t>
      </w:r>
      <w:r>
        <w:tab/>
      </w:r>
      <w:r>
        <w:fldChar w:fldCharType="begin"/>
      </w:r>
      <w:r>
        <w:instrText xml:space="preserve"> PAGEREF _Toc95817014 \h </w:instrText>
      </w:r>
      <w:r>
        <w:fldChar w:fldCharType="separate"/>
      </w:r>
      <w:r>
        <w:t>42</w:t>
      </w:r>
      <w:r>
        <w:fldChar w:fldCharType="end"/>
      </w:r>
    </w:p>
    <w:p w14:paraId="4965DC6B" w14:textId="0911F2DB" w:rsidR="00D0096A" w:rsidRDefault="00D0096A" w:rsidP="00D0096A">
      <w:pPr>
        <w:pStyle w:val="TOC3"/>
        <w:rPr>
          <w:rFonts w:asciiTheme="minorHAnsi" w:eastAsiaTheme="minorEastAsia" w:hAnsiTheme="minorHAnsi" w:cstheme="minorBidi"/>
          <w:sz w:val="22"/>
          <w:szCs w:val="22"/>
          <w:lang w:eastAsia="en-GB"/>
        </w:rPr>
      </w:pPr>
      <w:r>
        <w:t>6.5.5</w:t>
      </w:r>
      <w:r>
        <w:tab/>
        <w:t>Type: Plmn</w:t>
      </w:r>
      <w:r>
        <w:tab/>
      </w:r>
      <w:r>
        <w:fldChar w:fldCharType="begin"/>
      </w:r>
      <w:r>
        <w:instrText xml:space="preserve"> PAGEREF _Toc95817015 \h </w:instrText>
      </w:r>
      <w:r>
        <w:fldChar w:fldCharType="separate"/>
      </w:r>
      <w:r>
        <w:t>42</w:t>
      </w:r>
      <w:r>
        <w:fldChar w:fldCharType="end"/>
      </w:r>
    </w:p>
    <w:p w14:paraId="63C5DBF8" w14:textId="3BB56DF0" w:rsidR="00D0096A" w:rsidRDefault="00D0096A" w:rsidP="00D0096A">
      <w:pPr>
        <w:pStyle w:val="TOC3"/>
        <w:rPr>
          <w:rFonts w:asciiTheme="minorHAnsi" w:eastAsiaTheme="minorEastAsia" w:hAnsiTheme="minorHAnsi" w:cstheme="minorBidi"/>
          <w:sz w:val="22"/>
          <w:szCs w:val="22"/>
          <w:lang w:eastAsia="en-GB"/>
        </w:rPr>
      </w:pPr>
      <w:r>
        <w:t>6.5.6</w:t>
      </w:r>
      <w:r>
        <w:tab/>
        <w:t>Type: Ecgi</w:t>
      </w:r>
      <w:r>
        <w:tab/>
      </w:r>
      <w:r>
        <w:fldChar w:fldCharType="begin"/>
      </w:r>
      <w:r>
        <w:instrText xml:space="preserve"> PAGEREF _Toc95817016 \h </w:instrText>
      </w:r>
      <w:r>
        <w:fldChar w:fldCharType="separate"/>
      </w:r>
      <w:r>
        <w:t>43</w:t>
      </w:r>
      <w:r>
        <w:fldChar w:fldCharType="end"/>
      </w:r>
    </w:p>
    <w:p w14:paraId="3894B6E6" w14:textId="278FE850" w:rsidR="00D0096A" w:rsidRDefault="00D0096A" w:rsidP="00D0096A">
      <w:pPr>
        <w:pStyle w:val="TOC3"/>
        <w:rPr>
          <w:rFonts w:asciiTheme="minorHAnsi" w:eastAsiaTheme="minorEastAsia" w:hAnsiTheme="minorHAnsi" w:cstheme="minorBidi"/>
          <w:sz w:val="22"/>
          <w:szCs w:val="22"/>
          <w:lang w:eastAsia="en-GB"/>
        </w:rPr>
      </w:pPr>
      <w:r>
        <w:t>6.5.7</w:t>
      </w:r>
      <w:r>
        <w:tab/>
        <w:t>Type: Nrcgi</w:t>
      </w:r>
      <w:r>
        <w:tab/>
      </w:r>
      <w:r>
        <w:fldChar w:fldCharType="begin"/>
      </w:r>
      <w:r>
        <w:instrText xml:space="preserve"> PAGEREF _Toc95817017 \h </w:instrText>
      </w:r>
      <w:r>
        <w:fldChar w:fldCharType="separate"/>
      </w:r>
      <w:r>
        <w:t>43</w:t>
      </w:r>
      <w:r>
        <w:fldChar w:fldCharType="end"/>
      </w:r>
    </w:p>
    <w:p w14:paraId="3C396E6C" w14:textId="120C4AF7" w:rsidR="00D0096A" w:rsidRDefault="00D0096A" w:rsidP="00D0096A">
      <w:pPr>
        <w:pStyle w:val="TOC3"/>
        <w:rPr>
          <w:rFonts w:asciiTheme="minorHAnsi" w:eastAsiaTheme="minorEastAsia" w:hAnsiTheme="minorHAnsi" w:cstheme="minorBidi"/>
          <w:sz w:val="22"/>
          <w:szCs w:val="22"/>
          <w:lang w:eastAsia="en-GB"/>
        </w:rPr>
      </w:pPr>
      <w:r>
        <w:t>6.5.8</w:t>
      </w:r>
      <w:r>
        <w:tab/>
        <w:t>Type: RsIndexResults</w:t>
      </w:r>
      <w:r>
        <w:tab/>
      </w:r>
      <w:r>
        <w:fldChar w:fldCharType="begin"/>
      </w:r>
      <w:r>
        <w:instrText xml:space="preserve"> PAGEREF _Toc95817018 \h </w:instrText>
      </w:r>
      <w:r>
        <w:fldChar w:fldCharType="separate"/>
      </w:r>
      <w:r>
        <w:t>43</w:t>
      </w:r>
      <w:r>
        <w:fldChar w:fldCharType="end"/>
      </w:r>
    </w:p>
    <w:p w14:paraId="024DE90C" w14:textId="1D27521E" w:rsidR="00D0096A" w:rsidRDefault="00D0096A" w:rsidP="00D0096A">
      <w:pPr>
        <w:pStyle w:val="TOC3"/>
        <w:rPr>
          <w:rFonts w:asciiTheme="minorHAnsi" w:eastAsiaTheme="minorEastAsia" w:hAnsiTheme="minorHAnsi" w:cstheme="minorBidi"/>
          <w:sz w:val="22"/>
          <w:szCs w:val="22"/>
          <w:lang w:eastAsia="en-GB"/>
        </w:rPr>
      </w:pPr>
      <w:r>
        <w:t>6.5.9</w:t>
      </w:r>
      <w:r>
        <w:tab/>
        <w:t>Type: ResultsPerSsbIndexList</w:t>
      </w:r>
      <w:r>
        <w:tab/>
      </w:r>
      <w:r>
        <w:fldChar w:fldCharType="begin"/>
      </w:r>
      <w:r>
        <w:instrText xml:space="preserve"> PAGEREF _Toc95817019 \h </w:instrText>
      </w:r>
      <w:r>
        <w:fldChar w:fldCharType="separate"/>
      </w:r>
      <w:r>
        <w:t>43</w:t>
      </w:r>
      <w:r>
        <w:fldChar w:fldCharType="end"/>
      </w:r>
    </w:p>
    <w:p w14:paraId="01F2339A" w14:textId="1F45E6C8" w:rsidR="00D0096A" w:rsidRDefault="00D0096A" w:rsidP="00D0096A">
      <w:pPr>
        <w:pStyle w:val="TOC3"/>
        <w:rPr>
          <w:rFonts w:asciiTheme="minorHAnsi" w:eastAsiaTheme="minorEastAsia" w:hAnsiTheme="minorHAnsi" w:cstheme="minorBidi"/>
          <w:sz w:val="22"/>
          <w:szCs w:val="22"/>
          <w:lang w:eastAsia="en-GB"/>
        </w:rPr>
      </w:pPr>
      <w:r>
        <w:t>6.5.10</w:t>
      </w:r>
      <w:r>
        <w:tab/>
        <w:t>Type: ResultsPerCsiRsIndexList</w:t>
      </w:r>
      <w:r>
        <w:tab/>
      </w:r>
      <w:r>
        <w:fldChar w:fldCharType="begin"/>
      </w:r>
      <w:r>
        <w:instrText xml:space="preserve"> PAGEREF _Toc95817020 \h </w:instrText>
      </w:r>
      <w:r>
        <w:fldChar w:fldCharType="separate"/>
      </w:r>
      <w:r>
        <w:t>44</w:t>
      </w:r>
      <w:r>
        <w:fldChar w:fldCharType="end"/>
      </w:r>
    </w:p>
    <w:p w14:paraId="43B23DF0" w14:textId="2831731B" w:rsidR="00D0096A" w:rsidRDefault="00D0096A" w:rsidP="00D0096A">
      <w:pPr>
        <w:pStyle w:val="TOC3"/>
        <w:rPr>
          <w:rFonts w:asciiTheme="minorHAnsi" w:eastAsiaTheme="minorEastAsia" w:hAnsiTheme="minorHAnsi" w:cstheme="minorBidi"/>
          <w:sz w:val="22"/>
          <w:szCs w:val="22"/>
          <w:lang w:eastAsia="en-GB"/>
        </w:rPr>
      </w:pPr>
      <w:r>
        <w:t>6.5.11</w:t>
      </w:r>
      <w:r>
        <w:tab/>
        <w:t>Type: MeasQuantityResultsNr</w:t>
      </w:r>
      <w:r>
        <w:tab/>
      </w:r>
      <w:r>
        <w:fldChar w:fldCharType="begin"/>
      </w:r>
      <w:r>
        <w:instrText xml:space="preserve"> PAGEREF _Toc95817021 \h </w:instrText>
      </w:r>
      <w:r>
        <w:fldChar w:fldCharType="separate"/>
      </w:r>
      <w:r>
        <w:t>44</w:t>
      </w:r>
      <w:r>
        <w:fldChar w:fldCharType="end"/>
      </w:r>
    </w:p>
    <w:p w14:paraId="27FF0A5C" w14:textId="0F9F89D2" w:rsidR="00D0096A" w:rsidRDefault="00D0096A" w:rsidP="00D0096A">
      <w:pPr>
        <w:pStyle w:val="TOC2"/>
        <w:rPr>
          <w:rFonts w:asciiTheme="minorHAnsi" w:eastAsiaTheme="minorEastAsia" w:hAnsiTheme="minorHAnsi" w:cstheme="minorBidi"/>
          <w:sz w:val="22"/>
          <w:szCs w:val="22"/>
          <w:lang w:eastAsia="en-GB"/>
        </w:rPr>
      </w:pPr>
      <w:r>
        <w:t>6.6</w:t>
      </w:r>
      <w:r>
        <w:tab/>
        <w:t>Referenced simple data types and enumerations</w:t>
      </w:r>
      <w:r>
        <w:tab/>
      </w:r>
      <w:r>
        <w:fldChar w:fldCharType="begin"/>
      </w:r>
      <w:r>
        <w:instrText xml:space="preserve"> PAGEREF _Toc95817022 \h </w:instrText>
      </w:r>
      <w:r>
        <w:fldChar w:fldCharType="separate"/>
      </w:r>
      <w:r>
        <w:t>44</w:t>
      </w:r>
      <w:r>
        <w:fldChar w:fldCharType="end"/>
      </w:r>
    </w:p>
    <w:p w14:paraId="7E3D2603" w14:textId="7BFF58E8" w:rsidR="00D0096A" w:rsidRDefault="00D0096A" w:rsidP="00D0096A">
      <w:pPr>
        <w:pStyle w:val="TOC3"/>
        <w:rPr>
          <w:rFonts w:asciiTheme="minorHAnsi" w:eastAsiaTheme="minorEastAsia" w:hAnsiTheme="minorHAnsi" w:cstheme="minorBidi"/>
          <w:sz w:val="22"/>
          <w:szCs w:val="22"/>
          <w:lang w:eastAsia="en-GB"/>
        </w:rPr>
      </w:pPr>
      <w:r>
        <w:t>6.6.1</w:t>
      </w:r>
      <w:r>
        <w:tab/>
        <w:t>Introduction</w:t>
      </w:r>
      <w:r>
        <w:tab/>
      </w:r>
      <w:r>
        <w:fldChar w:fldCharType="begin"/>
      </w:r>
      <w:r>
        <w:instrText xml:space="preserve"> PAGEREF _Toc95817023 \h </w:instrText>
      </w:r>
      <w:r>
        <w:fldChar w:fldCharType="separate"/>
      </w:r>
      <w:r>
        <w:t>44</w:t>
      </w:r>
      <w:r>
        <w:fldChar w:fldCharType="end"/>
      </w:r>
    </w:p>
    <w:p w14:paraId="0AE842F2" w14:textId="1EFDB695" w:rsidR="00D0096A" w:rsidRDefault="00D0096A" w:rsidP="00D0096A">
      <w:pPr>
        <w:pStyle w:val="TOC3"/>
        <w:rPr>
          <w:rFonts w:asciiTheme="minorHAnsi" w:eastAsiaTheme="minorEastAsia" w:hAnsiTheme="minorHAnsi" w:cstheme="minorBidi"/>
          <w:sz w:val="22"/>
          <w:szCs w:val="22"/>
          <w:lang w:eastAsia="en-GB"/>
        </w:rPr>
      </w:pPr>
      <w:r>
        <w:t>6.6.2</w:t>
      </w:r>
      <w:r>
        <w:tab/>
        <w:t>Simple data types</w:t>
      </w:r>
      <w:r>
        <w:tab/>
      </w:r>
      <w:r>
        <w:fldChar w:fldCharType="begin"/>
      </w:r>
      <w:r>
        <w:instrText xml:space="preserve"> PAGEREF _Toc95817024 \h </w:instrText>
      </w:r>
      <w:r>
        <w:fldChar w:fldCharType="separate"/>
      </w:r>
      <w:r>
        <w:t>44</w:t>
      </w:r>
      <w:r>
        <w:fldChar w:fldCharType="end"/>
      </w:r>
    </w:p>
    <w:p w14:paraId="0B5CE927" w14:textId="0F19D89E" w:rsidR="00D0096A" w:rsidRDefault="00D0096A" w:rsidP="00D0096A">
      <w:pPr>
        <w:pStyle w:val="TOC3"/>
        <w:rPr>
          <w:rFonts w:asciiTheme="minorHAnsi" w:eastAsiaTheme="minorEastAsia" w:hAnsiTheme="minorHAnsi" w:cstheme="minorBidi"/>
          <w:sz w:val="22"/>
          <w:szCs w:val="22"/>
          <w:lang w:eastAsia="en-GB"/>
        </w:rPr>
      </w:pPr>
      <w:r>
        <w:t>6.6.3</w:t>
      </w:r>
      <w:r>
        <w:tab/>
        <w:t>Enumeration: Trigger</w:t>
      </w:r>
      <w:r>
        <w:tab/>
      </w:r>
      <w:r>
        <w:fldChar w:fldCharType="begin"/>
      </w:r>
      <w:r>
        <w:instrText xml:space="preserve"> PAGEREF _Toc95817025 \h </w:instrText>
      </w:r>
      <w:r>
        <w:fldChar w:fldCharType="separate"/>
      </w:r>
      <w:r>
        <w:t>44</w:t>
      </w:r>
      <w:r>
        <w:fldChar w:fldCharType="end"/>
      </w:r>
    </w:p>
    <w:p w14:paraId="0669293B" w14:textId="72D435F0" w:rsidR="00D0096A" w:rsidRDefault="00D0096A" w:rsidP="00D0096A">
      <w:pPr>
        <w:pStyle w:val="TOC3"/>
        <w:rPr>
          <w:rFonts w:asciiTheme="minorHAnsi" w:eastAsiaTheme="minorEastAsia" w:hAnsiTheme="minorHAnsi" w:cstheme="minorBidi"/>
          <w:sz w:val="22"/>
          <w:szCs w:val="22"/>
          <w:lang w:eastAsia="en-GB"/>
        </w:rPr>
      </w:pPr>
      <w:r>
        <w:t>6.6.4</w:t>
      </w:r>
      <w:r>
        <w:tab/>
        <w:t>Enumeration: TriggerNr</w:t>
      </w:r>
      <w:r>
        <w:tab/>
      </w:r>
      <w:r>
        <w:fldChar w:fldCharType="begin"/>
      </w:r>
      <w:r>
        <w:instrText xml:space="preserve"> PAGEREF _Toc95817026 \h </w:instrText>
      </w:r>
      <w:r>
        <w:fldChar w:fldCharType="separate"/>
      </w:r>
      <w:r>
        <w:t>45</w:t>
      </w:r>
      <w:r>
        <w:fldChar w:fldCharType="end"/>
      </w:r>
    </w:p>
    <w:p w14:paraId="0B5F686C" w14:textId="1455C17A" w:rsidR="00D0096A" w:rsidRDefault="00D0096A" w:rsidP="00D0096A">
      <w:pPr>
        <w:pStyle w:val="TOC1"/>
        <w:rPr>
          <w:rFonts w:asciiTheme="minorHAnsi" w:eastAsiaTheme="minorEastAsia" w:hAnsiTheme="minorHAnsi" w:cstheme="minorBidi"/>
          <w:szCs w:val="22"/>
          <w:lang w:eastAsia="en-GB"/>
        </w:rPr>
      </w:pPr>
      <w:r>
        <w:t>7</w:t>
      </w:r>
      <w:r>
        <w:tab/>
        <w:t>API definition</w:t>
      </w:r>
      <w:r>
        <w:tab/>
      </w:r>
      <w:r>
        <w:fldChar w:fldCharType="begin"/>
      </w:r>
      <w:r>
        <w:instrText xml:space="preserve"> PAGEREF _Toc95817027 \h </w:instrText>
      </w:r>
      <w:r>
        <w:fldChar w:fldCharType="separate"/>
      </w:r>
      <w:r>
        <w:t>46</w:t>
      </w:r>
      <w:r>
        <w:fldChar w:fldCharType="end"/>
      </w:r>
    </w:p>
    <w:p w14:paraId="66359C3F" w14:textId="76D2771D" w:rsidR="00D0096A" w:rsidRDefault="00D0096A" w:rsidP="00D0096A">
      <w:pPr>
        <w:pStyle w:val="TOC2"/>
        <w:rPr>
          <w:rFonts w:asciiTheme="minorHAnsi" w:eastAsiaTheme="minorEastAsia" w:hAnsiTheme="minorHAnsi" w:cstheme="minorBidi"/>
          <w:sz w:val="22"/>
          <w:szCs w:val="22"/>
          <w:lang w:eastAsia="en-GB"/>
        </w:rPr>
      </w:pPr>
      <w:r>
        <w:t>7.1</w:t>
      </w:r>
      <w:r>
        <w:tab/>
        <w:t>Introduction</w:t>
      </w:r>
      <w:r>
        <w:tab/>
      </w:r>
      <w:r>
        <w:fldChar w:fldCharType="begin"/>
      </w:r>
      <w:r>
        <w:instrText xml:space="preserve"> PAGEREF _Toc95817028 \h </w:instrText>
      </w:r>
      <w:r>
        <w:fldChar w:fldCharType="separate"/>
      </w:r>
      <w:r>
        <w:t>46</w:t>
      </w:r>
      <w:r>
        <w:fldChar w:fldCharType="end"/>
      </w:r>
    </w:p>
    <w:p w14:paraId="31B812C0" w14:textId="7A4F9685" w:rsidR="00D0096A" w:rsidRDefault="00D0096A" w:rsidP="00D0096A">
      <w:pPr>
        <w:pStyle w:val="TOC2"/>
        <w:rPr>
          <w:rFonts w:asciiTheme="minorHAnsi" w:eastAsiaTheme="minorEastAsia" w:hAnsiTheme="minorHAnsi" w:cstheme="minorBidi"/>
          <w:sz w:val="22"/>
          <w:szCs w:val="22"/>
          <w:lang w:eastAsia="en-GB"/>
        </w:rPr>
      </w:pPr>
      <w:r>
        <w:t>7.2</w:t>
      </w:r>
      <w:r>
        <w:tab/>
        <w:t>Global definitions and resource structure</w:t>
      </w:r>
      <w:r>
        <w:tab/>
      </w:r>
      <w:r>
        <w:fldChar w:fldCharType="begin"/>
      </w:r>
      <w:r>
        <w:instrText xml:space="preserve"> PAGEREF _Toc95817029 \h </w:instrText>
      </w:r>
      <w:r>
        <w:fldChar w:fldCharType="separate"/>
      </w:r>
      <w:r>
        <w:t>46</w:t>
      </w:r>
      <w:r>
        <w:fldChar w:fldCharType="end"/>
      </w:r>
    </w:p>
    <w:p w14:paraId="7DB41EDF" w14:textId="0A9BF9C3" w:rsidR="00D0096A" w:rsidRDefault="00D0096A" w:rsidP="00D0096A">
      <w:pPr>
        <w:pStyle w:val="TOC2"/>
        <w:rPr>
          <w:rFonts w:asciiTheme="minorHAnsi" w:eastAsiaTheme="minorEastAsia" w:hAnsiTheme="minorHAnsi" w:cstheme="minorBidi"/>
          <w:sz w:val="22"/>
          <w:szCs w:val="22"/>
          <w:lang w:eastAsia="en-GB"/>
        </w:rPr>
      </w:pPr>
      <w:r>
        <w:t>7.3</w:t>
      </w:r>
      <w:r>
        <w:tab/>
        <w:t>Resource: rab_info</w:t>
      </w:r>
      <w:r>
        <w:tab/>
      </w:r>
      <w:r>
        <w:fldChar w:fldCharType="begin"/>
      </w:r>
      <w:r>
        <w:instrText xml:space="preserve"> PAGEREF _Toc95817030 \h </w:instrText>
      </w:r>
      <w:r>
        <w:fldChar w:fldCharType="separate"/>
      </w:r>
      <w:r>
        <w:t>47</w:t>
      </w:r>
      <w:r>
        <w:fldChar w:fldCharType="end"/>
      </w:r>
    </w:p>
    <w:p w14:paraId="02114A06" w14:textId="23573B6C" w:rsidR="00D0096A" w:rsidRDefault="00D0096A" w:rsidP="00D0096A">
      <w:pPr>
        <w:pStyle w:val="TOC3"/>
        <w:rPr>
          <w:rFonts w:asciiTheme="minorHAnsi" w:eastAsiaTheme="minorEastAsia" w:hAnsiTheme="minorHAnsi" w:cstheme="minorBidi"/>
          <w:sz w:val="22"/>
          <w:szCs w:val="22"/>
          <w:lang w:eastAsia="en-GB"/>
        </w:rPr>
      </w:pPr>
      <w:r>
        <w:t>7.3.1</w:t>
      </w:r>
      <w:r>
        <w:tab/>
        <w:t>Description</w:t>
      </w:r>
      <w:r>
        <w:tab/>
      </w:r>
      <w:r>
        <w:fldChar w:fldCharType="begin"/>
      </w:r>
      <w:r>
        <w:instrText xml:space="preserve"> PAGEREF _Toc95817031 \h </w:instrText>
      </w:r>
      <w:r>
        <w:fldChar w:fldCharType="separate"/>
      </w:r>
      <w:r>
        <w:t>47</w:t>
      </w:r>
      <w:r>
        <w:fldChar w:fldCharType="end"/>
      </w:r>
    </w:p>
    <w:p w14:paraId="6C518924" w14:textId="5D092C50" w:rsidR="00D0096A" w:rsidRDefault="00D0096A" w:rsidP="00D0096A">
      <w:pPr>
        <w:pStyle w:val="TOC3"/>
        <w:rPr>
          <w:rFonts w:asciiTheme="minorHAnsi" w:eastAsiaTheme="minorEastAsia" w:hAnsiTheme="minorHAnsi" w:cstheme="minorBidi"/>
          <w:sz w:val="22"/>
          <w:szCs w:val="22"/>
          <w:lang w:eastAsia="en-GB"/>
        </w:rPr>
      </w:pPr>
      <w:r>
        <w:t>7.3.2</w:t>
      </w:r>
      <w:r>
        <w:tab/>
        <w:t>Resource definition</w:t>
      </w:r>
      <w:r>
        <w:tab/>
      </w:r>
      <w:r>
        <w:fldChar w:fldCharType="begin"/>
      </w:r>
      <w:r>
        <w:instrText xml:space="preserve"> PAGEREF _Toc95817032 \h </w:instrText>
      </w:r>
      <w:r>
        <w:fldChar w:fldCharType="separate"/>
      </w:r>
      <w:r>
        <w:t>48</w:t>
      </w:r>
      <w:r>
        <w:fldChar w:fldCharType="end"/>
      </w:r>
    </w:p>
    <w:p w14:paraId="0F07166E" w14:textId="54B1EBBF" w:rsidR="00D0096A" w:rsidRDefault="00D0096A" w:rsidP="00D0096A">
      <w:pPr>
        <w:pStyle w:val="TOC3"/>
        <w:rPr>
          <w:rFonts w:asciiTheme="minorHAnsi" w:eastAsiaTheme="minorEastAsia" w:hAnsiTheme="minorHAnsi" w:cstheme="minorBidi"/>
          <w:sz w:val="22"/>
          <w:szCs w:val="22"/>
          <w:lang w:eastAsia="en-GB"/>
        </w:rPr>
      </w:pPr>
      <w:r>
        <w:t>7.3.3</w:t>
      </w:r>
      <w:r>
        <w:tab/>
        <w:t>Resource methods</w:t>
      </w:r>
      <w:r>
        <w:tab/>
      </w:r>
      <w:r>
        <w:fldChar w:fldCharType="begin"/>
      </w:r>
      <w:r>
        <w:instrText xml:space="preserve"> PAGEREF _Toc95817033 \h </w:instrText>
      </w:r>
      <w:r>
        <w:fldChar w:fldCharType="separate"/>
      </w:r>
      <w:r>
        <w:t>48</w:t>
      </w:r>
      <w:r>
        <w:fldChar w:fldCharType="end"/>
      </w:r>
    </w:p>
    <w:p w14:paraId="1DF4372E" w14:textId="5B9C35DD" w:rsidR="00D0096A" w:rsidRDefault="00D0096A" w:rsidP="00D0096A">
      <w:pPr>
        <w:pStyle w:val="TOC4"/>
        <w:rPr>
          <w:rFonts w:asciiTheme="minorHAnsi" w:eastAsiaTheme="minorEastAsia" w:hAnsiTheme="minorHAnsi" w:cstheme="minorBidi"/>
          <w:sz w:val="22"/>
          <w:szCs w:val="22"/>
          <w:lang w:eastAsia="en-GB"/>
        </w:rPr>
      </w:pPr>
      <w:r>
        <w:t>7.3.3.1</w:t>
      </w:r>
      <w:r>
        <w:tab/>
        <w:t>GET</w:t>
      </w:r>
      <w:r>
        <w:tab/>
      </w:r>
      <w:r>
        <w:fldChar w:fldCharType="begin"/>
      </w:r>
      <w:r>
        <w:instrText xml:space="preserve"> PAGEREF _Toc95817034 \h </w:instrText>
      </w:r>
      <w:r>
        <w:fldChar w:fldCharType="separate"/>
      </w:r>
      <w:r>
        <w:t>48</w:t>
      </w:r>
      <w:r>
        <w:fldChar w:fldCharType="end"/>
      </w:r>
    </w:p>
    <w:p w14:paraId="3CF5A28C" w14:textId="6C83093B" w:rsidR="00D0096A" w:rsidRDefault="00D0096A" w:rsidP="00D0096A">
      <w:pPr>
        <w:pStyle w:val="TOC4"/>
        <w:rPr>
          <w:rFonts w:asciiTheme="minorHAnsi" w:eastAsiaTheme="minorEastAsia" w:hAnsiTheme="minorHAnsi" w:cstheme="minorBidi"/>
          <w:sz w:val="22"/>
          <w:szCs w:val="22"/>
          <w:lang w:eastAsia="en-GB"/>
        </w:rPr>
      </w:pPr>
      <w:r>
        <w:t>7.3.3.2</w:t>
      </w:r>
      <w:r>
        <w:tab/>
        <w:t>PUT</w:t>
      </w:r>
      <w:r>
        <w:tab/>
      </w:r>
      <w:r>
        <w:fldChar w:fldCharType="begin"/>
      </w:r>
      <w:r>
        <w:instrText xml:space="preserve"> PAGEREF _Toc95817035 \h </w:instrText>
      </w:r>
      <w:r>
        <w:fldChar w:fldCharType="separate"/>
      </w:r>
      <w:r>
        <w:t>49</w:t>
      </w:r>
      <w:r>
        <w:fldChar w:fldCharType="end"/>
      </w:r>
    </w:p>
    <w:p w14:paraId="3669AF99" w14:textId="7DD0EDB4" w:rsidR="00D0096A" w:rsidRDefault="00D0096A" w:rsidP="00D0096A">
      <w:pPr>
        <w:pStyle w:val="TOC4"/>
        <w:rPr>
          <w:rFonts w:asciiTheme="minorHAnsi" w:eastAsiaTheme="minorEastAsia" w:hAnsiTheme="minorHAnsi" w:cstheme="minorBidi"/>
          <w:sz w:val="22"/>
          <w:szCs w:val="22"/>
          <w:lang w:eastAsia="en-GB"/>
        </w:rPr>
      </w:pPr>
      <w:r>
        <w:t>7.3.3.3</w:t>
      </w:r>
      <w:r>
        <w:tab/>
        <w:t>PATCH</w:t>
      </w:r>
      <w:r>
        <w:tab/>
      </w:r>
      <w:r>
        <w:fldChar w:fldCharType="begin"/>
      </w:r>
      <w:r>
        <w:instrText xml:space="preserve"> PAGEREF _Toc95817036 \h </w:instrText>
      </w:r>
      <w:r>
        <w:fldChar w:fldCharType="separate"/>
      </w:r>
      <w:r>
        <w:t>49</w:t>
      </w:r>
      <w:r>
        <w:fldChar w:fldCharType="end"/>
      </w:r>
    </w:p>
    <w:p w14:paraId="0F825927" w14:textId="5F5F5700" w:rsidR="00D0096A" w:rsidRDefault="00D0096A" w:rsidP="00D0096A">
      <w:pPr>
        <w:pStyle w:val="TOC4"/>
        <w:rPr>
          <w:rFonts w:asciiTheme="minorHAnsi" w:eastAsiaTheme="minorEastAsia" w:hAnsiTheme="minorHAnsi" w:cstheme="minorBidi"/>
          <w:sz w:val="22"/>
          <w:szCs w:val="22"/>
          <w:lang w:eastAsia="en-GB"/>
        </w:rPr>
      </w:pPr>
      <w:r>
        <w:t>7.3.3.4</w:t>
      </w:r>
      <w:r>
        <w:tab/>
        <w:t>POST</w:t>
      </w:r>
      <w:r>
        <w:tab/>
      </w:r>
      <w:r>
        <w:fldChar w:fldCharType="begin"/>
      </w:r>
      <w:r>
        <w:instrText xml:space="preserve"> PAGEREF _Toc95817037 \h </w:instrText>
      </w:r>
      <w:r>
        <w:fldChar w:fldCharType="separate"/>
      </w:r>
      <w:r>
        <w:t>49</w:t>
      </w:r>
      <w:r>
        <w:fldChar w:fldCharType="end"/>
      </w:r>
    </w:p>
    <w:p w14:paraId="16A2D51C" w14:textId="41DA14E9" w:rsidR="00D0096A" w:rsidRDefault="00D0096A" w:rsidP="00D0096A">
      <w:pPr>
        <w:pStyle w:val="TOC4"/>
        <w:rPr>
          <w:rFonts w:asciiTheme="minorHAnsi" w:eastAsiaTheme="minorEastAsia" w:hAnsiTheme="minorHAnsi" w:cstheme="minorBidi"/>
          <w:sz w:val="22"/>
          <w:szCs w:val="22"/>
          <w:lang w:eastAsia="en-GB"/>
        </w:rPr>
      </w:pPr>
      <w:r>
        <w:t>7.3.3.5</w:t>
      </w:r>
      <w:r>
        <w:tab/>
        <w:t>DELETE</w:t>
      </w:r>
      <w:r>
        <w:tab/>
      </w:r>
      <w:r>
        <w:fldChar w:fldCharType="begin"/>
      </w:r>
      <w:r>
        <w:instrText xml:space="preserve"> PAGEREF _Toc95817038 \h </w:instrText>
      </w:r>
      <w:r>
        <w:fldChar w:fldCharType="separate"/>
      </w:r>
      <w:r>
        <w:t>49</w:t>
      </w:r>
      <w:r>
        <w:fldChar w:fldCharType="end"/>
      </w:r>
    </w:p>
    <w:p w14:paraId="7FD63F87" w14:textId="4ED36648" w:rsidR="00D0096A" w:rsidRDefault="00D0096A" w:rsidP="00D0096A">
      <w:pPr>
        <w:pStyle w:val="TOC2"/>
        <w:rPr>
          <w:rFonts w:asciiTheme="minorHAnsi" w:eastAsiaTheme="minorEastAsia" w:hAnsiTheme="minorHAnsi" w:cstheme="minorBidi"/>
          <w:sz w:val="22"/>
          <w:szCs w:val="22"/>
          <w:lang w:eastAsia="en-GB"/>
        </w:rPr>
      </w:pPr>
      <w:r>
        <w:t>7.4</w:t>
      </w:r>
      <w:r>
        <w:tab/>
        <w:t>Resource: plmn_info</w:t>
      </w:r>
      <w:r>
        <w:tab/>
      </w:r>
      <w:r>
        <w:fldChar w:fldCharType="begin"/>
      </w:r>
      <w:r>
        <w:instrText xml:space="preserve"> PAGEREF _Toc95817039 \h </w:instrText>
      </w:r>
      <w:r>
        <w:fldChar w:fldCharType="separate"/>
      </w:r>
      <w:r>
        <w:t>50</w:t>
      </w:r>
      <w:r>
        <w:fldChar w:fldCharType="end"/>
      </w:r>
    </w:p>
    <w:p w14:paraId="59500C43" w14:textId="640DA849" w:rsidR="00D0096A" w:rsidRDefault="00D0096A" w:rsidP="00D0096A">
      <w:pPr>
        <w:pStyle w:val="TOC3"/>
        <w:rPr>
          <w:rFonts w:asciiTheme="minorHAnsi" w:eastAsiaTheme="minorEastAsia" w:hAnsiTheme="minorHAnsi" w:cstheme="minorBidi"/>
          <w:sz w:val="22"/>
          <w:szCs w:val="22"/>
          <w:lang w:eastAsia="en-GB"/>
        </w:rPr>
      </w:pPr>
      <w:r>
        <w:t>7.4.1</w:t>
      </w:r>
      <w:r>
        <w:tab/>
        <w:t>Description</w:t>
      </w:r>
      <w:r>
        <w:tab/>
      </w:r>
      <w:r>
        <w:fldChar w:fldCharType="begin"/>
      </w:r>
      <w:r>
        <w:instrText xml:space="preserve"> PAGEREF _Toc95817040 \h </w:instrText>
      </w:r>
      <w:r>
        <w:fldChar w:fldCharType="separate"/>
      </w:r>
      <w:r>
        <w:t>50</w:t>
      </w:r>
      <w:r>
        <w:fldChar w:fldCharType="end"/>
      </w:r>
    </w:p>
    <w:p w14:paraId="6EF347AB" w14:textId="505B6A16" w:rsidR="00D0096A" w:rsidRDefault="00D0096A" w:rsidP="00D0096A">
      <w:pPr>
        <w:pStyle w:val="TOC3"/>
        <w:rPr>
          <w:rFonts w:asciiTheme="minorHAnsi" w:eastAsiaTheme="minorEastAsia" w:hAnsiTheme="minorHAnsi" w:cstheme="minorBidi"/>
          <w:sz w:val="22"/>
          <w:szCs w:val="22"/>
          <w:lang w:eastAsia="en-GB"/>
        </w:rPr>
      </w:pPr>
      <w:r>
        <w:t>7.4.2</w:t>
      </w:r>
      <w:r>
        <w:tab/>
        <w:t>Resource definition</w:t>
      </w:r>
      <w:r>
        <w:tab/>
      </w:r>
      <w:r>
        <w:fldChar w:fldCharType="begin"/>
      </w:r>
      <w:r>
        <w:instrText xml:space="preserve"> PAGEREF _Toc95817041 \h </w:instrText>
      </w:r>
      <w:r>
        <w:fldChar w:fldCharType="separate"/>
      </w:r>
      <w:r>
        <w:t>50</w:t>
      </w:r>
      <w:r>
        <w:fldChar w:fldCharType="end"/>
      </w:r>
    </w:p>
    <w:p w14:paraId="06116974" w14:textId="3127E33D" w:rsidR="00D0096A" w:rsidRDefault="00D0096A" w:rsidP="00D0096A">
      <w:pPr>
        <w:pStyle w:val="TOC3"/>
        <w:rPr>
          <w:rFonts w:asciiTheme="minorHAnsi" w:eastAsiaTheme="minorEastAsia" w:hAnsiTheme="minorHAnsi" w:cstheme="minorBidi"/>
          <w:sz w:val="22"/>
          <w:szCs w:val="22"/>
          <w:lang w:eastAsia="en-GB"/>
        </w:rPr>
      </w:pPr>
      <w:r>
        <w:t>7.4.3</w:t>
      </w:r>
      <w:r>
        <w:tab/>
        <w:t>Resource methods</w:t>
      </w:r>
      <w:r>
        <w:tab/>
      </w:r>
      <w:r>
        <w:fldChar w:fldCharType="begin"/>
      </w:r>
      <w:r>
        <w:instrText xml:space="preserve"> PAGEREF _Toc95817042 \h </w:instrText>
      </w:r>
      <w:r>
        <w:fldChar w:fldCharType="separate"/>
      </w:r>
      <w:r>
        <w:t>50</w:t>
      </w:r>
      <w:r>
        <w:fldChar w:fldCharType="end"/>
      </w:r>
    </w:p>
    <w:p w14:paraId="65074435" w14:textId="08D614A3" w:rsidR="00D0096A" w:rsidRDefault="00D0096A" w:rsidP="00D0096A">
      <w:pPr>
        <w:pStyle w:val="TOC4"/>
        <w:rPr>
          <w:rFonts w:asciiTheme="minorHAnsi" w:eastAsiaTheme="minorEastAsia" w:hAnsiTheme="minorHAnsi" w:cstheme="minorBidi"/>
          <w:sz w:val="22"/>
          <w:szCs w:val="22"/>
          <w:lang w:eastAsia="en-GB"/>
        </w:rPr>
      </w:pPr>
      <w:r>
        <w:t>7.4.3.1</w:t>
      </w:r>
      <w:r>
        <w:tab/>
        <w:t>GET</w:t>
      </w:r>
      <w:r>
        <w:tab/>
      </w:r>
      <w:r>
        <w:fldChar w:fldCharType="begin"/>
      </w:r>
      <w:r>
        <w:instrText xml:space="preserve"> PAGEREF _Toc95817043 \h </w:instrText>
      </w:r>
      <w:r>
        <w:fldChar w:fldCharType="separate"/>
      </w:r>
      <w:r>
        <w:t>50</w:t>
      </w:r>
      <w:r>
        <w:fldChar w:fldCharType="end"/>
      </w:r>
    </w:p>
    <w:p w14:paraId="62D08084" w14:textId="14BC8302" w:rsidR="00D0096A" w:rsidRDefault="00D0096A" w:rsidP="00D0096A">
      <w:pPr>
        <w:pStyle w:val="TOC4"/>
        <w:rPr>
          <w:rFonts w:asciiTheme="minorHAnsi" w:eastAsiaTheme="minorEastAsia" w:hAnsiTheme="minorHAnsi" w:cstheme="minorBidi"/>
          <w:sz w:val="22"/>
          <w:szCs w:val="22"/>
          <w:lang w:eastAsia="en-GB"/>
        </w:rPr>
      </w:pPr>
      <w:r>
        <w:t>7.4.3.2</w:t>
      </w:r>
      <w:r>
        <w:tab/>
        <w:t>PUT</w:t>
      </w:r>
      <w:r>
        <w:tab/>
      </w:r>
      <w:r>
        <w:fldChar w:fldCharType="begin"/>
      </w:r>
      <w:r>
        <w:instrText xml:space="preserve"> PAGEREF _Toc95817044 \h </w:instrText>
      </w:r>
      <w:r>
        <w:fldChar w:fldCharType="separate"/>
      </w:r>
      <w:r>
        <w:t>51</w:t>
      </w:r>
      <w:r>
        <w:fldChar w:fldCharType="end"/>
      </w:r>
    </w:p>
    <w:p w14:paraId="73DF2AEE" w14:textId="1126AE73" w:rsidR="00D0096A" w:rsidRDefault="00D0096A" w:rsidP="00D0096A">
      <w:pPr>
        <w:pStyle w:val="TOC4"/>
        <w:rPr>
          <w:rFonts w:asciiTheme="minorHAnsi" w:eastAsiaTheme="minorEastAsia" w:hAnsiTheme="minorHAnsi" w:cstheme="minorBidi"/>
          <w:sz w:val="22"/>
          <w:szCs w:val="22"/>
          <w:lang w:eastAsia="en-GB"/>
        </w:rPr>
      </w:pPr>
      <w:r>
        <w:t>7.4.3.3</w:t>
      </w:r>
      <w:r>
        <w:tab/>
        <w:t>PATCH</w:t>
      </w:r>
      <w:r>
        <w:tab/>
      </w:r>
      <w:r>
        <w:fldChar w:fldCharType="begin"/>
      </w:r>
      <w:r>
        <w:instrText xml:space="preserve"> PAGEREF _Toc95817045 \h </w:instrText>
      </w:r>
      <w:r>
        <w:fldChar w:fldCharType="separate"/>
      </w:r>
      <w:r>
        <w:t>51</w:t>
      </w:r>
      <w:r>
        <w:fldChar w:fldCharType="end"/>
      </w:r>
    </w:p>
    <w:p w14:paraId="537EEAA4" w14:textId="7993398B" w:rsidR="00D0096A" w:rsidRDefault="00D0096A" w:rsidP="00D0096A">
      <w:pPr>
        <w:pStyle w:val="TOC4"/>
        <w:rPr>
          <w:rFonts w:asciiTheme="minorHAnsi" w:eastAsiaTheme="minorEastAsia" w:hAnsiTheme="minorHAnsi" w:cstheme="minorBidi"/>
          <w:sz w:val="22"/>
          <w:szCs w:val="22"/>
          <w:lang w:eastAsia="en-GB"/>
        </w:rPr>
      </w:pPr>
      <w:r>
        <w:t>7.4.3.4</w:t>
      </w:r>
      <w:r>
        <w:tab/>
        <w:t>POST</w:t>
      </w:r>
      <w:r>
        <w:tab/>
      </w:r>
      <w:r>
        <w:fldChar w:fldCharType="begin"/>
      </w:r>
      <w:r>
        <w:instrText xml:space="preserve"> PAGEREF _Toc95817046 \h </w:instrText>
      </w:r>
      <w:r>
        <w:fldChar w:fldCharType="separate"/>
      </w:r>
      <w:r>
        <w:t>51</w:t>
      </w:r>
      <w:r>
        <w:fldChar w:fldCharType="end"/>
      </w:r>
    </w:p>
    <w:p w14:paraId="46FC6AEC" w14:textId="49588A7D" w:rsidR="00D0096A" w:rsidRDefault="00D0096A" w:rsidP="00D0096A">
      <w:pPr>
        <w:pStyle w:val="TOC4"/>
        <w:rPr>
          <w:rFonts w:asciiTheme="minorHAnsi" w:eastAsiaTheme="minorEastAsia" w:hAnsiTheme="minorHAnsi" w:cstheme="minorBidi"/>
          <w:sz w:val="22"/>
          <w:szCs w:val="22"/>
          <w:lang w:eastAsia="en-GB"/>
        </w:rPr>
      </w:pPr>
      <w:r>
        <w:t>7.4.3.5</w:t>
      </w:r>
      <w:r>
        <w:tab/>
        <w:t>DELETE</w:t>
      </w:r>
      <w:r>
        <w:tab/>
      </w:r>
      <w:r>
        <w:fldChar w:fldCharType="begin"/>
      </w:r>
      <w:r>
        <w:instrText xml:space="preserve"> PAGEREF _Toc95817047 \h </w:instrText>
      </w:r>
      <w:r>
        <w:fldChar w:fldCharType="separate"/>
      </w:r>
      <w:r>
        <w:t>51</w:t>
      </w:r>
      <w:r>
        <w:fldChar w:fldCharType="end"/>
      </w:r>
    </w:p>
    <w:p w14:paraId="5C9EB54D" w14:textId="46F2BE76" w:rsidR="00D0096A" w:rsidRDefault="00D0096A" w:rsidP="00D0096A">
      <w:pPr>
        <w:pStyle w:val="TOC2"/>
        <w:rPr>
          <w:rFonts w:asciiTheme="minorHAnsi" w:eastAsiaTheme="minorEastAsia" w:hAnsiTheme="minorHAnsi" w:cstheme="minorBidi"/>
          <w:sz w:val="22"/>
          <w:szCs w:val="22"/>
          <w:lang w:eastAsia="en-GB"/>
        </w:rPr>
      </w:pPr>
      <w:r>
        <w:t>7.5</w:t>
      </w:r>
      <w:r>
        <w:tab/>
        <w:t>Resource: s1_bearer_info</w:t>
      </w:r>
      <w:r>
        <w:tab/>
      </w:r>
      <w:r>
        <w:fldChar w:fldCharType="begin"/>
      </w:r>
      <w:r>
        <w:instrText xml:space="preserve"> PAGEREF _Toc95817048 \h </w:instrText>
      </w:r>
      <w:r>
        <w:fldChar w:fldCharType="separate"/>
      </w:r>
      <w:r>
        <w:t>52</w:t>
      </w:r>
      <w:r>
        <w:fldChar w:fldCharType="end"/>
      </w:r>
    </w:p>
    <w:p w14:paraId="4F9E3572" w14:textId="0E2CFEA9" w:rsidR="00D0096A" w:rsidRDefault="00D0096A" w:rsidP="00D0096A">
      <w:pPr>
        <w:pStyle w:val="TOC3"/>
        <w:rPr>
          <w:rFonts w:asciiTheme="minorHAnsi" w:eastAsiaTheme="minorEastAsia" w:hAnsiTheme="minorHAnsi" w:cstheme="minorBidi"/>
          <w:sz w:val="22"/>
          <w:szCs w:val="22"/>
          <w:lang w:eastAsia="en-GB"/>
        </w:rPr>
      </w:pPr>
      <w:r>
        <w:t>7.5.1</w:t>
      </w:r>
      <w:r>
        <w:tab/>
        <w:t>Description</w:t>
      </w:r>
      <w:r>
        <w:tab/>
      </w:r>
      <w:r>
        <w:fldChar w:fldCharType="begin"/>
      </w:r>
      <w:r>
        <w:instrText xml:space="preserve"> PAGEREF _Toc95817049 \h </w:instrText>
      </w:r>
      <w:r>
        <w:fldChar w:fldCharType="separate"/>
      </w:r>
      <w:r>
        <w:t>52</w:t>
      </w:r>
      <w:r>
        <w:fldChar w:fldCharType="end"/>
      </w:r>
    </w:p>
    <w:p w14:paraId="03753487" w14:textId="62C20D6D" w:rsidR="00D0096A" w:rsidRDefault="00D0096A" w:rsidP="00D0096A">
      <w:pPr>
        <w:pStyle w:val="TOC3"/>
        <w:rPr>
          <w:rFonts w:asciiTheme="minorHAnsi" w:eastAsiaTheme="minorEastAsia" w:hAnsiTheme="minorHAnsi" w:cstheme="minorBidi"/>
          <w:sz w:val="22"/>
          <w:szCs w:val="22"/>
          <w:lang w:eastAsia="en-GB"/>
        </w:rPr>
      </w:pPr>
      <w:r>
        <w:t>7.5.2</w:t>
      </w:r>
      <w:r>
        <w:tab/>
        <w:t>Resource definition</w:t>
      </w:r>
      <w:r>
        <w:tab/>
      </w:r>
      <w:r>
        <w:fldChar w:fldCharType="begin"/>
      </w:r>
      <w:r>
        <w:instrText xml:space="preserve"> PAGEREF _Toc95817050 \h </w:instrText>
      </w:r>
      <w:r>
        <w:fldChar w:fldCharType="separate"/>
      </w:r>
      <w:r>
        <w:t>52</w:t>
      </w:r>
      <w:r>
        <w:fldChar w:fldCharType="end"/>
      </w:r>
    </w:p>
    <w:p w14:paraId="426CD7EA" w14:textId="479784E3" w:rsidR="00D0096A" w:rsidRDefault="00D0096A" w:rsidP="00D0096A">
      <w:pPr>
        <w:pStyle w:val="TOC3"/>
        <w:rPr>
          <w:rFonts w:asciiTheme="minorHAnsi" w:eastAsiaTheme="minorEastAsia" w:hAnsiTheme="minorHAnsi" w:cstheme="minorBidi"/>
          <w:sz w:val="22"/>
          <w:szCs w:val="22"/>
          <w:lang w:eastAsia="en-GB"/>
        </w:rPr>
      </w:pPr>
      <w:r>
        <w:t>7.5.3</w:t>
      </w:r>
      <w:r>
        <w:tab/>
        <w:t>Resource methods</w:t>
      </w:r>
      <w:r>
        <w:tab/>
      </w:r>
      <w:r>
        <w:fldChar w:fldCharType="begin"/>
      </w:r>
      <w:r>
        <w:instrText xml:space="preserve"> PAGEREF _Toc95817051 \h </w:instrText>
      </w:r>
      <w:r>
        <w:fldChar w:fldCharType="separate"/>
      </w:r>
      <w:r>
        <w:t>52</w:t>
      </w:r>
      <w:r>
        <w:fldChar w:fldCharType="end"/>
      </w:r>
    </w:p>
    <w:p w14:paraId="64A400AD" w14:textId="397EB560" w:rsidR="00D0096A" w:rsidRDefault="00D0096A" w:rsidP="00D0096A">
      <w:pPr>
        <w:pStyle w:val="TOC4"/>
        <w:rPr>
          <w:rFonts w:asciiTheme="minorHAnsi" w:eastAsiaTheme="minorEastAsia" w:hAnsiTheme="minorHAnsi" w:cstheme="minorBidi"/>
          <w:sz w:val="22"/>
          <w:szCs w:val="22"/>
          <w:lang w:eastAsia="en-GB"/>
        </w:rPr>
      </w:pPr>
      <w:r>
        <w:t>7.5.3.1</w:t>
      </w:r>
      <w:r>
        <w:tab/>
        <w:t>GET</w:t>
      </w:r>
      <w:r>
        <w:tab/>
      </w:r>
      <w:r>
        <w:fldChar w:fldCharType="begin"/>
      </w:r>
      <w:r>
        <w:instrText xml:space="preserve"> PAGEREF _Toc95817052 \h </w:instrText>
      </w:r>
      <w:r>
        <w:fldChar w:fldCharType="separate"/>
      </w:r>
      <w:r>
        <w:t>52</w:t>
      </w:r>
      <w:r>
        <w:fldChar w:fldCharType="end"/>
      </w:r>
    </w:p>
    <w:p w14:paraId="02BAD06E" w14:textId="0F57639D" w:rsidR="00D0096A" w:rsidRDefault="00D0096A" w:rsidP="00D0096A">
      <w:pPr>
        <w:pStyle w:val="TOC4"/>
        <w:rPr>
          <w:rFonts w:asciiTheme="minorHAnsi" w:eastAsiaTheme="minorEastAsia" w:hAnsiTheme="minorHAnsi" w:cstheme="minorBidi"/>
          <w:sz w:val="22"/>
          <w:szCs w:val="22"/>
          <w:lang w:eastAsia="en-GB"/>
        </w:rPr>
      </w:pPr>
      <w:r>
        <w:t>7.5.3.2</w:t>
      </w:r>
      <w:r>
        <w:tab/>
        <w:t>PUT</w:t>
      </w:r>
      <w:r>
        <w:tab/>
      </w:r>
      <w:r>
        <w:fldChar w:fldCharType="begin"/>
      </w:r>
      <w:r>
        <w:instrText xml:space="preserve"> PAGEREF _Toc95817053 \h </w:instrText>
      </w:r>
      <w:r>
        <w:fldChar w:fldCharType="separate"/>
      </w:r>
      <w:r>
        <w:t>53</w:t>
      </w:r>
      <w:r>
        <w:fldChar w:fldCharType="end"/>
      </w:r>
    </w:p>
    <w:p w14:paraId="53DACECC" w14:textId="798901FE" w:rsidR="00D0096A" w:rsidRDefault="00D0096A" w:rsidP="00D0096A">
      <w:pPr>
        <w:pStyle w:val="TOC4"/>
        <w:rPr>
          <w:rFonts w:asciiTheme="minorHAnsi" w:eastAsiaTheme="minorEastAsia" w:hAnsiTheme="minorHAnsi" w:cstheme="minorBidi"/>
          <w:sz w:val="22"/>
          <w:szCs w:val="22"/>
          <w:lang w:eastAsia="en-GB"/>
        </w:rPr>
      </w:pPr>
      <w:r>
        <w:t>7.5.3.3</w:t>
      </w:r>
      <w:r>
        <w:tab/>
        <w:t>PATCH</w:t>
      </w:r>
      <w:r>
        <w:tab/>
      </w:r>
      <w:r>
        <w:fldChar w:fldCharType="begin"/>
      </w:r>
      <w:r>
        <w:instrText xml:space="preserve"> PAGEREF _Toc95817054 \h </w:instrText>
      </w:r>
      <w:r>
        <w:fldChar w:fldCharType="separate"/>
      </w:r>
      <w:r>
        <w:t>53</w:t>
      </w:r>
      <w:r>
        <w:fldChar w:fldCharType="end"/>
      </w:r>
    </w:p>
    <w:p w14:paraId="0C3C42DA" w14:textId="084FADCE" w:rsidR="00D0096A" w:rsidRDefault="00D0096A" w:rsidP="00D0096A">
      <w:pPr>
        <w:pStyle w:val="TOC4"/>
        <w:rPr>
          <w:rFonts w:asciiTheme="minorHAnsi" w:eastAsiaTheme="minorEastAsia" w:hAnsiTheme="minorHAnsi" w:cstheme="minorBidi"/>
          <w:sz w:val="22"/>
          <w:szCs w:val="22"/>
          <w:lang w:eastAsia="en-GB"/>
        </w:rPr>
      </w:pPr>
      <w:r>
        <w:t>7.5.3.4</w:t>
      </w:r>
      <w:r>
        <w:tab/>
        <w:t>POST</w:t>
      </w:r>
      <w:r>
        <w:tab/>
      </w:r>
      <w:r>
        <w:fldChar w:fldCharType="begin"/>
      </w:r>
      <w:r>
        <w:instrText xml:space="preserve"> PAGEREF _Toc95817055 \h </w:instrText>
      </w:r>
      <w:r>
        <w:fldChar w:fldCharType="separate"/>
      </w:r>
      <w:r>
        <w:t>53</w:t>
      </w:r>
      <w:r>
        <w:fldChar w:fldCharType="end"/>
      </w:r>
    </w:p>
    <w:p w14:paraId="7EDD6E66" w14:textId="77AA4536" w:rsidR="00D0096A" w:rsidRDefault="00D0096A" w:rsidP="00D0096A">
      <w:pPr>
        <w:pStyle w:val="TOC4"/>
        <w:rPr>
          <w:rFonts w:asciiTheme="minorHAnsi" w:eastAsiaTheme="minorEastAsia" w:hAnsiTheme="minorHAnsi" w:cstheme="minorBidi"/>
          <w:sz w:val="22"/>
          <w:szCs w:val="22"/>
          <w:lang w:eastAsia="en-GB"/>
        </w:rPr>
      </w:pPr>
      <w:r>
        <w:t>7.5.3.5</w:t>
      </w:r>
      <w:r>
        <w:tab/>
        <w:t>DELETE</w:t>
      </w:r>
      <w:r>
        <w:tab/>
      </w:r>
      <w:r>
        <w:fldChar w:fldCharType="begin"/>
      </w:r>
      <w:r>
        <w:instrText xml:space="preserve"> PAGEREF _Toc95817056 \h </w:instrText>
      </w:r>
      <w:r>
        <w:fldChar w:fldCharType="separate"/>
      </w:r>
      <w:r>
        <w:t>53</w:t>
      </w:r>
      <w:r>
        <w:fldChar w:fldCharType="end"/>
      </w:r>
    </w:p>
    <w:p w14:paraId="0FE12AA8" w14:textId="1DA26DFC" w:rsidR="00D0096A" w:rsidRDefault="00D0096A" w:rsidP="00D0096A">
      <w:pPr>
        <w:pStyle w:val="TOC2"/>
        <w:rPr>
          <w:rFonts w:asciiTheme="minorHAnsi" w:eastAsiaTheme="minorEastAsia" w:hAnsiTheme="minorHAnsi" w:cstheme="minorBidi"/>
          <w:sz w:val="22"/>
          <w:szCs w:val="22"/>
          <w:lang w:eastAsia="en-GB"/>
        </w:rPr>
      </w:pPr>
      <w:r>
        <w:lastRenderedPageBreak/>
        <w:t>7.5a</w:t>
      </w:r>
      <w:r>
        <w:tab/>
        <w:t>Resource: layer2_meas</w:t>
      </w:r>
      <w:r>
        <w:tab/>
      </w:r>
      <w:r>
        <w:fldChar w:fldCharType="begin"/>
      </w:r>
      <w:r>
        <w:instrText xml:space="preserve"> PAGEREF _Toc95817057 \h </w:instrText>
      </w:r>
      <w:r>
        <w:fldChar w:fldCharType="separate"/>
      </w:r>
      <w:r>
        <w:t>54</w:t>
      </w:r>
      <w:r>
        <w:fldChar w:fldCharType="end"/>
      </w:r>
    </w:p>
    <w:p w14:paraId="4C2E1C36" w14:textId="45AEEEFE" w:rsidR="00D0096A" w:rsidRDefault="00D0096A" w:rsidP="00D0096A">
      <w:pPr>
        <w:pStyle w:val="TOC3"/>
        <w:rPr>
          <w:rFonts w:asciiTheme="minorHAnsi" w:eastAsiaTheme="minorEastAsia" w:hAnsiTheme="minorHAnsi" w:cstheme="minorBidi"/>
          <w:sz w:val="22"/>
          <w:szCs w:val="22"/>
          <w:lang w:eastAsia="en-GB"/>
        </w:rPr>
      </w:pPr>
      <w:r>
        <w:t>7.5a.1</w:t>
      </w:r>
      <w:r>
        <w:tab/>
        <w:t>Description</w:t>
      </w:r>
      <w:r>
        <w:tab/>
      </w:r>
      <w:r>
        <w:fldChar w:fldCharType="begin"/>
      </w:r>
      <w:r>
        <w:instrText xml:space="preserve"> PAGEREF _Toc95817058 \h </w:instrText>
      </w:r>
      <w:r>
        <w:fldChar w:fldCharType="separate"/>
      </w:r>
      <w:r>
        <w:t>54</w:t>
      </w:r>
      <w:r>
        <w:fldChar w:fldCharType="end"/>
      </w:r>
    </w:p>
    <w:p w14:paraId="1FFD31C4" w14:textId="540A9685" w:rsidR="00D0096A" w:rsidRDefault="00D0096A" w:rsidP="00D0096A">
      <w:pPr>
        <w:pStyle w:val="TOC3"/>
        <w:rPr>
          <w:rFonts w:asciiTheme="minorHAnsi" w:eastAsiaTheme="minorEastAsia" w:hAnsiTheme="minorHAnsi" w:cstheme="minorBidi"/>
          <w:sz w:val="22"/>
          <w:szCs w:val="22"/>
          <w:lang w:eastAsia="en-GB"/>
        </w:rPr>
      </w:pPr>
      <w:r>
        <w:t>7.5a.2</w:t>
      </w:r>
      <w:r>
        <w:tab/>
        <w:t>Resource definition</w:t>
      </w:r>
      <w:r>
        <w:tab/>
      </w:r>
      <w:r>
        <w:fldChar w:fldCharType="begin"/>
      </w:r>
      <w:r>
        <w:instrText xml:space="preserve"> PAGEREF _Toc95817059 \h </w:instrText>
      </w:r>
      <w:r>
        <w:fldChar w:fldCharType="separate"/>
      </w:r>
      <w:r>
        <w:t>54</w:t>
      </w:r>
      <w:r>
        <w:fldChar w:fldCharType="end"/>
      </w:r>
    </w:p>
    <w:p w14:paraId="4F6AE021" w14:textId="463C4881" w:rsidR="00D0096A" w:rsidRDefault="00D0096A" w:rsidP="00D0096A">
      <w:pPr>
        <w:pStyle w:val="TOC3"/>
        <w:rPr>
          <w:rFonts w:asciiTheme="minorHAnsi" w:eastAsiaTheme="minorEastAsia" w:hAnsiTheme="minorHAnsi" w:cstheme="minorBidi"/>
          <w:sz w:val="22"/>
          <w:szCs w:val="22"/>
          <w:lang w:eastAsia="en-GB"/>
        </w:rPr>
      </w:pPr>
      <w:r>
        <w:t>7.5a.3</w:t>
      </w:r>
      <w:r>
        <w:tab/>
        <w:t>Resource methods</w:t>
      </w:r>
      <w:r>
        <w:tab/>
      </w:r>
      <w:r>
        <w:fldChar w:fldCharType="begin"/>
      </w:r>
      <w:r>
        <w:instrText xml:space="preserve"> PAGEREF _Toc95817060 \h </w:instrText>
      </w:r>
      <w:r>
        <w:fldChar w:fldCharType="separate"/>
      </w:r>
      <w:r>
        <w:t>54</w:t>
      </w:r>
      <w:r>
        <w:fldChar w:fldCharType="end"/>
      </w:r>
    </w:p>
    <w:p w14:paraId="5225271B" w14:textId="20203640" w:rsidR="00D0096A" w:rsidRDefault="00D0096A" w:rsidP="00D0096A">
      <w:pPr>
        <w:pStyle w:val="TOC4"/>
        <w:rPr>
          <w:rFonts w:asciiTheme="minorHAnsi" w:eastAsiaTheme="minorEastAsia" w:hAnsiTheme="minorHAnsi" w:cstheme="minorBidi"/>
          <w:sz w:val="22"/>
          <w:szCs w:val="22"/>
          <w:lang w:eastAsia="en-GB"/>
        </w:rPr>
      </w:pPr>
      <w:r>
        <w:t>7.5a.3.1</w:t>
      </w:r>
      <w:r>
        <w:tab/>
        <w:t>GET</w:t>
      </w:r>
      <w:r>
        <w:tab/>
      </w:r>
      <w:r>
        <w:fldChar w:fldCharType="begin"/>
      </w:r>
      <w:r>
        <w:instrText xml:space="preserve"> PAGEREF _Toc95817061 \h </w:instrText>
      </w:r>
      <w:r>
        <w:fldChar w:fldCharType="separate"/>
      </w:r>
      <w:r>
        <w:t>54</w:t>
      </w:r>
      <w:r>
        <w:fldChar w:fldCharType="end"/>
      </w:r>
    </w:p>
    <w:p w14:paraId="765A1DD5" w14:textId="5666BE1B" w:rsidR="00D0096A" w:rsidRDefault="00D0096A" w:rsidP="00D0096A">
      <w:pPr>
        <w:pStyle w:val="TOC4"/>
        <w:rPr>
          <w:rFonts w:asciiTheme="minorHAnsi" w:eastAsiaTheme="minorEastAsia" w:hAnsiTheme="minorHAnsi" w:cstheme="minorBidi"/>
          <w:sz w:val="22"/>
          <w:szCs w:val="22"/>
          <w:lang w:eastAsia="en-GB"/>
        </w:rPr>
      </w:pPr>
      <w:r>
        <w:t>7.5a.3.2</w:t>
      </w:r>
      <w:r>
        <w:tab/>
        <w:t>PUT</w:t>
      </w:r>
      <w:r>
        <w:tab/>
      </w:r>
      <w:r>
        <w:fldChar w:fldCharType="begin"/>
      </w:r>
      <w:r>
        <w:instrText xml:space="preserve"> PAGEREF _Toc95817062 \h </w:instrText>
      </w:r>
      <w:r>
        <w:fldChar w:fldCharType="separate"/>
      </w:r>
      <w:r>
        <w:t>56</w:t>
      </w:r>
      <w:r>
        <w:fldChar w:fldCharType="end"/>
      </w:r>
    </w:p>
    <w:p w14:paraId="7A376B36" w14:textId="5605F51B" w:rsidR="00D0096A" w:rsidRDefault="00D0096A" w:rsidP="00D0096A">
      <w:pPr>
        <w:pStyle w:val="TOC4"/>
        <w:rPr>
          <w:rFonts w:asciiTheme="minorHAnsi" w:eastAsiaTheme="minorEastAsia" w:hAnsiTheme="minorHAnsi" w:cstheme="minorBidi"/>
          <w:sz w:val="22"/>
          <w:szCs w:val="22"/>
          <w:lang w:eastAsia="en-GB"/>
        </w:rPr>
      </w:pPr>
      <w:r>
        <w:t>7.5a.3.3</w:t>
      </w:r>
      <w:r>
        <w:tab/>
        <w:t>PATCH</w:t>
      </w:r>
      <w:r>
        <w:tab/>
      </w:r>
      <w:r>
        <w:fldChar w:fldCharType="begin"/>
      </w:r>
      <w:r>
        <w:instrText xml:space="preserve"> PAGEREF _Toc95817063 \h </w:instrText>
      </w:r>
      <w:r>
        <w:fldChar w:fldCharType="separate"/>
      </w:r>
      <w:r>
        <w:t>56</w:t>
      </w:r>
      <w:r>
        <w:fldChar w:fldCharType="end"/>
      </w:r>
    </w:p>
    <w:p w14:paraId="3B18FA1E" w14:textId="46FB76A1" w:rsidR="00D0096A" w:rsidRDefault="00D0096A" w:rsidP="00D0096A">
      <w:pPr>
        <w:pStyle w:val="TOC4"/>
        <w:rPr>
          <w:rFonts w:asciiTheme="minorHAnsi" w:eastAsiaTheme="minorEastAsia" w:hAnsiTheme="minorHAnsi" w:cstheme="minorBidi"/>
          <w:sz w:val="22"/>
          <w:szCs w:val="22"/>
          <w:lang w:eastAsia="en-GB"/>
        </w:rPr>
      </w:pPr>
      <w:r>
        <w:t>7.5a.3.4</w:t>
      </w:r>
      <w:r>
        <w:tab/>
        <w:t>POST</w:t>
      </w:r>
      <w:r>
        <w:tab/>
      </w:r>
      <w:r>
        <w:fldChar w:fldCharType="begin"/>
      </w:r>
      <w:r>
        <w:instrText xml:space="preserve"> PAGEREF _Toc95817064 \h </w:instrText>
      </w:r>
      <w:r>
        <w:fldChar w:fldCharType="separate"/>
      </w:r>
      <w:r>
        <w:t>56</w:t>
      </w:r>
      <w:r>
        <w:fldChar w:fldCharType="end"/>
      </w:r>
    </w:p>
    <w:p w14:paraId="48402258" w14:textId="5F2946CD" w:rsidR="00D0096A" w:rsidRDefault="00D0096A" w:rsidP="00D0096A">
      <w:pPr>
        <w:pStyle w:val="TOC4"/>
        <w:rPr>
          <w:rFonts w:asciiTheme="minorHAnsi" w:eastAsiaTheme="minorEastAsia" w:hAnsiTheme="minorHAnsi" w:cstheme="minorBidi"/>
          <w:sz w:val="22"/>
          <w:szCs w:val="22"/>
          <w:lang w:eastAsia="en-GB"/>
        </w:rPr>
      </w:pPr>
      <w:r>
        <w:t>7.5a.3.5</w:t>
      </w:r>
      <w:r>
        <w:tab/>
        <w:t>DELETE</w:t>
      </w:r>
      <w:r>
        <w:tab/>
      </w:r>
      <w:r>
        <w:fldChar w:fldCharType="begin"/>
      </w:r>
      <w:r>
        <w:instrText xml:space="preserve"> PAGEREF _Toc95817065 \h </w:instrText>
      </w:r>
      <w:r>
        <w:fldChar w:fldCharType="separate"/>
      </w:r>
      <w:r>
        <w:t>56</w:t>
      </w:r>
      <w:r>
        <w:fldChar w:fldCharType="end"/>
      </w:r>
    </w:p>
    <w:p w14:paraId="5F7274D1" w14:textId="53A96293" w:rsidR="00D0096A" w:rsidRDefault="00D0096A" w:rsidP="00D0096A">
      <w:pPr>
        <w:pStyle w:val="TOC2"/>
        <w:rPr>
          <w:rFonts w:asciiTheme="minorHAnsi" w:eastAsiaTheme="minorEastAsia" w:hAnsiTheme="minorHAnsi" w:cstheme="minorBidi"/>
          <w:sz w:val="22"/>
          <w:szCs w:val="22"/>
          <w:lang w:eastAsia="en-GB"/>
        </w:rPr>
      </w:pPr>
      <w:r>
        <w:t>7.6</w:t>
      </w:r>
      <w:r>
        <w:tab/>
        <w:t>Resource: subscriptions</w:t>
      </w:r>
      <w:r>
        <w:tab/>
      </w:r>
      <w:r>
        <w:fldChar w:fldCharType="begin"/>
      </w:r>
      <w:r>
        <w:instrText xml:space="preserve"> PAGEREF _Toc95817066 \h </w:instrText>
      </w:r>
      <w:r>
        <w:fldChar w:fldCharType="separate"/>
      </w:r>
      <w:r>
        <w:t>57</w:t>
      </w:r>
      <w:r>
        <w:fldChar w:fldCharType="end"/>
      </w:r>
    </w:p>
    <w:p w14:paraId="44F85084" w14:textId="4E9F43E3" w:rsidR="00D0096A" w:rsidRDefault="00D0096A" w:rsidP="00D0096A">
      <w:pPr>
        <w:pStyle w:val="TOC3"/>
        <w:rPr>
          <w:rFonts w:asciiTheme="minorHAnsi" w:eastAsiaTheme="minorEastAsia" w:hAnsiTheme="minorHAnsi" w:cstheme="minorBidi"/>
          <w:sz w:val="22"/>
          <w:szCs w:val="22"/>
          <w:lang w:eastAsia="en-GB"/>
        </w:rPr>
      </w:pPr>
      <w:r>
        <w:t>7.6.1</w:t>
      </w:r>
      <w:r>
        <w:tab/>
        <w:t>Description</w:t>
      </w:r>
      <w:r>
        <w:tab/>
      </w:r>
      <w:r>
        <w:fldChar w:fldCharType="begin"/>
      </w:r>
      <w:r>
        <w:instrText xml:space="preserve"> PAGEREF _Toc95817067 \h </w:instrText>
      </w:r>
      <w:r>
        <w:fldChar w:fldCharType="separate"/>
      </w:r>
      <w:r>
        <w:t>57</w:t>
      </w:r>
      <w:r>
        <w:fldChar w:fldCharType="end"/>
      </w:r>
    </w:p>
    <w:p w14:paraId="0535A296" w14:textId="1A95C6F0" w:rsidR="00D0096A" w:rsidRDefault="00D0096A" w:rsidP="00D0096A">
      <w:pPr>
        <w:pStyle w:val="TOC3"/>
        <w:rPr>
          <w:rFonts w:asciiTheme="minorHAnsi" w:eastAsiaTheme="minorEastAsia" w:hAnsiTheme="minorHAnsi" w:cstheme="minorBidi"/>
          <w:sz w:val="22"/>
          <w:szCs w:val="22"/>
          <w:lang w:eastAsia="en-GB"/>
        </w:rPr>
      </w:pPr>
      <w:r>
        <w:t>7.6.2</w:t>
      </w:r>
      <w:r>
        <w:tab/>
        <w:t>Resource definition</w:t>
      </w:r>
      <w:r>
        <w:tab/>
      </w:r>
      <w:r>
        <w:fldChar w:fldCharType="begin"/>
      </w:r>
      <w:r>
        <w:instrText xml:space="preserve"> PAGEREF _Toc95817068 \h </w:instrText>
      </w:r>
      <w:r>
        <w:fldChar w:fldCharType="separate"/>
      </w:r>
      <w:r>
        <w:t>57</w:t>
      </w:r>
      <w:r>
        <w:fldChar w:fldCharType="end"/>
      </w:r>
    </w:p>
    <w:p w14:paraId="75AB04AB" w14:textId="522FF5D0" w:rsidR="00D0096A" w:rsidRDefault="00D0096A" w:rsidP="00D0096A">
      <w:pPr>
        <w:pStyle w:val="TOC3"/>
        <w:rPr>
          <w:rFonts w:asciiTheme="minorHAnsi" w:eastAsiaTheme="minorEastAsia" w:hAnsiTheme="minorHAnsi" w:cstheme="minorBidi"/>
          <w:sz w:val="22"/>
          <w:szCs w:val="22"/>
          <w:lang w:eastAsia="en-GB"/>
        </w:rPr>
      </w:pPr>
      <w:r>
        <w:t>7.6.3</w:t>
      </w:r>
      <w:r>
        <w:tab/>
        <w:t>Resource methods</w:t>
      </w:r>
      <w:r>
        <w:tab/>
      </w:r>
      <w:r>
        <w:fldChar w:fldCharType="begin"/>
      </w:r>
      <w:r>
        <w:instrText xml:space="preserve"> PAGEREF _Toc95817069 \h </w:instrText>
      </w:r>
      <w:r>
        <w:fldChar w:fldCharType="separate"/>
      </w:r>
      <w:r>
        <w:t>57</w:t>
      </w:r>
      <w:r>
        <w:fldChar w:fldCharType="end"/>
      </w:r>
    </w:p>
    <w:p w14:paraId="3CDF0C75" w14:textId="39989FEB" w:rsidR="00D0096A" w:rsidRDefault="00D0096A" w:rsidP="00D0096A">
      <w:pPr>
        <w:pStyle w:val="TOC4"/>
        <w:rPr>
          <w:rFonts w:asciiTheme="minorHAnsi" w:eastAsiaTheme="minorEastAsia" w:hAnsiTheme="minorHAnsi" w:cstheme="minorBidi"/>
          <w:sz w:val="22"/>
          <w:szCs w:val="22"/>
          <w:lang w:eastAsia="en-GB"/>
        </w:rPr>
      </w:pPr>
      <w:r>
        <w:t>7.6.3.1</w:t>
      </w:r>
      <w:r>
        <w:tab/>
        <w:t>GET</w:t>
      </w:r>
      <w:r>
        <w:tab/>
      </w:r>
      <w:r>
        <w:fldChar w:fldCharType="begin"/>
      </w:r>
      <w:r>
        <w:instrText xml:space="preserve"> PAGEREF _Toc95817070 \h </w:instrText>
      </w:r>
      <w:r>
        <w:fldChar w:fldCharType="separate"/>
      </w:r>
      <w:r>
        <w:t>57</w:t>
      </w:r>
      <w:r>
        <w:fldChar w:fldCharType="end"/>
      </w:r>
    </w:p>
    <w:p w14:paraId="53EDB38D" w14:textId="3F3FF213" w:rsidR="00D0096A" w:rsidRDefault="00D0096A" w:rsidP="00D0096A">
      <w:pPr>
        <w:pStyle w:val="TOC4"/>
        <w:rPr>
          <w:rFonts w:asciiTheme="minorHAnsi" w:eastAsiaTheme="minorEastAsia" w:hAnsiTheme="minorHAnsi" w:cstheme="minorBidi"/>
          <w:sz w:val="22"/>
          <w:szCs w:val="22"/>
          <w:lang w:eastAsia="en-GB"/>
        </w:rPr>
      </w:pPr>
      <w:r>
        <w:t>7.6.3.2</w:t>
      </w:r>
      <w:r>
        <w:tab/>
        <w:t>PUT</w:t>
      </w:r>
      <w:r>
        <w:tab/>
      </w:r>
      <w:r>
        <w:fldChar w:fldCharType="begin"/>
      </w:r>
      <w:r>
        <w:instrText xml:space="preserve"> PAGEREF _Toc95817071 \h </w:instrText>
      </w:r>
      <w:r>
        <w:fldChar w:fldCharType="separate"/>
      </w:r>
      <w:r>
        <w:t>58</w:t>
      </w:r>
      <w:r>
        <w:fldChar w:fldCharType="end"/>
      </w:r>
    </w:p>
    <w:p w14:paraId="610E1A43" w14:textId="2274AB11" w:rsidR="00D0096A" w:rsidRDefault="00D0096A" w:rsidP="00D0096A">
      <w:pPr>
        <w:pStyle w:val="TOC4"/>
        <w:rPr>
          <w:rFonts w:asciiTheme="minorHAnsi" w:eastAsiaTheme="minorEastAsia" w:hAnsiTheme="minorHAnsi" w:cstheme="minorBidi"/>
          <w:sz w:val="22"/>
          <w:szCs w:val="22"/>
          <w:lang w:eastAsia="en-GB"/>
        </w:rPr>
      </w:pPr>
      <w:r>
        <w:t>7.6.3.3</w:t>
      </w:r>
      <w:r>
        <w:tab/>
        <w:t>PATCH</w:t>
      </w:r>
      <w:r>
        <w:tab/>
      </w:r>
      <w:r>
        <w:fldChar w:fldCharType="begin"/>
      </w:r>
      <w:r>
        <w:instrText xml:space="preserve"> PAGEREF _Toc95817072 \h </w:instrText>
      </w:r>
      <w:r>
        <w:fldChar w:fldCharType="separate"/>
      </w:r>
      <w:r>
        <w:t>58</w:t>
      </w:r>
      <w:r>
        <w:fldChar w:fldCharType="end"/>
      </w:r>
    </w:p>
    <w:p w14:paraId="751267B6" w14:textId="61A17F09" w:rsidR="00D0096A" w:rsidRDefault="00D0096A" w:rsidP="00D0096A">
      <w:pPr>
        <w:pStyle w:val="TOC4"/>
        <w:rPr>
          <w:rFonts w:asciiTheme="minorHAnsi" w:eastAsiaTheme="minorEastAsia" w:hAnsiTheme="minorHAnsi" w:cstheme="minorBidi"/>
          <w:sz w:val="22"/>
          <w:szCs w:val="22"/>
          <w:lang w:eastAsia="en-GB"/>
        </w:rPr>
      </w:pPr>
      <w:r>
        <w:t>7.6.3.4</w:t>
      </w:r>
      <w:r>
        <w:tab/>
        <w:t>POST</w:t>
      </w:r>
      <w:r>
        <w:tab/>
      </w:r>
      <w:r>
        <w:fldChar w:fldCharType="begin"/>
      </w:r>
      <w:r>
        <w:instrText xml:space="preserve"> PAGEREF _Toc95817073 \h </w:instrText>
      </w:r>
      <w:r>
        <w:fldChar w:fldCharType="separate"/>
      </w:r>
      <w:r>
        <w:t>58</w:t>
      </w:r>
      <w:r>
        <w:fldChar w:fldCharType="end"/>
      </w:r>
    </w:p>
    <w:p w14:paraId="5E21961E" w14:textId="32C93FDE" w:rsidR="00D0096A" w:rsidRDefault="00D0096A" w:rsidP="00D0096A">
      <w:pPr>
        <w:pStyle w:val="TOC4"/>
        <w:rPr>
          <w:rFonts w:asciiTheme="minorHAnsi" w:eastAsiaTheme="minorEastAsia" w:hAnsiTheme="minorHAnsi" w:cstheme="minorBidi"/>
          <w:sz w:val="22"/>
          <w:szCs w:val="22"/>
          <w:lang w:eastAsia="en-GB"/>
        </w:rPr>
      </w:pPr>
      <w:r>
        <w:t>7.6.3.5</w:t>
      </w:r>
      <w:r>
        <w:tab/>
        <w:t>DELETE</w:t>
      </w:r>
      <w:r>
        <w:tab/>
      </w:r>
      <w:r>
        <w:fldChar w:fldCharType="begin"/>
      </w:r>
      <w:r>
        <w:instrText xml:space="preserve"> PAGEREF _Toc95817074 \h </w:instrText>
      </w:r>
      <w:r>
        <w:fldChar w:fldCharType="separate"/>
      </w:r>
      <w:r>
        <w:t>60</w:t>
      </w:r>
      <w:r>
        <w:fldChar w:fldCharType="end"/>
      </w:r>
    </w:p>
    <w:p w14:paraId="4988F768" w14:textId="37B96B0A" w:rsidR="00D0096A" w:rsidRDefault="00D0096A" w:rsidP="00D0096A">
      <w:pPr>
        <w:pStyle w:val="TOC2"/>
        <w:rPr>
          <w:rFonts w:asciiTheme="minorHAnsi" w:eastAsiaTheme="minorEastAsia" w:hAnsiTheme="minorHAnsi" w:cstheme="minorBidi"/>
          <w:sz w:val="22"/>
          <w:szCs w:val="22"/>
          <w:lang w:eastAsia="en-GB"/>
        </w:rPr>
      </w:pPr>
      <w:r>
        <w:t>7.7</w:t>
      </w:r>
      <w:r>
        <w:tab/>
        <w:t>Void</w:t>
      </w:r>
      <w:r>
        <w:tab/>
      </w:r>
      <w:r>
        <w:fldChar w:fldCharType="begin"/>
      </w:r>
      <w:r>
        <w:instrText xml:space="preserve"> PAGEREF _Toc95817075 \h </w:instrText>
      </w:r>
      <w:r>
        <w:fldChar w:fldCharType="separate"/>
      </w:r>
      <w:r>
        <w:t>60</w:t>
      </w:r>
      <w:r>
        <w:fldChar w:fldCharType="end"/>
      </w:r>
    </w:p>
    <w:p w14:paraId="268829F3" w14:textId="2310356C" w:rsidR="00D0096A" w:rsidRDefault="00D0096A" w:rsidP="00D0096A">
      <w:pPr>
        <w:pStyle w:val="TOC2"/>
        <w:rPr>
          <w:rFonts w:asciiTheme="minorHAnsi" w:eastAsiaTheme="minorEastAsia" w:hAnsiTheme="minorHAnsi" w:cstheme="minorBidi"/>
          <w:sz w:val="22"/>
          <w:szCs w:val="22"/>
          <w:lang w:eastAsia="en-GB"/>
        </w:rPr>
      </w:pPr>
      <w:r>
        <w:t>7.8</w:t>
      </w:r>
      <w:r>
        <w:tab/>
        <w:t>Resource: existing subscription</w:t>
      </w:r>
      <w:r>
        <w:tab/>
      </w:r>
      <w:r>
        <w:fldChar w:fldCharType="begin"/>
      </w:r>
      <w:r>
        <w:instrText xml:space="preserve"> PAGEREF _Toc95817076 \h </w:instrText>
      </w:r>
      <w:r>
        <w:fldChar w:fldCharType="separate"/>
      </w:r>
      <w:r>
        <w:t>60</w:t>
      </w:r>
      <w:r>
        <w:fldChar w:fldCharType="end"/>
      </w:r>
    </w:p>
    <w:p w14:paraId="50BE0899" w14:textId="0E825679" w:rsidR="00D0096A" w:rsidRDefault="00D0096A" w:rsidP="00D0096A">
      <w:pPr>
        <w:pStyle w:val="TOC3"/>
        <w:rPr>
          <w:rFonts w:asciiTheme="minorHAnsi" w:eastAsiaTheme="minorEastAsia" w:hAnsiTheme="minorHAnsi" w:cstheme="minorBidi"/>
          <w:sz w:val="22"/>
          <w:szCs w:val="22"/>
          <w:lang w:eastAsia="en-GB"/>
        </w:rPr>
      </w:pPr>
      <w:r>
        <w:t>7.8.1</w:t>
      </w:r>
      <w:r>
        <w:tab/>
        <w:t>Description</w:t>
      </w:r>
      <w:r>
        <w:tab/>
      </w:r>
      <w:r>
        <w:fldChar w:fldCharType="begin"/>
      </w:r>
      <w:r>
        <w:instrText xml:space="preserve"> PAGEREF _Toc95817077 \h </w:instrText>
      </w:r>
      <w:r>
        <w:fldChar w:fldCharType="separate"/>
      </w:r>
      <w:r>
        <w:t>60</w:t>
      </w:r>
      <w:r>
        <w:fldChar w:fldCharType="end"/>
      </w:r>
    </w:p>
    <w:p w14:paraId="255CADB3" w14:textId="4D6DFD69" w:rsidR="00D0096A" w:rsidRDefault="00D0096A" w:rsidP="00D0096A">
      <w:pPr>
        <w:pStyle w:val="TOC3"/>
        <w:rPr>
          <w:rFonts w:asciiTheme="minorHAnsi" w:eastAsiaTheme="minorEastAsia" w:hAnsiTheme="minorHAnsi" w:cstheme="minorBidi"/>
          <w:sz w:val="22"/>
          <w:szCs w:val="22"/>
          <w:lang w:eastAsia="en-GB"/>
        </w:rPr>
      </w:pPr>
      <w:r>
        <w:t>7.8.2</w:t>
      </w:r>
      <w:r>
        <w:tab/>
        <w:t>Resource definition</w:t>
      </w:r>
      <w:r>
        <w:tab/>
      </w:r>
      <w:r>
        <w:fldChar w:fldCharType="begin"/>
      </w:r>
      <w:r>
        <w:instrText xml:space="preserve"> PAGEREF _Toc95817078 \h </w:instrText>
      </w:r>
      <w:r>
        <w:fldChar w:fldCharType="separate"/>
      </w:r>
      <w:r>
        <w:t>60</w:t>
      </w:r>
      <w:r>
        <w:fldChar w:fldCharType="end"/>
      </w:r>
    </w:p>
    <w:p w14:paraId="6F8076E1" w14:textId="652DE8A4" w:rsidR="00D0096A" w:rsidRDefault="00D0096A" w:rsidP="00D0096A">
      <w:pPr>
        <w:pStyle w:val="TOC3"/>
        <w:rPr>
          <w:rFonts w:asciiTheme="minorHAnsi" w:eastAsiaTheme="minorEastAsia" w:hAnsiTheme="minorHAnsi" w:cstheme="minorBidi"/>
          <w:sz w:val="22"/>
          <w:szCs w:val="22"/>
          <w:lang w:eastAsia="en-GB"/>
        </w:rPr>
      </w:pPr>
      <w:r>
        <w:t>7.8.3</w:t>
      </w:r>
      <w:r>
        <w:tab/>
        <w:t>Resource methods</w:t>
      </w:r>
      <w:r>
        <w:tab/>
      </w:r>
      <w:r>
        <w:fldChar w:fldCharType="begin"/>
      </w:r>
      <w:r>
        <w:instrText xml:space="preserve"> PAGEREF _Toc95817079 \h </w:instrText>
      </w:r>
      <w:r>
        <w:fldChar w:fldCharType="separate"/>
      </w:r>
      <w:r>
        <w:t>61</w:t>
      </w:r>
      <w:r>
        <w:fldChar w:fldCharType="end"/>
      </w:r>
    </w:p>
    <w:p w14:paraId="2E5D8130" w14:textId="1C635545" w:rsidR="00D0096A" w:rsidRDefault="00D0096A" w:rsidP="00D0096A">
      <w:pPr>
        <w:pStyle w:val="TOC4"/>
        <w:rPr>
          <w:rFonts w:asciiTheme="minorHAnsi" w:eastAsiaTheme="minorEastAsia" w:hAnsiTheme="minorHAnsi" w:cstheme="minorBidi"/>
          <w:sz w:val="22"/>
          <w:szCs w:val="22"/>
          <w:lang w:eastAsia="en-GB"/>
        </w:rPr>
      </w:pPr>
      <w:r>
        <w:t>7.8.3.1</w:t>
      </w:r>
      <w:r>
        <w:tab/>
        <w:t>GET</w:t>
      </w:r>
      <w:r>
        <w:tab/>
      </w:r>
      <w:r>
        <w:fldChar w:fldCharType="begin"/>
      </w:r>
      <w:r>
        <w:instrText xml:space="preserve"> PAGEREF _Toc95817080 \h </w:instrText>
      </w:r>
      <w:r>
        <w:fldChar w:fldCharType="separate"/>
      </w:r>
      <w:r>
        <w:t>61</w:t>
      </w:r>
      <w:r>
        <w:fldChar w:fldCharType="end"/>
      </w:r>
    </w:p>
    <w:p w14:paraId="5431D432" w14:textId="3FA15ABF" w:rsidR="00D0096A" w:rsidRDefault="00D0096A" w:rsidP="00D0096A">
      <w:pPr>
        <w:pStyle w:val="TOC4"/>
        <w:rPr>
          <w:rFonts w:asciiTheme="minorHAnsi" w:eastAsiaTheme="minorEastAsia" w:hAnsiTheme="minorHAnsi" w:cstheme="minorBidi"/>
          <w:sz w:val="22"/>
          <w:szCs w:val="22"/>
          <w:lang w:eastAsia="en-GB"/>
        </w:rPr>
      </w:pPr>
      <w:r>
        <w:t>7.8.3.2</w:t>
      </w:r>
      <w:r>
        <w:tab/>
        <w:t>PUT</w:t>
      </w:r>
      <w:r>
        <w:tab/>
      </w:r>
      <w:r>
        <w:fldChar w:fldCharType="begin"/>
      </w:r>
      <w:r>
        <w:instrText xml:space="preserve"> PAGEREF _Toc95817081 \h </w:instrText>
      </w:r>
      <w:r>
        <w:fldChar w:fldCharType="separate"/>
      </w:r>
      <w:r>
        <w:t>62</w:t>
      </w:r>
      <w:r>
        <w:fldChar w:fldCharType="end"/>
      </w:r>
    </w:p>
    <w:p w14:paraId="16A66021" w14:textId="7A52B5D8" w:rsidR="00D0096A" w:rsidRDefault="00D0096A" w:rsidP="00D0096A">
      <w:pPr>
        <w:pStyle w:val="TOC4"/>
        <w:rPr>
          <w:rFonts w:asciiTheme="minorHAnsi" w:eastAsiaTheme="minorEastAsia" w:hAnsiTheme="minorHAnsi" w:cstheme="minorBidi"/>
          <w:sz w:val="22"/>
          <w:szCs w:val="22"/>
          <w:lang w:eastAsia="en-GB"/>
        </w:rPr>
      </w:pPr>
      <w:r>
        <w:t>7.8.3.3</w:t>
      </w:r>
      <w:r>
        <w:tab/>
        <w:t>PATCH</w:t>
      </w:r>
      <w:r>
        <w:tab/>
      </w:r>
      <w:r>
        <w:fldChar w:fldCharType="begin"/>
      </w:r>
      <w:r>
        <w:instrText xml:space="preserve"> PAGEREF _Toc95817082 \h </w:instrText>
      </w:r>
      <w:r>
        <w:fldChar w:fldCharType="separate"/>
      </w:r>
      <w:r>
        <w:t>63</w:t>
      </w:r>
      <w:r>
        <w:fldChar w:fldCharType="end"/>
      </w:r>
    </w:p>
    <w:p w14:paraId="07C27CED" w14:textId="545B120D" w:rsidR="00D0096A" w:rsidRDefault="00D0096A" w:rsidP="00D0096A">
      <w:pPr>
        <w:pStyle w:val="TOC4"/>
        <w:rPr>
          <w:rFonts w:asciiTheme="minorHAnsi" w:eastAsiaTheme="minorEastAsia" w:hAnsiTheme="minorHAnsi" w:cstheme="minorBidi"/>
          <w:sz w:val="22"/>
          <w:szCs w:val="22"/>
          <w:lang w:eastAsia="en-GB"/>
        </w:rPr>
      </w:pPr>
      <w:r>
        <w:t>7.8.3.4</w:t>
      </w:r>
      <w:r>
        <w:tab/>
        <w:t>POST</w:t>
      </w:r>
      <w:r>
        <w:tab/>
      </w:r>
      <w:r>
        <w:fldChar w:fldCharType="begin"/>
      </w:r>
      <w:r>
        <w:instrText xml:space="preserve"> PAGEREF _Toc95817083 \h </w:instrText>
      </w:r>
      <w:r>
        <w:fldChar w:fldCharType="separate"/>
      </w:r>
      <w:r>
        <w:t>64</w:t>
      </w:r>
      <w:r>
        <w:fldChar w:fldCharType="end"/>
      </w:r>
    </w:p>
    <w:p w14:paraId="4B3F46A5" w14:textId="59E56696" w:rsidR="00D0096A" w:rsidRDefault="00D0096A" w:rsidP="00D0096A">
      <w:pPr>
        <w:pStyle w:val="TOC4"/>
        <w:rPr>
          <w:rFonts w:asciiTheme="minorHAnsi" w:eastAsiaTheme="minorEastAsia" w:hAnsiTheme="minorHAnsi" w:cstheme="minorBidi"/>
          <w:sz w:val="22"/>
          <w:szCs w:val="22"/>
          <w:lang w:eastAsia="en-GB"/>
        </w:rPr>
      </w:pPr>
      <w:r>
        <w:t>7.8.3.5</w:t>
      </w:r>
      <w:r>
        <w:tab/>
        <w:t>DELETE</w:t>
      </w:r>
      <w:r>
        <w:tab/>
      </w:r>
      <w:r>
        <w:fldChar w:fldCharType="begin"/>
      </w:r>
      <w:r>
        <w:instrText xml:space="preserve"> PAGEREF _Toc95817084 \h </w:instrText>
      </w:r>
      <w:r>
        <w:fldChar w:fldCharType="separate"/>
      </w:r>
      <w:r>
        <w:t>64</w:t>
      </w:r>
      <w:r>
        <w:fldChar w:fldCharType="end"/>
      </w:r>
    </w:p>
    <w:p w14:paraId="55860AC5" w14:textId="65B1DF16" w:rsidR="00D0096A" w:rsidRDefault="00D0096A" w:rsidP="00D0096A">
      <w:pPr>
        <w:pStyle w:val="TOC8"/>
        <w:rPr>
          <w:rFonts w:asciiTheme="minorHAnsi" w:eastAsiaTheme="minorEastAsia" w:hAnsiTheme="minorHAnsi" w:cstheme="minorBidi"/>
          <w:szCs w:val="22"/>
          <w:lang w:eastAsia="en-GB"/>
        </w:rPr>
      </w:pPr>
      <w:r>
        <w:t>Annex A (informative):</w:t>
      </w:r>
      <w:r>
        <w:tab/>
        <w:t>Mapping of permissions for RESTful API and topic based alternative transport</w:t>
      </w:r>
      <w:r>
        <w:tab/>
      </w:r>
      <w:r>
        <w:fldChar w:fldCharType="begin"/>
      </w:r>
      <w:r>
        <w:instrText xml:space="preserve"> PAGEREF _Toc95817085 \h </w:instrText>
      </w:r>
      <w:r>
        <w:fldChar w:fldCharType="separate"/>
      </w:r>
      <w:r>
        <w:t>65</w:t>
      </w:r>
      <w:r>
        <w:fldChar w:fldCharType="end"/>
      </w:r>
    </w:p>
    <w:p w14:paraId="125817D0" w14:textId="458A6C3A" w:rsidR="00D0096A" w:rsidRDefault="00D0096A" w:rsidP="00D0096A">
      <w:pPr>
        <w:pStyle w:val="TOC1"/>
        <w:rPr>
          <w:rFonts w:asciiTheme="minorHAnsi" w:eastAsiaTheme="minorEastAsia" w:hAnsiTheme="minorHAnsi" w:cstheme="minorBidi"/>
          <w:szCs w:val="22"/>
          <w:lang w:eastAsia="en-GB"/>
        </w:rPr>
      </w:pPr>
      <w:r>
        <w:t>A.1</w:t>
      </w:r>
      <w:r>
        <w:tab/>
        <w:t>Overview</w:t>
      </w:r>
      <w:r>
        <w:tab/>
      </w:r>
      <w:r>
        <w:fldChar w:fldCharType="begin"/>
      </w:r>
      <w:r>
        <w:instrText xml:space="preserve"> PAGEREF _Toc95817086 \h </w:instrText>
      </w:r>
      <w:r>
        <w:fldChar w:fldCharType="separate"/>
      </w:r>
      <w:r>
        <w:t>65</w:t>
      </w:r>
      <w:r>
        <w:fldChar w:fldCharType="end"/>
      </w:r>
    </w:p>
    <w:p w14:paraId="58963DC9" w14:textId="5D59960E" w:rsidR="00D0096A" w:rsidRDefault="00D0096A" w:rsidP="00D0096A">
      <w:pPr>
        <w:pStyle w:val="TOC1"/>
        <w:rPr>
          <w:rFonts w:asciiTheme="minorHAnsi" w:eastAsiaTheme="minorEastAsia" w:hAnsiTheme="minorHAnsi" w:cstheme="minorBidi"/>
          <w:szCs w:val="22"/>
          <w:lang w:eastAsia="en-GB"/>
        </w:rPr>
      </w:pPr>
      <w:r>
        <w:t>A.2</w:t>
      </w:r>
      <w:r>
        <w:tab/>
        <w:t>Mapping of permissions - RESTful and topic based alternative transport</w:t>
      </w:r>
      <w:r>
        <w:tab/>
      </w:r>
      <w:r>
        <w:fldChar w:fldCharType="begin"/>
      </w:r>
      <w:r>
        <w:instrText xml:space="preserve"> PAGEREF _Toc95817087 \h </w:instrText>
      </w:r>
      <w:r>
        <w:fldChar w:fldCharType="separate"/>
      </w:r>
      <w:r>
        <w:t>65</w:t>
      </w:r>
      <w:r>
        <w:fldChar w:fldCharType="end"/>
      </w:r>
    </w:p>
    <w:p w14:paraId="16CD1CD7" w14:textId="592CD31A" w:rsidR="00D0096A" w:rsidRDefault="00D0096A" w:rsidP="00D0096A">
      <w:pPr>
        <w:pStyle w:val="TOC8"/>
        <w:rPr>
          <w:rFonts w:asciiTheme="minorHAnsi" w:eastAsiaTheme="minorEastAsia" w:hAnsiTheme="minorHAnsi" w:cstheme="minorBidi"/>
          <w:szCs w:val="22"/>
          <w:lang w:eastAsia="en-GB"/>
        </w:rPr>
      </w:pPr>
      <w:r>
        <w:t>Annex B (informative):</w:t>
      </w:r>
      <w:r>
        <w:tab/>
        <w:t>Complementary material for API utilization</w:t>
      </w:r>
      <w:r>
        <w:tab/>
      </w:r>
      <w:r>
        <w:fldChar w:fldCharType="begin"/>
      </w:r>
      <w:r>
        <w:instrText xml:space="preserve"> PAGEREF _Toc95817088 \h </w:instrText>
      </w:r>
      <w:r>
        <w:fldChar w:fldCharType="separate"/>
      </w:r>
      <w:r>
        <w:t>67</w:t>
      </w:r>
      <w:r>
        <w:fldChar w:fldCharType="end"/>
      </w:r>
    </w:p>
    <w:p w14:paraId="55D82F42" w14:textId="49386FE1" w:rsidR="00D0096A" w:rsidRDefault="00D0096A" w:rsidP="00D0096A">
      <w:pPr>
        <w:pStyle w:val="TOC1"/>
        <w:rPr>
          <w:rFonts w:asciiTheme="minorHAnsi" w:eastAsiaTheme="minorEastAsia" w:hAnsiTheme="minorHAnsi" w:cstheme="minorBidi"/>
          <w:szCs w:val="22"/>
          <w:lang w:eastAsia="en-GB"/>
        </w:rPr>
      </w:pPr>
      <w:r>
        <w:t>History</w:t>
      </w:r>
      <w:r>
        <w:tab/>
      </w:r>
      <w:r>
        <w:fldChar w:fldCharType="begin"/>
      </w:r>
      <w:r>
        <w:instrText xml:space="preserve"> PAGEREF _Toc95817089 \h </w:instrText>
      </w:r>
      <w:r>
        <w:fldChar w:fldCharType="separate"/>
      </w:r>
      <w:r>
        <w:t>68</w:t>
      </w:r>
      <w:r>
        <w:fldChar w:fldCharType="end"/>
      </w:r>
    </w:p>
    <w:p w14:paraId="5B8BF563" w14:textId="6199D7EF" w:rsidR="005654CB" w:rsidRPr="00324DB7" w:rsidRDefault="00D0096A" w:rsidP="004E209B">
      <w:r>
        <w:fldChar w:fldCharType="end"/>
      </w:r>
    </w:p>
    <w:p w14:paraId="2351C8B5" w14:textId="77777777" w:rsidR="005654CB" w:rsidRPr="00324DB7" w:rsidRDefault="005654CB" w:rsidP="005654CB">
      <w:pPr>
        <w:pStyle w:val="Heading1"/>
      </w:pPr>
      <w:r w:rsidRPr="00324DB7">
        <w:br w:type="page"/>
      </w:r>
      <w:bookmarkStart w:id="3" w:name="_Toc95469257"/>
      <w:bookmarkStart w:id="4" w:name="_Toc95816943"/>
      <w:r w:rsidRPr="00324DB7">
        <w:lastRenderedPageBreak/>
        <w:t>Intellectual Property Rights</w:t>
      </w:r>
      <w:bookmarkEnd w:id="3"/>
      <w:bookmarkEnd w:id="4"/>
    </w:p>
    <w:p w14:paraId="26FF6D87" w14:textId="77777777" w:rsidR="00C12884" w:rsidRPr="00324DB7" w:rsidRDefault="00C12884" w:rsidP="00C12884">
      <w:pPr>
        <w:pStyle w:val="H6"/>
      </w:pPr>
      <w:r w:rsidRPr="00324DB7">
        <w:t xml:space="preserve">Essential patents </w:t>
      </w:r>
    </w:p>
    <w:p w14:paraId="30199CE0" w14:textId="77777777" w:rsidR="00C12884" w:rsidRPr="00324DB7" w:rsidRDefault="00C12884" w:rsidP="00C12884">
      <w:bookmarkStart w:id="5" w:name="IPR_3GPP"/>
      <w:r w:rsidRPr="00324DB7">
        <w:t xml:space="preserve">IPRs essential or potentially essential to normative deliverables may have been declared to ETSI. The </w:t>
      </w:r>
      <w:bookmarkStart w:id="6" w:name="_Hlk67652472"/>
      <w:bookmarkStart w:id="7" w:name="_Hlk67652820"/>
      <w:r w:rsidRPr="00324DB7">
        <w:t>declarations</w:t>
      </w:r>
      <w:bookmarkEnd w:id="6"/>
      <w:r w:rsidRPr="00324DB7">
        <w:t xml:space="preserve"> </w:t>
      </w:r>
      <w:bookmarkEnd w:id="7"/>
      <w:r w:rsidRPr="00324DB7">
        <w:t xml:space="preserve">pertaining to these essential IPRs, if any, are publicly available for </w:t>
      </w:r>
      <w:r w:rsidRPr="00324DB7">
        <w:rPr>
          <w:b/>
          <w:bCs/>
        </w:rPr>
        <w:t>ETSI members and non-members</w:t>
      </w:r>
      <w:r w:rsidRPr="00324DB7">
        <w:t xml:space="preserve">, and can be found in ETSI SR 000 314: </w:t>
      </w:r>
      <w:r w:rsidRPr="00324DB7">
        <w:rPr>
          <w:i/>
          <w:iCs/>
        </w:rPr>
        <w:t>"Intellectual Property Rights (IPRs); Essential, or potentially Essential, IPRs notified to ETSI in respect of ETSI standards"</w:t>
      </w:r>
      <w:r w:rsidRPr="00324DB7">
        <w:t>, which is available from the ETSI Secretariat. Latest updates are available on the ETSI Web server (</w:t>
      </w:r>
      <w:hyperlink r:id="rId18" w:history="1">
        <w:r w:rsidRPr="009364B4">
          <w:rPr>
            <w:rStyle w:val="Hyperlink"/>
          </w:rPr>
          <w:t>https://ipr.etsi.org/</w:t>
        </w:r>
      </w:hyperlink>
      <w:r w:rsidRPr="00324DB7">
        <w:t>).</w:t>
      </w:r>
    </w:p>
    <w:p w14:paraId="61A411A1" w14:textId="77777777" w:rsidR="00C12884" w:rsidRPr="00324DB7" w:rsidRDefault="00C12884" w:rsidP="00C12884">
      <w:r w:rsidRPr="00324DB7">
        <w:t xml:space="preserve">Pursuant to the ETSI </w:t>
      </w:r>
      <w:bookmarkStart w:id="8" w:name="_Hlk67652492"/>
      <w:r w:rsidRPr="00324DB7">
        <w:t xml:space="preserve">Directives including the ETSI </w:t>
      </w:r>
      <w:bookmarkEnd w:id="8"/>
      <w:r w:rsidRPr="00324DB7">
        <w:t xml:space="preserve">IPR Policy, no investigation </w:t>
      </w:r>
      <w:bookmarkStart w:id="9" w:name="_Hlk67652856"/>
      <w:r w:rsidRPr="00324DB7">
        <w:t>regarding the essentiality of IPRs</w:t>
      </w:r>
      <w:bookmarkEnd w:id="9"/>
      <w:r w:rsidRPr="00324DB7">
        <w:t>, including IPR searches, has been carried out by ETSI. No guarantee can be given as to the existence of other IPRs not referenced in ETSI SR 000 314 (or the updates on the ETSI Web server) which are, or may be, or may become, essential to the present document.</w:t>
      </w:r>
    </w:p>
    <w:bookmarkEnd w:id="5"/>
    <w:p w14:paraId="6E454449" w14:textId="77777777" w:rsidR="00C12884" w:rsidRPr="00324DB7" w:rsidRDefault="00C12884" w:rsidP="00C12884">
      <w:pPr>
        <w:pStyle w:val="H6"/>
      </w:pPr>
      <w:r w:rsidRPr="00324DB7">
        <w:t>Trademarks</w:t>
      </w:r>
    </w:p>
    <w:p w14:paraId="7259912A" w14:textId="77777777" w:rsidR="00C12884" w:rsidRPr="00324DB7" w:rsidRDefault="00C12884" w:rsidP="00C12884">
      <w:r w:rsidRPr="00324DB7">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7122E0C8" w14:textId="77777777" w:rsidR="00C12884" w:rsidRPr="00324DB7" w:rsidRDefault="00C12884" w:rsidP="00C12884">
      <w:r w:rsidRPr="00324DB7">
        <w:rPr>
          <w:b/>
          <w:bCs/>
        </w:rPr>
        <w:t>DECT™</w:t>
      </w:r>
      <w:r w:rsidRPr="00324DB7">
        <w:t xml:space="preserve">, </w:t>
      </w:r>
      <w:r w:rsidRPr="00324DB7">
        <w:rPr>
          <w:b/>
          <w:bCs/>
        </w:rPr>
        <w:t>PLUGTESTS™</w:t>
      </w:r>
      <w:r w:rsidRPr="00324DB7">
        <w:t xml:space="preserve">, </w:t>
      </w:r>
      <w:r w:rsidRPr="00324DB7">
        <w:rPr>
          <w:b/>
          <w:bCs/>
        </w:rPr>
        <w:t>UMTS™</w:t>
      </w:r>
      <w:r w:rsidRPr="00324DB7">
        <w:t xml:space="preserve"> and the ETSI logo are trademarks of ETSI registered for the benefit of its Members. </w:t>
      </w:r>
      <w:r w:rsidRPr="009364B4">
        <w:rPr>
          <w:b/>
          <w:bCs/>
        </w:rPr>
        <w:t>3GPP</w:t>
      </w:r>
      <w:r w:rsidRPr="00324DB7">
        <w:rPr>
          <w:b/>
          <w:bCs/>
        </w:rPr>
        <w:t>™</w:t>
      </w:r>
      <w:r w:rsidRPr="00324DB7">
        <w:rPr>
          <w:vertAlign w:val="superscript"/>
        </w:rPr>
        <w:t xml:space="preserve"> </w:t>
      </w:r>
      <w:r w:rsidRPr="00324DB7">
        <w:t xml:space="preserve">and </w:t>
      </w:r>
      <w:r w:rsidRPr="00324DB7">
        <w:rPr>
          <w:b/>
          <w:bCs/>
        </w:rPr>
        <w:t>LTE™</w:t>
      </w:r>
      <w:r w:rsidRPr="00324DB7">
        <w:t xml:space="preserve"> are trademarks of ETSI registered for the benefit of its Members and of the </w:t>
      </w:r>
      <w:r w:rsidRPr="009364B4">
        <w:t>3GPP</w:t>
      </w:r>
      <w:r w:rsidRPr="00324DB7">
        <w:t xml:space="preserve"> Organizational Partners. </w:t>
      </w:r>
      <w:r w:rsidRPr="00324DB7">
        <w:rPr>
          <w:b/>
          <w:bCs/>
        </w:rPr>
        <w:t>oneM2M™</w:t>
      </w:r>
      <w:r w:rsidRPr="00324DB7">
        <w:t xml:space="preserve"> logo is a trademark of ETSI registered for the benefit of its Members and of the oneM2M Partners. </w:t>
      </w:r>
      <w:r w:rsidRPr="00324DB7">
        <w:rPr>
          <w:b/>
          <w:bCs/>
        </w:rPr>
        <w:t>GSM</w:t>
      </w:r>
      <w:r w:rsidRPr="00324DB7">
        <w:rPr>
          <w:vertAlign w:val="superscript"/>
        </w:rPr>
        <w:t>®</w:t>
      </w:r>
      <w:r w:rsidRPr="00324DB7">
        <w:t xml:space="preserve"> and the GSM logo are trademarks registered and owned by the GSM Association.</w:t>
      </w:r>
    </w:p>
    <w:p w14:paraId="56C8904E" w14:textId="77777777" w:rsidR="005654CB" w:rsidRPr="00324DB7" w:rsidRDefault="005654CB" w:rsidP="005654CB">
      <w:pPr>
        <w:pStyle w:val="Heading1"/>
      </w:pPr>
      <w:bookmarkStart w:id="10" w:name="_Toc95469258"/>
      <w:bookmarkStart w:id="11" w:name="_Toc95816944"/>
      <w:r w:rsidRPr="00324DB7">
        <w:t>Foreword</w:t>
      </w:r>
      <w:bookmarkEnd w:id="10"/>
      <w:bookmarkEnd w:id="11"/>
    </w:p>
    <w:p w14:paraId="298A9AEC" w14:textId="77777777" w:rsidR="00C12884" w:rsidRPr="00324DB7" w:rsidRDefault="00C12884" w:rsidP="00C12884">
      <w:r w:rsidRPr="00324DB7">
        <w:t>This Group Specification (GS) has been produced by ETSI Industry Specification Group (ISG) Multi-access Edge Computing (MEC).</w:t>
      </w:r>
    </w:p>
    <w:p w14:paraId="1B20ACA5" w14:textId="77777777" w:rsidR="00C12884" w:rsidRPr="00324DB7" w:rsidRDefault="00C12884" w:rsidP="00C12884">
      <w:pPr>
        <w:pStyle w:val="Heading1"/>
      </w:pPr>
      <w:bookmarkStart w:id="12" w:name="_Toc481503921"/>
      <w:bookmarkStart w:id="13" w:name="_Toc487612123"/>
      <w:bookmarkStart w:id="14" w:name="_Toc525223404"/>
      <w:bookmarkStart w:id="15" w:name="_Toc525223854"/>
      <w:bookmarkStart w:id="16" w:name="_Toc527974963"/>
      <w:bookmarkStart w:id="17" w:name="_Toc527980450"/>
      <w:bookmarkStart w:id="18" w:name="_Toc534708585"/>
      <w:bookmarkStart w:id="19" w:name="_Toc534708660"/>
      <w:bookmarkStart w:id="20" w:name="_Toc95469259"/>
      <w:bookmarkStart w:id="21" w:name="_Toc95816945"/>
      <w:r w:rsidRPr="00324DB7">
        <w:t>Modal verbs terminology</w:t>
      </w:r>
      <w:bookmarkEnd w:id="12"/>
      <w:bookmarkEnd w:id="13"/>
      <w:bookmarkEnd w:id="14"/>
      <w:bookmarkEnd w:id="15"/>
      <w:bookmarkEnd w:id="16"/>
      <w:bookmarkEnd w:id="17"/>
      <w:bookmarkEnd w:id="18"/>
      <w:bookmarkEnd w:id="19"/>
      <w:bookmarkEnd w:id="20"/>
      <w:bookmarkEnd w:id="21"/>
    </w:p>
    <w:p w14:paraId="4F8BE9A4" w14:textId="57AFB43C" w:rsidR="00C12884" w:rsidRPr="00324DB7" w:rsidRDefault="00C12884" w:rsidP="00C12884">
      <w:r w:rsidRPr="00324DB7">
        <w:t>In the present document "</w:t>
      </w:r>
      <w:r w:rsidR="00B3388B" w:rsidRPr="00324DB7">
        <w:rPr>
          <w:b/>
          <w:bCs/>
        </w:rPr>
        <w:t>shall</w:t>
      </w:r>
      <w:r w:rsidRPr="00324DB7">
        <w:t>", "</w:t>
      </w:r>
      <w:r w:rsidR="00B3388B" w:rsidRPr="00324DB7">
        <w:rPr>
          <w:b/>
          <w:bCs/>
        </w:rPr>
        <w:t>shall</w:t>
      </w:r>
      <w:r w:rsidRPr="00324DB7">
        <w:rPr>
          <w:b/>
          <w:bCs/>
        </w:rPr>
        <w:t xml:space="preserve"> not</w:t>
      </w:r>
      <w:r w:rsidRPr="00324DB7">
        <w:t>", "</w:t>
      </w:r>
      <w:r w:rsidRPr="00324DB7">
        <w:rPr>
          <w:b/>
          <w:bCs/>
        </w:rPr>
        <w:t>should</w:t>
      </w:r>
      <w:r w:rsidRPr="00324DB7">
        <w:t>", "</w:t>
      </w:r>
      <w:r w:rsidRPr="00324DB7">
        <w:rPr>
          <w:b/>
          <w:bCs/>
        </w:rPr>
        <w:t>should not</w:t>
      </w:r>
      <w:r w:rsidRPr="00324DB7">
        <w:t>", "</w:t>
      </w:r>
      <w:r w:rsidRPr="00324DB7">
        <w:rPr>
          <w:b/>
          <w:bCs/>
        </w:rPr>
        <w:t>may</w:t>
      </w:r>
      <w:r w:rsidRPr="00324DB7">
        <w:t>", "</w:t>
      </w:r>
      <w:r w:rsidRPr="00324DB7">
        <w:rPr>
          <w:b/>
          <w:bCs/>
        </w:rPr>
        <w:t>need not</w:t>
      </w:r>
      <w:r w:rsidRPr="00324DB7">
        <w:t>", "</w:t>
      </w:r>
      <w:r w:rsidRPr="00324DB7">
        <w:rPr>
          <w:b/>
          <w:bCs/>
        </w:rPr>
        <w:t>will</w:t>
      </w:r>
      <w:r w:rsidRPr="00324DB7">
        <w:rPr>
          <w:bCs/>
        </w:rPr>
        <w:t>"</w:t>
      </w:r>
      <w:r w:rsidRPr="00324DB7">
        <w:t xml:space="preserve">, </w:t>
      </w:r>
      <w:r w:rsidRPr="00324DB7">
        <w:rPr>
          <w:bCs/>
        </w:rPr>
        <w:t>"</w:t>
      </w:r>
      <w:r w:rsidRPr="00324DB7">
        <w:rPr>
          <w:b/>
          <w:bCs/>
        </w:rPr>
        <w:t>will not</w:t>
      </w:r>
      <w:r w:rsidRPr="00324DB7">
        <w:rPr>
          <w:bCs/>
        </w:rPr>
        <w:t>"</w:t>
      </w:r>
      <w:r w:rsidRPr="00324DB7">
        <w:t>, "</w:t>
      </w:r>
      <w:r w:rsidRPr="00324DB7">
        <w:rPr>
          <w:b/>
          <w:bCs/>
        </w:rPr>
        <w:t>can</w:t>
      </w:r>
      <w:r w:rsidRPr="00324DB7">
        <w:t>" and "</w:t>
      </w:r>
      <w:r w:rsidRPr="00324DB7">
        <w:rPr>
          <w:b/>
          <w:bCs/>
        </w:rPr>
        <w:t>cannot</w:t>
      </w:r>
      <w:r w:rsidRPr="00324DB7">
        <w:t xml:space="preserve">" are to be interpreted as described in clause 3.2 of the </w:t>
      </w:r>
      <w:hyperlink r:id="rId19" w:history="1">
        <w:r w:rsidRPr="009364B4">
          <w:rPr>
            <w:rStyle w:val="Hyperlink"/>
          </w:rPr>
          <w:t>ETSI Drafting Rules</w:t>
        </w:r>
      </w:hyperlink>
      <w:r w:rsidRPr="00324DB7">
        <w:t xml:space="preserve"> (Verbal forms for the expression of provisions).</w:t>
      </w:r>
    </w:p>
    <w:p w14:paraId="458F1F28" w14:textId="671C5AF1" w:rsidR="00C12884" w:rsidRPr="00324DB7" w:rsidRDefault="00C12884" w:rsidP="00C12884">
      <w:r w:rsidRPr="00324DB7">
        <w:t>"</w:t>
      </w:r>
      <w:r w:rsidR="00B3388B" w:rsidRPr="00324DB7">
        <w:rPr>
          <w:b/>
          <w:bCs/>
        </w:rPr>
        <w:t>must</w:t>
      </w:r>
      <w:r w:rsidRPr="00324DB7">
        <w:t>" and "</w:t>
      </w:r>
      <w:r w:rsidR="00B3388B" w:rsidRPr="00324DB7">
        <w:rPr>
          <w:b/>
          <w:bCs/>
        </w:rPr>
        <w:t>must</w:t>
      </w:r>
      <w:r w:rsidRPr="00324DB7">
        <w:rPr>
          <w:b/>
          <w:bCs/>
        </w:rPr>
        <w:t xml:space="preserve"> not</w:t>
      </w:r>
      <w:r w:rsidRPr="00324DB7">
        <w:t xml:space="preserve">" are </w:t>
      </w:r>
      <w:r w:rsidRPr="00324DB7">
        <w:rPr>
          <w:b/>
          <w:bCs/>
        </w:rPr>
        <w:t>NOT</w:t>
      </w:r>
      <w:r w:rsidRPr="00324DB7">
        <w:t xml:space="preserve"> allowed in ETSI deliverables except when used in direct citation.</w:t>
      </w:r>
    </w:p>
    <w:p w14:paraId="56F91F7C" w14:textId="6E7311AE" w:rsidR="005654CB" w:rsidRPr="00324DB7" w:rsidRDefault="005654CB" w:rsidP="005654CB">
      <w:pPr>
        <w:pStyle w:val="Heading1"/>
      </w:pPr>
      <w:r w:rsidRPr="00324DB7">
        <w:br w:type="page"/>
      </w:r>
      <w:bookmarkStart w:id="22" w:name="_Toc95469260"/>
      <w:bookmarkStart w:id="23" w:name="_Toc95816946"/>
      <w:r w:rsidRPr="00324DB7">
        <w:lastRenderedPageBreak/>
        <w:t>1</w:t>
      </w:r>
      <w:r w:rsidRPr="00324DB7">
        <w:tab/>
        <w:t>Scope</w:t>
      </w:r>
      <w:bookmarkEnd w:id="22"/>
      <w:bookmarkEnd w:id="23"/>
    </w:p>
    <w:p w14:paraId="2E39C4EB" w14:textId="11B84716" w:rsidR="005654CB" w:rsidRPr="00324DB7" w:rsidRDefault="005654CB" w:rsidP="005654CB">
      <w:r w:rsidRPr="00324DB7">
        <w:t xml:space="preserve">The present document focuses on the Radio Network Information </w:t>
      </w:r>
      <w:r w:rsidR="00B571A3" w:rsidRPr="00324DB7">
        <w:t>MEC</w:t>
      </w:r>
      <w:r w:rsidRPr="00324DB7">
        <w:t xml:space="preserve"> service. It describes the message flows and the required information. </w:t>
      </w:r>
      <w:r w:rsidR="00C676F3" w:rsidRPr="00324DB7">
        <w:t>The present document</w:t>
      </w:r>
      <w:r w:rsidRPr="00324DB7">
        <w:t xml:space="preserve"> also specifies the RESTful </w:t>
      </w:r>
      <w:r w:rsidRPr="009364B4">
        <w:t>API</w:t>
      </w:r>
      <w:r w:rsidRPr="00324DB7">
        <w:t xml:space="preserve"> with the data model.</w:t>
      </w:r>
    </w:p>
    <w:p w14:paraId="79444249" w14:textId="77777777" w:rsidR="005654CB" w:rsidRPr="00324DB7" w:rsidRDefault="005654CB" w:rsidP="005654CB">
      <w:pPr>
        <w:pStyle w:val="Heading1"/>
      </w:pPr>
      <w:bookmarkStart w:id="24" w:name="_Toc95469261"/>
      <w:bookmarkStart w:id="25" w:name="_Toc95816947"/>
      <w:r w:rsidRPr="00324DB7">
        <w:t>2</w:t>
      </w:r>
      <w:r w:rsidRPr="00324DB7">
        <w:tab/>
        <w:t>References</w:t>
      </w:r>
      <w:bookmarkEnd w:id="24"/>
      <w:bookmarkEnd w:id="25"/>
    </w:p>
    <w:p w14:paraId="4AAFDF55" w14:textId="77777777" w:rsidR="005654CB" w:rsidRPr="00324DB7" w:rsidRDefault="005654CB" w:rsidP="005654CB">
      <w:pPr>
        <w:pStyle w:val="Heading2"/>
      </w:pPr>
      <w:bookmarkStart w:id="26" w:name="_Toc95469262"/>
      <w:bookmarkStart w:id="27" w:name="_Toc95816948"/>
      <w:r w:rsidRPr="00324DB7">
        <w:t>2.1</w:t>
      </w:r>
      <w:r w:rsidRPr="00324DB7">
        <w:tab/>
        <w:t>Normative references</w:t>
      </w:r>
      <w:bookmarkEnd w:id="26"/>
      <w:bookmarkEnd w:id="27"/>
    </w:p>
    <w:p w14:paraId="0FD1E003" w14:textId="77777777" w:rsidR="00A42DC8" w:rsidRPr="00324DB7" w:rsidRDefault="00A42DC8" w:rsidP="00A42DC8">
      <w:r w:rsidRPr="00324DB7">
        <w:t>References are either specific (identified by date of publication and/or edition number or version number) or non</w:t>
      </w:r>
      <w:r w:rsidRPr="00324DB7">
        <w:noBreakHyphen/>
        <w:t>specific. For specific references, only the cited version applies. For non-specific references, the latest version of the referenced document (including any amendments) applies.</w:t>
      </w:r>
    </w:p>
    <w:p w14:paraId="018B7E54" w14:textId="77777777" w:rsidR="00A42DC8" w:rsidRPr="00324DB7" w:rsidRDefault="00A42DC8" w:rsidP="00A42DC8">
      <w:r w:rsidRPr="00324DB7">
        <w:t xml:space="preserve">Referenced documents which are not found to be publicly available in the expected location might be found at </w:t>
      </w:r>
      <w:hyperlink r:id="rId20" w:history="1">
        <w:r w:rsidRPr="009364B4">
          <w:rPr>
            <w:rStyle w:val="Hyperlink"/>
          </w:rPr>
          <w:t>https://docbox.etsi.org/Reference/</w:t>
        </w:r>
      </w:hyperlink>
      <w:r w:rsidRPr="00324DB7">
        <w:t>.</w:t>
      </w:r>
    </w:p>
    <w:p w14:paraId="5F7A0892" w14:textId="77777777" w:rsidR="00A42DC8" w:rsidRPr="00324DB7" w:rsidRDefault="00A42DC8" w:rsidP="00A42DC8">
      <w:pPr>
        <w:pStyle w:val="NO"/>
      </w:pPr>
      <w:r w:rsidRPr="00324DB7">
        <w:t>NOTE:</w:t>
      </w:r>
      <w:r w:rsidRPr="00324DB7">
        <w:tab/>
        <w:t>While any hyperlinks included in this clause were valid at the time of publication, ETSI cannot guarantee their long term validity.</w:t>
      </w:r>
    </w:p>
    <w:p w14:paraId="67A7C1BF" w14:textId="77777777" w:rsidR="00A42DC8" w:rsidRPr="00324DB7" w:rsidRDefault="00A42DC8" w:rsidP="00A42DC8">
      <w:pPr>
        <w:rPr>
          <w:lang w:eastAsia="en-GB"/>
        </w:rPr>
      </w:pPr>
      <w:r w:rsidRPr="00324DB7">
        <w:rPr>
          <w:lang w:eastAsia="en-GB"/>
        </w:rPr>
        <w:t>The following referenced documents are necessary for the application of the present document.</w:t>
      </w:r>
    </w:p>
    <w:p w14:paraId="3F3F3BDD" w14:textId="36D694C3" w:rsidR="005654CB" w:rsidRPr="00324DB7" w:rsidRDefault="008B664B" w:rsidP="008B664B">
      <w:pPr>
        <w:pStyle w:val="EX"/>
      </w:pPr>
      <w:r>
        <w:t>[</w:t>
      </w:r>
      <w:bookmarkStart w:id="28" w:name="REF_GSMEC001"/>
      <w:r>
        <w:fldChar w:fldCharType="begin"/>
      </w:r>
      <w:r>
        <w:instrText>SEQ REF</w:instrText>
      </w:r>
      <w:r>
        <w:fldChar w:fldCharType="separate"/>
      </w:r>
      <w:r>
        <w:rPr>
          <w:noProof/>
        </w:rPr>
        <w:t>1</w:t>
      </w:r>
      <w:r>
        <w:fldChar w:fldCharType="end"/>
      </w:r>
      <w:bookmarkEnd w:id="28"/>
      <w:r>
        <w:t>]</w:t>
      </w:r>
      <w:r>
        <w:tab/>
      </w:r>
      <w:r w:rsidRPr="009364B4">
        <w:t>ETSI GS MEC 001</w:t>
      </w:r>
      <w:r>
        <w:t>: "Multi-access Edge Computing (MEC) Terminology".</w:t>
      </w:r>
    </w:p>
    <w:p w14:paraId="77E86FBD" w14:textId="1EFBF5D3" w:rsidR="00FC3DA4" w:rsidRPr="00324DB7" w:rsidRDefault="008B664B" w:rsidP="008B664B">
      <w:pPr>
        <w:pStyle w:val="EX"/>
      </w:pPr>
      <w:r>
        <w:t>[</w:t>
      </w:r>
      <w:bookmarkStart w:id="29" w:name="REF_IETFRFC6749"/>
      <w:r>
        <w:fldChar w:fldCharType="begin"/>
      </w:r>
      <w:r>
        <w:instrText>SEQ REF</w:instrText>
      </w:r>
      <w:r>
        <w:fldChar w:fldCharType="separate"/>
      </w:r>
      <w:r>
        <w:rPr>
          <w:noProof/>
        </w:rPr>
        <w:t>2</w:t>
      </w:r>
      <w:r>
        <w:fldChar w:fldCharType="end"/>
      </w:r>
      <w:bookmarkEnd w:id="29"/>
      <w:r>
        <w:t>]</w:t>
      </w:r>
      <w:r>
        <w:tab/>
      </w:r>
      <w:r w:rsidRPr="009364B4">
        <w:t>IETF RFC 6749</w:t>
      </w:r>
      <w:r>
        <w:t>: "The OAuth 2.0 Authorization Framework".</w:t>
      </w:r>
    </w:p>
    <w:p w14:paraId="2B13A4E4" w14:textId="17628CE5" w:rsidR="00FC3DA4" w:rsidRPr="00324DB7" w:rsidRDefault="00FC3DA4" w:rsidP="00157FA9">
      <w:pPr>
        <w:pStyle w:val="NO"/>
      </w:pPr>
      <w:r w:rsidRPr="00324DB7">
        <w:t>NOTE:</w:t>
      </w:r>
      <w:r w:rsidR="00320A36" w:rsidRPr="00324DB7">
        <w:tab/>
      </w:r>
      <w:r w:rsidRPr="00324DB7">
        <w:t xml:space="preserve">Available at </w:t>
      </w:r>
      <w:hyperlink r:id="rId21" w:history="1">
        <w:r w:rsidRPr="009364B4">
          <w:rPr>
            <w:rStyle w:val="Hyperlink"/>
          </w:rPr>
          <w:t>https://tools.ietf.org/html/rfc6749</w:t>
        </w:r>
      </w:hyperlink>
      <w:r w:rsidR="00750B0C" w:rsidRPr="00324DB7">
        <w:t>.</w:t>
      </w:r>
    </w:p>
    <w:p w14:paraId="2BA982CA" w14:textId="31D8017B" w:rsidR="00FC3DA4" w:rsidRPr="00324DB7" w:rsidRDefault="008B664B" w:rsidP="008B664B">
      <w:pPr>
        <w:pStyle w:val="EX"/>
        <w:rPr>
          <w:lang w:eastAsia="zh-CN"/>
        </w:rPr>
      </w:pPr>
      <w:r>
        <w:rPr>
          <w:lang w:eastAsia="zh-CN"/>
        </w:rPr>
        <w:t>[</w:t>
      </w:r>
      <w:bookmarkStart w:id="30" w:name="REF_IETFRFC6750"/>
      <w:r>
        <w:rPr>
          <w:lang w:eastAsia="zh-CN"/>
        </w:rPr>
        <w:fldChar w:fldCharType="begin"/>
      </w:r>
      <w:r>
        <w:rPr>
          <w:lang w:eastAsia="zh-CN"/>
        </w:rPr>
        <w:instrText>SEQ REF</w:instrText>
      </w:r>
      <w:r>
        <w:rPr>
          <w:lang w:eastAsia="zh-CN"/>
        </w:rPr>
        <w:fldChar w:fldCharType="separate"/>
      </w:r>
      <w:r>
        <w:rPr>
          <w:noProof/>
          <w:lang w:eastAsia="zh-CN"/>
        </w:rPr>
        <w:t>3</w:t>
      </w:r>
      <w:r>
        <w:rPr>
          <w:lang w:eastAsia="zh-CN"/>
        </w:rPr>
        <w:fldChar w:fldCharType="end"/>
      </w:r>
      <w:bookmarkEnd w:id="30"/>
      <w:r>
        <w:rPr>
          <w:lang w:eastAsia="zh-CN"/>
        </w:rPr>
        <w:t>]</w:t>
      </w:r>
      <w:r>
        <w:rPr>
          <w:lang w:eastAsia="zh-CN"/>
        </w:rPr>
        <w:tab/>
      </w:r>
      <w:r w:rsidRPr="009364B4">
        <w:rPr>
          <w:lang w:eastAsia="zh-CN"/>
        </w:rPr>
        <w:t>IETF RFC 6750</w:t>
      </w:r>
      <w:r>
        <w:rPr>
          <w:lang w:eastAsia="zh-CN"/>
        </w:rPr>
        <w:t>: "The OAuth 2.0 Authorization Framework: Bearer Token Usage".</w:t>
      </w:r>
    </w:p>
    <w:p w14:paraId="210B4F8F" w14:textId="7AFC46CC" w:rsidR="00FC3DA4" w:rsidRPr="00324DB7" w:rsidRDefault="00FC3DA4" w:rsidP="00157FA9">
      <w:pPr>
        <w:pStyle w:val="NO"/>
      </w:pPr>
      <w:r w:rsidRPr="00324DB7">
        <w:t>NOTE:</w:t>
      </w:r>
      <w:r w:rsidR="00320A36" w:rsidRPr="00324DB7">
        <w:tab/>
      </w:r>
      <w:r w:rsidRPr="00324DB7">
        <w:t xml:space="preserve">Available at </w:t>
      </w:r>
      <w:hyperlink r:id="rId22" w:history="1">
        <w:r w:rsidRPr="009364B4">
          <w:rPr>
            <w:rStyle w:val="Hyperlink"/>
          </w:rPr>
          <w:t>https://tools.ietf.org/html/rfc6750</w:t>
        </w:r>
      </w:hyperlink>
      <w:r w:rsidR="00750B0C" w:rsidRPr="00324DB7">
        <w:rPr>
          <w:rStyle w:val="Hyperlink"/>
          <w:color w:val="auto"/>
          <w:u w:val="none"/>
        </w:rPr>
        <w:t xml:space="preserve">. </w:t>
      </w:r>
    </w:p>
    <w:p w14:paraId="49F7E210" w14:textId="70D7E1A3" w:rsidR="00FC3DA4" w:rsidRPr="00324DB7" w:rsidRDefault="008B664B" w:rsidP="008B664B">
      <w:pPr>
        <w:pStyle w:val="EX"/>
      </w:pPr>
      <w:r>
        <w:t>[</w:t>
      </w:r>
      <w:bookmarkStart w:id="31" w:name="REF_IETFRFC5246"/>
      <w:r>
        <w:fldChar w:fldCharType="begin"/>
      </w:r>
      <w:r>
        <w:instrText>SEQ REF</w:instrText>
      </w:r>
      <w:r>
        <w:fldChar w:fldCharType="separate"/>
      </w:r>
      <w:r>
        <w:rPr>
          <w:noProof/>
        </w:rPr>
        <w:t>4</w:t>
      </w:r>
      <w:r>
        <w:fldChar w:fldCharType="end"/>
      </w:r>
      <w:bookmarkEnd w:id="31"/>
      <w:r>
        <w:t>]</w:t>
      </w:r>
      <w:r>
        <w:tab/>
      </w:r>
      <w:r w:rsidRPr="009364B4">
        <w:t>IETF RFC 5246</w:t>
      </w:r>
      <w:r>
        <w:t>: "The Transport Layer Security (</w:t>
      </w:r>
      <w:r w:rsidRPr="009364B4">
        <w:t>TLS</w:t>
      </w:r>
      <w:r>
        <w:t>) Protocol Version 1.2".</w:t>
      </w:r>
    </w:p>
    <w:p w14:paraId="45A853BB" w14:textId="3180B58D" w:rsidR="00FC3DA4" w:rsidRPr="00324DB7" w:rsidRDefault="00FC3DA4" w:rsidP="00157FA9">
      <w:pPr>
        <w:pStyle w:val="NO"/>
      </w:pPr>
      <w:r w:rsidRPr="00324DB7">
        <w:t>NOTE:</w:t>
      </w:r>
      <w:r w:rsidRPr="00324DB7">
        <w:tab/>
        <w:t xml:space="preserve">Available at </w:t>
      </w:r>
      <w:hyperlink r:id="rId23" w:history="1">
        <w:r w:rsidRPr="009364B4">
          <w:rPr>
            <w:rStyle w:val="Hyperlink"/>
          </w:rPr>
          <w:t>https://tools.ietf.org/html/rfc5246</w:t>
        </w:r>
      </w:hyperlink>
      <w:r w:rsidRPr="00324DB7">
        <w:t>.</w:t>
      </w:r>
    </w:p>
    <w:p w14:paraId="65A1178E" w14:textId="6029B510" w:rsidR="00FC3DA4" w:rsidRPr="00324DB7" w:rsidRDefault="008B664B" w:rsidP="008B664B">
      <w:pPr>
        <w:pStyle w:val="EX"/>
      </w:pPr>
      <w:r>
        <w:t>[</w:t>
      </w:r>
      <w:bookmarkStart w:id="32" w:name="REF_VOID"/>
      <w:r>
        <w:fldChar w:fldCharType="begin"/>
      </w:r>
      <w:r>
        <w:instrText>SEQ REF</w:instrText>
      </w:r>
      <w:r>
        <w:fldChar w:fldCharType="separate"/>
      </w:r>
      <w:r>
        <w:rPr>
          <w:noProof/>
        </w:rPr>
        <w:t>5</w:t>
      </w:r>
      <w:r>
        <w:fldChar w:fldCharType="end"/>
      </w:r>
      <w:bookmarkEnd w:id="32"/>
      <w:r>
        <w:t>]</w:t>
      </w:r>
      <w:r>
        <w:tab/>
      </w:r>
      <w:r w:rsidRPr="009364B4">
        <w:t>Void.</w:t>
      </w:r>
    </w:p>
    <w:p w14:paraId="431BE2F9" w14:textId="097DF770" w:rsidR="004021D6" w:rsidRPr="00324DB7" w:rsidRDefault="008B664B" w:rsidP="008B664B">
      <w:pPr>
        <w:pStyle w:val="EX"/>
      </w:pPr>
      <w:r>
        <w:t>[</w:t>
      </w:r>
      <w:bookmarkStart w:id="33" w:name="REF_GSMEC009"/>
      <w:r>
        <w:fldChar w:fldCharType="begin"/>
      </w:r>
      <w:r>
        <w:instrText>SEQ REF</w:instrText>
      </w:r>
      <w:r>
        <w:fldChar w:fldCharType="separate"/>
      </w:r>
      <w:r>
        <w:rPr>
          <w:noProof/>
        </w:rPr>
        <w:t>6</w:t>
      </w:r>
      <w:r>
        <w:fldChar w:fldCharType="end"/>
      </w:r>
      <w:bookmarkEnd w:id="33"/>
      <w:r>
        <w:t>]</w:t>
      </w:r>
      <w:r>
        <w:tab/>
      </w:r>
      <w:r w:rsidRPr="009364B4">
        <w:t>ETSI GS MEC 009</w:t>
      </w:r>
      <w:r>
        <w:t>: "Multi-access Edge Computing (MEC); General principles, patterns and common aspects of MEC Service APIs".</w:t>
      </w:r>
    </w:p>
    <w:p w14:paraId="2C607CCB" w14:textId="12CEE849" w:rsidR="00707652" w:rsidRPr="00324DB7" w:rsidRDefault="008B664B" w:rsidP="008B664B">
      <w:pPr>
        <w:pStyle w:val="EX"/>
        <w:rPr>
          <w:rFonts w:eastAsiaTheme="minorEastAsia"/>
        </w:rPr>
      </w:pPr>
      <w:r>
        <w:rPr>
          <w:rFonts w:eastAsiaTheme="minorEastAsia"/>
        </w:rPr>
        <w:t>[</w:t>
      </w:r>
      <w:bookmarkStart w:id="34" w:name="REF_IETFRFC8446"/>
      <w:r>
        <w:rPr>
          <w:rFonts w:eastAsiaTheme="minorEastAsia"/>
        </w:rPr>
        <w:fldChar w:fldCharType="begin"/>
      </w:r>
      <w:r>
        <w:rPr>
          <w:rFonts w:eastAsiaTheme="minorEastAsia"/>
        </w:rPr>
        <w:instrText>SEQ REF</w:instrText>
      </w:r>
      <w:r>
        <w:rPr>
          <w:rFonts w:eastAsiaTheme="minorEastAsia"/>
        </w:rPr>
        <w:fldChar w:fldCharType="separate"/>
      </w:r>
      <w:r>
        <w:rPr>
          <w:rFonts w:eastAsiaTheme="minorEastAsia"/>
          <w:noProof/>
        </w:rPr>
        <w:t>7</w:t>
      </w:r>
      <w:r>
        <w:rPr>
          <w:rFonts w:eastAsiaTheme="minorEastAsia"/>
        </w:rPr>
        <w:fldChar w:fldCharType="end"/>
      </w:r>
      <w:bookmarkEnd w:id="34"/>
      <w:r>
        <w:rPr>
          <w:rFonts w:eastAsiaTheme="minorEastAsia"/>
        </w:rPr>
        <w:t>]</w:t>
      </w:r>
      <w:r>
        <w:rPr>
          <w:rFonts w:eastAsiaTheme="minorEastAsia"/>
        </w:rPr>
        <w:tab/>
      </w:r>
      <w:r w:rsidRPr="009364B4">
        <w:rPr>
          <w:rFonts w:eastAsiaTheme="minorEastAsia"/>
        </w:rPr>
        <w:t>IETF RFC 8446</w:t>
      </w:r>
      <w:r>
        <w:rPr>
          <w:rFonts w:eastAsiaTheme="minorEastAsia"/>
        </w:rPr>
        <w:t>: "The Transport Layer Security (</w:t>
      </w:r>
      <w:r w:rsidRPr="009364B4">
        <w:rPr>
          <w:rFonts w:eastAsiaTheme="minorEastAsia"/>
        </w:rPr>
        <w:t>TLS</w:t>
      </w:r>
      <w:r>
        <w:rPr>
          <w:rFonts w:eastAsiaTheme="minorEastAsia"/>
        </w:rPr>
        <w:t>) Protocol Version 1.3".</w:t>
      </w:r>
    </w:p>
    <w:p w14:paraId="0CA03424" w14:textId="192C089D" w:rsidR="00707652" w:rsidRPr="00324DB7" w:rsidRDefault="00707652" w:rsidP="00637F65">
      <w:pPr>
        <w:pStyle w:val="NO"/>
        <w:rPr>
          <w:rFonts w:eastAsiaTheme="minorEastAsia"/>
          <w:lang w:eastAsia="zh-CN"/>
        </w:rPr>
      </w:pPr>
      <w:r w:rsidRPr="00324DB7">
        <w:rPr>
          <w:rFonts w:eastAsiaTheme="minorEastAsia"/>
        </w:rPr>
        <w:t>NOTE:</w:t>
      </w:r>
      <w:r w:rsidRPr="00324DB7">
        <w:rPr>
          <w:rFonts w:eastAsiaTheme="minorEastAsia"/>
        </w:rPr>
        <w:tab/>
        <w:t xml:space="preserve">Available at </w:t>
      </w:r>
      <w:hyperlink r:id="rId24" w:history="1">
        <w:r w:rsidRPr="009364B4">
          <w:rPr>
            <w:rStyle w:val="Hyperlink"/>
            <w:rFonts w:eastAsiaTheme="minorEastAsia"/>
          </w:rPr>
          <w:t>https://tools.ietf.org/html/rfc8446</w:t>
        </w:r>
      </w:hyperlink>
      <w:r w:rsidRPr="00324DB7">
        <w:rPr>
          <w:rFonts w:eastAsiaTheme="minorEastAsia"/>
        </w:rPr>
        <w:t>.</w:t>
      </w:r>
    </w:p>
    <w:p w14:paraId="6C99B3D7" w14:textId="77777777" w:rsidR="005654CB" w:rsidRPr="00324DB7" w:rsidRDefault="005654CB" w:rsidP="005654CB">
      <w:pPr>
        <w:pStyle w:val="Heading2"/>
      </w:pPr>
      <w:bookmarkStart w:id="35" w:name="_Toc95469263"/>
      <w:bookmarkStart w:id="36" w:name="_Toc95816949"/>
      <w:r w:rsidRPr="00324DB7">
        <w:t>2.2</w:t>
      </w:r>
      <w:r w:rsidRPr="00324DB7">
        <w:tab/>
        <w:t>Informative references</w:t>
      </w:r>
      <w:bookmarkEnd w:id="35"/>
      <w:bookmarkEnd w:id="36"/>
    </w:p>
    <w:p w14:paraId="18489CBB" w14:textId="77777777" w:rsidR="00A42DC8" w:rsidRPr="00324DB7" w:rsidRDefault="00A42DC8" w:rsidP="00A42DC8">
      <w:r w:rsidRPr="00324DB7">
        <w:t>References are either specific (identified by date of publication and/or edition number or version number) or non</w:t>
      </w:r>
      <w:r w:rsidRPr="00324DB7">
        <w:noBreakHyphen/>
        <w:t>specific. For specific references, only the cited version applies. For non-specific references, the latest version of the referenced document (including any amendments) applies.</w:t>
      </w:r>
    </w:p>
    <w:p w14:paraId="34B15E4B" w14:textId="77777777" w:rsidR="00A42DC8" w:rsidRPr="00324DB7" w:rsidRDefault="00A42DC8" w:rsidP="00A42DC8">
      <w:pPr>
        <w:pStyle w:val="NO"/>
      </w:pPr>
      <w:r w:rsidRPr="00324DB7">
        <w:t>NOTE:</w:t>
      </w:r>
      <w:r w:rsidRPr="00324DB7">
        <w:tab/>
        <w:t>While any hyperlinks included in this clause were valid at the time of publication, ETSI cannot guarantee their long term validity.</w:t>
      </w:r>
    </w:p>
    <w:p w14:paraId="137B2B1B" w14:textId="77777777" w:rsidR="00A42DC8" w:rsidRPr="00324DB7" w:rsidRDefault="00A42DC8" w:rsidP="00A42DC8">
      <w:pPr>
        <w:rPr>
          <w:lang w:eastAsia="en-GB"/>
        </w:rPr>
      </w:pPr>
      <w:r w:rsidRPr="00324DB7">
        <w:rPr>
          <w:lang w:eastAsia="en-GB"/>
        </w:rPr>
        <w:t xml:space="preserve">The following referenced documents are </w:t>
      </w:r>
      <w:r w:rsidRPr="00324DB7">
        <w:t>not necessary for the application of the present document but they assist the user with regard to a particular subject area</w:t>
      </w:r>
      <w:r w:rsidRPr="00324DB7">
        <w:rPr>
          <w:lang w:eastAsia="en-GB"/>
        </w:rPr>
        <w:t>.</w:t>
      </w:r>
    </w:p>
    <w:p w14:paraId="5EA66E46" w14:textId="614DA093" w:rsidR="005654CB" w:rsidRPr="00324DB7" w:rsidRDefault="008B664B" w:rsidP="008B664B">
      <w:pPr>
        <w:pStyle w:val="EX"/>
      </w:pPr>
      <w:r>
        <w:t>[</w:t>
      </w:r>
      <w:bookmarkStart w:id="37" w:name="REF_GSMEC002"/>
      <w:r>
        <w:t>i.</w:t>
      </w:r>
      <w:r>
        <w:fldChar w:fldCharType="begin"/>
      </w:r>
      <w:r>
        <w:instrText>SEQ REFI</w:instrText>
      </w:r>
      <w:r>
        <w:fldChar w:fldCharType="separate"/>
      </w:r>
      <w:r>
        <w:rPr>
          <w:noProof/>
        </w:rPr>
        <w:t>1</w:t>
      </w:r>
      <w:r>
        <w:fldChar w:fldCharType="end"/>
      </w:r>
      <w:bookmarkEnd w:id="37"/>
      <w:r>
        <w:t>]</w:t>
      </w:r>
      <w:r>
        <w:tab/>
      </w:r>
      <w:r w:rsidRPr="009364B4">
        <w:t>ETSI GS MEC 002</w:t>
      </w:r>
      <w:r>
        <w:t>: "Multi-access Edge Computing (MEC); Phase 2: Use Cases and Requirements".</w:t>
      </w:r>
    </w:p>
    <w:p w14:paraId="31E14BFF" w14:textId="599B4466" w:rsidR="005654CB" w:rsidRPr="00324DB7" w:rsidRDefault="008B664B" w:rsidP="008B664B">
      <w:pPr>
        <w:pStyle w:val="EX"/>
      </w:pPr>
      <w:r>
        <w:t>[</w:t>
      </w:r>
      <w:bookmarkStart w:id="38" w:name="REF_GSMEC003"/>
      <w:r>
        <w:t>i.</w:t>
      </w:r>
      <w:r>
        <w:fldChar w:fldCharType="begin"/>
      </w:r>
      <w:r>
        <w:instrText>SEQ REFI</w:instrText>
      </w:r>
      <w:r>
        <w:fldChar w:fldCharType="separate"/>
      </w:r>
      <w:r>
        <w:rPr>
          <w:noProof/>
        </w:rPr>
        <w:t>2</w:t>
      </w:r>
      <w:r>
        <w:fldChar w:fldCharType="end"/>
      </w:r>
      <w:bookmarkEnd w:id="38"/>
      <w:r>
        <w:t>]</w:t>
      </w:r>
      <w:r>
        <w:tab/>
      </w:r>
      <w:r w:rsidRPr="009364B4">
        <w:t>ETSI GS MEC 003</w:t>
      </w:r>
      <w:r>
        <w:t>: "Multi-access Edge Computing (MEC) Framework and reference architecture".</w:t>
      </w:r>
    </w:p>
    <w:p w14:paraId="2B2D43F0" w14:textId="30336421" w:rsidR="000229CC" w:rsidRPr="00324DB7" w:rsidRDefault="008B664B" w:rsidP="008B664B">
      <w:pPr>
        <w:pStyle w:val="EX"/>
      </w:pPr>
      <w:r>
        <w:lastRenderedPageBreak/>
        <w:t>[</w:t>
      </w:r>
      <w:bookmarkStart w:id="39" w:name="REF_TS136413"/>
      <w:r>
        <w:t>i.</w:t>
      </w:r>
      <w:r>
        <w:fldChar w:fldCharType="begin"/>
      </w:r>
      <w:r>
        <w:instrText>SEQ REFI</w:instrText>
      </w:r>
      <w:r>
        <w:fldChar w:fldCharType="separate"/>
      </w:r>
      <w:r>
        <w:rPr>
          <w:noProof/>
        </w:rPr>
        <w:t>3</w:t>
      </w:r>
      <w:r>
        <w:fldChar w:fldCharType="end"/>
      </w:r>
      <w:bookmarkEnd w:id="39"/>
      <w:r>
        <w:t>]</w:t>
      </w:r>
      <w:r>
        <w:tab/>
      </w:r>
      <w:r w:rsidRPr="009364B4">
        <w:t>ETSI TS 136 413</w:t>
      </w:r>
      <w:r>
        <w:t>:"LTE; Evolved Universal Terrestrial Radio Access Network (</w:t>
      </w:r>
      <w:r w:rsidRPr="009364B4">
        <w:t>E-UTRAN</w:t>
      </w:r>
      <w:r>
        <w:t>); S1 Application Protocol (S1AP) (</w:t>
      </w:r>
      <w:r w:rsidRPr="009364B4">
        <w:t>3GPP</w:t>
      </w:r>
      <w:r>
        <w:t xml:space="preserve"> TS 36 413)".</w:t>
      </w:r>
    </w:p>
    <w:p w14:paraId="029420EA" w14:textId="2F2BD974" w:rsidR="000229CC" w:rsidRPr="00324DB7" w:rsidRDefault="008B664B" w:rsidP="008B664B">
      <w:pPr>
        <w:pStyle w:val="EX"/>
      </w:pPr>
      <w:r>
        <w:t>[</w:t>
      </w:r>
      <w:bookmarkStart w:id="40" w:name="REF_TS123401"/>
      <w:r>
        <w:t>i.</w:t>
      </w:r>
      <w:r>
        <w:fldChar w:fldCharType="begin"/>
      </w:r>
      <w:r>
        <w:instrText>SEQ REFI</w:instrText>
      </w:r>
      <w:r>
        <w:fldChar w:fldCharType="separate"/>
      </w:r>
      <w:r>
        <w:rPr>
          <w:noProof/>
        </w:rPr>
        <w:t>4</w:t>
      </w:r>
      <w:r>
        <w:fldChar w:fldCharType="end"/>
      </w:r>
      <w:bookmarkEnd w:id="40"/>
      <w:r>
        <w:t>]</w:t>
      </w:r>
      <w:r>
        <w:tab/>
      </w:r>
      <w:r w:rsidRPr="009364B4">
        <w:t>ETSI TS 123 401</w:t>
      </w:r>
      <w:r>
        <w:t>: "LTE; General Packet Radio Service (GPRS) enhancements for Evolved Universal Terrestrial Radio Access Network (</w:t>
      </w:r>
      <w:r w:rsidRPr="009364B4">
        <w:t>E-UTRAN</w:t>
      </w:r>
      <w:r>
        <w:t>) access (</w:t>
      </w:r>
      <w:r w:rsidRPr="009364B4">
        <w:t>3GPP</w:t>
      </w:r>
      <w:r>
        <w:t xml:space="preserve"> TS 23.401)".</w:t>
      </w:r>
    </w:p>
    <w:p w14:paraId="07BF5281" w14:textId="0AD1BC8F" w:rsidR="000229CC" w:rsidRPr="00324DB7" w:rsidRDefault="008B664B" w:rsidP="008B664B">
      <w:pPr>
        <w:pStyle w:val="EX"/>
      </w:pPr>
      <w:r>
        <w:t>[</w:t>
      </w:r>
      <w:bookmarkStart w:id="41" w:name="REF_TS136214"/>
      <w:r>
        <w:t>i.</w:t>
      </w:r>
      <w:r>
        <w:fldChar w:fldCharType="begin"/>
      </w:r>
      <w:r>
        <w:instrText>SEQ REFI</w:instrText>
      </w:r>
      <w:r>
        <w:fldChar w:fldCharType="separate"/>
      </w:r>
      <w:r>
        <w:rPr>
          <w:noProof/>
        </w:rPr>
        <w:t>5</w:t>
      </w:r>
      <w:r>
        <w:fldChar w:fldCharType="end"/>
      </w:r>
      <w:bookmarkEnd w:id="41"/>
      <w:r>
        <w:t>]</w:t>
      </w:r>
      <w:r>
        <w:tab/>
      </w:r>
      <w:r w:rsidRPr="009364B4">
        <w:t>ETSI TS 136 214</w:t>
      </w:r>
      <w:r>
        <w:t>: "LTE; Evolved Universal Terrestrial Radio Access (E-UTRA); Physical layer; Measurements (</w:t>
      </w:r>
      <w:r w:rsidRPr="009364B4">
        <w:t>3GPP</w:t>
      </w:r>
      <w:r>
        <w:t xml:space="preserve"> TS 36 214)".</w:t>
      </w:r>
    </w:p>
    <w:p w14:paraId="51CCD9C2" w14:textId="5B3B1C13" w:rsidR="005654CB" w:rsidRPr="00324DB7" w:rsidRDefault="008B664B" w:rsidP="008B664B">
      <w:pPr>
        <w:pStyle w:val="EX"/>
      </w:pPr>
      <w:r>
        <w:t>[</w:t>
      </w:r>
      <w:bookmarkStart w:id="42" w:name="REF_GSMEC011"/>
      <w:r>
        <w:t>i.</w:t>
      </w:r>
      <w:r>
        <w:fldChar w:fldCharType="begin"/>
      </w:r>
      <w:r>
        <w:instrText>SEQ REFI</w:instrText>
      </w:r>
      <w:r>
        <w:fldChar w:fldCharType="separate"/>
      </w:r>
      <w:r>
        <w:rPr>
          <w:noProof/>
        </w:rPr>
        <w:t>6</w:t>
      </w:r>
      <w:r>
        <w:fldChar w:fldCharType="end"/>
      </w:r>
      <w:bookmarkEnd w:id="42"/>
      <w:r>
        <w:t>]</w:t>
      </w:r>
      <w:r>
        <w:tab/>
      </w:r>
      <w:r w:rsidRPr="009364B4">
        <w:t>ETSI GS MEC 011</w:t>
      </w:r>
      <w:r>
        <w:t>: "Multi-access Edge Computing (MEC); Edge Platform Application Enablement".</w:t>
      </w:r>
    </w:p>
    <w:p w14:paraId="3ACACF78" w14:textId="0302571A" w:rsidR="000229CC" w:rsidRPr="00324DB7" w:rsidRDefault="008B664B" w:rsidP="008B664B">
      <w:pPr>
        <w:pStyle w:val="EX"/>
      </w:pPr>
      <w:r>
        <w:t>[</w:t>
      </w:r>
      <w:bookmarkStart w:id="43" w:name="REF_TS136331"/>
      <w:r>
        <w:t>i.</w:t>
      </w:r>
      <w:r>
        <w:fldChar w:fldCharType="begin"/>
      </w:r>
      <w:r>
        <w:instrText>SEQ REFI</w:instrText>
      </w:r>
      <w:r>
        <w:fldChar w:fldCharType="separate"/>
      </w:r>
      <w:r>
        <w:rPr>
          <w:noProof/>
        </w:rPr>
        <w:t>7</w:t>
      </w:r>
      <w:r>
        <w:fldChar w:fldCharType="end"/>
      </w:r>
      <w:bookmarkEnd w:id="43"/>
      <w:r>
        <w:t>]</w:t>
      </w:r>
      <w:r>
        <w:tab/>
      </w:r>
      <w:r w:rsidRPr="009364B4">
        <w:t>ETSI TS 136 331</w:t>
      </w:r>
      <w:r>
        <w:t>:"LTE; Evolved Universal Terrestrial Radio Access (E-UTRA); Radio Resource Control (RRC); Protocol specification (</w:t>
      </w:r>
      <w:r w:rsidRPr="009364B4">
        <w:t>3GPP</w:t>
      </w:r>
      <w:r>
        <w:t xml:space="preserve"> TS 36.331)".</w:t>
      </w:r>
    </w:p>
    <w:p w14:paraId="7A808EC4" w14:textId="5AA375F5" w:rsidR="006A7A28" w:rsidRPr="00324DB7" w:rsidRDefault="008B664B" w:rsidP="008B664B">
      <w:pPr>
        <w:pStyle w:val="EX"/>
      </w:pPr>
      <w:r>
        <w:t>[</w:t>
      </w:r>
      <w:bookmarkStart w:id="44" w:name="REF_VOID_15"/>
      <w:r>
        <w:t>i.</w:t>
      </w:r>
      <w:r>
        <w:fldChar w:fldCharType="begin"/>
      </w:r>
      <w:r>
        <w:instrText>SEQ REFI</w:instrText>
      </w:r>
      <w:r>
        <w:fldChar w:fldCharType="separate"/>
      </w:r>
      <w:r>
        <w:rPr>
          <w:noProof/>
        </w:rPr>
        <w:t>8</w:t>
      </w:r>
      <w:r>
        <w:fldChar w:fldCharType="end"/>
      </w:r>
      <w:bookmarkEnd w:id="44"/>
      <w:r>
        <w:t>]</w:t>
      </w:r>
      <w:r>
        <w:tab/>
        <w:t>Void.</w:t>
      </w:r>
    </w:p>
    <w:p w14:paraId="3D1FE572" w14:textId="7D3868A3" w:rsidR="00D30AF9" w:rsidRPr="00324DB7" w:rsidRDefault="008B664B" w:rsidP="008B664B">
      <w:pPr>
        <w:pStyle w:val="EX"/>
      </w:pPr>
      <w:r>
        <w:t>[</w:t>
      </w:r>
      <w:bookmarkStart w:id="45" w:name="REF_OPENAPISPECIFICATION"/>
      <w:r>
        <w:t>i.</w:t>
      </w:r>
      <w:r>
        <w:fldChar w:fldCharType="begin"/>
      </w:r>
      <w:r>
        <w:instrText>SEQ REFI</w:instrText>
      </w:r>
      <w:r>
        <w:fldChar w:fldCharType="separate"/>
      </w:r>
      <w:r>
        <w:rPr>
          <w:noProof/>
        </w:rPr>
        <w:t>9</w:t>
      </w:r>
      <w:r>
        <w:fldChar w:fldCharType="end"/>
      </w:r>
      <w:bookmarkEnd w:id="45"/>
      <w:r>
        <w:t>]</w:t>
      </w:r>
      <w:r>
        <w:tab/>
      </w:r>
      <w:r w:rsidRPr="009364B4">
        <w:t>OpenAPI Specification.</w:t>
      </w:r>
    </w:p>
    <w:p w14:paraId="0BB213BE" w14:textId="0E69E0B0" w:rsidR="00D30AF9" w:rsidRPr="00324DB7" w:rsidRDefault="00D30AF9" w:rsidP="00D30AF9">
      <w:pPr>
        <w:pStyle w:val="NO"/>
      </w:pPr>
      <w:r w:rsidRPr="00324DB7">
        <w:t>NOTE:</w:t>
      </w:r>
      <w:r w:rsidRPr="00324DB7">
        <w:tab/>
        <w:t xml:space="preserve">Available at </w:t>
      </w:r>
      <w:hyperlink r:id="rId25" w:history="1">
        <w:r w:rsidRPr="009364B4">
          <w:rPr>
            <w:rStyle w:val="Hyperlink"/>
          </w:rPr>
          <w:t>https://github.com/OAI/OpenAPI-Specification</w:t>
        </w:r>
      </w:hyperlink>
      <w:r w:rsidRPr="00324DB7">
        <w:t xml:space="preserve">. </w:t>
      </w:r>
    </w:p>
    <w:p w14:paraId="1A70DEC8" w14:textId="334443DD" w:rsidR="00D30AF9" w:rsidRPr="00324DB7" w:rsidRDefault="008B664B" w:rsidP="008B664B">
      <w:pPr>
        <w:pStyle w:val="EX"/>
      </w:pPr>
      <w:r>
        <w:t>[</w:t>
      </w:r>
      <w:bookmarkStart w:id="46" w:name="REF_PROTOCOLBUFFERSLANGUAGESPECIFICATION"/>
      <w:r>
        <w:t>i.</w:t>
      </w:r>
      <w:r>
        <w:fldChar w:fldCharType="begin"/>
      </w:r>
      <w:r>
        <w:instrText>SEQ REFI</w:instrText>
      </w:r>
      <w:r>
        <w:fldChar w:fldCharType="separate"/>
      </w:r>
      <w:r>
        <w:rPr>
          <w:noProof/>
        </w:rPr>
        <w:t>10</w:t>
      </w:r>
      <w:r>
        <w:fldChar w:fldCharType="end"/>
      </w:r>
      <w:bookmarkEnd w:id="46"/>
      <w:r>
        <w:t>]</w:t>
      </w:r>
      <w:r>
        <w:tab/>
      </w:r>
      <w:r w:rsidRPr="009364B4">
        <w:t>Protocol Buffers Language Specification.</w:t>
      </w:r>
    </w:p>
    <w:p w14:paraId="771F58B9" w14:textId="377D4924" w:rsidR="00D30AF9" w:rsidRPr="00324DB7" w:rsidRDefault="00D30AF9" w:rsidP="00D30AF9">
      <w:pPr>
        <w:pStyle w:val="NO"/>
      </w:pPr>
      <w:r w:rsidRPr="00324DB7">
        <w:t>NOTE 1:</w:t>
      </w:r>
      <w:r w:rsidRPr="00324DB7">
        <w:tab/>
        <w:t xml:space="preserve">Available at </w:t>
      </w:r>
      <w:hyperlink r:id="rId26" w:history="1">
        <w:r w:rsidRPr="009364B4">
          <w:rPr>
            <w:rStyle w:val="Hyperlink"/>
          </w:rPr>
          <w:t>https://developers.google.com/protocol-buffers/</w:t>
        </w:r>
      </w:hyperlink>
      <w:r w:rsidRPr="00324DB7">
        <w:t>.</w:t>
      </w:r>
    </w:p>
    <w:p w14:paraId="62C2F4D7" w14:textId="087E97CF" w:rsidR="00775D7B" w:rsidRPr="00324DB7" w:rsidRDefault="00D30AF9" w:rsidP="00D30AF9">
      <w:pPr>
        <w:pStyle w:val="NO"/>
      </w:pPr>
      <w:r w:rsidRPr="00324DB7">
        <w:t>NOTE 2:</w:t>
      </w:r>
      <w:r w:rsidRPr="00324DB7">
        <w:tab/>
        <w:t>Protocol Buffers Version 3 Language Specification is recommended as it is the official release at the time of publication.</w:t>
      </w:r>
    </w:p>
    <w:p w14:paraId="53E2E0F6" w14:textId="4DC92136" w:rsidR="00506E36" w:rsidRPr="00324DB7" w:rsidRDefault="008B664B" w:rsidP="008B664B">
      <w:pPr>
        <w:pStyle w:val="EX"/>
        <w:rPr>
          <w:lang w:eastAsia="en-GB"/>
        </w:rPr>
      </w:pPr>
      <w:r>
        <w:rPr>
          <w:lang w:eastAsia="en-GB"/>
        </w:rPr>
        <w:t>[</w:t>
      </w:r>
      <w:bookmarkStart w:id="47" w:name="REF_TS136314"/>
      <w:r>
        <w:rPr>
          <w:lang w:eastAsia="en-GB"/>
        </w:rPr>
        <w:t>i.</w:t>
      </w:r>
      <w:r>
        <w:rPr>
          <w:lang w:eastAsia="en-GB"/>
        </w:rPr>
        <w:fldChar w:fldCharType="begin"/>
      </w:r>
      <w:r>
        <w:rPr>
          <w:lang w:eastAsia="en-GB"/>
        </w:rPr>
        <w:instrText>SEQ REFI</w:instrText>
      </w:r>
      <w:r>
        <w:rPr>
          <w:lang w:eastAsia="en-GB"/>
        </w:rPr>
        <w:fldChar w:fldCharType="separate"/>
      </w:r>
      <w:r>
        <w:rPr>
          <w:noProof/>
          <w:lang w:eastAsia="en-GB"/>
        </w:rPr>
        <w:t>11</w:t>
      </w:r>
      <w:r>
        <w:rPr>
          <w:lang w:eastAsia="en-GB"/>
        </w:rPr>
        <w:fldChar w:fldCharType="end"/>
      </w:r>
      <w:bookmarkEnd w:id="47"/>
      <w:r>
        <w:rPr>
          <w:lang w:eastAsia="en-GB"/>
        </w:rPr>
        <w:t>]</w:t>
      </w:r>
      <w:r>
        <w:rPr>
          <w:lang w:eastAsia="en-GB"/>
        </w:rPr>
        <w:tab/>
      </w:r>
      <w:r w:rsidRPr="009364B4">
        <w:rPr>
          <w:lang w:eastAsia="en-GB"/>
        </w:rPr>
        <w:t>ETSI TS 136 314</w:t>
      </w:r>
      <w:r>
        <w:rPr>
          <w:lang w:eastAsia="en-GB"/>
        </w:rPr>
        <w:t>: "Evolved Universal Terrestrial Radio Access (E-UTRA); Layer 2 - Measurements (</w:t>
      </w:r>
      <w:r w:rsidRPr="009364B4">
        <w:rPr>
          <w:lang w:eastAsia="en-GB"/>
        </w:rPr>
        <w:t>3GPP</w:t>
      </w:r>
      <w:r>
        <w:rPr>
          <w:lang w:eastAsia="en-GB"/>
        </w:rPr>
        <w:t xml:space="preserve"> TS 36.314)".</w:t>
      </w:r>
    </w:p>
    <w:p w14:paraId="7490A86F" w14:textId="23583FA3" w:rsidR="00506E36" w:rsidRPr="00324DB7" w:rsidRDefault="008B664B" w:rsidP="008B664B">
      <w:pPr>
        <w:pStyle w:val="EX"/>
        <w:rPr>
          <w:lang w:eastAsia="en-GB"/>
        </w:rPr>
      </w:pPr>
      <w:r>
        <w:rPr>
          <w:lang w:eastAsia="en-GB"/>
        </w:rPr>
        <w:t>[</w:t>
      </w:r>
      <w:bookmarkStart w:id="48" w:name="REF_TS136423"/>
      <w:r>
        <w:rPr>
          <w:lang w:eastAsia="en-GB"/>
        </w:rPr>
        <w:t>i.</w:t>
      </w:r>
      <w:r>
        <w:rPr>
          <w:lang w:eastAsia="en-GB"/>
        </w:rPr>
        <w:fldChar w:fldCharType="begin"/>
      </w:r>
      <w:r>
        <w:rPr>
          <w:lang w:eastAsia="en-GB"/>
        </w:rPr>
        <w:instrText>SEQ REFI</w:instrText>
      </w:r>
      <w:r>
        <w:rPr>
          <w:lang w:eastAsia="en-GB"/>
        </w:rPr>
        <w:fldChar w:fldCharType="separate"/>
      </w:r>
      <w:r>
        <w:rPr>
          <w:noProof/>
          <w:lang w:eastAsia="en-GB"/>
        </w:rPr>
        <w:t>12</w:t>
      </w:r>
      <w:r>
        <w:rPr>
          <w:lang w:eastAsia="en-GB"/>
        </w:rPr>
        <w:fldChar w:fldCharType="end"/>
      </w:r>
      <w:bookmarkEnd w:id="48"/>
      <w:r>
        <w:rPr>
          <w:lang w:eastAsia="en-GB"/>
        </w:rPr>
        <w:t>]</w:t>
      </w:r>
      <w:r>
        <w:rPr>
          <w:lang w:eastAsia="en-GB"/>
        </w:rPr>
        <w:tab/>
      </w:r>
      <w:r w:rsidRPr="009364B4">
        <w:rPr>
          <w:lang w:eastAsia="en-GB"/>
        </w:rPr>
        <w:t>ETSI TS 136 423</w:t>
      </w:r>
      <w:r>
        <w:rPr>
          <w:lang w:eastAsia="en-GB"/>
        </w:rPr>
        <w:t>: "Evolved Universal Terrestrial Radio Access (E-UTRA); X2 application protocol (X2AP) (</w:t>
      </w:r>
      <w:r w:rsidRPr="009364B4">
        <w:rPr>
          <w:lang w:eastAsia="en-GB"/>
        </w:rPr>
        <w:t>3GPP</w:t>
      </w:r>
      <w:r>
        <w:rPr>
          <w:lang w:eastAsia="en-GB"/>
        </w:rPr>
        <w:t xml:space="preserve"> TS 36.423)".</w:t>
      </w:r>
    </w:p>
    <w:p w14:paraId="6B3F3E6B" w14:textId="789DE2FF" w:rsidR="002A645A" w:rsidRPr="00324DB7" w:rsidRDefault="008B664B" w:rsidP="008B664B">
      <w:pPr>
        <w:pStyle w:val="EX"/>
      </w:pPr>
      <w:r>
        <w:t>[</w:t>
      </w:r>
      <w:bookmarkStart w:id="49" w:name="REF_TS138331"/>
      <w:r>
        <w:t>i.</w:t>
      </w:r>
      <w:r>
        <w:fldChar w:fldCharType="begin"/>
      </w:r>
      <w:r>
        <w:instrText>SEQ REFI</w:instrText>
      </w:r>
      <w:r>
        <w:fldChar w:fldCharType="separate"/>
      </w:r>
      <w:r>
        <w:rPr>
          <w:noProof/>
        </w:rPr>
        <w:t>13</w:t>
      </w:r>
      <w:r>
        <w:fldChar w:fldCharType="end"/>
      </w:r>
      <w:bookmarkEnd w:id="49"/>
      <w:r>
        <w:t>]</w:t>
      </w:r>
      <w:r>
        <w:tab/>
      </w:r>
      <w:r w:rsidRPr="009364B4">
        <w:t>ETSI TS 138 331</w:t>
      </w:r>
      <w:r>
        <w:t>: "5G; NR; Radio Resource Control (RRC); Protocol specification (</w:t>
      </w:r>
      <w:r w:rsidRPr="009364B4">
        <w:t>3GPP</w:t>
      </w:r>
      <w:r>
        <w:t xml:space="preserve"> TS</w:t>
      </w:r>
      <w:r w:rsidR="00CE4DC0">
        <w:t> </w:t>
      </w:r>
      <w:r>
        <w:t>38.331)".</w:t>
      </w:r>
    </w:p>
    <w:p w14:paraId="617C7A7B" w14:textId="2712C3C4" w:rsidR="006F5782" w:rsidRPr="00324DB7" w:rsidRDefault="008B664B" w:rsidP="008B664B">
      <w:pPr>
        <w:pStyle w:val="EX"/>
      </w:pPr>
      <w:r>
        <w:t>[</w:t>
      </w:r>
      <w:bookmarkStart w:id="50" w:name="REF_TS138133"/>
      <w:r>
        <w:t>i.</w:t>
      </w:r>
      <w:r>
        <w:fldChar w:fldCharType="begin"/>
      </w:r>
      <w:r>
        <w:instrText>SEQ REFI</w:instrText>
      </w:r>
      <w:r>
        <w:fldChar w:fldCharType="separate"/>
      </w:r>
      <w:r>
        <w:rPr>
          <w:noProof/>
        </w:rPr>
        <w:t>14</w:t>
      </w:r>
      <w:r>
        <w:fldChar w:fldCharType="end"/>
      </w:r>
      <w:bookmarkEnd w:id="50"/>
      <w:r>
        <w:t>]</w:t>
      </w:r>
      <w:r>
        <w:tab/>
      </w:r>
      <w:r w:rsidRPr="009364B4">
        <w:t>ETSI TS 138 133</w:t>
      </w:r>
      <w:r>
        <w:t>: "5G; NR; Requirements for support of radio resource management (</w:t>
      </w:r>
      <w:r w:rsidRPr="009364B4">
        <w:t>3GPP</w:t>
      </w:r>
      <w:r>
        <w:t xml:space="preserve"> TS</w:t>
      </w:r>
      <w:r w:rsidR="00CE4DC0">
        <w:t> </w:t>
      </w:r>
      <w:r>
        <w:t>38.133)".</w:t>
      </w:r>
    </w:p>
    <w:p w14:paraId="13269F65" w14:textId="61CC5951" w:rsidR="006F5782" w:rsidRPr="00324DB7" w:rsidRDefault="008B664B" w:rsidP="008B664B">
      <w:pPr>
        <w:pStyle w:val="EX"/>
      </w:pPr>
      <w:r>
        <w:t>[</w:t>
      </w:r>
      <w:bookmarkStart w:id="51" w:name="REF_TS138101"/>
      <w:r>
        <w:t>i.</w:t>
      </w:r>
      <w:r>
        <w:fldChar w:fldCharType="begin"/>
      </w:r>
      <w:r>
        <w:instrText>SEQ REFI</w:instrText>
      </w:r>
      <w:r>
        <w:fldChar w:fldCharType="separate"/>
      </w:r>
      <w:r>
        <w:rPr>
          <w:noProof/>
        </w:rPr>
        <w:t>15</w:t>
      </w:r>
      <w:r>
        <w:fldChar w:fldCharType="end"/>
      </w:r>
      <w:bookmarkEnd w:id="51"/>
      <w:r>
        <w:t>]</w:t>
      </w:r>
      <w:r>
        <w:tab/>
      </w:r>
      <w:r w:rsidRPr="009364B4">
        <w:t>ETSI TS 138 101</w:t>
      </w:r>
      <w:r>
        <w:t xml:space="preserve"> (all parts): "5G; NR; User Equipment (</w:t>
      </w:r>
      <w:r w:rsidRPr="009364B4">
        <w:t>UE</w:t>
      </w:r>
      <w:r>
        <w:t>) radio transmission and reception; (</w:t>
      </w:r>
      <w:r w:rsidRPr="009364B4">
        <w:t>3GPP</w:t>
      </w:r>
      <w:r>
        <w:t xml:space="preserve"> TS 38.101)".</w:t>
      </w:r>
    </w:p>
    <w:p w14:paraId="50D38840" w14:textId="24E6A1F3" w:rsidR="006B6C5C" w:rsidRPr="00324DB7" w:rsidRDefault="008B664B" w:rsidP="008B664B">
      <w:pPr>
        <w:pStyle w:val="EX"/>
        <w:rPr>
          <w:lang w:eastAsia="en-GB"/>
        </w:rPr>
      </w:pPr>
      <w:r>
        <w:rPr>
          <w:lang w:eastAsia="en-GB"/>
        </w:rPr>
        <w:t>[</w:t>
      </w:r>
      <w:bookmarkStart w:id="52" w:name="REF_TS136133"/>
      <w:r>
        <w:rPr>
          <w:lang w:eastAsia="en-GB"/>
        </w:rPr>
        <w:t>i.</w:t>
      </w:r>
      <w:r>
        <w:rPr>
          <w:lang w:eastAsia="en-GB"/>
        </w:rPr>
        <w:fldChar w:fldCharType="begin"/>
      </w:r>
      <w:r>
        <w:rPr>
          <w:lang w:eastAsia="en-GB"/>
        </w:rPr>
        <w:instrText>SEQ REFI</w:instrText>
      </w:r>
      <w:r>
        <w:rPr>
          <w:lang w:eastAsia="en-GB"/>
        </w:rPr>
        <w:fldChar w:fldCharType="separate"/>
      </w:r>
      <w:r>
        <w:rPr>
          <w:noProof/>
          <w:lang w:eastAsia="en-GB"/>
        </w:rPr>
        <w:t>16</w:t>
      </w:r>
      <w:r>
        <w:rPr>
          <w:lang w:eastAsia="en-GB"/>
        </w:rPr>
        <w:fldChar w:fldCharType="end"/>
      </w:r>
      <w:bookmarkEnd w:id="52"/>
      <w:r>
        <w:rPr>
          <w:lang w:eastAsia="en-GB"/>
        </w:rPr>
        <w:t>]</w:t>
      </w:r>
      <w:r>
        <w:rPr>
          <w:lang w:eastAsia="en-GB"/>
        </w:rPr>
        <w:tab/>
      </w:r>
      <w:r w:rsidRPr="009364B4">
        <w:rPr>
          <w:lang w:eastAsia="en-GB"/>
        </w:rPr>
        <w:t>ETSI TS 136 133</w:t>
      </w:r>
      <w:r>
        <w:rPr>
          <w:lang w:eastAsia="en-GB"/>
        </w:rPr>
        <w:t>: "Evolved Universal Terrestrial Radio Access (E-UTRA); Requirements for support of radio resource management (</w:t>
      </w:r>
      <w:r w:rsidRPr="009364B4">
        <w:rPr>
          <w:lang w:eastAsia="en-GB"/>
        </w:rPr>
        <w:t>3GPP</w:t>
      </w:r>
      <w:r>
        <w:rPr>
          <w:lang w:eastAsia="en-GB"/>
        </w:rPr>
        <w:t xml:space="preserve"> TS 36.133)".</w:t>
      </w:r>
    </w:p>
    <w:p w14:paraId="7B92A4FB" w14:textId="20DB536B" w:rsidR="00506E36" w:rsidRPr="00324DB7" w:rsidRDefault="008B664B" w:rsidP="008B664B">
      <w:pPr>
        <w:pStyle w:val="EX"/>
        <w:rPr>
          <w:rStyle w:val="Hyperlink"/>
          <w:color w:val="auto"/>
          <w:u w:val="none"/>
          <w:lang w:eastAsia="en-GB"/>
        </w:rPr>
      </w:pPr>
      <w:r>
        <w:rPr>
          <w:lang w:eastAsia="en-GB"/>
        </w:rPr>
        <w:t>[</w:t>
      </w:r>
      <w:bookmarkStart w:id="53" w:name="REF_TS138423"/>
      <w:r>
        <w:rPr>
          <w:lang w:eastAsia="en-GB"/>
        </w:rPr>
        <w:t>i.</w:t>
      </w:r>
      <w:r>
        <w:rPr>
          <w:lang w:eastAsia="en-GB"/>
        </w:rPr>
        <w:fldChar w:fldCharType="begin"/>
      </w:r>
      <w:r>
        <w:rPr>
          <w:lang w:eastAsia="en-GB"/>
        </w:rPr>
        <w:instrText>SEQ REFI</w:instrText>
      </w:r>
      <w:r>
        <w:rPr>
          <w:lang w:eastAsia="en-GB"/>
        </w:rPr>
        <w:fldChar w:fldCharType="separate"/>
      </w:r>
      <w:r>
        <w:rPr>
          <w:noProof/>
          <w:lang w:eastAsia="en-GB"/>
        </w:rPr>
        <w:t>17</w:t>
      </w:r>
      <w:r>
        <w:rPr>
          <w:lang w:eastAsia="en-GB"/>
        </w:rPr>
        <w:fldChar w:fldCharType="end"/>
      </w:r>
      <w:bookmarkEnd w:id="53"/>
      <w:r>
        <w:rPr>
          <w:lang w:eastAsia="en-GB"/>
        </w:rPr>
        <w:t>]</w:t>
      </w:r>
      <w:r>
        <w:rPr>
          <w:lang w:eastAsia="en-GB"/>
        </w:rPr>
        <w:tab/>
      </w:r>
      <w:r w:rsidRPr="009364B4">
        <w:rPr>
          <w:lang w:eastAsia="en-GB"/>
        </w:rPr>
        <w:t>ETSI TS 138 423</w:t>
      </w:r>
      <w:r>
        <w:rPr>
          <w:lang w:eastAsia="en-GB"/>
        </w:rPr>
        <w:t>: "5G; NG-RAN; Xn Application Protocol (XnAP) (</w:t>
      </w:r>
      <w:r w:rsidRPr="009364B4">
        <w:rPr>
          <w:lang w:eastAsia="en-GB"/>
        </w:rPr>
        <w:t>3GPP</w:t>
      </w:r>
      <w:r>
        <w:rPr>
          <w:lang w:eastAsia="en-GB"/>
        </w:rPr>
        <w:t xml:space="preserve"> TS 38.423)".</w:t>
      </w:r>
    </w:p>
    <w:p w14:paraId="6C37DA95" w14:textId="54C89E2D" w:rsidR="008F5E62" w:rsidRPr="00324DB7" w:rsidRDefault="005654CB" w:rsidP="005654CB">
      <w:pPr>
        <w:pStyle w:val="Heading1"/>
      </w:pPr>
      <w:bookmarkStart w:id="54" w:name="_Toc95469264"/>
      <w:bookmarkStart w:id="55" w:name="_Toc95816950"/>
      <w:r w:rsidRPr="00324DB7">
        <w:t>3</w:t>
      </w:r>
      <w:r w:rsidRPr="00324DB7">
        <w:tab/>
        <w:t>Definition</w:t>
      </w:r>
      <w:r w:rsidR="006D7F91" w:rsidRPr="00324DB7">
        <w:t xml:space="preserve"> of terms, symbols</w:t>
      </w:r>
      <w:r w:rsidR="008F5E62" w:rsidRPr="00324DB7">
        <w:t xml:space="preserve"> and </w:t>
      </w:r>
      <w:r w:rsidR="00F71A5F" w:rsidRPr="00324DB7">
        <w:t>abbreviations</w:t>
      </w:r>
      <w:bookmarkEnd w:id="54"/>
      <w:bookmarkEnd w:id="55"/>
    </w:p>
    <w:p w14:paraId="35C97759" w14:textId="49611F6E" w:rsidR="005654CB" w:rsidRPr="00324DB7" w:rsidRDefault="008F5E62" w:rsidP="00157FA9">
      <w:pPr>
        <w:pStyle w:val="Heading2"/>
      </w:pPr>
      <w:bookmarkStart w:id="56" w:name="_Toc95469265"/>
      <w:bookmarkStart w:id="57" w:name="_Toc95816951"/>
      <w:r w:rsidRPr="00324DB7">
        <w:t>3.1</w:t>
      </w:r>
      <w:r w:rsidRPr="00324DB7">
        <w:tab/>
      </w:r>
      <w:r w:rsidR="006D7F91" w:rsidRPr="00324DB7">
        <w:t>Terms</w:t>
      </w:r>
      <w:bookmarkEnd w:id="56"/>
      <w:bookmarkEnd w:id="57"/>
    </w:p>
    <w:p w14:paraId="0CF4567F" w14:textId="2AC3A039" w:rsidR="005654CB" w:rsidRPr="00324DB7" w:rsidRDefault="005654CB" w:rsidP="005654CB">
      <w:r w:rsidRPr="00324DB7">
        <w:t xml:space="preserve">For the purposes of the present document, the </w:t>
      </w:r>
      <w:r w:rsidR="00944CA5" w:rsidRPr="00324DB7">
        <w:t>terms</w:t>
      </w:r>
      <w:r w:rsidR="00C655D1" w:rsidRPr="00324DB7">
        <w:t xml:space="preserve"> </w:t>
      </w:r>
      <w:r w:rsidRPr="00324DB7">
        <w:t xml:space="preserve">given in </w:t>
      </w:r>
      <w:r w:rsidRPr="009364B4">
        <w:t>ETSI GS MEC</w:t>
      </w:r>
      <w:r w:rsidR="00643DA2" w:rsidRPr="009364B4">
        <w:t xml:space="preserve"> </w:t>
      </w:r>
      <w:r w:rsidRPr="009364B4">
        <w:t xml:space="preserve">001 </w:t>
      </w:r>
      <w:r w:rsidR="00F13EC6" w:rsidRPr="009364B4">
        <w:t>[</w:t>
      </w:r>
      <w:r w:rsidR="00F13EC6" w:rsidRPr="009364B4">
        <w:fldChar w:fldCharType="begin"/>
      </w:r>
      <w:r w:rsidR="00F13EC6" w:rsidRPr="009364B4">
        <w:instrText xml:space="preserve">REF REF_GSMEC001 \h </w:instrText>
      </w:r>
      <w:r w:rsidR="00F13EC6" w:rsidRPr="009364B4">
        <w:fldChar w:fldCharType="separate"/>
      </w:r>
      <w:r w:rsidR="00746B25" w:rsidRPr="009364B4">
        <w:t>1</w:t>
      </w:r>
      <w:r w:rsidR="00F13EC6" w:rsidRPr="009364B4">
        <w:fldChar w:fldCharType="end"/>
      </w:r>
      <w:r w:rsidR="00F13EC6" w:rsidRPr="009364B4">
        <w:t>]</w:t>
      </w:r>
      <w:r w:rsidRPr="00324DB7">
        <w:t xml:space="preserve"> apply.</w:t>
      </w:r>
    </w:p>
    <w:p w14:paraId="19E043A1" w14:textId="49A5091E" w:rsidR="006D7F91" w:rsidRPr="00324DB7" w:rsidRDefault="006D7F91" w:rsidP="006D7F91">
      <w:pPr>
        <w:pStyle w:val="Heading2"/>
      </w:pPr>
      <w:bookmarkStart w:id="58" w:name="_Toc95469266"/>
      <w:bookmarkStart w:id="59" w:name="_Toc95816952"/>
      <w:r w:rsidRPr="00324DB7">
        <w:t>3.2</w:t>
      </w:r>
      <w:r w:rsidRPr="00324DB7">
        <w:tab/>
        <w:t>Symbols</w:t>
      </w:r>
      <w:bookmarkEnd w:id="58"/>
      <w:bookmarkEnd w:id="59"/>
    </w:p>
    <w:p w14:paraId="5B5B9FC2" w14:textId="328294AC" w:rsidR="006D7F91" w:rsidRPr="00324DB7" w:rsidRDefault="006D7F91" w:rsidP="006D7F91">
      <w:r w:rsidRPr="00324DB7">
        <w:t>Void.</w:t>
      </w:r>
    </w:p>
    <w:p w14:paraId="14A6EC5A" w14:textId="427B8F26" w:rsidR="005654CB" w:rsidRPr="00324DB7" w:rsidRDefault="008F5E62" w:rsidP="00157FA9">
      <w:pPr>
        <w:pStyle w:val="Heading2"/>
      </w:pPr>
      <w:bookmarkStart w:id="60" w:name="_Toc95469267"/>
      <w:bookmarkStart w:id="61" w:name="_Toc95816953"/>
      <w:r w:rsidRPr="00324DB7">
        <w:lastRenderedPageBreak/>
        <w:t>3.</w:t>
      </w:r>
      <w:r w:rsidR="006D7F91" w:rsidRPr="00324DB7">
        <w:t>3</w:t>
      </w:r>
      <w:r w:rsidR="005654CB" w:rsidRPr="00324DB7">
        <w:tab/>
        <w:t>Abbreviations</w:t>
      </w:r>
      <w:bookmarkEnd w:id="60"/>
      <w:bookmarkEnd w:id="61"/>
    </w:p>
    <w:p w14:paraId="62C60499" w14:textId="758E5D53" w:rsidR="005654CB" w:rsidRPr="00324DB7" w:rsidRDefault="005654CB" w:rsidP="00647E49">
      <w:pPr>
        <w:keepNext/>
      </w:pPr>
      <w:r w:rsidRPr="00324DB7">
        <w:t xml:space="preserve">For the purposes of the present document, the abbreviations given in </w:t>
      </w:r>
      <w:r w:rsidRPr="009364B4">
        <w:t>ETSI GS MEC</w:t>
      </w:r>
      <w:r w:rsidR="00643DA2" w:rsidRPr="009364B4">
        <w:t xml:space="preserve"> </w:t>
      </w:r>
      <w:r w:rsidRPr="009364B4">
        <w:t xml:space="preserve">001 </w:t>
      </w:r>
      <w:r w:rsidR="00F13EC6" w:rsidRPr="009364B4">
        <w:t>[</w:t>
      </w:r>
      <w:r w:rsidR="00F13EC6" w:rsidRPr="009364B4">
        <w:fldChar w:fldCharType="begin"/>
      </w:r>
      <w:r w:rsidR="00F13EC6" w:rsidRPr="009364B4">
        <w:instrText xml:space="preserve">REF REF_GSMEC001 \h </w:instrText>
      </w:r>
      <w:r w:rsidR="00F13EC6" w:rsidRPr="009364B4">
        <w:fldChar w:fldCharType="separate"/>
      </w:r>
      <w:r w:rsidR="00746B25" w:rsidRPr="009364B4">
        <w:t>1</w:t>
      </w:r>
      <w:r w:rsidR="00F13EC6" w:rsidRPr="009364B4">
        <w:fldChar w:fldCharType="end"/>
      </w:r>
      <w:r w:rsidR="00F13EC6" w:rsidRPr="009364B4">
        <w:t>]</w:t>
      </w:r>
      <w:r w:rsidRPr="00324DB7">
        <w:t xml:space="preserve"> and the following apply</w:t>
      </w:r>
      <w:r w:rsidR="00944CA5" w:rsidRPr="00324DB7">
        <w:t>:</w:t>
      </w:r>
    </w:p>
    <w:p w14:paraId="42FFDDF5" w14:textId="77777777" w:rsidR="00A42DC8" w:rsidRPr="00324DB7" w:rsidRDefault="00A42DC8" w:rsidP="008F0D46">
      <w:pPr>
        <w:pStyle w:val="EW"/>
      </w:pPr>
      <w:r w:rsidRPr="009364B4">
        <w:t>3GPP</w:t>
      </w:r>
      <w:r w:rsidRPr="00324DB7">
        <w:tab/>
        <w:t>3</w:t>
      </w:r>
      <w:r w:rsidRPr="00324DB7">
        <w:rPr>
          <w:vertAlign w:val="superscript"/>
        </w:rPr>
        <w:t>rd</w:t>
      </w:r>
      <w:r w:rsidRPr="00324DB7">
        <w:t xml:space="preserve"> Generation Partnership Project</w:t>
      </w:r>
    </w:p>
    <w:p w14:paraId="6CF2E3CE" w14:textId="77777777" w:rsidR="00A42DC8" w:rsidRPr="00324DB7" w:rsidRDefault="00A42DC8" w:rsidP="005654CB">
      <w:pPr>
        <w:pStyle w:val="EW"/>
      </w:pPr>
      <w:r w:rsidRPr="009364B4">
        <w:t>API</w:t>
      </w:r>
      <w:r w:rsidRPr="00324DB7">
        <w:tab/>
        <w:t>Application Programming Interface</w:t>
      </w:r>
    </w:p>
    <w:p w14:paraId="3D1A53F1" w14:textId="77777777" w:rsidR="00A42DC8" w:rsidRPr="00324DB7" w:rsidRDefault="00A42DC8" w:rsidP="005654CB">
      <w:pPr>
        <w:pStyle w:val="EW"/>
      </w:pPr>
      <w:r w:rsidRPr="009364B4">
        <w:t>DL</w:t>
      </w:r>
      <w:r w:rsidRPr="00324DB7">
        <w:tab/>
        <w:t>DownLink</w:t>
      </w:r>
    </w:p>
    <w:p w14:paraId="36131300" w14:textId="77777777" w:rsidR="00A42DC8" w:rsidRPr="00324DB7" w:rsidRDefault="00A42DC8" w:rsidP="005654CB">
      <w:pPr>
        <w:pStyle w:val="EW"/>
      </w:pPr>
      <w:r w:rsidRPr="009364B4">
        <w:t>ECGI</w:t>
      </w:r>
      <w:r w:rsidRPr="00324DB7">
        <w:tab/>
        <w:t>E-UTRAN Cell Global Identifier</w:t>
      </w:r>
    </w:p>
    <w:p w14:paraId="14CCC7A9" w14:textId="77777777" w:rsidR="00A42DC8" w:rsidRPr="00324DB7" w:rsidRDefault="00A42DC8" w:rsidP="005654CB">
      <w:pPr>
        <w:pStyle w:val="EW"/>
      </w:pPr>
      <w:r w:rsidRPr="009364B4">
        <w:t>E-RAB</w:t>
      </w:r>
      <w:r w:rsidRPr="00324DB7">
        <w:tab/>
        <w:t>E-UTRAN Radio Access Bearer</w:t>
      </w:r>
    </w:p>
    <w:p w14:paraId="0F145E03" w14:textId="77777777" w:rsidR="00A42DC8" w:rsidRPr="00324DB7" w:rsidRDefault="00A42DC8" w:rsidP="005654CB">
      <w:pPr>
        <w:pStyle w:val="EW"/>
      </w:pPr>
      <w:r w:rsidRPr="009364B4">
        <w:t>E-UTRAN</w:t>
      </w:r>
      <w:r w:rsidRPr="00324DB7">
        <w:tab/>
        <w:t>Evolved Universal Terrestrial Radio Access Network</w:t>
      </w:r>
    </w:p>
    <w:p w14:paraId="1B6754BC" w14:textId="77777777" w:rsidR="00A42DC8" w:rsidRPr="00324DB7" w:rsidRDefault="00A42DC8" w:rsidP="005654CB">
      <w:pPr>
        <w:pStyle w:val="EW"/>
      </w:pPr>
      <w:r w:rsidRPr="009364B4">
        <w:t>GBR</w:t>
      </w:r>
      <w:r w:rsidRPr="00324DB7">
        <w:tab/>
        <w:t>Guaranteed Bit Rate</w:t>
      </w:r>
    </w:p>
    <w:p w14:paraId="662A7A40" w14:textId="77777777" w:rsidR="00A42DC8" w:rsidRPr="00324DB7" w:rsidRDefault="00A42DC8" w:rsidP="005654CB">
      <w:pPr>
        <w:pStyle w:val="EW"/>
      </w:pPr>
      <w:r w:rsidRPr="009364B4">
        <w:t>GTP</w:t>
      </w:r>
      <w:r w:rsidRPr="00324DB7">
        <w:tab/>
        <w:t>GPRS Tunnelling Protocol</w:t>
      </w:r>
    </w:p>
    <w:p w14:paraId="06A0CDCF" w14:textId="0F21AF43" w:rsidR="00A42DC8" w:rsidRPr="00324DB7" w:rsidRDefault="00A42DC8" w:rsidP="00A51876">
      <w:pPr>
        <w:pStyle w:val="EW"/>
      </w:pPr>
      <w:r w:rsidRPr="009364B4">
        <w:t>GTP-U</w:t>
      </w:r>
      <w:r w:rsidRPr="00324DB7">
        <w:tab/>
        <w:t xml:space="preserve">GPRS </w:t>
      </w:r>
      <w:r w:rsidR="000D76E3" w:rsidRPr="00324DB7">
        <w:t>Tunnelling</w:t>
      </w:r>
      <w:r w:rsidRPr="00324DB7">
        <w:t xml:space="preserve"> Protocol - User plane</w:t>
      </w:r>
    </w:p>
    <w:p w14:paraId="62042888" w14:textId="77777777" w:rsidR="00A42DC8" w:rsidRPr="00324DB7" w:rsidRDefault="00A42DC8" w:rsidP="00A51876">
      <w:pPr>
        <w:pStyle w:val="EW"/>
      </w:pPr>
      <w:r w:rsidRPr="009364B4">
        <w:t>GW</w:t>
      </w:r>
      <w:r w:rsidRPr="00324DB7">
        <w:tab/>
        <w:t>GateWay</w:t>
      </w:r>
    </w:p>
    <w:p w14:paraId="5493DB4C" w14:textId="77777777" w:rsidR="00A42DC8" w:rsidRPr="00324DB7" w:rsidRDefault="00A42DC8" w:rsidP="005654CB">
      <w:pPr>
        <w:pStyle w:val="EW"/>
      </w:pPr>
      <w:r w:rsidRPr="009364B4">
        <w:t>HTTP</w:t>
      </w:r>
      <w:r w:rsidRPr="00324DB7">
        <w:tab/>
        <w:t>HyperText Transfer Protocol</w:t>
      </w:r>
    </w:p>
    <w:p w14:paraId="4750D00B" w14:textId="77777777" w:rsidR="00A42DC8" w:rsidRPr="00324DB7" w:rsidRDefault="00A42DC8" w:rsidP="00A51876">
      <w:pPr>
        <w:pStyle w:val="EW"/>
      </w:pPr>
      <w:r w:rsidRPr="009364B4">
        <w:t>HTTPS</w:t>
      </w:r>
      <w:r w:rsidRPr="00324DB7">
        <w:tab/>
        <w:t>HTTP over TLS</w:t>
      </w:r>
    </w:p>
    <w:p w14:paraId="024A233F" w14:textId="77777777" w:rsidR="00A42DC8" w:rsidRPr="00324DB7" w:rsidRDefault="00A42DC8" w:rsidP="00A51876">
      <w:pPr>
        <w:pStyle w:val="EW"/>
      </w:pPr>
      <w:r w:rsidRPr="009364B4">
        <w:t>IE</w:t>
      </w:r>
      <w:r w:rsidRPr="00324DB7">
        <w:tab/>
        <w:t>Information Element</w:t>
      </w:r>
    </w:p>
    <w:p w14:paraId="7136D4EA" w14:textId="77777777" w:rsidR="00A42DC8" w:rsidRPr="00324DB7" w:rsidRDefault="00A42DC8" w:rsidP="00A51876">
      <w:pPr>
        <w:pStyle w:val="EW"/>
      </w:pPr>
      <w:r w:rsidRPr="009364B4">
        <w:t>IP</w:t>
      </w:r>
      <w:r w:rsidRPr="00324DB7">
        <w:tab/>
        <w:t>Internet Protocol</w:t>
      </w:r>
    </w:p>
    <w:p w14:paraId="5F931B94" w14:textId="77777777" w:rsidR="00A42DC8" w:rsidRPr="00324DB7" w:rsidRDefault="00A42DC8" w:rsidP="005654CB">
      <w:pPr>
        <w:pStyle w:val="EW"/>
      </w:pPr>
      <w:r w:rsidRPr="009364B4">
        <w:t>JSON</w:t>
      </w:r>
      <w:r w:rsidRPr="00324DB7">
        <w:tab/>
        <w:t>JavaScript Object Notation</w:t>
      </w:r>
    </w:p>
    <w:p w14:paraId="2995F660" w14:textId="77777777" w:rsidR="00A42DC8" w:rsidRPr="00324DB7" w:rsidRDefault="00A42DC8" w:rsidP="005654CB">
      <w:pPr>
        <w:pStyle w:val="EW"/>
      </w:pPr>
      <w:r w:rsidRPr="009364B4">
        <w:t>MCC</w:t>
      </w:r>
      <w:r w:rsidRPr="00324DB7">
        <w:tab/>
        <w:t>Mobile Country Code</w:t>
      </w:r>
    </w:p>
    <w:p w14:paraId="79199325" w14:textId="77777777" w:rsidR="00A42DC8" w:rsidRPr="00324DB7" w:rsidRDefault="00A42DC8" w:rsidP="005654CB">
      <w:pPr>
        <w:pStyle w:val="EW"/>
      </w:pPr>
      <w:r w:rsidRPr="009364B4">
        <w:t>MMEC</w:t>
      </w:r>
      <w:r w:rsidRPr="00324DB7">
        <w:tab/>
        <w:t>MME Code</w:t>
      </w:r>
    </w:p>
    <w:p w14:paraId="652EDD36" w14:textId="77777777" w:rsidR="00A42DC8" w:rsidRPr="00324DB7" w:rsidRDefault="00A42DC8" w:rsidP="005654CB">
      <w:pPr>
        <w:pStyle w:val="EW"/>
      </w:pPr>
      <w:r w:rsidRPr="009364B4">
        <w:t>MNC</w:t>
      </w:r>
      <w:r w:rsidRPr="00324DB7">
        <w:tab/>
        <w:t>Mobile Network Code</w:t>
      </w:r>
    </w:p>
    <w:p w14:paraId="51E95AAD" w14:textId="77777777" w:rsidR="00A42DC8" w:rsidRPr="00324DB7" w:rsidRDefault="00A42DC8" w:rsidP="00A51876">
      <w:pPr>
        <w:pStyle w:val="EW"/>
      </w:pPr>
      <w:r w:rsidRPr="009364B4">
        <w:t>OAI</w:t>
      </w:r>
      <w:r w:rsidRPr="00324DB7">
        <w:tab/>
        <w:t>Open API Initiative</w:t>
      </w:r>
    </w:p>
    <w:p w14:paraId="00487492" w14:textId="77777777" w:rsidR="00A42DC8" w:rsidRPr="00324DB7" w:rsidRDefault="00A42DC8" w:rsidP="005654CB">
      <w:pPr>
        <w:pStyle w:val="EW"/>
      </w:pPr>
      <w:r w:rsidRPr="009364B4">
        <w:t>PLMN</w:t>
      </w:r>
      <w:r w:rsidRPr="00324DB7">
        <w:tab/>
        <w:t>Public Land Mobile Network</w:t>
      </w:r>
    </w:p>
    <w:p w14:paraId="76ACB0B8" w14:textId="77777777" w:rsidR="00A42DC8" w:rsidRPr="00324DB7" w:rsidRDefault="00A42DC8" w:rsidP="005654CB">
      <w:pPr>
        <w:pStyle w:val="EW"/>
      </w:pPr>
      <w:r w:rsidRPr="009364B4">
        <w:t>PRB</w:t>
      </w:r>
      <w:r w:rsidRPr="00324DB7">
        <w:tab/>
        <w:t>Physical Resource Block</w:t>
      </w:r>
    </w:p>
    <w:p w14:paraId="5A047F13" w14:textId="77777777" w:rsidR="00A42DC8" w:rsidRPr="00324DB7" w:rsidRDefault="00A42DC8" w:rsidP="005654CB">
      <w:pPr>
        <w:pStyle w:val="EW"/>
      </w:pPr>
      <w:r w:rsidRPr="009364B4">
        <w:t>QCI</w:t>
      </w:r>
      <w:r w:rsidRPr="00324DB7">
        <w:tab/>
        <w:t>Quality Class Indicator</w:t>
      </w:r>
    </w:p>
    <w:p w14:paraId="798BEA45" w14:textId="77777777" w:rsidR="00A42DC8" w:rsidRPr="00324DB7" w:rsidRDefault="00A42DC8" w:rsidP="005654CB">
      <w:pPr>
        <w:pStyle w:val="EW"/>
      </w:pPr>
      <w:r w:rsidRPr="009364B4">
        <w:t>QoS</w:t>
      </w:r>
      <w:r w:rsidRPr="00324DB7">
        <w:tab/>
        <w:t>Quality of Service</w:t>
      </w:r>
    </w:p>
    <w:p w14:paraId="07A74844" w14:textId="77777777" w:rsidR="00A42DC8" w:rsidRPr="00324DB7" w:rsidRDefault="00A42DC8" w:rsidP="005654CB">
      <w:pPr>
        <w:pStyle w:val="EW"/>
      </w:pPr>
      <w:r w:rsidRPr="009364B4">
        <w:t>RAB</w:t>
      </w:r>
      <w:r w:rsidRPr="00324DB7">
        <w:tab/>
        <w:t>Radio Access Bearer</w:t>
      </w:r>
    </w:p>
    <w:p w14:paraId="378BFB19" w14:textId="77777777" w:rsidR="00A42DC8" w:rsidRPr="00324DB7" w:rsidRDefault="00A42DC8" w:rsidP="005654CB">
      <w:pPr>
        <w:pStyle w:val="EW"/>
      </w:pPr>
      <w:r w:rsidRPr="009364B4">
        <w:t>REST</w:t>
      </w:r>
      <w:r w:rsidRPr="00324DB7">
        <w:tab/>
        <w:t>REpresentational State Transfer</w:t>
      </w:r>
    </w:p>
    <w:p w14:paraId="102CAFDF" w14:textId="77777777" w:rsidR="00A42DC8" w:rsidRPr="00324DB7" w:rsidRDefault="00A42DC8" w:rsidP="005654CB">
      <w:pPr>
        <w:pStyle w:val="EW"/>
      </w:pPr>
      <w:r w:rsidRPr="009364B4">
        <w:t>RFC</w:t>
      </w:r>
      <w:r w:rsidRPr="00324DB7">
        <w:tab/>
        <w:t>Request For Comments</w:t>
      </w:r>
    </w:p>
    <w:p w14:paraId="1D63C3EC" w14:textId="77777777" w:rsidR="00A42DC8" w:rsidRPr="00324DB7" w:rsidRDefault="00A42DC8" w:rsidP="005654CB">
      <w:pPr>
        <w:pStyle w:val="EW"/>
      </w:pPr>
      <w:r w:rsidRPr="009364B4">
        <w:t>RNI</w:t>
      </w:r>
      <w:r w:rsidRPr="00324DB7">
        <w:tab/>
        <w:t>Radio Network Information</w:t>
      </w:r>
    </w:p>
    <w:p w14:paraId="175FFA45" w14:textId="77777777" w:rsidR="00A42DC8" w:rsidRPr="00324DB7" w:rsidRDefault="00A42DC8" w:rsidP="005654CB">
      <w:pPr>
        <w:pStyle w:val="EW"/>
      </w:pPr>
      <w:r w:rsidRPr="009364B4">
        <w:t>RNIS</w:t>
      </w:r>
      <w:r w:rsidRPr="00324DB7">
        <w:tab/>
        <w:t>Radio Network Information Service</w:t>
      </w:r>
    </w:p>
    <w:p w14:paraId="5810F21F" w14:textId="77777777" w:rsidR="00A42DC8" w:rsidRPr="00324DB7" w:rsidRDefault="00A42DC8" w:rsidP="005654CB">
      <w:pPr>
        <w:pStyle w:val="EW"/>
      </w:pPr>
      <w:r w:rsidRPr="009364B4">
        <w:t>RSRP</w:t>
      </w:r>
      <w:r w:rsidRPr="00324DB7">
        <w:tab/>
        <w:t>Reference Signal Received Power</w:t>
      </w:r>
    </w:p>
    <w:p w14:paraId="1D256CED" w14:textId="77777777" w:rsidR="00A42DC8" w:rsidRPr="00324DB7" w:rsidRDefault="00A42DC8" w:rsidP="005654CB">
      <w:pPr>
        <w:pStyle w:val="EW"/>
      </w:pPr>
      <w:r w:rsidRPr="009364B4">
        <w:t>RSRQ</w:t>
      </w:r>
      <w:r w:rsidRPr="00324DB7">
        <w:tab/>
        <w:t>Reference Signal Received Quality</w:t>
      </w:r>
    </w:p>
    <w:p w14:paraId="3FD07586" w14:textId="77777777" w:rsidR="00A42DC8" w:rsidRPr="00324DB7" w:rsidRDefault="00A42DC8" w:rsidP="00A51876">
      <w:pPr>
        <w:pStyle w:val="EW"/>
      </w:pPr>
      <w:r w:rsidRPr="009364B4">
        <w:t>SGW</w:t>
      </w:r>
      <w:r w:rsidRPr="00324DB7">
        <w:tab/>
        <w:t>Serving Gateway</w:t>
      </w:r>
    </w:p>
    <w:p w14:paraId="3B395CB6" w14:textId="77777777" w:rsidR="00A42DC8" w:rsidRPr="00324DB7" w:rsidRDefault="00A42DC8" w:rsidP="00A51876">
      <w:pPr>
        <w:pStyle w:val="EW"/>
      </w:pPr>
      <w:r w:rsidRPr="009364B4">
        <w:t>TEID</w:t>
      </w:r>
      <w:r w:rsidRPr="00324DB7">
        <w:tab/>
        <w:t>Tunnel End Point Identifier</w:t>
      </w:r>
    </w:p>
    <w:p w14:paraId="22A69373" w14:textId="77777777" w:rsidR="00A42DC8" w:rsidRPr="00324DB7" w:rsidRDefault="00A42DC8" w:rsidP="00A51876">
      <w:pPr>
        <w:pStyle w:val="EW"/>
      </w:pPr>
      <w:r w:rsidRPr="009364B4">
        <w:t>TLS</w:t>
      </w:r>
      <w:r w:rsidRPr="00324DB7">
        <w:tab/>
        <w:t>Transport Layer Security</w:t>
      </w:r>
    </w:p>
    <w:p w14:paraId="6B737ABE" w14:textId="77777777" w:rsidR="00A42DC8" w:rsidRPr="00324DB7" w:rsidRDefault="00A42DC8" w:rsidP="00A51876">
      <w:pPr>
        <w:pStyle w:val="EW"/>
      </w:pPr>
      <w:r w:rsidRPr="009364B4">
        <w:t>TMSI</w:t>
      </w:r>
      <w:r w:rsidRPr="00324DB7">
        <w:tab/>
        <w:t>Temporary Mobile Subscriber Entity</w:t>
      </w:r>
    </w:p>
    <w:p w14:paraId="4838AE4E" w14:textId="77777777" w:rsidR="00A42DC8" w:rsidRPr="00324DB7" w:rsidRDefault="00A42DC8" w:rsidP="005654CB">
      <w:pPr>
        <w:pStyle w:val="EW"/>
      </w:pPr>
      <w:r w:rsidRPr="009364B4">
        <w:t>UE</w:t>
      </w:r>
      <w:r w:rsidRPr="00324DB7">
        <w:tab/>
        <w:t>User Equipment</w:t>
      </w:r>
    </w:p>
    <w:p w14:paraId="4183B3BD" w14:textId="77777777" w:rsidR="00A42DC8" w:rsidRPr="00324DB7" w:rsidRDefault="00A42DC8" w:rsidP="005654CB">
      <w:pPr>
        <w:pStyle w:val="EW"/>
      </w:pPr>
      <w:r w:rsidRPr="009364B4">
        <w:t>UL</w:t>
      </w:r>
      <w:r w:rsidRPr="00324DB7">
        <w:tab/>
        <w:t>Uplink</w:t>
      </w:r>
    </w:p>
    <w:p w14:paraId="7493257C" w14:textId="77777777" w:rsidR="00A42DC8" w:rsidRPr="00324DB7" w:rsidRDefault="00A42DC8" w:rsidP="005654CB">
      <w:pPr>
        <w:pStyle w:val="EW"/>
      </w:pPr>
      <w:r w:rsidRPr="009364B4">
        <w:t>URI</w:t>
      </w:r>
      <w:r w:rsidRPr="00324DB7">
        <w:tab/>
        <w:t>Uniform Resource Indicator</w:t>
      </w:r>
    </w:p>
    <w:p w14:paraId="4C11FF5B" w14:textId="77777777" w:rsidR="00A42DC8" w:rsidRPr="00324DB7" w:rsidRDefault="00A42DC8" w:rsidP="00A42DC8">
      <w:pPr>
        <w:pStyle w:val="EX"/>
      </w:pPr>
      <w:r w:rsidRPr="009364B4">
        <w:t>UTC</w:t>
      </w:r>
      <w:r w:rsidRPr="00324DB7">
        <w:tab/>
        <w:t>Coordinated Universal Time</w:t>
      </w:r>
    </w:p>
    <w:p w14:paraId="7FF61CE0" w14:textId="77777777" w:rsidR="005654CB" w:rsidRPr="00324DB7" w:rsidRDefault="00157FA9" w:rsidP="005654CB">
      <w:pPr>
        <w:pStyle w:val="Heading1"/>
        <w:rPr>
          <w:lang w:bidi="he-IL"/>
        </w:rPr>
      </w:pPr>
      <w:bookmarkStart w:id="62" w:name="_Toc95469268"/>
      <w:bookmarkStart w:id="63" w:name="_Toc95816954"/>
      <w:r w:rsidRPr="00324DB7">
        <w:rPr>
          <w:lang w:bidi="he-IL"/>
        </w:rPr>
        <w:t>4</w:t>
      </w:r>
      <w:r w:rsidR="005654CB" w:rsidRPr="00324DB7">
        <w:rPr>
          <w:lang w:bidi="he-IL"/>
        </w:rPr>
        <w:tab/>
        <w:t>Overview</w:t>
      </w:r>
      <w:bookmarkEnd w:id="62"/>
      <w:bookmarkEnd w:id="63"/>
    </w:p>
    <w:p w14:paraId="1FBEB99C" w14:textId="7D17A285" w:rsidR="005654CB" w:rsidRPr="00324DB7" w:rsidRDefault="005654CB" w:rsidP="005654CB">
      <w:r w:rsidRPr="00324DB7">
        <w:t xml:space="preserve">The present document specifies the Radio Network Information </w:t>
      </w:r>
      <w:r w:rsidRPr="009364B4">
        <w:t>API</w:t>
      </w:r>
      <w:r w:rsidRPr="00324DB7">
        <w:t xml:space="preserve"> to support the requirements defined for </w:t>
      </w:r>
      <w:r w:rsidR="00D02E60" w:rsidRPr="00324DB7">
        <w:t>Multi</w:t>
      </w:r>
      <w:r w:rsidR="0054138E" w:rsidRPr="00324DB7">
        <w:noBreakHyphen/>
      </w:r>
      <w:r w:rsidR="00D02E60" w:rsidRPr="00324DB7">
        <w:t xml:space="preserve">access </w:t>
      </w:r>
      <w:r w:rsidRPr="00324DB7">
        <w:t xml:space="preserve">Edge Computing in </w:t>
      </w:r>
      <w:r w:rsidRPr="009364B4">
        <w:t>ETSI GS MEC 002</w:t>
      </w:r>
      <w:r w:rsidR="00F13EC6" w:rsidRPr="009364B4">
        <w:t xml:space="preserve"> [</w:t>
      </w:r>
      <w:r w:rsidR="00F13EC6" w:rsidRPr="009364B4">
        <w:fldChar w:fldCharType="begin"/>
      </w:r>
      <w:r w:rsidR="00F13EC6" w:rsidRPr="009364B4">
        <w:instrText xml:space="preserve">REF REF_GSMEC002 \h </w:instrText>
      </w:r>
      <w:r w:rsidR="00F13EC6" w:rsidRPr="009364B4">
        <w:fldChar w:fldCharType="separate"/>
      </w:r>
      <w:r w:rsidR="00746B25" w:rsidRPr="009364B4">
        <w:t>i.1</w:t>
      </w:r>
      <w:r w:rsidR="00F13EC6" w:rsidRPr="009364B4">
        <w:fldChar w:fldCharType="end"/>
      </w:r>
      <w:r w:rsidR="00F13EC6" w:rsidRPr="009364B4">
        <w:t>]</w:t>
      </w:r>
      <w:r w:rsidRPr="00324DB7">
        <w:t>.</w:t>
      </w:r>
    </w:p>
    <w:p w14:paraId="72E34F70" w14:textId="3C3EC16B" w:rsidR="005654CB" w:rsidRPr="00324DB7" w:rsidRDefault="005654CB" w:rsidP="005654CB">
      <w:r w:rsidRPr="00324DB7">
        <w:t xml:space="preserve">Clause </w:t>
      </w:r>
      <w:r w:rsidR="00157FA9" w:rsidRPr="00324DB7">
        <w:t>5</w:t>
      </w:r>
      <w:r w:rsidRPr="00324DB7">
        <w:t xml:space="preserve"> introduces how Radio Network Information </w:t>
      </w:r>
      <w:r w:rsidR="00216B2E" w:rsidRPr="00324DB7">
        <w:t xml:space="preserve">Service </w:t>
      </w:r>
      <w:r w:rsidRPr="00324DB7">
        <w:t>(</w:t>
      </w:r>
      <w:r w:rsidRPr="009364B4">
        <w:t>RNI</w:t>
      </w:r>
      <w:r w:rsidR="00216B2E" w:rsidRPr="009364B4">
        <w:t>S</w:t>
      </w:r>
      <w:r w:rsidRPr="00324DB7">
        <w:t xml:space="preserve">) </w:t>
      </w:r>
      <w:r w:rsidR="000C49D6" w:rsidRPr="00324DB7">
        <w:t xml:space="preserve">may </w:t>
      </w:r>
      <w:r w:rsidRPr="00324DB7">
        <w:t xml:space="preserve">be used by the </w:t>
      </w:r>
      <w:r w:rsidR="00D02E60" w:rsidRPr="00324DB7">
        <w:t>MEC</w:t>
      </w:r>
      <w:r w:rsidRPr="00324DB7">
        <w:t xml:space="preserve"> applications and by the </w:t>
      </w:r>
      <w:r w:rsidR="00D02E60" w:rsidRPr="00324DB7">
        <w:t>MEC</w:t>
      </w:r>
      <w:r w:rsidRPr="00324DB7">
        <w:t xml:space="preserve"> platform. It describes the information flows used for </w:t>
      </w:r>
      <w:r w:rsidRPr="009364B4">
        <w:t>RNI</w:t>
      </w:r>
      <w:r w:rsidRPr="00324DB7">
        <w:t>.</w:t>
      </w:r>
    </w:p>
    <w:p w14:paraId="156B7D9E" w14:textId="77777777" w:rsidR="005654CB" w:rsidRPr="00324DB7" w:rsidRDefault="005654CB" w:rsidP="005654CB">
      <w:r w:rsidRPr="00324DB7">
        <w:t xml:space="preserve">The information that can be exchanged over the </w:t>
      </w:r>
      <w:r w:rsidRPr="009364B4">
        <w:t>RNI</w:t>
      </w:r>
      <w:r w:rsidRPr="00324DB7">
        <w:t xml:space="preserve"> </w:t>
      </w:r>
      <w:r w:rsidRPr="009364B4">
        <w:t>API</w:t>
      </w:r>
      <w:r w:rsidRPr="00324DB7">
        <w:t xml:space="preserve"> is described in </w:t>
      </w:r>
      <w:r w:rsidR="00750B0C" w:rsidRPr="00324DB7">
        <w:t>c</w:t>
      </w:r>
      <w:r w:rsidRPr="00324DB7">
        <w:t xml:space="preserve">lause </w:t>
      </w:r>
      <w:r w:rsidR="00157FA9" w:rsidRPr="00324DB7">
        <w:t>6</w:t>
      </w:r>
      <w:r w:rsidRPr="00324DB7">
        <w:t xml:space="preserve"> which provides detailed description on all information elements that are used for </w:t>
      </w:r>
      <w:r w:rsidRPr="009364B4">
        <w:t>RNI</w:t>
      </w:r>
      <w:r w:rsidRPr="00324DB7">
        <w:t>.</w:t>
      </w:r>
    </w:p>
    <w:p w14:paraId="57BEC8AD" w14:textId="77777777" w:rsidR="005654CB" w:rsidRPr="00324DB7" w:rsidRDefault="005654CB" w:rsidP="005654CB">
      <w:pPr>
        <w:rPr>
          <w:lang w:eastAsia="zh-CN"/>
        </w:rPr>
      </w:pPr>
      <w:r w:rsidRPr="00324DB7">
        <w:t xml:space="preserve">Clause </w:t>
      </w:r>
      <w:r w:rsidR="00157FA9" w:rsidRPr="00324DB7">
        <w:t>7</w:t>
      </w:r>
      <w:r w:rsidRPr="00324DB7">
        <w:t xml:space="preserve"> describes the actual </w:t>
      </w:r>
      <w:r w:rsidRPr="009364B4">
        <w:t>RNI</w:t>
      </w:r>
      <w:r w:rsidRPr="00324DB7">
        <w:t xml:space="preserve"> </w:t>
      </w:r>
      <w:r w:rsidRPr="009364B4">
        <w:t>API</w:t>
      </w:r>
      <w:r w:rsidRPr="00324DB7">
        <w:t xml:space="preserve"> providing detailed information how information elements are mapped into a RESTful </w:t>
      </w:r>
      <w:r w:rsidRPr="009364B4">
        <w:t>API</w:t>
      </w:r>
      <w:r w:rsidRPr="00324DB7">
        <w:t xml:space="preserve"> design.</w:t>
      </w:r>
    </w:p>
    <w:p w14:paraId="4D256A1E" w14:textId="77777777" w:rsidR="005654CB" w:rsidRPr="00324DB7" w:rsidRDefault="00157FA9" w:rsidP="005654CB">
      <w:pPr>
        <w:pStyle w:val="Heading1"/>
      </w:pPr>
      <w:bookmarkStart w:id="64" w:name="_Toc95469269"/>
      <w:bookmarkStart w:id="65" w:name="_Toc95816955"/>
      <w:r w:rsidRPr="00324DB7">
        <w:lastRenderedPageBreak/>
        <w:t>5</w:t>
      </w:r>
      <w:r w:rsidR="005654CB" w:rsidRPr="00324DB7">
        <w:tab/>
        <w:t>Description of the service (</w:t>
      </w:r>
      <w:r w:rsidR="007C538E" w:rsidRPr="00324DB7">
        <w:t>i</w:t>
      </w:r>
      <w:r w:rsidR="005654CB" w:rsidRPr="00324DB7">
        <w:t>nformative)</w:t>
      </w:r>
      <w:bookmarkEnd w:id="64"/>
      <w:bookmarkEnd w:id="65"/>
    </w:p>
    <w:p w14:paraId="2F64CF80" w14:textId="77777777" w:rsidR="009D2B6D" w:rsidRPr="00324DB7" w:rsidRDefault="00157FA9" w:rsidP="00C65352">
      <w:pPr>
        <w:pStyle w:val="Heading2"/>
        <w:rPr>
          <w:lang w:eastAsia="zh-CN"/>
        </w:rPr>
      </w:pPr>
      <w:bookmarkStart w:id="66" w:name="_Toc95469270"/>
      <w:bookmarkStart w:id="67" w:name="_Toc95816956"/>
      <w:r w:rsidRPr="00324DB7">
        <w:rPr>
          <w:lang w:eastAsia="zh-CN"/>
        </w:rPr>
        <w:t>5</w:t>
      </w:r>
      <w:r w:rsidR="009D2B6D" w:rsidRPr="00324DB7">
        <w:rPr>
          <w:lang w:eastAsia="zh-CN"/>
        </w:rPr>
        <w:t>.1</w:t>
      </w:r>
      <w:r w:rsidR="009D2B6D" w:rsidRPr="00324DB7">
        <w:rPr>
          <w:lang w:eastAsia="zh-CN"/>
        </w:rPr>
        <w:tab/>
      </w:r>
      <w:r w:rsidR="005053D5" w:rsidRPr="009364B4">
        <w:rPr>
          <w:lang w:eastAsia="zh-CN"/>
        </w:rPr>
        <w:t>RNIS</w:t>
      </w:r>
      <w:r w:rsidR="005053D5" w:rsidRPr="00324DB7">
        <w:rPr>
          <w:lang w:eastAsia="zh-CN"/>
        </w:rPr>
        <w:t xml:space="preserve"> s</w:t>
      </w:r>
      <w:r w:rsidR="009D2B6D" w:rsidRPr="00324DB7">
        <w:rPr>
          <w:lang w:eastAsia="zh-CN"/>
        </w:rPr>
        <w:t>ervice introduction</w:t>
      </w:r>
      <w:bookmarkEnd w:id="66"/>
      <w:bookmarkEnd w:id="67"/>
    </w:p>
    <w:p w14:paraId="497929BB" w14:textId="79947D94" w:rsidR="005654CB" w:rsidRPr="00324DB7" w:rsidRDefault="00D02E60" w:rsidP="005654CB">
      <w:pPr>
        <w:rPr>
          <w:lang w:eastAsia="zh-CN"/>
        </w:rPr>
      </w:pPr>
      <w:r w:rsidRPr="00324DB7">
        <w:rPr>
          <w:lang w:eastAsia="zh-CN"/>
        </w:rPr>
        <w:t xml:space="preserve">Multi-access </w:t>
      </w:r>
      <w:r w:rsidR="005654CB" w:rsidRPr="00324DB7">
        <w:rPr>
          <w:lang w:eastAsia="zh-CN"/>
        </w:rPr>
        <w:t xml:space="preserve">Edge Computing allows running the </w:t>
      </w:r>
      <w:r w:rsidRPr="00324DB7">
        <w:rPr>
          <w:lang w:eastAsia="zh-CN"/>
        </w:rPr>
        <w:t>MEC</w:t>
      </w:r>
      <w:r w:rsidR="005654CB" w:rsidRPr="00324DB7">
        <w:rPr>
          <w:lang w:eastAsia="zh-CN"/>
        </w:rPr>
        <w:t xml:space="preserve"> applications at the edge of the network where the environment is characterized by low latency, proximity, high bandwidth and exposure to location and up-to-date radio network information. The information on current radio conditions are shared via the </w:t>
      </w:r>
      <w:r w:rsidRPr="00324DB7">
        <w:rPr>
          <w:lang w:eastAsia="zh-CN"/>
        </w:rPr>
        <w:t>MEC</w:t>
      </w:r>
      <w:r w:rsidR="005654CB" w:rsidRPr="00324DB7">
        <w:rPr>
          <w:lang w:eastAsia="zh-CN"/>
        </w:rPr>
        <w:t xml:space="preserve"> platform over Radio Network Information Service.</w:t>
      </w:r>
    </w:p>
    <w:p w14:paraId="4842C8AB" w14:textId="2C13F471" w:rsidR="005654CB" w:rsidRPr="00324DB7" w:rsidRDefault="005654CB" w:rsidP="00030165">
      <w:pPr>
        <w:keepLines/>
      </w:pPr>
      <w:r w:rsidRPr="00324DB7">
        <w:rPr>
          <w:lang w:eastAsia="zh-CN"/>
        </w:rPr>
        <w:t>Radio Network Information Service (</w:t>
      </w:r>
      <w:r w:rsidRPr="009364B4">
        <w:rPr>
          <w:lang w:eastAsia="zh-CN"/>
        </w:rPr>
        <w:t>RNIS</w:t>
      </w:r>
      <w:r w:rsidRPr="00324DB7">
        <w:rPr>
          <w:lang w:eastAsia="zh-CN"/>
        </w:rPr>
        <w:t xml:space="preserve">) is a service that provides radio network related information to </w:t>
      </w:r>
      <w:r w:rsidR="00D02E60" w:rsidRPr="00324DB7">
        <w:rPr>
          <w:lang w:eastAsia="zh-CN"/>
        </w:rPr>
        <w:t>MEC</w:t>
      </w:r>
      <w:r w:rsidRPr="00324DB7">
        <w:rPr>
          <w:lang w:eastAsia="zh-CN"/>
        </w:rPr>
        <w:t xml:space="preserve"> </w:t>
      </w:r>
      <w:r w:rsidRPr="00324DB7">
        <w:t xml:space="preserve">applications and to </w:t>
      </w:r>
      <w:r w:rsidR="00D02E60" w:rsidRPr="00324DB7">
        <w:t>MEC</w:t>
      </w:r>
      <w:r w:rsidRPr="00324DB7">
        <w:t xml:space="preserve"> platform</w:t>
      </w:r>
      <w:r w:rsidR="000C49D6" w:rsidRPr="00324DB7">
        <w:t>s</w:t>
      </w:r>
      <w:r w:rsidRPr="00324DB7">
        <w:rPr>
          <w:lang w:eastAsia="zh-CN"/>
        </w:rPr>
        <w:t xml:space="preserve">. The Radio Network Information </w:t>
      </w:r>
      <w:r w:rsidR="00216B2E" w:rsidRPr="00324DB7">
        <w:rPr>
          <w:lang w:eastAsia="zh-CN"/>
        </w:rPr>
        <w:t xml:space="preserve">Service </w:t>
      </w:r>
      <w:r w:rsidRPr="00324DB7">
        <w:rPr>
          <w:lang w:eastAsia="zh-CN"/>
        </w:rPr>
        <w:t xml:space="preserve">is available for authorized </w:t>
      </w:r>
      <w:r w:rsidR="00D02E60" w:rsidRPr="00324DB7">
        <w:rPr>
          <w:lang w:eastAsia="zh-CN"/>
        </w:rPr>
        <w:t>MEC</w:t>
      </w:r>
      <w:r w:rsidRPr="00324DB7">
        <w:rPr>
          <w:lang w:eastAsia="zh-CN"/>
        </w:rPr>
        <w:t xml:space="preserve"> applications and </w:t>
      </w:r>
      <w:r w:rsidR="000C49D6" w:rsidRPr="00324DB7">
        <w:rPr>
          <w:lang w:eastAsia="zh-CN"/>
        </w:rPr>
        <w:t>is</w:t>
      </w:r>
      <w:r w:rsidRPr="00324DB7">
        <w:rPr>
          <w:lang w:eastAsia="zh-CN"/>
        </w:rPr>
        <w:t xml:space="preserve"> discovered over </w:t>
      </w:r>
      <w:r w:rsidR="000C49D6" w:rsidRPr="00324DB7">
        <w:rPr>
          <w:lang w:eastAsia="zh-CN"/>
        </w:rPr>
        <w:t xml:space="preserve">the </w:t>
      </w:r>
      <w:r w:rsidRPr="00324DB7">
        <w:rPr>
          <w:lang w:eastAsia="zh-CN"/>
        </w:rPr>
        <w:t>Mp1 reference point</w:t>
      </w:r>
      <w:r w:rsidR="008B664B">
        <w:rPr>
          <w:lang w:eastAsia="zh-CN"/>
        </w:rPr>
        <w:t xml:space="preserve"> </w:t>
      </w:r>
      <w:r w:rsidR="008B664B" w:rsidRPr="009364B4">
        <w:rPr>
          <w:lang w:eastAsia="zh-CN"/>
        </w:rPr>
        <w:t>[</w:t>
      </w:r>
      <w:r w:rsidR="008B664B" w:rsidRPr="009364B4">
        <w:rPr>
          <w:lang w:eastAsia="zh-CN"/>
        </w:rPr>
        <w:fldChar w:fldCharType="begin"/>
      </w:r>
      <w:r w:rsidR="008B664B" w:rsidRPr="009364B4">
        <w:rPr>
          <w:lang w:eastAsia="zh-CN"/>
        </w:rPr>
        <w:instrText xml:space="preserve">REF REF_GSMEC003 \h </w:instrText>
      </w:r>
      <w:r w:rsidR="008B664B" w:rsidRPr="009364B4">
        <w:rPr>
          <w:lang w:eastAsia="zh-CN"/>
        </w:rPr>
      </w:r>
      <w:r w:rsidR="008B664B" w:rsidRPr="009364B4">
        <w:rPr>
          <w:lang w:eastAsia="zh-CN"/>
        </w:rPr>
        <w:fldChar w:fldCharType="separate"/>
      </w:r>
      <w:r w:rsidR="008B664B" w:rsidRPr="009364B4">
        <w:t>i.</w:t>
      </w:r>
      <w:r w:rsidR="008B664B" w:rsidRPr="009364B4">
        <w:rPr>
          <w:noProof/>
        </w:rPr>
        <w:t>2</w:t>
      </w:r>
      <w:r w:rsidR="008B664B" w:rsidRPr="009364B4">
        <w:rPr>
          <w:lang w:eastAsia="zh-CN"/>
        </w:rPr>
        <w:fldChar w:fldCharType="end"/>
      </w:r>
      <w:r w:rsidR="008B664B" w:rsidRPr="009364B4">
        <w:rPr>
          <w:lang w:eastAsia="zh-CN"/>
        </w:rPr>
        <w:t>]</w:t>
      </w:r>
      <w:r w:rsidRPr="00324DB7">
        <w:rPr>
          <w:lang w:eastAsia="zh-CN"/>
        </w:rPr>
        <w:t xml:space="preserve">. </w:t>
      </w:r>
      <w:r w:rsidRPr="00324DB7">
        <w:t xml:space="preserve">The granularity of the radio network information </w:t>
      </w:r>
      <w:r w:rsidR="000C49D6" w:rsidRPr="00324DB7">
        <w:t xml:space="preserve">may </w:t>
      </w:r>
      <w:r w:rsidRPr="00324DB7">
        <w:t xml:space="preserve">be adjusted based on parameters such as information per cell, per User Equipment, per </w:t>
      </w:r>
      <w:r w:rsidRPr="009364B4">
        <w:t>QCI</w:t>
      </w:r>
      <w:r w:rsidRPr="00324DB7">
        <w:t xml:space="preserve"> class or it </w:t>
      </w:r>
      <w:r w:rsidR="000C49D6" w:rsidRPr="00324DB7">
        <w:t xml:space="preserve">may </w:t>
      </w:r>
      <w:r w:rsidRPr="00324DB7">
        <w:t xml:space="preserve">be requested over period of time. </w:t>
      </w:r>
      <w:r w:rsidR="000C49D6" w:rsidRPr="00324DB7">
        <w:t>Typical</w:t>
      </w:r>
      <w:r w:rsidRPr="00324DB7">
        <w:t xml:space="preserve"> information </w:t>
      </w:r>
      <w:r w:rsidR="000C49D6" w:rsidRPr="00324DB7">
        <w:t xml:space="preserve">that may be </w:t>
      </w:r>
      <w:r w:rsidRPr="00324DB7">
        <w:t xml:space="preserve">provided </w:t>
      </w:r>
      <w:r w:rsidR="000C49D6" w:rsidRPr="00324DB7">
        <w:t>is listed</w:t>
      </w:r>
      <w:r w:rsidRPr="00324DB7">
        <w:t xml:space="preserve"> as follows:</w:t>
      </w:r>
    </w:p>
    <w:p w14:paraId="45192AE0" w14:textId="77777777" w:rsidR="005654CB" w:rsidRPr="00324DB7" w:rsidRDefault="005654CB" w:rsidP="00E07069">
      <w:pPr>
        <w:pStyle w:val="B1"/>
      </w:pPr>
      <w:r w:rsidRPr="00324DB7">
        <w:t>up-to-date radio network information regarding radio network conditions</w:t>
      </w:r>
      <w:r w:rsidR="00E13707" w:rsidRPr="00324DB7">
        <w:t>;</w:t>
      </w:r>
    </w:p>
    <w:p w14:paraId="718EBCA6" w14:textId="77777777" w:rsidR="005654CB" w:rsidRPr="00324DB7" w:rsidRDefault="005654CB" w:rsidP="00E07069">
      <w:pPr>
        <w:pStyle w:val="B1"/>
      </w:pPr>
      <w:r w:rsidRPr="00324DB7">
        <w:t xml:space="preserve">measurement information related to the user plane based on </w:t>
      </w:r>
      <w:r w:rsidRPr="009364B4">
        <w:t>3GPP</w:t>
      </w:r>
      <w:r w:rsidRPr="00324DB7">
        <w:t xml:space="preserve"> specifications</w:t>
      </w:r>
      <w:r w:rsidR="00E13707" w:rsidRPr="00324DB7">
        <w:t>;</w:t>
      </w:r>
    </w:p>
    <w:p w14:paraId="0BE80E04" w14:textId="418ADA39" w:rsidR="005654CB" w:rsidRPr="00324DB7" w:rsidRDefault="005654CB" w:rsidP="00E07069">
      <w:pPr>
        <w:pStyle w:val="B1"/>
      </w:pPr>
      <w:r w:rsidRPr="00324DB7">
        <w:t xml:space="preserve">information about UEs connected to the radio node(s) associated with the </w:t>
      </w:r>
      <w:r w:rsidR="00D02E60" w:rsidRPr="00324DB7">
        <w:t>MEC</w:t>
      </w:r>
      <w:r w:rsidRPr="00324DB7">
        <w:t xml:space="preserve"> host, their </w:t>
      </w:r>
      <w:r w:rsidRPr="009364B4">
        <w:t>UE</w:t>
      </w:r>
      <w:r w:rsidRPr="00324DB7">
        <w:t xml:space="preserve"> context and the related radio access bearers</w:t>
      </w:r>
      <w:r w:rsidR="00E13707" w:rsidRPr="00324DB7">
        <w:t>;</w:t>
      </w:r>
    </w:p>
    <w:p w14:paraId="606E5D88" w14:textId="06E298B9" w:rsidR="005654CB" w:rsidRPr="00324DB7" w:rsidRDefault="005654CB" w:rsidP="00E07069">
      <w:pPr>
        <w:pStyle w:val="B1"/>
      </w:pPr>
      <w:r w:rsidRPr="00324DB7">
        <w:t xml:space="preserve">changes on information related to UEs connected to the radio node(s) associated with the </w:t>
      </w:r>
      <w:r w:rsidR="00D02E60" w:rsidRPr="00324DB7">
        <w:t>MEC</w:t>
      </w:r>
      <w:r w:rsidRPr="00324DB7">
        <w:t xml:space="preserve"> host, their </w:t>
      </w:r>
      <w:r w:rsidRPr="009364B4">
        <w:t>UE</w:t>
      </w:r>
      <w:r w:rsidRPr="00324DB7">
        <w:t xml:space="preserve"> context and the related radio access bearers</w:t>
      </w:r>
      <w:r w:rsidR="00E13707" w:rsidRPr="00324DB7">
        <w:t>.</w:t>
      </w:r>
    </w:p>
    <w:p w14:paraId="05071F73" w14:textId="669BAF84" w:rsidR="005654CB" w:rsidRPr="00324DB7" w:rsidRDefault="005654CB" w:rsidP="005654CB">
      <w:r w:rsidRPr="00324DB7">
        <w:t xml:space="preserve">The Radio Network Information </w:t>
      </w:r>
      <w:r w:rsidR="000C49D6" w:rsidRPr="00324DB7">
        <w:t xml:space="preserve">may </w:t>
      </w:r>
      <w:r w:rsidRPr="00324DB7">
        <w:t xml:space="preserve">be used by the </w:t>
      </w:r>
      <w:r w:rsidR="00D02E60" w:rsidRPr="00324DB7">
        <w:t>MEC</w:t>
      </w:r>
      <w:r w:rsidRPr="00324DB7">
        <w:t xml:space="preserve"> applications and </w:t>
      </w:r>
      <w:r w:rsidR="00D02E60" w:rsidRPr="00324DB7">
        <w:t xml:space="preserve">MEC </w:t>
      </w:r>
      <w:r w:rsidRPr="00324DB7">
        <w:t xml:space="preserve">platform to optimize the existing services and to provide new type of services that are based on up to date information on radio conditions. An example of </w:t>
      </w:r>
      <w:r w:rsidR="00D02E60" w:rsidRPr="00324DB7">
        <w:t>MEC</w:t>
      </w:r>
      <w:r w:rsidRPr="00324DB7">
        <w:t xml:space="preserve"> application that uses radio network information to optimize current services is video throughput guidance. </w:t>
      </w:r>
      <w:r w:rsidR="00826D36" w:rsidRPr="00324DB7">
        <w:t xml:space="preserve">Throughput </w:t>
      </w:r>
      <w:r w:rsidRPr="00324DB7">
        <w:t xml:space="preserve">guidance </w:t>
      </w:r>
      <w:r w:rsidRPr="00324DB7">
        <w:rPr>
          <w:rFonts w:eastAsia="Calibri"/>
        </w:rPr>
        <w:t xml:space="preserve">radio analytics </w:t>
      </w:r>
      <w:r w:rsidR="00176E3D" w:rsidRPr="00324DB7">
        <w:rPr>
          <w:rFonts w:eastAsia="Calibri"/>
        </w:rPr>
        <w:t>MEC</w:t>
      </w:r>
      <w:r w:rsidRPr="00324DB7">
        <w:rPr>
          <w:rFonts w:eastAsia="Calibri"/>
        </w:rPr>
        <w:t xml:space="preserve"> application uses services of </w:t>
      </w:r>
      <w:r w:rsidR="00D02E60" w:rsidRPr="00324DB7">
        <w:rPr>
          <w:rFonts w:eastAsia="Calibri"/>
        </w:rPr>
        <w:t xml:space="preserve">Multi-access </w:t>
      </w:r>
      <w:r w:rsidRPr="00324DB7">
        <w:rPr>
          <w:rFonts w:eastAsia="Calibri"/>
        </w:rPr>
        <w:t xml:space="preserve">Edge Computing to provide the backend video server with a near real-time indication on the throughput estimated to be available at the radio downlink interface in the next time instant. </w:t>
      </w:r>
      <w:r w:rsidRPr="00324DB7">
        <w:t xml:space="preserve">The </w:t>
      </w:r>
      <w:r w:rsidR="00C240F3" w:rsidRPr="00324DB7">
        <w:t xml:space="preserve">throughput guidance </w:t>
      </w:r>
      <w:r w:rsidRPr="00324DB7">
        <w:t>radio analytics</w:t>
      </w:r>
      <w:r w:rsidR="00826D36" w:rsidRPr="00324DB7">
        <w:t xml:space="preserve"> </w:t>
      </w:r>
      <w:r w:rsidR="00176E3D" w:rsidRPr="00324DB7">
        <w:t>MEC</w:t>
      </w:r>
      <w:r w:rsidRPr="00324DB7">
        <w:t xml:space="preserve"> application computes throughput guidance based on the required radio network information it obtains from a </w:t>
      </w:r>
      <w:r w:rsidR="00D02E60" w:rsidRPr="00324DB7">
        <w:t>MEC</w:t>
      </w:r>
      <w:r w:rsidRPr="00324DB7">
        <w:t xml:space="preserve"> service running on the </w:t>
      </w:r>
      <w:r w:rsidR="00D02E60" w:rsidRPr="00324DB7">
        <w:t>MEC</w:t>
      </w:r>
      <w:r w:rsidRPr="00324DB7">
        <w:t xml:space="preserve"> host</w:t>
      </w:r>
      <w:r w:rsidR="00E13707" w:rsidRPr="00324DB7">
        <w:t xml:space="preserve"> </w:t>
      </w:r>
      <w:r w:rsidR="00E13707" w:rsidRPr="009364B4">
        <w:t>ETSI GS MEC 002</w:t>
      </w:r>
      <w:r w:rsidR="00F13EC6" w:rsidRPr="009364B4">
        <w:t xml:space="preserve"> [</w:t>
      </w:r>
      <w:r w:rsidR="00F13EC6" w:rsidRPr="009364B4">
        <w:fldChar w:fldCharType="begin"/>
      </w:r>
      <w:r w:rsidR="00F13EC6" w:rsidRPr="009364B4">
        <w:instrText xml:space="preserve">REF REF_GSMEC002 \h </w:instrText>
      </w:r>
      <w:r w:rsidR="005053D5" w:rsidRPr="009364B4">
        <w:instrText xml:space="preserve"> \* MERGEFORMAT </w:instrText>
      </w:r>
      <w:r w:rsidR="00F13EC6" w:rsidRPr="009364B4">
        <w:fldChar w:fldCharType="separate"/>
      </w:r>
      <w:r w:rsidR="00746B25" w:rsidRPr="009364B4">
        <w:t>i.1</w:t>
      </w:r>
      <w:r w:rsidR="00F13EC6" w:rsidRPr="009364B4">
        <w:fldChar w:fldCharType="end"/>
      </w:r>
      <w:r w:rsidR="00F13EC6" w:rsidRPr="009364B4">
        <w:t>]</w:t>
      </w:r>
      <w:r w:rsidRPr="00324DB7">
        <w:t>.</w:t>
      </w:r>
    </w:p>
    <w:p w14:paraId="7D4E279C" w14:textId="2A5B5767" w:rsidR="005654CB" w:rsidRPr="00324DB7" w:rsidRDefault="005654CB" w:rsidP="005654CB">
      <w:r w:rsidRPr="00324DB7">
        <w:t xml:space="preserve">Radio </w:t>
      </w:r>
      <w:r w:rsidR="00216B2E" w:rsidRPr="00324DB7">
        <w:t xml:space="preserve">Network Information </w:t>
      </w:r>
      <w:r w:rsidR="000C49D6" w:rsidRPr="00324DB7">
        <w:t xml:space="preserve">may </w:t>
      </w:r>
      <w:r w:rsidRPr="00324DB7">
        <w:t xml:space="preserve">be also used by the </w:t>
      </w:r>
      <w:r w:rsidR="00D02E60" w:rsidRPr="00324DB7">
        <w:t>MEC</w:t>
      </w:r>
      <w:r w:rsidRPr="00324DB7">
        <w:t xml:space="preserve"> platform to </w:t>
      </w:r>
      <w:r w:rsidR="0044242C" w:rsidRPr="00324DB7">
        <w:t>optimize</w:t>
      </w:r>
      <w:r w:rsidRPr="00324DB7">
        <w:t xml:space="preserve"> the mobility procedures required to support service continuity. </w:t>
      </w:r>
    </w:p>
    <w:p w14:paraId="3A528BA6" w14:textId="7029816C" w:rsidR="005654CB" w:rsidRPr="00324DB7" w:rsidRDefault="005654CB" w:rsidP="00500949">
      <w:pPr>
        <w:keepNext/>
        <w:keepLines/>
      </w:pPr>
      <w:r w:rsidRPr="00324DB7">
        <w:t xml:space="preserve">Radio Network Information </w:t>
      </w:r>
      <w:r w:rsidR="000C49D6" w:rsidRPr="00324DB7">
        <w:t xml:space="preserve">may </w:t>
      </w:r>
      <w:r w:rsidRPr="00324DB7">
        <w:t xml:space="preserve">cater for a wide range of use cases, where certain </w:t>
      </w:r>
      <w:r w:rsidR="00D02E60" w:rsidRPr="00324DB7">
        <w:t>MEC</w:t>
      </w:r>
      <w:r w:rsidRPr="00324DB7">
        <w:t xml:space="preserve"> application request</w:t>
      </w:r>
      <w:r w:rsidR="000C49D6" w:rsidRPr="00324DB7">
        <w:t>s</w:t>
      </w:r>
      <w:r w:rsidRPr="00324DB7">
        <w:t xml:space="preserve"> </w:t>
      </w:r>
      <w:r w:rsidR="000C49D6" w:rsidRPr="00324DB7">
        <w:t xml:space="preserve">a </w:t>
      </w:r>
      <w:r w:rsidRPr="00324DB7">
        <w:t xml:space="preserve">single piece of information using </w:t>
      </w:r>
      <w:r w:rsidR="000C49D6" w:rsidRPr="00324DB7">
        <w:t xml:space="preserve">a </w:t>
      </w:r>
      <w:r w:rsidRPr="00324DB7">
        <w:t xml:space="preserve">simple request-response model while other </w:t>
      </w:r>
      <w:r w:rsidR="00D02E60" w:rsidRPr="00324DB7">
        <w:t>MEC</w:t>
      </w:r>
      <w:r w:rsidRPr="00324DB7">
        <w:t xml:space="preserve"> application</w:t>
      </w:r>
      <w:r w:rsidR="000C49D6" w:rsidRPr="00324DB7">
        <w:t>s</w:t>
      </w:r>
      <w:r w:rsidRPr="00324DB7">
        <w:t xml:space="preserve"> subscribe to multiple different notifications regarding information changes. It is reasonable to assume that for simple queries the RESTful methods </w:t>
      </w:r>
      <w:r w:rsidR="00ED1E46" w:rsidRPr="00324DB7">
        <w:t>are</w:t>
      </w:r>
      <w:r w:rsidRPr="00324DB7">
        <w:t xml:space="preserve"> used. However there </w:t>
      </w:r>
      <w:r w:rsidR="00ED1E46" w:rsidRPr="00324DB7">
        <w:t xml:space="preserve">may </w:t>
      </w:r>
      <w:r w:rsidRPr="00324DB7">
        <w:t xml:space="preserve">be cases where the frequency of updates is so high and the amount of information is so large that RESTful methods do not scale anymore. In addition, there </w:t>
      </w:r>
      <w:r w:rsidR="00ED1E46" w:rsidRPr="00324DB7">
        <w:t xml:space="preserve">may </w:t>
      </w:r>
      <w:r w:rsidRPr="00324DB7">
        <w:t xml:space="preserve">be aspects of one-to-many communications, which cannot be efficiently addressed by RESTful interfaces. For those cases, the Radio Network Information </w:t>
      </w:r>
      <w:r w:rsidR="00ED1E46" w:rsidRPr="00324DB7">
        <w:t xml:space="preserve">may </w:t>
      </w:r>
      <w:r w:rsidRPr="00324DB7">
        <w:t xml:space="preserve">be provided over the message broker of the </w:t>
      </w:r>
      <w:r w:rsidR="00D02E60" w:rsidRPr="00324DB7">
        <w:t>MEC</w:t>
      </w:r>
      <w:r w:rsidRPr="00324DB7">
        <w:t xml:space="preserve"> platform. </w:t>
      </w:r>
      <w:r w:rsidR="00C676F3" w:rsidRPr="00324DB7">
        <w:t>The present document</w:t>
      </w:r>
      <w:r w:rsidRPr="00324DB7">
        <w:t xml:space="preserve"> does not specify the actual protocol for </w:t>
      </w:r>
      <w:r w:rsidR="00ED1E46" w:rsidRPr="00324DB7">
        <w:t xml:space="preserve">a </w:t>
      </w:r>
      <w:r w:rsidRPr="00324DB7">
        <w:t>message broker but rather address</w:t>
      </w:r>
      <w:r w:rsidR="00ED1E46" w:rsidRPr="00324DB7">
        <w:t>es</w:t>
      </w:r>
      <w:r w:rsidRPr="00324DB7">
        <w:t xml:space="preserve"> the interoperability aspects by defining stage 2 level definitions to different message types of </w:t>
      </w:r>
      <w:r w:rsidRPr="009364B4">
        <w:t>RNI</w:t>
      </w:r>
      <w:r w:rsidRPr="00324DB7">
        <w:t xml:space="preserve"> and by defining the message types in </w:t>
      </w:r>
      <w:r w:rsidRPr="009364B4">
        <w:t>JSON</w:t>
      </w:r>
      <w:r w:rsidRPr="00324DB7">
        <w:t xml:space="preserve"> and Protobuf format </w:t>
      </w:r>
      <w:r w:rsidR="00C240F3" w:rsidRPr="00324DB7">
        <w:t>together with</w:t>
      </w:r>
      <w:r w:rsidRPr="00324DB7">
        <w:t xml:space="preserve"> </w:t>
      </w:r>
      <w:r w:rsidR="00C676F3" w:rsidRPr="00324DB7">
        <w:t>the present document</w:t>
      </w:r>
      <w:r w:rsidRPr="00324DB7">
        <w:t xml:space="preserve">. A </w:t>
      </w:r>
      <w:r w:rsidR="00D02E60" w:rsidRPr="00324DB7">
        <w:t>MEC</w:t>
      </w:r>
      <w:r w:rsidR="00216B2E" w:rsidRPr="00324DB7">
        <w:t xml:space="preserve"> </w:t>
      </w:r>
      <w:r w:rsidRPr="00324DB7">
        <w:t>application quer</w:t>
      </w:r>
      <w:r w:rsidR="00ED1E46" w:rsidRPr="00324DB7">
        <w:t>ies</w:t>
      </w:r>
      <w:r w:rsidRPr="00324DB7">
        <w:t xml:space="preserve"> information on </w:t>
      </w:r>
      <w:r w:rsidR="00ED1E46" w:rsidRPr="00324DB7">
        <w:t xml:space="preserve">a </w:t>
      </w:r>
      <w:r w:rsidRPr="00324DB7">
        <w:t xml:space="preserve">message broker via </w:t>
      </w:r>
      <w:r w:rsidR="00ED1E46" w:rsidRPr="00324DB7">
        <w:t xml:space="preserve">the </w:t>
      </w:r>
      <w:r w:rsidR="002D0DF8" w:rsidRPr="00324DB7">
        <w:t>transport</w:t>
      </w:r>
      <w:r w:rsidRPr="00324DB7">
        <w:t xml:space="preserve"> information query procedure as defined in </w:t>
      </w:r>
      <w:r w:rsidR="00F13EC6" w:rsidRPr="009364B4">
        <w:t>ETSI GS MEC 011</w:t>
      </w:r>
      <w:r w:rsidR="00E07069" w:rsidRPr="009364B4">
        <w:t xml:space="preserve"> [</w:t>
      </w:r>
      <w:r w:rsidR="00E07069" w:rsidRPr="009364B4">
        <w:fldChar w:fldCharType="begin"/>
      </w:r>
      <w:r w:rsidR="00E07069" w:rsidRPr="009364B4">
        <w:instrText xml:space="preserve">REF REF_GSMEC011 \h </w:instrText>
      </w:r>
      <w:r w:rsidR="00E07069" w:rsidRPr="009364B4">
        <w:fldChar w:fldCharType="separate"/>
      </w:r>
      <w:r w:rsidR="00746B25" w:rsidRPr="009364B4">
        <w:t>i.6</w:t>
      </w:r>
      <w:r w:rsidR="00E07069" w:rsidRPr="009364B4">
        <w:fldChar w:fldCharType="end"/>
      </w:r>
      <w:r w:rsidR="00E07069" w:rsidRPr="009364B4">
        <w:t>]</w:t>
      </w:r>
      <w:r w:rsidRPr="00324DB7">
        <w:t xml:space="preserve">. In addition, the </w:t>
      </w:r>
      <w:r w:rsidR="002D0DF8" w:rsidRPr="00324DB7">
        <w:t>transport</w:t>
      </w:r>
      <w:r w:rsidRPr="00324DB7">
        <w:t xml:space="preserve"> information </w:t>
      </w:r>
      <w:r w:rsidR="00ED1E46" w:rsidRPr="00324DB7">
        <w:t xml:space="preserve">may </w:t>
      </w:r>
      <w:r w:rsidRPr="00324DB7">
        <w:t xml:space="preserve">be pre-provisioned to the </w:t>
      </w:r>
      <w:r w:rsidR="00D02E60" w:rsidRPr="00324DB7">
        <w:t>MEC</w:t>
      </w:r>
      <w:r w:rsidRPr="00324DB7">
        <w:t xml:space="preserve"> application via configuration.</w:t>
      </w:r>
    </w:p>
    <w:p w14:paraId="0BC44270" w14:textId="3014C7AF" w:rsidR="009D2B6D" w:rsidRDefault="009D2B6D" w:rsidP="009D2B6D">
      <w:r w:rsidRPr="00324DB7">
        <w:t xml:space="preserve">The following clauses describe how the </w:t>
      </w:r>
      <w:r w:rsidR="00216B2E" w:rsidRPr="00324DB7">
        <w:t xml:space="preserve">service consumers </w:t>
      </w:r>
      <w:r w:rsidRPr="00324DB7">
        <w:t xml:space="preserve">interact with the Radio Network Information </w:t>
      </w:r>
      <w:r w:rsidR="00216B2E" w:rsidRPr="00324DB7">
        <w:t xml:space="preserve">Service </w:t>
      </w:r>
      <w:r w:rsidRPr="00324DB7">
        <w:t xml:space="preserve">over </w:t>
      </w:r>
      <w:r w:rsidRPr="009364B4">
        <w:t>RNI</w:t>
      </w:r>
      <w:r w:rsidRPr="00324DB7">
        <w:t xml:space="preserve"> </w:t>
      </w:r>
      <w:r w:rsidRPr="009364B4">
        <w:t>API</w:t>
      </w:r>
      <w:r w:rsidRPr="00324DB7">
        <w:t xml:space="preserve"> to obtain contextual information from the radio access network. The sequence diagrams that are relevant for Radio Network Information are presented.</w:t>
      </w:r>
    </w:p>
    <w:p w14:paraId="03358215" w14:textId="0C47CCF4" w:rsidR="005654CB" w:rsidRPr="00324DB7" w:rsidRDefault="00157FA9" w:rsidP="005654CB">
      <w:pPr>
        <w:pStyle w:val="Heading2"/>
      </w:pPr>
      <w:bookmarkStart w:id="68" w:name="_Toc95469271"/>
      <w:bookmarkStart w:id="69" w:name="_Toc95816957"/>
      <w:r w:rsidRPr="00324DB7">
        <w:lastRenderedPageBreak/>
        <w:t>5</w:t>
      </w:r>
      <w:r w:rsidR="005654CB" w:rsidRPr="00324DB7">
        <w:t>.</w:t>
      </w:r>
      <w:r w:rsidR="009D2B6D" w:rsidRPr="00324DB7">
        <w:t>2</w:t>
      </w:r>
      <w:r w:rsidR="005654CB" w:rsidRPr="00324DB7">
        <w:tab/>
        <w:t>Sequence diagrams</w:t>
      </w:r>
      <w:bookmarkEnd w:id="68"/>
      <w:bookmarkEnd w:id="69"/>
    </w:p>
    <w:p w14:paraId="36CC065E" w14:textId="77777777" w:rsidR="005654CB" w:rsidRPr="00324DB7" w:rsidRDefault="00157FA9" w:rsidP="005654CB">
      <w:pPr>
        <w:pStyle w:val="Heading3"/>
        <w:rPr>
          <w:highlight w:val="cyan"/>
        </w:rPr>
      </w:pPr>
      <w:bookmarkStart w:id="70" w:name="_Toc95469272"/>
      <w:bookmarkStart w:id="71" w:name="_Toc95816958"/>
      <w:r w:rsidRPr="00324DB7">
        <w:t>5</w:t>
      </w:r>
      <w:r w:rsidR="005654CB" w:rsidRPr="00324DB7">
        <w:t>.</w:t>
      </w:r>
      <w:r w:rsidR="009D2B6D" w:rsidRPr="00324DB7">
        <w:t>2</w:t>
      </w:r>
      <w:r w:rsidR="005654CB" w:rsidRPr="00324DB7">
        <w:t>.1</w:t>
      </w:r>
      <w:r w:rsidR="005654CB" w:rsidRPr="00324DB7">
        <w:tab/>
        <w:t>Introduction</w:t>
      </w:r>
      <w:bookmarkEnd w:id="70"/>
      <w:bookmarkEnd w:id="71"/>
    </w:p>
    <w:p w14:paraId="4C1D1A78" w14:textId="3CBF58C9" w:rsidR="005654CB" w:rsidRPr="00324DB7" w:rsidRDefault="005654CB" w:rsidP="005654CB">
      <w:r w:rsidRPr="00324DB7">
        <w:t xml:space="preserve">The </w:t>
      </w:r>
      <w:r w:rsidR="00216B2E" w:rsidRPr="00324DB7">
        <w:t xml:space="preserve">service consumers </w:t>
      </w:r>
      <w:r w:rsidRPr="00324DB7">
        <w:t xml:space="preserve">communicate with the Radio Network Information </w:t>
      </w:r>
      <w:r w:rsidR="00216B2E" w:rsidRPr="00324DB7">
        <w:t xml:space="preserve">Service </w:t>
      </w:r>
      <w:r w:rsidRPr="00324DB7">
        <w:t xml:space="preserve">over </w:t>
      </w:r>
      <w:r w:rsidRPr="009364B4">
        <w:t>RNI</w:t>
      </w:r>
      <w:r w:rsidRPr="00324DB7">
        <w:t xml:space="preserve"> </w:t>
      </w:r>
      <w:r w:rsidRPr="009364B4">
        <w:t>API</w:t>
      </w:r>
      <w:r w:rsidRPr="00324DB7">
        <w:t xml:space="preserve"> to get contextual information from the radio access network. Both the </w:t>
      </w:r>
      <w:r w:rsidR="00F54EFB" w:rsidRPr="00324DB7">
        <w:t>MEC</w:t>
      </w:r>
      <w:r w:rsidRPr="00324DB7">
        <w:t xml:space="preserve"> application and </w:t>
      </w:r>
      <w:r w:rsidR="00F54EFB" w:rsidRPr="00324DB7">
        <w:t>MEC</w:t>
      </w:r>
      <w:r w:rsidRPr="00324DB7">
        <w:t xml:space="preserve"> platform </w:t>
      </w:r>
      <w:r w:rsidR="00ED1E46" w:rsidRPr="00324DB7">
        <w:t xml:space="preserve">may </w:t>
      </w:r>
      <w:r w:rsidRPr="00324DB7">
        <w:t xml:space="preserve">be </w:t>
      </w:r>
      <w:r w:rsidR="00216B2E" w:rsidRPr="00324DB7">
        <w:t>service consumers</w:t>
      </w:r>
      <w:r w:rsidRPr="00324DB7">
        <w:t xml:space="preserve">. Radio </w:t>
      </w:r>
      <w:r w:rsidR="00216B2E" w:rsidRPr="00324DB7">
        <w:t xml:space="preserve">Network Information </w:t>
      </w:r>
      <w:r w:rsidR="00ED1E46" w:rsidRPr="00324DB7">
        <w:t xml:space="preserve">may </w:t>
      </w:r>
      <w:r w:rsidRPr="00324DB7">
        <w:t xml:space="preserve">be provided by both </w:t>
      </w:r>
      <w:r w:rsidR="00ED1E46" w:rsidRPr="00324DB7">
        <w:t xml:space="preserve">the </w:t>
      </w:r>
      <w:r w:rsidR="00F54EFB" w:rsidRPr="00324DB7">
        <w:t>MEC</w:t>
      </w:r>
      <w:r w:rsidRPr="00324DB7">
        <w:t xml:space="preserve"> platform and </w:t>
      </w:r>
      <w:r w:rsidR="00ED1E46" w:rsidRPr="00324DB7">
        <w:t xml:space="preserve">the </w:t>
      </w:r>
      <w:r w:rsidR="00F54EFB" w:rsidRPr="00324DB7">
        <w:t>MEC</w:t>
      </w:r>
      <w:r w:rsidRPr="00324DB7">
        <w:t xml:space="preserve"> application.</w:t>
      </w:r>
    </w:p>
    <w:p w14:paraId="138D41AB" w14:textId="78695E1E" w:rsidR="005654CB" w:rsidRPr="00324DB7" w:rsidRDefault="005654CB" w:rsidP="005654CB">
      <w:r w:rsidRPr="00324DB7">
        <w:t xml:space="preserve">The Radio Network Information </w:t>
      </w:r>
      <w:r w:rsidRPr="009364B4">
        <w:t>API</w:t>
      </w:r>
      <w:r w:rsidRPr="00324DB7">
        <w:t xml:space="preserve"> supports both queries and subscriptions (pub/sub mechanism) that </w:t>
      </w:r>
      <w:r w:rsidR="00ED1E46" w:rsidRPr="00324DB7">
        <w:t>are</w:t>
      </w:r>
      <w:r w:rsidRPr="00324DB7">
        <w:t xml:space="preserve"> used over </w:t>
      </w:r>
      <w:r w:rsidR="00ED1E46" w:rsidRPr="00324DB7">
        <w:t xml:space="preserve">the </w:t>
      </w:r>
      <w:r w:rsidRPr="00324DB7">
        <w:t xml:space="preserve">RESTful </w:t>
      </w:r>
      <w:r w:rsidRPr="009364B4">
        <w:t>API</w:t>
      </w:r>
      <w:r w:rsidRPr="00324DB7">
        <w:t xml:space="preserve"> or over </w:t>
      </w:r>
      <w:r w:rsidR="00ED1E46" w:rsidRPr="00324DB7">
        <w:t xml:space="preserve">the </w:t>
      </w:r>
      <w:r w:rsidRPr="00324DB7">
        <w:t xml:space="preserve">message broker of the </w:t>
      </w:r>
      <w:r w:rsidR="00F54EFB" w:rsidRPr="00324DB7">
        <w:t>MEC</w:t>
      </w:r>
      <w:r w:rsidRPr="00324DB7">
        <w:t xml:space="preserve"> platform. </w:t>
      </w:r>
      <w:r w:rsidR="00ED1E46" w:rsidRPr="00324DB7">
        <w:t xml:space="preserve">A message </w:t>
      </w:r>
      <w:r w:rsidRPr="00324DB7">
        <w:t xml:space="preserve">broker is not specified in detail in </w:t>
      </w:r>
      <w:r w:rsidR="00C676F3" w:rsidRPr="00324DB7">
        <w:t>the present document</w:t>
      </w:r>
      <w:r w:rsidRPr="00324DB7">
        <w:t xml:space="preserve">, but the sequence diagrams and message types that </w:t>
      </w:r>
      <w:r w:rsidR="00ED1E46" w:rsidRPr="00324DB7">
        <w:t>are</w:t>
      </w:r>
      <w:r w:rsidRPr="00324DB7">
        <w:t xml:space="preserve"> used over </w:t>
      </w:r>
      <w:r w:rsidR="00ED1E46" w:rsidRPr="00324DB7">
        <w:t xml:space="preserve">a </w:t>
      </w:r>
      <w:r w:rsidRPr="00324DB7">
        <w:t xml:space="preserve">message broker are defined. For RESTful architectural style, </w:t>
      </w:r>
      <w:r w:rsidR="00ED1E46" w:rsidRPr="00324DB7">
        <w:t>the present</w:t>
      </w:r>
      <w:r w:rsidRPr="00324DB7">
        <w:t xml:space="preserve"> </w:t>
      </w:r>
      <w:r w:rsidR="00ED1E46" w:rsidRPr="00324DB7">
        <w:t xml:space="preserve">document </w:t>
      </w:r>
      <w:r w:rsidRPr="00324DB7">
        <w:t xml:space="preserve">defines the </w:t>
      </w:r>
      <w:r w:rsidRPr="009364B4">
        <w:t>HTTP</w:t>
      </w:r>
      <w:r w:rsidRPr="00324DB7">
        <w:t xml:space="preserve"> protocol bindings.</w:t>
      </w:r>
    </w:p>
    <w:p w14:paraId="2D1CE8F5" w14:textId="77777777" w:rsidR="005654CB" w:rsidRPr="00324DB7" w:rsidRDefault="00157FA9" w:rsidP="005654CB">
      <w:pPr>
        <w:pStyle w:val="Heading3"/>
        <w:rPr>
          <w:highlight w:val="yellow"/>
        </w:rPr>
      </w:pPr>
      <w:bookmarkStart w:id="72" w:name="_Toc95469273"/>
      <w:bookmarkStart w:id="73" w:name="_Toc95816959"/>
      <w:r w:rsidRPr="00324DB7">
        <w:t>5</w:t>
      </w:r>
      <w:r w:rsidR="005654CB" w:rsidRPr="00324DB7">
        <w:t>.</w:t>
      </w:r>
      <w:r w:rsidR="009D2B6D" w:rsidRPr="00324DB7">
        <w:t>2</w:t>
      </w:r>
      <w:r w:rsidR="005654CB" w:rsidRPr="00324DB7">
        <w:t>.2</w:t>
      </w:r>
      <w:r w:rsidR="005654CB" w:rsidRPr="00324DB7">
        <w:tab/>
        <w:t xml:space="preserve">Sending a request for </w:t>
      </w:r>
      <w:r w:rsidR="005654CB" w:rsidRPr="009364B4">
        <w:t>RAB</w:t>
      </w:r>
      <w:r w:rsidR="005654CB" w:rsidRPr="00324DB7">
        <w:t xml:space="preserve"> information</w:t>
      </w:r>
      <w:bookmarkEnd w:id="72"/>
      <w:bookmarkEnd w:id="73"/>
    </w:p>
    <w:p w14:paraId="4EB2FC6E" w14:textId="77777777" w:rsidR="00CE4DC0" w:rsidRDefault="00E13707" w:rsidP="005654CB">
      <w:r w:rsidRPr="00324DB7">
        <w:t>F</w:t>
      </w:r>
      <w:r w:rsidR="005654CB" w:rsidRPr="00324DB7">
        <w:t xml:space="preserve">igure </w:t>
      </w:r>
      <w:r w:rsidR="00157FA9" w:rsidRPr="00324DB7">
        <w:t>5</w:t>
      </w:r>
      <w:r w:rsidR="005654CB" w:rsidRPr="00324DB7">
        <w:t>.</w:t>
      </w:r>
      <w:r w:rsidR="009D2B6D" w:rsidRPr="00324DB7">
        <w:t>2</w:t>
      </w:r>
      <w:r w:rsidR="005654CB" w:rsidRPr="00324DB7">
        <w:t xml:space="preserve">.2-1 shows a scenario where the service consumer (e.g. </w:t>
      </w:r>
      <w:r w:rsidR="00ED1E46" w:rsidRPr="00324DB7">
        <w:t xml:space="preserve">a </w:t>
      </w:r>
      <w:r w:rsidR="00F54EFB" w:rsidRPr="00324DB7">
        <w:t>MEC</w:t>
      </w:r>
      <w:r w:rsidR="005654CB" w:rsidRPr="00324DB7">
        <w:t xml:space="preserve"> application or </w:t>
      </w:r>
      <w:r w:rsidR="00ED1E46" w:rsidRPr="00324DB7">
        <w:t xml:space="preserve">a </w:t>
      </w:r>
      <w:r w:rsidR="00F54EFB" w:rsidRPr="00324DB7">
        <w:t>MEC</w:t>
      </w:r>
      <w:r w:rsidR="005654CB" w:rsidRPr="00324DB7">
        <w:t xml:space="preserve"> platform) sends a request to receive </w:t>
      </w:r>
      <w:r w:rsidR="00ED1E46" w:rsidRPr="00324DB7">
        <w:t xml:space="preserve">a </w:t>
      </w:r>
      <w:r w:rsidR="005654CB" w:rsidRPr="00324DB7">
        <w:t xml:space="preserve">cell level Radio Access Bearer information from the cells that are associated with the requested </w:t>
      </w:r>
      <w:r w:rsidR="00F54EFB" w:rsidRPr="00324DB7">
        <w:t>MEC</w:t>
      </w:r>
      <w:r w:rsidR="005654CB" w:rsidRPr="00324DB7">
        <w:t xml:space="preserve"> application instance. The response contains information on users in the cells such as the identifiers of the cells, the identifiers associated to UEs in the cells and information on their </w:t>
      </w:r>
      <w:r w:rsidR="005654CB" w:rsidRPr="009364B4">
        <w:t>E-RAB</w:t>
      </w:r>
      <w:r w:rsidR="005654CB" w:rsidRPr="00324DB7">
        <w:t xml:space="preserve">s, consisting of </w:t>
      </w:r>
      <w:r w:rsidR="00ED1E46" w:rsidRPr="00324DB7">
        <w:t xml:space="preserve">the </w:t>
      </w:r>
      <w:r w:rsidR="005654CB" w:rsidRPr="009364B4">
        <w:t>QCI</w:t>
      </w:r>
      <w:r w:rsidR="005654CB" w:rsidRPr="00324DB7">
        <w:t xml:space="preserve"> and </w:t>
      </w:r>
      <w:r w:rsidR="005654CB" w:rsidRPr="009364B4">
        <w:t>QoS</w:t>
      </w:r>
      <w:r w:rsidR="005654CB" w:rsidRPr="00324DB7">
        <w:t xml:space="preserve"> information.</w:t>
      </w:r>
    </w:p>
    <w:p w14:paraId="2E473928" w14:textId="77777777" w:rsidR="005654CB" w:rsidRPr="00324DB7" w:rsidRDefault="00B114F9" w:rsidP="00CD7E50">
      <w:pPr>
        <w:pStyle w:val="FL"/>
        <w:rPr>
          <w:highlight w:val="yellow"/>
        </w:rPr>
      </w:pPr>
      <w:r w:rsidRPr="00324DB7">
        <w:rPr>
          <w:noProof/>
          <w:lang w:eastAsia="en-GB"/>
        </w:rPr>
        <w:drawing>
          <wp:inline distT="0" distB="0" distL="0" distR="0" wp14:anchorId="277D736D" wp14:editId="12C1D313">
            <wp:extent cx="2304415" cy="1536065"/>
            <wp:effectExtent l="0" t="0" r="0" b="0"/>
            <wp:docPr id="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4415" cy="1536065"/>
                    </a:xfrm>
                    <a:prstGeom prst="rect">
                      <a:avLst/>
                    </a:prstGeom>
                    <a:noFill/>
                    <a:ln>
                      <a:noFill/>
                    </a:ln>
                  </pic:spPr>
                </pic:pic>
              </a:graphicData>
            </a:graphic>
          </wp:inline>
        </w:drawing>
      </w:r>
    </w:p>
    <w:p w14:paraId="7D6881E7" w14:textId="77777777" w:rsidR="005654CB" w:rsidRPr="00324DB7" w:rsidRDefault="005654CB" w:rsidP="005654CB">
      <w:pPr>
        <w:pStyle w:val="TF"/>
        <w:rPr>
          <w:highlight w:val="yellow"/>
        </w:rPr>
      </w:pPr>
      <w:r w:rsidRPr="00324DB7">
        <w:t xml:space="preserve">Figure </w:t>
      </w:r>
      <w:r w:rsidR="00157FA9" w:rsidRPr="00324DB7">
        <w:t>5</w:t>
      </w:r>
      <w:r w:rsidRPr="00324DB7">
        <w:t>.</w:t>
      </w:r>
      <w:r w:rsidR="009D2B6D" w:rsidRPr="00324DB7">
        <w:t>2</w:t>
      </w:r>
      <w:r w:rsidRPr="00324DB7">
        <w:t>.2-1: Flow of service consumer requesting Radio Access Bearer information</w:t>
      </w:r>
    </w:p>
    <w:p w14:paraId="2D4C7AF9" w14:textId="77777777" w:rsidR="005654CB" w:rsidRPr="00324DB7" w:rsidRDefault="00644E7E" w:rsidP="005654CB">
      <w:r w:rsidRPr="00324DB7">
        <w:t xml:space="preserve">A service </w:t>
      </w:r>
      <w:r w:rsidR="005654CB" w:rsidRPr="00324DB7">
        <w:t xml:space="preserve">consumer requesting Radio Access Bearer information, as illustrated in figure </w:t>
      </w:r>
      <w:r w:rsidR="00157FA9" w:rsidRPr="00324DB7">
        <w:t>5</w:t>
      </w:r>
      <w:r w:rsidR="005654CB" w:rsidRPr="00324DB7">
        <w:t>.</w:t>
      </w:r>
      <w:r w:rsidR="009D2B6D" w:rsidRPr="00324DB7">
        <w:t>2</w:t>
      </w:r>
      <w:r w:rsidR="005654CB" w:rsidRPr="00324DB7">
        <w:t>.2-1, consists of the following steps:</w:t>
      </w:r>
    </w:p>
    <w:p w14:paraId="6A166644" w14:textId="4D9DC7CA" w:rsidR="005654CB" w:rsidRPr="00324DB7" w:rsidRDefault="005654CB" w:rsidP="00E07069">
      <w:pPr>
        <w:pStyle w:val="BN"/>
      </w:pPr>
      <w:r w:rsidRPr="00324DB7">
        <w:t xml:space="preserve">Service consumer sends a GET request to the resource representing the </w:t>
      </w:r>
      <w:r w:rsidRPr="009364B4">
        <w:t>RAB</w:t>
      </w:r>
      <w:r w:rsidRPr="00324DB7">
        <w:t xml:space="preserve"> information. The request contains a </w:t>
      </w:r>
      <w:r w:rsidR="00F54EFB" w:rsidRPr="00324DB7">
        <w:t>MEC</w:t>
      </w:r>
      <w:r w:rsidRPr="00324DB7">
        <w:t xml:space="preserve"> application instance identifier as an input parameter.</w:t>
      </w:r>
    </w:p>
    <w:p w14:paraId="785E274D" w14:textId="7C8355DF" w:rsidR="005654CB" w:rsidRPr="00324DB7" w:rsidRDefault="005654CB" w:rsidP="00E07069">
      <w:pPr>
        <w:pStyle w:val="BN"/>
        <w:rPr>
          <w:lang w:eastAsia="zh-CN"/>
        </w:rPr>
      </w:pPr>
      <w:r w:rsidRPr="009364B4">
        <w:t>RNIS</w:t>
      </w:r>
      <w:r w:rsidRPr="00324DB7">
        <w:t xml:space="preserve"> responds with </w:t>
      </w:r>
      <w:r w:rsidR="00AD4375" w:rsidRPr="00324DB7">
        <w:t>"</w:t>
      </w:r>
      <w:r w:rsidRPr="00324DB7">
        <w:t>200 OK</w:t>
      </w:r>
      <w:r w:rsidR="00AD4375" w:rsidRPr="00324DB7">
        <w:t>"</w:t>
      </w:r>
      <w:r w:rsidRPr="00324DB7">
        <w:t xml:space="preserve"> with the message body containing the RabInfo.</w:t>
      </w:r>
    </w:p>
    <w:p w14:paraId="4F16A4B1" w14:textId="77777777" w:rsidR="005654CB" w:rsidRPr="00324DB7" w:rsidRDefault="00157FA9" w:rsidP="005654CB">
      <w:pPr>
        <w:pStyle w:val="Heading3"/>
        <w:rPr>
          <w:highlight w:val="yellow"/>
        </w:rPr>
      </w:pPr>
      <w:bookmarkStart w:id="74" w:name="_Toc95469274"/>
      <w:bookmarkStart w:id="75" w:name="_Toc95816960"/>
      <w:r w:rsidRPr="00324DB7">
        <w:t>5</w:t>
      </w:r>
      <w:r w:rsidR="005654CB" w:rsidRPr="00324DB7">
        <w:t>.</w:t>
      </w:r>
      <w:r w:rsidR="009D2B6D" w:rsidRPr="00324DB7">
        <w:t>2</w:t>
      </w:r>
      <w:r w:rsidR="005654CB" w:rsidRPr="00324DB7">
        <w:t>.3</w:t>
      </w:r>
      <w:r w:rsidR="005654CB" w:rsidRPr="00324DB7">
        <w:tab/>
        <w:t xml:space="preserve">Sending a request for </w:t>
      </w:r>
      <w:r w:rsidR="005654CB" w:rsidRPr="009364B4">
        <w:t>PLMN</w:t>
      </w:r>
      <w:r w:rsidR="005654CB" w:rsidRPr="00324DB7">
        <w:t xml:space="preserve"> information</w:t>
      </w:r>
      <w:bookmarkEnd w:id="74"/>
      <w:bookmarkEnd w:id="75"/>
    </w:p>
    <w:p w14:paraId="5610E325" w14:textId="77777777" w:rsidR="00CE4DC0" w:rsidRDefault="00E13707" w:rsidP="005654CB">
      <w:r w:rsidRPr="00324DB7">
        <w:t>F</w:t>
      </w:r>
      <w:r w:rsidR="005654CB" w:rsidRPr="00324DB7">
        <w:t xml:space="preserve">igure </w:t>
      </w:r>
      <w:r w:rsidR="00157FA9" w:rsidRPr="00324DB7">
        <w:t>5</w:t>
      </w:r>
      <w:r w:rsidR="005654CB" w:rsidRPr="00324DB7">
        <w:t>.</w:t>
      </w:r>
      <w:r w:rsidR="009D2B6D" w:rsidRPr="00324DB7">
        <w:t>2</w:t>
      </w:r>
      <w:r w:rsidR="005654CB" w:rsidRPr="00324DB7">
        <w:t xml:space="preserve">.3-1 shows a scenario where the service consumer (e.g. </w:t>
      </w:r>
      <w:r w:rsidR="00F54EFB" w:rsidRPr="00324DB7">
        <w:t>MEC</w:t>
      </w:r>
      <w:r w:rsidR="005654CB" w:rsidRPr="00324DB7">
        <w:t xml:space="preserve"> application or </w:t>
      </w:r>
      <w:r w:rsidR="00F54EFB" w:rsidRPr="00324DB7">
        <w:t>MEC</w:t>
      </w:r>
      <w:r w:rsidR="005654CB" w:rsidRPr="00324DB7">
        <w:t xml:space="preserve"> platform) sends a query to receive cell level </w:t>
      </w:r>
      <w:r w:rsidR="005654CB" w:rsidRPr="009364B4">
        <w:t>PLMN</w:t>
      </w:r>
      <w:r w:rsidR="005654CB" w:rsidRPr="00324DB7">
        <w:t xml:space="preserve"> information related to specific </w:t>
      </w:r>
      <w:r w:rsidR="00F54EFB" w:rsidRPr="00324DB7">
        <w:t>MEC</w:t>
      </w:r>
      <w:r w:rsidR="005654CB" w:rsidRPr="00324DB7">
        <w:t xml:space="preserve"> application instance</w:t>
      </w:r>
      <w:r w:rsidR="009E2778" w:rsidRPr="00324DB7">
        <w:t>(s)</w:t>
      </w:r>
      <w:r w:rsidR="005654CB" w:rsidRPr="00324DB7">
        <w:t xml:space="preserve">. The response contains information on cells that are associated with the requested </w:t>
      </w:r>
      <w:r w:rsidR="00F54EFB" w:rsidRPr="00324DB7">
        <w:t>MEC</w:t>
      </w:r>
      <w:r w:rsidR="005654CB" w:rsidRPr="00324DB7">
        <w:t xml:space="preserve"> application</w:t>
      </w:r>
      <w:r w:rsidR="0024326B" w:rsidRPr="00324DB7">
        <w:t xml:space="preserve"> instance(s)</w:t>
      </w:r>
      <w:r w:rsidR="005654CB" w:rsidRPr="00324DB7">
        <w:t>.</w:t>
      </w:r>
    </w:p>
    <w:p w14:paraId="7B7DE621" w14:textId="082ED2E8" w:rsidR="005654CB" w:rsidRPr="00324DB7" w:rsidRDefault="0024326B" w:rsidP="00CD7E50">
      <w:pPr>
        <w:pStyle w:val="FL"/>
        <w:rPr>
          <w:highlight w:val="yellow"/>
        </w:rPr>
      </w:pPr>
      <w:r w:rsidRPr="00324DB7">
        <w:rPr>
          <w:noProof/>
          <w:lang w:eastAsia="en-GB"/>
        </w:rPr>
        <w:drawing>
          <wp:inline distT="0" distB="0" distL="0" distR="0" wp14:anchorId="2C63DEAA" wp14:editId="0E61EB10">
            <wp:extent cx="2802890" cy="1524000"/>
            <wp:effectExtent l="0" t="0" r="0" b="0"/>
            <wp:docPr id="7" name="Picture 7" descr="C:\Users\walter1.f.CORP\Documents\ETSI\MEC\PlantUML\MEC012-GET_Plmn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ter1.f.CORP\Documents\ETSI\MEC\PlantUML\MEC012-GET_PlmnInf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2890" cy="1524000"/>
                    </a:xfrm>
                    <a:prstGeom prst="rect">
                      <a:avLst/>
                    </a:prstGeom>
                    <a:noFill/>
                    <a:ln>
                      <a:noFill/>
                    </a:ln>
                  </pic:spPr>
                </pic:pic>
              </a:graphicData>
            </a:graphic>
          </wp:inline>
        </w:drawing>
      </w:r>
    </w:p>
    <w:p w14:paraId="27F26AC3" w14:textId="77777777" w:rsidR="005654CB" w:rsidRPr="00324DB7" w:rsidRDefault="005654CB" w:rsidP="005654CB">
      <w:pPr>
        <w:pStyle w:val="TF"/>
        <w:rPr>
          <w:highlight w:val="yellow"/>
        </w:rPr>
      </w:pPr>
      <w:r w:rsidRPr="00324DB7">
        <w:t xml:space="preserve">Figure </w:t>
      </w:r>
      <w:r w:rsidR="00157FA9" w:rsidRPr="00324DB7">
        <w:t>5</w:t>
      </w:r>
      <w:r w:rsidRPr="00324DB7">
        <w:t>.</w:t>
      </w:r>
      <w:r w:rsidR="009D2B6D" w:rsidRPr="00324DB7">
        <w:t>2</w:t>
      </w:r>
      <w:r w:rsidRPr="00324DB7">
        <w:t>.3-1</w:t>
      </w:r>
      <w:r w:rsidR="00E13707" w:rsidRPr="00324DB7">
        <w:t>:</w:t>
      </w:r>
      <w:r w:rsidRPr="00324DB7">
        <w:t xml:space="preserve"> Flow of service consumer requesting </w:t>
      </w:r>
      <w:r w:rsidRPr="009364B4">
        <w:t>PLMN</w:t>
      </w:r>
      <w:r w:rsidRPr="00324DB7">
        <w:t xml:space="preserve"> information</w:t>
      </w:r>
    </w:p>
    <w:p w14:paraId="19F68E8A" w14:textId="77777777" w:rsidR="005654CB" w:rsidRPr="00324DB7" w:rsidRDefault="00644E7E" w:rsidP="005654CB">
      <w:r w:rsidRPr="00324DB7">
        <w:lastRenderedPageBreak/>
        <w:t xml:space="preserve">A service </w:t>
      </w:r>
      <w:r w:rsidR="005654CB" w:rsidRPr="00324DB7">
        <w:t xml:space="preserve">consumer requesting </w:t>
      </w:r>
      <w:r w:rsidR="005654CB" w:rsidRPr="009364B4">
        <w:t>PLMN</w:t>
      </w:r>
      <w:r w:rsidR="005654CB" w:rsidRPr="00324DB7">
        <w:t xml:space="preserve"> information, as illustrated in figure </w:t>
      </w:r>
      <w:r w:rsidR="00157FA9" w:rsidRPr="00324DB7">
        <w:t>5</w:t>
      </w:r>
      <w:r w:rsidR="005654CB" w:rsidRPr="00324DB7">
        <w:t>.</w:t>
      </w:r>
      <w:r w:rsidR="009D2B6D" w:rsidRPr="00324DB7">
        <w:t>2</w:t>
      </w:r>
      <w:r w:rsidR="005654CB" w:rsidRPr="00324DB7">
        <w:t>.3-1, consists of the following steps:</w:t>
      </w:r>
    </w:p>
    <w:p w14:paraId="22C6F37D" w14:textId="7FC24A1D" w:rsidR="005654CB" w:rsidRPr="00324DB7" w:rsidRDefault="005654CB" w:rsidP="004E47FE">
      <w:pPr>
        <w:pStyle w:val="BN"/>
        <w:numPr>
          <w:ilvl w:val="0"/>
          <w:numId w:val="11"/>
        </w:numPr>
      </w:pPr>
      <w:r w:rsidRPr="00324DB7">
        <w:t xml:space="preserve">Service consumer sends a GET request to the resource representing the </w:t>
      </w:r>
      <w:r w:rsidRPr="009364B4">
        <w:t>PLMN</w:t>
      </w:r>
      <w:r w:rsidRPr="00324DB7">
        <w:t xml:space="preserve"> information. The request contains </w:t>
      </w:r>
      <w:r w:rsidR="00F54EFB" w:rsidRPr="00324DB7">
        <w:t>MEC</w:t>
      </w:r>
      <w:r w:rsidRPr="00324DB7">
        <w:t xml:space="preserve"> application instance identifier</w:t>
      </w:r>
      <w:r w:rsidR="0024326B" w:rsidRPr="00324DB7">
        <w:t>(s)</w:t>
      </w:r>
      <w:r w:rsidRPr="00324DB7">
        <w:t xml:space="preserve"> as an input parameter.</w:t>
      </w:r>
    </w:p>
    <w:p w14:paraId="4577D475" w14:textId="0A9459B9" w:rsidR="005654CB" w:rsidRPr="00324DB7" w:rsidRDefault="005654CB" w:rsidP="00E07069">
      <w:pPr>
        <w:pStyle w:val="BN"/>
      </w:pPr>
      <w:r w:rsidRPr="009364B4">
        <w:t>RNIS</w:t>
      </w:r>
      <w:r w:rsidRPr="00324DB7">
        <w:t xml:space="preserve"> responds with </w:t>
      </w:r>
      <w:r w:rsidR="00AD4375" w:rsidRPr="00324DB7">
        <w:t>"</w:t>
      </w:r>
      <w:r w:rsidRPr="00324DB7">
        <w:t>200 OK</w:t>
      </w:r>
      <w:r w:rsidR="00AD4375" w:rsidRPr="00324DB7">
        <w:t>"</w:t>
      </w:r>
      <w:r w:rsidRPr="00324DB7">
        <w:t xml:space="preserve"> with the message body containing the </w:t>
      </w:r>
      <w:r w:rsidR="0024326B" w:rsidRPr="00324DB7">
        <w:t xml:space="preserve">list of </w:t>
      </w:r>
      <w:r w:rsidRPr="00324DB7">
        <w:t xml:space="preserve">PlmnInfo associated with the requested </w:t>
      </w:r>
      <w:r w:rsidR="00F54EFB" w:rsidRPr="00324DB7">
        <w:t>MEC</w:t>
      </w:r>
      <w:r w:rsidRPr="00324DB7">
        <w:t xml:space="preserve"> application instance</w:t>
      </w:r>
      <w:r w:rsidR="0024326B" w:rsidRPr="00324DB7">
        <w:t>(s)</w:t>
      </w:r>
      <w:r w:rsidRPr="00324DB7">
        <w:t>.</w:t>
      </w:r>
    </w:p>
    <w:p w14:paraId="211E6260" w14:textId="77777777" w:rsidR="005654CB" w:rsidRPr="00324DB7" w:rsidRDefault="00157FA9" w:rsidP="005654CB">
      <w:pPr>
        <w:pStyle w:val="Heading3"/>
        <w:rPr>
          <w:highlight w:val="yellow"/>
          <w:lang w:eastAsia="zh-CN"/>
        </w:rPr>
      </w:pPr>
      <w:bookmarkStart w:id="76" w:name="_Toc95469275"/>
      <w:bookmarkStart w:id="77" w:name="_Toc95816961"/>
      <w:r w:rsidRPr="00324DB7">
        <w:t>5</w:t>
      </w:r>
      <w:r w:rsidR="005654CB" w:rsidRPr="00324DB7">
        <w:t>.</w:t>
      </w:r>
      <w:r w:rsidR="009D2B6D" w:rsidRPr="00324DB7">
        <w:t>2</w:t>
      </w:r>
      <w:r w:rsidR="005654CB" w:rsidRPr="00324DB7">
        <w:t>.</w:t>
      </w:r>
      <w:r w:rsidR="005654CB" w:rsidRPr="00324DB7">
        <w:rPr>
          <w:lang w:eastAsia="zh-CN"/>
        </w:rPr>
        <w:t>4</w:t>
      </w:r>
      <w:r w:rsidR="005654CB" w:rsidRPr="00324DB7">
        <w:tab/>
      </w:r>
      <w:r w:rsidR="005654CB" w:rsidRPr="00324DB7">
        <w:rPr>
          <w:lang w:eastAsia="zh-CN"/>
        </w:rPr>
        <w:t>S</w:t>
      </w:r>
      <w:r w:rsidR="005654CB" w:rsidRPr="00324DB7">
        <w:t xml:space="preserve">ending a request for </w:t>
      </w:r>
      <w:r w:rsidR="005654CB" w:rsidRPr="00324DB7">
        <w:rPr>
          <w:lang w:eastAsia="zh-CN"/>
        </w:rPr>
        <w:t>S1 bearer information</w:t>
      </w:r>
      <w:bookmarkEnd w:id="76"/>
      <w:bookmarkEnd w:id="77"/>
    </w:p>
    <w:p w14:paraId="25B0B67F" w14:textId="49A13403" w:rsidR="005654CB" w:rsidRPr="00324DB7" w:rsidRDefault="005654CB" w:rsidP="00CD7E50">
      <w:pPr>
        <w:rPr>
          <w:rFonts w:ascii="Arial" w:hAnsi="Arial" w:cs="Arial"/>
          <w:lang w:eastAsia="zh-CN"/>
        </w:rPr>
      </w:pPr>
      <w:r w:rsidRPr="00324DB7">
        <w:rPr>
          <w:lang w:eastAsia="zh-CN"/>
        </w:rPr>
        <w:t xml:space="preserve">With the S1 bearer information acquired from the </w:t>
      </w:r>
      <w:r w:rsidRPr="009364B4">
        <w:rPr>
          <w:lang w:eastAsia="zh-CN"/>
        </w:rPr>
        <w:t>RNIS</w:t>
      </w:r>
      <w:r w:rsidRPr="00324DB7">
        <w:rPr>
          <w:lang w:eastAsia="zh-CN"/>
        </w:rPr>
        <w:t xml:space="preserve">, the service consumer (e.g. the </w:t>
      </w:r>
      <w:r w:rsidR="00F54EFB" w:rsidRPr="00324DB7">
        <w:rPr>
          <w:lang w:eastAsia="zh-CN"/>
        </w:rPr>
        <w:t>MEC</w:t>
      </w:r>
      <w:r w:rsidRPr="00324DB7">
        <w:rPr>
          <w:lang w:eastAsia="zh-CN"/>
        </w:rPr>
        <w:t xml:space="preserve"> application or the </w:t>
      </w:r>
      <w:r w:rsidR="00F54EFB" w:rsidRPr="00324DB7">
        <w:rPr>
          <w:lang w:eastAsia="zh-CN"/>
        </w:rPr>
        <w:t>MEC</w:t>
      </w:r>
      <w:r w:rsidRPr="00324DB7">
        <w:rPr>
          <w:lang w:eastAsia="zh-CN"/>
        </w:rPr>
        <w:t xml:space="preserve"> platform) for example optimize</w:t>
      </w:r>
      <w:r w:rsidR="00644E7E" w:rsidRPr="00324DB7">
        <w:rPr>
          <w:lang w:eastAsia="zh-CN"/>
        </w:rPr>
        <w:t>s</w:t>
      </w:r>
      <w:r w:rsidRPr="00324DB7">
        <w:rPr>
          <w:lang w:eastAsia="zh-CN"/>
        </w:rPr>
        <w:t xml:space="preserve"> the relocation of </w:t>
      </w:r>
      <w:r w:rsidR="00F54EFB" w:rsidRPr="00324DB7">
        <w:rPr>
          <w:lang w:eastAsia="zh-CN"/>
        </w:rPr>
        <w:t>MEC</w:t>
      </w:r>
      <w:r w:rsidRPr="00324DB7">
        <w:rPr>
          <w:lang w:eastAsia="zh-CN"/>
        </w:rPr>
        <w:t xml:space="preserve"> applications</w:t>
      </w:r>
      <w:r w:rsidRPr="00324DB7">
        <w:t>, or use</w:t>
      </w:r>
      <w:r w:rsidR="00644E7E" w:rsidRPr="00324DB7">
        <w:t>s</w:t>
      </w:r>
      <w:r w:rsidRPr="00324DB7">
        <w:t xml:space="preserve"> the acquired information for managing the traffic rules for the related application instances.</w:t>
      </w:r>
      <w:r w:rsidRPr="00324DB7">
        <w:rPr>
          <w:lang w:eastAsia="zh-CN"/>
        </w:rPr>
        <w:t xml:space="preserve"> </w:t>
      </w:r>
      <w:r w:rsidR="00E13707" w:rsidRPr="00324DB7">
        <w:t>F</w:t>
      </w:r>
      <w:r w:rsidRPr="00324DB7">
        <w:t xml:space="preserve">igure </w:t>
      </w:r>
      <w:r w:rsidR="00157FA9" w:rsidRPr="00324DB7">
        <w:t>5</w:t>
      </w:r>
      <w:r w:rsidRPr="00324DB7">
        <w:t>.</w:t>
      </w:r>
      <w:r w:rsidR="009D2B6D" w:rsidRPr="00324DB7">
        <w:t>2</w:t>
      </w:r>
      <w:r w:rsidRPr="00324DB7">
        <w:t>.</w:t>
      </w:r>
      <w:r w:rsidRPr="00324DB7">
        <w:rPr>
          <w:lang w:eastAsia="zh-CN"/>
        </w:rPr>
        <w:t>4</w:t>
      </w:r>
      <w:r w:rsidRPr="00324DB7">
        <w:t xml:space="preserve">-1 shows a scenario where the </w:t>
      </w:r>
      <w:r w:rsidR="00F54EFB" w:rsidRPr="00324DB7">
        <w:t>MEC</w:t>
      </w:r>
      <w:r w:rsidRPr="00324DB7">
        <w:t xml:space="preserve"> application</w:t>
      </w:r>
      <w:r w:rsidRPr="00324DB7">
        <w:rPr>
          <w:lang w:eastAsia="zh-CN"/>
        </w:rPr>
        <w:t xml:space="preserve"> or the </w:t>
      </w:r>
      <w:r w:rsidR="00F54EFB" w:rsidRPr="00324DB7">
        <w:rPr>
          <w:lang w:eastAsia="zh-CN"/>
        </w:rPr>
        <w:t>MEC</w:t>
      </w:r>
      <w:r w:rsidRPr="00324DB7">
        <w:rPr>
          <w:lang w:eastAsia="zh-CN"/>
        </w:rPr>
        <w:t xml:space="preserve"> platform</w:t>
      </w:r>
      <w:r w:rsidRPr="00324DB7">
        <w:t xml:space="preserve"> sends a query to receive the </w:t>
      </w:r>
      <w:r w:rsidRPr="00324DB7">
        <w:rPr>
          <w:lang w:eastAsia="zh-CN"/>
        </w:rPr>
        <w:t>S1 bearer</w:t>
      </w:r>
      <w:r w:rsidRPr="00324DB7">
        <w:t xml:space="preserve"> information. </w:t>
      </w:r>
    </w:p>
    <w:p w14:paraId="0755F3C4" w14:textId="77777777" w:rsidR="005654CB" w:rsidRPr="00324DB7" w:rsidRDefault="00B114F9" w:rsidP="00CD7E50">
      <w:pPr>
        <w:pStyle w:val="FL"/>
        <w:rPr>
          <w:highlight w:val="yellow"/>
          <w:lang w:eastAsia="zh-CN"/>
        </w:rPr>
      </w:pPr>
      <w:r w:rsidRPr="00324DB7">
        <w:rPr>
          <w:noProof/>
          <w:lang w:eastAsia="en-GB"/>
        </w:rPr>
        <w:drawing>
          <wp:inline distT="0" distB="0" distL="0" distR="0" wp14:anchorId="061AAC16" wp14:editId="484879F8">
            <wp:extent cx="2428875" cy="1433830"/>
            <wp:effectExtent l="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8875" cy="1433830"/>
                    </a:xfrm>
                    <a:prstGeom prst="rect">
                      <a:avLst/>
                    </a:prstGeom>
                    <a:noFill/>
                    <a:ln>
                      <a:noFill/>
                    </a:ln>
                  </pic:spPr>
                </pic:pic>
              </a:graphicData>
            </a:graphic>
          </wp:inline>
        </w:drawing>
      </w:r>
    </w:p>
    <w:p w14:paraId="07756093" w14:textId="77777777" w:rsidR="005654CB" w:rsidRPr="00324DB7" w:rsidRDefault="005654CB" w:rsidP="005654CB">
      <w:pPr>
        <w:pStyle w:val="TF"/>
        <w:rPr>
          <w:highlight w:val="yellow"/>
        </w:rPr>
      </w:pPr>
      <w:r w:rsidRPr="00324DB7">
        <w:t xml:space="preserve">Figure </w:t>
      </w:r>
      <w:r w:rsidR="00157FA9" w:rsidRPr="00324DB7">
        <w:t>5</w:t>
      </w:r>
      <w:r w:rsidRPr="00324DB7">
        <w:t>.</w:t>
      </w:r>
      <w:r w:rsidR="009D2B6D" w:rsidRPr="00324DB7">
        <w:t>2</w:t>
      </w:r>
      <w:r w:rsidRPr="00324DB7">
        <w:t>.4-1</w:t>
      </w:r>
      <w:r w:rsidR="008F0D46" w:rsidRPr="00324DB7">
        <w:t>:</w:t>
      </w:r>
      <w:r w:rsidRPr="00324DB7">
        <w:t xml:space="preserve"> Flow of service consumer requesting S1 bearer information</w:t>
      </w:r>
    </w:p>
    <w:p w14:paraId="3D06ADFC" w14:textId="1B969017" w:rsidR="005654CB" w:rsidRPr="00324DB7" w:rsidRDefault="005654CB" w:rsidP="005654CB">
      <w:r w:rsidRPr="00324DB7">
        <w:rPr>
          <w:lang w:eastAsia="zh-CN"/>
        </w:rPr>
        <w:t>R</w:t>
      </w:r>
      <w:r w:rsidRPr="00324DB7">
        <w:t xml:space="preserve">equesting </w:t>
      </w:r>
      <w:r w:rsidRPr="00324DB7">
        <w:rPr>
          <w:lang w:eastAsia="zh-CN"/>
        </w:rPr>
        <w:t>S1 bearer</w:t>
      </w:r>
      <w:r w:rsidRPr="00324DB7">
        <w:t xml:space="preserve"> information, as illustrated in figure </w:t>
      </w:r>
      <w:r w:rsidR="00944CA5" w:rsidRPr="00324DB7">
        <w:t>5</w:t>
      </w:r>
      <w:r w:rsidRPr="00324DB7">
        <w:t>.</w:t>
      </w:r>
      <w:r w:rsidR="009D2B6D" w:rsidRPr="00324DB7">
        <w:t>2</w:t>
      </w:r>
      <w:r w:rsidRPr="00324DB7">
        <w:t>.</w:t>
      </w:r>
      <w:r w:rsidRPr="00324DB7">
        <w:rPr>
          <w:lang w:eastAsia="zh-CN"/>
        </w:rPr>
        <w:t>4</w:t>
      </w:r>
      <w:r w:rsidRPr="00324DB7">
        <w:t>-1, consists of the following steps:</w:t>
      </w:r>
    </w:p>
    <w:p w14:paraId="444D7A6F" w14:textId="77777777" w:rsidR="005654CB" w:rsidRPr="00324DB7" w:rsidRDefault="005654CB" w:rsidP="004E47FE">
      <w:pPr>
        <w:pStyle w:val="BN"/>
        <w:numPr>
          <w:ilvl w:val="0"/>
          <w:numId w:val="12"/>
        </w:numPr>
      </w:pPr>
      <w:r w:rsidRPr="00324DB7">
        <w:t>Service consumer sends a GET request to the resource representing the S1 bearer information.</w:t>
      </w:r>
    </w:p>
    <w:p w14:paraId="6D4FF24E" w14:textId="7170684B" w:rsidR="00506E36" w:rsidRPr="00324DB7" w:rsidRDefault="005654CB" w:rsidP="00637F65">
      <w:pPr>
        <w:pStyle w:val="BN"/>
        <w:numPr>
          <w:ilvl w:val="0"/>
          <w:numId w:val="12"/>
        </w:numPr>
      </w:pPr>
      <w:r w:rsidRPr="009364B4">
        <w:t>RNIS</w:t>
      </w:r>
      <w:r w:rsidRPr="00324DB7">
        <w:t xml:space="preserve"> responds with </w:t>
      </w:r>
      <w:r w:rsidR="00AD4375" w:rsidRPr="00324DB7">
        <w:t>"</w:t>
      </w:r>
      <w:r w:rsidRPr="00324DB7">
        <w:t>200 OK</w:t>
      </w:r>
      <w:r w:rsidR="00AD4375" w:rsidRPr="00324DB7">
        <w:t>"</w:t>
      </w:r>
      <w:r w:rsidRPr="00324DB7">
        <w:t xml:space="preserve"> with the message body containing the S1 bearer information.</w:t>
      </w:r>
    </w:p>
    <w:p w14:paraId="45F4E99B" w14:textId="29426F7D" w:rsidR="009D67DD" w:rsidRPr="00324DB7" w:rsidRDefault="009D67DD" w:rsidP="00F52A82">
      <w:pPr>
        <w:pStyle w:val="Heading3"/>
        <w:rPr>
          <w:highlight w:val="yellow"/>
        </w:rPr>
      </w:pPr>
      <w:bookmarkStart w:id="78" w:name="_Toc95469276"/>
      <w:bookmarkStart w:id="79" w:name="_Toc95816962"/>
      <w:r w:rsidRPr="00324DB7">
        <w:t>5.2.</w:t>
      </w:r>
      <w:r w:rsidR="00D814B3" w:rsidRPr="00324DB7">
        <w:t>4a</w:t>
      </w:r>
      <w:r w:rsidRPr="00324DB7">
        <w:tab/>
        <w:t>Sending a request for Layer 2 measurements information</w:t>
      </w:r>
      <w:bookmarkEnd w:id="78"/>
      <w:bookmarkEnd w:id="79"/>
    </w:p>
    <w:p w14:paraId="229AAD80" w14:textId="77777777" w:rsidR="00CE4DC0" w:rsidRDefault="009D67DD" w:rsidP="009D67DD">
      <w:r w:rsidRPr="00324DB7">
        <w:t>Figure 5.2.</w:t>
      </w:r>
      <w:r w:rsidR="00D814B3" w:rsidRPr="00324DB7">
        <w:t>4a</w:t>
      </w:r>
      <w:r w:rsidRPr="00324DB7">
        <w:t xml:space="preserve">-1 shows a scenario where the service consumer (e.g. a MEC application or a MEC platform) sends a request to receive the Layer 2 measurements information from one or more eNBs that are associated with the requested MEC application instance. The response contains information of the Layer 2 measurements performed by the eNBs and/or the UEs as specified in </w:t>
      </w:r>
      <w:r w:rsidR="00DC67A8" w:rsidRPr="009364B4">
        <w:t xml:space="preserve">ETSI </w:t>
      </w:r>
      <w:r w:rsidRPr="009364B4">
        <w:t xml:space="preserve">TS </w:t>
      </w:r>
      <w:r w:rsidR="00DC67A8" w:rsidRPr="009364B4">
        <w:t>1</w:t>
      </w:r>
      <w:r w:rsidRPr="009364B4">
        <w:t>36</w:t>
      </w:r>
      <w:r w:rsidR="00DC67A8" w:rsidRPr="009364B4">
        <w:t xml:space="preserve"> </w:t>
      </w:r>
      <w:r w:rsidRPr="009364B4">
        <w:t>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p w14:paraId="67810C72" w14:textId="24EAE6CD" w:rsidR="009D67DD" w:rsidRPr="00324DB7" w:rsidRDefault="009D67DD" w:rsidP="009B7C76">
      <w:pPr>
        <w:pStyle w:val="FL"/>
        <w:rPr>
          <w:highlight w:val="yellow"/>
        </w:rPr>
      </w:pPr>
      <w:r w:rsidRPr="00324DB7">
        <w:rPr>
          <w:noProof/>
          <w:lang w:eastAsia="en-GB"/>
        </w:rPr>
        <w:drawing>
          <wp:inline distT="0" distB="0" distL="0" distR="0" wp14:anchorId="69FDCB52" wp14:editId="486DE95F">
            <wp:extent cx="2476190" cy="14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r:embed="rId31">
                              <a14:imgEffect>
                                <a14:sharpenSoften amount="8000"/>
                              </a14:imgEffect>
                              <a14:imgEffect>
                                <a14:colorTemperature colorTemp="4700"/>
                              </a14:imgEffect>
                              <a14:imgEffect>
                                <a14:saturation sat="0"/>
                              </a14:imgEffect>
                              <a14:imgEffect>
                                <a14:brightnessContrast contrast="40000"/>
                              </a14:imgEffect>
                            </a14:imgLayer>
                          </a14:imgProps>
                        </a:ext>
                      </a:extLst>
                    </a:blip>
                    <a:stretch>
                      <a:fillRect/>
                    </a:stretch>
                  </pic:blipFill>
                  <pic:spPr>
                    <a:xfrm>
                      <a:off x="0" y="0"/>
                      <a:ext cx="2476190" cy="1476190"/>
                    </a:xfrm>
                    <a:prstGeom prst="rect">
                      <a:avLst/>
                    </a:prstGeom>
                  </pic:spPr>
                </pic:pic>
              </a:graphicData>
            </a:graphic>
          </wp:inline>
        </w:drawing>
      </w:r>
    </w:p>
    <w:p w14:paraId="5CC7718A" w14:textId="2EA1304C" w:rsidR="009D67DD" w:rsidRPr="00324DB7" w:rsidRDefault="009D67DD" w:rsidP="00637F65">
      <w:pPr>
        <w:pStyle w:val="TF"/>
        <w:rPr>
          <w:highlight w:val="yellow"/>
        </w:rPr>
      </w:pPr>
      <w:r w:rsidRPr="00324DB7">
        <w:t>Figure 5.2.</w:t>
      </w:r>
      <w:r w:rsidR="00D814B3" w:rsidRPr="00324DB7">
        <w:t>4a</w:t>
      </w:r>
      <w:r w:rsidRPr="00324DB7">
        <w:t>-1: Flow of service consumer requesting Layer 2 measurements information</w:t>
      </w:r>
    </w:p>
    <w:p w14:paraId="6A5BAC33" w14:textId="18A688AA" w:rsidR="009D67DD" w:rsidRPr="00324DB7" w:rsidRDefault="009D67DD" w:rsidP="009D67DD">
      <w:r w:rsidRPr="00324DB7">
        <w:t>A service consumer requesting Layer 2 measurements information, as illustrated in figure 5.2.</w:t>
      </w:r>
      <w:r w:rsidR="00036EEC" w:rsidRPr="00324DB7">
        <w:t>4a</w:t>
      </w:r>
      <w:r w:rsidRPr="00324DB7">
        <w:t>-1, consists of the following steps:</w:t>
      </w:r>
    </w:p>
    <w:p w14:paraId="5BC5145A" w14:textId="77777777" w:rsidR="009D67DD" w:rsidRPr="00324DB7" w:rsidRDefault="009D67DD" w:rsidP="004E47FE">
      <w:pPr>
        <w:pStyle w:val="BN"/>
        <w:numPr>
          <w:ilvl w:val="0"/>
          <w:numId w:val="26"/>
        </w:numPr>
      </w:pPr>
      <w:r w:rsidRPr="00324DB7">
        <w:t>Service consumer sends a GET request to the resource representing the Layer 2 measurements information.</w:t>
      </w:r>
    </w:p>
    <w:p w14:paraId="72A056C9" w14:textId="08E1373D" w:rsidR="009D67DD" w:rsidRPr="00324DB7" w:rsidRDefault="009D67DD" w:rsidP="004E47FE">
      <w:pPr>
        <w:pStyle w:val="BN"/>
        <w:numPr>
          <w:ilvl w:val="0"/>
          <w:numId w:val="26"/>
        </w:numPr>
      </w:pPr>
      <w:r w:rsidRPr="009364B4">
        <w:t>RNIS</w:t>
      </w:r>
      <w:r w:rsidRPr="00324DB7">
        <w:t xml:space="preserve"> responds with </w:t>
      </w:r>
      <w:r w:rsidR="00AD4375" w:rsidRPr="00324DB7">
        <w:t>"</w:t>
      </w:r>
      <w:r w:rsidRPr="00324DB7">
        <w:t>200 OK</w:t>
      </w:r>
      <w:r w:rsidR="00AD4375" w:rsidRPr="00324DB7">
        <w:t>"</w:t>
      </w:r>
      <w:r w:rsidRPr="00324DB7">
        <w:t xml:space="preserve"> with the message body containing the L</w:t>
      </w:r>
      <w:r w:rsidR="00176E3D" w:rsidRPr="00324DB7">
        <w:t xml:space="preserve">ayer </w:t>
      </w:r>
      <w:r w:rsidRPr="00324DB7">
        <w:t>2</w:t>
      </w:r>
      <w:r w:rsidR="00176E3D" w:rsidRPr="00324DB7">
        <w:t xml:space="preserve"> measurement information</w:t>
      </w:r>
      <w:r w:rsidRPr="00324DB7">
        <w:t>.</w:t>
      </w:r>
    </w:p>
    <w:p w14:paraId="2CC4EDB4" w14:textId="0C3BF12F" w:rsidR="005654CB" w:rsidRPr="00324DB7" w:rsidRDefault="00157FA9" w:rsidP="005654CB">
      <w:pPr>
        <w:pStyle w:val="Heading3"/>
      </w:pPr>
      <w:bookmarkStart w:id="80" w:name="_Toc95469277"/>
      <w:bookmarkStart w:id="81" w:name="_Toc95816963"/>
      <w:r w:rsidRPr="00324DB7">
        <w:lastRenderedPageBreak/>
        <w:t>5</w:t>
      </w:r>
      <w:r w:rsidR="005654CB" w:rsidRPr="00324DB7">
        <w:t>.</w:t>
      </w:r>
      <w:r w:rsidR="009D2B6D" w:rsidRPr="00324DB7">
        <w:t>2</w:t>
      </w:r>
      <w:r w:rsidR="005654CB" w:rsidRPr="00324DB7">
        <w:t>.5</w:t>
      </w:r>
      <w:r w:rsidR="005654CB" w:rsidRPr="00324DB7">
        <w:tab/>
      </w:r>
      <w:r w:rsidR="005654CB" w:rsidRPr="009364B4">
        <w:t>REST</w:t>
      </w:r>
      <w:r w:rsidR="005654CB" w:rsidRPr="00324DB7">
        <w:t xml:space="preserve"> based subscribe-notify model</w:t>
      </w:r>
      <w:bookmarkEnd w:id="80"/>
      <w:bookmarkEnd w:id="81"/>
    </w:p>
    <w:p w14:paraId="19DFCE90" w14:textId="77777777" w:rsidR="005654CB" w:rsidRPr="00324DB7" w:rsidRDefault="00157FA9" w:rsidP="005654CB">
      <w:pPr>
        <w:pStyle w:val="Heading4"/>
      </w:pPr>
      <w:bookmarkStart w:id="82" w:name="_Toc95469278"/>
      <w:bookmarkStart w:id="83" w:name="_Toc95816964"/>
      <w:r w:rsidRPr="00324DB7">
        <w:t>5</w:t>
      </w:r>
      <w:r w:rsidR="005654CB" w:rsidRPr="00324DB7">
        <w:t>.</w:t>
      </w:r>
      <w:r w:rsidR="009D2B6D" w:rsidRPr="00324DB7">
        <w:t>2</w:t>
      </w:r>
      <w:r w:rsidR="005654CB" w:rsidRPr="00324DB7">
        <w:t>.5.1</w:t>
      </w:r>
      <w:r w:rsidR="005654CB" w:rsidRPr="00324DB7">
        <w:tab/>
        <w:t xml:space="preserve">Subscribing to </w:t>
      </w:r>
      <w:r w:rsidR="005654CB" w:rsidRPr="009364B4">
        <w:t>RNI</w:t>
      </w:r>
      <w:r w:rsidR="005654CB" w:rsidRPr="00324DB7">
        <w:t xml:space="preserve"> event notifications</w:t>
      </w:r>
      <w:bookmarkEnd w:id="82"/>
      <w:bookmarkEnd w:id="83"/>
      <w:r w:rsidR="005654CB" w:rsidRPr="00324DB7">
        <w:t xml:space="preserve"> </w:t>
      </w:r>
    </w:p>
    <w:p w14:paraId="3A041852" w14:textId="77777777" w:rsidR="005654CB" w:rsidRPr="00324DB7" w:rsidRDefault="005654CB" w:rsidP="005654CB">
      <w:pPr>
        <w:rPr>
          <w:rFonts w:ascii="Arial" w:hAnsi="Arial" w:cs="Arial"/>
          <w:lang w:eastAsia="zh-CN"/>
        </w:rPr>
      </w:pPr>
      <w:r w:rsidRPr="00324DB7">
        <w:rPr>
          <w:lang w:eastAsia="zh-CN"/>
        </w:rPr>
        <w:t xml:space="preserve">To receive notifications on selected </w:t>
      </w:r>
      <w:r w:rsidRPr="009364B4">
        <w:rPr>
          <w:lang w:eastAsia="zh-CN"/>
        </w:rPr>
        <w:t>RNI</w:t>
      </w:r>
      <w:r w:rsidRPr="00324DB7">
        <w:rPr>
          <w:lang w:eastAsia="zh-CN"/>
        </w:rPr>
        <w:t xml:space="preserve"> events, the service consumer creates a subscription to certain specific </w:t>
      </w:r>
      <w:r w:rsidRPr="009364B4">
        <w:rPr>
          <w:lang w:eastAsia="zh-CN"/>
        </w:rPr>
        <w:t>RNI</w:t>
      </w:r>
      <w:r w:rsidRPr="00324DB7">
        <w:rPr>
          <w:lang w:eastAsia="zh-CN"/>
        </w:rPr>
        <w:t xml:space="preserve"> event that is available at </w:t>
      </w:r>
      <w:r w:rsidRPr="009364B4">
        <w:rPr>
          <w:lang w:eastAsia="zh-CN"/>
        </w:rPr>
        <w:t>RNIS</w:t>
      </w:r>
      <w:r w:rsidRPr="00324DB7">
        <w:rPr>
          <w:lang w:eastAsia="zh-CN"/>
        </w:rPr>
        <w:t xml:space="preserve">. </w:t>
      </w:r>
      <w:r w:rsidR="00E13707" w:rsidRPr="00324DB7">
        <w:t>F</w:t>
      </w:r>
      <w:r w:rsidRPr="00324DB7">
        <w:t xml:space="preserve">igure </w:t>
      </w:r>
      <w:r w:rsidR="00157FA9" w:rsidRPr="00324DB7">
        <w:t>5</w:t>
      </w:r>
      <w:r w:rsidRPr="00324DB7">
        <w:t>.</w:t>
      </w:r>
      <w:r w:rsidR="009D2B6D" w:rsidRPr="00324DB7">
        <w:t>2</w:t>
      </w:r>
      <w:r w:rsidRPr="00324DB7">
        <w:t>.</w:t>
      </w:r>
      <w:r w:rsidRPr="00324DB7">
        <w:rPr>
          <w:lang w:eastAsia="zh-CN"/>
        </w:rPr>
        <w:t>5.1</w:t>
      </w:r>
      <w:r w:rsidRPr="00324DB7">
        <w:t xml:space="preserve">-1 shows a scenario where the service consumer uses </w:t>
      </w:r>
      <w:r w:rsidRPr="009364B4">
        <w:t>REST</w:t>
      </w:r>
      <w:r w:rsidRPr="00324DB7">
        <w:t xml:space="preserve"> based procedures to create a subscription for </w:t>
      </w:r>
      <w:r w:rsidRPr="009364B4">
        <w:t>RNI</w:t>
      </w:r>
      <w:r w:rsidRPr="00324DB7">
        <w:t xml:space="preserve"> event notifications.</w:t>
      </w:r>
    </w:p>
    <w:p w14:paraId="4A25C97F" w14:textId="711EA5DE" w:rsidR="005654CB" w:rsidRPr="00324DB7" w:rsidRDefault="00B57372" w:rsidP="00CD7E50">
      <w:pPr>
        <w:pStyle w:val="FL"/>
      </w:pPr>
      <w:r w:rsidRPr="00324DB7">
        <w:rPr>
          <w:noProof/>
          <w:lang w:eastAsia="en-GB"/>
        </w:rPr>
        <w:drawing>
          <wp:inline distT="0" distB="0" distL="0" distR="0" wp14:anchorId="1C5A2AE8" wp14:editId="08228793">
            <wp:extent cx="4371647" cy="2305050"/>
            <wp:effectExtent l="0" t="0" r="0" b="0"/>
            <wp:docPr id="37" name="Picture 37" descr="C:\Users\fea60340\AppData\Local\Microsoft\Windows\INetCache\Content.Word\Create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a60340\AppData\Local\Microsoft\Windows\INetCache\Content.Word\CreateSubscrip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4525" cy="2306568"/>
                    </a:xfrm>
                    <a:prstGeom prst="rect">
                      <a:avLst/>
                    </a:prstGeom>
                    <a:noFill/>
                    <a:ln>
                      <a:noFill/>
                    </a:ln>
                  </pic:spPr>
                </pic:pic>
              </a:graphicData>
            </a:graphic>
          </wp:inline>
        </w:drawing>
      </w:r>
    </w:p>
    <w:p w14:paraId="26AFE075" w14:textId="77777777" w:rsidR="005654CB" w:rsidRPr="00324DB7" w:rsidRDefault="005654CB" w:rsidP="005654CB">
      <w:pPr>
        <w:pStyle w:val="TF"/>
        <w:rPr>
          <w:highlight w:val="yellow"/>
        </w:rPr>
      </w:pPr>
      <w:r w:rsidRPr="00324DB7">
        <w:t xml:space="preserve">Figure </w:t>
      </w:r>
      <w:r w:rsidR="00157FA9" w:rsidRPr="00324DB7">
        <w:t>5</w:t>
      </w:r>
      <w:r w:rsidRPr="00324DB7">
        <w:t>.</w:t>
      </w:r>
      <w:r w:rsidR="009D2B6D" w:rsidRPr="00324DB7">
        <w:t>2</w:t>
      </w:r>
      <w:r w:rsidRPr="00324DB7">
        <w:t>.5.1-1</w:t>
      </w:r>
      <w:r w:rsidR="00E13707" w:rsidRPr="00324DB7">
        <w:t>:</w:t>
      </w:r>
      <w:r w:rsidRPr="00324DB7">
        <w:t xml:space="preserve"> Flow of subscribing to the </w:t>
      </w:r>
      <w:r w:rsidRPr="009364B4">
        <w:t>RNI</w:t>
      </w:r>
      <w:r w:rsidRPr="00324DB7">
        <w:t xml:space="preserve"> event notifications</w:t>
      </w:r>
    </w:p>
    <w:p w14:paraId="4442C1BE" w14:textId="180672EE" w:rsidR="005654CB" w:rsidRPr="00324DB7" w:rsidRDefault="005654CB" w:rsidP="005654CB">
      <w:r w:rsidRPr="00324DB7">
        <w:rPr>
          <w:lang w:eastAsia="zh-CN"/>
        </w:rPr>
        <w:t xml:space="preserve">Subscribing to the </w:t>
      </w:r>
      <w:r w:rsidRPr="009364B4">
        <w:rPr>
          <w:lang w:eastAsia="zh-CN"/>
        </w:rPr>
        <w:t>RNI</w:t>
      </w:r>
      <w:r w:rsidRPr="00324DB7">
        <w:rPr>
          <w:lang w:eastAsia="zh-CN"/>
        </w:rPr>
        <w:t xml:space="preserve"> event notifications</w:t>
      </w:r>
      <w:r w:rsidRPr="00324DB7">
        <w:t xml:space="preserve">, as illustrated in figure </w:t>
      </w:r>
      <w:r w:rsidR="00157FA9" w:rsidRPr="00324DB7">
        <w:t>5</w:t>
      </w:r>
      <w:r w:rsidRPr="00324DB7">
        <w:t>.</w:t>
      </w:r>
      <w:r w:rsidR="009D2B6D" w:rsidRPr="00324DB7">
        <w:t>2</w:t>
      </w:r>
      <w:r w:rsidRPr="00324DB7">
        <w:t>.</w:t>
      </w:r>
      <w:r w:rsidRPr="00324DB7">
        <w:rPr>
          <w:lang w:eastAsia="zh-CN"/>
        </w:rPr>
        <w:t>5.1</w:t>
      </w:r>
      <w:r w:rsidRPr="00324DB7">
        <w:t>-1, consists of the following steps</w:t>
      </w:r>
      <w:r w:rsidR="00944CA5" w:rsidRPr="00324DB7">
        <w:t>.</w:t>
      </w:r>
    </w:p>
    <w:p w14:paraId="500F7CAD" w14:textId="77777777" w:rsidR="005654CB" w:rsidRPr="00324DB7" w:rsidRDefault="005654CB" w:rsidP="005654CB">
      <w:pPr>
        <w:rPr>
          <w:i/>
        </w:rPr>
      </w:pPr>
      <w:r w:rsidRPr="00324DB7">
        <w:t xml:space="preserve">When the service consumer </w:t>
      </w:r>
      <w:r w:rsidR="00216B2E" w:rsidRPr="00324DB7">
        <w:t xml:space="preserve">wants to </w:t>
      </w:r>
      <w:r w:rsidR="00216B2E" w:rsidRPr="00324DB7">
        <w:rPr>
          <w:lang w:eastAsia="zh-CN"/>
        </w:rPr>
        <w:t xml:space="preserve">receive notifications about the </w:t>
      </w:r>
      <w:r w:rsidR="00216B2E" w:rsidRPr="009364B4">
        <w:rPr>
          <w:lang w:eastAsia="zh-CN"/>
        </w:rPr>
        <w:t>RNI</w:t>
      </w:r>
      <w:r w:rsidR="00216B2E" w:rsidRPr="00324DB7">
        <w:rPr>
          <w:lang w:eastAsia="zh-CN"/>
        </w:rPr>
        <w:t xml:space="preserve"> events</w:t>
      </w:r>
      <w:r w:rsidRPr="00324DB7">
        <w:rPr>
          <w:lang w:eastAsia="zh-CN"/>
        </w:rPr>
        <w:t xml:space="preserve">, </w:t>
      </w:r>
      <w:r w:rsidRPr="00324DB7">
        <w:t xml:space="preserve">it </w:t>
      </w:r>
      <w:r w:rsidR="00216B2E" w:rsidRPr="00324DB7">
        <w:t>create</w:t>
      </w:r>
      <w:r w:rsidR="00644E7E" w:rsidRPr="00324DB7">
        <w:t>s</w:t>
      </w:r>
      <w:r w:rsidR="00216B2E" w:rsidRPr="00324DB7">
        <w:t xml:space="preserve"> a subscription </w:t>
      </w:r>
      <w:r w:rsidRPr="00324DB7">
        <w:rPr>
          <w:lang w:eastAsia="zh-CN"/>
        </w:rPr>
        <w:t>to</w:t>
      </w:r>
      <w:r w:rsidRPr="00324DB7">
        <w:t xml:space="preserve"> the </w:t>
      </w:r>
      <w:r w:rsidRPr="009364B4">
        <w:t>RNI</w:t>
      </w:r>
      <w:r w:rsidRPr="00324DB7">
        <w:t xml:space="preserve"> event notifications:</w:t>
      </w:r>
    </w:p>
    <w:p w14:paraId="7D2ECCD7" w14:textId="672B4AB4" w:rsidR="005654CB" w:rsidRPr="00324DB7" w:rsidRDefault="005654CB" w:rsidP="004E47FE">
      <w:pPr>
        <w:pStyle w:val="BN"/>
        <w:numPr>
          <w:ilvl w:val="0"/>
          <w:numId w:val="13"/>
        </w:numPr>
      </w:pPr>
      <w:r w:rsidRPr="00324DB7">
        <w:t xml:space="preserve">The service consumer sends a POST request with the message body containing the {NotificationSubscription} data structure to the resource representing </w:t>
      </w:r>
      <w:r w:rsidRPr="009364B4">
        <w:t>RNI</w:t>
      </w:r>
      <w:r w:rsidRPr="00324DB7">
        <w:t xml:space="preserve"> </w:t>
      </w:r>
      <w:r w:rsidR="00510772" w:rsidRPr="00324DB7">
        <w:t>subscription</w:t>
      </w:r>
      <w:r w:rsidR="00B57372" w:rsidRPr="00324DB7">
        <w:t>.</w:t>
      </w:r>
      <w:r w:rsidR="00510772" w:rsidRPr="00324DB7">
        <w:t xml:space="preserve"> </w:t>
      </w:r>
      <w:r w:rsidRPr="00324DB7">
        <w:t xml:space="preserve">The variable {NotificationSubscription} is replaced with the data type specified for different </w:t>
      </w:r>
      <w:r w:rsidRPr="009364B4">
        <w:t>RNI</w:t>
      </w:r>
      <w:r w:rsidRPr="00324DB7">
        <w:t xml:space="preserve"> event subscriptions as specified in </w:t>
      </w:r>
      <w:r w:rsidR="00157FA9" w:rsidRPr="00324DB7">
        <w:t>clauses 6</w:t>
      </w:r>
      <w:r w:rsidRPr="00324DB7">
        <w:t xml:space="preserve">.3.2 through </w:t>
      </w:r>
      <w:r w:rsidR="00157FA9" w:rsidRPr="00324DB7">
        <w:t>6</w:t>
      </w:r>
      <w:r w:rsidRPr="00324DB7">
        <w:t>.3.9</w:t>
      </w:r>
      <w:r w:rsidR="00923DC6" w:rsidRPr="00324DB7">
        <w:t xml:space="preserve"> and in </w:t>
      </w:r>
      <w:r w:rsidR="009364B4">
        <w:t xml:space="preserve">clause </w:t>
      </w:r>
      <w:r w:rsidR="00923DC6" w:rsidRPr="00324DB7">
        <w:t>6.3.11</w:t>
      </w:r>
      <w:r w:rsidRPr="00324DB7">
        <w:t xml:space="preserve">, and it defines the subscribed event, the filtering criteria and the address where the service consumer wishes to receive the </w:t>
      </w:r>
      <w:r w:rsidRPr="009364B4">
        <w:t>RNI</w:t>
      </w:r>
      <w:r w:rsidRPr="00324DB7">
        <w:t xml:space="preserve"> event notifications.</w:t>
      </w:r>
    </w:p>
    <w:p w14:paraId="077545B3" w14:textId="60AFD39D" w:rsidR="005654CB" w:rsidRPr="00CE4DC0" w:rsidRDefault="005654CB" w:rsidP="006A521B">
      <w:pPr>
        <w:pStyle w:val="BN"/>
        <w:rPr>
          <w:rFonts w:ascii="Arial" w:hAnsi="Arial" w:cs="Arial"/>
        </w:rPr>
      </w:pPr>
      <w:r w:rsidRPr="009364B4">
        <w:t>RNIS</w:t>
      </w:r>
      <w:r w:rsidRPr="00324DB7">
        <w:t xml:space="preserve"> sends </w:t>
      </w:r>
      <w:r w:rsidR="00AD4375" w:rsidRPr="00324DB7">
        <w:t>"</w:t>
      </w:r>
      <w:r w:rsidRPr="00324DB7">
        <w:t>201 Created</w:t>
      </w:r>
      <w:r w:rsidR="00AD4375" w:rsidRPr="00324DB7">
        <w:t>"</w:t>
      </w:r>
      <w:r w:rsidRPr="00324DB7">
        <w:t xml:space="preserve"> response with the message body containing the data structure specific to that </w:t>
      </w:r>
      <w:r w:rsidRPr="009364B4">
        <w:t>RNI</w:t>
      </w:r>
      <w:r w:rsidRPr="00324DB7">
        <w:t xml:space="preserve"> event subscription. The data structure contains the address of the resource created and the subscribed </w:t>
      </w:r>
      <w:r w:rsidRPr="009364B4">
        <w:t>RNI</w:t>
      </w:r>
      <w:r w:rsidRPr="00324DB7">
        <w:t xml:space="preserve"> event type.</w:t>
      </w:r>
    </w:p>
    <w:p w14:paraId="38FFA597" w14:textId="77777777" w:rsidR="005654CB" w:rsidRPr="00324DB7" w:rsidRDefault="00157FA9" w:rsidP="005654CB">
      <w:pPr>
        <w:pStyle w:val="Heading4"/>
      </w:pPr>
      <w:bookmarkStart w:id="84" w:name="_Toc95469279"/>
      <w:bookmarkStart w:id="85" w:name="_Toc95816965"/>
      <w:r w:rsidRPr="00324DB7">
        <w:t>5</w:t>
      </w:r>
      <w:r w:rsidR="005654CB" w:rsidRPr="00324DB7">
        <w:t>.</w:t>
      </w:r>
      <w:r w:rsidR="009D2B6D" w:rsidRPr="00324DB7">
        <w:t>2</w:t>
      </w:r>
      <w:r w:rsidR="005654CB" w:rsidRPr="00324DB7">
        <w:t>.5.2</w:t>
      </w:r>
      <w:r w:rsidR="005654CB" w:rsidRPr="00324DB7">
        <w:tab/>
        <w:t xml:space="preserve">Receiving notification on expiry of </w:t>
      </w:r>
      <w:r w:rsidR="005654CB" w:rsidRPr="009364B4">
        <w:t>RNI</w:t>
      </w:r>
      <w:r w:rsidR="005654CB" w:rsidRPr="00324DB7">
        <w:t xml:space="preserve"> event subscription</w:t>
      </w:r>
      <w:bookmarkEnd w:id="84"/>
      <w:bookmarkEnd w:id="85"/>
    </w:p>
    <w:p w14:paraId="42806939" w14:textId="77777777" w:rsidR="005654CB" w:rsidRPr="00324DB7" w:rsidRDefault="005654CB" w:rsidP="005654CB">
      <w:r w:rsidRPr="009364B4">
        <w:t>RNIS</w:t>
      </w:r>
      <w:r w:rsidRPr="00324DB7">
        <w:t xml:space="preserve"> </w:t>
      </w:r>
      <w:r w:rsidR="00644E7E" w:rsidRPr="00324DB7">
        <w:t xml:space="preserve">may </w:t>
      </w:r>
      <w:r w:rsidRPr="00324DB7">
        <w:t xml:space="preserve">define an expiry time for the </w:t>
      </w:r>
      <w:r w:rsidRPr="009364B4">
        <w:t>RNI</w:t>
      </w:r>
      <w:r w:rsidRPr="00324DB7">
        <w:t xml:space="preserve"> event subscription. In case expiry time is used, the time will be included in the {NotificationSubscription} data structure that is included in the response message to the subscription. Prior the expiry, </w:t>
      </w:r>
      <w:r w:rsidRPr="009364B4">
        <w:t>RNIS</w:t>
      </w:r>
      <w:r w:rsidRPr="00324DB7">
        <w:t xml:space="preserve"> will also send a notification to the service consumer that owns the subscription.</w:t>
      </w:r>
    </w:p>
    <w:p w14:paraId="5351819A" w14:textId="4A73E4B5" w:rsidR="005654CB" w:rsidRPr="00324DB7" w:rsidRDefault="00E13707" w:rsidP="005654CB">
      <w:r w:rsidRPr="00324DB7">
        <w:t>F</w:t>
      </w:r>
      <w:r w:rsidR="005654CB" w:rsidRPr="00324DB7">
        <w:t>igure</w:t>
      </w:r>
      <w:r w:rsidR="00944CA5" w:rsidRPr="00324DB7">
        <w:t xml:space="preserve"> </w:t>
      </w:r>
      <w:r w:rsidR="00157FA9" w:rsidRPr="00324DB7">
        <w:t>5</w:t>
      </w:r>
      <w:r w:rsidR="005654CB" w:rsidRPr="00324DB7">
        <w:t>.</w:t>
      </w:r>
      <w:r w:rsidR="009D2B6D" w:rsidRPr="00324DB7">
        <w:rPr>
          <w:lang w:eastAsia="zh-CN"/>
        </w:rPr>
        <w:t>2</w:t>
      </w:r>
      <w:r w:rsidR="005654CB" w:rsidRPr="00324DB7">
        <w:rPr>
          <w:lang w:eastAsia="zh-CN"/>
        </w:rPr>
        <w:t>.5.2</w:t>
      </w:r>
      <w:r w:rsidR="005654CB" w:rsidRPr="00324DB7">
        <w:t xml:space="preserve">-1 shows a scenario where the </w:t>
      </w:r>
      <w:r w:rsidR="005654CB" w:rsidRPr="00324DB7">
        <w:rPr>
          <w:lang w:eastAsia="zh-CN"/>
        </w:rPr>
        <w:t xml:space="preserve">service consumer </w:t>
      </w:r>
      <w:r w:rsidR="005654CB" w:rsidRPr="00324DB7">
        <w:t>receives a subscription expiry notification</w:t>
      </w:r>
      <w:r w:rsidR="005654CB" w:rsidRPr="00324DB7">
        <w:rPr>
          <w:lang w:eastAsia="zh-CN"/>
        </w:rPr>
        <w:t xml:space="preserve"> for the existing subscription</w:t>
      </w:r>
      <w:r w:rsidR="005654CB" w:rsidRPr="00324DB7">
        <w:t>.</w:t>
      </w:r>
    </w:p>
    <w:p w14:paraId="78E5DF3D" w14:textId="77777777" w:rsidR="005654CB" w:rsidRPr="00324DB7" w:rsidRDefault="00B114F9" w:rsidP="00CD7E50">
      <w:pPr>
        <w:pStyle w:val="FL"/>
      </w:pPr>
      <w:r w:rsidRPr="00324DB7">
        <w:rPr>
          <w:noProof/>
          <w:lang w:eastAsia="en-GB"/>
        </w:rPr>
        <w:lastRenderedPageBreak/>
        <w:drawing>
          <wp:inline distT="0" distB="0" distL="0" distR="0" wp14:anchorId="01FF20E5" wp14:editId="339D904A">
            <wp:extent cx="4037965" cy="239204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7965" cy="2392045"/>
                    </a:xfrm>
                    <a:prstGeom prst="rect">
                      <a:avLst/>
                    </a:prstGeom>
                    <a:noFill/>
                    <a:ln>
                      <a:noFill/>
                    </a:ln>
                  </pic:spPr>
                </pic:pic>
              </a:graphicData>
            </a:graphic>
          </wp:inline>
        </w:drawing>
      </w:r>
    </w:p>
    <w:p w14:paraId="25B20F63" w14:textId="77777777" w:rsidR="005654CB" w:rsidRPr="00324DB7" w:rsidRDefault="005654CB" w:rsidP="005654CB">
      <w:pPr>
        <w:pStyle w:val="TF"/>
      </w:pPr>
      <w:r w:rsidRPr="00324DB7">
        <w:t xml:space="preserve">Figure </w:t>
      </w:r>
      <w:r w:rsidR="00157FA9" w:rsidRPr="00324DB7">
        <w:t>5</w:t>
      </w:r>
      <w:r w:rsidRPr="00324DB7">
        <w:t>.</w:t>
      </w:r>
      <w:r w:rsidR="009D2B6D" w:rsidRPr="00324DB7">
        <w:t>2</w:t>
      </w:r>
      <w:r w:rsidRPr="00324DB7">
        <w:t>.5.2-1</w:t>
      </w:r>
      <w:r w:rsidR="00CD7E50" w:rsidRPr="00324DB7">
        <w:t>:</w:t>
      </w:r>
      <w:r w:rsidRPr="00324DB7">
        <w:t xml:space="preserve"> Flow of </w:t>
      </w:r>
      <w:r w:rsidRPr="009364B4">
        <w:t>RNIS</w:t>
      </w:r>
      <w:r w:rsidRPr="00324DB7">
        <w:t xml:space="preserve"> sending a notification on expiry of the subscription</w:t>
      </w:r>
    </w:p>
    <w:p w14:paraId="3B0515EB" w14:textId="77777777" w:rsidR="005654CB" w:rsidRPr="00324DB7" w:rsidRDefault="005654CB" w:rsidP="005654CB">
      <w:r w:rsidRPr="00324DB7">
        <w:t xml:space="preserve">Sending a notification on expiry of the subscription, as illustrated in figure </w:t>
      </w:r>
      <w:r w:rsidR="00157FA9" w:rsidRPr="00324DB7">
        <w:t>5</w:t>
      </w:r>
      <w:r w:rsidRPr="00324DB7">
        <w:t>.</w:t>
      </w:r>
      <w:r w:rsidR="009D2B6D" w:rsidRPr="00324DB7">
        <w:t>2</w:t>
      </w:r>
      <w:r w:rsidRPr="00324DB7">
        <w:t xml:space="preserve">.5.2-1 consists of the following steps. If </w:t>
      </w:r>
      <w:r w:rsidRPr="009364B4">
        <w:t>RNIS</w:t>
      </w:r>
      <w:r w:rsidRPr="00324DB7">
        <w:t xml:space="preserve"> has defined an expiry time for the subscription, </w:t>
      </w:r>
      <w:r w:rsidRPr="009364B4">
        <w:t>RNIS</w:t>
      </w:r>
      <w:r w:rsidRPr="00324DB7">
        <w:t xml:space="preserve"> will send a notification prior the expiry:</w:t>
      </w:r>
    </w:p>
    <w:p w14:paraId="4D26A0C0" w14:textId="77777777" w:rsidR="005654CB" w:rsidRPr="00324DB7" w:rsidRDefault="005654CB" w:rsidP="004E47FE">
      <w:pPr>
        <w:pStyle w:val="BN"/>
        <w:numPr>
          <w:ilvl w:val="0"/>
          <w:numId w:val="14"/>
        </w:numPr>
      </w:pPr>
      <w:r w:rsidRPr="009364B4">
        <w:t>RNIS</w:t>
      </w:r>
      <w:r w:rsidRPr="00324DB7">
        <w:t xml:space="preserve"> sends a POST request to the callback reference address included by the service consumer in the subscription request. The POST request contains a data structure ExpiryNotification. </w:t>
      </w:r>
    </w:p>
    <w:p w14:paraId="5DF1D16C" w14:textId="598B2A02" w:rsidR="005654CB" w:rsidRPr="00324DB7" w:rsidRDefault="005654CB" w:rsidP="004E47FE">
      <w:pPr>
        <w:pStyle w:val="BN"/>
        <w:numPr>
          <w:ilvl w:val="0"/>
          <w:numId w:val="14"/>
        </w:numPr>
      </w:pPr>
      <w:r w:rsidRPr="00324DB7">
        <w:t xml:space="preserve">Service consumer sends a </w:t>
      </w:r>
      <w:r w:rsidR="00AD4375" w:rsidRPr="00324DB7">
        <w:t>"</w:t>
      </w:r>
      <w:r w:rsidRPr="00324DB7">
        <w:t>204 No Content</w:t>
      </w:r>
      <w:r w:rsidR="00AD4375" w:rsidRPr="00324DB7">
        <w:t>"</w:t>
      </w:r>
      <w:r w:rsidRPr="00324DB7">
        <w:t xml:space="preserve"> response.</w:t>
      </w:r>
    </w:p>
    <w:p w14:paraId="20FBF6C0" w14:textId="77777777" w:rsidR="005654CB" w:rsidRPr="00324DB7" w:rsidRDefault="00157FA9" w:rsidP="005654CB">
      <w:pPr>
        <w:pStyle w:val="Heading4"/>
      </w:pPr>
      <w:bookmarkStart w:id="86" w:name="_Toc95469280"/>
      <w:bookmarkStart w:id="87" w:name="_Toc95816966"/>
      <w:r w:rsidRPr="00324DB7">
        <w:t>5</w:t>
      </w:r>
      <w:r w:rsidR="005654CB" w:rsidRPr="00324DB7">
        <w:t>.</w:t>
      </w:r>
      <w:r w:rsidR="009D2B6D" w:rsidRPr="00324DB7">
        <w:t>2</w:t>
      </w:r>
      <w:r w:rsidR="005654CB" w:rsidRPr="00324DB7">
        <w:t>.5.3</w:t>
      </w:r>
      <w:r w:rsidR="005654CB" w:rsidRPr="00324DB7">
        <w:tab/>
        <w:t xml:space="preserve">Updating subscription for </w:t>
      </w:r>
      <w:r w:rsidR="005654CB" w:rsidRPr="009364B4">
        <w:t>RNI</w:t>
      </w:r>
      <w:r w:rsidR="005654CB" w:rsidRPr="00324DB7">
        <w:t xml:space="preserve"> event notifications</w:t>
      </w:r>
      <w:bookmarkEnd w:id="86"/>
      <w:bookmarkEnd w:id="87"/>
    </w:p>
    <w:p w14:paraId="7D35E768" w14:textId="77777777" w:rsidR="005654CB" w:rsidRPr="00324DB7" w:rsidRDefault="00E13707" w:rsidP="005654CB">
      <w:pPr>
        <w:rPr>
          <w:lang w:eastAsia="zh-CN"/>
        </w:rPr>
      </w:pPr>
      <w:r w:rsidRPr="00324DB7">
        <w:t>F</w:t>
      </w:r>
      <w:r w:rsidR="005654CB" w:rsidRPr="00324DB7">
        <w:t xml:space="preserve">igure </w:t>
      </w:r>
      <w:r w:rsidR="00157FA9" w:rsidRPr="00324DB7">
        <w:t>5</w:t>
      </w:r>
      <w:r w:rsidR="005654CB" w:rsidRPr="00324DB7">
        <w:t>.</w:t>
      </w:r>
      <w:r w:rsidR="009D2B6D" w:rsidRPr="00324DB7">
        <w:rPr>
          <w:lang w:eastAsia="zh-CN"/>
        </w:rPr>
        <w:t>2</w:t>
      </w:r>
      <w:r w:rsidR="005654CB" w:rsidRPr="00324DB7">
        <w:rPr>
          <w:lang w:eastAsia="zh-CN"/>
        </w:rPr>
        <w:t>.5.3</w:t>
      </w:r>
      <w:r w:rsidR="005654CB" w:rsidRPr="00324DB7">
        <w:t xml:space="preserve">-1 shows a scenario where the </w:t>
      </w:r>
      <w:r w:rsidR="005654CB" w:rsidRPr="00324DB7">
        <w:rPr>
          <w:lang w:eastAsia="zh-CN"/>
        </w:rPr>
        <w:t xml:space="preserve">service consumer </w:t>
      </w:r>
      <w:r w:rsidR="005654CB" w:rsidRPr="00324DB7">
        <w:t>needs</w:t>
      </w:r>
      <w:r w:rsidR="005654CB" w:rsidRPr="00324DB7">
        <w:rPr>
          <w:lang w:eastAsia="zh-CN"/>
        </w:rPr>
        <w:t xml:space="preserve"> to update an existing subscription for a </w:t>
      </w:r>
      <w:r w:rsidR="005654CB" w:rsidRPr="009364B4">
        <w:rPr>
          <w:lang w:eastAsia="zh-CN"/>
        </w:rPr>
        <w:t>RNI</w:t>
      </w:r>
      <w:r w:rsidR="005654CB" w:rsidRPr="00324DB7">
        <w:rPr>
          <w:lang w:eastAsia="zh-CN"/>
        </w:rPr>
        <w:t xml:space="preserve"> event notification</w:t>
      </w:r>
      <w:r w:rsidR="005654CB" w:rsidRPr="00324DB7">
        <w:t xml:space="preserve">. </w:t>
      </w:r>
      <w:r w:rsidR="005654CB" w:rsidRPr="00324DB7">
        <w:rPr>
          <w:lang w:eastAsia="zh-CN"/>
        </w:rPr>
        <w:t xml:space="preserve">The subscription update is triggered e.g. by the need to change the existing subscription, or due to the expiry of the subscription. </w:t>
      </w:r>
    </w:p>
    <w:p w14:paraId="17FB81D0" w14:textId="0BDF3246" w:rsidR="005654CB" w:rsidRPr="00324DB7" w:rsidRDefault="00B57372" w:rsidP="00E07069">
      <w:pPr>
        <w:pStyle w:val="FL"/>
        <w:rPr>
          <w:lang w:eastAsia="zh-CN"/>
        </w:rPr>
      </w:pPr>
      <w:r w:rsidRPr="00324DB7">
        <w:rPr>
          <w:noProof/>
          <w:lang w:eastAsia="en-GB"/>
        </w:rPr>
        <w:drawing>
          <wp:inline distT="0" distB="0" distL="0" distR="0" wp14:anchorId="58E2B74F" wp14:editId="0C9F37FB">
            <wp:extent cx="4983480" cy="2217420"/>
            <wp:effectExtent l="0" t="0" r="7620" b="0"/>
            <wp:docPr id="38" name="Picture 38" descr="C:\Users\fea60340\AppData\Local\Microsoft\Windows\INetCache\Content.Word\Update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a60340\AppData\Local\Microsoft\Windows\INetCache\Content.Word\UpdateSubscrip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83480" cy="2217420"/>
                    </a:xfrm>
                    <a:prstGeom prst="rect">
                      <a:avLst/>
                    </a:prstGeom>
                    <a:noFill/>
                    <a:ln>
                      <a:noFill/>
                    </a:ln>
                  </pic:spPr>
                </pic:pic>
              </a:graphicData>
            </a:graphic>
          </wp:inline>
        </w:drawing>
      </w:r>
    </w:p>
    <w:p w14:paraId="26AFB3F3" w14:textId="77777777" w:rsidR="005654CB" w:rsidRPr="00324DB7" w:rsidRDefault="005654CB" w:rsidP="005654CB">
      <w:pPr>
        <w:pStyle w:val="TF"/>
      </w:pPr>
      <w:r w:rsidRPr="00324DB7">
        <w:t xml:space="preserve">Figure </w:t>
      </w:r>
      <w:r w:rsidR="00157FA9" w:rsidRPr="00324DB7">
        <w:t>5</w:t>
      </w:r>
      <w:r w:rsidRPr="00324DB7">
        <w:t>.</w:t>
      </w:r>
      <w:r w:rsidR="009D2B6D" w:rsidRPr="00324DB7">
        <w:rPr>
          <w:lang w:eastAsia="zh-CN"/>
        </w:rPr>
        <w:t>2</w:t>
      </w:r>
      <w:r w:rsidRPr="00324DB7">
        <w:rPr>
          <w:lang w:eastAsia="zh-CN"/>
        </w:rPr>
        <w:t>.5.3</w:t>
      </w:r>
      <w:r w:rsidRPr="00324DB7">
        <w:t>-1</w:t>
      </w:r>
      <w:r w:rsidR="00CD7E50" w:rsidRPr="00324DB7">
        <w:t>:</w:t>
      </w:r>
      <w:r w:rsidRPr="00324DB7">
        <w:t xml:space="preserve"> </w:t>
      </w:r>
      <w:r w:rsidRPr="00324DB7">
        <w:rPr>
          <w:lang w:eastAsia="zh-CN"/>
        </w:rPr>
        <w:t>F</w:t>
      </w:r>
      <w:r w:rsidRPr="00324DB7">
        <w:t>low of</w:t>
      </w:r>
      <w:r w:rsidRPr="00324DB7">
        <w:rPr>
          <w:lang w:eastAsia="zh-CN"/>
        </w:rPr>
        <w:t xml:space="preserve"> service consumer</w:t>
      </w:r>
      <w:r w:rsidRPr="00324DB7">
        <w:t xml:space="preserve"> </w:t>
      </w:r>
      <w:r w:rsidRPr="00324DB7">
        <w:rPr>
          <w:lang w:eastAsia="zh-CN"/>
        </w:rPr>
        <w:t>updating subscription for</w:t>
      </w:r>
      <w:r w:rsidRPr="00324DB7">
        <w:t xml:space="preserve"> </w:t>
      </w:r>
      <w:r w:rsidRPr="009364B4">
        <w:rPr>
          <w:lang w:eastAsia="zh-CN"/>
        </w:rPr>
        <w:t>RNI</w:t>
      </w:r>
      <w:r w:rsidRPr="00324DB7">
        <w:rPr>
          <w:lang w:eastAsia="zh-CN"/>
        </w:rPr>
        <w:t xml:space="preserve"> event notifications</w:t>
      </w:r>
    </w:p>
    <w:p w14:paraId="3D972B46" w14:textId="0B078E54" w:rsidR="005654CB" w:rsidRPr="00324DB7" w:rsidRDefault="005654CB" w:rsidP="00315493">
      <w:pPr>
        <w:keepNext/>
        <w:rPr>
          <w:i/>
          <w:lang w:eastAsia="zh-CN"/>
        </w:rPr>
      </w:pPr>
      <w:r w:rsidRPr="00324DB7">
        <w:rPr>
          <w:lang w:eastAsia="zh-CN"/>
        </w:rPr>
        <w:t xml:space="preserve">Updating subscription for </w:t>
      </w:r>
      <w:r w:rsidRPr="009364B4">
        <w:rPr>
          <w:lang w:eastAsia="zh-CN"/>
        </w:rPr>
        <w:t>RNI</w:t>
      </w:r>
      <w:r w:rsidRPr="00324DB7">
        <w:rPr>
          <w:lang w:eastAsia="zh-CN"/>
        </w:rPr>
        <w:t xml:space="preserve"> event notifications</w:t>
      </w:r>
      <w:r w:rsidRPr="00324DB7">
        <w:t xml:space="preserve">, as illustrated in figure </w:t>
      </w:r>
      <w:r w:rsidR="00157FA9" w:rsidRPr="00324DB7">
        <w:t>5</w:t>
      </w:r>
      <w:r w:rsidRPr="00324DB7">
        <w:t>.</w:t>
      </w:r>
      <w:r w:rsidR="009D2B6D" w:rsidRPr="00324DB7">
        <w:t>2</w:t>
      </w:r>
      <w:r w:rsidRPr="00324DB7">
        <w:t>.5.3-1, consists of the following steps</w:t>
      </w:r>
      <w:r w:rsidR="00944CA5" w:rsidRPr="00324DB7">
        <w:t>.</w:t>
      </w:r>
    </w:p>
    <w:p w14:paraId="6B63E688" w14:textId="77777777" w:rsidR="005654CB" w:rsidRPr="00324DB7" w:rsidRDefault="005654CB" w:rsidP="005654CB">
      <w:pPr>
        <w:rPr>
          <w:lang w:eastAsia="zh-CN"/>
        </w:rPr>
      </w:pPr>
      <w:r w:rsidRPr="00324DB7">
        <w:t xml:space="preserve">When the service consumer </w:t>
      </w:r>
      <w:r w:rsidRPr="00324DB7">
        <w:rPr>
          <w:lang w:eastAsia="zh-CN"/>
        </w:rPr>
        <w:t>needs</w:t>
      </w:r>
      <w:r w:rsidRPr="00324DB7">
        <w:t xml:space="preserve"> to </w:t>
      </w:r>
      <w:r w:rsidRPr="00324DB7">
        <w:rPr>
          <w:lang w:eastAsia="zh-CN"/>
        </w:rPr>
        <w:t>modify</w:t>
      </w:r>
      <w:r w:rsidRPr="00324DB7">
        <w:t xml:space="preserve"> </w:t>
      </w:r>
      <w:r w:rsidR="00C30A04" w:rsidRPr="00324DB7">
        <w:t>an</w:t>
      </w:r>
      <w:r w:rsidR="00C30A04" w:rsidRPr="00324DB7">
        <w:rPr>
          <w:lang w:eastAsia="zh-CN"/>
        </w:rPr>
        <w:t xml:space="preserve"> </w:t>
      </w:r>
      <w:r w:rsidRPr="00324DB7">
        <w:rPr>
          <w:lang w:eastAsia="zh-CN"/>
        </w:rPr>
        <w:t>existing</w:t>
      </w:r>
      <w:r w:rsidRPr="00324DB7">
        <w:t xml:space="preserve"> </w:t>
      </w:r>
      <w:r w:rsidRPr="00324DB7">
        <w:rPr>
          <w:lang w:eastAsia="zh-CN"/>
        </w:rPr>
        <w:t>subscription for</w:t>
      </w:r>
      <w:r w:rsidRPr="00324DB7">
        <w:t xml:space="preserve"> </w:t>
      </w:r>
      <w:r w:rsidRPr="009364B4">
        <w:t>RNI</w:t>
      </w:r>
      <w:r w:rsidRPr="00324DB7">
        <w:t xml:space="preserve"> event notifications</w:t>
      </w:r>
      <w:r w:rsidRPr="00324DB7">
        <w:rPr>
          <w:lang w:eastAsia="zh-CN"/>
        </w:rPr>
        <w:t>, it can update</w:t>
      </w:r>
      <w:r w:rsidRPr="00324DB7">
        <w:t xml:space="preserve"> the</w:t>
      </w:r>
      <w:r w:rsidRPr="00324DB7">
        <w:rPr>
          <w:lang w:eastAsia="zh-CN"/>
        </w:rPr>
        <w:t xml:space="preserve"> corresponding</w:t>
      </w:r>
      <w:r w:rsidRPr="00324DB7">
        <w:t xml:space="preserve"> subscription</w:t>
      </w:r>
      <w:r w:rsidRPr="00324DB7">
        <w:rPr>
          <w:lang w:eastAsia="zh-CN"/>
        </w:rPr>
        <w:t xml:space="preserve"> as follows</w:t>
      </w:r>
      <w:r w:rsidRPr="00324DB7">
        <w:t>:</w:t>
      </w:r>
    </w:p>
    <w:p w14:paraId="728FE1E5" w14:textId="52472CCB" w:rsidR="005654CB" w:rsidRPr="00324DB7" w:rsidRDefault="005654CB" w:rsidP="004E47FE">
      <w:pPr>
        <w:pStyle w:val="BN"/>
        <w:numPr>
          <w:ilvl w:val="0"/>
          <w:numId w:val="15"/>
        </w:numPr>
      </w:pPr>
      <w:r w:rsidRPr="00324DB7">
        <w:t xml:space="preserve">Service consumer updates the subscription resource by sending a PUT request to the resource </w:t>
      </w:r>
      <w:r w:rsidR="00B57372" w:rsidRPr="00324DB7">
        <w:t xml:space="preserve">representing the </w:t>
      </w:r>
      <w:r w:rsidR="00B57372" w:rsidRPr="009364B4">
        <w:rPr>
          <w:lang w:eastAsia="zh-CN"/>
        </w:rPr>
        <w:t>RNI</w:t>
      </w:r>
      <w:r w:rsidR="00B57372" w:rsidRPr="00324DB7">
        <w:rPr>
          <w:lang w:eastAsia="zh-CN"/>
        </w:rPr>
        <w:t xml:space="preserve"> event </w:t>
      </w:r>
      <w:r w:rsidR="00B57372" w:rsidRPr="00324DB7">
        <w:t>subscription that was created</w:t>
      </w:r>
      <w:r w:rsidRPr="00324DB7">
        <w:t xml:space="preserve"> with the modified data structure specific to that </w:t>
      </w:r>
      <w:r w:rsidRPr="009364B4">
        <w:t>RNI</w:t>
      </w:r>
      <w:r w:rsidRPr="00324DB7">
        <w:t xml:space="preserve"> event subscription.</w:t>
      </w:r>
    </w:p>
    <w:p w14:paraId="14D9FD03" w14:textId="7C6104BC" w:rsidR="005654CB" w:rsidRPr="00324DB7" w:rsidRDefault="005654CB" w:rsidP="004E47FE">
      <w:pPr>
        <w:pStyle w:val="BN"/>
        <w:numPr>
          <w:ilvl w:val="0"/>
          <w:numId w:val="15"/>
        </w:numPr>
      </w:pPr>
      <w:r w:rsidRPr="009364B4">
        <w:t>RNIS</w:t>
      </w:r>
      <w:r w:rsidRPr="00324DB7">
        <w:t xml:space="preserve"> returns </w:t>
      </w:r>
      <w:r w:rsidR="00AD4375" w:rsidRPr="00324DB7">
        <w:t>"</w:t>
      </w:r>
      <w:r w:rsidRPr="00324DB7">
        <w:t>200 OK</w:t>
      </w:r>
      <w:r w:rsidR="00AD4375" w:rsidRPr="00324DB7">
        <w:t>"</w:t>
      </w:r>
      <w:r w:rsidRPr="00324DB7">
        <w:t xml:space="preserve"> with the message body containing the accepted data structure specific to that </w:t>
      </w:r>
      <w:r w:rsidRPr="009364B4">
        <w:t>RNI</w:t>
      </w:r>
      <w:r w:rsidRPr="00324DB7">
        <w:t xml:space="preserve"> event subscription.</w:t>
      </w:r>
    </w:p>
    <w:p w14:paraId="09CC2872" w14:textId="77777777" w:rsidR="005654CB" w:rsidRPr="00324DB7" w:rsidRDefault="00157FA9" w:rsidP="005654CB">
      <w:pPr>
        <w:pStyle w:val="Heading4"/>
      </w:pPr>
      <w:bookmarkStart w:id="88" w:name="_Toc95469281"/>
      <w:bookmarkStart w:id="89" w:name="_Toc95816967"/>
      <w:r w:rsidRPr="00324DB7">
        <w:lastRenderedPageBreak/>
        <w:t>5</w:t>
      </w:r>
      <w:r w:rsidR="005654CB" w:rsidRPr="00324DB7">
        <w:t>.</w:t>
      </w:r>
      <w:r w:rsidR="009D2B6D" w:rsidRPr="00324DB7">
        <w:t>2</w:t>
      </w:r>
      <w:r w:rsidR="005654CB" w:rsidRPr="00324DB7">
        <w:t>.5.4</w:t>
      </w:r>
      <w:r w:rsidR="005654CB" w:rsidRPr="00324DB7">
        <w:tab/>
        <w:t xml:space="preserve">Unsubscribing from </w:t>
      </w:r>
      <w:r w:rsidR="005654CB" w:rsidRPr="009364B4">
        <w:t>RNI</w:t>
      </w:r>
      <w:r w:rsidR="005654CB" w:rsidRPr="00324DB7">
        <w:t xml:space="preserve"> event notifications</w:t>
      </w:r>
      <w:bookmarkEnd w:id="88"/>
      <w:bookmarkEnd w:id="89"/>
    </w:p>
    <w:p w14:paraId="78385469" w14:textId="77777777" w:rsidR="005654CB" w:rsidRPr="00324DB7" w:rsidRDefault="005654CB" w:rsidP="005654CB">
      <w:r w:rsidRPr="00324DB7">
        <w:rPr>
          <w:lang w:eastAsia="zh-CN"/>
        </w:rPr>
        <w:t xml:space="preserve">When the service consumer does not want to receive notifications anymore after subscribing to </w:t>
      </w:r>
      <w:r w:rsidRPr="009364B4">
        <w:rPr>
          <w:lang w:eastAsia="zh-CN"/>
        </w:rPr>
        <w:t>RNI</w:t>
      </w:r>
      <w:r w:rsidRPr="00324DB7">
        <w:rPr>
          <w:lang w:eastAsia="zh-CN"/>
        </w:rPr>
        <w:t xml:space="preserve"> events, the service consumer unsubscribes from the </w:t>
      </w:r>
      <w:r w:rsidRPr="009364B4">
        <w:rPr>
          <w:lang w:eastAsia="zh-CN"/>
        </w:rPr>
        <w:t>RNI</w:t>
      </w:r>
      <w:r w:rsidRPr="00324DB7">
        <w:rPr>
          <w:lang w:eastAsia="zh-CN"/>
        </w:rPr>
        <w:t xml:space="preserve"> event notifications.</w:t>
      </w:r>
      <w:r w:rsidRPr="00324DB7">
        <w:t xml:space="preserve"> </w:t>
      </w:r>
      <w:r w:rsidR="00E13707" w:rsidRPr="00324DB7">
        <w:t>F</w:t>
      </w:r>
      <w:r w:rsidRPr="00324DB7">
        <w:t xml:space="preserve">igure </w:t>
      </w:r>
      <w:r w:rsidR="00157FA9" w:rsidRPr="00324DB7">
        <w:t>5</w:t>
      </w:r>
      <w:r w:rsidRPr="00324DB7">
        <w:t>.</w:t>
      </w:r>
      <w:r w:rsidR="009D2B6D" w:rsidRPr="00324DB7">
        <w:t>2</w:t>
      </w:r>
      <w:r w:rsidRPr="00324DB7">
        <w:t>.</w:t>
      </w:r>
      <w:r w:rsidRPr="00324DB7">
        <w:rPr>
          <w:lang w:eastAsia="zh-CN"/>
        </w:rPr>
        <w:t>5.4</w:t>
      </w:r>
      <w:r w:rsidRPr="00324DB7">
        <w:t xml:space="preserve">-1 shows a scenario where the service consumer uses </w:t>
      </w:r>
      <w:r w:rsidRPr="009364B4">
        <w:t>REST</w:t>
      </w:r>
      <w:r w:rsidRPr="00324DB7">
        <w:t xml:space="preserve"> based procedures to delete the subscription</w:t>
      </w:r>
      <w:r w:rsidRPr="00324DB7">
        <w:rPr>
          <w:lang w:eastAsia="zh-CN"/>
        </w:rPr>
        <w:t xml:space="preserve"> for </w:t>
      </w:r>
      <w:r w:rsidRPr="009364B4">
        <w:rPr>
          <w:lang w:eastAsia="zh-CN"/>
        </w:rPr>
        <w:t>RNI</w:t>
      </w:r>
      <w:r w:rsidRPr="00324DB7">
        <w:rPr>
          <w:lang w:eastAsia="zh-CN"/>
        </w:rPr>
        <w:t xml:space="preserve"> event notifications</w:t>
      </w:r>
      <w:r w:rsidRPr="00324DB7">
        <w:t>.</w:t>
      </w:r>
    </w:p>
    <w:p w14:paraId="240B266C" w14:textId="0F8E5392" w:rsidR="005654CB" w:rsidRPr="00324DB7" w:rsidRDefault="00B57372" w:rsidP="00CD7E50">
      <w:pPr>
        <w:pStyle w:val="FL"/>
        <w:rPr>
          <w:lang w:eastAsia="zh-CN"/>
        </w:rPr>
      </w:pPr>
      <w:r w:rsidRPr="00324DB7">
        <w:rPr>
          <w:noProof/>
          <w:lang w:eastAsia="en-GB"/>
        </w:rPr>
        <w:drawing>
          <wp:inline distT="0" distB="0" distL="0" distR="0" wp14:anchorId="19294074" wp14:editId="5E9A5BE9">
            <wp:extent cx="3733800" cy="2217420"/>
            <wp:effectExtent l="0" t="0" r="0" b="0"/>
            <wp:docPr id="39" name="Picture 39" descr="C:\Users\fea60340\AppData\Local\Microsoft\Windows\INetCache\Content.Word\Delete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a60340\AppData\Local\Microsoft\Windows\INetCache\Content.Word\DeleteSubscript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0" cy="2217420"/>
                    </a:xfrm>
                    <a:prstGeom prst="rect">
                      <a:avLst/>
                    </a:prstGeom>
                    <a:noFill/>
                    <a:ln>
                      <a:noFill/>
                    </a:ln>
                  </pic:spPr>
                </pic:pic>
              </a:graphicData>
            </a:graphic>
          </wp:inline>
        </w:drawing>
      </w:r>
    </w:p>
    <w:p w14:paraId="5ACDD4D3" w14:textId="77777777" w:rsidR="005654CB" w:rsidRPr="00324DB7" w:rsidRDefault="005654CB" w:rsidP="005654CB">
      <w:pPr>
        <w:pStyle w:val="TF"/>
      </w:pPr>
      <w:r w:rsidRPr="00324DB7">
        <w:t xml:space="preserve">Figure </w:t>
      </w:r>
      <w:r w:rsidR="00157FA9" w:rsidRPr="00324DB7">
        <w:t>5</w:t>
      </w:r>
      <w:r w:rsidRPr="00324DB7">
        <w:t>.</w:t>
      </w:r>
      <w:r w:rsidR="009D2B6D" w:rsidRPr="00324DB7">
        <w:t>2</w:t>
      </w:r>
      <w:r w:rsidRPr="00324DB7">
        <w:t>.5</w:t>
      </w:r>
      <w:r w:rsidRPr="00324DB7">
        <w:rPr>
          <w:lang w:eastAsia="zh-CN"/>
        </w:rPr>
        <w:t>.4</w:t>
      </w:r>
      <w:r w:rsidRPr="00324DB7">
        <w:t xml:space="preserve">-1: Flow of unsubscribing from the </w:t>
      </w:r>
      <w:r w:rsidRPr="009364B4">
        <w:t>RNI</w:t>
      </w:r>
      <w:r w:rsidRPr="00324DB7">
        <w:t xml:space="preserve"> event notifications</w:t>
      </w:r>
    </w:p>
    <w:p w14:paraId="256A8975" w14:textId="5AA4DB6B" w:rsidR="005654CB" w:rsidRPr="00324DB7" w:rsidRDefault="005654CB" w:rsidP="005654CB">
      <w:r w:rsidRPr="00324DB7">
        <w:rPr>
          <w:lang w:eastAsia="zh-CN"/>
        </w:rPr>
        <w:t xml:space="preserve">Unsubscribing from the </w:t>
      </w:r>
      <w:r w:rsidRPr="009364B4">
        <w:rPr>
          <w:lang w:eastAsia="zh-CN"/>
        </w:rPr>
        <w:t>RNI</w:t>
      </w:r>
      <w:r w:rsidRPr="00324DB7">
        <w:rPr>
          <w:lang w:eastAsia="zh-CN"/>
        </w:rPr>
        <w:t xml:space="preserve"> event notifications</w:t>
      </w:r>
      <w:r w:rsidRPr="00324DB7">
        <w:t xml:space="preserve">, as illustrated in figure </w:t>
      </w:r>
      <w:r w:rsidR="00157FA9" w:rsidRPr="00324DB7">
        <w:t>5</w:t>
      </w:r>
      <w:r w:rsidRPr="00324DB7">
        <w:t>.</w:t>
      </w:r>
      <w:r w:rsidR="009D2B6D" w:rsidRPr="00324DB7">
        <w:t>2</w:t>
      </w:r>
      <w:r w:rsidRPr="00324DB7">
        <w:t>.</w:t>
      </w:r>
      <w:r w:rsidRPr="00324DB7">
        <w:rPr>
          <w:lang w:eastAsia="zh-CN"/>
        </w:rPr>
        <w:t>5.4</w:t>
      </w:r>
      <w:r w:rsidRPr="00324DB7">
        <w:t>-1, consists of the following steps</w:t>
      </w:r>
      <w:r w:rsidR="00647B2E" w:rsidRPr="00324DB7">
        <w:t>.</w:t>
      </w:r>
    </w:p>
    <w:p w14:paraId="03280913" w14:textId="77777777" w:rsidR="005654CB" w:rsidRPr="00324DB7" w:rsidRDefault="005654CB" w:rsidP="005654CB">
      <w:pPr>
        <w:rPr>
          <w:rFonts w:ascii="Arial" w:hAnsi="Arial" w:cs="Arial"/>
        </w:rPr>
      </w:pPr>
      <w:r w:rsidRPr="00324DB7">
        <w:t xml:space="preserve">When the service consumer does not want to receive the notifications anymore, it can unsubscribe from the </w:t>
      </w:r>
      <w:r w:rsidRPr="009364B4">
        <w:t>RNI</w:t>
      </w:r>
      <w:r w:rsidRPr="00324DB7">
        <w:t xml:space="preserve"> notification events by deleting the subscription:</w:t>
      </w:r>
    </w:p>
    <w:p w14:paraId="31F0E0E4" w14:textId="77777777" w:rsidR="005654CB" w:rsidRPr="00324DB7" w:rsidRDefault="005654CB" w:rsidP="004E47FE">
      <w:pPr>
        <w:pStyle w:val="BN"/>
        <w:numPr>
          <w:ilvl w:val="0"/>
          <w:numId w:val="16"/>
        </w:numPr>
      </w:pPr>
      <w:r w:rsidRPr="00324DB7">
        <w:t xml:space="preserve">Service consumer sends a DELETE request to the resource representing the </w:t>
      </w:r>
      <w:r w:rsidRPr="009364B4">
        <w:rPr>
          <w:lang w:eastAsia="zh-CN"/>
        </w:rPr>
        <w:t>RNI</w:t>
      </w:r>
      <w:r w:rsidRPr="00324DB7">
        <w:rPr>
          <w:lang w:eastAsia="zh-CN"/>
        </w:rPr>
        <w:t xml:space="preserve"> event </w:t>
      </w:r>
      <w:r w:rsidRPr="00324DB7">
        <w:t xml:space="preserve">subscription that was created. </w:t>
      </w:r>
    </w:p>
    <w:p w14:paraId="00F04D25" w14:textId="276337BC" w:rsidR="005654CB" w:rsidRPr="00324DB7" w:rsidRDefault="005654CB" w:rsidP="004E47FE">
      <w:pPr>
        <w:pStyle w:val="BN"/>
        <w:numPr>
          <w:ilvl w:val="0"/>
          <w:numId w:val="16"/>
        </w:numPr>
      </w:pPr>
      <w:r w:rsidRPr="009364B4">
        <w:t>RNIS</w:t>
      </w:r>
      <w:r w:rsidRPr="00324DB7">
        <w:t xml:space="preserve"> sends </w:t>
      </w:r>
      <w:r w:rsidR="00AD4375" w:rsidRPr="00324DB7">
        <w:t>"</w:t>
      </w:r>
      <w:r w:rsidRPr="00324DB7">
        <w:t>204 No content</w:t>
      </w:r>
      <w:r w:rsidR="00AD4375" w:rsidRPr="00324DB7">
        <w:t>"</w:t>
      </w:r>
      <w:r w:rsidRPr="00324DB7">
        <w:t xml:space="preserve"> response.</w:t>
      </w:r>
    </w:p>
    <w:p w14:paraId="1DCC4568" w14:textId="77777777" w:rsidR="005654CB" w:rsidRPr="00324DB7" w:rsidRDefault="00157FA9" w:rsidP="005654CB">
      <w:pPr>
        <w:pStyle w:val="Heading3"/>
        <w:rPr>
          <w:highlight w:val="yellow"/>
          <w:lang w:eastAsia="zh-CN"/>
        </w:rPr>
      </w:pPr>
      <w:bookmarkStart w:id="90" w:name="_Toc95469282"/>
      <w:bookmarkStart w:id="91" w:name="_Toc95816968"/>
      <w:r w:rsidRPr="00324DB7">
        <w:t>5</w:t>
      </w:r>
      <w:r w:rsidR="005654CB" w:rsidRPr="00324DB7">
        <w:t>.</w:t>
      </w:r>
      <w:r w:rsidR="009D2B6D" w:rsidRPr="00324DB7">
        <w:t>2</w:t>
      </w:r>
      <w:r w:rsidR="005654CB" w:rsidRPr="00324DB7">
        <w:t>.</w:t>
      </w:r>
      <w:r w:rsidR="005654CB" w:rsidRPr="00324DB7">
        <w:rPr>
          <w:lang w:eastAsia="zh-CN"/>
        </w:rPr>
        <w:t>6</w:t>
      </w:r>
      <w:r w:rsidR="005654CB" w:rsidRPr="00324DB7">
        <w:tab/>
      </w:r>
      <w:r w:rsidR="005654CB" w:rsidRPr="00324DB7">
        <w:rPr>
          <w:lang w:eastAsia="zh-CN"/>
        </w:rPr>
        <w:t xml:space="preserve">Receiving </w:t>
      </w:r>
      <w:r w:rsidR="005654CB" w:rsidRPr="009364B4">
        <w:rPr>
          <w:lang w:eastAsia="zh-CN"/>
        </w:rPr>
        <w:t>RNI</w:t>
      </w:r>
      <w:r w:rsidR="005654CB" w:rsidRPr="00324DB7">
        <w:rPr>
          <w:lang w:eastAsia="zh-CN"/>
        </w:rPr>
        <w:t xml:space="preserve"> event notifications about cell changes</w:t>
      </w:r>
      <w:bookmarkEnd w:id="90"/>
      <w:bookmarkEnd w:id="91"/>
      <w:r w:rsidR="005654CB" w:rsidRPr="00324DB7">
        <w:rPr>
          <w:lang w:eastAsia="zh-CN"/>
        </w:rPr>
        <w:t xml:space="preserve"> </w:t>
      </w:r>
    </w:p>
    <w:p w14:paraId="408F6CC4" w14:textId="77777777" w:rsidR="005654CB" w:rsidRPr="00324DB7" w:rsidRDefault="005654CB" w:rsidP="005654CB">
      <w:pPr>
        <w:rPr>
          <w:rFonts w:ascii="Arial" w:hAnsi="Arial" w:cs="Arial"/>
          <w:lang w:eastAsia="zh-CN"/>
        </w:rPr>
      </w:pPr>
      <w:r w:rsidRPr="00324DB7">
        <w:rPr>
          <w:lang w:eastAsia="zh-CN"/>
        </w:rPr>
        <w:t xml:space="preserve">Figure </w:t>
      </w:r>
      <w:r w:rsidR="00157FA9" w:rsidRPr="00324DB7">
        <w:rPr>
          <w:lang w:eastAsia="zh-CN"/>
        </w:rPr>
        <w:t>5</w:t>
      </w:r>
      <w:r w:rsidRPr="00324DB7">
        <w:rPr>
          <w:lang w:eastAsia="zh-CN"/>
        </w:rPr>
        <w:t>.</w:t>
      </w:r>
      <w:r w:rsidR="009D2B6D" w:rsidRPr="00324DB7">
        <w:rPr>
          <w:lang w:eastAsia="zh-CN"/>
        </w:rPr>
        <w:t>2</w:t>
      </w:r>
      <w:r w:rsidRPr="00324DB7">
        <w:rPr>
          <w:lang w:eastAsia="zh-CN"/>
        </w:rPr>
        <w:t xml:space="preserve">.6-1 presents the scenario where the </w:t>
      </w:r>
      <w:r w:rsidRPr="009364B4">
        <w:rPr>
          <w:lang w:eastAsia="zh-CN"/>
        </w:rPr>
        <w:t>RNIS</w:t>
      </w:r>
      <w:r w:rsidRPr="00324DB7">
        <w:rPr>
          <w:lang w:eastAsia="zh-CN"/>
        </w:rPr>
        <w:t xml:space="preserve"> sends </w:t>
      </w:r>
      <w:r w:rsidRPr="009364B4">
        <w:rPr>
          <w:lang w:eastAsia="zh-CN"/>
        </w:rPr>
        <w:t>RNI</w:t>
      </w:r>
      <w:r w:rsidRPr="00324DB7">
        <w:rPr>
          <w:lang w:eastAsia="zh-CN"/>
        </w:rPr>
        <w:t xml:space="preserve"> event notification on cell changes to the service consumer. The notification contains the identifiers related to the </w:t>
      </w:r>
      <w:r w:rsidRPr="009364B4">
        <w:rPr>
          <w:lang w:eastAsia="zh-CN"/>
        </w:rPr>
        <w:t>UE</w:t>
      </w:r>
      <w:r w:rsidRPr="00324DB7">
        <w:rPr>
          <w:lang w:eastAsia="zh-CN"/>
        </w:rPr>
        <w:t xml:space="preserve"> and both the source and target cells.</w:t>
      </w:r>
    </w:p>
    <w:p w14:paraId="594C7335" w14:textId="77777777" w:rsidR="005654CB" w:rsidRPr="00324DB7" w:rsidRDefault="00B114F9" w:rsidP="00CD7E50">
      <w:pPr>
        <w:pStyle w:val="FL"/>
      </w:pPr>
      <w:r w:rsidRPr="00324DB7">
        <w:rPr>
          <w:noProof/>
          <w:lang w:eastAsia="en-GB"/>
        </w:rPr>
        <w:lastRenderedPageBreak/>
        <w:drawing>
          <wp:inline distT="0" distB="0" distL="0" distR="0" wp14:anchorId="4A521303" wp14:editId="49B02937">
            <wp:extent cx="4308475" cy="326961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8475" cy="3269615"/>
                    </a:xfrm>
                    <a:prstGeom prst="rect">
                      <a:avLst/>
                    </a:prstGeom>
                    <a:noFill/>
                    <a:ln>
                      <a:noFill/>
                    </a:ln>
                  </pic:spPr>
                </pic:pic>
              </a:graphicData>
            </a:graphic>
          </wp:inline>
        </w:drawing>
      </w:r>
    </w:p>
    <w:p w14:paraId="64EC8BDF" w14:textId="77777777" w:rsidR="005654CB" w:rsidRPr="00324DB7" w:rsidRDefault="005654CB" w:rsidP="005654CB">
      <w:pPr>
        <w:pStyle w:val="TF"/>
      </w:pPr>
      <w:r w:rsidRPr="00324DB7">
        <w:t xml:space="preserve">Figure </w:t>
      </w:r>
      <w:r w:rsidR="00157FA9" w:rsidRPr="00324DB7">
        <w:t>5</w:t>
      </w:r>
      <w:r w:rsidRPr="00324DB7">
        <w:t>.</w:t>
      </w:r>
      <w:r w:rsidR="009D2B6D" w:rsidRPr="00324DB7">
        <w:t>2</w:t>
      </w:r>
      <w:r w:rsidRPr="00324DB7">
        <w:t>.6-1</w:t>
      </w:r>
      <w:r w:rsidR="00CD7E50" w:rsidRPr="00324DB7">
        <w:t>:</w:t>
      </w:r>
      <w:r w:rsidRPr="00324DB7">
        <w:t xml:space="preserve"> Flow of receiving </w:t>
      </w:r>
      <w:r w:rsidRPr="009364B4">
        <w:t>RNI</w:t>
      </w:r>
      <w:r w:rsidRPr="00324DB7">
        <w:t xml:space="preserve"> event notifications on cell changes</w:t>
      </w:r>
    </w:p>
    <w:p w14:paraId="61BEDF1F" w14:textId="77777777" w:rsidR="005654CB" w:rsidRPr="00324DB7" w:rsidRDefault="005654CB" w:rsidP="005654CB">
      <w:pPr>
        <w:rPr>
          <w:i/>
        </w:rPr>
      </w:pPr>
      <w:r w:rsidRPr="00324DB7">
        <w:rPr>
          <w:lang w:eastAsia="zh-CN"/>
        </w:rPr>
        <w:t xml:space="preserve">Receiving </w:t>
      </w:r>
      <w:r w:rsidRPr="009364B4">
        <w:rPr>
          <w:lang w:eastAsia="zh-CN"/>
        </w:rPr>
        <w:t>RNI</w:t>
      </w:r>
      <w:r w:rsidRPr="00324DB7">
        <w:rPr>
          <w:lang w:eastAsia="zh-CN"/>
        </w:rPr>
        <w:t xml:space="preserve"> event notifications on cell changes</w:t>
      </w:r>
      <w:r w:rsidRPr="00324DB7">
        <w:t xml:space="preserve">, as illustrated in figure </w:t>
      </w:r>
      <w:r w:rsidR="00157FA9" w:rsidRPr="00324DB7">
        <w:t>5</w:t>
      </w:r>
      <w:r w:rsidRPr="00324DB7">
        <w:t>.</w:t>
      </w:r>
      <w:r w:rsidR="009D2B6D" w:rsidRPr="00324DB7">
        <w:t>2</w:t>
      </w:r>
      <w:r w:rsidRPr="00324DB7">
        <w:t>.</w:t>
      </w:r>
      <w:r w:rsidRPr="00324DB7">
        <w:rPr>
          <w:lang w:eastAsia="zh-CN"/>
        </w:rPr>
        <w:t>6</w:t>
      </w:r>
      <w:r w:rsidRPr="00324DB7">
        <w:t>-1, consists of the following steps:</w:t>
      </w:r>
    </w:p>
    <w:p w14:paraId="7282A4CA" w14:textId="77777777" w:rsidR="005654CB" w:rsidRPr="00324DB7" w:rsidRDefault="005654CB" w:rsidP="004E47FE">
      <w:pPr>
        <w:pStyle w:val="BN"/>
        <w:numPr>
          <w:ilvl w:val="0"/>
          <w:numId w:val="17"/>
        </w:numPr>
      </w:pPr>
      <w:r w:rsidRPr="009364B4">
        <w:t>RNIS</w:t>
      </w:r>
      <w:r w:rsidRPr="00324DB7">
        <w:t xml:space="preserve"> sends a POST request with the message body containing the CellChangeNotification data structure to the callback reference address included by the service consumer in the </w:t>
      </w:r>
      <w:r w:rsidRPr="009364B4">
        <w:t>RNI</w:t>
      </w:r>
      <w:r w:rsidRPr="00324DB7">
        <w:t xml:space="preserve"> cell change event subscription.</w:t>
      </w:r>
    </w:p>
    <w:p w14:paraId="18F8D53E" w14:textId="33F1D45D" w:rsidR="005654CB" w:rsidRPr="00324DB7" w:rsidRDefault="005654CB" w:rsidP="004E47FE">
      <w:pPr>
        <w:pStyle w:val="BN"/>
        <w:numPr>
          <w:ilvl w:val="0"/>
          <w:numId w:val="17"/>
        </w:numPr>
        <w:rPr>
          <w:rFonts w:ascii="Arial" w:hAnsi="Arial"/>
        </w:rPr>
      </w:pPr>
      <w:r w:rsidRPr="00324DB7">
        <w:t xml:space="preserve">Service consumer sends a </w:t>
      </w:r>
      <w:r w:rsidR="00AD4375" w:rsidRPr="00324DB7">
        <w:t>"</w:t>
      </w:r>
      <w:r w:rsidRPr="00324DB7">
        <w:t>204 No Content</w:t>
      </w:r>
      <w:r w:rsidR="00AD4375" w:rsidRPr="00324DB7">
        <w:t>"</w:t>
      </w:r>
      <w:r w:rsidRPr="00324DB7">
        <w:t xml:space="preserve"> response to the </w:t>
      </w:r>
      <w:r w:rsidRPr="009364B4">
        <w:t>RNIS</w:t>
      </w:r>
      <w:r w:rsidRPr="00324DB7">
        <w:t>.</w:t>
      </w:r>
    </w:p>
    <w:p w14:paraId="1D1968BE" w14:textId="77777777" w:rsidR="005654CB" w:rsidRPr="00324DB7" w:rsidRDefault="00157FA9" w:rsidP="005654CB">
      <w:pPr>
        <w:pStyle w:val="Heading3"/>
        <w:rPr>
          <w:highlight w:val="yellow"/>
          <w:lang w:eastAsia="zh-CN"/>
        </w:rPr>
      </w:pPr>
      <w:bookmarkStart w:id="92" w:name="_Toc95469283"/>
      <w:bookmarkStart w:id="93" w:name="_Toc95816969"/>
      <w:r w:rsidRPr="00324DB7">
        <w:t>5</w:t>
      </w:r>
      <w:r w:rsidR="005654CB" w:rsidRPr="00324DB7">
        <w:t>.</w:t>
      </w:r>
      <w:r w:rsidR="009D2B6D" w:rsidRPr="00324DB7">
        <w:t>2</w:t>
      </w:r>
      <w:r w:rsidR="005654CB" w:rsidRPr="00324DB7">
        <w:t>.</w:t>
      </w:r>
      <w:r w:rsidR="005654CB" w:rsidRPr="00324DB7">
        <w:rPr>
          <w:lang w:eastAsia="zh-CN"/>
        </w:rPr>
        <w:t>7</w:t>
      </w:r>
      <w:r w:rsidR="005654CB" w:rsidRPr="00324DB7">
        <w:tab/>
      </w:r>
      <w:r w:rsidR="005654CB" w:rsidRPr="00324DB7">
        <w:rPr>
          <w:lang w:eastAsia="zh-CN"/>
        </w:rPr>
        <w:t xml:space="preserve">Receiving </w:t>
      </w:r>
      <w:r w:rsidR="005654CB" w:rsidRPr="009364B4">
        <w:rPr>
          <w:lang w:eastAsia="zh-CN"/>
        </w:rPr>
        <w:t>RNI</w:t>
      </w:r>
      <w:r w:rsidR="005654CB" w:rsidRPr="00324DB7">
        <w:rPr>
          <w:lang w:eastAsia="zh-CN"/>
        </w:rPr>
        <w:t xml:space="preserve"> event notifications about Radio Access Bearer establishment</w:t>
      </w:r>
      <w:bookmarkEnd w:id="92"/>
      <w:bookmarkEnd w:id="93"/>
      <w:r w:rsidR="005654CB" w:rsidRPr="00324DB7">
        <w:rPr>
          <w:lang w:eastAsia="zh-CN"/>
        </w:rPr>
        <w:t xml:space="preserve"> </w:t>
      </w:r>
    </w:p>
    <w:p w14:paraId="72D403DB" w14:textId="77777777" w:rsidR="005654CB" w:rsidRPr="00324DB7" w:rsidRDefault="005654CB" w:rsidP="005654CB">
      <w:pPr>
        <w:rPr>
          <w:lang w:eastAsia="zh-CN"/>
        </w:rPr>
      </w:pPr>
      <w:r w:rsidRPr="00324DB7">
        <w:rPr>
          <w:lang w:eastAsia="zh-CN"/>
        </w:rPr>
        <w:t xml:space="preserve">Figure </w:t>
      </w:r>
      <w:r w:rsidR="00157FA9" w:rsidRPr="00324DB7">
        <w:rPr>
          <w:lang w:eastAsia="zh-CN"/>
        </w:rPr>
        <w:t>5</w:t>
      </w:r>
      <w:r w:rsidRPr="00324DB7">
        <w:rPr>
          <w:lang w:eastAsia="zh-CN"/>
        </w:rPr>
        <w:t>.</w:t>
      </w:r>
      <w:r w:rsidR="009D2B6D" w:rsidRPr="00324DB7">
        <w:rPr>
          <w:lang w:eastAsia="zh-CN"/>
        </w:rPr>
        <w:t>2</w:t>
      </w:r>
      <w:r w:rsidRPr="00324DB7">
        <w:rPr>
          <w:lang w:eastAsia="zh-CN"/>
        </w:rPr>
        <w:t xml:space="preserve">.7-1 presents the scenario where the </w:t>
      </w:r>
      <w:r w:rsidRPr="009364B4">
        <w:rPr>
          <w:lang w:eastAsia="zh-CN"/>
        </w:rPr>
        <w:t>RNIS</w:t>
      </w:r>
      <w:r w:rsidRPr="00324DB7">
        <w:rPr>
          <w:lang w:eastAsia="zh-CN"/>
        </w:rPr>
        <w:t xml:space="preserve"> sends </w:t>
      </w:r>
      <w:r w:rsidRPr="009364B4">
        <w:rPr>
          <w:lang w:eastAsia="zh-CN"/>
        </w:rPr>
        <w:t>RNI</w:t>
      </w:r>
      <w:r w:rsidRPr="00324DB7">
        <w:rPr>
          <w:lang w:eastAsia="zh-CN"/>
        </w:rPr>
        <w:t xml:space="preserve"> event notification on </w:t>
      </w:r>
      <w:r w:rsidRPr="009364B4">
        <w:rPr>
          <w:lang w:eastAsia="zh-CN"/>
        </w:rPr>
        <w:t>RAB</w:t>
      </w:r>
      <w:r w:rsidRPr="00324DB7">
        <w:rPr>
          <w:lang w:eastAsia="zh-CN"/>
        </w:rPr>
        <w:t xml:space="preserve"> establishment to the service consumer. </w:t>
      </w:r>
    </w:p>
    <w:p w14:paraId="4AA4E9A9" w14:textId="77777777" w:rsidR="005654CB" w:rsidRPr="00324DB7" w:rsidRDefault="00B114F9" w:rsidP="00500949">
      <w:pPr>
        <w:pStyle w:val="FL"/>
        <w:rPr>
          <w:lang w:eastAsia="zh-CN"/>
        </w:rPr>
      </w:pPr>
      <w:r w:rsidRPr="00324DB7">
        <w:rPr>
          <w:noProof/>
          <w:lang w:eastAsia="en-GB"/>
        </w:rPr>
        <w:lastRenderedPageBreak/>
        <w:drawing>
          <wp:inline distT="0" distB="0" distL="0" distR="0" wp14:anchorId="0629F5A1" wp14:editId="12C0E261">
            <wp:extent cx="4667250" cy="326961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7250" cy="3269615"/>
                    </a:xfrm>
                    <a:prstGeom prst="rect">
                      <a:avLst/>
                    </a:prstGeom>
                    <a:noFill/>
                    <a:ln>
                      <a:noFill/>
                    </a:ln>
                  </pic:spPr>
                </pic:pic>
              </a:graphicData>
            </a:graphic>
          </wp:inline>
        </w:drawing>
      </w:r>
    </w:p>
    <w:p w14:paraId="33A4D109" w14:textId="77777777" w:rsidR="005654CB" w:rsidRPr="00324DB7" w:rsidRDefault="005654CB" w:rsidP="005654CB">
      <w:pPr>
        <w:pStyle w:val="TF"/>
        <w:rPr>
          <w:lang w:eastAsia="zh-CN"/>
        </w:rPr>
      </w:pPr>
      <w:r w:rsidRPr="00324DB7">
        <w:t xml:space="preserve">Figure </w:t>
      </w:r>
      <w:r w:rsidR="00157FA9" w:rsidRPr="00324DB7">
        <w:t>5</w:t>
      </w:r>
      <w:r w:rsidRPr="00324DB7">
        <w:t>.</w:t>
      </w:r>
      <w:r w:rsidR="009D2B6D" w:rsidRPr="00324DB7">
        <w:t>2</w:t>
      </w:r>
      <w:r w:rsidRPr="00324DB7">
        <w:t>.7-1</w:t>
      </w:r>
      <w:r w:rsidR="00CD7E50" w:rsidRPr="00324DB7">
        <w:t>:</w:t>
      </w:r>
      <w:r w:rsidRPr="00324DB7">
        <w:t xml:space="preserve"> Flow of receiving </w:t>
      </w:r>
      <w:r w:rsidRPr="009364B4">
        <w:t>RNI</w:t>
      </w:r>
      <w:r w:rsidRPr="00324DB7">
        <w:t xml:space="preserve"> event notifications on </w:t>
      </w:r>
      <w:r w:rsidRPr="009364B4">
        <w:t>RAB</w:t>
      </w:r>
      <w:r w:rsidRPr="00324DB7">
        <w:t xml:space="preserve"> establishment</w:t>
      </w:r>
    </w:p>
    <w:p w14:paraId="54F41B89" w14:textId="77777777" w:rsidR="005654CB" w:rsidRPr="00324DB7" w:rsidRDefault="005654CB" w:rsidP="005654CB">
      <w:pPr>
        <w:rPr>
          <w:i/>
        </w:rPr>
      </w:pPr>
      <w:r w:rsidRPr="00324DB7">
        <w:rPr>
          <w:lang w:eastAsia="zh-CN"/>
        </w:rPr>
        <w:t xml:space="preserve">Receiving </w:t>
      </w:r>
      <w:r w:rsidRPr="009364B4">
        <w:rPr>
          <w:lang w:eastAsia="zh-CN"/>
        </w:rPr>
        <w:t>RNI</w:t>
      </w:r>
      <w:r w:rsidRPr="00324DB7">
        <w:rPr>
          <w:lang w:eastAsia="zh-CN"/>
        </w:rPr>
        <w:t xml:space="preserve"> event notifications on </w:t>
      </w:r>
      <w:r w:rsidRPr="009364B4">
        <w:rPr>
          <w:lang w:eastAsia="zh-CN"/>
        </w:rPr>
        <w:t>RAB</w:t>
      </w:r>
      <w:r w:rsidRPr="00324DB7">
        <w:rPr>
          <w:lang w:eastAsia="zh-CN"/>
        </w:rPr>
        <w:t xml:space="preserve"> establishment</w:t>
      </w:r>
      <w:r w:rsidRPr="00324DB7">
        <w:t xml:space="preserve">, as illustrated in figure </w:t>
      </w:r>
      <w:r w:rsidR="00157FA9" w:rsidRPr="00324DB7">
        <w:t>5</w:t>
      </w:r>
      <w:r w:rsidRPr="00324DB7">
        <w:t>.</w:t>
      </w:r>
      <w:r w:rsidR="009D2B6D" w:rsidRPr="00324DB7">
        <w:t>2</w:t>
      </w:r>
      <w:r w:rsidRPr="00324DB7">
        <w:t>.</w:t>
      </w:r>
      <w:r w:rsidRPr="00324DB7">
        <w:rPr>
          <w:lang w:eastAsia="zh-CN"/>
        </w:rPr>
        <w:t>7</w:t>
      </w:r>
      <w:r w:rsidRPr="00324DB7">
        <w:t>-1, consists of the following steps:</w:t>
      </w:r>
    </w:p>
    <w:p w14:paraId="33D14BBC" w14:textId="77777777" w:rsidR="005654CB" w:rsidRPr="00324DB7" w:rsidRDefault="005654CB" w:rsidP="004E47FE">
      <w:pPr>
        <w:pStyle w:val="BN"/>
        <w:numPr>
          <w:ilvl w:val="0"/>
          <w:numId w:val="18"/>
        </w:numPr>
      </w:pPr>
      <w:r w:rsidRPr="009364B4">
        <w:t>RNIS</w:t>
      </w:r>
      <w:r w:rsidRPr="00324DB7">
        <w:t xml:space="preserve"> sends a POST request with the message body containing the RabEstNotification data structure to the callback reference address included by the service consumer in the </w:t>
      </w:r>
      <w:r w:rsidRPr="009364B4">
        <w:t>RNI</w:t>
      </w:r>
      <w:r w:rsidRPr="00324DB7">
        <w:t xml:space="preserve"> </w:t>
      </w:r>
      <w:r w:rsidRPr="009364B4">
        <w:t>RAB</w:t>
      </w:r>
      <w:r w:rsidRPr="00324DB7">
        <w:t xml:space="preserve"> establishment event subscription.</w:t>
      </w:r>
    </w:p>
    <w:p w14:paraId="7F533386" w14:textId="7D84C558" w:rsidR="005654CB" w:rsidRPr="00324DB7" w:rsidRDefault="005654CB" w:rsidP="004E47FE">
      <w:pPr>
        <w:pStyle w:val="BN"/>
        <w:numPr>
          <w:ilvl w:val="0"/>
          <w:numId w:val="18"/>
        </w:numPr>
        <w:rPr>
          <w:rFonts w:ascii="Arial" w:hAnsi="Arial" w:cs="Arial"/>
          <w:lang w:eastAsia="zh-CN"/>
        </w:rPr>
      </w:pPr>
      <w:r w:rsidRPr="00324DB7">
        <w:t xml:space="preserve">Service consumer sends a </w:t>
      </w:r>
      <w:r w:rsidR="00AD4375" w:rsidRPr="00324DB7">
        <w:t>"</w:t>
      </w:r>
      <w:r w:rsidRPr="00324DB7">
        <w:t>204 No Content</w:t>
      </w:r>
      <w:r w:rsidR="00AD4375" w:rsidRPr="00324DB7">
        <w:t>"</w:t>
      </w:r>
      <w:r w:rsidRPr="00324DB7">
        <w:t xml:space="preserve"> response to the </w:t>
      </w:r>
      <w:r w:rsidRPr="009364B4">
        <w:t>RNIS</w:t>
      </w:r>
      <w:r w:rsidRPr="00324DB7">
        <w:t>.</w:t>
      </w:r>
    </w:p>
    <w:p w14:paraId="35EC9FC7" w14:textId="77777777" w:rsidR="005654CB" w:rsidRPr="00324DB7" w:rsidRDefault="00157FA9" w:rsidP="005654CB">
      <w:pPr>
        <w:pStyle w:val="Heading3"/>
        <w:rPr>
          <w:highlight w:val="yellow"/>
          <w:lang w:eastAsia="zh-CN"/>
        </w:rPr>
      </w:pPr>
      <w:bookmarkStart w:id="94" w:name="_Toc95469284"/>
      <w:bookmarkStart w:id="95" w:name="_Toc95816970"/>
      <w:r w:rsidRPr="00324DB7">
        <w:t>5</w:t>
      </w:r>
      <w:r w:rsidR="005654CB" w:rsidRPr="00324DB7">
        <w:t>.</w:t>
      </w:r>
      <w:r w:rsidR="009D2B6D" w:rsidRPr="00324DB7">
        <w:t>2</w:t>
      </w:r>
      <w:r w:rsidR="005654CB" w:rsidRPr="00324DB7">
        <w:t>.</w:t>
      </w:r>
      <w:r w:rsidR="005654CB" w:rsidRPr="00324DB7">
        <w:rPr>
          <w:lang w:eastAsia="zh-CN"/>
        </w:rPr>
        <w:t>8</w:t>
      </w:r>
      <w:r w:rsidR="005654CB" w:rsidRPr="00324DB7">
        <w:tab/>
      </w:r>
      <w:r w:rsidR="005654CB" w:rsidRPr="00324DB7">
        <w:rPr>
          <w:lang w:eastAsia="zh-CN"/>
        </w:rPr>
        <w:t xml:space="preserve">Receiving </w:t>
      </w:r>
      <w:r w:rsidR="005654CB" w:rsidRPr="009364B4">
        <w:rPr>
          <w:lang w:eastAsia="zh-CN"/>
        </w:rPr>
        <w:t>RNI</w:t>
      </w:r>
      <w:r w:rsidR="005654CB" w:rsidRPr="00324DB7">
        <w:rPr>
          <w:lang w:eastAsia="zh-CN"/>
        </w:rPr>
        <w:t xml:space="preserve"> event notifications about Radio Access Bearer modification</w:t>
      </w:r>
      <w:bookmarkEnd w:id="94"/>
      <w:bookmarkEnd w:id="95"/>
      <w:r w:rsidR="005654CB" w:rsidRPr="00324DB7">
        <w:rPr>
          <w:lang w:eastAsia="zh-CN"/>
        </w:rPr>
        <w:t xml:space="preserve"> </w:t>
      </w:r>
    </w:p>
    <w:p w14:paraId="51BA781F" w14:textId="77777777" w:rsidR="005654CB" w:rsidRPr="00324DB7" w:rsidRDefault="005654CB" w:rsidP="005654CB">
      <w:pPr>
        <w:rPr>
          <w:rFonts w:ascii="Arial" w:hAnsi="Arial" w:cs="Arial"/>
          <w:lang w:eastAsia="zh-CN"/>
        </w:rPr>
      </w:pPr>
      <w:r w:rsidRPr="00324DB7">
        <w:rPr>
          <w:lang w:eastAsia="zh-CN"/>
        </w:rPr>
        <w:t xml:space="preserve">Figure </w:t>
      </w:r>
      <w:r w:rsidR="00157FA9" w:rsidRPr="00324DB7">
        <w:rPr>
          <w:lang w:eastAsia="zh-CN"/>
        </w:rPr>
        <w:t>5</w:t>
      </w:r>
      <w:r w:rsidRPr="00324DB7">
        <w:rPr>
          <w:lang w:eastAsia="zh-CN"/>
        </w:rPr>
        <w:t>.</w:t>
      </w:r>
      <w:r w:rsidR="009D2B6D" w:rsidRPr="00324DB7">
        <w:rPr>
          <w:lang w:eastAsia="zh-CN"/>
        </w:rPr>
        <w:t>2</w:t>
      </w:r>
      <w:r w:rsidRPr="00324DB7">
        <w:rPr>
          <w:lang w:eastAsia="zh-CN"/>
        </w:rPr>
        <w:t xml:space="preserve">.8-1 presents the scenario where the </w:t>
      </w:r>
      <w:r w:rsidRPr="009364B4">
        <w:rPr>
          <w:lang w:eastAsia="zh-CN"/>
        </w:rPr>
        <w:t>RNIS</w:t>
      </w:r>
      <w:r w:rsidRPr="00324DB7">
        <w:rPr>
          <w:lang w:eastAsia="zh-CN"/>
        </w:rPr>
        <w:t xml:space="preserve"> sends </w:t>
      </w:r>
      <w:r w:rsidRPr="009364B4">
        <w:rPr>
          <w:lang w:eastAsia="zh-CN"/>
        </w:rPr>
        <w:t>RNI</w:t>
      </w:r>
      <w:r w:rsidRPr="00324DB7">
        <w:rPr>
          <w:lang w:eastAsia="zh-CN"/>
        </w:rPr>
        <w:t xml:space="preserve"> event notification on </w:t>
      </w:r>
      <w:r w:rsidRPr="009364B4">
        <w:rPr>
          <w:lang w:eastAsia="zh-CN"/>
        </w:rPr>
        <w:t>RAB</w:t>
      </w:r>
      <w:r w:rsidRPr="00324DB7">
        <w:rPr>
          <w:lang w:eastAsia="zh-CN"/>
        </w:rPr>
        <w:t xml:space="preserve"> modification to the service consumer. </w:t>
      </w:r>
    </w:p>
    <w:p w14:paraId="799F2D80" w14:textId="77777777" w:rsidR="005654CB" w:rsidRPr="00324DB7" w:rsidRDefault="00B114F9" w:rsidP="00500949">
      <w:pPr>
        <w:pStyle w:val="FL"/>
        <w:rPr>
          <w:lang w:eastAsia="zh-CN"/>
        </w:rPr>
      </w:pPr>
      <w:r w:rsidRPr="00324DB7">
        <w:rPr>
          <w:noProof/>
          <w:lang w:eastAsia="en-GB"/>
        </w:rPr>
        <w:lastRenderedPageBreak/>
        <w:drawing>
          <wp:inline distT="0" distB="0" distL="0" distR="0" wp14:anchorId="0CB96242" wp14:editId="3EFB283D">
            <wp:extent cx="4549775" cy="326961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9775" cy="3269615"/>
                    </a:xfrm>
                    <a:prstGeom prst="rect">
                      <a:avLst/>
                    </a:prstGeom>
                    <a:noFill/>
                    <a:ln>
                      <a:noFill/>
                    </a:ln>
                  </pic:spPr>
                </pic:pic>
              </a:graphicData>
            </a:graphic>
          </wp:inline>
        </w:drawing>
      </w:r>
    </w:p>
    <w:p w14:paraId="6AA18B72" w14:textId="77777777" w:rsidR="005654CB" w:rsidRPr="00324DB7" w:rsidRDefault="005654CB" w:rsidP="005654CB">
      <w:pPr>
        <w:pStyle w:val="TF"/>
        <w:rPr>
          <w:lang w:eastAsia="zh-CN"/>
        </w:rPr>
      </w:pPr>
      <w:r w:rsidRPr="00324DB7">
        <w:t xml:space="preserve">Figure </w:t>
      </w:r>
      <w:r w:rsidR="00157FA9" w:rsidRPr="00324DB7">
        <w:t>5</w:t>
      </w:r>
      <w:r w:rsidRPr="00324DB7">
        <w:t>.</w:t>
      </w:r>
      <w:r w:rsidR="009D2B6D" w:rsidRPr="00324DB7">
        <w:t>2</w:t>
      </w:r>
      <w:r w:rsidRPr="00324DB7">
        <w:t>.8-1</w:t>
      </w:r>
      <w:r w:rsidR="00CD7E50" w:rsidRPr="00324DB7">
        <w:t>:</w:t>
      </w:r>
      <w:r w:rsidRPr="00324DB7">
        <w:t xml:space="preserve"> Flow of receiving </w:t>
      </w:r>
      <w:r w:rsidRPr="009364B4">
        <w:t>RNI</w:t>
      </w:r>
      <w:r w:rsidRPr="00324DB7">
        <w:t xml:space="preserve"> event notifications on </w:t>
      </w:r>
      <w:r w:rsidRPr="009364B4">
        <w:t>RAB</w:t>
      </w:r>
      <w:r w:rsidRPr="00324DB7">
        <w:t xml:space="preserve"> modification</w:t>
      </w:r>
    </w:p>
    <w:p w14:paraId="526F8FAC" w14:textId="77777777" w:rsidR="005654CB" w:rsidRPr="00324DB7" w:rsidRDefault="005654CB" w:rsidP="005654CB">
      <w:pPr>
        <w:rPr>
          <w:i/>
        </w:rPr>
      </w:pPr>
      <w:r w:rsidRPr="00324DB7">
        <w:rPr>
          <w:lang w:eastAsia="zh-CN"/>
        </w:rPr>
        <w:t xml:space="preserve">Receiving </w:t>
      </w:r>
      <w:r w:rsidRPr="009364B4">
        <w:rPr>
          <w:lang w:eastAsia="zh-CN"/>
        </w:rPr>
        <w:t>RNI</w:t>
      </w:r>
      <w:r w:rsidRPr="00324DB7">
        <w:rPr>
          <w:lang w:eastAsia="zh-CN"/>
        </w:rPr>
        <w:t xml:space="preserve"> event notifications on </w:t>
      </w:r>
      <w:r w:rsidRPr="009364B4">
        <w:rPr>
          <w:lang w:eastAsia="zh-CN"/>
        </w:rPr>
        <w:t>RAB</w:t>
      </w:r>
      <w:r w:rsidRPr="00324DB7">
        <w:rPr>
          <w:lang w:eastAsia="zh-CN"/>
        </w:rPr>
        <w:t xml:space="preserve"> establishment</w:t>
      </w:r>
      <w:r w:rsidRPr="00324DB7">
        <w:t xml:space="preserve">, as illustrated in figure </w:t>
      </w:r>
      <w:r w:rsidR="00157FA9" w:rsidRPr="00324DB7">
        <w:t>5</w:t>
      </w:r>
      <w:r w:rsidRPr="00324DB7">
        <w:t>.</w:t>
      </w:r>
      <w:r w:rsidR="009D2B6D" w:rsidRPr="00324DB7">
        <w:t>2</w:t>
      </w:r>
      <w:r w:rsidRPr="00324DB7">
        <w:t>.</w:t>
      </w:r>
      <w:r w:rsidRPr="00324DB7">
        <w:rPr>
          <w:lang w:eastAsia="zh-CN"/>
        </w:rPr>
        <w:t>8</w:t>
      </w:r>
      <w:r w:rsidRPr="00324DB7">
        <w:t>-1, consists of the following steps:</w:t>
      </w:r>
    </w:p>
    <w:p w14:paraId="1CE78B9C" w14:textId="77777777" w:rsidR="005654CB" w:rsidRPr="00324DB7" w:rsidRDefault="005654CB" w:rsidP="004E47FE">
      <w:pPr>
        <w:pStyle w:val="BN"/>
        <w:numPr>
          <w:ilvl w:val="0"/>
          <w:numId w:val="19"/>
        </w:numPr>
      </w:pPr>
      <w:r w:rsidRPr="009364B4">
        <w:t>RNIS</w:t>
      </w:r>
      <w:r w:rsidRPr="00324DB7">
        <w:t xml:space="preserve"> sends a POST request with the message body containing the RabModNotification data structure to the callback reference address included by the service consumer in the </w:t>
      </w:r>
      <w:r w:rsidRPr="009364B4">
        <w:t>RNI</w:t>
      </w:r>
      <w:r w:rsidRPr="00324DB7">
        <w:t xml:space="preserve"> </w:t>
      </w:r>
      <w:r w:rsidRPr="009364B4">
        <w:t>RAB</w:t>
      </w:r>
      <w:r w:rsidRPr="00324DB7">
        <w:t xml:space="preserve"> modification event subscription.</w:t>
      </w:r>
    </w:p>
    <w:p w14:paraId="79E39624" w14:textId="46121262" w:rsidR="005654CB" w:rsidRPr="00324DB7" w:rsidRDefault="005654CB" w:rsidP="004E47FE">
      <w:pPr>
        <w:pStyle w:val="BN"/>
        <w:numPr>
          <w:ilvl w:val="0"/>
          <w:numId w:val="19"/>
        </w:numPr>
      </w:pPr>
      <w:r w:rsidRPr="00324DB7">
        <w:t xml:space="preserve">Service consumer sends a </w:t>
      </w:r>
      <w:r w:rsidR="00AD4375" w:rsidRPr="00324DB7">
        <w:t>"</w:t>
      </w:r>
      <w:r w:rsidRPr="00324DB7">
        <w:t>204 No Content</w:t>
      </w:r>
      <w:r w:rsidR="00AD4375" w:rsidRPr="00324DB7">
        <w:t>"</w:t>
      </w:r>
      <w:r w:rsidRPr="00324DB7">
        <w:t xml:space="preserve"> response to the </w:t>
      </w:r>
      <w:r w:rsidRPr="009364B4">
        <w:t>RNIS</w:t>
      </w:r>
      <w:r w:rsidRPr="00324DB7">
        <w:t>.</w:t>
      </w:r>
    </w:p>
    <w:p w14:paraId="2B03E54E" w14:textId="77777777" w:rsidR="005654CB" w:rsidRPr="00324DB7" w:rsidRDefault="0055178C" w:rsidP="005654CB">
      <w:pPr>
        <w:pStyle w:val="Heading3"/>
        <w:rPr>
          <w:highlight w:val="yellow"/>
          <w:lang w:eastAsia="zh-CN"/>
        </w:rPr>
      </w:pPr>
      <w:bookmarkStart w:id="96" w:name="_Toc95469285"/>
      <w:bookmarkStart w:id="97" w:name="_Toc95816971"/>
      <w:r w:rsidRPr="00324DB7">
        <w:t>5</w:t>
      </w:r>
      <w:r w:rsidR="005654CB" w:rsidRPr="00324DB7">
        <w:t>.</w:t>
      </w:r>
      <w:r w:rsidR="009D2B6D" w:rsidRPr="00324DB7">
        <w:t>2</w:t>
      </w:r>
      <w:r w:rsidR="005654CB" w:rsidRPr="00324DB7">
        <w:t>.</w:t>
      </w:r>
      <w:r w:rsidR="005654CB" w:rsidRPr="00324DB7">
        <w:rPr>
          <w:lang w:eastAsia="zh-CN"/>
        </w:rPr>
        <w:t>9</w:t>
      </w:r>
      <w:r w:rsidR="005654CB" w:rsidRPr="00324DB7">
        <w:tab/>
      </w:r>
      <w:r w:rsidR="005654CB" w:rsidRPr="00324DB7">
        <w:rPr>
          <w:lang w:eastAsia="zh-CN"/>
        </w:rPr>
        <w:t xml:space="preserve">Receiving </w:t>
      </w:r>
      <w:r w:rsidR="005654CB" w:rsidRPr="009364B4">
        <w:rPr>
          <w:lang w:eastAsia="zh-CN"/>
        </w:rPr>
        <w:t>RNI</w:t>
      </w:r>
      <w:r w:rsidR="005654CB" w:rsidRPr="00324DB7">
        <w:rPr>
          <w:lang w:eastAsia="zh-CN"/>
        </w:rPr>
        <w:t xml:space="preserve"> event notifications about Radio Access Bearer release</w:t>
      </w:r>
      <w:bookmarkEnd w:id="96"/>
      <w:bookmarkEnd w:id="97"/>
      <w:r w:rsidR="005654CB" w:rsidRPr="00324DB7">
        <w:rPr>
          <w:lang w:eastAsia="zh-CN"/>
        </w:rPr>
        <w:t xml:space="preserve"> </w:t>
      </w:r>
    </w:p>
    <w:p w14:paraId="4F80AF7C" w14:textId="77777777" w:rsidR="005654CB" w:rsidRPr="00324DB7" w:rsidRDefault="005654CB" w:rsidP="005654CB">
      <w:pPr>
        <w:rPr>
          <w:rFonts w:ascii="Arial" w:hAnsi="Arial" w:cs="Arial"/>
          <w:lang w:eastAsia="zh-CN"/>
        </w:rPr>
      </w:pPr>
      <w:r w:rsidRPr="00324DB7">
        <w:rPr>
          <w:lang w:eastAsia="zh-CN"/>
        </w:rPr>
        <w:t xml:space="preserve">Figure </w:t>
      </w:r>
      <w:r w:rsidR="00157FA9" w:rsidRPr="00324DB7">
        <w:rPr>
          <w:lang w:eastAsia="zh-CN"/>
        </w:rPr>
        <w:t>5</w:t>
      </w:r>
      <w:r w:rsidRPr="00324DB7">
        <w:rPr>
          <w:lang w:eastAsia="zh-CN"/>
        </w:rPr>
        <w:t>.</w:t>
      </w:r>
      <w:r w:rsidR="009D2B6D" w:rsidRPr="00324DB7">
        <w:rPr>
          <w:lang w:eastAsia="zh-CN"/>
        </w:rPr>
        <w:t>2</w:t>
      </w:r>
      <w:r w:rsidRPr="00324DB7">
        <w:rPr>
          <w:lang w:eastAsia="zh-CN"/>
        </w:rPr>
        <w:t xml:space="preserve">.9-1 presents the scenario where the </w:t>
      </w:r>
      <w:r w:rsidRPr="009364B4">
        <w:rPr>
          <w:lang w:eastAsia="zh-CN"/>
        </w:rPr>
        <w:t>RNIS</w:t>
      </w:r>
      <w:r w:rsidRPr="00324DB7">
        <w:rPr>
          <w:lang w:eastAsia="zh-CN"/>
        </w:rPr>
        <w:t xml:space="preserve"> sends </w:t>
      </w:r>
      <w:r w:rsidRPr="009364B4">
        <w:rPr>
          <w:lang w:eastAsia="zh-CN"/>
        </w:rPr>
        <w:t>RNI</w:t>
      </w:r>
      <w:r w:rsidRPr="00324DB7">
        <w:rPr>
          <w:lang w:eastAsia="zh-CN"/>
        </w:rPr>
        <w:t xml:space="preserve"> event notification on </w:t>
      </w:r>
      <w:r w:rsidRPr="009364B4">
        <w:rPr>
          <w:lang w:eastAsia="zh-CN"/>
        </w:rPr>
        <w:t>RAB</w:t>
      </w:r>
      <w:r w:rsidRPr="00324DB7">
        <w:rPr>
          <w:lang w:eastAsia="zh-CN"/>
        </w:rPr>
        <w:t xml:space="preserve"> release to the service consumer. </w:t>
      </w:r>
    </w:p>
    <w:p w14:paraId="16D91332" w14:textId="77777777" w:rsidR="005654CB" w:rsidRPr="00324DB7" w:rsidRDefault="00B114F9" w:rsidP="00500949">
      <w:pPr>
        <w:pStyle w:val="FL"/>
        <w:rPr>
          <w:lang w:eastAsia="zh-CN"/>
        </w:rPr>
      </w:pPr>
      <w:r w:rsidRPr="00324DB7">
        <w:rPr>
          <w:noProof/>
          <w:lang w:eastAsia="en-GB"/>
        </w:rPr>
        <w:lastRenderedPageBreak/>
        <w:drawing>
          <wp:inline distT="0" distB="0" distL="0" distR="0" wp14:anchorId="444370B8" wp14:editId="6A482466">
            <wp:extent cx="4293870" cy="326961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3870" cy="3269615"/>
                    </a:xfrm>
                    <a:prstGeom prst="rect">
                      <a:avLst/>
                    </a:prstGeom>
                    <a:noFill/>
                    <a:ln>
                      <a:noFill/>
                    </a:ln>
                  </pic:spPr>
                </pic:pic>
              </a:graphicData>
            </a:graphic>
          </wp:inline>
        </w:drawing>
      </w:r>
    </w:p>
    <w:p w14:paraId="20C23544" w14:textId="77777777" w:rsidR="005654CB" w:rsidRPr="00324DB7" w:rsidRDefault="005654CB" w:rsidP="00CD7E50">
      <w:pPr>
        <w:pStyle w:val="TF"/>
        <w:rPr>
          <w:lang w:eastAsia="zh-CN"/>
        </w:rPr>
      </w:pPr>
      <w:r w:rsidRPr="00324DB7">
        <w:t xml:space="preserve">Figure </w:t>
      </w:r>
      <w:r w:rsidR="00157FA9" w:rsidRPr="00324DB7">
        <w:t>5</w:t>
      </w:r>
      <w:r w:rsidRPr="00324DB7">
        <w:t>.</w:t>
      </w:r>
      <w:r w:rsidR="009D2B6D" w:rsidRPr="00324DB7">
        <w:t>2</w:t>
      </w:r>
      <w:r w:rsidRPr="00324DB7">
        <w:t>.9-1</w:t>
      </w:r>
      <w:r w:rsidR="00CD7E50" w:rsidRPr="00324DB7">
        <w:t>:</w:t>
      </w:r>
      <w:r w:rsidRPr="00324DB7">
        <w:t xml:space="preserve"> Flow of receiving </w:t>
      </w:r>
      <w:r w:rsidRPr="009364B4">
        <w:t>RNI</w:t>
      </w:r>
      <w:r w:rsidRPr="00324DB7">
        <w:t xml:space="preserve"> event notifications on </w:t>
      </w:r>
      <w:r w:rsidRPr="009364B4">
        <w:t>RAB</w:t>
      </w:r>
      <w:r w:rsidRPr="00324DB7">
        <w:t xml:space="preserve"> release</w:t>
      </w:r>
    </w:p>
    <w:p w14:paraId="55822BD9" w14:textId="77777777" w:rsidR="005654CB" w:rsidRPr="00324DB7" w:rsidRDefault="005654CB" w:rsidP="005654CB">
      <w:r w:rsidRPr="00324DB7">
        <w:rPr>
          <w:lang w:eastAsia="zh-CN"/>
        </w:rPr>
        <w:t xml:space="preserve">Receiving </w:t>
      </w:r>
      <w:r w:rsidRPr="009364B4">
        <w:rPr>
          <w:lang w:eastAsia="zh-CN"/>
        </w:rPr>
        <w:t>RNI</w:t>
      </w:r>
      <w:r w:rsidRPr="00324DB7">
        <w:rPr>
          <w:lang w:eastAsia="zh-CN"/>
        </w:rPr>
        <w:t xml:space="preserve"> event notifications on </w:t>
      </w:r>
      <w:r w:rsidRPr="009364B4">
        <w:rPr>
          <w:lang w:eastAsia="zh-CN"/>
        </w:rPr>
        <w:t>RAB</w:t>
      </w:r>
      <w:r w:rsidRPr="00324DB7">
        <w:rPr>
          <w:lang w:eastAsia="zh-CN"/>
        </w:rPr>
        <w:t xml:space="preserve"> release</w:t>
      </w:r>
      <w:r w:rsidRPr="00324DB7">
        <w:t xml:space="preserve">, as illustrated in figure </w:t>
      </w:r>
      <w:r w:rsidR="00157FA9" w:rsidRPr="00324DB7">
        <w:t>5</w:t>
      </w:r>
      <w:r w:rsidRPr="00324DB7">
        <w:t>.</w:t>
      </w:r>
      <w:r w:rsidR="009D2B6D" w:rsidRPr="00324DB7">
        <w:t>2</w:t>
      </w:r>
      <w:r w:rsidRPr="00324DB7">
        <w:t>.</w:t>
      </w:r>
      <w:r w:rsidRPr="00324DB7">
        <w:rPr>
          <w:lang w:eastAsia="zh-CN"/>
        </w:rPr>
        <w:t>9</w:t>
      </w:r>
      <w:r w:rsidRPr="00324DB7">
        <w:t>-1, consists of the following steps:</w:t>
      </w:r>
    </w:p>
    <w:p w14:paraId="7DD8FBDF" w14:textId="77777777" w:rsidR="005654CB" w:rsidRPr="00324DB7" w:rsidRDefault="005654CB" w:rsidP="004E47FE">
      <w:pPr>
        <w:pStyle w:val="BN"/>
        <w:numPr>
          <w:ilvl w:val="0"/>
          <w:numId w:val="20"/>
        </w:numPr>
      </w:pPr>
      <w:r w:rsidRPr="009364B4">
        <w:t>RNIS</w:t>
      </w:r>
      <w:r w:rsidRPr="00324DB7">
        <w:t xml:space="preserve"> sends a POST request with the message body containing the RabRelNotification data structure to the callback reference address included by the service consumer in the </w:t>
      </w:r>
      <w:r w:rsidRPr="009364B4">
        <w:t>RNI</w:t>
      </w:r>
      <w:r w:rsidRPr="00324DB7">
        <w:t xml:space="preserve"> </w:t>
      </w:r>
      <w:r w:rsidRPr="009364B4">
        <w:t>RAB</w:t>
      </w:r>
      <w:r w:rsidRPr="00324DB7">
        <w:t xml:space="preserve"> release event subscription.</w:t>
      </w:r>
    </w:p>
    <w:p w14:paraId="08438444" w14:textId="6F234879" w:rsidR="005654CB" w:rsidRPr="00324DB7" w:rsidRDefault="005654CB" w:rsidP="004E47FE">
      <w:pPr>
        <w:pStyle w:val="BN"/>
        <w:numPr>
          <w:ilvl w:val="0"/>
          <w:numId w:val="20"/>
        </w:numPr>
      </w:pPr>
      <w:r w:rsidRPr="00324DB7">
        <w:t xml:space="preserve">Service consumer sends a </w:t>
      </w:r>
      <w:r w:rsidR="00AD4375" w:rsidRPr="00324DB7">
        <w:t>"</w:t>
      </w:r>
      <w:r w:rsidRPr="00324DB7">
        <w:t>204 No Content</w:t>
      </w:r>
      <w:r w:rsidR="00AD4375" w:rsidRPr="00324DB7">
        <w:t>"</w:t>
      </w:r>
      <w:r w:rsidRPr="00324DB7">
        <w:t xml:space="preserve"> response to the </w:t>
      </w:r>
      <w:r w:rsidRPr="009364B4">
        <w:t>RNIS</w:t>
      </w:r>
      <w:r w:rsidRPr="00324DB7">
        <w:t>.</w:t>
      </w:r>
    </w:p>
    <w:p w14:paraId="2135C7B2" w14:textId="77777777" w:rsidR="005654CB" w:rsidRPr="00324DB7" w:rsidRDefault="00157FA9" w:rsidP="005654CB">
      <w:pPr>
        <w:pStyle w:val="Heading3"/>
        <w:rPr>
          <w:highlight w:val="yellow"/>
          <w:lang w:eastAsia="zh-CN"/>
        </w:rPr>
      </w:pPr>
      <w:bookmarkStart w:id="98" w:name="_Toc95469286"/>
      <w:bookmarkStart w:id="99" w:name="_Toc95816972"/>
      <w:r w:rsidRPr="00324DB7">
        <w:t>5</w:t>
      </w:r>
      <w:r w:rsidR="005654CB" w:rsidRPr="00324DB7">
        <w:t>.</w:t>
      </w:r>
      <w:r w:rsidR="009D2B6D" w:rsidRPr="00324DB7">
        <w:t>2</w:t>
      </w:r>
      <w:r w:rsidR="005654CB" w:rsidRPr="00324DB7">
        <w:t>.</w:t>
      </w:r>
      <w:r w:rsidR="005654CB" w:rsidRPr="00324DB7">
        <w:rPr>
          <w:lang w:eastAsia="zh-CN"/>
        </w:rPr>
        <w:t>10</w:t>
      </w:r>
      <w:r w:rsidR="005654CB" w:rsidRPr="00324DB7">
        <w:tab/>
      </w:r>
      <w:r w:rsidR="005654CB" w:rsidRPr="00324DB7">
        <w:rPr>
          <w:lang w:eastAsia="zh-CN"/>
        </w:rPr>
        <w:t xml:space="preserve">Receiving </w:t>
      </w:r>
      <w:r w:rsidR="005654CB" w:rsidRPr="009364B4">
        <w:rPr>
          <w:lang w:eastAsia="zh-CN"/>
        </w:rPr>
        <w:t>RNI</w:t>
      </w:r>
      <w:r w:rsidR="005654CB" w:rsidRPr="00324DB7">
        <w:rPr>
          <w:lang w:eastAsia="zh-CN"/>
        </w:rPr>
        <w:t xml:space="preserve"> event notifications about </w:t>
      </w:r>
      <w:r w:rsidR="005654CB" w:rsidRPr="009364B4">
        <w:rPr>
          <w:lang w:eastAsia="zh-CN"/>
        </w:rPr>
        <w:t>UE</w:t>
      </w:r>
      <w:r w:rsidR="005654CB" w:rsidRPr="00324DB7">
        <w:rPr>
          <w:lang w:eastAsia="zh-CN"/>
        </w:rPr>
        <w:t xml:space="preserve"> measurement reports</w:t>
      </w:r>
      <w:bookmarkEnd w:id="98"/>
      <w:bookmarkEnd w:id="99"/>
      <w:r w:rsidR="005654CB" w:rsidRPr="00324DB7">
        <w:rPr>
          <w:lang w:eastAsia="zh-CN"/>
        </w:rPr>
        <w:t xml:space="preserve"> </w:t>
      </w:r>
    </w:p>
    <w:p w14:paraId="273ACAD6" w14:textId="77777777" w:rsidR="005654CB" w:rsidRPr="00324DB7" w:rsidRDefault="005654CB" w:rsidP="005654CB">
      <w:pPr>
        <w:rPr>
          <w:rFonts w:ascii="Arial" w:hAnsi="Arial" w:cs="Arial"/>
          <w:lang w:eastAsia="zh-CN"/>
        </w:rPr>
      </w:pPr>
      <w:r w:rsidRPr="00324DB7">
        <w:rPr>
          <w:lang w:eastAsia="zh-CN"/>
        </w:rPr>
        <w:t xml:space="preserve">Figure </w:t>
      </w:r>
      <w:r w:rsidR="00157FA9" w:rsidRPr="00324DB7">
        <w:rPr>
          <w:lang w:eastAsia="zh-CN"/>
        </w:rPr>
        <w:t>5</w:t>
      </w:r>
      <w:r w:rsidRPr="00324DB7">
        <w:rPr>
          <w:lang w:eastAsia="zh-CN"/>
        </w:rPr>
        <w:t>.</w:t>
      </w:r>
      <w:r w:rsidR="009D2B6D" w:rsidRPr="00324DB7">
        <w:rPr>
          <w:lang w:eastAsia="zh-CN"/>
        </w:rPr>
        <w:t>2</w:t>
      </w:r>
      <w:r w:rsidRPr="00324DB7">
        <w:rPr>
          <w:lang w:eastAsia="zh-CN"/>
        </w:rPr>
        <w:t xml:space="preserve">.10-1 presents the scenario where the </w:t>
      </w:r>
      <w:r w:rsidRPr="009364B4">
        <w:rPr>
          <w:lang w:eastAsia="zh-CN"/>
        </w:rPr>
        <w:t>RNIS</w:t>
      </w:r>
      <w:r w:rsidRPr="00324DB7">
        <w:rPr>
          <w:lang w:eastAsia="zh-CN"/>
        </w:rPr>
        <w:t xml:space="preserve"> sends </w:t>
      </w:r>
      <w:r w:rsidRPr="009364B4">
        <w:rPr>
          <w:lang w:eastAsia="zh-CN"/>
        </w:rPr>
        <w:t>RNI</w:t>
      </w:r>
      <w:r w:rsidRPr="00324DB7">
        <w:rPr>
          <w:lang w:eastAsia="zh-CN"/>
        </w:rPr>
        <w:t xml:space="preserve"> event notification on </w:t>
      </w:r>
      <w:r w:rsidRPr="009364B4">
        <w:rPr>
          <w:lang w:eastAsia="zh-CN"/>
        </w:rPr>
        <w:t>UE</w:t>
      </w:r>
      <w:r w:rsidRPr="00324DB7">
        <w:rPr>
          <w:lang w:eastAsia="zh-CN"/>
        </w:rPr>
        <w:t xml:space="preserve"> measurement report to the service consumer. </w:t>
      </w:r>
    </w:p>
    <w:p w14:paraId="15843F0C" w14:textId="77777777" w:rsidR="005654CB" w:rsidRPr="00324DB7" w:rsidRDefault="00B114F9" w:rsidP="00CD7E50">
      <w:pPr>
        <w:pStyle w:val="FL"/>
        <w:rPr>
          <w:lang w:eastAsia="zh-CN"/>
        </w:rPr>
      </w:pPr>
      <w:r w:rsidRPr="00324DB7">
        <w:rPr>
          <w:noProof/>
          <w:lang w:eastAsia="en-GB"/>
        </w:rPr>
        <w:drawing>
          <wp:inline distT="0" distB="0" distL="0" distR="0" wp14:anchorId="6CA949EC" wp14:editId="3585E004">
            <wp:extent cx="4535170" cy="326961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35170" cy="3269615"/>
                    </a:xfrm>
                    <a:prstGeom prst="rect">
                      <a:avLst/>
                    </a:prstGeom>
                    <a:noFill/>
                    <a:ln>
                      <a:noFill/>
                    </a:ln>
                  </pic:spPr>
                </pic:pic>
              </a:graphicData>
            </a:graphic>
          </wp:inline>
        </w:drawing>
      </w:r>
    </w:p>
    <w:p w14:paraId="0D7377E5" w14:textId="77777777" w:rsidR="005654CB" w:rsidRPr="00324DB7" w:rsidRDefault="005654CB" w:rsidP="00CD7E50">
      <w:pPr>
        <w:pStyle w:val="TF"/>
        <w:rPr>
          <w:lang w:eastAsia="zh-CN"/>
        </w:rPr>
      </w:pPr>
      <w:r w:rsidRPr="00324DB7">
        <w:t xml:space="preserve">Figure </w:t>
      </w:r>
      <w:r w:rsidR="00157FA9" w:rsidRPr="00324DB7">
        <w:t>5</w:t>
      </w:r>
      <w:r w:rsidRPr="00324DB7">
        <w:t>.</w:t>
      </w:r>
      <w:r w:rsidR="009D2B6D" w:rsidRPr="00324DB7">
        <w:t>2</w:t>
      </w:r>
      <w:r w:rsidRPr="00324DB7">
        <w:t>.10-1</w:t>
      </w:r>
      <w:r w:rsidR="00CD7E50" w:rsidRPr="00324DB7">
        <w:t>:</w:t>
      </w:r>
      <w:r w:rsidRPr="00324DB7">
        <w:t xml:space="preserve"> Flow of receiving </w:t>
      </w:r>
      <w:r w:rsidRPr="009364B4">
        <w:t>RNI</w:t>
      </w:r>
      <w:r w:rsidRPr="00324DB7">
        <w:t xml:space="preserve"> event notifications on </w:t>
      </w:r>
      <w:r w:rsidRPr="009364B4">
        <w:t>UE</w:t>
      </w:r>
      <w:r w:rsidRPr="00324DB7">
        <w:t xml:space="preserve"> measurement reports</w:t>
      </w:r>
    </w:p>
    <w:p w14:paraId="21CB3913" w14:textId="77777777" w:rsidR="005654CB" w:rsidRPr="00324DB7" w:rsidRDefault="005654CB" w:rsidP="005654CB">
      <w:r w:rsidRPr="00324DB7">
        <w:rPr>
          <w:lang w:eastAsia="zh-CN"/>
        </w:rPr>
        <w:lastRenderedPageBreak/>
        <w:t xml:space="preserve">Receiving </w:t>
      </w:r>
      <w:r w:rsidRPr="009364B4">
        <w:rPr>
          <w:lang w:eastAsia="zh-CN"/>
        </w:rPr>
        <w:t>RNI</w:t>
      </w:r>
      <w:r w:rsidRPr="00324DB7">
        <w:rPr>
          <w:lang w:eastAsia="zh-CN"/>
        </w:rPr>
        <w:t xml:space="preserve"> event notifications on </w:t>
      </w:r>
      <w:r w:rsidRPr="009364B4">
        <w:rPr>
          <w:lang w:eastAsia="zh-CN"/>
        </w:rPr>
        <w:t>UE</w:t>
      </w:r>
      <w:r w:rsidRPr="00324DB7">
        <w:rPr>
          <w:lang w:eastAsia="zh-CN"/>
        </w:rPr>
        <w:t xml:space="preserve"> measurement reports</w:t>
      </w:r>
      <w:r w:rsidRPr="00324DB7">
        <w:t xml:space="preserve">, as illustrated in figure </w:t>
      </w:r>
      <w:r w:rsidR="00157FA9" w:rsidRPr="00324DB7">
        <w:t>5</w:t>
      </w:r>
      <w:r w:rsidRPr="00324DB7">
        <w:t>.</w:t>
      </w:r>
      <w:r w:rsidR="009D2B6D" w:rsidRPr="00324DB7">
        <w:t>2</w:t>
      </w:r>
      <w:r w:rsidRPr="00324DB7">
        <w:t>.</w:t>
      </w:r>
      <w:r w:rsidRPr="00324DB7">
        <w:rPr>
          <w:lang w:eastAsia="zh-CN"/>
        </w:rPr>
        <w:t>10</w:t>
      </w:r>
      <w:r w:rsidRPr="00324DB7">
        <w:t>-1, consists of the following steps:</w:t>
      </w:r>
    </w:p>
    <w:p w14:paraId="0C59602D" w14:textId="77777777" w:rsidR="005654CB" w:rsidRPr="00324DB7" w:rsidRDefault="005654CB" w:rsidP="004E47FE">
      <w:pPr>
        <w:pStyle w:val="BN"/>
        <w:numPr>
          <w:ilvl w:val="0"/>
          <w:numId w:val="21"/>
        </w:numPr>
      </w:pPr>
      <w:r w:rsidRPr="009364B4">
        <w:t>RNIS</w:t>
      </w:r>
      <w:r w:rsidRPr="00324DB7">
        <w:t xml:space="preserve"> sends a POST request with the message body containing the MeasRep</w:t>
      </w:r>
      <w:r w:rsidR="006E563E" w:rsidRPr="00324DB7">
        <w:t>Ue</w:t>
      </w:r>
      <w:r w:rsidRPr="00324DB7">
        <w:t xml:space="preserve">Notification data structure to the callback reference address included by the service consumer in the </w:t>
      </w:r>
      <w:r w:rsidRPr="009364B4">
        <w:t>RNI</w:t>
      </w:r>
      <w:r w:rsidRPr="00324DB7">
        <w:t xml:space="preserve"> </w:t>
      </w:r>
      <w:r w:rsidRPr="009364B4">
        <w:t>UE</w:t>
      </w:r>
      <w:r w:rsidRPr="00324DB7">
        <w:t xml:space="preserve"> measurement report event subscription.</w:t>
      </w:r>
    </w:p>
    <w:p w14:paraId="5BCB62C1" w14:textId="679A2A37" w:rsidR="005654CB" w:rsidRPr="00324DB7" w:rsidRDefault="005654CB" w:rsidP="004E47FE">
      <w:pPr>
        <w:pStyle w:val="BN"/>
        <w:numPr>
          <w:ilvl w:val="0"/>
          <w:numId w:val="21"/>
        </w:numPr>
      </w:pPr>
      <w:r w:rsidRPr="00324DB7">
        <w:t xml:space="preserve">Service consumer sends a </w:t>
      </w:r>
      <w:r w:rsidR="00AD4375" w:rsidRPr="00324DB7">
        <w:t>"</w:t>
      </w:r>
      <w:r w:rsidRPr="00324DB7">
        <w:t>204 No Content</w:t>
      </w:r>
      <w:r w:rsidR="00AD4375" w:rsidRPr="00324DB7">
        <w:t>"</w:t>
      </w:r>
      <w:r w:rsidRPr="00324DB7">
        <w:t xml:space="preserve"> response to the </w:t>
      </w:r>
      <w:r w:rsidRPr="009364B4">
        <w:t>RNIS</w:t>
      </w:r>
      <w:r w:rsidRPr="00324DB7">
        <w:t>.</w:t>
      </w:r>
    </w:p>
    <w:p w14:paraId="24988019" w14:textId="77777777" w:rsidR="005654CB" w:rsidRPr="00324DB7" w:rsidRDefault="00157FA9" w:rsidP="005654CB">
      <w:pPr>
        <w:pStyle w:val="Heading3"/>
        <w:rPr>
          <w:highlight w:val="yellow"/>
          <w:lang w:eastAsia="zh-CN"/>
        </w:rPr>
      </w:pPr>
      <w:bookmarkStart w:id="100" w:name="_Toc95469287"/>
      <w:bookmarkStart w:id="101" w:name="_Toc95816973"/>
      <w:r w:rsidRPr="00324DB7">
        <w:t>5</w:t>
      </w:r>
      <w:r w:rsidR="005654CB" w:rsidRPr="00324DB7">
        <w:t>.</w:t>
      </w:r>
      <w:r w:rsidR="006C6731" w:rsidRPr="00324DB7">
        <w:t>2</w:t>
      </w:r>
      <w:r w:rsidR="005654CB" w:rsidRPr="00324DB7">
        <w:t>.</w:t>
      </w:r>
      <w:r w:rsidR="005654CB" w:rsidRPr="00324DB7">
        <w:rPr>
          <w:lang w:eastAsia="zh-CN"/>
        </w:rPr>
        <w:t>11</w:t>
      </w:r>
      <w:r w:rsidR="005654CB" w:rsidRPr="00324DB7">
        <w:tab/>
      </w:r>
      <w:r w:rsidR="005654CB" w:rsidRPr="00324DB7">
        <w:rPr>
          <w:lang w:eastAsia="zh-CN"/>
        </w:rPr>
        <w:t xml:space="preserve">Receiving </w:t>
      </w:r>
      <w:r w:rsidR="005654CB" w:rsidRPr="009364B4">
        <w:rPr>
          <w:lang w:eastAsia="zh-CN"/>
        </w:rPr>
        <w:t>RNI</w:t>
      </w:r>
      <w:r w:rsidR="005654CB" w:rsidRPr="00324DB7">
        <w:rPr>
          <w:lang w:eastAsia="zh-CN"/>
        </w:rPr>
        <w:t xml:space="preserve"> event notifications about </w:t>
      </w:r>
      <w:r w:rsidR="005654CB" w:rsidRPr="009364B4">
        <w:rPr>
          <w:lang w:eastAsia="zh-CN"/>
        </w:rPr>
        <w:t>UE</w:t>
      </w:r>
      <w:r w:rsidR="005654CB" w:rsidRPr="00324DB7">
        <w:rPr>
          <w:lang w:eastAsia="zh-CN"/>
        </w:rPr>
        <w:t xml:space="preserve"> timing advance</w:t>
      </w:r>
      <w:bookmarkEnd w:id="100"/>
      <w:bookmarkEnd w:id="101"/>
      <w:r w:rsidR="005654CB" w:rsidRPr="00324DB7">
        <w:rPr>
          <w:lang w:eastAsia="zh-CN"/>
        </w:rPr>
        <w:t xml:space="preserve"> </w:t>
      </w:r>
    </w:p>
    <w:p w14:paraId="09770DD6" w14:textId="77777777" w:rsidR="005654CB" w:rsidRPr="00324DB7" w:rsidRDefault="005654CB" w:rsidP="005654CB">
      <w:pPr>
        <w:rPr>
          <w:lang w:eastAsia="zh-CN"/>
        </w:rPr>
      </w:pPr>
      <w:r w:rsidRPr="00324DB7">
        <w:rPr>
          <w:lang w:eastAsia="zh-CN"/>
        </w:rPr>
        <w:t xml:space="preserve">Figure </w:t>
      </w:r>
      <w:r w:rsidR="00157FA9" w:rsidRPr="00324DB7">
        <w:rPr>
          <w:lang w:eastAsia="zh-CN"/>
        </w:rPr>
        <w:t>5</w:t>
      </w:r>
      <w:r w:rsidRPr="00324DB7">
        <w:rPr>
          <w:lang w:eastAsia="zh-CN"/>
        </w:rPr>
        <w:t>.</w:t>
      </w:r>
      <w:r w:rsidR="009D2B6D" w:rsidRPr="00324DB7">
        <w:rPr>
          <w:lang w:eastAsia="zh-CN"/>
        </w:rPr>
        <w:t>2</w:t>
      </w:r>
      <w:r w:rsidRPr="00324DB7">
        <w:rPr>
          <w:lang w:eastAsia="zh-CN"/>
        </w:rPr>
        <w:t xml:space="preserve">.11-1 presents the scenario where the </w:t>
      </w:r>
      <w:r w:rsidRPr="009364B4">
        <w:rPr>
          <w:lang w:eastAsia="zh-CN"/>
        </w:rPr>
        <w:t>RNIS</w:t>
      </w:r>
      <w:r w:rsidRPr="00324DB7">
        <w:rPr>
          <w:lang w:eastAsia="zh-CN"/>
        </w:rPr>
        <w:t xml:space="preserve"> sends </w:t>
      </w:r>
      <w:r w:rsidRPr="009364B4">
        <w:rPr>
          <w:lang w:eastAsia="zh-CN"/>
        </w:rPr>
        <w:t>RNI</w:t>
      </w:r>
      <w:r w:rsidRPr="00324DB7">
        <w:rPr>
          <w:lang w:eastAsia="zh-CN"/>
        </w:rPr>
        <w:t xml:space="preserve"> event notification on </w:t>
      </w:r>
      <w:r w:rsidRPr="009364B4">
        <w:rPr>
          <w:lang w:eastAsia="zh-CN"/>
        </w:rPr>
        <w:t>UE</w:t>
      </w:r>
      <w:r w:rsidRPr="00324DB7">
        <w:rPr>
          <w:lang w:eastAsia="zh-CN"/>
        </w:rPr>
        <w:t xml:space="preserve"> timing advance to the service consumer. </w:t>
      </w:r>
    </w:p>
    <w:p w14:paraId="375A7A8C" w14:textId="77777777" w:rsidR="005654CB" w:rsidRPr="00324DB7" w:rsidRDefault="00B114F9" w:rsidP="009B7C76">
      <w:pPr>
        <w:pStyle w:val="FL"/>
        <w:rPr>
          <w:lang w:eastAsia="zh-CN"/>
        </w:rPr>
      </w:pPr>
      <w:r w:rsidRPr="00324DB7">
        <w:rPr>
          <w:noProof/>
          <w:lang w:eastAsia="en-GB"/>
        </w:rPr>
        <w:drawing>
          <wp:inline distT="0" distB="0" distL="0" distR="0" wp14:anchorId="6BEFC7E7" wp14:editId="68D4C993">
            <wp:extent cx="4630420" cy="326961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30420" cy="3269615"/>
                    </a:xfrm>
                    <a:prstGeom prst="rect">
                      <a:avLst/>
                    </a:prstGeom>
                    <a:noFill/>
                    <a:ln>
                      <a:noFill/>
                    </a:ln>
                  </pic:spPr>
                </pic:pic>
              </a:graphicData>
            </a:graphic>
          </wp:inline>
        </w:drawing>
      </w:r>
    </w:p>
    <w:p w14:paraId="251C225B" w14:textId="77777777" w:rsidR="005654CB" w:rsidRPr="00324DB7" w:rsidRDefault="005654CB" w:rsidP="00CD7E50">
      <w:pPr>
        <w:pStyle w:val="TF"/>
        <w:rPr>
          <w:lang w:eastAsia="zh-CN"/>
        </w:rPr>
      </w:pPr>
      <w:r w:rsidRPr="00324DB7">
        <w:t xml:space="preserve">Figure </w:t>
      </w:r>
      <w:r w:rsidR="00157FA9" w:rsidRPr="00324DB7">
        <w:t>5</w:t>
      </w:r>
      <w:r w:rsidRPr="00324DB7">
        <w:t>.</w:t>
      </w:r>
      <w:r w:rsidR="009D2B6D" w:rsidRPr="00324DB7">
        <w:t>2</w:t>
      </w:r>
      <w:r w:rsidRPr="00324DB7">
        <w:t>.11-1</w:t>
      </w:r>
      <w:r w:rsidR="00CD7E50" w:rsidRPr="00324DB7">
        <w:t>:</w:t>
      </w:r>
      <w:r w:rsidRPr="00324DB7">
        <w:t xml:space="preserve"> Flow of receiving </w:t>
      </w:r>
      <w:r w:rsidRPr="009364B4">
        <w:t>RNI</w:t>
      </w:r>
      <w:r w:rsidRPr="00324DB7">
        <w:t xml:space="preserve"> event notifications on </w:t>
      </w:r>
      <w:r w:rsidRPr="009364B4">
        <w:t>UE</w:t>
      </w:r>
      <w:r w:rsidRPr="00324DB7">
        <w:t xml:space="preserve"> timing advance</w:t>
      </w:r>
    </w:p>
    <w:p w14:paraId="435EBA33" w14:textId="77777777" w:rsidR="005654CB" w:rsidRPr="00324DB7" w:rsidRDefault="005654CB" w:rsidP="005654CB">
      <w:pPr>
        <w:rPr>
          <w:i/>
        </w:rPr>
      </w:pPr>
      <w:r w:rsidRPr="00324DB7">
        <w:rPr>
          <w:lang w:eastAsia="zh-CN"/>
        </w:rPr>
        <w:t xml:space="preserve">Receiving </w:t>
      </w:r>
      <w:r w:rsidRPr="009364B4">
        <w:rPr>
          <w:lang w:eastAsia="zh-CN"/>
        </w:rPr>
        <w:t>RNI</w:t>
      </w:r>
      <w:r w:rsidRPr="00324DB7">
        <w:rPr>
          <w:lang w:eastAsia="zh-CN"/>
        </w:rPr>
        <w:t xml:space="preserve"> event notifications on </w:t>
      </w:r>
      <w:r w:rsidRPr="009364B4">
        <w:rPr>
          <w:lang w:eastAsia="zh-CN"/>
        </w:rPr>
        <w:t>UE</w:t>
      </w:r>
      <w:r w:rsidRPr="00324DB7">
        <w:rPr>
          <w:lang w:eastAsia="zh-CN"/>
        </w:rPr>
        <w:t xml:space="preserve"> timing advance</w:t>
      </w:r>
      <w:r w:rsidRPr="00324DB7">
        <w:t xml:space="preserve">, as illustrated in figure </w:t>
      </w:r>
      <w:r w:rsidR="00157FA9" w:rsidRPr="00324DB7">
        <w:t>5</w:t>
      </w:r>
      <w:r w:rsidRPr="00324DB7">
        <w:t>.</w:t>
      </w:r>
      <w:r w:rsidR="009D2B6D" w:rsidRPr="00324DB7">
        <w:t>2</w:t>
      </w:r>
      <w:r w:rsidRPr="00324DB7">
        <w:t>.</w:t>
      </w:r>
      <w:r w:rsidRPr="00324DB7">
        <w:rPr>
          <w:lang w:eastAsia="zh-CN"/>
        </w:rPr>
        <w:t>11</w:t>
      </w:r>
      <w:r w:rsidRPr="00324DB7">
        <w:t>-1, consists of the following steps:</w:t>
      </w:r>
    </w:p>
    <w:p w14:paraId="241A18C3" w14:textId="77777777" w:rsidR="005654CB" w:rsidRPr="00324DB7" w:rsidRDefault="005654CB" w:rsidP="004E47FE">
      <w:pPr>
        <w:pStyle w:val="BN"/>
        <w:numPr>
          <w:ilvl w:val="0"/>
          <w:numId w:val="22"/>
        </w:numPr>
      </w:pPr>
      <w:r w:rsidRPr="009364B4">
        <w:t>RNIS</w:t>
      </w:r>
      <w:r w:rsidRPr="00324DB7">
        <w:t xml:space="preserve"> sends a POST request with the message body containing the MeasT</w:t>
      </w:r>
      <w:r w:rsidR="00262C31" w:rsidRPr="00324DB7">
        <w:t>a</w:t>
      </w:r>
      <w:r w:rsidRPr="00324DB7">
        <w:t xml:space="preserve">Notification data structure to the callback reference address included by the service consumer in the </w:t>
      </w:r>
      <w:r w:rsidRPr="009364B4">
        <w:t>RNI</w:t>
      </w:r>
      <w:r w:rsidRPr="00324DB7">
        <w:t xml:space="preserve"> </w:t>
      </w:r>
      <w:r w:rsidRPr="009364B4">
        <w:t>UE</w:t>
      </w:r>
      <w:r w:rsidRPr="00324DB7">
        <w:t xml:space="preserve"> timing advance event subscription.</w:t>
      </w:r>
    </w:p>
    <w:p w14:paraId="1834A957" w14:textId="44F60575" w:rsidR="005654CB" w:rsidRPr="00324DB7" w:rsidRDefault="005654CB" w:rsidP="004E47FE">
      <w:pPr>
        <w:pStyle w:val="BN"/>
        <w:numPr>
          <w:ilvl w:val="0"/>
          <w:numId w:val="22"/>
        </w:numPr>
      </w:pPr>
      <w:r w:rsidRPr="00324DB7">
        <w:t xml:space="preserve">Service consumer sends a </w:t>
      </w:r>
      <w:r w:rsidR="00AD4375" w:rsidRPr="00324DB7">
        <w:t>"</w:t>
      </w:r>
      <w:r w:rsidRPr="00324DB7">
        <w:t>204 No Content</w:t>
      </w:r>
      <w:r w:rsidR="00AD4375" w:rsidRPr="00324DB7">
        <w:t>"</w:t>
      </w:r>
      <w:r w:rsidRPr="00324DB7">
        <w:t xml:space="preserve"> response to the </w:t>
      </w:r>
      <w:r w:rsidRPr="009364B4">
        <w:t>RNIS</w:t>
      </w:r>
      <w:r w:rsidRPr="00324DB7">
        <w:t>.</w:t>
      </w:r>
    </w:p>
    <w:p w14:paraId="3751206F" w14:textId="77777777" w:rsidR="005654CB" w:rsidRPr="00324DB7" w:rsidRDefault="00157FA9" w:rsidP="005654CB">
      <w:pPr>
        <w:pStyle w:val="Heading3"/>
        <w:rPr>
          <w:highlight w:val="yellow"/>
          <w:lang w:eastAsia="zh-CN"/>
        </w:rPr>
      </w:pPr>
      <w:bookmarkStart w:id="102" w:name="_Toc95469288"/>
      <w:bookmarkStart w:id="103" w:name="_Toc95816974"/>
      <w:r w:rsidRPr="00324DB7">
        <w:t>5</w:t>
      </w:r>
      <w:r w:rsidR="005654CB" w:rsidRPr="00324DB7">
        <w:t>.</w:t>
      </w:r>
      <w:r w:rsidR="009D2B6D" w:rsidRPr="00324DB7">
        <w:t>2</w:t>
      </w:r>
      <w:r w:rsidR="005654CB" w:rsidRPr="00324DB7">
        <w:t>.</w:t>
      </w:r>
      <w:r w:rsidR="005654CB" w:rsidRPr="00324DB7">
        <w:rPr>
          <w:lang w:eastAsia="zh-CN"/>
        </w:rPr>
        <w:t>12</w:t>
      </w:r>
      <w:r w:rsidR="005654CB" w:rsidRPr="00324DB7">
        <w:tab/>
      </w:r>
      <w:r w:rsidR="005654CB" w:rsidRPr="00324DB7">
        <w:rPr>
          <w:lang w:eastAsia="zh-CN"/>
        </w:rPr>
        <w:t xml:space="preserve">Receiving </w:t>
      </w:r>
      <w:r w:rsidR="005654CB" w:rsidRPr="009364B4">
        <w:rPr>
          <w:lang w:eastAsia="zh-CN"/>
        </w:rPr>
        <w:t>RNI</w:t>
      </w:r>
      <w:r w:rsidR="005654CB" w:rsidRPr="00324DB7">
        <w:rPr>
          <w:lang w:eastAsia="zh-CN"/>
        </w:rPr>
        <w:t xml:space="preserve"> event notifications about carrier aggregation reconfiguration</w:t>
      </w:r>
      <w:bookmarkEnd w:id="102"/>
      <w:bookmarkEnd w:id="103"/>
      <w:r w:rsidR="005654CB" w:rsidRPr="00324DB7">
        <w:rPr>
          <w:lang w:eastAsia="zh-CN"/>
        </w:rPr>
        <w:t xml:space="preserve"> </w:t>
      </w:r>
    </w:p>
    <w:p w14:paraId="3E561425" w14:textId="77777777" w:rsidR="005654CB" w:rsidRPr="00324DB7" w:rsidRDefault="005654CB" w:rsidP="005654CB">
      <w:pPr>
        <w:rPr>
          <w:rFonts w:ascii="Arial" w:hAnsi="Arial" w:cs="Arial"/>
          <w:lang w:eastAsia="zh-CN"/>
        </w:rPr>
      </w:pPr>
      <w:r w:rsidRPr="00324DB7">
        <w:rPr>
          <w:lang w:eastAsia="zh-CN"/>
        </w:rPr>
        <w:t xml:space="preserve">Figure </w:t>
      </w:r>
      <w:r w:rsidR="00157FA9" w:rsidRPr="00324DB7">
        <w:rPr>
          <w:lang w:eastAsia="zh-CN"/>
        </w:rPr>
        <w:t>5</w:t>
      </w:r>
      <w:r w:rsidRPr="00324DB7">
        <w:rPr>
          <w:lang w:eastAsia="zh-CN"/>
        </w:rPr>
        <w:t>.</w:t>
      </w:r>
      <w:r w:rsidR="009D2B6D" w:rsidRPr="00324DB7">
        <w:rPr>
          <w:lang w:eastAsia="zh-CN"/>
        </w:rPr>
        <w:t>2</w:t>
      </w:r>
      <w:r w:rsidRPr="00324DB7">
        <w:rPr>
          <w:lang w:eastAsia="zh-CN"/>
        </w:rPr>
        <w:t xml:space="preserve">.12-1 presents the scenario where the </w:t>
      </w:r>
      <w:r w:rsidRPr="009364B4">
        <w:rPr>
          <w:lang w:eastAsia="zh-CN"/>
        </w:rPr>
        <w:t>RNIS</w:t>
      </w:r>
      <w:r w:rsidRPr="00324DB7">
        <w:rPr>
          <w:lang w:eastAsia="zh-CN"/>
        </w:rPr>
        <w:t xml:space="preserve"> sends </w:t>
      </w:r>
      <w:r w:rsidRPr="009364B4">
        <w:rPr>
          <w:lang w:eastAsia="zh-CN"/>
        </w:rPr>
        <w:t>RNI</w:t>
      </w:r>
      <w:r w:rsidRPr="00324DB7">
        <w:rPr>
          <w:lang w:eastAsia="zh-CN"/>
        </w:rPr>
        <w:t xml:space="preserve"> event notification on carrier aggregation reconfiguration to the service consumer. </w:t>
      </w:r>
    </w:p>
    <w:p w14:paraId="074FB6C5" w14:textId="581478F5" w:rsidR="005654CB" w:rsidRPr="00324DB7" w:rsidRDefault="007E0E17" w:rsidP="00CD7E50">
      <w:pPr>
        <w:pStyle w:val="FL"/>
        <w:rPr>
          <w:lang w:eastAsia="zh-CN"/>
        </w:rPr>
      </w:pPr>
      <w:r w:rsidRPr="00324DB7">
        <w:rPr>
          <w:noProof/>
        </w:rPr>
        <w:lastRenderedPageBreak/>
        <w:drawing>
          <wp:inline distT="0" distB="0" distL="0" distR="0" wp14:anchorId="1AD6B388" wp14:editId="6DFBC6D9">
            <wp:extent cx="4610100" cy="3270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0100" cy="3270250"/>
                    </a:xfrm>
                    <a:prstGeom prst="rect">
                      <a:avLst/>
                    </a:prstGeom>
                    <a:noFill/>
                    <a:ln>
                      <a:noFill/>
                    </a:ln>
                  </pic:spPr>
                </pic:pic>
              </a:graphicData>
            </a:graphic>
          </wp:inline>
        </w:drawing>
      </w:r>
    </w:p>
    <w:p w14:paraId="1823698D" w14:textId="77777777" w:rsidR="005654CB" w:rsidRPr="00324DB7" w:rsidRDefault="005654CB" w:rsidP="005654CB">
      <w:pPr>
        <w:pStyle w:val="TF"/>
        <w:rPr>
          <w:lang w:eastAsia="zh-CN"/>
        </w:rPr>
      </w:pPr>
      <w:r w:rsidRPr="00324DB7">
        <w:t xml:space="preserve">Figure </w:t>
      </w:r>
      <w:r w:rsidR="00157FA9" w:rsidRPr="00324DB7">
        <w:t>5</w:t>
      </w:r>
      <w:r w:rsidRPr="00324DB7">
        <w:t>.</w:t>
      </w:r>
      <w:r w:rsidR="009D2B6D" w:rsidRPr="00324DB7">
        <w:t>2</w:t>
      </w:r>
      <w:r w:rsidRPr="00324DB7">
        <w:t>.12-1</w:t>
      </w:r>
      <w:r w:rsidR="00CD7E50" w:rsidRPr="00324DB7">
        <w:t>:</w:t>
      </w:r>
      <w:r w:rsidRPr="00324DB7">
        <w:t xml:space="preserve"> Flow of receiving </w:t>
      </w:r>
      <w:r w:rsidRPr="009364B4">
        <w:t>RNI</w:t>
      </w:r>
      <w:r w:rsidRPr="00324DB7">
        <w:t xml:space="preserve"> event notifications on carrier aggregation reconfiguration</w:t>
      </w:r>
    </w:p>
    <w:p w14:paraId="219512BA" w14:textId="77777777" w:rsidR="005654CB" w:rsidRPr="00324DB7" w:rsidRDefault="005654CB" w:rsidP="005654CB">
      <w:pPr>
        <w:rPr>
          <w:i/>
        </w:rPr>
      </w:pPr>
      <w:r w:rsidRPr="00324DB7">
        <w:rPr>
          <w:lang w:eastAsia="zh-CN"/>
        </w:rPr>
        <w:t xml:space="preserve">Receiving </w:t>
      </w:r>
      <w:r w:rsidRPr="009364B4">
        <w:rPr>
          <w:lang w:eastAsia="zh-CN"/>
        </w:rPr>
        <w:t>RNI</w:t>
      </w:r>
      <w:r w:rsidRPr="00324DB7">
        <w:rPr>
          <w:lang w:eastAsia="zh-CN"/>
        </w:rPr>
        <w:t xml:space="preserve"> event notifications on carrier aggregation reconfiguration</w:t>
      </w:r>
      <w:r w:rsidRPr="00324DB7">
        <w:t xml:space="preserve">, as illustrated in figure </w:t>
      </w:r>
      <w:r w:rsidR="00157FA9" w:rsidRPr="00324DB7">
        <w:t>5</w:t>
      </w:r>
      <w:r w:rsidRPr="00324DB7">
        <w:t>.</w:t>
      </w:r>
      <w:r w:rsidR="009D2B6D" w:rsidRPr="00324DB7">
        <w:t>2</w:t>
      </w:r>
      <w:r w:rsidRPr="00324DB7">
        <w:t>.</w:t>
      </w:r>
      <w:r w:rsidRPr="00324DB7">
        <w:rPr>
          <w:lang w:eastAsia="zh-CN"/>
        </w:rPr>
        <w:t>12</w:t>
      </w:r>
      <w:r w:rsidRPr="00324DB7">
        <w:t>-1, consists of the following steps:</w:t>
      </w:r>
    </w:p>
    <w:p w14:paraId="6EFC2E80" w14:textId="767D69F1" w:rsidR="005654CB" w:rsidRPr="00324DB7" w:rsidRDefault="005654CB" w:rsidP="004E47FE">
      <w:pPr>
        <w:pStyle w:val="BN"/>
        <w:numPr>
          <w:ilvl w:val="0"/>
          <w:numId w:val="23"/>
        </w:numPr>
      </w:pPr>
      <w:r w:rsidRPr="009364B4">
        <w:t>RNIS</w:t>
      </w:r>
      <w:r w:rsidRPr="00324DB7">
        <w:t xml:space="preserve"> sends a POST request with the message body containing the </w:t>
      </w:r>
      <w:r w:rsidR="009B3F6D" w:rsidRPr="00324DB7">
        <w:t xml:space="preserve">CaReconfNotification </w:t>
      </w:r>
      <w:r w:rsidRPr="00324DB7">
        <w:t xml:space="preserve">data structure to the callback reference address included by the service consumer in the </w:t>
      </w:r>
      <w:r w:rsidRPr="009364B4">
        <w:t>RNI</w:t>
      </w:r>
      <w:r w:rsidRPr="00324DB7">
        <w:t xml:space="preserve"> carrier aggregation reconfiguration event subscription.</w:t>
      </w:r>
    </w:p>
    <w:p w14:paraId="5B90E8E6" w14:textId="64B81F53" w:rsidR="005654CB" w:rsidRPr="00324DB7" w:rsidRDefault="005654CB" w:rsidP="004E47FE">
      <w:pPr>
        <w:pStyle w:val="BN"/>
        <w:numPr>
          <w:ilvl w:val="0"/>
          <w:numId w:val="23"/>
        </w:numPr>
      </w:pPr>
      <w:r w:rsidRPr="00324DB7">
        <w:t xml:space="preserve">Service consumer sends a </w:t>
      </w:r>
      <w:r w:rsidR="00AD4375" w:rsidRPr="00324DB7">
        <w:t>"</w:t>
      </w:r>
      <w:r w:rsidRPr="00324DB7">
        <w:t>204 No Content</w:t>
      </w:r>
      <w:r w:rsidR="00AD4375" w:rsidRPr="00324DB7">
        <w:t>"</w:t>
      </w:r>
      <w:r w:rsidRPr="00324DB7">
        <w:t xml:space="preserve"> response to the </w:t>
      </w:r>
      <w:r w:rsidRPr="009364B4">
        <w:t>RNIS</w:t>
      </w:r>
      <w:r w:rsidRPr="00324DB7">
        <w:t>.</w:t>
      </w:r>
    </w:p>
    <w:p w14:paraId="614397E5" w14:textId="77777777" w:rsidR="005654CB" w:rsidRPr="00324DB7" w:rsidRDefault="00157FA9" w:rsidP="005654CB">
      <w:pPr>
        <w:pStyle w:val="Heading3"/>
        <w:rPr>
          <w:highlight w:val="yellow"/>
          <w:lang w:eastAsia="zh-CN"/>
        </w:rPr>
      </w:pPr>
      <w:bookmarkStart w:id="104" w:name="_Toc95469289"/>
      <w:bookmarkStart w:id="105" w:name="_Toc95816975"/>
      <w:r w:rsidRPr="00324DB7">
        <w:t>5</w:t>
      </w:r>
      <w:r w:rsidR="005654CB" w:rsidRPr="00324DB7">
        <w:t>.</w:t>
      </w:r>
      <w:r w:rsidR="009D2B6D" w:rsidRPr="00324DB7">
        <w:t>2</w:t>
      </w:r>
      <w:r w:rsidR="005654CB" w:rsidRPr="00324DB7">
        <w:t>.</w:t>
      </w:r>
      <w:r w:rsidR="005654CB" w:rsidRPr="00324DB7">
        <w:rPr>
          <w:lang w:eastAsia="zh-CN"/>
        </w:rPr>
        <w:t>13</w:t>
      </w:r>
      <w:r w:rsidR="005654CB" w:rsidRPr="00324DB7">
        <w:tab/>
      </w:r>
      <w:r w:rsidR="005654CB" w:rsidRPr="00324DB7">
        <w:rPr>
          <w:lang w:eastAsia="zh-CN"/>
        </w:rPr>
        <w:t xml:space="preserve">Receiving </w:t>
      </w:r>
      <w:r w:rsidR="005654CB" w:rsidRPr="009364B4">
        <w:rPr>
          <w:lang w:eastAsia="zh-CN"/>
        </w:rPr>
        <w:t>RNI</w:t>
      </w:r>
      <w:r w:rsidR="005654CB" w:rsidRPr="00324DB7">
        <w:rPr>
          <w:lang w:eastAsia="zh-CN"/>
        </w:rPr>
        <w:t xml:space="preserve"> event notifications about S1 bearer</w:t>
      </w:r>
      <w:bookmarkEnd w:id="104"/>
      <w:bookmarkEnd w:id="105"/>
    </w:p>
    <w:p w14:paraId="79270BF2" w14:textId="77777777" w:rsidR="005654CB" w:rsidRPr="00324DB7" w:rsidRDefault="005654CB" w:rsidP="005654CB">
      <w:pPr>
        <w:rPr>
          <w:lang w:eastAsia="zh-CN"/>
        </w:rPr>
      </w:pPr>
      <w:r w:rsidRPr="00324DB7">
        <w:rPr>
          <w:lang w:eastAsia="zh-CN"/>
        </w:rPr>
        <w:t xml:space="preserve">Figure </w:t>
      </w:r>
      <w:r w:rsidR="00157FA9" w:rsidRPr="00324DB7">
        <w:rPr>
          <w:lang w:eastAsia="zh-CN"/>
        </w:rPr>
        <w:t>5</w:t>
      </w:r>
      <w:r w:rsidRPr="00324DB7">
        <w:rPr>
          <w:lang w:eastAsia="zh-CN"/>
        </w:rPr>
        <w:t>.</w:t>
      </w:r>
      <w:r w:rsidR="009D2B6D" w:rsidRPr="00324DB7">
        <w:rPr>
          <w:lang w:eastAsia="zh-CN"/>
        </w:rPr>
        <w:t>2</w:t>
      </w:r>
      <w:r w:rsidRPr="00324DB7">
        <w:rPr>
          <w:lang w:eastAsia="zh-CN"/>
        </w:rPr>
        <w:t xml:space="preserve">.13-1 presents the scenario where the </w:t>
      </w:r>
      <w:r w:rsidRPr="009364B4">
        <w:rPr>
          <w:lang w:eastAsia="zh-CN"/>
        </w:rPr>
        <w:t>RNIS</w:t>
      </w:r>
      <w:r w:rsidRPr="00324DB7">
        <w:rPr>
          <w:lang w:eastAsia="zh-CN"/>
        </w:rPr>
        <w:t xml:space="preserve"> sends </w:t>
      </w:r>
      <w:r w:rsidRPr="009364B4">
        <w:rPr>
          <w:lang w:eastAsia="zh-CN"/>
        </w:rPr>
        <w:t>RNI</w:t>
      </w:r>
      <w:r w:rsidRPr="00324DB7">
        <w:rPr>
          <w:lang w:eastAsia="zh-CN"/>
        </w:rPr>
        <w:t xml:space="preserve"> event notification on S1 bearer to the service consumer.</w:t>
      </w:r>
    </w:p>
    <w:p w14:paraId="6A02485C" w14:textId="77777777" w:rsidR="005654CB" w:rsidRPr="00324DB7" w:rsidRDefault="00B114F9" w:rsidP="00500949">
      <w:pPr>
        <w:pStyle w:val="FL"/>
        <w:rPr>
          <w:lang w:eastAsia="zh-CN"/>
        </w:rPr>
      </w:pPr>
      <w:r w:rsidRPr="00324DB7">
        <w:rPr>
          <w:noProof/>
          <w:lang w:eastAsia="en-GB"/>
        </w:rPr>
        <w:lastRenderedPageBreak/>
        <w:drawing>
          <wp:inline distT="0" distB="0" distL="0" distR="0" wp14:anchorId="410FEF9F" wp14:editId="49117BBD">
            <wp:extent cx="3987165" cy="32621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7165" cy="3262102"/>
                    </a:xfrm>
                    <a:prstGeom prst="rect">
                      <a:avLst/>
                    </a:prstGeom>
                    <a:noFill/>
                    <a:ln>
                      <a:noFill/>
                    </a:ln>
                  </pic:spPr>
                </pic:pic>
              </a:graphicData>
            </a:graphic>
          </wp:inline>
        </w:drawing>
      </w:r>
    </w:p>
    <w:p w14:paraId="749EDE97" w14:textId="77777777" w:rsidR="005654CB" w:rsidRPr="00324DB7" w:rsidRDefault="005654CB" w:rsidP="00CD7E50">
      <w:pPr>
        <w:pStyle w:val="TF"/>
        <w:rPr>
          <w:lang w:eastAsia="zh-CN"/>
        </w:rPr>
      </w:pPr>
      <w:r w:rsidRPr="00324DB7">
        <w:t xml:space="preserve">Figure </w:t>
      </w:r>
      <w:r w:rsidR="00157FA9" w:rsidRPr="00324DB7">
        <w:t>5</w:t>
      </w:r>
      <w:r w:rsidRPr="00324DB7">
        <w:t>.</w:t>
      </w:r>
      <w:r w:rsidR="009D2B6D" w:rsidRPr="00324DB7">
        <w:t>2</w:t>
      </w:r>
      <w:r w:rsidRPr="00324DB7">
        <w:t>.</w:t>
      </w:r>
      <w:r w:rsidRPr="00324DB7">
        <w:rPr>
          <w:lang w:eastAsia="zh-CN"/>
        </w:rPr>
        <w:t>13</w:t>
      </w:r>
      <w:r w:rsidRPr="00324DB7">
        <w:t>-1</w:t>
      </w:r>
      <w:r w:rsidR="00CD7E50" w:rsidRPr="00324DB7">
        <w:t>:</w:t>
      </w:r>
      <w:r w:rsidRPr="00324DB7">
        <w:t xml:space="preserve"> Flow of receiving </w:t>
      </w:r>
      <w:r w:rsidRPr="009364B4">
        <w:t>RNI</w:t>
      </w:r>
      <w:r w:rsidRPr="00324DB7">
        <w:t xml:space="preserve"> event notifications on </w:t>
      </w:r>
      <w:r w:rsidRPr="00324DB7">
        <w:rPr>
          <w:lang w:eastAsia="zh-CN"/>
        </w:rPr>
        <w:t>S1 bearer</w:t>
      </w:r>
    </w:p>
    <w:p w14:paraId="0DCE39A6" w14:textId="77777777" w:rsidR="005654CB" w:rsidRPr="00324DB7" w:rsidRDefault="005654CB" w:rsidP="005654CB">
      <w:pPr>
        <w:rPr>
          <w:i/>
        </w:rPr>
      </w:pPr>
      <w:r w:rsidRPr="00324DB7">
        <w:rPr>
          <w:lang w:eastAsia="zh-CN"/>
        </w:rPr>
        <w:t xml:space="preserve">Receiving </w:t>
      </w:r>
      <w:r w:rsidRPr="009364B4">
        <w:rPr>
          <w:lang w:eastAsia="zh-CN"/>
        </w:rPr>
        <w:t>RNI</w:t>
      </w:r>
      <w:r w:rsidRPr="00324DB7">
        <w:rPr>
          <w:lang w:eastAsia="zh-CN"/>
        </w:rPr>
        <w:t xml:space="preserve"> event notifications on S1 bearer</w:t>
      </w:r>
      <w:r w:rsidRPr="00324DB7">
        <w:t xml:space="preserve">, as illustrated in figure </w:t>
      </w:r>
      <w:r w:rsidR="00157FA9" w:rsidRPr="00324DB7">
        <w:t>5</w:t>
      </w:r>
      <w:r w:rsidRPr="00324DB7">
        <w:t>.</w:t>
      </w:r>
      <w:r w:rsidR="009D2B6D" w:rsidRPr="00324DB7">
        <w:t>2</w:t>
      </w:r>
      <w:r w:rsidRPr="00324DB7">
        <w:t>.</w:t>
      </w:r>
      <w:r w:rsidRPr="00324DB7">
        <w:rPr>
          <w:lang w:eastAsia="zh-CN"/>
        </w:rPr>
        <w:t>13</w:t>
      </w:r>
      <w:r w:rsidRPr="00324DB7">
        <w:t>-1, consists of the following steps:</w:t>
      </w:r>
    </w:p>
    <w:p w14:paraId="3B865345" w14:textId="77777777" w:rsidR="005654CB" w:rsidRPr="00324DB7" w:rsidRDefault="00E07069" w:rsidP="00E07069">
      <w:pPr>
        <w:pStyle w:val="B10"/>
      </w:pPr>
      <w:r w:rsidRPr="00324DB7">
        <w:t>1)</w:t>
      </w:r>
      <w:r w:rsidR="005654CB" w:rsidRPr="00324DB7">
        <w:tab/>
      </w:r>
      <w:r w:rsidR="005654CB" w:rsidRPr="009364B4">
        <w:t>RNIS</w:t>
      </w:r>
      <w:r w:rsidR="005654CB" w:rsidRPr="00324DB7">
        <w:t xml:space="preserve"> sends a POST request with the message body containing the </w:t>
      </w:r>
      <w:r w:rsidR="005654CB" w:rsidRPr="00324DB7">
        <w:rPr>
          <w:lang w:eastAsia="zh-CN"/>
        </w:rPr>
        <w:t>S1Bearer</w:t>
      </w:r>
      <w:r w:rsidR="005654CB" w:rsidRPr="00324DB7">
        <w:t xml:space="preserve">Notification data structure to the callback reference address included by the service consumer in the </w:t>
      </w:r>
      <w:r w:rsidR="005654CB" w:rsidRPr="009364B4">
        <w:t>RNI</w:t>
      </w:r>
      <w:r w:rsidR="005654CB" w:rsidRPr="00324DB7">
        <w:t xml:space="preserve"> </w:t>
      </w:r>
      <w:r w:rsidR="005654CB" w:rsidRPr="009364B4">
        <w:t>UE</w:t>
      </w:r>
      <w:r w:rsidR="005654CB" w:rsidRPr="00324DB7">
        <w:t xml:space="preserve"> S1 bearer event subscription.</w:t>
      </w:r>
    </w:p>
    <w:p w14:paraId="2B356039" w14:textId="39AC0C36" w:rsidR="005654CB" w:rsidRPr="00324DB7" w:rsidRDefault="00E07069" w:rsidP="00E07069">
      <w:pPr>
        <w:pStyle w:val="B10"/>
      </w:pPr>
      <w:r w:rsidRPr="00324DB7">
        <w:t>2)</w:t>
      </w:r>
      <w:r w:rsidR="00E13707" w:rsidRPr="00324DB7">
        <w:tab/>
      </w:r>
      <w:r w:rsidR="005654CB" w:rsidRPr="00324DB7">
        <w:t xml:space="preserve">Service consumer sends a </w:t>
      </w:r>
      <w:r w:rsidR="00AD4375" w:rsidRPr="00324DB7">
        <w:t>"</w:t>
      </w:r>
      <w:r w:rsidR="005654CB" w:rsidRPr="00324DB7">
        <w:t>204 No Content</w:t>
      </w:r>
      <w:r w:rsidR="00AD4375" w:rsidRPr="00324DB7">
        <w:t>"</w:t>
      </w:r>
      <w:r w:rsidR="005654CB" w:rsidRPr="00324DB7">
        <w:t xml:space="preserve"> response to the </w:t>
      </w:r>
      <w:r w:rsidR="005654CB" w:rsidRPr="009364B4">
        <w:t>RNIS</w:t>
      </w:r>
      <w:r w:rsidR="005654CB" w:rsidRPr="00324DB7">
        <w:t>.</w:t>
      </w:r>
    </w:p>
    <w:p w14:paraId="290C536D" w14:textId="5918350B" w:rsidR="002A645A" w:rsidRPr="00324DB7" w:rsidRDefault="002A645A" w:rsidP="002A645A">
      <w:pPr>
        <w:pStyle w:val="Heading3"/>
        <w:rPr>
          <w:highlight w:val="yellow"/>
          <w:lang w:eastAsia="zh-CN"/>
        </w:rPr>
      </w:pPr>
      <w:bookmarkStart w:id="106" w:name="_Toc95469290"/>
      <w:bookmarkStart w:id="107" w:name="_Toc95816976"/>
      <w:r w:rsidRPr="00324DB7">
        <w:t>5.2.</w:t>
      </w:r>
      <w:r w:rsidRPr="00324DB7">
        <w:rPr>
          <w:lang w:eastAsia="zh-CN"/>
        </w:rPr>
        <w:t>14</w:t>
      </w:r>
      <w:r w:rsidRPr="00324DB7">
        <w:tab/>
      </w:r>
      <w:r w:rsidRPr="00324DB7">
        <w:rPr>
          <w:lang w:eastAsia="zh-CN"/>
        </w:rPr>
        <w:t xml:space="preserve">Receiving </w:t>
      </w:r>
      <w:r w:rsidRPr="009364B4">
        <w:rPr>
          <w:lang w:eastAsia="zh-CN"/>
        </w:rPr>
        <w:t>RNI</w:t>
      </w:r>
      <w:r w:rsidRPr="00324DB7">
        <w:rPr>
          <w:lang w:eastAsia="zh-CN"/>
        </w:rPr>
        <w:t xml:space="preserve"> event notifications about 5G </w:t>
      </w:r>
      <w:r w:rsidRPr="009364B4">
        <w:rPr>
          <w:lang w:eastAsia="zh-CN"/>
        </w:rPr>
        <w:t>UE</w:t>
      </w:r>
      <w:r w:rsidRPr="00324DB7">
        <w:rPr>
          <w:lang w:eastAsia="zh-CN"/>
        </w:rPr>
        <w:t xml:space="preserve"> measurement reports</w:t>
      </w:r>
      <w:bookmarkEnd w:id="106"/>
      <w:bookmarkEnd w:id="107"/>
      <w:r w:rsidRPr="00324DB7">
        <w:rPr>
          <w:lang w:eastAsia="zh-CN"/>
        </w:rPr>
        <w:t xml:space="preserve"> </w:t>
      </w:r>
    </w:p>
    <w:p w14:paraId="58E9565C" w14:textId="48B55CCE" w:rsidR="002A645A" w:rsidRPr="00324DB7" w:rsidRDefault="002A645A" w:rsidP="002A645A">
      <w:pPr>
        <w:rPr>
          <w:rFonts w:ascii="Arial" w:hAnsi="Arial" w:cs="Arial"/>
          <w:lang w:eastAsia="zh-CN"/>
        </w:rPr>
      </w:pPr>
      <w:r w:rsidRPr="00324DB7">
        <w:rPr>
          <w:lang w:eastAsia="zh-CN"/>
        </w:rPr>
        <w:t xml:space="preserve">Figure 5.2.14-1 presents the scenario where the </w:t>
      </w:r>
      <w:r w:rsidRPr="009364B4">
        <w:rPr>
          <w:lang w:eastAsia="zh-CN"/>
        </w:rPr>
        <w:t>RNIS</w:t>
      </w:r>
      <w:r w:rsidRPr="00324DB7">
        <w:rPr>
          <w:lang w:eastAsia="zh-CN"/>
        </w:rPr>
        <w:t xml:space="preserve"> sends </w:t>
      </w:r>
      <w:r w:rsidRPr="009364B4">
        <w:rPr>
          <w:lang w:eastAsia="zh-CN"/>
        </w:rPr>
        <w:t>RNI</w:t>
      </w:r>
      <w:r w:rsidRPr="00324DB7">
        <w:rPr>
          <w:lang w:eastAsia="zh-CN"/>
        </w:rPr>
        <w:t xml:space="preserve"> event notification on 5G </w:t>
      </w:r>
      <w:r w:rsidRPr="009364B4">
        <w:rPr>
          <w:lang w:eastAsia="zh-CN"/>
        </w:rPr>
        <w:t>UE</w:t>
      </w:r>
      <w:r w:rsidRPr="00324DB7">
        <w:rPr>
          <w:lang w:eastAsia="zh-CN"/>
        </w:rPr>
        <w:t xml:space="preserve"> measurement report to the service consumer. </w:t>
      </w:r>
    </w:p>
    <w:p w14:paraId="0AA2F87E" w14:textId="23401A2D" w:rsidR="002A645A" w:rsidRPr="00324DB7" w:rsidRDefault="002A645A" w:rsidP="002A645A">
      <w:pPr>
        <w:pStyle w:val="FL"/>
        <w:rPr>
          <w:lang w:eastAsia="zh-CN"/>
        </w:rPr>
      </w:pPr>
      <w:r w:rsidRPr="00324DB7">
        <w:rPr>
          <w:noProof/>
          <w:lang w:eastAsia="en-GB"/>
        </w:rPr>
        <w:lastRenderedPageBreak/>
        <w:drawing>
          <wp:inline distT="0" distB="0" distL="0" distR="0" wp14:anchorId="6D38F428" wp14:editId="3CFB8B22">
            <wp:extent cx="494347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43475" cy="3267075"/>
                    </a:xfrm>
                    <a:prstGeom prst="rect">
                      <a:avLst/>
                    </a:prstGeom>
                  </pic:spPr>
                </pic:pic>
              </a:graphicData>
            </a:graphic>
          </wp:inline>
        </w:drawing>
      </w:r>
    </w:p>
    <w:p w14:paraId="59471B95" w14:textId="70B618D5" w:rsidR="002A645A" w:rsidRPr="00324DB7" w:rsidRDefault="002A645A" w:rsidP="002A645A">
      <w:pPr>
        <w:pStyle w:val="TF"/>
        <w:rPr>
          <w:lang w:eastAsia="zh-CN"/>
        </w:rPr>
      </w:pPr>
      <w:r w:rsidRPr="00324DB7">
        <w:t xml:space="preserve">Figure 5.2.14-1: Flow of receiving </w:t>
      </w:r>
      <w:r w:rsidRPr="009364B4">
        <w:t>RNI</w:t>
      </w:r>
      <w:r w:rsidRPr="00324DB7">
        <w:t xml:space="preserve"> event notifications on 5G </w:t>
      </w:r>
      <w:r w:rsidRPr="009364B4">
        <w:t>UE</w:t>
      </w:r>
      <w:r w:rsidRPr="00324DB7">
        <w:t xml:space="preserve"> measurement reports</w:t>
      </w:r>
    </w:p>
    <w:p w14:paraId="17FA18C5" w14:textId="14E3A6F5" w:rsidR="002A645A" w:rsidRPr="00324DB7" w:rsidRDefault="002A645A" w:rsidP="002A645A">
      <w:r w:rsidRPr="00324DB7">
        <w:rPr>
          <w:lang w:eastAsia="zh-CN"/>
        </w:rPr>
        <w:t xml:space="preserve">Receiving </w:t>
      </w:r>
      <w:r w:rsidRPr="009364B4">
        <w:rPr>
          <w:lang w:eastAsia="zh-CN"/>
        </w:rPr>
        <w:t>RNI</w:t>
      </w:r>
      <w:r w:rsidRPr="00324DB7">
        <w:rPr>
          <w:lang w:eastAsia="zh-CN"/>
        </w:rPr>
        <w:t xml:space="preserve"> event notifications on 5G </w:t>
      </w:r>
      <w:r w:rsidRPr="009364B4">
        <w:rPr>
          <w:lang w:eastAsia="zh-CN"/>
        </w:rPr>
        <w:t>UE</w:t>
      </w:r>
      <w:r w:rsidRPr="00324DB7">
        <w:rPr>
          <w:lang w:eastAsia="zh-CN"/>
        </w:rPr>
        <w:t xml:space="preserve"> measurement reports</w:t>
      </w:r>
      <w:r w:rsidRPr="00324DB7">
        <w:t>, as illustrated in figure 5.2.14-1, consists of the following steps:</w:t>
      </w:r>
    </w:p>
    <w:p w14:paraId="7094F7C8" w14:textId="7C88B6FA" w:rsidR="002A645A" w:rsidRPr="00324DB7" w:rsidRDefault="002A645A" w:rsidP="004E47FE">
      <w:pPr>
        <w:pStyle w:val="BN"/>
        <w:numPr>
          <w:ilvl w:val="0"/>
          <w:numId w:val="25"/>
        </w:numPr>
        <w:textAlignment w:val="auto"/>
      </w:pPr>
      <w:r w:rsidRPr="009364B4">
        <w:t>RNIS</w:t>
      </w:r>
      <w:r w:rsidRPr="00324DB7">
        <w:t xml:space="preserve"> sends a POST request with the message body containing the NrMeasRepUeNotification data structure to the callback reference address included by the service consumer in the </w:t>
      </w:r>
      <w:r w:rsidRPr="009364B4">
        <w:t>RNI</w:t>
      </w:r>
      <w:r w:rsidRPr="00324DB7">
        <w:t xml:space="preserve"> 5G </w:t>
      </w:r>
      <w:r w:rsidRPr="009364B4">
        <w:t>UE</w:t>
      </w:r>
      <w:r w:rsidRPr="00324DB7">
        <w:t xml:space="preserve"> measurement report event subscription.</w:t>
      </w:r>
    </w:p>
    <w:p w14:paraId="3F02CC44" w14:textId="7280C034" w:rsidR="002A645A" w:rsidRPr="00324DB7" w:rsidRDefault="002A645A" w:rsidP="00647B2E">
      <w:pPr>
        <w:pStyle w:val="BN"/>
        <w:rPr>
          <w:lang w:eastAsia="zh-CN"/>
        </w:rPr>
      </w:pPr>
      <w:r w:rsidRPr="00324DB7">
        <w:t xml:space="preserve">Service consumer sends a </w:t>
      </w:r>
      <w:r w:rsidR="00AD4375" w:rsidRPr="00324DB7">
        <w:t>"</w:t>
      </w:r>
      <w:r w:rsidRPr="00324DB7">
        <w:t>204 No Content</w:t>
      </w:r>
      <w:r w:rsidR="00AD4375" w:rsidRPr="00324DB7">
        <w:t>"</w:t>
      </w:r>
      <w:r w:rsidRPr="00324DB7">
        <w:t xml:space="preserve"> response to the </w:t>
      </w:r>
      <w:r w:rsidRPr="009364B4">
        <w:t>RNIS</w:t>
      </w:r>
      <w:r w:rsidRPr="00324DB7">
        <w:t>.</w:t>
      </w:r>
    </w:p>
    <w:p w14:paraId="39B94299" w14:textId="681886A7" w:rsidR="005654CB" w:rsidRPr="00324DB7" w:rsidRDefault="00157FA9" w:rsidP="005654CB">
      <w:pPr>
        <w:pStyle w:val="Heading1"/>
        <w:rPr>
          <w:lang w:eastAsia="zh-CN"/>
        </w:rPr>
      </w:pPr>
      <w:bookmarkStart w:id="108" w:name="_Toc95469291"/>
      <w:bookmarkStart w:id="109" w:name="_Toc95816977"/>
      <w:r w:rsidRPr="00324DB7">
        <w:t>6</w:t>
      </w:r>
      <w:r w:rsidR="005654CB" w:rsidRPr="00324DB7">
        <w:tab/>
        <w:t xml:space="preserve">Data </w:t>
      </w:r>
      <w:r w:rsidR="00E319E1" w:rsidRPr="00324DB7">
        <w:t>model</w:t>
      </w:r>
      <w:bookmarkEnd w:id="108"/>
      <w:bookmarkEnd w:id="109"/>
    </w:p>
    <w:p w14:paraId="133CC3E6" w14:textId="77777777" w:rsidR="005654CB" w:rsidRPr="00324DB7" w:rsidRDefault="00157FA9" w:rsidP="005654CB">
      <w:pPr>
        <w:pStyle w:val="Heading2"/>
      </w:pPr>
      <w:bookmarkStart w:id="110" w:name="_Toc95469292"/>
      <w:bookmarkStart w:id="111" w:name="_Toc95816978"/>
      <w:r w:rsidRPr="00324DB7">
        <w:t>6</w:t>
      </w:r>
      <w:r w:rsidR="005654CB" w:rsidRPr="00324DB7">
        <w:t>.1</w:t>
      </w:r>
      <w:r w:rsidR="005654CB" w:rsidRPr="00324DB7">
        <w:tab/>
        <w:t>Introduction</w:t>
      </w:r>
      <w:bookmarkEnd w:id="110"/>
      <w:bookmarkEnd w:id="111"/>
    </w:p>
    <w:p w14:paraId="1D33F9A4" w14:textId="77777777" w:rsidR="009D2B6D" w:rsidRPr="00324DB7" w:rsidRDefault="009D2B6D" w:rsidP="00C65352">
      <w:r w:rsidRPr="00324DB7">
        <w:t xml:space="preserve">The following clauses provide the description of the </w:t>
      </w:r>
      <w:r w:rsidR="00E319E1" w:rsidRPr="00324DB7">
        <w:t>data model</w:t>
      </w:r>
      <w:r w:rsidRPr="00324DB7">
        <w:t>.</w:t>
      </w:r>
    </w:p>
    <w:p w14:paraId="6DFCCD0F" w14:textId="77777777" w:rsidR="005654CB" w:rsidRPr="00324DB7" w:rsidRDefault="00157FA9" w:rsidP="005654CB">
      <w:pPr>
        <w:pStyle w:val="Heading2"/>
      </w:pPr>
      <w:bookmarkStart w:id="112" w:name="_Toc95469293"/>
      <w:bookmarkStart w:id="113" w:name="_Toc95816979"/>
      <w:r w:rsidRPr="00324DB7">
        <w:t>6</w:t>
      </w:r>
      <w:r w:rsidR="005654CB" w:rsidRPr="00324DB7">
        <w:t>.2</w:t>
      </w:r>
      <w:r w:rsidR="005654CB" w:rsidRPr="00324DB7">
        <w:tab/>
        <w:t>Resource data types</w:t>
      </w:r>
      <w:bookmarkEnd w:id="112"/>
      <w:bookmarkEnd w:id="113"/>
    </w:p>
    <w:p w14:paraId="1653B967" w14:textId="77777777" w:rsidR="005654CB" w:rsidRPr="00324DB7" w:rsidRDefault="00157FA9" w:rsidP="005654CB">
      <w:pPr>
        <w:pStyle w:val="Heading3"/>
      </w:pPr>
      <w:bookmarkStart w:id="114" w:name="_Toc95469294"/>
      <w:bookmarkStart w:id="115" w:name="_Toc95816980"/>
      <w:r w:rsidRPr="00324DB7">
        <w:t>6</w:t>
      </w:r>
      <w:r w:rsidR="005654CB" w:rsidRPr="00324DB7">
        <w:t>.2.1</w:t>
      </w:r>
      <w:r w:rsidR="005654CB" w:rsidRPr="00324DB7">
        <w:tab/>
        <w:t>Introduction</w:t>
      </w:r>
      <w:bookmarkEnd w:id="114"/>
      <w:bookmarkEnd w:id="115"/>
    </w:p>
    <w:p w14:paraId="24FC6F20" w14:textId="77777777" w:rsidR="005654CB" w:rsidRPr="00324DB7" w:rsidRDefault="005654CB" w:rsidP="005654CB">
      <w:r w:rsidRPr="00324DB7">
        <w:t xml:space="preserve">This clause defines data structures </w:t>
      </w:r>
      <w:r w:rsidR="00644E7E" w:rsidRPr="00324DB7">
        <w:t xml:space="preserve">that shall </w:t>
      </w:r>
      <w:r w:rsidRPr="00324DB7">
        <w:t xml:space="preserve">be used in </w:t>
      </w:r>
      <w:r w:rsidR="00644E7E" w:rsidRPr="00324DB7">
        <w:t xml:space="preserve">the </w:t>
      </w:r>
      <w:r w:rsidRPr="00324DB7">
        <w:t>resource representations.</w:t>
      </w:r>
    </w:p>
    <w:p w14:paraId="033FD5C7" w14:textId="77777777" w:rsidR="005654CB" w:rsidRPr="00324DB7" w:rsidRDefault="00157FA9" w:rsidP="005654CB">
      <w:pPr>
        <w:pStyle w:val="Heading3"/>
      </w:pPr>
      <w:bookmarkStart w:id="116" w:name="_Toc95469295"/>
      <w:bookmarkStart w:id="117" w:name="_Toc95816981"/>
      <w:r w:rsidRPr="00324DB7">
        <w:t>6</w:t>
      </w:r>
      <w:r w:rsidR="005654CB" w:rsidRPr="00324DB7">
        <w:t>.2.2</w:t>
      </w:r>
      <w:r w:rsidR="005654CB" w:rsidRPr="00324DB7">
        <w:tab/>
        <w:t>Type: PlmnInfo</w:t>
      </w:r>
      <w:bookmarkEnd w:id="116"/>
      <w:bookmarkEnd w:id="117"/>
    </w:p>
    <w:p w14:paraId="42F8DAC8" w14:textId="485520AB" w:rsidR="005654CB" w:rsidRPr="00324DB7" w:rsidRDefault="005654CB" w:rsidP="005654CB">
      <w:r w:rsidRPr="00324DB7">
        <w:t xml:space="preserve">This type represents the information on Mobile Network(s), which a </w:t>
      </w:r>
      <w:r w:rsidR="00F54EFB" w:rsidRPr="00324DB7">
        <w:t>MEC</w:t>
      </w:r>
      <w:r w:rsidRPr="00324DB7">
        <w:t xml:space="preserve"> application instance is associated to.</w:t>
      </w:r>
    </w:p>
    <w:p w14:paraId="5FEDF9EE" w14:textId="77777777" w:rsidR="005654CB" w:rsidRPr="00324DB7" w:rsidRDefault="005654CB" w:rsidP="005654CB">
      <w:r w:rsidRPr="00324DB7">
        <w:t xml:space="preserve">The </w:t>
      </w:r>
      <w:r w:rsidR="007010BD" w:rsidRPr="00324DB7">
        <w:t xml:space="preserve">attributes </w:t>
      </w:r>
      <w:r w:rsidRPr="00324DB7">
        <w:t xml:space="preserve">of the PlmnInfo shall follow the notations provided in table </w:t>
      </w:r>
      <w:r w:rsidR="00157FA9" w:rsidRPr="00324DB7">
        <w:t>6</w:t>
      </w:r>
      <w:r w:rsidRPr="00324DB7">
        <w:t>.2.2-1.</w:t>
      </w:r>
    </w:p>
    <w:p w14:paraId="479A170C" w14:textId="77777777" w:rsidR="005654CB" w:rsidRPr="00324DB7" w:rsidRDefault="005654CB" w:rsidP="005654CB">
      <w:pPr>
        <w:pStyle w:val="TH"/>
      </w:pPr>
      <w:r w:rsidRPr="00324DB7">
        <w:lastRenderedPageBreak/>
        <w:t xml:space="preserve">Table </w:t>
      </w:r>
      <w:r w:rsidR="00157FA9" w:rsidRPr="00324DB7">
        <w:t>6</w:t>
      </w:r>
      <w:r w:rsidRPr="00324DB7">
        <w:t>.2.2-1</w:t>
      </w:r>
      <w:r w:rsidR="00EA657A" w:rsidRPr="00324DB7">
        <w:t>:</w:t>
      </w:r>
      <w:r w:rsidRPr="00324DB7">
        <w:t xml:space="preserve"> </w:t>
      </w:r>
      <w:r w:rsidR="00CB2215" w:rsidRPr="00324DB7">
        <w:t xml:space="preserve">Attributes </w:t>
      </w:r>
      <w:r w:rsidRPr="00324DB7">
        <w:t>of the PlmnInfo</w:t>
      </w:r>
    </w:p>
    <w:tbl>
      <w:tblPr>
        <w:tblW w:w="485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954"/>
        <w:gridCol w:w="1670"/>
        <w:gridCol w:w="1471"/>
        <w:gridCol w:w="4253"/>
      </w:tblGrid>
      <w:tr w:rsidR="00911141" w:rsidRPr="00324DB7" w14:paraId="5C74E2ED" w14:textId="77777777" w:rsidTr="006F7E04">
        <w:trPr>
          <w:jc w:val="center"/>
        </w:trPr>
        <w:tc>
          <w:tcPr>
            <w:tcW w:w="1045" w:type="pct"/>
            <w:shd w:val="clear" w:color="auto" w:fill="C0C0C0"/>
            <w:tcMar>
              <w:top w:w="0" w:type="dxa"/>
              <w:left w:w="28" w:type="dxa"/>
              <w:bottom w:w="0" w:type="dxa"/>
              <w:right w:w="108" w:type="dxa"/>
            </w:tcMar>
          </w:tcPr>
          <w:p w14:paraId="7D72FD4C" w14:textId="77777777" w:rsidR="005654CB" w:rsidRPr="00324DB7" w:rsidRDefault="007010BD" w:rsidP="00CD7E50">
            <w:pPr>
              <w:pStyle w:val="TAH"/>
            </w:pPr>
            <w:r w:rsidRPr="00324DB7">
              <w:t>Attribute</w:t>
            </w:r>
            <w:r w:rsidR="002B5A2A" w:rsidRPr="00324DB7">
              <w:t xml:space="preserve"> </w:t>
            </w:r>
            <w:r w:rsidR="00E03180" w:rsidRPr="00324DB7">
              <w:t>n</w:t>
            </w:r>
            <w:r w:rsidR="002B5A2A" w:rsidRPr="00324DB7">
              <w:t>ame</w:t>
            </w:r>
          </w:p>
        </w:tc>
        <w:tc>
          <w:tcPr>
            <w:tcW w:w="893" w:type="pct"/>
            <w:shd w:val="clear" w:color="auto" w:fill="C0C0C0"/>
            <w:tcMar>
              <w:top w:w="0" w:type="dxa"/>
              <w:left w:w="28" w:type="dxa"/>
              <w:bottom w:w="0" w:type="dxa"/>
              <w:right w:w="108" w:type="dxa"/>
            </w:tcMar>
          </w:tcPr>
          <w:p w14:paraId="3F6C59ED" w14:textId="77777777" w:rsidR="005654CB" w:rsidRPr="00324DB7" w:rsidRDefault="00CB2215" w:rsidP="00CD7E50">
            <w:pPr>
              <w:pStyle w:val="TAH"/>
            </w:pPr>
            <w:r w:rsidRPr="00324DB7">
              <w:t xml:space="preserve">Data </w:t>
            </w:r>
            <w:r w:rsidR="00E03180" w:rsidRPr="00324DB7">
              <w:t>t</w:t>
            </w:r>
            <w:r w:rsidR="002B5A2A" w:rsidRPr="00324DB7">
              <w:t>ype</w:t>
            </w:r>
          </w:p>
        </w:tc>
        <w:tc>
          <w:tcPr>
            <w:tcW w:w="787" w:type="pct"/>
            <w:shd w:val="clear" w:color="auto" w:fill="C0C0C0"/>
            <w:tcMar>
              <w:top w:w="0" w:type="dxa"/>
              <w:left w:w="28" w:type="dxa"/>
              <w:bottom w:w="0" w:type="dxa"/>
              <w:right w:w="108" w:type="dxa"/>
            </w:tcMar>
          </w:tcPr>
          <w:p w14:paraId="3AC2A2C1" w14:textId="77777777" w:rsidR="005654CB" w:rsidRPr="00324DB7" w:rsidRDefault="005654CB" w:rsidP="00CD7E50">
            <w:pPr>
              <w:pStyle w:val="TAH"/>
            </w:pPr>
            <w:r w:rsidRPr="00324DB7">
              <w:t>Cardinality</w:t>
            </w:r>
          </w:p>
        </w:tc>
        <w:tc>
          <w:tcPr>
            <w:tcW w:w="2275" w:type="pct"/>
            <w:shd w:val="clear" w:color="auto" w:fill="C0C0C0"/>
            <w:tcMar>
              <w:top w:w="0" w:type="dxa"/>
              <w:left w:w="28" w:type="dxa"/>
              <w:bottom w:w="0" w:type="dxa"/>
              <w:right w:w="108" w:type="dxa"/>
            </w:tcMar>
          </w:tcPr>
          <w:p w14:paraId="57EA8ECB" w14:textId="77777777" w:rsidR="005654CB" w:rsidRPr="00324DB7" w:rsidRDefault="005654CB" w:rsidP="00CD7E50">
            <w:pPr>
              <w:pStyle w:val="TAH"/>
            </w:pPr>
            <w:r w:rsidRPr="00324DB7">
              <w:t>Description</w:t>
            </w:r>
          </w:p>
        </w:tc>
      </w:tr>
      <w:tr w:rsidR="00911141" w:rsidRPr="00324DB7" w14:paraId="53E703B4" w14:textId="77777777" w:rsidTr="006F7E04">
        <w:trPr>
          <w:jc w:val="center"/>
        </w:trPr>
        <w:tc>
          <w:tcPr>
            <w:tcW w:w="1045" w:type="pct"/>
            <w:tcMar>
              <w:top w:w="0" w:type="dxa"/>
              <w:left w:w="28" w:type="dxa"/>
              <w:bottom w:w="0" w:type="dxa"/>
              <w:right w:w="108" w:type="dxa"/>
            </w:tcMar>
          </w:tcPr>
          <w:p w14:paraId="0B328E7E" w14:textId="77777777" w:rsidR="005654CB" w:rsidRPr="00324DB7" w:rsidRDefault="005654CB" w:rsidP="00CD7E50">
            <w:pPr>
              <w:pStyle w:val="TAL"/>
            </w:pPr>
            <w:r w:rsidRPr="00324DB7">
              <w:t>timeStamp</w:t>
            </w:r>
          </w:p>
        </w:tc>
        <w:tc>
          <w:tcPr>
            <w:tcW w:w="893" w:type="pct"/>
            <w:tcMar>
              <w:top w:w="0" w:type="dxa"/>
              <w:left w:w="28" w:type="dxa"/>
              <w:bottom w:w="0" w:type="dxa"/>
              <w:right w:w="108" w:type="dxa"/>
            </w:tcMar>
          </w:tcPr>
          <w:p w14:paraId="2D913CEF" w14:textId="77777777" w:rsidR="005654CB" w:rsidRPr="00324DB7" w:rsidRDefault="005654CB" w:rsidP="004607B4">
            <w:pPr>
              <w:pStyle w:val="TAL"/>
            </w:pPr>
            <w:r w:rsidRPr="00324DB7">
              <w:t>TimeStamp</w:t>
            </w:r>
          </w:p>
        </w:tc>
        <w:tc>
          <w:tcPr>
            <w:tcW w:w="787" w:type="pct"/>
            <w:tcMar>
              <w:top w:w="0" w:type="dxa"/>
              <w:left w:w="28" w:type="dxa"/>
              <w:bottom w:w="0" w:type="dxa"/>
              <w:right w:w="108" w:type="dxa"/>
            </w:tcMar>
          </w:tcPr>
          <w:p w14:paraId="37DB6967" w14:textId="77777777" w:rsidR="005654CB" w:rsidRPr="00324DB7" w:rsidRDefault="005654CB" w:rsidP="00CD7E50">
            <w:pPr>
              <w:pStyle w:val="TAL"/>
            </w:pPr>
            <w:r w:rsidRPr="00324DB7">
              <w:t>0</w:t>
            </w:r>
            <w:r w:rsidR="003773DE" w:rsidRPr="00324DB7">
              <w:t>..</w:t>
            </w:r>
            <w:r w:rsidRPr="00324DB7">
              <w:t>1</w:t>
            </w:r>
          </w:p>
        </w:tc>
        <w:tc>
          <w:tcPr>
            <w:tcW w:w="2275" w:type="pct"/>
            <w:tcMar>
              <w:top w:w="0" w:type="dxa"/>
              <w:left w:w="28" w:type="dxa"/>
              <w:bottom w:w="0" w:type="dxa"/>
              <w:right w:w="108" w:type="dxa"/>
            </w:tcMar>
          </w:tcPr>
          <w:p w14:paraId="77676051" w14:textId="77777777" w:rsidR="005654CB" w:rsidRPr="00324DB7" w:rsidRDefault="005654CB" w:rsidP="00CD7E50">
            <w:pPr>
              <w:pStyle w:val="TAL"/>
            </w:pPr>
            <w:r w:rsidRPr="00324DB7">
              <w:t>Time stamp</w:t>
            </w:r>
            <w:r w:rsidR="00305FB8" w:rsidRPr="00324DB7">
              <w:t>.</w:t>
            </w:r>
          </w:p>
        </w:tc>
      </w:tr>
      <w:tr w:rsidR="00911141" w:rsidRPr="00324DB7" w14:paraId="51B8CFF6" w14:textId="77777777" w:rsidTr="006F7E04">
        <w:trPr>
          <w:jc w:val="center"/>
        </w:trPr>
        <w:tc>
          <w:tcPr>
            <w:tcW w:w="1045" w:type="pct"/>
            <w:tcMar>
              <w:top w:w="0" w:type="dxa"/>
              <w:left w:w="28" w:type="dxa"/>
              <w:bottom w:w="0" w:type="dxa"/>
              <w:right w:w="108" w:type="dxa"/>
            </w:tcMar>
          </w:tcPr>
          <w:p w14:paraId="6085E907" w14:textId="1785B656" w:rsidR="005654CB" w:rsidRPr="00324DB7" w:rsidRDefault="002A645A" w:rsidP="00CD7E50">
            <w:pPr>
              <w:pStyle w:val="TAL"/>
            </w:pPr>
            <w:r w:rsidRPr="00324DB7">
              <w:t>appInstanceId</w:t>
            </w:r>
          </w:p>
        </w:tc>
        <w:tc>
          <w:tcPr>
            <w:tcW w:w="893" w:type="pct"/>
            <w:tcMar>
              <w:top w:w="0" w:type="dxa"/>
              <w:left w:w="28" w:type="dxa"/>
              <w:bottom w:w="0" w:type="dxa"/>
              <w:right w:w="108" w:type="dxa"/>
            </w:tcMar>
          </w:tcPr>
          <w:p w14:paraId="0C49AD2E" w14:textId="77777777" w:rsidR="005654CB" w:rsidRPr="00324DB7" w:rsidRDefault="005654CB" w:rsidP="00CD7E50">
            <w:pPr>
              <w:pStyle w:val="TAL"/>
            </w:pPr>
            <w:r w:rsidRPr="00324DB7">
              <w:t>String</w:t>
            </w:r>
          </w:p>
        </w:tc>
        <w:tc>
          <w:tcPr>
            <w:tcW w:w="787" w:type="pct"/>
            <w:tcMar>
              <w:top w:w="0" w:type="dxa"/>
              <w:left w:w="28" w:type="dxa"/>
              <w:bottom w:w="0" w:type="dxa"/>
              <w:right w:w="108" w:type="dxa"/>
            </w:tcMar>
          </w:tcPr>
          <w:p w14:paraId="018565F4" w14:textId="77777777" w:rsidR="005654CB" w:rsidRPr="00324DB7" w:rsidRDefault="005654CB" w:rsidP="00CD7E50">
            <w:pPr>
              <w:pStyle w:val="TAL"/>
            </w:pPr>
            <w:r w:rsidRPr="00324DB7">
              <w:t>1</w:t>
            </w:r>
          </w:p>
        </w:tc>
        <w:tc>
          <w:tcPr>
            <w:tcW w:w="2275" w:type="pct"/>
            <w:tcMar>
              <w:top w:w="0" w:type="dxa"/>
              <w:left w:w="28" w:type="dxa"/>
              <w:bottom w:w="0" w:type="dxa"/>
              <w:right w:w="108" w:type="dxa"/>
            </w:tcMar>
          </w:tcPr>
          <w:p w14:paraId="75A4E381" w14:textId="04D32833" w:rsidR="005654CB" w:rsidRPr="00324DB7" w:rsidRDefault="005654CB" w:rsidP="00CD7E50">
            <w:pPr>
              <w:pStyle w:val="TAL"/>
            </w:pPr>
            <w:r w:rsidRPr="00324DB7">
              <w:t xml:space="preserve">Unique identifier for the </w:t>
            </w:r>
            <w:r w:rsidR="00331385" w:rsidRPr="00324DB7">
              <w:t>MEC</w:t>
            </w:r>
            <w:r w:rsidRPr="00324DB7">
              <w:t xml:space="preserve"> application instance</w:t>
            </w:r>
            <w:r w:rsidR="00305FB8" w:rsidRPr="00324DB7">
              <w:t>.</w:t>
            </w:r>
          </w:p>
        </w:tc>
      </w:tr>
      <w:tr w:rsidR="00D62D96" w:rsidRPr="00324DB7" w14:paraId="25C4850F" w14:textId="77777777" w:rsidTr="006F7E04">
        <w:trPr>
          <w:jc w:val="center"/>
        </w:trPr>
        <w:tc>
          <w:tcPr>
            <w:tcW w:w="1045" w:type="pct"/>
            <w:tcMar>
              <w:top w:w="0" w:type="dxa"/>
              <w:left w:w="28" w:type="dxa"/>
              <w:bottom w:w="0" w:type="dxa"/>
              <w:right w:w="108" w:type="dxa"/>
            </w:tcMar>
          </w:tcPr>
          <w:p w14:paraId="757DD3BE" w14:textId="0AD62D72" w:rsidR="00D62D96" w:rsidRPr="00324DB7" w:rsidRDefault="00D62D96" w:rsidP="00CD7E50">
            <w:pPr>
              <w:pStyle w:val="TAL"/>
            </w:pPr>
            <w:r w:rsidRPr="009364B4">
              <w:t>plmn</w:t>
            </w:r>
          </w:p>
        </w:tc>
        <w:tc>
          <w:tcPr>
            <w:tcW w:w="893" w:type="pct"/>
            <w:tcMar>
              <w:top w:w="0" w:type="dxa"/>
              <w:left w:w="28" w:type="dxa"/>
              <w:bottom w:w="0" w:type="dxa"/>
              <w:right w:w="108" w:type="dxa"/>
            </w:tcMar>
          </w:tcPr>
          <w:p w14:paraId="773119C7" w14:textId="63119929" w:rsidR="00D62D96" w:rsidRPr="00324DB7" w:rsidRDefault="00D62D96" w:rsidP="00CD7E50">
            <w:pPr>
              <w:pStyle w:val="TAL"/>
            </w:pPr>
            <w:r w:rsidRPr="009364B4">
              <w:t>Plmn</w:t>
            </w:r>
          </w:p>
        </w:tc>
        <w:tc>
          <w:tcPr>
            <w:tcW w:w="787" w:type="pct"/>
            <w:tcMar>
              <w:top w:w="0" w:type="dxa"/>
              <w:left w:w="28" w:type="dxa"/>
              <w:bottom w:w="0" w:type="dxa"/>
              <w:right w:w="108" w:type="dxa"/>
            </w:tcMar>
          </w:tcPr>
          <w:p w14:paraId="31B6EDF1" w14:textId="29897860" w:rsidR="00D62D96" w:rsidRPr="00324DB7" w:rsidRDefault="00D62D96" w:rsidP="00CD7E50">
            <w:pPr>
              <w:pStyle w:val="TAL"/>
            </w:pPr>
            <w:r w:rsidRPr="00324DB7">
              <w:t>1..N</w:t>
            </w:r>
          </w:p>
        </w:tc>
        <w:tc>
          <w:tcPr>
            <w:tcW w:w="2275" w:type="pct"/>
            <w:tcMar>
              <w:top w:w="0" w:type="dxa"/>
              <w:left w:w="28" w:type="dxa"/>
              <w:bottom w:w="0" w:type="dxa"/>
              <w:right w:w="108" w:type="dxa"/>
            </w:tcMar>
          </w:tcPr>
          <w:p w14:paraId="51D2F9C3" w14:textId="71DB046E" w:rsidR="00D62D96" w:rsidRPr="00324DB7" w:rsidRDefault="00D62D96" w:rsidP="00045EFA">
            <w:pPr>
              <w:pStyle w:val="TAL"/>
            </w:pPr>
            <w:r w:rsidRPr="00324DB7">
              <w:t>Public Land Mobile Network Identity.</w:t>
            </w:r>
          </w:p>
        </w:tc>
      </w:tr>
    </w:tbl>
    <w:p w14:paraId="7867819E" w14:textId="77777777" w:rsidR="005654CB" w:rsidRPr="00324DB7" w:rsidRDefault="005654CB" w:rsidP="005654CB"/>
    <w:p w14:paraId="35E48FB2" w14:textId="77777777" w:rsidR="005654CB" w:rsidRPr="00324DB7" w:rsidRDefault="00157FA9" w:rsidP="005654CB">
      <w:pPr>
        <w:pStyle w:val="Heading3"/>
      </w:pPr>
      <w:bookmarkStart w:id="118" w:name="_Toc95469296"/>
      <w:bookmarkStart w:id="119" w:name="_Toc95816982"/>
      <w:r w:rsidRPr="00324DB7">
        <w:t>6</w:t>
      </w:r>
      <w:r w:rsidR="005654CB" w:rsidRPr="00324DB7">
        <w:t>.2.3</w:t>
      </w:r>
      <w:r w:rsidR="005654CB" w:rsidRPr="00324DB7">
        <w:tab/>
        <w:t>Type: RabInfo</w:t>
      </w:r>
      <w:bookmarkEnd w:id="118"/>
      <w:bookmarkEnd w:id="119"/>
    </w:p>
    <w:p w14:paraId="1C697EE7" w14:textId="33B9EB78" w:rsidR="005654CB" w:rsidRPr="00324DB7" w:rsidRDefault="005654CB" w:rsidP="005654CB">
      <w:r w:rsidRPr="00324DB7">
        <w:t xml:space="preserve">This type represents the information on existing </w:t>
      </w:r>
      <w:r w:rsidRPr="009364B4">
        <w:t>E-RAB</w:t>
      </w:r>
      <w:r w:rsidRPr="00324DB7">
        <w:t xml:space="preserve">s that are associated with a specific </w:t>
      </w:r>
      <w:r w:rsidR="00F54EFB" w:rsidRPr="00324DB7">
        <w:t>MEC</w:t>
      </w:r>
      <w:r w:rsidRPr="00324DB7">
        <w:t xml:space="preserve"> application instance.</w:t>
      </w:r>
    </w:p>
    <w:p w14:paraId="1636123A" w14:textId="77777777" w:rsidR="005654CB" w:rsidRPr="00324DB7" w:rsidRDefault="005654CB" w:rsidP="005654CB">
      <w:r w:rsidRPr="00324DB7">
        <w:t xml:space="preserve">The </w:t>
      </w:r>
      <w:r w:rsidR="007010BD" w:rsidRPr="00324DB7">
        <w:t xml:space="preserve">attributes </w:t>
      </w:r>
      <w:r w:rsidRPr="00324DB7">
        <w:t xml:space="preserve">of the RabInfo shall follow the notations provided in table </w:t>
      </w:r>
      <w:r w:rsidR="00E07069" w:rsidRPr="00324DB7">
        <w:t>6</w:t>
      </w:r>
      <w:r w:rsidRPr="00324DB7">
        <w:t>.2.3-1.</w:t>
      </w:r>
    </w:p>
    <w:p w14:paraId="3365F84A" w14:textId="77777777" w:rsidR="005654CB" w:rsidRPr="00324DB7" w:rsidRDefault="005654CB" w:rsidP="00500949">
      <w:pPr>
        <w:pStyle w:val="TH"/>
        <w:keepNext w:val="0"/>
        <w:keepLines w:val="0"/>
      </w:pPr>
      <w:r w:rsidRPr="00324DB7">
        <w:t xml:space="preserve">Table </w:t>
      </w:r>
      <w:r w:rsidR="00157FA9" w:rsidRPr="00324DB7">
        <w:t>6</w:t>
      </w:r>
      <w:r w:rsidRPr="00324DB7">
        <w:t>.2.3-1</w:t>
      </w:r>
      <w:r w:rsidR="00EA657A" w:rsidRPr="00324DB7">
        <w:t>:</w:t>
      </w:r>
      <w:r w:rsidRPr="00324DB7">
        <w:t xml:space="preserve"> </w:t>
      </w:r>
      <w:r w:rsidR="00CB2215" w:rsidRPr="00324DB7">
        <w:t xml:space="preserve">Attributes </w:t>
      </w:r>
      <w:r w:rsidRPr="00324DB7">
        <w:t>of the RabInfo</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204"/>
        <w:gridCol w:w="1451"/>
        <w:gridCol w:w="1147"/>
        <w:gridCol w:w="4821"/>
      </w:tblGrid>
      <w:tr w:rsidR="004607B4" w:rsidRPr="00324DB7" w14:paraId="40FE9674" w14:textId="77777777" w:rsidTr="006631E1">
        <w:trPr>
          <w:tblHeader/>
          <w:jc w:val="center"/>
        </w:trPr>
        <w:tc>
          <w:tcPr>
            <w:tcW w:w="1145" w:type="pct"/>
            <w:shd w:val="clear" w:color="auto" w:fill="C0C0C0"/>
            <w:tcMar>
              <w:top w:w="0" w:type="dxa"/>
              <w:left w:w="28" w:type="dxa"/>
              <w:bottom w:w="0" w:type="dxa"/>
              <w:right w:w="108" w:type="dxa"/>
            </w:tcMar>
          </w:tcPr>
          <w:p w14:paraId="69F2F1B7" w14:textId="4062CEBF" w:rsidR="005654CB" w:rsidRPr="00324DB7" w:rsidRDefault="007010BD" w:rsidP="00500949">
            <w:pPr>
              <w:pStyle w:val="TAH"/>
              <w:keepNext w:val="0"/>
              <w:keepLines w:val="0"/>
            </w:pPr>
            <w:r w:rsidRPr="00324DB7">
              <w:t>Attribute</w:t>
            </w:r>
            <w:r w:rsidR="00C43A47" w:rsidRPr="00324DB7">
              <w:t xml:space="preserve"> </w:t>
            </w:r>
            <w:r w:rsidR="00E03180" w:rsidRPr="00324DB7">
              <w:t>n</w:t>
            </w:r>
            <w:r w:rsidR="002B5A2A" w:rsidRPr="00324DB7">
              <w:t>ame</w:t>
            </w:r>
          </w:p>
        </w:tc>
        <w:tc>
          <w:tcPr>
            <w:tcW w:w="754" w:type="pct"/>
            <w:shd w:val="clear" w:color="auto" w:fill="C0C0C0"/>
            <w:tcMar>
              <w:top w:w="0" w:type="dxa"/>
              <w:left w:w="28" w:type="dxa"/>
              <w:bottom w:w="0" w:type="dxa"/>
              <w:right w:w="108" w:type="dxa"/>
            </w:tcMar>
          </w:tcPr>
          <w:p w14:paraId="282FFA95" w14:textId="53EE486C" w:rsidR="005654CB" w:rsidRPr="00324DB7" w:rsidRDefault="00CB2215" w:rsidP="00500949">
            <w:pPr>
              <w:pStyle w:val="TAH"/>
              <w:keepNext w:val="0"/>
              <w:keepLines w:val="0"/>
            </w:pPr>
            <w:r w:rsidRPr="00324DB7">
              <w:t>Data</w:t>
            </w:r>
            <w:r w:rsidR="00C43A47" w:rsidRPr="00324DB7">
              <w:t xml:space="preserve"> </w:t>
            </w:r>
            <w:r w:rsidR="00E03180" w:rsidRPr="00324DB7">
              <w:t>t</w:t>
            </w:r>
            <w:r w:rsidR="002B5A2A" w:rsidRPr="00324DB7">
              <w:t>ype</w:t>
            </w:r>
          </w:p>
        </w:tc>
        <w:tc>
          <w:tcPr>
            <w:tcW w:w="596" w:type="pct"/>
            <w:shd w:val="clear" w:color="auto" w:fill="C0C0C0"/>
            <w:tcMar>
              <w:top w:w="0" w:type="dxa"/>
              <w:left w:w="28" w:type="dxa"/>
              <w:bottom w:w="0" w:type="dxa"/>
              <w:right w:w="108" w:type="dxa"/>
            </w:tcMar>
          </w:tcPr>
          <w:p w14:paraId="53ACFEB1" w14:textId="77777777" w:rsidR="005654CB" w:rsidRPr="00324DB7" w:rsidRDefault="005654CB" w:rsidP="00500949">
            <w:pPr>
              <w:pStyle w:val="TAH"/>
              <w:keepNext w:val="0"/>
              <w:keepLines w:val="0"/>
            </w:pPr>
            <w:r w:rsidRPr="00324DB7">
              <w:t>Cardinality</w:t>
            </w:r>
          </w:p>
        </w:tc>
        <w:tc>
          <w:tcPr>
            <w:tcW w:w="2505" w:type="pct"/>
            <w:shd w:val="clear" w:color="auto" w:fill="C0C0C0"/>
            <w:tcMar>
              <w:top w:w="0" w:type="dxa"/>
              <w:left w:w="28" w:type="dxa"/>
              <w:bottom w:w="0" w:type="dxa"/>
              <w:right w:w="108" w:type="dxa"/>
            </w:tcMar>
          </w:tcPr>
          <w:p w14:paraId="2EB3C0F7" w14:textId="77777777" w:rsidR="005654CB" w:rsidRPr="00324DB7" w:rsidRDefault="005654CB" w:rsidP="00500949">
            <w:pPr>
              <w:pStyle w:val="TAH"/>
              <w:keepNext w:val="0"/>
              <w:keepLines w:val="0"/>
            </w:pPr>
            <w:r w:rsidRPr="00324DB7">
              <w:t>Description</w:t>
            </w:r>
          </w:p>
        </w:tc>
      </w:tr>
      <w:tr w:rsidR="004607B4" w:rsidRPr="00324DB7" w14:paraId="5586B15A" w14:textId="77777777" w:rsidTr="006631E1">
        <w:trPr>
          <w:jc w:val="center"/>
        </w:trPr>
        <w:tc>
          <w:tcPr>
            <w:tcW w:w="1145" w:type="pct"/>
            <w:tcMar>
              <w:top w:w="0" w:type="dxa"/>
              <w:left w:w="28" w:type="dxa"/>
              <w:bottom w:w="0" w:type="dxa"/>
              <w:right w:w="108" w:type="dxa"/>
            </w:tcMar>
          </w:tcPr>
          <w:p w14:paraId="01DEA800" w14:textId="77777777" w:rsidR="005654CB" w:rsidRPr="00324DB7" w:rsidRDefault="005654CB" w:rsidP="00C43A47">
            <w:pPr>
              <w:pStyle w:val="TAL"/>
            </w:pPr>
            <w:r w:rsidRPr="00324DB7">
              <w:t>timeStamp</w:t>
            </w:r>
          </w:p>
        </w:tc>
        <w:tc>
          <w:tcPr>
            <w:tcW w:w="754" w:type="pct"/>
            <w:tcMar>
              <w:top w:w="0" w:type="dxa"/>
              <w:left w:w="28" w:type="dxa"/>
              <w:bottom w:w="0" w:type="dxa"/>
              <w:right w:w="108" w:type="dxa"/>
            </w:tcMar>
          </w:tcPr>
          <w:p w14:paraId="55DFC2E5" w14:textId="77777777" w:rsidR="005654CB" w:rsidRPr="00324DB7" w:rsidRDefault="005654CB" w:rsidP="00C43A47">
            <w:pPr>
              <w:pStyle w:val="TAL"/>
            </w:pPr>
            <w:r w:rsidRPr="00324DB7">
              <w:t>TimeStamp</w:t>
            </w:r>
          </w:p>
        </w:tc>
        <w:tc>
          <w:tcPr>
            <w:tcW w:w="596" w:type="pct"/>
            <w:tcMar>
              <w:top w:w="0" w:type="dxa"/>
              <w:left w:w="28" w:type="dxa"/>
              <w:bottom w:w="0" w:type="dxa"/>
              <w:right w:w="108" w:type="dxa"/>
            </w:tcMar>
          </w:tcPr>
          <w:p w14:paraId="04449C32" w14:textId="77777777" w:rsidR="005654CB" w:rsidRPr="00324DB7" w:rsidRDefault="005654CB" w:rsidP="00C43A47">
            <w:pPr>
              <w:pStyle w:val="TAL"/>
            </w:pPr>
            <w:r w:rsidRPr="00324DB7">
              <w:t>0</w:t>
            </w:r>
            <w:r w:rsidR="003773DE" w:rsidRPr="00324DB7">
              <w:t>..</w:t>
            </w:r>
            <w:r w:rsidRPr="00324DB7">
              <w:t>1</w:t>
            </w:r>
          </w:p>
        </w:tc>
        <w:tc>
          <w:tcPr>
            <w:tcW w:w="2505" w:type="pct"/>
            <w:tcMar>
              <w:top w:w="0" w:type="dxa"/>
              <w:left w:w="28" w:type="dxa"/>
              <w:bottom w:w="0" w:type="dxa"/>
              <w:right w:w="108" w:type="dxa"/>
            </w:tcMar>
          </w:tcPr>
          <w:p w14:paraId="5728DBD7" w14:textId="4CC05C9E" w:rsidR="005654CB" w:rsidRPr="00324DB7" w:rsidRDefault="005654CB" w:rsidP="00C43A47">
            <w:pPr>
              <w:pStyle w:val="TAL"/>
            </w:pPr>
            <w:r w:rsidRPr="00324DB7">
              <w:t>Time</w:t>
            </w:r>
            <w:r w:rsidR="00C43A47" w:rsidRPr="00324DB7">
              <w:t xml:space="preserve"> </w:t>
            </w:r>
            <w:r w:rsidRPr="00324DB7">
              <w:t>stamp</w:t>
            </w:r>
            <w:r w:rsidR="00305FB8" w:rsidRPr="00324DB7">
              <w:t>.</w:t>
            </w:r>
          </w:p>
        </w:tc>
      </w:tr>
      <w:tr w:rsidR="004607B4" w:rsidRPr="00324DB7" w14:paraId="2F27E98F" w14:textId="77777777" w:rsidTr="006631E1">
        <w:trPr>
          <w:jc w:val="center"/>
        </w:trPr>
        <w:tc>
          <w:tcPr>
            <w:tcW w:w="1145" w:type="pct"/>
            <w:tcMar>
              <w:top w:w="0" w:type="dxa"/>
              <w:left w:w="28" w:type="dxa"/>
              <w:bottom w:w="0" w:type="dxa"/>
              <w:right w:w="108" w:type="dxa"/>
            </w:tcMar>
          </w:tcPr>
          <w:p w14:paraId="2B4EB944" w14:textId="7FB0B9BC" w:rsidR="005654CB" w:rsidRPr="00324DB7" w:rsidRDefault="002A645A" w:rsidP="00C43A47">
            <w:pPr>
              <w:pStyle w:val="TAL"/>
            </w:pPr>
            <w:r w:rsidRPr="00324DB7">
              <w:t>appInstanceId</w:t>
            </w:r>
          </w:p>
        </w:tc>
        <w:tc>
          <w:tcPr>
            <w:tcW w:w="754" w:type="pct"/>
            <w:tcMar>
              <w:top w:w="0" w:type="dxa"/>
              <w:left w:w="28" w:type="dxa"/>
              <w:bottom w:w="0" w:type="dxa"/>
              <w:right w:w="108" w:type="dxa"/>
            </w:tcMar>
          </w:tcPr>
          <w:p w14:paraId="06262AF1" w14:textId="77777777" w:rsidR="005654CB" w:rsidRPr="00324DB7" w:rsidRDefault="005654CB" w:rsidP="00C43A47">
            <w:pPr>
              <w:pStyle w:val="TAL"/>
            </w:pPr>
            <w:r w:rsidRPr="00324DB7">
              <w:t>String</w:t>
            </w:r>
          </w:p>
        </w:tc>
        <w:tc>
          <w:tcPr>
            <w:tcW w:w="596" w:type="pct"/>
            <w:tcMar>
              <w:top w:w="0" w:type="dxa"/>
              <w:left w:w="28" w:type="dxa"/>
              <w:bottom w:w="0" w:type="dxa"/>
              <w:right w:w="108" w:type="dxa"/>
            </w:tcMar>
          </w:tcPr>
          <w:p w14:paraId="014A0CBD" w14:textId="77777777" w:rsidR="005654CB" w:rsidRPr="00324DB7" w:rsidRDefault="005654CB" w:rsidP="00C43A47">
            <w:pPr>
              <w:pStyle w:val="TAL"/>
            </w:pPr>
            <w:r w:rsidRPr="00324DB7">
              <w:t>1</w:t>
            </w:r>
          </w:p>
        </w:tc>
        <w:tc>
          <w:tcPr>
            <w:tcW w:w="2505" w:type="pct"/>
            <w:tcMar>
              <w:top w:w="0" w:type="dxa"/>
              <w:left w:w="28" w:type="dxa"/>
              <w:bottom w:w="0" w:type="dxa"/>
              <w:right w:w="108" w:type="dxa"/>
            </w:tcMar>
          </w:tcPr>
          <w:p w14:paraId="10D75015" w14:textId="25FDEE6B" w:rsidR="005654CB" w:rsidRPr="00324DB7" w:rsidRDefault="005654CB" w:rsidP="00C43A47">
            <w:pPr>
              <w:pStyle w:val="TAL"/>
            </w:pPr>
            <w:r w:rsidRPr="00324DB7">
              <w:t>Unique</w:t>
            </w:r>
            <w:r w:rsidR="00C43A47" w:rsidRPr="00324DB7">
              <w:t xml:space="preserve"> </w:t>
            </w:r>
            <w:r w:rsidRPr="00324DB7">
              <w:t>identifier</w:t>
            </w:r>
            <w:r w:rsidR="00C43A47" w:rsidRPr="00324DB7">
              <w:t xml:space="preserve"> </w:t>
            </w:r>
            <w:r w:rsidRPr="00324DB7">
              <w:t>for</w:t>
            </w:r>
            <w:r w:rsidR="00C43A47" w:rsidRPr="00324DB7">
              <w:t xml:space="preserve"> </w:t>
            </w:r>
            <w:r w:rsidRPr="00324DB7">
              <w:t>the</w:t>
            </w:r>
            <w:r w:rsidR="00C43A47" w:rsidRPr="00324DB7">
              <w:t xml:space="preserve"> </w:t>
            </w:r>
            <w:r w:rsidR="00331385" w:rsidRPr="00324DB7">
              <w:t>MEC</w:t>
            </w:r>
            <w:r w:rsidR="00C43A47" w:rsidRPr="00324DB7">
              <w:t xml:space="preserve"> </w:t>
            </w:r>
            <w:r w:rsidRPr="00324DB7">
              <w:t>application</w:t>
            </w:r>
            <w:r w:rsidR="00C43A47" w:rsidRPr="00324DB7">
              <w:t xml:space="preserve"> </w:t>
            </w:r>
            <w:r w:rsidRPr="00324DB7">
              <w:t>instance</w:t>
            </w:r>
            <w:r w:rsidR="00305FB8" w:rsidRPr="00324DB7">
              <w:t>.</w:t>
            </w:r>
          </w:p>
        </w:tc>
      </w:tr>
      <w:tr w:rsidR="004607B4" w:rsidRPr="00324DB7" w14:paraId="4BADDBA5" w14:textId="77777777" w:rsidTr="006631E1">
        <w:trPr>
          <w:jc w:val="center"/>
        </w:trPr>
        <w:tc>
          <w:tcPr>
            <w:tcW w:w="1145" w:type="pct"/>
            <w:tcMar>
              <w:top w:w="0" w:type="dxa"/>
              <w:left w:w="28" w:type="dxa"/>
              <w:bottom w:w="0" w:type="dxa"/>
              <w:right w:w="108" w:type="dxa"/>
            </w:tcMar>
          </w:tcPr>
          <w:p w14:paraId="2937CD35" w14:textId="77777777" w:rsidR="005654CB" w:rsidRPr="00324DB7" w:rsidRDefault="005654CB" w:rsidP="00C43A47">
            <w:pPr>
              <w:pStyle w:val="TAL"/>
            </w:pPr>
            <w:r w:rsidRPr="00324DB7">
              <w:t>requestId</w:t>
            </w:r>
          </w:p>
        </w:tc>
        <w:tc>
          <w:tcPr>
            <w:tcW w:w="754" w:type="pct"/>
            <w:tcMar>
              <w:top w:w="0" w:type="dxa"/>
              <w:left w:w="28" w:type="dxa"/>
              <w:bottom w:w="0" w:type="dxa"/>
              <w:right w:w="108" w:type="dxa"/>
            </w:tcMar>
          </w:tcPr>
          <w:p w14:paraId="5CC83990" w14:textId="77777777" w:rsidR="005654CB" w:rsidRPr="00324DB7" w:rsidRDefault="005654CB" w:rsidP="00C43A47">
            <w:pPr>
              <w:pStyle w:val="TAL"/>
            </w:pPr>
            <w:r w:rsidRPr="00324DB7">
              <w:t>String</w:t>
            </w:r>
          </w:p>
        </w:tc>
        <w:tc>
          <w:tcPr>
            <w:tcW w:w="596" w:type="pct"/>
            <w:tcMar>
              <w:top w:w="0" w:type="dxa"/>
              <w:left w:w="28" w:type="dxa"/>
              <w:bottom w:w="0" w:type="dxa"/>
              <w:right w:w="108" w:type="dxa"/>
            </w:tcMar>
          </w:tcPr>
          <w:p w14:paraId="08554091" w14:textId="77777777" w:rsidR="005654CB" w:rsidRPr="00324DB7" w:rsidRDefault="005654CB" w:rsidP="00C43A47">
            <w:pPr>
              <w:pStyle w:val="TAL"/>
            </w:pPr>
            <w:r w:rsidRPr="00324DB7">
              <w:t>1</w:t>
            </w:r>
          </w:p>
        </w:tc>
        <w:tc>
          <w:tcPr>
            <w:tcW w:w="2505" w:type="pct"/>
            <w:tcMar>
              <w:top w:w="0" w:type="dxa"/>
              <w:left w:w="28" w:type="dxa"/>
              <w:bottom w:w="0" w:type="dxa"/>
              <w:right w:w="108" w:type="dxa"/>
            </w:tcMar>
          </w:tcPr>
          <w:p w14:paraId="499A9E0B" w14:textId="042FFE54" w:rsidR="005654CB" w:rsidRPr="00324DB7" w:rsidRDefault="005654CB" w:rsidP="00C43A47">
            <w:pPr>
              <w:pStyle w:val="TAL"/>
            </w:pPr>
            <w:r w:rsidRPr="00324DB7">
              <w:t>Unique</w:t>
            </w:r>
            <w:r w:rsidR="00C43A47" w:rsidRPr="00324DB7">
              <w:t xml:space="preserve"> </w:t>
            </w:r>
            <w:r w:rsidRPr="00324DB7">
              <w:t>identifier</w:t>
            </w:r>
            <w:r w:rsidR="00C43A47" w:rsidRPr="00324DB7">
              <w:t xml:space="preserve"> </w:t>
            </w:r>
            <w:r w:rsidRPr="00324DB7">
              <w:t>allocated</w:t>
            </w:r>
            <w:r w:rsidR="00C43A47" w:rsidRPr="00324DB7">
              <w:t xml:space="preserve"> </w:t>
            </w:r>
            <w:r w:rsidRPr="00324DB7">
              <w:t>by</w:t>
            </w:r>
            <w:r w:rsidR="00C43A47" w:rsidRPr="00324DB7">
              <w:t xml:space="preserve"> </w:t>
            </w:r>
            <w:r w:rsidRPr="00324DB7">
              <w:t>the</w:t>
            </w:r>
            <w:r w:rsidR="00C43A47" w:rsidRPr="00324DB7">
              <w:t xml:space="preserve"> </w:t>
            </w:r>
            <w:r w:rsidR="00331385" w:rsidRPr="00324DB7">
              <w:t>service</w:t>
            </w:r>
            <w:r w:rsidR="00C43A47" w:rsidRPr="00324DB7">
              <w:t xml:space="preserve"> </w:t>
            </w:r>
            <w:r w:rsidR="00331385" w:rsidRPr="00324DB7">
              <w:t>consumer</w:t>
            </w:r>
            <w:r w:rsidR="00C43A47" w:rsidRPr="00324DB7">
              <w:t xml:space="preserve"> </w:t>
            </w:r>
            <w:r w:rsidRPr="00324DB7">
              <w:t>for</w:t>
            </w:r>
            <w:r w:rsidR="00C43A47" w:rsidRPr="00324DB7">
              <w:t xml:space="preserve"> </w:t>
            </w:r>
            <w:r w:rsidRPr="00324DB7">
              <w:t>the</w:t>
            </w:r>
            <w:r w:rsidR="00C43A47" w:rsidRPr="00324DB7">
              <w:t xml:space="preserve"> </w:t>
            </w:r>
            <w:r w:rsidRPr="009364B4">
              <w:t>RAB</w:t>
            </w:r>
            <w:r w:rsidR="00C43A47" w:rsidRPr="00324DB7">
              <w:t xml:space="preserve"> </w:t>
            </w:r>
            <w:r w:rsidRPr="00324DB7">
              <w:t>Information</w:t>
            </w:r>
            <w:r w:rsidR="00C43A47" w:rsidRPr="00324DB7">
              <w:t xml:space="preserve"> </w:t>
            </w:r>
            <w:r w:rsidRPr="00324DB7">
              <w:t>request.</w:t>
            </w:r>
          </w:p>
        </w:tc>
      </w:tr>
      <w:tr w:rsidR="004607B4" w:rsidRPr="00324DB7" w14:paraId="394358D9" w14:textId="77777777" w:rsidTr="006631E1">
        <w:trPr>
          <w:jc w:val="center"/>
        </w:trPr>
        <w:tc>
          <w:tcPr>
            <w:tcW w:w="1145" w:type="pct"/>
            <w:tcMar>
              <w:top w:w="0" w:type="dxa"/>
              <w:left w:w="28" w:type="dxa"/>
              <w:bottom w:w="0" w:type="dxa"/>
              <w:right w:w="108" w:type="dxa"/>
            </w:tcMar>
          </w:tcPr>
          <w:p w14:paraId="67D02600" w14:textId="77777777" w:rsidR="005654CB" w:rsidRPr="00324DB7" w:rsidRDefault="005654CB" w:rsidP="00C43A47">
            <w:pPr>
              <w:pStyle w:val="TAL"/>
            </w:pPr>
            <w:r w:rsidRPr="00324DB7">
              <w:t>cellUserInfo</w:t>
            </w:r>
          </w:p>
        </w:tc>
        <w:tc>
          <w:tcPr>
            <w:tcW w:w="754" w:type="pct"/>
            <w:tcMar>
              <w:top w:w="0" w:type="dxa"/>
              <w:left w:w="28" w:type="dxa"/>
              <w:bottom w:w="0" w:type="dxa"/>
              <w:right w:w="108" w:type="dxa"/>
            </w:tcMar>
          </w:tcPr>
          <w:p w14:paraId="374EBEC5" w14:textId="6EDFCFC5" w:rsidR="005654CB" w:rsidRPr="00324DB7" w:rsidRDefault="00CB2215" w:rsidP="00C43A47">
            <w:pPr>
              <w:pStyle w:val="TAL"/>
            </w:pPr>
            <w:r w:rsidRPr="00324DB7">
              <w:t>S</w:t>
            </w:r>
            <w:r w:rsidR="005654CB" w:rsidRPr="00324DB7">
              <w:t>tructure</w:t>
            </w:r>
            <w:r w:rsidR="00C43A47" w:rsidRPr="00324DB7">
              <w:t xml:space="preserve"> </w:t>
            </w:r>
            <w:r w:rsidRPr="00324DB7">
              <w:t>(inlined)</w:t>
            </w:r>
          </w:p>
        </w:tc>
        <w:tc>
          <w:tcPr>
            <w:tcW w:w="596" w:type="pct"/>
            <w:tcMar>
              <w:top w:w="0" w:type="dxa"/>
              <w:left w:w="28" w:type="dxa"/>
              <w:bottom w:w="0" w:type="dxa"/>
              <w:right w:w="108" w:type="dxa"/>
            </w:tcMar>
          </w:tcPr>
          <w:p w14:paraId="62F94D34" w14:textId="77777777" w:rsidR="005654CB" w:rsidRPr="00324DB7" w:rsidRDefault="005654CB" w:rsidP="00C43A47">
            <w:pPr>
              <w:pStyle w:val="TAL"/>
            </w:pPr>
            <w:r w:rsidRPr="00324DB7">
              <w:t>0</w:t>
            </w:r>
            <w:r w:rsidR="003773DE" w:rsidRPr="00324DB7">
              <w:t>..</w:t>
            </w:r>
            <w:r w:rsidRPr="00324DB7">
              <w:t>N</w:t>
            </w:r>
          </w:p>
        </w:tc>
        <w:tc>
          <w:tcPr>
            <w:tcW w:w="2505" w:type="pct"/>
            <w:tcMar>
              <w:top w:w="0" w:type="dxa"/>
              <w:left w:w="28" w:type="dxa"/>
              <w:bottom w:w="0" w:type="dxa"/>
              <w:right w:w="108" w:type="dxa"/>
            </w:tcMar>
          </w:tcPr>
          <w:p w14:paraId="1113A23B" w14:textId="5AB8209C" w:rsidR="005654CB" w:rsidRPr="00324DB7" w:rsidRDefault="005654CB" w:rsidP="00C43A47">
            <w:pPr>
              <w:pStyle w:val="TAL"/>
            </w:pPr>
            <w:r w:rsidRPr="00324DB7">
              <w:t>The</w:t>
            </w:r>
            <w:r w:rsidR="00C43A47" w:rsidRPr="00324DB7">
              <w:t xml:space="preserve"> </w:t>
            </w:r>
            <w:r w:rsidRPr="00324DB7">
              <w:t>information</w:t>
            </w:r>
            <w:r w:rsidR="00C43A47" w:rsidRPr="00324DB7">
              <w:t xml:space="preserve"> </w:t>
            </w:r>
            <w:r w:rsidRPr="00324DB7">
              <w:t>on</w:t>
            </w:r>
            <w:r w:rsidR="00C43A47" w:rsidRPr="00324DB7">
              <w:t xml:space="preserve"> </w:t>
            </w:r>
            <w:r w:rsidRPr="00324DB7">
              <w:t>users</w:t>
            </w:r>
            <w:r w:rsidR="00C43A47" w:rsidRPr="00324DB7">
              <w:t xml:space="preserve"> </w:t>
            </w:r>
            <w:r w:rsidRPr="00324DB7">
              <w:t>per</w:t>
            </w:r>
            <w:r w:rsidR="00C43A47" w:rsidRPr="00324DB7">
              <w:t xml:space="preserve"> </w:t>
            </w:r>
            <w:r w:rsidRPr="00324DB7">
              <w:t>cell</w:t>
            </w:r>
            <w:r w:rsidR="00C43A47" w:rsidRPr="00324DB7">
              <w:t xml:space="preserve"> </w:t>
            </w:r>
            <w:r w:rsidRPr="00324DB7">
              <w:t>as</w:t>
            </w:r>
            <w:r w:rsidR="00C43A47" w:rsidRPr="00324DB7">
              <w:t xml:space="preserve"> </w:t>
            </w:r>
            <w:r w:rsidRPr="00324DB7">
              <w:t>defined</w:t>
            </w:r>
            <w:r w:rsidR="00C43A47" w:rsidRPr="00324DB7">
              <w:t xml:space="preserve"> </w:t>
            </w:r>
            <w:r w:rsidRPr="00324DB7">
              <w:t>below</w:t>
            </w:r>
            <w:r w:rsidR="00305FB8" w:rsidRPr="00324DB7">
              <w:t>.</w:t>
            </w:r>
          </w:p>
        </w:tc>
      </w:tr>
      <w:tr w:rsidR="004607B4" w:rsidRPr="00324DB7" w14:paraId="15E968C7" w14:textId="77777777" w:rsidTr="006631E1">
        <w:trPr>
          <w:jc w:val="center"/>
        </w:trPr>
        <w:tc>
          <w:tcPr>
            <w:tcW w:w="1145" w:type="pct"/>
            <w:tcMar>
              <w:top w:w="0" w:type="dxa"/>
              <w:left w:w="28" w:type="dxa"/>
              <w:bottom w:w="0" w:type="dxa"/>
              <w:right w:w="108" w:type="dxa"/>
            </w:tcMar>
          </w:tcPr>
          <w:p w14:paraId="67B44523" w14:textId="77777777" w:rsidR="005654CB" w:rsidRPr="00324DB7" w:rsidRDefault="005654CB" w:rsidP="00C43A47">
            <w:pPr>
              <w:pStyle w:val="TAL"/>
            </w:pPr>
            <w:r w:rsidRPr="00324DB7">
              <w:t>&gt;</w:t>
            </w:r>
            <w:r w:rsidRPr="009364B4">
              <w:t>ecgi</w:t>
            </w:r>
          </w:p>
        </w:tc>
        <w:tc>
          <w:tcPr>
            <w:tcW w:w="754" w:type="pct"/>
            <w:tcMar>
              <w:top w:w="0" w:type="dxa"/>
              <w:left w:w="28" w:type="dxa"/>
              <w:bottom w:w="0" w:type="dxa"/>
              <w:right w:w="108" w:type="dxa"/>
            </w:tcMar>
          </w:tcPr>
          <w:p w14:paraId="09CD346C" w14:textId="2B2DD74C" w:rsidR="005654CB" w:rsidRPr="00324DB7" w:rsidRDefault="00D62D96" w:rsidP="00C43A47">
            <w:pPr>
              <w:pStyle w:val="TAL"/>
            </w:pPr>
            <w:r w:rsidRPr="009364B4">
              <w:t>Ecgi</w:t>
            </w:r>
          </w:p>
        </w:tc>
        <w:tc>
          <w:tcPr>
            <w:tcW w:w="596" w:type="pct"/>
            <w:tcMar>
              <w:top w:w="0" w:type="dxa"/>
              <w:left w:w="28" w:type="dxa"/>
              <w:bottom w:w="0" w:type="dxa"/>
              <w:right w:w="108" w:type="dxa"/>
            </w:tcMar>
          </w:tcPr>
          <w:p w14:paraId="2060CB82" w14:textId="77777777" w:rsidR="005654CB" w:rsidRPr="00324DB7" w:rsidRDefault="005654CB" w:rsidP="00C43A47">
            <w:pPr>
              <w:pStyle w:val="TAL"/>
            </w:pPr>
            <w:r w:rsidRPr="00324DB7">
              <w:t>1</w:t>
            </w:r>
          </w:p>
        </w:tc>
        <w:tc>
          <w:tcPr>
            <w:tcW w:w="2505" w:type="pct"/>
            <w:tcMar>
              <w:top w:w="0" w:type="dxa"/>
              <w:left w:w="28" w:type="dxa"/>
              <w:bottom w:w="0" w:type="dxa"/>
              <w:right w:w="108" w:type="dxa"/>
            </w:tcMar>
          </w:tcPr>
          <w:p w14:paraId="3C6BFD83" w14:textId="3CC4726E" w:rsidR="005654CB" w:rsidRPr="00324DB7" w:rsidRDefault="005654CB" w:rsidP="00C43A47">
            <w:pPr>
              <w:pStyle w:val="TAL"/>
            </w:pPr>
            <w:r w:rsidRPr="009364B4">
              <w:t>E-UTRAN</w:t>
            </w:r>
            <w:r w:rsidR="00C43A47" w:rsidRPr="00324DB7">
              <w:t xml:space="preserve"> </w:t>
            </w:r>
            <w:r w:rsidR="007E0E17" w:rsidRPr="00324DB7">
              <w:t xml:space="preserve">Cell </w:t>
            </w:r>
            <w:r w:rsidRPr="00324DB7">
              <w:t>Global</w:t>
            </w:r>
            <w:r w:rsidR="00C43A47" w:rsidRPr="00324DB7">
              <w:t xml:space="preserve"> </w:t>
            </w:r>
            <w:r w:rsidRPr="00324DB7">
              <w:t>Identifier</w:t>
            </w:r>
            <w:r w:rsidR="00305FB8" w:rsidRPr="00324DB7">
              <w:t>.</w:t>
            </w:r>
          </w:p>
        </w:tc>
      </w:tr>
      <w:tr w:rsidR="004607B4" w:rsidRPr="00324DB7" w14:paraId="7AC417A7" w14:textId="77777777" w:rsidTr="006631E1">
        <w:trPr>
          <w:jc w:val="center"/>
        </w:trPr>
        <w:tc>
          <w:tcPr>
            <w:tcW w:w="1145" w:type="pct"/>
            <w:tcMar>
              <w:top w:w="0" w:type="dxa"/>
              <w:left w:w="28" w:type="dxa"/>
              <w:bottom w:w="0" w:type="dxa"/>
              <w:right w:w="108" w:type="dxa"/>
            </w:tcMar>
          </w:tcPr>
          <w:p w14:paraId="2C3933B5" w14:textId="77777777" w:rsidR="005654CB" w:rsidRPr="00324DB7" w:rsidRDefault="005654CB" w:rsidP="00C43A47">
            <w:pPr>
              <w:pStyle w:val="TAL"/>
            </w:pPr>
            <w:r w:rsidRPr="00324DB7">
              <w:t>&gt;ueInfo</w:t>
            </w:r>
          </w:p>
        </w:tc>
        <w:tc>
          <w:tcPr>
            <w:tcW w:w="754" w:type="pct"/>
            <w:tcMar>
              <w:top w:w="0" w:type="dxa"/>
              <w:left w:w="28" w:type="dxa"/>
              <w:bottom w:w="0" w:type="dxa"/>
              <w:right w:w="108" w:type="dxa"/>
            </w:tcMar>
          </w:tcPr>
          <w:p w14:paraId="29817821" w14:textId="57D5E5EC" w:rsidR="005654CB" w:rsidRPr="00324DB7" w:rsidRDefault="00CB2215" w:rsidP="00C43A47">
            <w:pPr>
              <w:pStyle w:val="TAL"/>
            </w:pPr>
            <w:r w:rsidRPr="00324DB7">
              <w:t>S</w:t>
            </w:r>
            <w:r w:rsidR="005654CB" w:rsidRPr="00324DB7">
              <w:t>tructure</w:t>
            </w:r>
            <w:r w:rsidR="00C43A47" w:rsidRPr="00324DB7">
              <w:t xml:space="preserve"> </w:t>
            </w:r>
            <w:r w:rsidRPr="00324DB7">
              <w:t>(inlined)</w:t>
            </w:r>
          </w:p>
        </w:tc>
        <w:tc>
          <w:tcPr>
            <w:tcW w:w="596" w:type="pct"/>
            <w:tcMar>
              <w:top w:w="0" w:type="dxa"/>
              <w:left w:w="28" w:type="dxa"/>
              <w:bottom w:w="0" w:type="dxa"/>
              <w:right w:w="108" w:type="dxa"/>
            </w:tcMar>
          </w:tcPr>
          <w:p w14:paraId="66EA4781" w14:textId="77777777" w:rsidR="005654CB" w:rsidRPr="00324DB7" w:rsidRDefault="005654CB" w:rsidP="00C43A47">
            <w:pPr>
              <w:pStyle w:val="TAL"/>
            </w:pPr>
            <w:r w:rsidRPr="00324DB7">
              <w:t>1</w:t>
            </w:r>
            <w:r w:rsidR="003773DE" w:rsidRPr="00324DB7">
              <w:t>..</w:t>
            </w:r>
            <w:r w:rsidRPr="00324DB7">
              <w:t>N</w:t>
            </w:r>
          </w:p>
        </w:tc>
        <w:tc>
          <w:tcPr>
            <w:tcW w:w="2505" w:type="pct"/>
            <w:tcMar>
              <w:top w:w="0" w:type="dxa"/>
              <w:left w:w="28" w:type="dxa"/>
              <w:bottom w:w="0" w:type="dxa"/>
              <w:right w:w="108" w:type="dxa"/>
            </w:tcMar>
          </w:tcPr>
          <w:p w14:paraId="44C5FE93" w14:textId="4A880F53" w:rsidR="005654CB" w:rsidRPr="00324DB7" w:rsidRDefault="005654CB" w:rsidP="00C43A47">
            <w:pPr>
              <w:pStyle w:val="TAL"/>
            </w:pPr>
            <w:r w:rsidRPr="00324DB7">
              <w:t>Information</w:t>
            </w:r>
            <w:r w:rsidR="00C43A47" w:rsidRPr="00324DB7">
              <w:t xml:space="preserve"> </w:t>
            </w:r>
            <w:r w:rsidRPr="00324DB7">
              <w:t>on</w:t>
            </w:r>
            <w:r w:rsidR="00C43A47" w:rsidRPr="00324DB7">
              <w:t xml:space="preserve"> </w:t>
            </w:r>
            <w:r w:rsidRPr="00324DB7">
              <w:t>UEs</w:t>
            </w:r>
            <w:r w:rsidR="00C43A47" w:rsidRPr="00324DB7">
              <w:t xml:space="preserve"> </w:t>
            </w:r>
            <w:r w:rsidRPr="00324DB7">
              <w:t>in</w:t>
            </w:r>
            <w:r w:rsidR="00C43A47" w:rsidRPr="00324DB7">
              <w:t xml:space="preserve"> </w:t>
            </w:r>
            <w:r w:rsidRPr="00324DB7">
              <w:t>the</w:t>
            </w:r>
            <w:r w:rsidR="00C43A47" w:rsidRPr="00324DB7">
              <w:t xml:space="preserve"> </w:t>
            </w:r>
            <w:r w:rsidRPr="00324DB7">
              <w:t>specific</w:t>
            </w:r>
            <w:r w:rsidR="00C43A47" w:rsidRPr="00324DB7">
              <w:t xml:space="preserve"> </w:t>
            </w:r>
            <w:r w:rsidRPr="00324DB7">
              <w:t>cell</w:t>
            </w:r>
            <w:r w:rsidR="00C43A47" w:rsidRPr="00324DB7">
              <w:t xml:space="preserve"> </w:t>
            </w:r>
            <w:r w:rsidRPr="00324DB7">
              <w:t>as</w:t>
            </w:r>
            <w:r w:rsidR="00C43A47" w:rsidRPr="00324DB7">
              <w:t xml:space="preserve"> </w:t>
            </w:r>
            <w:r w:rsidRPr="00324DB7">
              <w:t>defined</w:t>
            </w:r>
            <w:r w:rsidR="00C43A47" w:rsidRPr="00324DB7">
              <w:t xml:space="preserve"> </w:t>
            </w:r>
            <w:r w:rsidRPr="00324DB7">
              <w:t>below</w:t>
            </w:r>
            <w:r w:rsidR="00305FB8" w:rsidRPr="00324DB7">
              <w:t>.</w:t>
            </w:r>
          </w:p>
        </w:tc>
      </w:tr>
      <w:tr w:rsidR="004607B4" w:rsidRPr="00324DB7" w14:paraId="2F71D503" w14:textId="77777777" w:rsidTr="006631E1">
        <w:trPr>
          <w:jc w:val="center"/>
        </w:trPr>
        <w:tc>
          <w:tcPr>
            <w:tcW w:w="1145" w:type="pct"/>
            <w:tcMar>
              <w:top w:w="0" w:type="dxa"/>
              <w:left w:w="28" w:type="dxa"/>
              <w:bottom w:w="0" w:type="dxa"/>
              <w:right w:w="108" w:type="dxa"/>
            </w:tcMar>
          </w:tcPr>
          <w:p w14:paraId="4FCC6218" w14:textId="77777777" w:rsidR="005654CB" w:rsidRPr="00324DB7" w:rsidRDefault="005654CB" w:rsidP="00C43A47">
            <w:pPr>
              <w:pStyle w:val="TAL"/>
            </w:pPr>
            <w:r w:rsidRPr="00324DB7">
              <w:t>&gt;&gt;associateId</w:t>
            </w:r>
          </w:p>
        </w:tc>
        <w:tc>
          <w:tcPr>
            <w:tcW w:w="754" w:type="pct"/>
            <w:tcMar>
              <w:top w:w="0" w:type="dxa"/>
              <w:left w:w="28" w:type="dxa"/>
              <w:bottom w:w="0" w:type="dxa"/>
              <w:right w:w="108" w:type="dxa"/>
            </w:tcMar>
          </w:tcPr>
          <w:p w14:paraId="6EDC1971" w14:textId="77777777" w:rsidR="005654CB" w:rsidRPr="00324DB7" w:rsidRDefault="00A63872" w:rsidP="00C43A47">
            <w:pPr>
              <w:pStyle w:val="TAL"/>
            </w:pPr>
            <w:r w:rsidRPr="00324DB7">
              <w:t>AssociateId</w:t>
            </w:r>
          </w:p>
        </w:tc>
        <w:tc>
          <w:tcPr>
            <w:tcW w:w="596" w:type="pct"/>
            <w:tcMar>
              <w:top w:w="0" w:type="dxa"/>
              <w:left w:w="28" w:type="dxa"/>
              <w:bottom w:w="0" w:type="dxa"/>
              <w:right w:w="108" w:type="dxa"/>
            </w:tcMar>
          </w:tcPr>
          <w:p w14:paraId="0CC90561" w14:textId="77777777" w:rsidR="005654CB" w:rsidRPr="00324DB7" w:rsidRDefault="005654CB" w:rsidP="00C43A47">
            <w:pPr>
              <w:pStyle w:val="TAL"/>
            </w:pPr>
            <w:r w:rsidRPr="00324DB7">
              <w:t>0</w:t>
            </w:r>
            <w:r w:rsidR="003773DE" w:rsidRPr="00324DB7">
              <w:t>..</w:t>
            </w:r>
            <w:r w:rsidRPr="00324DB7">
              <w:t>N</w:t>
            </w:r>
          </w:p>
        </w:tc>
        <w:tc>
          <w:tcPr>
            <w:tcW w:w="2505" w:type="pct"/>
            <w:tcMar>
              <w:top w:w="0" w:type="dxa"/>
              <w:left w:w="28" w:type="dxa"/>
              <w:bottom w:w="0" w:type="dxa"/>
              <w:right w:w="108" w:type="dxa"/>
            </w:tcMar>
          </w:tcPr>
          <w:p w14:paraId="16E0217F" w14:textId="032876F0" w:rsidR="005654CB" w:rsidRPr="00324DB7" w:rsidRDefault="005654CB" w:rsidP="00C43A47">
            <w:pPr>
              <w:pStyle w:val="TAL"/>
            </w:pPr>
            <w:r w:rsidRPr="00324DB7">
              <w:t>0</w:t>
            </w:r>
            <w:r w:rsidR="00C43A47" w:rsidRPr="00324DB7">
              <w:t xml:space="preserve"> </w:t>
            </w:r>
            <w:r w:rsidRPr="00324DB7">
              <w:t>to</w:t>
            </w:r>
            <w:r w:rsidR="00C43A47" w:rsidRPr="00324DB7">
              <w:t xml:space="preserve"> </w:t>
            </w:r>
            <w:r w:rsidRPr="00324DB7">
              <w:t>N</w:t>
            </w:r>
            <w:r w:rsidR="00C43A47" w:rsidRPr="00324DB7">
              <w:t xml:space="preserve"> </w:t>
            </w:r>
            <w:r w:rsidRPr="00324DB7">
              <w:t>identifiers</w:t>
            </w:r>
            <w:r w:rsidR="00C43A47" w:rsidRPr="00324DB7">
              <w:t xml:space="preserve"> </w:t>
            </w:r>
            <w:r w:rsidRPr="00324DB7">
              <w:t>to</w:t>
            </w:r>
            <w:r w:rsidR="00C43A47" w:rsidRPr="00324DB7">
              <w:t xml:space="preserve"> </w:t>
            </w:r>
            <w:r w:rsidRPr="00324DB7">
              <w:t>associate</w:t>
            </w:r>
            <w:r w:rsidR="00C43A47" w:rsidRPr="00324DB7">
              <w:t xml:space="preserve"> </w:t>
            </w:r>
            <w:r w:rsidRPr="00324DB7">
              <w:t>the</w:t>
            </w:r>
            <w:r w:rsidR="00C43A47" w:rsidRPr="00324DB7">
              <w:t xml:space="preserve"> </w:t>
            </w:r>
            <w:r w:rsidRPr="00324DB7">
              <w:t>event</w:t>
            </w:r>
            <w:r w:rsidR="00C43A47" w:rsidRPr="00324DB7">
              <w:t xml:space="preserve"> </w:t>
            </w:r>
            <w:r w:rsidRPr="00324DB7">
              <w:t>for</w:t>
            </w:r>
            <w:r w:rsidR="00C43A47" w:rsidRPr="00324DB7">
              <w:t xml:space="preserve"> </w:t>
            </w:r>
            <w:r w:rsidRPr="00324DB7">
              <w:t>a</w:t>
            </w:r>
            <w:r w:rsidR="00C43A47" w:rsidRPr="00324DB7">
              <w:t xml:space="preserve"> </w:t>
            </w:r>
            <w:r w:rsidRPr="00324DB7">
              <w:t>specific</w:t>
            </w:r>
            <w:r w:rsidR="00C43A47" w:rsidRPr="00324DB7">
              <w:t xml:space="preserve"> </w:t>
            </w:r>
            <w:r w:rsidRPr="009364B4">
              <w:t>UE</w:t>
            </w:r>
            <w:r w:rsidR="00C43A47" w:rsidRPr="00324DB7">
              <w:t xml:space="preserve"> </w:t>
            </w:r>
            <w:r w:rsidRPr="00324DB7">
              <w:t>or</w:t>
            </w:r>
            <w:r w:rsidR="00C43A47" w:rsidRPr="00324DB7">
              <w:t xml:space="preserve"> </w:t>
            </w:r>
            <w:r w:rsidRPr="00324DB7">
              <w:t>flow</w:t>
            </w:r>
            <w:r w:rsidR="00305FB8" w:rsidRPr="00324DB7">
              <w:t>.</w:t>
            </w:r>
          </w:p>
        </w:tc>
      </w:tr>
      <w:tr w:rsidR="004607B4" w:rsidRPr="00324DB7" w14:paraId="545237E5" w14:textId="77777777" w:rsidTr="006631E1">
        <w:trPr>
          <w:jc w:val="center"/>
        </w:trPr>
        <w:tc>
          <w:tcPr>
            <w:tcW w:w="1145" w:type="pct"/>
            <w:tcMar>
              <w:top w:w="0" w:type="dxa"/>
              <w:left w:w="28" w:type="dxa"/>
              <w:bottom w:w="0" w:type="dxa"/>
              <w:right w:w="108" w:type="dxa"/>
            </w:tcMar>
          </w:tcPr>
          <w:p w14:paraId="3D059FB1" w14:textId="77777777" w:rsidR="005654CB" w:rsidRPr="00324DB7" w:rsidRDefault="005654CB" w:rsidP="00C43A47">
            <w:pPr>
              <w:pStyle w:val="TAL"/>
            </w:pPr>
            <w:r w:rsidRPr="00324DB7">
              <w:t>&gt;&gt;erabInfo</w:t>
            </w:r>
          </w:p>
        </w:tc>
        <w:tc>
          <w:tcPr>
            <w:tcW w:w="754" w:type="pct"/>
            <w:tcMar>
              <w:top w:w="0" w:type="dxa"/>
              <w:left w:w="28" w:type="dxa"/>
              <w:bottom w:w="0" w:type="dxa"/>
              <w:right w:w="108" w:type="dxa"/>
            </w:tcMar>
          </w:tcPr>
          <w:p w14:paraId="1BCC2DB5" w14:textId="18CA753F" w:rsidR="005654CB" w:rsidRPr="00324DB7" w:rsidRDefault="00CB2215" w:rsidP="00C43A47">
            <w:pPr>
              <w:pStyle w:val="TAL"/>
            </w:pPr>
            <w:r w:rsidRPr="00324DB7">
              <w:t>Structure</w:t>
            </w:r>
            <w:r w:rsidR="00C43A47" w:rsidRPr="00324DB7">
              <w:t xml:space="preserve"> </w:t>
            </w:r>
            <w:r w:rsidRPr="00324DB7">
              <w:t>(inlined)</w:t>
            </w:r>
          </w:p>
        </w:tc>
        <w:tc>
          <w:tcPr>
            <w:tcW w:w="596" w:type="pct"/>
            <w:tcMar>
              <w:top w:w="0" w:type="dxa"/>
              <w:left w:w="28" w:type="dxa"/>
              <w:bottom w:w="0" w:type="dxa"/>
              <w:right w:w="108" w:type="dxa"/>
            </w:tcMar>
          </w:tcPr>
          <w:p w14:paraId="03023B85" w14:textId="77777777" w:rsidR="005654CB" w:rsidRPr="00324DB7" w:rsidRDefault="005654CB" w:rsidP="00C43A47">
            <w:pPr>
              <w:pStyle w:val="TAL"/>
            </w:pPr>
            <w:r w:rsidRPr="00324DB7">
              <w:t>1</w:t>
            </w:r>
            <w:r w:rsidR="003773DE" w:rsidRPr="00324DB7">
              <w:t>..</w:t>
            </w:r>
            <w:r w:rsidRPr="00324DB7">
              <w:t>N</w:t>
            </w:r>
          </w:p>
        </w:tc>
        <w:tc>
          <w:tcPr>
            <w:tcW w:w="2505" w:type="pct"/>
            <w:tcMar>
              <w:top w:w="0" w:type="dxa"/>
              <w:left w:w="28" w:type="dxa"/>
              <w:bottom w:w="0" w:type="dxa"/>
              <w:right w:w="108" w:type="dxa"/>
            </w:tcMar>
          </w:tcPr>
          <w:p w14:paraId="07B20ABA" w14:textId="0E45D460" w:rsidR="005654CB" w:rsidRPr="00324DB7" w:rsidRDefault="005654CB" w:rsidP="00C43A47">
            <w:pPr>
              <w:pStyle w:val="TAL"/>
            </w:pPr>
            <w:r w:rsidRPr="00324DB7">
              <w:t>Information</w:t>
            </w:r>
            <w:r w:rsidR="00C43A47" w:rsidRPr="00324DB7">
              <w:t xml:space="preserve"> </w:t>
            </w:r>
            <w:r w:rsidRPr="00324DB7">
              <w:t>on</w:t>
            </w:r>
            <w:r w:rsidR="00C43A47" w:rsidRPr="00324DB7">
              <w:t xml:space="preserve"> </w:t>
            </w:r>
            <w:r w:rsidRPr="009364B4">
              <w:t>E-RAB</w:t>
            </w:r>
            <w:r w:rsidR="00C43A47" w:rsidRPr="00324DB7">
              <w:t xml:space="preserve"> </w:t>
            </w:r>
            <w:r w:rsidRPr="00324DB7">
              <w:t>as</w:t>
            </w:r>
            <w:r w:rsidR="00C43A47" w:rsidRPr="00324DB7">
              <w:t xml:space="preserve"> </w:t>
            </w:r>
            <w:r w:rsidRPr="00324DB7">
              <w:t>defined</w:t>
            </w:r>
            <w:r w:rsidR="00C43A47" w:rsidRPr="00324DB7">
              <w:t xml:space="preserve"> </w:t>
            </w:r>
            <w:r w:rsidRPr="00324DB7">
              <w:t>below</w:t>
            </w:r>
            <w:r w:rsidR="00305FB8" w:rsidRPr="00324DB7">
              <w:t>.</w:t>
            </w:r>
          </w:p>
        </w:tc>
      </w:tr>
      <w:tr w:rsidR="004607B4" w:rsidRPr="00324DB7" w14:paraId="2323107F" w14:textId="77777777" w:rsidTr="006631E1">
        <w:trPr>
          <w:jc w:val="center"/>
        </w:trPr>
        <w:tc>
          <w:tcPr>
            <w:tcW w:w="1145" w:type="pct"/>
            <w:tcMar>
              <w:top w:w="0" w:type="dxa"/>
              <w:left w:w="28" w:type="dxa"/>
              <w:bottom w:w="0" w:type="dxa"/>
              <w:right w:w="108" w:type="dxa"/>
            </w:tcMar>
          </w:tcPr>
          <w:p w14:paraId="7137311C" w14:textId="77777777" w:rsidR="005654CB" w:rsidRPr="00324DB7" w:rsidRDefault="005654CB" w:rsidP="00C43A47">
            <w:pPr>
              <w:pStyle w:val="TAL"/>
            </w:pPr>
            <w:r w:rsidRPr="00324DB7">
              <w:t>&gt;&gt;&gt;erabId</w:t>
            </w:r>
          </w:p>
        </w:tc>
        <w:tc>
          <w:tcPr>
            <w:tcW w:w="754" w:type="pct"/>
            <w:tcMar>
              <w:top w:w="0" w:type="dxa"/>
              <w:left w:w="28" w:type="dxa"/>
              <w:bottom w:w="0" w:type="dxa"/>
              <w:right w:w="108" w:type="dxa"/>
            </w:tcMar>
          </w:tcPr>
          <w:p w14:paraId="6D63E36C" w14:textId="77777777" w:rsidR="005654CB" w:rsidRPr="00324DB7" w:rsidRDefault="005654CB" w:rsidP="00C43A47">
            <w:pPr>
              <w:pStyle w:val="TAL"/>
            </w:pPr>
            <w:r w:rsidRPr="00324DB7">
              <w:t>Integer</w:t>
            </w:r>
          </w:p>
        </w:tc>
        <w:tc>
          <w:tcPr>
            <w:tcW w:w="596" w:type="pct"/>
            <w:tcMar>
              <w:top w:w="0" w:type="dxa"/>
              <w:left w:w="28" w:type="dxa"/>
              <w:bottom w:w="0" w:type="dxa"/>
              <w:right w:w="108" w:type="dxa"/>
            </w:tcMar>
          </w:tcPr>
          <w:p w14:paraId="2C18A7F0" w14:textId="77777777" w:rsidR="005654CB" w:rsidRPr="00324DB7" w:rsidRDefault="005654CB" w:rsidP="00C43A47">
            <w:pPr>
              <w:pStyle w:val="TAL"/>
            </w:pPr>
            <w:r w:rsidRPr="00324DB7">
              <w:t>1</w:t>
            </w:r>
          </w:p>
        </w:tc>
        <w:tc>
          <w:tcPr>
            <w:tcW w:w="2505" w:type="pct"/>
            <w:tcMar>
              <w:top w:w="0" w:type="dxa"/>
              <w:left w:w="28" w:type="dxa"/>
              <w:bottom w:w="0" w:type="dxa"/>
              <w:right w:w="108" w:type="dxa"/>
            </w:tcMar>
          </w:tcPr>
          <w:p w14:paraId="48EF65D9" w14:textId="0DFD83A3" w:rsidR="005654CB" w:rsidRPr="00324DB7" w:rsidRDefault="005654CB" w:rsidP="00C43A47">
            <w:pPr>
              <w:pStyle w:val="TAL"/>
            </w:pPr>
            <w:r w:rsidRPr="00324DB7">
              <w:t>The</w:t>
            </w:r>
            <w:r w:rsidR="00C43A47" w:rsidRPr="00324DB7">
              <w:t xml:space="preserve"> </w:t>
            </w:r>
            <w:r w:rsidR="007010BD" w:rsidRPr="00324DB7">
              <w:t>attribute</w:t>
            </w:r>
            <w:r w:rsidR="00C43A47" w:rsidRPr="00324DB7">
              <w:t xml:space="preserve"> </w:t>
            </w:r>
            <w:r w:rsidRPr="00324DB7">
              <w:t>that</w:t>
            </w:r>
            <w:r w:rsidR="00C43A47" w:rsidRPr="00324DB7">
              <w:t xml:space="preserve"> </w:t>
            </w:r>
            <w:r w:rsidRPr="00324DB7">
              <w:t>uniquely</w:t>
            </w:r>
            <w:r w:rsidR="00C43A47" w:rsidRPr="00324DB7">
              <w:t xml:space="preserve"> </w:t>
            </w:r>
            <w:r w:rsidRPr="00324DB7">
              <w:t>identifies</w:t>
            </w:r>
            <w:r w:rsidR="00C43A47" w:rsidRPr="00324DB7">
              <w:t xml:space="preserve"> </w:t>
            </w:r>
            <w:r w:rsidRPr="00324DB7">
              <w:t>a</w:t>
            </w:r>
            <w:r w:rsidR="00C43A47" w:rsidRPr="00324DB7">
              <w:t xml:space="preserve"> </w:t>
            </w:r>
            <w:r w:rsidRPr="00324DB7">
              <w:t>Radio</w:t>
            </w:r>
            <w:r w:rsidR="00C43A47" w:rsidRPr="00324DB7">
              <w:t xml:space="preserve"> </w:t>
            </w:r>
            <w:r w:rsidRPr="00324DB7">
              <w:t>Access</w:t>
            </w:r>
            <w:r w:rsidR="00C43A47" w:rsidRPr="00324DB7">
              <w:t xml:space="preserve"> </w:t>
            </w:r>
            <w:r w:rsidRPr="00324DB7">
              <w:t>bearer</w:t>
            </w:r>
            <w:r w:rsidR="00C43A47" w:rsidRPr="00324DB7">
              <w:t xml:space="preserve"> </w:t>
            </w:r>
            <w:r w:rsidRPr="00324DB7">
              <w:t>for</w:t>
            </w:r>
            <w:r w:rsidR="00C43A47" w:rsidRPr="00324DB7">
              <w:t xml:space="preserve"> </w:t>
            </w:r>
            <w:r w:rsidRPr="00324DB7">
              <w:t>specific</w:t>
            </w:r>
            <w:r w:rsidR="00C43A47" w:rsidRPr="00324DB7">
              <w:t xml:space="preserve"> </w:t>
            </w:r>
            <w:r w:rsidRPr="009364B4">
              <w:t>UE</w:t>
            </w:r>
            <w:r w:rsidR="00C43A47" w:rsidRPr="00324DB7">
              <w:t xml:space="preserve"> </w:t>
            </w:r>
            <w:r w:rsidRPr="00324DB7">
              <w:t>as</w:t>
            </w:r>
            <w:r w:rsidR="00C43A47" w:rsidRPr="00324DB7">
              <w:t xml:space="preserve"> </w:t>
            </w:r>
            <w:r w:rsidRPr="00324DB7">
              <w:t>defined</w:t>
            </w:r>
            <w:r w:rsidR="00C43A47" w:rsidRPr="00324DB7">
              <w:t xml:space="preserve"> </w:t>
            </w:r>
            <w:r w:rsidRPr="00324DB7">
              <w:t>in</w:t>
            </w:r>
            <w:r w:rsidR="00C43A47" w:rsidRPr="00324DB7">
              <w:t xml:space="preserve"> </w:t>
            </w:r>
            <w:r w:rsidR="00643DA2" w:rsidRPr="009364B4">
              <w:t>ETSI</w:t>
            </w:r>
            <w:r w:rsidR="00C43A47" w:rsidRPr="009364B4">
              <w:t xml:space="preserve"> </w:t>
            </w:r>
            <w:r w:rsidRPr="009364B4">
              <w:t>TS</w:t>
            </w:r>
            <w:r w:rsidR="00CE4DC0">
              <w:t> </w:t>
            </w:r>
            <w:r w:rsidR="00643DA2" w:rsidRPr="009364B4">
              <w:t>136</w:t>
            </w:r>
            <w:r w:rsidR="00CE4DC0">
              <w:t> </w:t>
            </w:r>
            <w:r w:rsidR="00643DA2" w:rsidRPr="009364B4">
              <w:t>413</w:t>
            </w:r>
            <w:r w:rsidR="00CE4DC0">
              <w:t> </w:t>
            </w:r>
            <w:r w:rsidR="00F13EC6" w:rsidRPr="009364B4">
              <w:t>[</w:t>
            </w:r>
            <w:r w:rsidR="00F13EC6" w:rsidRPr="009364B4">
              <w:fldChar w:fldCharType="begin"/>
            </w:r>
            <w:r w:rsidR="00F13EC6" w:rsidRPr="009364B4">
              <w:instrText xml:space="preserve">REF REF_TS136413 \h </w:instrText>
            </w:r>
            <w:r w:rsidR="009D385E" w:rsidRPr="009364B4">
              <w:instrText xml:space="preserve"> \* MERGEFORMAT </w:instrText>
            </w:r>
            <w:r w:rsidR="00F13EC6" w:rsidRPr="009364B4">
              <w:fldChar w:fldCharType="separate"/>
            </w:r>
            <w:r w:rsidR="00746B25" w:rsidRPr="009364B4">
              <w:t>i.3</w:t>
            </w:r>
            <w:r w:rsidR="00F13EC6" w:rsidRPr="009364B4">
              <w:fldChar w:fldCharType="end"/>
            </w:r>
            <w:r w:rsidR="00F13EC6" w:rsidRPr="009364B4">
              <w:t>]</w:t>
            </w:r>
            <w:r w:rsidR="00305FB8" w:rsidRPr="00324DB7">
              <w:t>.</w:t>
            </w:r>
          </w:p>
        </w:tc>
      </w:tr>
      <w:tr w:rsidR="004607B4" w:rsidRPr="00324DB7" w14:paraId="13A0A736" w14:textId="77777777" w:rsidTr="006631E1">
        <w:trPr>
          <w:jc w:val="center"/>
        </w:trPr>
        <w:tc>
          <w:tcPr>
            <w:tcW w:w="1145" w:type="pct"/>
            <w:tcMar>
              <w:top w:w="0" w:type="dxa"/>
              <w:left w:w="28" w:type="dxa"/>
              <w:bottom w:w="0" w:type="dxa"/>
              <w:right w:w="108" w:type="dxa"/>
            </w:tcMar>
          </w:tcPr>
          <w:p w14:paraId="133CA9BD" w14:textId="77777777" w:rsidR="005654CB" w:rsidRPr="00324DB7" w:rsidRDefault="005654CB" w:rsidP="00C43A47">
            <w:pPr>
              <w:pStyle w:val="TAL"/>
            </w:pPr>
            <w:r w:rsidRPr="00324DB7">
              <w:t>&gt;&gt;&gt;erabQosParameters</w:t>
            </w:r>
          </w:p>
        </w:tc>
        <w:tc>
          <w:tcPr>
            <w:tcW w:w="754" w:type="pct"/>
            <w:tcMar>
              <w:top w:w="0" w:type="dxa"/>
              <w:left w:w="28" w:type="dxa"/>
              <w:bottom w:w="0" w:type="dxa"/>
              <w:right w:w="108" w:type="dxa"/>
            </w:tcMar>
          </w:tcPr>
          <w:p w14:paraId="194863B8" w14:textId="461A4AF6" w:rsidR="005654CB" w:rsidRPr="00324DB7" w:rsidRDefault="00CB2215" w:rsidP="00C43A47">
            <w:pPr>
              <w:pStyle w:val="TAL"/>
            </w:pPr>
            <w:r w:rsidRPr="00324DB7">
              <w:t>Structure</w:t>
            </w:r>
            <w:r w:rsidR="00C43A47" w:rsidRPr="00324DB7">
              <w:t xml:space="preserve"> </w:t>
            </w:r>
            <w:r w:rsidRPr="00324DB7">
              <w:t>(inlined)</w:t>
            </w:r>
          </w:p>
        </w:tc>
        <w:tc>
          <w:tcPr>
            <w:tcW w:w="596" w:type="pct"/>
            <w:tcMar>
              <w:top w:w="0" w:type="dxa"/>
              <w:left w:w="28" w:type="dxa"/>
              <w:bottom w:w="0" w:type="dxa"/>
              <w:right w:w="108" w:type="dxa"/>
            </w:tcMar>
          </w:tcPr>
          <w:p w14:paraId="09265C32" w14:textId="77777777" w:rsidR="005654CB" w:rsidRPr="00324DB7" w:rsidRDefault="005654CB" w:rsidP="00C43A47">
            <w:pPr>
              <w:pStyle w:val="TAL"/>
            </w:pPr>
            <w:r w:rsidRPr="00324DB7">
              <w:t>0</w:t>
            </w:r>
            <w:r w:rsidR="003773DE" w:rsidRPr="00324DB7">
              <w:t>..</w:t>
            </w:r>
            <w:r w:rsidRPr="00324DB7">
              <w:t>1</w:t>
            </w:r>
          </w:p>
        </w:tc>
        <w:tc>
          <w:tcPr>
            <w:tcW w:w="2505" w:type="pct"/>
            <w:tcMar>
              <w:top w:w="0" w:type="dxa"/>
              <w:left w:w="28" w:type="dxa"/>
              <w:bottom w:w="0" w:type="dxa"/>
              <w:right w:w="108" w:type="dxa"/>
            </w:tcMar>
          </w:tcPr>
          <w:p w14:paraId="1FAB8F2E" w14:textId="277DF2E7" w:rsidR="005654CB" w:rsidRPr="00324DB7" w:rsidRDefault="005654CB" w:rsidP="00C43A47">
            <w:pPr>
              <w:pStyle w:val="TAL"/>
            </w:pPr>
            <w:r w:rsidRPr="009364B4">
              <w:rPr>
                <w:rFonts w:cs="Arial"/>
                <w:szCs w:val="18"/>
              </w:rPr>
              <w:t>QoS</w:t>
            </w:r>
            <w:r w:rsidR="00C43A47" w:rsidRPr="00324DB7">
              <w:rPr>
                <w:rFonts w:cs="Arial"/>
                <w:szCs w:val="18"/>
              </w:rPr>
              <w:t xml:space="preserve"> </w:t>
            </w:r>
            <w:r w:rsidRPr="00324DB7">
              <w:rPr>
                <w:rFonts w:cs="Arial"/>
                <w:szCs w:val="18"/>
              </w:rPr>
              <w:t>parameters</w:t>
            </w:r>
            <w:r w:rsidR="00C43A47" w:rsidRPr="00324DB7">
              <w:rPr>
                <w:rFonts w:cs="Arial"/>
                <w:szCs w:val="18"/>
              </w:rPr>
              <w:t xml:space="preserve"> </w:t>
            </w:r>
            <w:r w:rsidRPr="00324DB7">
              <w:rPr>
                <w:rFonts w:cs="Arial"/>
                <w:szCs w:val="18"/>
              </w:rPr>
              <w:t>for</w:t>
            </w:r>
            <w:r w:rsidR="00C43A47" w:rsidRPr="00324DB7">
              <w:rPr>
                <w:rFonts w:cs="Arial"/>
                <w:szCs w:val="18"/>
              </w:rPr>
              <w:t xml:space="preserve"> </w:t>
            </w:r>
            <w:r w:rsidRPr="00324DB7">
              <w:rPr>
                <w:rFonts w:cs="Arial"/>
                <w:szCs w:val="18"/>
              </w:rPr>
              <w:t>the</w:t>
            </w:r>
            <w:r w:rsidR="00C43A47" w:rsidRPr="00324DB7">
              <w:rPr>
                <w:rFonts w:cs="Arial"/>
                <w:szCs w:val="18"/>
              </w:rPr>
              <w:t xml:space="preserve"> </w:t>
            </w:r>
            <w:r w:rsidRPr="009364B4">
              <w:rPr>
                <w:rFonts w:cs="Arial"/>
                <w:szCs w:val="18"/>
              </w:rPr>
              <w:t>E-RAB</w:t>
            </w:r>
            <w:r w:rsidR="00C43A47" w:rsidRPr="00324DB7">
              <w:rPr>
                <w:rFonts w:cs="Arial"/>
                <w:szCs w:val="18"/>
              </w:rPr>
              <w:t xml:space="preserve"> </w:t>
            </w:r>
            <w:r w:rsidRPr="00324DB7">
              <w:rPr>
                <w:rFonts w:cs="Arial"/>
                <w:szCs w:val="18"/>
              </w:rPr>
              <w:t>as</w:t>
            </w:r>
            <w:r w:rsidR="00C43A47" w:rsidRPr="00324DB7">
              <w:rPr>
                <w:rFonts w:cs="Arial"/>
                <w:szCs w:val="18"/>
              </w:rPr>
              <w:t xml:space="preserve"> </w:t>
            </w:r>
            <w:r w:rsidRPr="00324DB7">
              <w:rPr>
                <w:rFonts w:cs="Arial"/>
                <w:szCs w:val="18"/>
              </w:rPr>
              <w:t>defined</w:t>
            </w:r>
            <w:r w:rsidR="00C43A47" w:rsidRPr="00324DB7">
              <w:rPr>
                <w:rFonts w:cs="Arial"/>
                <w:szCs w:val="18"/>
              </w:rPr>
              <w:t xml:space="preserve"> </w:t>
            </w:r>
            <w:r w:rsidRPr="00324DB7">
              <w:rPr>
                <w:rFonts w:cs="Arial"/>
                <w:szCs w:val="18"/>
              </w:rPr>
              <w:t>below</w:t>
            </w:r>
            <w:r w:rsidR="00305FB8" w:rsidRPr="00324DB7">
              <w:rPr>
                <w:rFonts w:cs="Arial"/>
                <w:szCs w:val="18"/>
              </w:rPr>
              <w:t>.</w:t>
            </w:r>
          </w:p>
        </w:tc>
      </w:tr>
      <w:tr w:rsidR="004607B4" w:rsidRPr="00324DB7" w14:paraId="7F39CF86" w14:textId="77777777" w:rsidTr="006631E1">
        <w:trPr>
          <w:jc w:val="center"/>
        </w:trPr>
        <w:tc>
          <w:tcPr>
            <w:tcW w:w="1145" w:type="pct"/>
            <w:tcMar>
              <w:top w:w="0" w:type="dxa"/>
              <w:left w:w="28" w:type="dxa"/>
              <w:bottom w:w="0" w:type="dxa"/>
              <w:right w:w="108" w:type="dxa"/>
            </w:tcMar>
          </w:tcPr>
          <w:p w14:paraId="153B91BF" w14:textId="77777777" w:rsidR="005654CB" w:rsidRPr="00324DB7" w:rsidRDefault="005654CB" w:rsidP="00C43A47">
            <w:pPr>
              <w:pStyle w:val="TAL"/>
            </w:pPr>
            <w:r w:rsidRPr="00324DB7">
              <w:t>&gt;&gt;&gt;&gt;</w:t>
            </w:r>
            <w:r w:rsidRPr="009364B4">
              <w:t>qci</w:t>
            </w:r>
          </w:p>
        </w:tc>
        <w:tc>
          <w:tcPr>
            <w:tcW w:w="754" w:type="pct"/>
            <w:tcMar>
              <w:top w:w="0" w:type="dxa"/>
              <w:left w:w="28" w:type="dxa"/>
              <w:bottom w:w="0" w:type="dxa"/>
              <w:right w:w="108" w:type="dxa"/>
            </w:tcMar>
          </w:tcPr>
          <w:p w14:paraId="2952F8AC" w14:textId="77777777" w:rsidR="005654CB" w:rsidRPr="00324DB7" w:rsidRDefault="005654CB" w:rsidP="00C43A47">
            <w:pPr>
              <w:pStyle w:val="TAL"/>
            </w:pPr>
            <w:r w:rsidRPr="00324DB7">
              <w:t>Integer</w:t>
            </w:r>
          </w:p>
        </w:tc>
        <w:tc>
          <w:tcPr>
            <w:tcW w:w="596" w:type="pct"/>
            <w:tcMar>
              <w:top w:w="0" w:type="dxa"/>
              <w:left w:w="28" w:type="dxa"/>
              <w:bottom w:w="0" w:type="dxa"/>
              <w:right w:w="108" w:type="dxa"/>
            </w:tcMar>
          </w:tcPr>
          <w:p w14:paraId="6F1A9F5F" w14:textId="77777777" w:rsidR="005654CB" w:rsidRPr="00324DB7" w:rsidRDefault="005654CB" w:rsidP="00C43A47">
            <w:pPr>
              <w:pStyle w:val="TAL"/>
            </w:pPr>
            <w:r w:rsidRPr="00324DB7">
              <w:t>1</w:t>
            </w:r>
          </w:p>
        </w:tc>
        <w:tc>
          <w:tcPr>
            <w:tcW w:w="2505" w:type="pct"/>
            <w:tcMar>
              <w:top w:w="0" w:type="dxa"/>
              <w:left w:w="28" w:type="dxa"/>
              <w:bottom w:w="0" w:type="dxa"/>
              <w:right w:w="108" w:type="dxa"/>
            </w:tcMar>
          </w:tcPr>
          <w:p w14:paraId="6B60E4E3" w14:textId="1AF4B409" w:rsidR="005654CB" w:rsidRPr="00324DB7" w:rsidRDefault="005654CB" w:rsidP="00C43A47">
            <w:pPr>
              <w:pStyle w:val="TAL"/>
            </w:pPr>
            <w:r w:rsidRPr="009364B4">
              <w:rPr>
                <w:rFonts w:cs="Arial"/>
                <w:szCs w:val="18"/>
              </w:rPr>
              <w:t>QoS</w:t>
            </w:r>
            <w:r w:rsidR="00C43A47" w:rsidRPr="00324DB7">
              <w:rPr>
                <w:rFonts w:cs="Arial"/>
                <w:szCs w:val="18"/>
              </w:rPr>
              <w:t xml:space="preserve"> </w:t>
            </w:r>
            <w:r w:rsidRPr="00324DB7">
              <w:rPr>
                <w:rFonts w:cs="Arial"/>
                <w:szCs w:val="18"/>
              </w:rPr>
              <w:t>Class</w:t>
            </w:r>
            <w:r w:rsidR="00C43A47" w:rsidRPr="00324DB7">
              <w:rPr>
                <w:rFonts w:cs="Arial"/>
                <w:szCs w:val="18"/>
              </w:rPr>
              <w:t xml:space="preserve"> </w:t>
            </w:r>
            <w:r w:rsidRPr="00324DB7">
              <w:rPr>
                <w:rFonts w:cs="Arial"/>
                <w:szCs w:val="18"/>
              </w:rPr>
              <w:t>Identifier</w:t>
            </w:r>
            <w:r w:rsidR="00C43A47" w:rsidRPr="00324DB7">
              <w:rPr>
                <w:rFonts w:cs="Arial"/>
                <w:szCs w:val="18"/>
              </w:rPr>
              <w:t xml:space="preserve"> </w:t>
            </w:r>
            <w:r w:rsidRPr="00324DB7">
              <w:rPr>
                <w:rFonts w:cs="Arial"/>
                <w:szCs w:val="18"/>
              </w:rPr>
              <w:t>as</w:t>
            </w:r>
            <w:r w:rsidR="00C43A47" w:rsidRPr="00324DB7">
              <w:rPr>
                <w:rFonts w:cs="Arial"/>
                <w:szCs w:val="18"/>
              </w:rPr>
              <w:t xml:space="preserve"> </w:t>
            </w:r>
            <w:r w:rsidRPr="00324DB7">
              <w:rPr>
                <w:rFonts w:cs="Arial"/>
                <w:szCs w:val="18"/>
              </w:rPr>
              <w:t>defined</w:t>
            </w:r>
            <w:r w:rsidR="00C43A47" w:rsidRPr="00324DB7">
              <w:rPr>
                <w:rFonts w:cs="Arial"/>
                <w:szCs w:val="18"/>
              </w:rPr>
              <w:t xml:space="preserve"> </w:t>
            </w:r>
            <w:r w:rsidRPr="00324DB7">
              <w:rPr>
                <w:rFonts w:cs="Arial"/>
                <w:szCs w:val="18"/>
              </w:rPr>
              <w:t>in</w:t>
            </w:r>
            <w:r w:rsidR="00C43A47" w:rsidRPr="00324DB7">
              <w:rPr>
                <w:rFonts w:cs="Arial"/>
                <w:szCs w:val="18"/>
              </w:rPr>
              <w:t xml:space="preserve"> </w:t>
            </w:r>
            <w:r w:rsidR="009D385E" w:rsidRPr="009364B4">
              <w:rPr>
                <w:rFonts w:cs="Arial"/>
                <w:szCs w:val="18"/>
              </w:rPr>
              <w:t>ETSI</w:t>
            </w:r>
            <w:r w:rsidR="00C43A47" w:rsidRPr="009364B4">
              <w:rPr>
                <w:rFonts w:cs="Arial"/>
                <w:szCs w:val="18"/>
              </w:rPr>
              <w:t xml:space="preserve"> </w:t>
            </w:r>
            <w:r w:rsidRPr="009364B4">
              <w:rPr>
                <w:rFonts w:cs="Arial"/>
                <w:szCs w:val="18"/>
              </w:rPr>
              <w:t>TS</w:t>
            </w:r>
            <w:r w:rsidR="0004540A" w:rsidRPr="009364B4">
              <w:rPr>
                <w:rFonts w:cs="Arial"/>
                <w:szCs w:val="18"/>
              </w:rPr>
              <w:t> </w:t>
            </w:r>
            <w:r w:rsidR="009D385E" w:rsidRPr="009364B4">
              <w:rPr>
                <w:rFonts w:cs="Arial"/>
                <w:szCs w:val="18"/>
              </w:rPr>
              <w:t>1</w:t>
            </w:r>
            <w:r w:rsidRPr="009364B4">
              <w:rPr>
                <w:rFonts w:cs="Arial"/>
                <w:szCs w:val="18"/>
              </w:rPr>
              <w:t>23</w:t>
            </w:r>
            <w:r w:rsidR="0004540A" w:rsidRPr="009364B4">
              <w:rPr>
                <w:rFonts w:cs="Arial"/>
                <w:szCs w:val="18"/>
              </w:rPr>
              <w:t> </w:t>
            </w:r>
            <w:r w:rsidRPr="009364B4">
              <w:rPr>
                <w:rFonts w:cs="Arial"/>
                <w:szCs w:val="18"/>
              </w:rPr>
              <w:t>401</w:t>
            </w:r>
            <w:r w:rsidR="0004540A" w:rsidRPr="009364B4">
              <w:rPr>
                <w:rFonts w:cs="Arial"/>
                <w:szCs w:val="18"/>
              </w:rPr>
              <w:t> </w:t>
            </w:r>
            <w:r w:rsidR="00F13EC6" w:rsidRPr="009364B4">
              <w:rPr>
                <w:rFonts w:cs="Arial"/>
                <w:szCs w:val="18"/>
              </w:rPr>
              <w:t>[</w:t>
            </w:r>
            <w:r w:rsidR="00F13EC6" w:rsidRPr="009364B4">
              <w:rPr>
                <w:rFonts w:cs="Arial"/>
                <w:szCs w:val="18"/>
              </w:rPr>
              <w:fldChar w:fldCharType="begin"/>
            </w:r>
            <w:r w:rsidR="00F13EC6" w:rsidRPr="009364B4">
              <w:rPr>
                <w:rFonts w:cs="Arial"/>
                <w:szCs w:val="18"/>
              </w:rPr>
              <w:instrText xml:space="preserve">REF REF_TS123401 \h </w:instrText>
            </w:r>
            <w:r w:rsidR="009D385E" w:rsidRPr="009364B4">
              <w:rPr>
                <w:rFonts w:cs="Arial"/>
                <w:szCs w:val="18"/>
              </w:rPr>
              <w:instrText xml:space="preserve"> \* MERGEFORMAT </w:instrText>
            </w:r>
            <w:r w:rsidR="00F13EC6" w:rsidRPr="009364B4">
              <w:rPr>
                <w:rFonts w:cs="Arial"/>
                <w:szCs w:val="18"/>
              </w:rPr>
            </w:r>
            <w:r w:rsidR="00F13EC6" w:rsidRPr="009364B4">
              <w:rPr>
                <w:rFonts w:cs="Arial"/>
                <w:szCs w:val="18"/>
              </w:rPr>
              <w:fldChar w:fldCharType="separate"/>
            </w:r>
            <w:r w:rsidR="00746B25" w:rsidRPr="009364B4">
              <w:t>i.4</w:t>
            </w:r>
            <w:r w:rsidR="00F13EC6" w:rsidRPr="009364B4">
              <w:rPr>
                <w:rFonts w:cs="Arial"/>
                <w:szCs w:val="18"/>
              </w:rPr>
              <w:fldChar w:fldCharType="end"/>
            </w:r>
            <w:r w:rsidR="00F13EC6" w:rsidRPr="009364B4">
              <w:rPr>
                <w:rFonts w:cs="Arial"/>
                <w:szCs w:val="18"/>
              </w:rPr>
              <w:t>]</w:t>
            </w:r>
            <w:r w:rsidR="00305FB8" w:rsidRPr="00324DB7">
              <w:rPr>
                <w:rFonts w:cs="Arial"/>
                <w:szCs w:val="18"/>
              </w:rPr>
              <w:t>.</w:t>
            </w:r>
          </w:p>
        </w:tc>
      </w:tr>
      <w:tr w:rsidR="004607B4" w:rsidRPr="00324DB7" w14:paraId="5972645F" w14:textId="77777777" w:rsidTr="006631E1">
        <w:trPr>
          <w:jc w:val="center"/>
        </w:trPr>
        <w:tc>
          <w:tcPr>
            <w:tcW w:w="1145" w:type="pct"/>
            <w:tcMar>
              <w:top w:w="0" w:type="dxa"/>
              <w:left w:w="28" w:type="dxa"/>
              <w:bottom w:w="0" w:type="dxa"/>
              <w:right w:w="108" w:type="dxa"/>
            </w:tcMar>
          </w:tcPr>
          <w:p w14:paraId="67DB39A5" w14:textId="076FE477" w:rsidR="005654CB" w:rsidRPr="00324DB7" w:rsidRDefault="005654CB" w:rsidP="00C43A47">
            <w:pPr>
              <w:pStyle w:val="TAL"/>
            </w:pPr>
            <w:r w:rsidRPr="00324DB7">
              <w:t>&gt;&gt;&gt;&gt;qosInformation</w:t>
            </w:r>
          </w:p>
        </w:tc>
        <w:tc>
          <w:tcPr>
            <w:tcW w:w="754" w:type="pct"/>
            <w:tcMar>
              <w:top w:w="0" w:type="dxa"/>
              <w:left w:w="28" w:type="dxa"/>
              <w:bottom w:w="0" w:type="dxa"/>
              <w:right w:w="108" w:type="dxa"/>
            </w:tcMar>
          </w:tcPr>
          <w:p w14:paraId="603F536B" w14:textId="52C515AE" w:rsidR="005654CB" w:rsidRPr="00324DB7" w:rsidRDefault="00CB2215" w:rsidP="00C43A47">
            <w:pPr>
              <w:pStyle w:val="TAL"/>
            </w:pPr>
            <w:r w:rsidRPr="00324DB7">
              <w:t>Structure</w:t>
            </w:r>
            <w:r w:rsidR="00C43A47" w:rsidRPr="00324DB7">
              <w:t xml:space="preserve"> </w:t>
            </w:r>
            <w:r w:rsidRPr="00324DB7">
              <w:t>(inlined)</w:t>
            </w:r>
          </w:p>
        </w:tc>
        <w:tc>
          <w:tcPr>
            <w:tcW w:w="596" w:type="pct"/>
            <w:tcMar>
              <w:top w:w="0" w:type="dxa"/>
              <w:left w:w="28" w:type="dxa"/>
              <w:bottom w:w="0" w:type="dxa"/>
              <w:right w:w="108" w:type="dxa"/>
            </w:tcMar>
          </w:tcPr>
          <w:p w14:paraId="78701FF6" w14:textId="77777777" w:rsidR="005654CB" w:rsidRPr="00324DB7" w:rsidRDefault="005654CB" w:rsidP="00C43A47">
            <w:pPr>
              <w:pStyle w:val="TAL"/>
            </w:pPr>
            <w:r w:rsidRPr="00324DB7">
              <w:t>0</w:t>
            </w:r>
            <w:r w:rsidR="003773DE" w:rsidRPr="00324DB7">
              <w:t>..</w:t>
            </w:r>
            <w:r w:rsidRPr="00324DB7">
              <w:t>1</w:t>
            </w:r>
          </w:p>
        </w:tc>
        <w:tc>
          <w:tcPr>
            <w:tcW w:w="2505" w:type="pct"/>
            <w:tcMar>
              <w:top w:w="0" w:type="dxa"/>
              <w:left w:w="28" w:type="dxa"/>
              <w:bottom w:w="0" w:type="dxa"/>
              <w:right w:w="108" w:type="dxa"/>
            </w:tcMar>
          </w:tcPr>
          <w:p w14:paraId="00871662" w14:textId="4058BAEB" w:rsidR="005654CB" w:rsidRPr="00324DB7" w:rsidRDefault="005654CB" w:rsidP="00C43A47">
            <w:pPr>
              <w:pStyle w:val="TAL"/>
            </w:pPr>
            <w:r w:rsidRPr="00324DB7">
              <w:rPr>
                <w:rFonts w:cs="Arial"/>
                <w:szCs w:val="18"/>
              </w:rPr>
              <w:t>The</w:t>
            </w:r>
            <w:r w:rsidR="00C43A47" w:rsidRPr="00324DB7">
              <w:rPr>
                <w:rFonts w:cs="Arial"/>
                <w:szCs w:val="18"/>
              </w:rPr>
              <w:t xml:space="preserve"> </w:t>
            </w:r>
            <w:r w:rsidRPr="009364B4">
              <w:rPr>
                <w:rFonts w:cs="Arial"/>
                <w:szCs w:val="18"/>
              </w:rPr>
              <w:t>QoS</w:t>
            </w:r>
            <w:r w:rsidR="00C43A47" w:rsidRPr="00324DB7">
              <w:rPr>
                <w:rFonts w:cs="Arial"/>
                <w:szCs w:val="18"/>
              </w:rPr>
              <w:t xml:space="preserve"> </w:t>
            </w:r>
            <w:r w:rsidRPr="00324DB7">
              <w:rPr>
                <w:rFonts w:cs="Arial"/>
                <w:szCs w:val="18"/>
              </w:rPr>
              <w:t>information</w:t>
            </w:r>
            <w:r w:rsidR="00C43A47" w:rsidRPr="00324DB7">
              <w:rPr>
                <w:rFonts w:cs="Arial"/>
                <w:szCs w:val="18"/>
              </w:rPr>
              <w:t xml:space="preserve"> </w:t>
            </w:r>
            <w:r w:rsidRPr="00324DB7">
              <w:rPr>
                <w:rFonts w:cs="Arial"/>
                <w:szCs w:val="18"/>
              </w:rPr>
              <w:t>for</w:t>
            </w:r>
            <w:r w:rsidR="00C43A47" w:rsidRPr="00324DB7">
              <w:rPr>
                <w:rFonts w:cs="Arial"/>
                <w:szCs w:val="18"/>
              </w:rPr>
              <w:t xml:space="preserve"> </w:t>
            </w:r>
            <w:r w:rsidRPr="00324DB7">
              <w:rPr>
                <w:rFonts w:cs="Arial"/>
                <w:szCs w:val="18"/>
              </w:rPr>
              <w:t>the</w:t>
            </w:r>
            <w:r w:rsidR="00C43A47" w:rsidRPr="00324DB7">
              <w:rPr>
                <w:rFonts w:cs="Arial"/>
                <w:szCs w:val="18"/>
              </w:rPr>
              <w:t xml:space="preserve"> </w:t>
            </w:r>
            <w:r w:rsidRPr="009364B4">
              <w:rPr>
                <w:rFonts w:cs="Arial"/>
                <w:szCs w:val="18"/>
              </w:rPr>
              <w:t>E-RAB</w:t>
            </w:r>
            <w:r w:rsidR="00305FB8" w:rsidRPr="00324DB7">
              <w:rPr>
                <w:rFonts w:cs="Arial"/>
                <w:szCs w:val="18"/>
              </w:rPr>
              <w:t>.</w:t>
            </w:r>
          </w:p>
        </w:tc>
      </w:tr>
      <w:tr w:rsidR="004607B4" w:rsidRPr="00324DB7" w14:paraId="2551F36E" w14:textId="77777777" w:rsidTr="006631E1">
        <w:trPr>
          <w:jc w:val="center"/>
        </w:trPr>
        <w:tc>
          <w:tcPr>
            <w:tcW w:w="1145" w:type="pct"/>
            <w:tcMar>
              <w:top w:w="0" w:type="dxa"/>
              <w:left w:w="28" w:type="dxa"/>
              <w:bottom w:w="0" w:type="dxa"/>
              <w:right w:w="108" w:type="dxa"/>
            </w:tcMar>
          </w:tcPr>
          <w:p w14:paraId="14818840" w14:textId="6A9C59EF" w:rsidR="005654CB" w:rsidRPr="00324DB7" w:rsidRDefault="005654CB" w:rsidP="00C43A47">
            <w:pPr>
              <w:pStyle w:val="TAL"/>
            </w:pPr>
            <w:r w:rsidRPr="00324DB7">
              <w:t>&gt;&gt;&gt;&gt;&gt;erabMbrDl</w:t>
            </w:r>
          </w:p>
        </w:tc>
        <w:tc>
          <w:tcPr>
            <w:tcW w:w="754" w:type="pct"/>
            <w:tcMar>
              <w:top w:w="0" w:type="dxa"/>
              <w:left w:w="28" w:type="dxa"/>
              <w:bottom w:w="0" w:type="dxa"/>
              <w:right w:w="108" w:type="dxa"/>
            </w:tcMar>
          </w:tcPr>
          <w:p w14:paraId="4854C83B" w14:textId="77777777" w:rsidR="005654CB" w:rsidRPr="00324DB7" w:rsidRDefault="005654CB" w:rsidP="00C43A47">
            <w:pPr>
              <w:pStyle w:val="TAL"/>
            </w:pPr>
            <w:r w:rsidRPr="00324DB7">
              <w:t>Integer</w:t>
            </w:r>
          </w:p>
        </w:tc>
        <w:tc>
          <w:tcPr>
            <w:tcW w:w="596" w:type="pct"/>
            <w:tcMar>
              <w:top w:w="0" w:type="dxa"/>
              <w:left w:w="28" w:type="dxa"/>
              <w:bottom w:w="0" w:type="dxa"/>
              <w:right w:w="108" w:type="dxa"/>
            </w:tcMar>
          </w:tcPr>
          <w:p w14:paraId="7792561F" w14:textId="77777777" w:rsidR="005654CB" w:rsidRPr="00324DB7" w:rsidRDefault="005654CB" w:rsidP="00C43A47">
            <w:pPr>
              <w:pStyle w:val="TAL"/>
            </w:pPr>
            <w:r w:rsidRPr="00324DB7">
              <w:t>1</w:t>
            </w:r>
          </w:p>
        </w:tc>
        <w:tc>
          <w:tcPr>
            <w:tcW w:w="2505" w:type="pct"/>
            <w:tcMar>
              <w:top w:w="0" w:type="dxa"/>
              <w:left w:w="28" w:type="dxa"/>
              <w:bottom w:w="0" w:type="dxa"/>
              <w:right w:w="108" w:type="dxa"/>
            </w:tcMar>
          </w:tcPr>
          <w:p w14:paraId="43FEE989" w14:textId="06398794" w:rsidR="005654CB" w:rsidRPr="00324DB7" w:rsidRDefault="005654CB" w:rsidP="00C43A47">
            <w:pPr>
              <w:pStyle w:val="TAL"/>
            </w:pPr>
            <w:r w:rsidRPr="00324DB7">
              <w:rPr>
                <w:rFonts w:cs="Arial"/>
                <w:szCs w:val="18"/>
              </w:rPr>
              <w:t>This</w:t>
            </w:r>
            <w:r w:rsidR="00C43A47" w:rsidRPr="00324DB7">
              <w:rPr>
                <w:rFonts w:cs="Arial"/>
                <w:szCs w:val="18"/>
              </w:rPr>
              <w:t xml:space="preserve"> </w:t>
            </w:r>
            <w:r w:rsidR="007010BD" w:rsidRPr="00324DB7">
              <w:rPr>
                <w:rFonts w:cs="Arial"/>
                <w:szCs w:val="18"/>
              </w:rPr>
              <w:t>attribute</w:t>
            </w:r>
            <w:r w:rsidR="00C43A47" w:rsidRPr="00324DB7">
              <w:rPr>
                <w:rFonts w:cs="Arial"/>
                <w:szCs w:val="18"/>
              </w:rPr>
              <w:t xml:space="preserve"> </w:t>
            </w:r>
            <w:r w:rsidRPr="00324DB7">
              <w:rPr>
                <w:rFonts w:cs="Arial"/>
                <w:szCs w:val="18"/>
              </w:rPr>
              <w:t>indicates</w:t>
            </w:r>
            <w:r w:rsidR="00C43A47" w:rsidRPr="00324DB7">
              <w:rPr>
                <w:rFonts w:cs="Arial"/>
                <w:szCs w:val="18"/>
              </w:rPr>
              <w:t xml:space="preserve"> </w:t>
            </w:r>
            <w:r w:rsidRPr="00324DB7">
              <w:rPr>
                <w:rFonts w:cs="Arial"/>
                <w:szCs w:val="18"/>
              </w:rPr>
              <w:t>the</w:t>
            </w:r>
            <w:r w:rsidR="00C43A47" w:rsidRPr="00324DB7">
              <w:rPr>
                <w:rFonts w:cs="Arial"/>
                <w:szCs w:val="18"/>
              </w:rPr>
              <w:t xml:space="preserve"> </w:t>
            </w:r>
            <w:r w:rsidRPr="00324DB7">
              <w:rPr>
                <w:rFonts w:cs="Arial"/>
                <w:szCs w:val="18"/>
              </w:rPr>
              <w:t>maximum</w:t>
            </w:r>
            <w:r w:rsidR="00C43A47" w:rsidRPr="00324DB7">
              <w:rPr>
                <w:rFonts w:cs="Arial"/>
                <w:szCs w:val="18"/>
              </w:rPr>
              <w:t xml:space="preserve"> </w:t>
            </w:r>
            <w:r w:rsidRPr="00324DB7">
              <w:rPr>
                <w:rFonts w:cs="Arial"/>
                <w:szCs w:val="18"/>
              </w:rPr>
              <w:t>downlink</w:t>
            </w:r>
            <w:r w:rsidR="00C43A47" w:rsidRPr="00324DB7">
              <w:rPr>
                <w:rFonts w:cs="Arial"/>
                <w:szCs w:val="18"/>
              </w:rPr>
              <w:t xml:space="preserve"> </w:t>
            </w:r>
            <w:r w:rsidRPr="009364B4">
              <w:rPr>
                <w:rFonts w:cs="Arial"/>
                <w:szCs w:val="18"/>
              </w:rPr>
              <w:t>E</w:t>
            </w:r>
            <w:r w:rsidR="00944CA5" w:rsidRPr="009364B4">
              <w:rPr>
                <w:rFonts w:cs="Arial"/>
                <w:szCs w:val="18"/>
              </w:rPr>
              <w:noBreakHyphen/>
            </w:r>
            <w:r w:rsidRPr="009364B4">
              <w:rPr>
                <w:rFonts w:cs="Arial"/>
                <w:szCs w:val="18"/>
              </w:rPr>
              <w:t>RAB</w:t>
            </w:r>
            <w:r w:rsidR="00C43A47" w:rsidRPr="00324DB7">
              <w:rPr>
                <w:rFonts w:cs="Arial"/>
                <w:szCs w:val="18"/>
              </w:rPr>
              <w:t xml:space="preserve"> </w:t>
            </w:r>
            <w:r w:rsidRPr="00324DB7">
              <w:rPr>
                <w:rFonts w:cs="Arial"/>
                <w:szCs w:val="18"/>
              </w:rPr>
              <w:t>Bit</w:t>
            </w:r>
            <w:r w:rsidR="00C43A47" w:rsidRPr="00324DB7">
              <w:rPr>
                <w:rFonts w:cs="Arial"/>
                <w:szCs w:val="18"/>
              </w:rPr>
              <w:t xml:space="preserve"> </w:t>
            </w:r>
            <w:r w:rsidRPr="00324DB7">
              <w:rPr>
                <w:rFonts w:cs="Arial"/>
                <w:szCs w:val="18"/>
              </w:rPr>
              <w:t>Rate</w:t>
            </w:r>
            <w:r w:rsidR="00C43A47" w:rsidRPr="00324DB7">
              <w:rPr>
                <w:rFonts w:cs="Arial"/>
                <w:szCs w:val="18"/>
              </w:rPr>
              <w:t xml:space="preserve"> </w:t>
            </w:r>
            <w:r w:rsidRPr="00324DB7">
              <w:rPr>
                <w:rFonts w:cs="Arial"/>
                <w:szCs w:val="18"/>
              </w:rPr>
              <w:t>as</w:t>
            </w:r>
            <w:r w:rsidR="00C43A47" w:rsidRPr="00324DB7">
              <w:rPr>
                <w:rFonts w:cs="Arial"/>
                <w:szCs w:val="18"/>
              </w:rPr>
              <w:t xml:space="preserve"> </w:t>
            </w:r>
            <w:r w:rsidRPr="00324DB7">
              <w:rPr>
                <w:rFonts w:cs="Arial"/>
                <w:szCs w:val="18"/>
              </w:rPr>
              <w:t>defined</w:t>
            </w:r>
            <w:r w:rsidR="00C43A47" w:rsidRPr="00324DB7">
              <w:rPr>
                <w:rFonts w:cs="Arial"/>
                <w:szCs w:val="18"/>
              </w:rPr>
              <w:t xml:space="preserve"> </w:t>
            </w:r>
            <w:r w:rsidRPr="00324DB7">
              <w:rPr>
                <w:rFonts w:cs="Arial"/>
                <w:szCs w:val="18"/>
              </w:rPr>
              <w:t>in</w:t>
            </w:r>
            <w:r w:rsidR="00C43A47" w:rsidRPr="00324DB7">
              <w:rPr>
                <w:rFonts w:cs="Arial"/>
                <w:szCs w:val="18"/>
              </w:rPr>
              <w:t xml:space="preserve"> </w:t>
            </w:r>
            <w:r w:rsidR="009D385E" w:rsidRPr="009364B4">
              <w:rPr>
                <w:rFonts w:cs="Arial"/>
                <w:szCs w:val="18"/>
              </w:rPr>
              <w:t>ETSI</w:t>
            </w:r>
            <w:r w:rsidR="00C43A47" w:rsidRPr="009364B4">
              <w:rPr>
                <w:rFonts w:cs="Arial"/>
                <w:szCs w:val="18"/>
              </w:rPr>
              <w:t xml:space="preserve"> </w:t>
            </w:r>
            <w:r w:rsidRPr="009364B4">
              <w:rPr>
                <w:rFonts w:cs="Arial"/>
                <w:szCs w:val="18"/>
              </w:rPr>
              <w:t>TS</w:t>
            </w:r>
            <w:r w:rsidR="00C43A47" w:rsidRPr="009364B4">
              <w:rPr>
                <w:rFonts w:cs="Arial"/>
                <w:szCs w:val="18"/>
              </w:rPr>
              <w:t xml:space="preserve"> </w:t>
            </w:r>
            <w:r w:rsidR="009D385E" w:rsidRPr="009364B4">
              <w:rPr>
                <w:rFonts w:cs="Arial"/>
                <w:szCs w:val="18"/>
              </w:rPr>
              <w:t>1</w:t>
            </w:r>
            <w:r w:rsidRPr="009364B4">
              <w:rPr>
                <w:rFonts w:cs="Arial"/>
                <w:szCs w:val="18"/>
              </w:rPr>
              <w:t>23</w:t>
            </w:r>
            <w:r w:rsidR="00C43A47" w:rsidRPr="009364B4">
              <w:rPr>
                <w:rFonts w:cs="Arial"/>
                <w:szCs w:val="18"/>
              </w:rPr>
              <w:t xml:space="preserve"> </w:t>
            </w:r>
            <w:r w:rsidRPr="009364B4">
              <w:rPr>
                <w:rFonts w:cs="Arial"/>
                <w:szCs w:val="18"/>
              </w:rPr>
              <w:t>401</w:t>
            </w:r>
            <w:r w:rsidR="00C43A47" w:rsidRPr="009364B4">
              <w:rPr>
                <w:rFonts w:cs="Arial"/>
                <w:szCs w:val="18"/>
              </w:rPr>
              <w:t xml:space="preserve"> </w:t>
            </w:r>
            <w:r w:rsidR="00F13EC6" w:rsidRPr="009364B4">
              <w:rPr>
                <w:rFonts w:cs="Arial"/>
                <w:szCs w:val="18"/>
              </w:rPr>
              <w:t>[</w:t>
            </w:r>
            <w:r w:rsidR="00F13EC6" w:rsidRPr="009364B4">
              <w:rPr>
                <w:rFonts w:cs="Arial"/>
                <w:szCs w:val="18"/>
              </w:rPr>
              <w:fldChar w:fldCharType="begin"/>
            </w:r>
            <w:r w:rsidR="00F13EC6" w:rsidRPr="009364B4">
              <w:rPr>
                <w:rFonts w:cs="Arial"/>
                <w:szCs w:val="18"/>
              </w:rPr>
              <w:instrText xml:space="preserve">REF REF_TS123401 \h </w:instrText>
            </w:r>
            <w:r w:rsidR="00F13EC6" w:rsidRPr="009364B4">
              <w:rPr>
                <w:rFonts w:cs="Arial"/>
                <w:szCs w:val="18"/>
              </w:rPr>
            </w:r>
            <w:r w:rsidR="00F13EC6" w:rsidRPr="009364B4">
              <w:rPr>
                <w:rFonts w:cs="Arial"/>
                <w:szCs w:val="18"/>
              </w:rPr>
              <w:fldChar w:fldCharType="separate"/>
            </w:r>
            <w:r w:rsidR="00746B25" w:rsidRPr="009364B4">
              <w:t>i.4</w:t>
            </w:r>
            <w:r w:rsidR="00F13EC6" w:rsidRPr="009364B4">
              <w:rPr>
                <w:rFonts w:cs="Arial"/>
                <w:szCs w:val="18"/>
              </w:rPr>
              <w:fldChar w:fldCharType="end"/>
            </w:r>
            <w:r w:rsidR="00F13EC6" w:rsidRPr="009364B4">
              <w:rPr>
                <w:rFonts w:cs="Arial"/>
                <w:szCs w:val="18"/>
              </w:rPr>
              <w:t>]</w:t>
            </w:r>
            <w:r w:rsidR="00C43A47" w:rsidRPr="00324DB7">
              <w:rPr>
                <w:rFonts w:cs="Arial"/>
                <w:szCs w:val="18"/>
              </w:rPr>
              <w:t xml:space="preserve"> </w:t>
            </w:r>
            <w:r w:rsidRPr="00324DB7">
              <w:rPr>
                <w:rFonts w:cs="Arial"/>
                <w:szCs w:val="18"/>
              </w:rPr>
              <w:t>for</w:t>
            </w:r>
            <w:r w:rsidR="00C43A47" w:rsidRPr="00324DB7">
              <w:rPr>
                <w:rFonts w:cs="Arial"/>
                <w:szCs w:val="18"/>
              </w:rPr>
              <w:t xml:space="preserve"> </w:t>
            </w:r>
            <w:r w:rsidRPr="00324DB7">
              <w:rPr>
                <w:rFonts w:cs="Arial"/>
                <w:szCs w:val="18"/>
              </w:rPr>
              <w:t>this</w:t>
            </w:r>
            <w:r w:rsidR="00C43A47" w:rsidRPr="00324DB7">
              <w:rPr>
                <w:rFonts w:cs="Arial"/>
                <w:szCs w:val="18"/>
              </w:rPr>
              <w:t xml:space="preserve"> </w:t>
            </w:r>
            <w:r w:rsidRPr="00324DB7">
              <w:rPr>
                <w:rFonts w:cs="Arial"/>
                <w:szCs w:val="18"/>
              </w:rPr>
              <w:t>bearer.</w:t>
            </w:r>
          </w:p>
        </w:tc>
      </w:tr>
      <w:tr w:rsidR="004607B4" w:rsidRPr="00324DB7" w14:paraId="5AEBBB60" w14:textId="77777777" w:rsidTr="006631E1">
        <w:trPr>
          <w:jc w:val="center"/>
        </w:trPr>
        <w:tc>
          <w:tcPr>
            <w:tcW w:w="1145" w:type="pct"/>
            <w:tcMar>
              <w:top w:w="0" w:type="dxa"/>
              <w:left w:w="28" w:type="dxa"/>
              <w:bottom w:w="0" w:type="dxa"/>
              <w:right w:w="108" w:type="dxa"/>
            </w:tcMar>
          </w:tcPr>
          <w:p w14:paraId="53F48173" w14:textId="0B330DB7" w:rsidR="005654CB" w:rsidRPr="00324DB7" w:rsidRDefault="005654CB" w:rsidP="00C43A47">
            <w:pPr>
              <w:pStyle w:val="TAL"/>
            </w:pPr>
            <w:r w:rsidRPr="00324DB7">
              <w:t>&gt;&gt;&gt;&gt;&gt;erabMbrUl</w:t>
            </w:r>
          </w:p>
        </w:tc>
        <w:tc>
          <w:tcPr>
            <w:tcW w:w="754" w:type="pct"/>
            <w:tcMar>
              <w:top w:w="0" w:type="dxa"/>
              <w:left w:w="28" w:type="dxa"/>
              <w:bottom w:w="0" w:type="dxa"/>
              <w:right w:w="108" w:type="dxa"/>
            </w:tcMar>
          </w:tcPr>
          <w:p w14:paraId="66170559" w14:textId="77777777" w:rsidR="005654CB" w:rsidRPr="00324DB7" w:rsidRDefault="005654CB" w:rsidP="00C43A47">
            <w:pPr>
              <w:pStyle w:val="TAL"/>
            </w:pPr>
            <w:r w:rsidRPr="00324DB7">
              <w:t>Integer</w:t>
            </w:r>
          </w:p>
        </w:tc>
        <w:tc>
          <w:tcPr>
            <w:tcW w:w="596" w:type="pct"/>
            <w:tcMar>
              <w:top w:w="0" w:type="dxa"/>
              <w:left w:w="28" w:type="dxa"/>
              <w:bottom w:w="0" w:type="dxa"/>
              <w:right w:w="108" w:type="dxa"/>
            </w:tcMar>
          </w:tcPr>
          <w:p w14:paraId="1C3508BE" w14:textId="77777777" w:rsidR="005654CB" w:rsidRPr="00324DB7" w:rsidRDefault="005654CB" w:rsidP="00C43A47">
            <w:pPr>
              <w:pStyle w:val="TAL"/>
            </w:pPr>
            <w:r w:rsidRPr="00324DB7">
              <w:t>1</w:t>
            </w:r>
          </w:p>
        </w:tc>
        <w:tc>
          <w:tcPr>
            <w:tcW w:w="2505" w:type="pct"/>
            <w:tcMar>
              <w:top w:w="0" w:type="dxa"/>
              <w:left w:w="28" w:type="dxa"/>
              <w:bottom w:w="0" w:type="dxa"/>
              <w:right w:w="108" w:type="dxa"/>
            </w:tcMar>
          </w:tcPr>
          <w:p w14:paraId="399D1998" w14:textId="689639D6" w:rsidR="005654CB" w:rsidRPr="00324DB7" w:rsidRDefault="005654CB" w:rsidP="00C43A47">
            <w:pPr>
              <w:pStyle w:val="TAL"/>
            </w:pPr>
            <w:r w:rsidRPr="00324DB7">
              <w:rPr>
                <w:rFonts w:cs="Arial"/>
                <w:szCs w:val="18"/>
              </w:rPr>
              <w:t>This</w:t>
            </w:r>
            <w:r w:rsidR="00C43A47" w:rsidRPr="00324DB7">
              <w:rPr>
                <w:rFonts w:cs="Arial"/>
                <w:szCs w:val="18"/>
              </w:rPr>
              <w:t xml:space="preserve"> </w:t>
            </w:r>
            <w:r w:rsidR="007010BD" w:rsidRPr="00324DB7">
              <w:rPr>
                <w:rFonts w:cs="Arial"/>
                <w:szCs w:val="18"/>
              </w:rPr>
              <w:t>attribute</w:t>
            </w:r>
            <w:r w:rsidR="00C43A47" w:rsidRPr="00324DB7">
              <w:rPr>
                <w:rFonts w:cs="Arial"/>
                <w:szCs w:val="18"/>
              </w:rPr>
              <w:t xml:space="preserve"> </w:t>
            </w:r>
            <w:r w:rsidRPr="00324DB7">
              <w:rPr>
                <w:rFonts w:cs="Arial"/>
                <w:szCs w:val="18"/>
              </w:rPr>
              <w:t>indicates</w:t>
            </w:r>
            <w:r w:rsidR="00C43A47" w:rsidRPr="00324DB7">
              <w:rPr>
                <w:rFonts w:cs="Arial"/>
                <w:szCs w:val="18"/>
              </w:rPr>
              <w:t xml:space="preserve"> </w:t>
            </w:r>
            <w:r w:rsidRPr="00324DB7">
              <w:rPr>
                <w:rFonts w:cs="Arial"/>
                <w:szCs w:val="18"/>
              </w:rPr>
              <w:t>the</w:t>
            </w:r>
            <w:r w:rsidR="00C43A47" w:rsidRPr="00324DB7">
              <w:rPr>
                <w:rFonts w:cs="Arial"/>
                <w:szCs w:val="18"/>
              </w:rPr>
              <w:t xml:space="preserve"> </w:t>
            </w:r>
            <w:r w:rsidRPr="00324DB7">
              <w:rPr>
                <w:rFonts w:cs="Arial"/>
                <w:szCs w:val="18"/>
              </w:rPr>
              <w:t>maximum</w:t>
            </w:r>
            <w:r w:rsidR="00C43A47" w:rsidRPr="00324DB7">
              <w:rPr>
                <w:rFonts w:cs="Arial"/>
                <w:szCs w:val="18"/>
              </w:rPr>
              <w:t xml:space="preserve"> </w:t>
            </w:r>
            <w:r w:rsidRPr="00324DB7">
              <w:rPr>
                <w:rFonts w:cs="Arial"/>
                <w:szCs w:val="18"/>
              </w:rPr>
              <w:t>uplink</w:t>
            </w:r>
            <w:r w:rsidR="00C43A47" w:rsidRPr="00324DB7">
              <w:rPr>
                <w:rFonts w:cs="Arial"/>
                <w:szCs w:val="18"/>
              </w:rPr>
              <w:t xml:space="preserve"> </w:t>
            </w:r>
            <w:r w:rsidRPr="009364B4">
              <w:rPr>
                <w:rFonts w:cs="Arial"/>
                <w:szCs w:val="18"/>
              </w:rPr>
              <w:t>E-RAB</w:t>
            </w:r>
            <w:r w:rsidR="00C43A47" w:rsidRPr="00324DB7">
              <w:rPr>
                <w:rFonts w:cs="Arial"/>
                <w:szCs w:val="18"/>
              </w:rPr>
              <w:t xml:space="preserve"> </w:t>
            </w:r>
            <w:r w:rsidRPr="00324DB7">
              <w:rPr>
                <w:rFonts w:cs="Arial"/>
                <w:szCs w:val="18"/>
              </w:rPr>
              <w:t>Bit</w:t>
            </w:r>
            <w:r w:rsidR="00C43A47" w:rsidRPr="00324DB7">
              <w:rPr>
                <w:rFonts w:cs="Arial"/>
                <w:szCs w:val="18"/>
              </w:rPr>
              <w:t xml:space="preserve"> </w:t>
            </w:r>
            <w:r w:rsidRPr="00324DB7">
              <w:rPr>
                <w:rFonts w:cs="Arial"/>
                <w:szCs w:val="18"/>
              </w:rPr>
              <w:t>Rate</w:t>
            </w:r>
            <w:r w:rsidR="00C43A47" w:rsidRPr="00324DB7">
              <w:rPr>
                <w:rFonts w:cs="Arial"/>
                <w:szCs w:val="18"/>
              </w:rPr>
              <w:t xml:space="preserve"> </w:t>
            </w:r>
            <w:r w:rsidRPr="00324DB7">
              <w:rPr>
                <w:rFonts w:cs="Arial"/>
                <w:szCs w:val="18"/>
              </w:rPr>
              <w:t>as</w:t>
            </w:r>
            <w:r w:rsidR="00C43A47" w:rsidRPr="00324DB7">
              <w:rPr>
                <w:rFonts w:cs="Arial"/>
                <w:szCs w:val="18"/>
              </w:rPr>
              <w:t xml:space="preserve"> </w:t>
            </w:r>
            <w:r w:rsidRPr="00324DB7">
              <w:rPr>
                <w:rFonts w:cs="Arial"/>
                <w:szCs w:val="18"/>
              </w:rPr>
              <w:t>defined</w:t>
            </w:r>
            <w:r w:rsidR="00C43A47" w:rsidRPr="00324DB7">
              <w:rPr>
                <w:rFonts w:cs="Arial"/>
                <w:szCs w:val="18"/>
              </w:rPr>
              <w:t xml:space="preserve"> </w:t>
            </w:r>
            <w:r w:rsidRPr="00324DB7">
              <w:rPr>
                <w:rFonts w:cs="Arial"/>
                <w:szCs w:val="18"/>
              </w:rPr>
              <w:t>in</w:t>
            </w:r>
            <w:r w:rsidR="00C43A47" w:rsidRPr="00324DB7">
              <w:rPr>
                <w:rFonts w:cs="Arial"/>
                <w:szCs w:val="18"/>
              </w:rPr>
              <w:t xml:space="preserve"> </w:t>
            </w:r>
            <w:r w:rsidR="009D385E" w:rsidRPr="009364B4">
              <w:rPr>
                <w:rFonts w:cs="Arial"/>
                <w:szCs w:val="18"/>
              </w:rPr>
              <w:t>ETSI</w:t>
            </w:r>
            <w:r w:rsidR="00C43A47" w:rsidRPr="009364B4">
              <w:rPr>
                <w:rFonts w:cs="Arial"/>
                <w:szCs w:val="18"/>
              </w:rPr>
              <w:t xml:space="preserve"> </w:t>
            </w:r>
            <w:r w:rsidRPr="009364B4">
              <w:rPr>
                <w:rFonts w:cs="Arial"/>
                <w:szCs w:val="18"/>
              </w:rPr>
              <w:t>TS</w:t>
            </w:r>
            <w:r w:rsidR="00C43A47" w:rsidRPr="009364B4">
              <w:rPr>
                <w:rFonts w:cs="Arial"/>
                <w:szCs w:val="18"/>
              </w:rPr>
              <w:t xml:space="preserve"> </w:t>
            </w:r>
            <w:r w:rsidR="009D385E" w:rsidRPr="009364B4">
              <w:rPr>
                <w:rFonts w:cs="Arial"/>
                <w:szCs w:val="18"/>
              </w:rPr>
              <w:t>1</w:t>
            </w:r>
            <w:r w:rsidRPr="009364B4">
              <w:rPr>
                <w:rFonts w:cs="Arial"/>
                <w:szCs w:val="18"/>
              </w:rPr>
              <w:t>23</w:t>
            </w:r>
            <w:r w:rsidR="00C43A47" w:rsidRPr="009364B4">
              <w:rPr>
                <w:rFonts w:cs="Arial"/>
                <w:szCs w:val="18"/>
              </w:rPr>
              <w:t xml:space="preserve"> </w:t>
            </w:r>
            <w:r w:rsidRPr="009364B4">
              <w:rPr>
                <w:rFonts w:cs="Arial"/>
                <w:szCs w:val="18"/>
              </w:rPr>
              <w:t>401</w:t>
            </w:r>
            <w:r w:rsidR="00C43A47" w:rsidRPr="009364B4">
              <w:rPr>
                <w:rFonts w:cs="Arial"/>
                <w:szCs w:val="18"/>
              </w:rPr>
              <w:t xml:space="preserve"> </w:t>
            </w:r>
            <w:r w:rsidR="00F13EC6" w:rsidRPr="009364B4">
              <w:rPr>
                <w:rFonts w:cs="Arial"/>
                <w:szCs w:val="18"/>
              </w:rPr>
              <w:t>[</w:t>
            </w:r>
            <w:r w:rsidR="00F13EC6" w:rsidRPr="009364B4">
              <w:rPr>
                <w:rFonts w:cs="Arial"/>
                <w:szCs w:val="18"/>
              </w:rPr>
              <w:fldChar w:fldCharType="begin"/>
            </w:r>
            <w:r w:rsidR="00F13EC6" w:rsidRPr="009364B4">
              <w:rPr>
                <w:rFonts w:cs="Arial"/>
                <w:szCs w:val="18"/>
              </w:rPr>
              <w:instrText xml:space="preserve">REF REF_TS123401 \h </w:instrText>
            </w:r>
            <w:r w:rsidR="00F13EC6" w:rsidRPr="009364B4">
              <w:rPr>
                <w:rFonts w:cs="Arial"/>
                <w:szCs w:val="18"/>
              </w:rPr>
            </w:r>
            <w:r w:rsidR="00F13EC6" w:rsidRPr="009364B4">
              <w:rPr>
                <w:rFonts w:cs="Arial"/>
                <w:szCs w:val="18"/>
              </w:rPr>
              <w:fldChar w:fldCharType="separate"/>
            </w:r>
            <w:r w:rsidR="00746B25" w:rsidRPr="009364B4">
              <w:t>i.4</w:t>
            </w:r>
            <w:r w:rsidR="00F13EC6" w:rsidRPr="009364B4">
              <w:rPr>
                <w:rFonts w:cs="Arial"/>
                <w:szCs w:val="18"/>
              </w:rPr>
              <w:fldChar w:fldCharType="end"/>
            </w:r>
            <w:r w:rsidR="00F13EC6" w:rsidRPr="009364B4">
              <w:rPr>
                <w:rFonts w:cs="Arial"/>
                <w:szCs w:val="18"/>
              </w:rPr>
              <w:t>]</w:t>
            </w:r>
            <w:r w:rsidR="00C43A47" w:rsidRPr="00324DB7">
              <w:rPr>
                <w:rFonts w:cs="Arial"/>
                <w:szCs w:val="18"/>
              </w:rPr>
              <w:t xml:space="preserve"> </w:t>
            </w:r>
            <w:r w:rsidRPr="00324DB7">
              <w:rPr>
                <w:rFonts w:cs="Arial"/>
                <w:szCs w:val="18"/>
              </w:rPr>
              <w:t>for</w:t>
            </w:r>
            <w:r w:rsidR="00C43A47" w:rsidRPr="00324DB7">
              <w:rPr>
                <w:rFonts w:cs="Arial"/>
                <w:szCs w:val="18"/>
              </w:rPr>
              <w:t xml:space="preserve"> </w:t>
            </w:r>
            <w:r w:rsidRPr="00324DB7">
              <w:rPr>
                <w:rFonts w:cs="Arial"/>
                <w:szCs w:val="18"/>
              </w:rPr>
              <w:t>this</w:t>
            </w:r>
            <w:r w:rsidR="00C43A47" w:rsidRPr="00324DB7">
              <w:rPr>
                <w:rFonts w:cs="Arial"/>
                <w:szCs w:val="18"/>
              </w:rPr>
              <w:t xml:space="preserve"> </w:t>
            </w:r>
            <w:r w:rsidRPr="00324DB7">
              <w:rPr>
                <w:rFonts w:cs="Arial"/>
                <w:szCs w:val="18"/>
              </w:rPr>
              <w:t>bearer.</w:t>
            </w:r>
          </w:p>
        </w:tc>
      </w:tr>
      <w:tr w:rsidR="004607B4" w:rsidRPr="00324DB7" w14:paraId="44D7F332" w14:textId="77777777" w:rsidTr="006631E1">
        <w:trPr>
          <w:jc w:val="center"/>
        </w:trPr>
        <w:tc>
          <w:tcPr>
            <w:tcW w:w="1145" w:type="pct"/>
            <w:tcMar>
              <w:top w:w="0" w:type="dxa"/>
              <w:left w:w="28" w:type="dxa"/>
              <w:bottom w:w="0" w:type="dxa"/>
              <w:right w:w="108" w:type="dxa"/>
            </w:tcMar>
          </w:tcPr>
          <w:p w14:paraId="208045F1" w14:textId="40A1E638" w:rsidR="005654CB" w:rsidRPr="00324DB7" w:rsidRDefault="005654CB" w:rsidP="00C43A47">
            <w:pPr>
              <w:pStyle w:val="TAL"/>
            </w:pPr>
            <w:r w:rsidRPr="00324DB7">
              <w:t>&gt;&gt;&gt;&gt;&gt;erabGbrDl</w:t>
            </w:r>
          </w:p>
        </w:tc>
        <w:tc>
          <w:tcPr>
            <w:tcW w:w="754" w:type="pct"/>
            <w:tcMar>
              <w:top w:w="0" w:type="dxa"/>
              <w:left w:w="28" w:type="dxa"/>
              <w:bottom w:w="0" w:type="dxa"/>
              <w:right w:w="108" w:type="dxa"/>
            </w:tcMar>
          </w:tcPr>
          <w:p w14:paraId="7407EFE3" w14:textId="77777777" w:rsidR="005654CB" w:rsidRPr="00324DB7" w:rsidRDefault="005654CB" w:rsidP="00C43A47">
            <w:pPr>
              <w:pStyle w:val="TAL"/>
            </w:pPr>
            <w:r w:rsidRPr="00324DB7">
              <w:t>Integer</w:t>
            </w:r>
          </w:p>
        </w:tc>
        <w:tc>
          <w:tcPr>
            <w:tcW w:w="596" w:type="pct"/>
            <w:tcMar>
              <w:top w:w="0" w:type="dxa"/>
              <w:left w:w="28" w:type="dxa"/>
              <w:bottom w:w="0" w:type="dxa"/>
              <w:right w:w="108" w:type="dxa"/>
            </w:tcMar>
          </w:tcPr>
          <w:p w14:paraId="6F8AC049" w14:textId="77777777" w:rsidR="005654CB" w:rsidRPr="00324DB7" w:rsidRDefault="005654CB" w:rsidP="00C43A47">
            <w:pPr>
              <w:pStyle w:val="TAL"/>
            </w:pPr>
            <w:r w:rsidRPr="00324DB7">
              <w:t>1</w:t>
            </w:r>
          </w:p>
        </w:tc>
        <w:tc>
          <w:tcPr>
            <w:tcW w:w="2505" w:type="pct"/>
            <w:tcMar>
              <w:top w:w="0" w:type="dxa"/>
              <w:left w:w="28" w:type="dxa"/>
              <w:bottom w:w="0" w:type="dxa"/>
              <w:right w:w="108" w:type="dxa"/>
            </w:tcMar>
          </w:tcPr>
          <w:p w14:paraId="38FFB538" w14:textId="67622D6B" w:rsidR="005654CB" w:rsidRPr="00324DB7" w:rsidRDefault="005654CB" w:rsidP="00C43A47">
            <w:pPr>
              <w:pStyle w:val="TAL"/>
            </w:pPr>
            <w:r w:rsidRPr="00324DB7">
              <w:rPr>
                <w:rFonts w:cs="Arial"/>
                <w:szCs w:val="18"/>
              </w:rPr>
              <w:t>This</w:t>
            </w:r>
            <w:r w:rsidR="00C43A47" w:rsidRPr="00324DB7">
              <w:rPr>
                <w:rFonts w:cs="Arial"/>
                <w:szCs w:val="18"/>
              </w:rPr>
              <w:t xml:space="preserve"> </w:t>
            </w:r>
            <w:r w:rsidR="007010BD" w:rsidRPr="00324DB7">
              <w:rPr>
                <w:rFonts w:cs="Arial"/>
                <w:szCs w:val="18"/>
              </w:rPr>
              <w:t>attribute</w:t>
            </w:r>
            <w:r w:rsidR="00C43A47" w:rsidRPr="00324DB7">
              <w:rPr>
                <w:rFonts w:cs="Arial"/>
                <w:szCs w:val="18"/>
              </w:rPr>
              <w:t xml:space="preserve"> </w:t>
            </w:r>
            <w:r w:rsidRPr="00324DB7">
              <w:rPr>
                <w:rFonts w:cs="Arial"/>
                <w:szCs w:val="18"/>
              </w:rPr>
              <w:t>indicates</w:t>
            </w:r>
            <w:r w:rsidR="00C43A47" w:rsidRPr="00324DB7">
              <w:rPr>
                <w:rFonts w:cs="Arial"/>
                <w:szCs w:val="18"/>
              </w:rPr>
              <w:t xml:space="preserve"> </w:t>
            </w:r>
            <w:r w:rsidRPr="00324DB7">
              <w:rPr>
                <w:rFonts w:cs="Arial"/>
                <w:szCs w:val="18"/>
              </w:rPr>
              <w:t>the</w:t>
            </w:r>
            <w:r w:rsidR="00C43A47" w:rsidRPr="00324DB7">
              <w:rPr>
                <w:rFonts w:cs="Arial"/>
                <w:szCs w:val="18"/>
              </w:rPr>
              <w:t xml:space="preserve"> </w:t>
            </w:r>
            <w:r w:rsidRPr="00324DB7">
              <w:rPr>
                <w:rFonts w:cs="Arial"/>
                <w:szCs w:val="18"/>
              </w:rPr>
              <w:t>guaranteed</w:t>
            </w:r>
            <w:r w:rsidR="00C43A47" w:rsidRPr="00324DB7">
              <w:rPr>
                <w:rFonts w:cs="Arial"/>
                <w:szCs w:val="18"/>
              </w:rPr>
              <w:t xml:space="preserve"> </w:t>
            </w:r>
            <w:r w:rsidRPr="00324DB7">
              <w:rPr>
                <w:rFonts w:cs="Arial"/>
                <w:szCs w:val="18"/>
              </w:rPr>
              <w:t>downlink</w:t>
            </w:r>
            <w:r w:rsidR="00C43A47" w:rsidRPr="00324DB7">
              <w:rPr>
                <w:rFonts w:cs="Arial"/>
                <w:szCs w:val="18"/>
              </w:rPr>
              <w:t xml:space="preserve"> </w:t>
            </w:r>
            <w:r w:rsidRPr="009364B4">
              <w:rPr>
                <w:rFonts w:cs="Arial"/>
                <w:szCs w:val="18"/>
              </w:rPr>
              <w:t>E</w:t>
            </w:r>
            <w:r w:rsidR="00A51876" w:rsidRPr="009364B4">
              <w:rPr>
                <w:rFonts w:cs="Arial"/>
                <w:szCs w:val="18"/>
              </w:rPr>
              <w:noBreakHyphen/>
            </w:r>
            <w:r w:rsidRPr="009364B4">
              <w:rPr>
                <w:rFonts w:cs="Arial"/>
                <w:szCs w:val="18"/>
              </w:rPr>
              <w:t>RAB</w:t>
            </w:r>
            <w:r w:rsidR="00C43A47" w:rsidRPr="00324DB7">
              <w:rPr>
                <w:rFonts w:cs="Arial"/>
                <w:szCs w:val="18"/>
              </w:rPr>
              <w:t xml:space="preserve"> </w:t>
            </w:r>
            <w:r w:rsidRPr="00324DB7">
              <w:rPr>
                <w:rFonts w:cs="Arial"/>
                <w:szCs w:val="18"/>
              </w:rPr>
              <w:t>Bit</w:t>
            </w:r>
            <w:r w:rsidR="00C43A47" w:rsidRPr="00324DB7">
              <w:rPr>
                <w:rFonts w:cs="Arial"/>
                <w:szCs w:val="18"/>
              </w:rPr>
              <w:t xml:space="preserve"> </w:t>
            </w:r>
            <w:r w:rsidRPr="00324DB7">
              <w:rPr>
                <w:rFonts w:cs="Arial"/>
                <w:szCs w:val="18"/>
              </w:rPr>
              <w:t>Rate</w:t>
            </w:r>
            <w:r w:rsidR="00C43A47" w:rsidRPr="00324DB7">
              <w:rPr>
                <w:rFonts w:cs="Arial"/>
                <w:szCs w:val="18"/>
              </w:rPr>
              <w:t xml:space="preserve"> </w:t>
            </w:r>
            <w:r w:rsidRPr="00324DB7">
              <w:rPr>
                <w:rFonts w:cs="Arial"/>
                <w:szCs w:val="18"/>
              </w:rPr>
              <w:t>as</w:t>
            </w:r>
            <w:r w:rsidR="00C43A47" w:rsidRPr="00324DB7">
              <w:rPr>
                <w:rFonts w:cs="Arial"/>
                <w:szCs w:val="18"/>
              </w:rPr>
              <w:t xml:space="preserve"> </w:t>
            </w:r>
            <w:r w:rsidRPr="00324DB7">
              <w:rPr>
                <w:rFonts w:cs="Arial"/>
                <w:szCs w:val="18"/>
              </w:rPr>
              <w:t>defined</w:t>
            </w:r>
            <w:r w:rsidR="00C43A47" w:rsidRPr="00324DB7">
              <w:rPr>
                <w:rFonts w:cs="Arial"/>
                <w:szCs w:val="18"/>
              </w:rPr>
              <w:t xml:space="preserve"> </w:t>
            </w:r>
            <w:r w:rsidRPr="00324DB7">
              <w:rPr>
                <w:rFonts w:cs="Arial"/>
                <w:szCs w:val="18"/>
              </w:rPr>
              <w:t>in</w:t>
            </w:r>
            <w:r w:rsidR="00C43A47" w:rsidRPr="00324DB7">
              <w:rPr>
                <w:rFonts w:cs="Arial"/>
                <w:szCs w:val="18"/>
              </w:rPr>
              <w:t xml:space="preserve"> </w:t>
            </w:r>
            <w:r w:rsidR="009D385E" w:rsidRPr="009364B4">
              <w:rPr>
                <w:rFonts w:cs="Arial"/>
                <w:szCs w:val="18"/>
              </w:rPr>
              <w:t>ETSI</w:t>
            </w:r>
            <w:r w:rsidR="00C43A47" w:rsidRPr="009364B4">
              <w:rPr>
                <w:rFonts w:cs="Arial"/>
                <w:szCs w:val="18"/>
              </w:rPr>
              <w:t xml:space="preserve"> </w:t>
            </w:r>
            <w:r w:rsidRPr="009364B4">
              <w:rPr>
                <w:rFonts w:cs="Arial"/>
                <w:szCs w:val="18"/>
              </w:rPr>
              <w:t>TS</w:t>
            </w:r>
            <w:r w:rsidR="00C43A47" w:rsidRPr="009364B4">
              <w:rPr>
                <w:rFonts w:cs="Arial"/>
                <w:szCs w:val="18"/>
              </w:rPr>
              <w:t xml:space="preserve"> </w:t>
            </w:r>
            <w:r w:rsidR="009D385E" w:rsidRPr="009364B4">
              <w:rPr>
                <w:rFonts w:cs="Arial"/>
                <w:szCs w:val="18"/>
              </w:rPr>
              <w:t>1</w:t>
            </w:r>
            <w:r w:rsidRPr="009364B4">
              <w:rPr>
                <w:rFonts w:cs="Arial"/>
                <w:szCs w:val="18"/>
              </w:rPr>
              <w:t>23</w:t>
            </w:r>
            <w:r w:rsidR="00C43A47" w:rsidRPr="009364B4">
              <w:rPr>
                <w:rFonts w:cs="Arial"/>
                <w:szCs w:val="18"/>
              </w:rPr>
              <w:t xml:space="preserve"> </w:t>
            </w:r>
            <w:r w:rsidRPr="009364B4">
              <w:rPr>
                <w:rFonts w:cs="Arial"/>
                <w:szCs w:val="18"/>
              </w:rPr>
              <w:t>401</w:t>
            </w:r>
            <w:r w:rsidR="00C43A47" w:rsidRPr="009364B4">
              <w:rPr>
                <w:rFonts w:cs="Arial"/>
                <w:szCs w:val="18"/>
              </w:rPr>
              <w:t xml:space="preserve"> </w:t>
            </w:r>
            <w:r w:rsidR="00F13EC6" w:rsidRPr="009364B4">
              <w:rPr>
                <w:rFonts w:cs="Arial"/>
                <w:szCs w:val="18"/>
              </w:rPr>
              <w:t>[</w:t>
            </w:r>
            <w:r w:rsidR="00F13EC6" w:rsidRPr="009364B4">
              <w:rPr>
                <w:rFonts w:cs="Arial"/>
                <w:szCs w:val="18"/>
              </w:rPr>
              <w:fldChar w:fldCharType="begin"/>
            </w:r>
            <w:r w:rsidR="00F13EC6" w:rsidRPr="009364B4">
              <w:rPr>
                <w:rFonts w:cs="Arial"/>
                <w:szCs w:val="18"/>
              </w:rPr>
              <w:instrText xml:space="preserve">REF REF_TS123401 \h </w:instrText>
            </w:r>
            <w:r w:rsidR="00F13EC6" w:rsidRPr="009364B4">
              <w:rPr>
                <w:rFonts w:cs="Arial"/>
                <w:szCs w:val="18"/>
              </w:rPr>
            </w:r>
            <w:r w:rsidR="00F13EC6" w:rsidRPr="009364B4">
              <w:rPr>
                <w:rFonts w:cs="Arial"/>
                <w:szCs w:val="18"/>
              </w:rPr>
              <w:fldChar w:fldCharType="separate"/>
            </w:r>
            <w:r w:rsidR="00746B25" w:rsidRPr="009364B4">
              <w:t>i.4</w:t>
            </w:r>
            <w:r w:rsidR="00F13EC6" w:rsidRPr="009364B4">
              <w:rPr>
                <w:rFonts w:cs="Arial"/>
                <w:szCs w:val="18"/>
              </w:rPr>
              <w:fldChar w:fldCharType="end"/>
            </w:r>
            <w:r w:rsidR="00F13EC6" w:rsidRPr="009364B4">
              <w:rPr>
                <w:rFonts w:cs="Arial"/>
                <w:szCs w:val="18"/>
              </w:rPr>
              <w:t>]</w:t>
            </w:r>
            <w:r w:rsidR="00C43A47" w:rsidRPr="00324DB7">
              <w:rPr>
                <w:rFonts w:cs="Arial"/>
                <w:szCs w:val="18"/>
              </w:rPr>
              <w:t xml:space="preserve"> </w:t>
            </w:r>
            <w:r w:rsidRPr="00324DB7">
              <w:rPr>
                <w:rFonts w:cs="Arial"/>
                <w:szCs w:val="18"/>
              </w:rPr>
              <w:t>for</w:t>
            </w:r>
            <w:r w:rsidR="00C43A47" w:rsidRPr="00324DB7">
              <w:rPr>
                <w:rFonts w:cs="Arial"/>
                <w:szCs w:val="18"/>
              </w:rPr>
              <w:t xml:space="preserve"> </w:t>
            </w:r>
            <w:r w:rsidRPr="00324DB7">
              <w:rPr>
                <w:rFonts w:cs="Arial"/>
                <w:szCs w:val="18"/>
              </w:rPr>
              <w:t>this</w:t>
            </w:r>
            <w:r w:rsidR="00C43A47" w:rsidRPr="00324DB7">
              <w:rPr>
                <w:rFonts w:cs="Arial"/>
                <w:szCs w:val="18"/>
              </w:rPr>
              <w:t xml:space="preserve"> </w:t>
            </w:r>
            <w:r w:rsidRPr="00324DB7">
              <w:rPr>
                <w:rFonts w:cs="Arial"/>
                <w:szCs w:val="18"/>
              </w:rPr>
              <w:t>bearer.</w:t>
            </w:r>
          </w:p>
        </w:tc>
      </w:tr>
      <w:tr w:rsidR="004607B4" w:rsidRPr="00324DB7" w14:paraId="59C1E67C" w14:textId="77777777" w:rsidTr="006631E1">
        <w:trPr>
          <w:jc w:val="center"/>
        </w:trPr>
        <w:tc>
          <w:tcPr>
            <w:tcW w:w="1145" w:type="pct"/>
            <w:tcMar>
              <w:top w:w="0" w:type="dxa"/>
              <w:left w:w="28" w:type="dxa"/>
              <w:bottom w:w="0" w:type="dxa"/>
              <w:right w:w="108" w:type="dxa"/>
            </w:tcMar>
          </w:tcPr>
          <w:p w14:paraId="2B999471" w14:textId="1E09C9CA" w:rsidR="005654CB" w:rsidRPr="00324DB7" w:rsidRDefault="005654CB" w:rsidP="00C43A47">
            <w:pPr>
              <w:pStyle w:val="TAL"/>
            </w:pPr>
            <w:r w:rsidRPr="00324DB7">
              <w:t>&gt;&gt;&gt;&gt;&gt;erabGbrUl</w:t>
            </w:r>
          </w:p>
        </w:tc>
        <w:tc>
          <w:tcPr>
            <w:tcW w:w="754" w:type="pct"/>
            <w:tcMar>
              <w:top w:w="0" w:type="dxa"/>
              <w:left w:w="28" w:type="dxa"/>
              <w:bottom w:w="0" w:type="dxa"/>
              <w:right w:w="108" w:type="dxa"/>
            </w:tcMar>
          </w:tcPr>
          <w:p w14:paraId="3DE06D45" w14:textId="77777777" w:rsidR="005654CB" w:rsidRPr="00324DB7" w:rsidRDefault="005654CB" w:rsidP="00C43A47">
            <w:pPr>
              <w:pStyle w:val="TAL"/>
            </w:pPr>
            <w:r w:rsidRPr="00324DB7">
              <w:t>Integer</w:t>
            </w:r>
          </w:p>
        </w:tc>
        <w:tc>
          <w:tcPr>
            <w:tcW w:w="596" w:type="pct"/>
            <w:tcMar>
              <w:top w:w="0" w:type="dxa"/>
              <w:left w:w="28" w:type="dxa"/>
              <w:bottom w:w="0" w:type="dxa"/>
              <w:right w:w="108" w:type="dxa"/>
            </w:tcMar>
          </w:tcPr>
          <w:p w14:paraId="65CCCF13" w14:textId="77777777" w:rsidR="005654CB" w:rsidRPr="00324DB7" w:rsidRDefault="005654CB" w:rsidP="00C43A47">
            <w:pPr>
              <w:pStyle w:val="TAL"/>
            </w:pPr>
            <w:r w:rsidRPr="00324DB7">
              <w:t>1</w:t>
            </w:r>
          </w:p>
        </w:tc>
        <w:tc>
          <w:tcPr>
            <w:tcW w:w="2505" w:type="pct"/>
            <w:tcMar>
              <w:top w:w="0" w:type="dxa"/>
              <w:left w:w="28" w:type="dxa"/>
              <w:bottom w:w="0" w:type="dxa"/>
              <w:right w:w="108" w:type="dxa"/>
            </w:tcMar>
          </w:tcPr>
          <w:p w14:paraId="7D30F207" w14:textId="33A86365" w:rsidR="005654CB" w:rsidRPr="00324DB7" w:rsidRDefault="005654CB" w:rsidP="00C43A47">
            <w:pPr>
              <w:pStyle w:val="TAL"/>
            </w:pPr>
            <w:r w:rsidRPr="00324DB7">
              <w:rPr>
                <w:rFonts w:cs="Arial"/>
                <w:szCs w:val="18"/>
              </w:rPr>
              <w:t>This</w:t>
            </w:r>
            <w:r w:rsidR="00C43A47" w:rsidRPr="00324DB7">
              <w:rPr>
                <w:rFonts w:cs="Arial"/>
                <w:szCs w:val="18"/>
              </w:rPr>
              <w:t xml:space="preserve"> </w:t>
            </w:r>
            <w:r w:rsidR="007010BD" w:rsidRPr="00324DB7">
              <w:rPr>
                <w:rFonts w:cs="Arial"/>
                <w:szCs w:val="18"/>
              </w:rPr>
              <w:t>attribute</w:t>
            </w:r>
            <w:r w:rsidR="00C43A47" w:rsidRPr="00324DB7">
              <w:rPr>
                <w:rFonts w:cs="Arial"/>
                <w:szCs w:val="18"/>
              </w:rPr>
              <w:t xml:space="preserve"> </w:t>
            </w:r>
            <w:r w:rsidRPr="00324DB7">
              <w:rPr>
                <w:rFonts w:cs="Arial"/>
                <w:szCs w:val="18"/>
              </w:rPr>
              <w:t>indicates</w:t>
            </w:r>
            <w:r w:rsidR="00C43A47" w:rsidRPr="00324DB7">
              <w:rPr>
                <w:rFonts w:cs="Arial"/>
                <w:szCs w:val="18"/>
              </w:rPr>
              <w:t xml:space="preserve"> </w:t>
            </w:r>
            <w:r w:rsidRPr="00324DB7">
              <w:rPr>
                <w:rFonts w:cs="Arial"/>
                <w:szCs w:val="18"/>
              </w:rPr>
              <w:t>the</w:t>
            </w:r>
            <w:r w:rsidR="00C43A47" w:rsidRPr="00324DB7">
              <w:rPr>
                <w:rFonts w:cs="Arial"/>
                <w:szCs w:val="18"/>
              </w:rPr>
              <w:t xml:space="preserve"> </w:t>
            </w:r>
            <w:r w:rsidRPr="00324DB7">
              <w:rPr>
                <w:rFonts w:cs="Arial"/>
                <w:szCs w:val="18"/>
              </w:rPr>
              <w:t>guaranteed</w:t>
            </w:r>
            <w:r w:rsidR="00C43A47" w:rsidRPr="00324DB7">
              <w:rPr>
                <w:rFonts w:cs="Arial"/>
                <w:szCs w:val="18"/>
              </w:rPr>
              <w:t xml:space="preserve"> </w:t>
            </w:r>
            <w:r w:rsidRPr="00324DB7">
              <w:rPr>
                <w:rFonts w:cs="Arial"/>
                <w:szCs w:val="18"/>
              </w:rPr>
              <w:t>uplink</w:t>
            </w:r>
            <w:r w:rsidR="00C43A47" w:rsidRPr="00324DB7">
              <w:rPr>
                <w:rFonts w:cs="Arial"/>
                <w:szCs w:val="18"/>
              </w:rPr>
              <w:t xml:space="preserve"> </w:t>
            </w:r>
            <w:r w:rsidRPr="009364B4">
              <w:rPr>
                <w:rFonts w:cs="Arial"/>
                <w:szCs w:val="18"/>
              </w:rPr>
              <w:t>E</w:t>
            </w:r>
            <w:r w:rsidR="00944CA5" w:rsidRPr="009364B4">
              <w:rPr>
                <w:rFonts w:cs="Arial"/>
                <w:szCs w:val="18"/>
              </w:rPr>
              <w:noBreakHyphen/>
            </w:r>
            <w:r w:rsidRPr="009364B4">
              <w:rPr>
                <w:rFonts w:cs="Arial"/>
                <w:szCs w:val="18"/>
              </w:rPr>
              <w:t>RAB</w:t>
            </w:r>
            <w:r w:rsidR="00C43A47" w:rsidRPr="00324DB7">
              <w:rPr>
                <w:rFonts w:cs="Arial"/>
                <w:szCs w:val="18"/>
              </w:rPr>
              <w:t xml:space="preserve"> </w:t>
            </w:r>
            <w:r w:rsidRPr="00324DB7">
              <w:rPr>
                <w:rFonts w:cs="Arial"/>
                <w:szCs w:val="18"/>
              </w:rPr>
              <w:t>Bit</w:t>
            </w:r>
            <w:r w:rsidR="00C43A47" w:rsidRPr="00324DB7">
              <w:rPr>
                <w:rFonts w:cs="Arial"/>
                <w:szCs w:val="18"/>
              </w:rPr>
              <w:t xml:space="preserve"> </w:t>
            </w:r>
            <w:r w:rsidRPr="00324DB7">
              <w:rPr>
                <w:rFonts w:cs="Arial"/>
                <w:szCs w:val="18"/>
              </w:rPr>
              <w:t>Rate</w:t>
            </w:r>
            <w:r w:rsidR="00C43A47" w:rsidRPr="00324DB7">
              <w:rPr>
                <w:rFonts w:cs="Arial"/>
                <w:szCs w:val="18"/>
              </w:rPr>
              <w:t xml:space="preserve"> </w:t>
            </w:r>
            <w:r w:rsidRPr="00324DB7">
              <w:rPr>
                <w:rFonts w:cs="Arial"/>
                <w:szCs w:val="18"/>
              </w:rPr>
              <w:t>as</w:t>
            </w:r>
            <w:r w:rsidR="00C43A47" w:rsidRPr="00324DB7">
              <w:rPr>
                <w:rFonts w:cs="Arial"/>
                <w:szCs w:val="18"/>
              </w:rPr>
              <w:t xml:space="preserve"> </w:t>
            </w:r>
            <w:r w:rsidRPr="00324DB7">
              <w:rPr>
                <w:rFonts w:cs="Arial"/>
                <w:szCs w:val="18"/>
              </w:rPr>
              <w:t>defined</w:t>
            </w:r>
            <w:r w:rsidR="00C43A47" w:rsidRPr="00324DB7">
              <w:rPr>
                <w:rFonts w:cs="Arial"/>
                <w:szCs w:val="18"/>
              </w:rPr>
              <w:t xml:space="preserve"> </w:t>
            </w:r>
            <w:r w:rsidRPr="00324DB7">
              <w:rPr>
                <w:rFonts w:cs="Arial"/>
                <w:szCs w:val="18"/>
              </w:rPr>
              <w:t>in</w:t>
            </w:r>
            <w:r w:rsidR="00C43A47" w:rsidRPr="00324DB7">
              <w:rPr>
                <w:rFonts w:cs="Arial"/>
                <w:szCs w:val="18"/>
              </w:rPr>
              <w:t xml:space="preserve"> </w:t>
            </w:r>
            <w:r w:rsidR="009D385E" w:rsidRPr="009364B4">
              <w:rPr>
                <w:rFonts w:cs="Arial"/>
                <w:szCs w:val="18"/>
              </w:rPr>
              <w:t>ETSI</w:t>
            </w:r>
            <w:r w:rsidR="00C43A47" w:rsidRPr="009364B4">
              <w:rPr>
                <w:rFonts w:cs="Arial"/>
                <w:szCs w:val="18"/>
              </w:rPr>
              <w:t xml:space="preserve"> </w:t>
            </w:r>
            <w:r w:rsidRPr="009364B4">
              <w:rPr>
                <w:rFonts w:cs="Arial"/>
                <w:szCs w:val="18"/>
              </w:rPr>
              <w:t>TS</w:t>
            </w:r>
            <w:r w:rsidR="00C43A47" w:rsidRPr="009364B4">
              <w:rPr>
                <w:rFonts w:cs="Arial"/>
                <w:szCs w:val="18"/>
              </w:rPr>
              <w:t xml:space="preserve"> </w:t>
            </w:r>
            <w:r w:rsidR="009D385E" w:rsidRPr="009364B4">
              <w:rPr>
                <w:rFonts w:cs="Arial"/>
                <w:szCs w:val="18"/>
              </w:rPr>
              <w:t>1</w:t>
            </w:r>
            <w:r w:rsidRPr="009364B4">
              <w:rPr>
                <w:rFonts w:cs="Arial"/>
                <w:szCs w:val="18"/>
              </w:rPr>
              <w:t>23</w:t>
            </w:r>
            <w:r w:rsidR="00C43A47" w:rsidRPr="009364B4">
              <w:rPr>
                <w:rFonts w:cs="Arial"/>
                <w:szCs w:val="18"/>
              </w:rPr>
              <w:t xml:space="preserve"> </w:t>
            </w:r>
            <w:r w:rsidRPr="009364B4">
              <w:rPr>
                <w:rFonts w:cs="Arial"/>
                <w:szCs w:val="18"/>
              </w:rPr>
              <w:t>401</w:t>
            </w:r>
            <w:r w:rsidR="00C43A47" w:rsidRPr="009364B4">
              <w:rPr>
                <w:rFonts w:cs="Arial"/>
                <w:szCs w:val="18"/>
              </w:rPr>
              <w:t xml:space="preserve"> </w:t>
            </w:r>
            <w:r w:rsidR="00F13EC6" w:rsidRPr="009364B4">
              <w:rPr>
                <w:rFonts w:cs="Arial"/>
                <w:szCs w:val="18"/>
              </w:rPr>
              <w:t>[</w:t>
            </w:r>
            <w:r w:rsidR="00F13EC6" w:rsidRPr="009364B4">
              <w:rPr>
                <w:rFonts w:cs="Arial"/>
                <w:szCs w:val="18"/>
              </w:rPr>
              <w:fldChar w:fldCharType="begin"/>
            </w:r>
            <w:r w:rsidR="00F13EC6" w:rsidRPr="009364B4">
              <w:rPr>
                <w:rFonts w:cs="Arial"/>
                <w:szCs w:val="18"/>
              </w:rPr>
              <w:instrText xml:space="preserve">REF REF_TS123401 \h </w:instrText>
            </w:r>
            <w:r w:rsidR="00F13EC6" w:rsidRPr="009364B4">
              <w:rPr>
                <w:rFonts w:cs="Arial"/>
                <w:szCs w:val="18"/>
              </w:rPr>
            </w:r>
            <w:r w:rsidR="00F13EC6" w:rsidRPr="009364B4">
              <w:rPr>
                <w:rFonts w:cs="Arial"/>
                <w:szCs w:val="18"/>
              </w:rPr>
              <w:fldChar w:fldCharType="separate"/>
            </w:r>
            <w:r w:rsidR="00746B25" w:rsidRPr="009364B4">
              <w:t>i.4</w:t>
            </w:r>
            <w:r w:rsidR="00F13EC6" w:rsidRPr="009364B4">
              <w:rPr>
                <w:rFonts w:cs="Arial"/>
                <w:szCs w:val="18"/>
              </w:rPr>
              <w:fldChar w:fldCharType="end"/>
            </w:r>
            <w:r w:rsidR="00F13EC6" w:rsidRPr="009364B4">
              <w:rPr>
                <w:rFonts w:cs="Arial"/>
                <w:szCs w:val="18"/>
              </w:rPr>
              <w:t>]</w:t>
            </w:r>
            <w:r w:rsidR="00C43A47" w:rsidRPr="00324DB7">
              <w:rPr>
                <w:rFonts w:cs="Arial"/>
                <w:szCs w:val="18"/>
              </w:rPr>
              <w:t xml:space="preserve"> </w:t>
            </w:r>
            <w:r w:rsidRPr="00324DB7">
              <w:rPr>
                <w:rFonts w:cs="Arial"/>
                <w:szCs w:val="18"/>
              </w:rPr>
              <w:t>for</w:t>
            </w:r>
            <w:r w:rsidR="00C43A47" w:rsidRPr="00324DB7">
              <w:rPr>
                <w:rFonts w:cs="Arial"/>
                <w:szCs w:val="18"/>
              </w:rPr>
              <w:t xml:space="preserve"> </w:t>
            </w:r>
            <w:r w:rsidRPr="00324DB7">
              <w:rPr>
                <w:rFonts w:cs="Arial"/>
                <w:szCs w:val="18"/>
              </w:rPr>
              <w:t>this</w:t>
            </w:r>
            <w:r w:rsidR="00C43A47" w:rsidRPr="00324DB7">
              <w:rPr>
                <w:rFonts w:cs="Arial"/>
                <w:szCs w:val="18"/>
              </w:rPr>
              <w:t xml:space="preserve"> </w:t>
            </w:r>
            <w:r w:rsidRPr="00324DB7">
              <w:rPr>
                <w:rFonts w:cs="Arial"/>
                <w:szCs w:val="18"/>
              </w:rPr>
              <w:t>bearer.</w:t>
            </w:r>
          </w:p>
        </w:tc>
      </w:tr>
    </w:tbl>
    <w:p w14:paraId="7EB40B45" w14:textId="77777777" w:rsidR="005654CB" w:rsidRPr="00324DB7" w:rsidRDefault="005654CB" w:rsidP="005654CB"/>
    <w:p w14:paraId="5C21494E" w14:textId="77777777" w:rsidR="005654CB" w:rsidRPr="00324DB7" w:rsidRDefault="00157FA9" w:rsidP="005654CB">
      <w:pPr>
        <w:pStyle w:val="Heading3"/>
        <w:rPr>
          <w:lang w:eastAsia="zh-CN"/>
        </w:rPr>
      </w:pPr>
      <w:bookmarkStart w:id="120" w:name="_Toc95469297"/>
      <w:bookmarkStart w:id="121" w:name="_Toc95816983"/>
      <w:r w:rsidRPr="00324DB7">
        <w:t>6</w:t>
      </w:r>
      <w:r w:rsidR="005654CB" w:rsidRPr="00324DB7">
        <w:t>.2.4</w:t>
      </w:r>
      <w:r w:rsidR="005654CB" w:rsidRPr="00324DB7">
        <w:tab/>
        <w:t xml:space="preserve">Type: </w:t>
      </w:r>
      <w:r w:rsidR="005654CB" w:rsidRPr="00324DB7">
        <w:rPr>
          <w:lang w:eastAsia="zh-CN"/>
        </w:rPr>
        <w:t>S1BearerInfo</w:t>
      </w:r>
      <w:bookmarkEnd w:id="120"/>
      <w:bookmarkEnd w:id="121"/>
    </w:p>
    <w:p w14:paraId="04061D44" w14:textId="77777777" w:rsidR="005654CB" w:rsidRPr="00324DB7" w:rsidRDefault="005654CB" w:rsidP="005654CB">
      <w:r w:rsidRPr="00324DB7">
        <w:t xml:space="preserve">This type represents the information </w:t>
      </w:r>
      <w:r w:rsidRPr="00324DB7">
        <w:rPr>
          <w:lang w:eastAsia="zh-CN"/>
        </w:rPr>
        <w:t>on S1-U bearer</w:t>
      </w:r>
      <w:r w:rsidRPr="00324DB7">
        <w:t>.</w:t>
      </w:r>
    </w:p>
    <w:p w14:paraId="799D6AB4" w14:textId="77777777" w:rsidR="005654CB" w:rsidRPr="00324DB7" w:rsidRDefault="005654CB" w:rsidP="005654CB">
      <w:pPr>
        <w:rPr>
          <w:lang w:eastAsia="zh-CN"/>
        </w:rPr>
      </w:pPr>
      <w:r w:rsidRPr="00324DB7">
        <w:t xml:space="preserve">The </w:t>
      </w:r>
      <w:r w:rsidR="00585EFF" w:rsidRPr="00324DB7">
        <w:t xml:space="preserve">attributes </w:t>
      </w:r>
      <w:r w:rsidRPr="00324DB7">
        <w:t xml:space="preserve">of the </w:t>
      </w:r>
      <w:r w:rsidRPr="00324DB7">
        <w:rPr>
          <w:lang w:eastAsia="zh-CN"/>
        </w:rPr>
        <w:t>S1BearerInfo</w:t>
      </w:r>
      <w:r w:rsidRPr="00324DB7">
        <w:t xml:space="preserve"> shall follow the notations provided in table </w:t>
      </w:r>
      <w:r w:rsidR="00157FA9" w:rsidRPr="00324DB7">
        <w:t>6</w:t>
      </w:r>
      <w:r w:rsidRPr="00324DB7">
        <w:t>.2.4-1.</w:t>
      </w:r>
    </w:p>
    <w:p w14:paraId="271373A7" w14:textId="577B89D4" w:rsidR="005654CB" w:rsidRPr="00324DB7" w:rsidRDefault="005654CB" w:rsidP="005654CB">
      <w:pPr>
        <w:pStyle w:val="TH"/>
        <w:rPr>
          <w:lang w:eastAsia="zh-CN"/>
        </w:rPr>
      </w:pPr>
      <w:r w:rsidRPr="00324DB7">
        <w:lastRenderedPageBreak/>
        <w:t xml:space="preserve">Table </w:t>
      </w:r>
      <w:r w:rsidR="00157FA9" w:rsidRPr="00324DB7">
        <w:t>6</w:t>
      </w:r>
      <w:r w:rsidRPr="00324DB7">
        <w:t>.</w:t>
      </w:r>
      <w:r w:rsidRPr="00324DB7">
        <w:rPr>
          <w:lang w:eastAsia="zh-CN"/>
        </w:rPr>
        <w:t>2</w:t>
      </w:r>
      <w:r w:rsidRPr="00324DB7">
        <w:t>.</w:t>
      </w:r>
      <w:r w:rsidRPr="00324DB7">
        <w:rPr>
          <w:lang w:eastAsia="zh-CN"/>
        </w:rPr>
        <w:t>4</w:t>
      </w:r>
      <w:r w:rsidRPr="00324DB7">
        <w:t>-1</w:t>
      </w:r>
      <w:r w:rsidR="002614E7" w:rsidRPr="00324DB7">
        <w:t>:</w:t>
      </w:r>
      <w:r w:rsidRPr="00324DB7">
        <w:t xml:space="preserve"> </w:t>
      </w:r>
      <w:r w:rsidR="00CB2215" w:rsidRPr="00324DB7">
        <w:t xml:space="preserve">Attributes </w:t>
      </w:r>
      <w:r w:rsidRPr="00324DB7">
        <w:t xml:space="preserve">of the </w:t>
      </w:r>
      <w:r w:rsidRPr="00324DB7">
        <w:rPr>
          <w:lang w:eastAsia="zh-CN"/>
        </w:rPr>
        <w:t>S</w:t>
      </w:r>
      <w:r w:rsidRPr="00324DB7">
        <w:t>1BearerInf</w:t>
      </w:r>
      <w:r w:rsidRPr="00324DB7">
        <w:rPr>
          <w:lang w:eastAsia="zh-CN"/>
        </w:rPr>
        <w:t>o</w:t>
      </w:r>
      <w:r w:rsidRPr="00324DB7">
        <w:t xml:space="preserve"> </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084"/>
        <w:gridCol w:w="1313"/>
        <w:gridCol w:w="1147"/>
        <w:gridCol w:w="5079"/>
      </w:tblGrid>
      <w:tr w:rsidR="00911141" w:rsidRPr="00324DB7" w14:paraId="7EC503E0" w14:textId="77777777" w:rsidTr="006631E1">
        <w:trPr>
          <w:jc w:val="center"/>
        </w:trPr>
        <w:tc>
          <w:tcPr>
            <w:tcW w:w="1083" w:type="pct"/>
            <w:shd w:val="clear" w:color="auto" w:fill="C0C0C0"/>
            <w:tcMar>
              <w:top w:w="0" w:type="dxa"/>
              <w:left w:w="28" w:type="dxa"/>
              <w:bottom w:w="0" w:type="dxa"/>
              <w:right w:w="108" w:type="dxa"/>
            </w:tcMar>
          </w:tcPr>
          <w:p w14:paraId="304895AD" w14:textId="4776CBE5" w:rsidR="005654CB" w:rsidRPr="00324DB7" w:rsidRDefault="00585EFF" w:rsidP="00C43A47">
            <w:pPr>
              <w:pStyle w:val="TAH"/>
            </w:pPr>
            <w:r w:rsidRPr="00324DB7">
              <w:t>Attribute</w:t>
            </w:r>
            <w:r w:rsidR="00C43A47" w:rsidRPr="00324DB7">
              <w:t xml:space="preserve"> </w:t>
            </w:r>
            <w:r w:rsidR="00E03180" w:rsidRPr="00324DB7">
              <w:t>n</w:t>
            </w:r>
            <w:r w:rsidR="002B5A2A" w:rsidRPr="00324DB7">
              <w:t>ame</w:t>
            </w:r>
          </w:p>
        </w:tc>
        <w:tc>
          <w:tcPr>
            <w:tcW w:w="682" w:type="pct"/>
            <w:shd w:val="clear" w:color="auto" w:fill="C0C0C0"/>
            <w:tcMar>
              <w:top w:w="0" w:type="dxa"/>
              <w:left w:w="28" w:type="dxa"/>
              <w:bottom w:w="0" w:type="dxa"/>
              <w:right w:w="108" w:type="dxa"/>
            </w:tcMar>
          </w:tcPr>
          <w:p w14:paraId="6BA2D6AD" w14:textId="3F9A7362" w:rsidR="005654CB" w:rsidRPr="00324DB7" w:rsidRDefault="00CB2215" w:rsidP="00C43A47">
            <w:pPr>
              <w:pStyle w:val="TAH"/>
            </w:pPr>
            <w:r w:rsidRPr="00324DB7">
              <w:t>Data</w:t>
            </w:r>
            <w:r w:rsidR="00C43A47" w:rsidRPr="00324DB7">
              <w:t xml:space="preserve"> </w:t>
            </w:r>
            <w:r w:rsidR="00E03180" w:rsidRPr="00324DB7">
              <w:t>t</w:t>
            </w:r>
            <w:r w:rsidR="002B5A2A" w:rsidRPr="00324DB7">
              <w:t>ype</w:t>
            </w:r>
          </w:p>
        </w:tc>
        <w:tc>
          <w:tcPr>
            <w:tcW w:w="596" w:type="pct"/>
            <w:shd w:val="clear" w:color="auto" w:fill="C0C0C0"/>
            <w:tcMar>
              <w:top w:w="0" w:type="dxa"/>
              <w:left w:w="28" w:type="dxa"/>
              <w:bottom w:w="0" w:type="dxa"/>
              <w:right w:w="108" w:type="dxa"/>
            </w:tcMar>
          </w:tcPr>
          <w:p w14:paraId="611299F7" w14:textId="77777777" w:rsidR="005654CB" w:rsidRPr="00324DB7" w:rsidRDefault="005654CB" w:rsidP="00C43A47">
            <w:pPr>
              <w:pStyle w:val="TAH"/>
            </w:pPr>
            <w:r w:rsidRPr="00324DB7">
              <w:t>Cardinality</w:t>
            </w:r>
          </w:p>
        </w:tc>
        <w:tc>
          <w:tcPr>
            <w:tcW w:w="2639" w:type="pct"/>
            <w:shd w:val="clear" w:color="auto" w:fill="C0C0C0"/>
            <w:tcMar>
              <w:top w:w="0" w:type="dxa"/>
              <w:left w:w="28" w:type="dxa"/>
              <w:bottom w:w="0" w:type="dxa"/>
              <w:right w:w="108" w:type="dxa"/>
            </w:tcMar>
          </w:tcPr>
          <w:p w14:paraId="21A980F5" w14:textId="77777777" w:rsidR="005654CB" w:rsidRPr="00324DB7" w:rsidRDefault="005654CB" w:rsidP="00C43A47">
            <w:pPr>
              <w:pStyle w:val="TAH"/>
            </w:pPr>
            <w:r w:rsidRPr="00324DB7">
              <w:t>Description</w:t>
            </w:r>
          </w:p>
        </w:tc>
      </w:tr>
      <w:tr w:rsidR="00911141" w:rsidRPr="00324DB7" w14:paraId="532C465C" w14:textId="77777777" w:rsidTr="006631E1">
        <w:trPr>
          <w:jc w:val="center"/>
        </w:trPr>
        <w:tc>
          <w:tcPr>
            <w:tcW w:w="1083" w:type="pct"/>
            <w:tcMar>
              <w:top w:w="0" w:type="dxa"/>
              <w:left w:w="28" w:type="dxa"/>
              <w:bottom w:w="0" w:type="dxa"/>
              <w:right w:w="108" w:type="dxa"/>
            </w:tcMar>
          </w:tcPr>
          <w:p w14:paraId="6732B683" w14:textId="77777777" w:rsidR="005654CB" w:rsidRPr="00324DB7" w:rsidRDefault="005654CB" w:rsidP="00CD7E50">
            <w:pPr>
              <w:pStyle w:val="TAL"/>
            </w:pPr>
            <w:r w:rsidRPr="00324DB7">
              <w:t>timeStamp</w:t>
            </w:r>
          </w:p>
        </w:tc>
        <w:tc>
          <w:tcPr>
            <w:tcW w:w="682" w:type="pct"/>
            <w:tcMar>
              <w:top w:w="0" w:type="dxa"/>
              <w:left w:w="28" w:type="dxa"/>
              <w:bottom w:w="0" w:type="dxa"/>
              <w:right w:w="108" w:type="dxa"/>
            </w:tcMar>
          </w:tcPr>
          <w:p w14:paraId="1F90AF76" w14:textId="77777777" w:rsidR="005654CB" w:rsidRPr="00324DB7" w:rsidRDefault="005654CB" w:rsidP="00CD7E50">
            <w:pPr>
              <w:pStyle w:val="TAL"/>
            </w:pPr>
            <w:r w:rsidRPr="00324DB7">
              <w:t>TimeStamp</w:t>
            </w:r>
          </w:p>
        </w:tc>
        <w:tc>
          <w:tcPr>
            <w:tcW w:w="596" w:type="pct"/>
            <w:tcMar>
              <w:top w:w="0" w:type="dxa"/>
              <w:left w:w="28" w:type="dxa"/>
              <w:bottom w:w="0" w:type="dxa"/>
              <w:right w:w="108" w:type="dxa"/>
            </w:tcMar>
          </w:tcPr>
          <w:p w14:paraId="0CA7FC9D" w14:textId="77777777" w:rsidR="005654CB" w:rsidRPr="00324DB7" w:rsidRDefault="005654CB" w:rsidP="00CD7E50">
            <w:pPr>
              <w:pStyle w:val="TAL"/>
            </w:pPr>
            <w:r w:rsidRPr="00324DB7">
              <w:t>0..1</w:t>
            </w:r>
          </w:p>
        </w:tc>
        <w:tc>
          <w:tcPr>
            <w:tcW w:w="2639" w:type="pct"/>
            <w:tcMar>
              <w:top w:w="0" w:type="dxa"/>
              <w:left w:w="28" w:type="dxa"/>
              <w:bottom w:w="0" w:type="dxa"/>
              <w:right w:w="108" w:type="dxa"/>
            </w:tcMar>
          </w:tcPr>
          <w:p w14:paraId="2392D619" w14:textId="6A0E9EAC" w:rsidR="005654CB" w:rsidRPr="00324DB7" w:rsidRDefault="005654CB" w:rsidP="00CD7E50">
            <w:pPr>
              <w:pStyle w:val="TAL"/>
            </w:pPr>
            <w:r w:rsidRPr="00324DB7">
              <w:t>Time</w:t>
            </w:r>
            <w:r w:rsidR="00C43A47" w:rsidRPr="00324DB7">
              <w:t xml:space="preserve"> </w:t>
            </w:r>
            <w:r w:rsidRPr="00324DB7">
              <w:t>stamp</w:t>
            </w:r>
            <w:r w:rsidR="00305FB8" w:rsidRPr="00324DB7">
              <w:t>.</w:t>
            </w:r>
            <w:r w:rsidR="00C43A47" w:rsidRPr="00324DB7">
              <w:t xml:space="preserve"> </w:t>
            </w:r>
          </w:p>
        </w:tc>
      </w:tr>
      <w:tr w:rsidR="00713128" w:rsidRPr="00324DB7" w14:paraId="6D5DFB50" w14:textId="77777777" w:rsidTr="006631E1">
        <w:trPr>
          <w:jc w:val="center"/>
        </w:trPr>
        <w:tc>
          <w:tcPr>
            <w:tcW w:w="1083" w:type="pct"/>
            <w:tcMar>
              <w:top w:w="0" w:type="dxa"/>
              <w:left w:w="28" w:type="dxa"/>
              <w:bottom w:w="0" w:type="dxa"/>
              <w:right w:w="108" w:type="dxa"/>
            </w:tcMar>
          </w:tcPr>
          <w:p w14:paraId="649429FC" w14:textId="77777777" w:rsidR="005654CB" w:rsidRPr="00324DB7" w:rsidRDefault="00B3702A" w:rsidP="00CD7E50">
            <w:pPr>
              <w:pStyle w:val="TAL"/>
            </w:pPr>
            <w:r w:rsidRPr="00324DB7">
              <w:t>s1UeInfo</w:t>
            </w:r>
          </w:p>
        </w:tc>
        <w:tc>
          <w:tcPr>
            <w:tcW w:w="682" w:type="pct"/>
            <w:tcMar>
              <w:top w:w="0" w:type="dxa"/>
              <w:left w:w="28" w:type="dxa"/>
              <w:bottom w:w="0" w:type="dxa"/>
              <w:right w:w="108" w:type="dxa"/>
            </w:tcMar>
          </w:tcPr>
          <w:p w14:paraId="231B9E56" w14:textId="2803F8AD" w:rsidR="005654CB" w:rsidRPr="00324DB7" w:rsidRDefault="00CB2215" w:rsidP="00CD7E50">
            <w:pPr>
              <w:pStyle w:val="TAL"/>
            </w:pPr>
            <w:r w:rsidRPr="00324DB7">
              <w:t>Structure</w:t>
            </w:r>
            <w:r w:rsidR="00C43A47" w:rsidRPr="00324DB7">
              <w:t xml:space="preserve"> </w:t>
            </w:r>
            <w:r w:rsidRPr="00324DB7">
              <w:t>(inlined)</w:t>
            </w:r>
          </w:p>
        </w:tc>
        <w:tc>
          <w:tcPr>
            <w:tcW w:w="596" w:type="pct"/>
            <w:tcMar>
              <w:top w:w="0" w:type="dxa"/>
              <w:left w:w="28" w:type="dxa"/>
              <w:bottom w:w="0" w:type="dxa"/>
              <w:right w:w="108" w:type="dxa"/>
            </w:tcMar>
          </w:tcPr>
          <w:p w14:paraId="75961165" w14:textId="77777777" w:rsidR="005654CB" w:rsidRPr="00324DB7" w:rsidRDefault="005654CB" w:rsidP="00CD7E50">
            <w:pPr>
              <w:pStyle w:val="TAL"/>
            </w:pPr>
            <w:r w:rsidRPr="00324DB7">
              <w:t>1..N</w:t>
            </w:r>
          </w:p>
        </w:tc>
        <w:tc>
          <w:tcPr>
            <w:tcW w:w="2639" w:type="pct"/>
            <w:tcMar>
              <w:top w:w="0" w:type="dxa"/>
              <w:left w:w="28" w:type="dxa"/>
              <w:bottom w:w="0" w:type="dxa"/>
              <w:right w:w="108" w:type="dxa"/>
            </w:tcMar>
          </w:tcPr>
          <w:p w14:paraId="19264CD3" w14:textId="7061B592" w:rsidR="005654CB" w:rsidRPr="00324DB7" w:rsidRDefault="005654CB" w:rsidP="00CD7E50">
            <w:pPr>
              <w:pStyle w:val="TAL"/>
            </w:pPr>
            <w:r w:rsidRPr="00324DB7">
              <w:t>Information</w:t>
            </w:r>
            <w:r w:rsidR="00C43A47" w:rsidRPr="00324DB7">
              <w:t xml:space="preserve"> </w:t>
            </w:r>
            <w:r w:rsidRPr="00324DB7">
              <w:t>on</w:t>
            </w:r>
            <w:r w:rsidR="00C43A47" w:rsidRPr="00324DB7">
              <w:t xml:space="preserve"> </w:t>
            </w:r>
            <w:r w:rsidRPr="00324DB7">
              <w:t>a</w:t>
            </w:r>
            <w:r w:rsidR="00C43A47" w:rsidRPr="00324DB7">
              <w:t xml:space="preserve"> </w:t>
            </w:r>
            <w:r w:rsidRPr="00324DB7">
              <w:t>specific</w:t>
            </w:r>
            <w:r w:rsidR="00C43A47" w:rsidRPr="00324DB7">
              <w:t xml:space="preserve"> </w:t>
            </w:r>
            <w:r w:rsidRPr="009364B4">
              <w:t>UE</w:t>
            </w:r>
            <w:r w:rsidR="00C43A47" w:rsidRPr="00324DB7">
              <w:t xml:space="preserve"> </w:t>
            </w:r>
            <w:r w:rsidRPr="00324DB7">
              <w:t>as</w:t>
            </w:r>
            <w:r w:rsidR="00C43A47" w:rsidRPr="00324DB7">
              <w:t xml:space="preserve"> </w:t>
            </w:r>
            <w:r w:rsidRPr="00324DB7">
              <w:t>defined</w:t>
            </w:r>
            <w:r w:rsidR="00C43A47" w:rsidRPr="00324DB7">
              <w:t xml:space="preserve"> </w:t>
            </w:r>
            <w:r w:rsidRPr="00324DB7">
              <w:t>below</w:t>
            </w:r>
            <w:r w:rsidR="00305FB8" w:rsidRPr="00324DB7">
              <w:t>.</w:t>
            </w:r>
          </w:p>
        </w:tc>
      </w:tr>
      <w:tr w:rsidR="00713128" w:rsidRPr="00324DB7" w14:paraId="20864592" w14:textId="77777777" w:rsidTr="006631E1">
        <w:trPr>
          <w:jc w:val="center"/>
        </w:trPr>
        <w:tc>
          <w:tcPr>
            <w:tcW w:w="1083" w:type="pct"/>
            <w:tcMar>
              <w:top w:w="0" w:type="dxa"/>
              <w:left w:w="28" w:type="dxa"/>
              <w:bottom w:w="0" w:type="dxa"/>
              <w:right w:w="108" w:type="dxa"/>
            </w:tcMar>
          </w:tcPr>
          <w:p w14:paraId="497F22E6" w14:textId="77777777" w:rsidR="005654CB" w:rsidRPr="00324DB7" w:rsidRDefault="005654CB" w:rsidP="00713128">
            <w:pPr>
              <w:pStyle w:val="TAL"/>
              <w:rPr>
                <w:lang w:eastAsia="zh-CN"/>
              </w:rPr>
            </w:pPr>
            <w:r w:rsidRPr="00324DB7">
              <w:t>&gt;tempUeId</w:t>
            </w:r>
          </w:p>
        </w:tc>
        <w:tc>
          <w:tcPr>
            <w:tcW w:w="682" w:type="pct"/>
            <w:tcMar>
              <w:top w:w="0" w:type="dxa"/>
              <w:left w:w="28" w:type="dxa"/>
              <w:bottom w:w="0" w:type="dxa"/>
              <w:right w:w="108" w:type="dxa"/>
            </w:tcMar>
          </w:tcPr>
          <w:p w14:paraId="2D6AAEB1" w14:textId="0B219D12" w:rsidR="005654CB" w:rsidRPr="00324DB7" w:rsidRDefault="00CB2215" w:rsidP="00713128">
            <w:pPr>
              <w:pStyle w:val="TAL"/>
              <w:rPr>
                <w:lang w:eastAsia="zh-CN"/>
              </w:rPr>
            </w:pPr>
            <w:r w:rsidRPr="00324DB7">
              <w:t>Structure</w:t>
            </w:r>
            <w:r w:rsidR="00C43A47" w:rsidRPr="00324DB7">
              <w:t xml:space="preserve"> </w:t>
            </w:r>
            <w:r w:rsidRPr="00324DB7">
              <w:t>(inlined)</w:t>
            </w:r>
          </w:p>
        </w:tc>
        <w:tc>
          <w:tcPr>
            <w:tcW w:w="596" w:type="pct"/>
            <w:tcMar>
              <w:top w:w="0" w:type="dxa"/>
              <w:left w:w="28" w:type="dxa"/>
              <w:bottom w:w="0" w:type="dxa"/>
              <w:right w:w="108" w:type="dxa"/>
            </w:tcMar>
          </w:tcPr>
          <w:p w14:paraId="70BC8DAC" w14:textId="77777777" w:rsidR="005654CB" w:rsidRPr="00324DB7" w:rsidRDefault="005654CB" w:rsidP="00CD7E50">
            <w:pPr>
              <w:pStyle w:val="TAL"/>
            </w:pPr>
            <w:r w:rsidRPr="00324DB7">
              <w:t>0..1</w:t>
            </w:r>
          </w:p>
        </w:tc>
        <w:tc>
          <w:tcPr>
            <w:tcW w:w="2639" w:type="pct"/>
            <w:tcMar>
              <w:top w:w="0" w:type="dxa"/>
              <w:left w:w="28" w:type="dxa"/>
              <w:bottom w:w="0" w:type="dxa"/>
              <w:right w:w="108" w:type="dxa"/>
            </w:tcMar>
          </w:tcPr>
          <w:p w14:paraId="0C93E35E" w14:textId="4C5F4599" w:rsidR="005654CB" w:rsidRPr="00324DB7" w:rsidRDefault="005654CB" w:rsidP="00CD7E50">
            <w:pPr>
              <w:pStyle w:val="TAL"/>
            </w:pPr>
            <w:r w:rsidRPr="00324DB7">
              <w:t>The</w:t>
            </w:r>
            <w:r w:rsidR="00C43A47" w:rsidRPr="00324DB7">
              <w:t xml:space="preserve"> </w:t>
            </w:r>
            <w:r w:rsidRPr="00324DB7">
              <w:t>temporary</w:t>
            </w:r>
            <w:r w:rsidR="00C43A47" w:rsidRPr="00324DB7">
              <w:t xml:space="preserve"> </w:t>
            </w:r>
            <w:r w:rsidRPr="00324DB7">
              <w:t>identifier</w:t>
            </w:r>
            <w:r w:rsidR="00C43A47" w:rsidRPr="00324DB7">
              <w:t xml:space="preserve"> </w:t>
            </w:r>
            <w:r w:rsidRPr="00324DB7">
              <w:t>allocated</w:t>
            </w:r>
            <w:r w:rsidR="00C43A47" w:rsidRPr="00324DB7">
              <w:t xml:space="preserve"> </w:t>
            </w:r>
            <w:r w:rsidRPr="00324DB7">
              <w:t>for</w:t>
            </w:r>
            <w:r w:rsidR="00C43A47" w:rsidRPr="00324DB7">
              <w:t xml:space="preserve"> </w:t>
            </w:r>
            <w:r w:rsidRPr="00324DB7">
              <w:t>the</w:t>
            </w:r>
            <w:r w:rsidR="00C43A47" w:rsidRPr="00324DB7">
              <w:t xml:space="preserve"> </w:t>
            </w:r>
            <w:r w:rsidRPr="00324DB7">
              <w:t>specific</w:t>
            </w:r>
            <w:r w:rsidR="00C43A47" w:rsidRPr="00324DB7">
              <w:t xml:space="preserve"> </w:t>
            </w:r>
            <w:r w:rsidRPr="009364B4">
              <w:t>UE</w:t>
            </w:r>
            <w:r w:rsidR="00C43A47" w:rsidRPr="00324DB7">
              <w:t xml:space="preserve"> </w:t>
            </w:r>
            <w:r w:rsidRPr="00324DB7">
              <w:t>as</w:t>
            </w:r>
            <w:r w:rsidR="00C43A47" w:rsidRPr="00324DB7">
              <w:t xml:space="preserve"> </w:t>
            </w:r>
            <w:r w:rsidRPr="00324DB7">
              <w:t>defined</w:t>
            </w:r>
            <w:r w:rsidR="00C43A47" w:rsidRPr="00324DB7">
              <w:t xml:space="preserve"> </w:t>
            </w:r>
            <w:r w:rsidRPr="00324DB7">
              <w:t>below</w:t>
            </w:r>
            <w:r w:rsidR="00305FB8" w:rsidRPr="00324DB7">
              <w:t>.</w:t>
            </w:r>
          </w:p>
        </w:tc>
      </w:tr>
      <w:tr w:rsidR="00911141" w:rsidRPr="00324DB7" w14:paraId="48388908" w14:textId="77777777" w:rsidTr="006631E1">
        <w:trPr>
          <w:jc w:val="center"/>
        </w:trPr>
        <w:tc>
          <w:tcPr>
            <w:tcW w:w="1083" w:type="pct"/>
            <w:tcMar>
              <w:top w:w="0" w:type="dxa"/>
              <w:left w:w="28" w:type="dxa"/>
              <w:bottom w:w="0" w:type="dxa"/>
              <w:right w:w="108" w:type="dxa"/>
            </w:tcMar>
          </w:tcPr>
          <w:p w14:paraId="5A27C343" w14:textId="77777777" w:rsidR="005654CB" w:rsidRPr="00324DB7" w:rsidRDefault="005654CB" w:rsidP="00713128">
            <w:pPr>
              <w:pStyle w:val="TAL"/>
            </w:pPr>
            <w:r w:rsidRPr="00324DB7">
              <w:t>&gt;&gt;</w:t>
            </w:r>
            <w:r w:rsidRPr="009364B4">
              <w:t>mmec</w:t>
            </w:r>
          </w:p>
        </w:tc>
        <w:tc>
          <w:tcPr>
            <w:tcW w:w="682" w:type="pct"/>
            <w:tcMar>
              <w:top w:w="0" w:type="dxa"/>
              <w:left w:w="28" w:type="dxa"/>
              <w:bottom w:w="0" w:type="dxa"/>
              <w:right w:w="108" w:type="dxa"/>
            </w:tcMar>
          </w:tcPr>
          <w:p w14:paraId="427AB748" w14:textId="77777777" w:rsidR="005654CB" w:rsidRPr="00324DB7" w:rsidRDefault="005654CB" w:rsidP="00713128">
            <w:pPr>
              <w:pStyle w:val="TAL"/>
              <w:rPr>
                <w:lang w:eastAsia="zh-CN"/>
              </w:rPr>
            </w:pPr>
            <w:r w:rsidRPr="00324DB7">
              <w:t>String</w:t>
            </w:r>
          </w:p>
        </w:tc>
        <w:tc>
          <w:tcPr>
            <w:tcW w:w="596" w:type="pct"/>
            <w:tcMar>
              <w:top w:w="0" w:type="dxa"/>
              <w:left w:w="28" w:type="dxa"/>
              <w:bottom w:w="0" w:type="dxa"/>
              <w:right w:w="108" w:type="dxa"/>
            </w:tcMar>
          </w:tcPr>
          <w:p w14:paraId="78D62C1B" w14:textId="77777777" w:rsidR="005654CB" w:rsidRPr="00324DB7" w:rsidRDefault="005654CB" w:rsidP="00CD7E50">
            <w:pPr>
              <w:pStyle w:val="TAL"/>
            </w:pPr>
            <w:r w:rsidRPr="00324DB7">
              <w:t>1</w:t>
            </w:r>
          </w:p>
        </w:tc>
        <w:tc>
          <w:tcPr>
            <w:tcW w:w="2639" w:type="pct"/>
            <w:tcMar>
              <w:top w:w="0" w:type="dxa"/>
              <w:left w:w="28" w:type="dxa"/>
              <w:bottom w:w="0" w:type="dxa"/>
              <w:right w:w="108" w:type="dxa"/>
            </w:tcMar>
          </w:tcPr>
          <w:p w14:paraId="4B66F7AD" w14:textId="36B81D3F" w:rsidR="005654CB" w:rsidRPr="00324DB7" w:rsidRDefault="005654CB" w:rsidP="00F13EC6">
            <w:pPr>
              <w:pStyle w:val="TAL"/>
            </w:pPr>
            <w:r w:rsidRPr="009364B4">
              <w:t>MMEC</w:t>
            </w:r>
            <w:r w:rsidR="00C43A47" w:rsidRPr="00324DB7">
              <w:t xml:space="preserve"> </w:t>
            </w:r>
            <w:r w:rsidRPr="00324DB7">
              <w:t>as</w:t>
            </w:r>
            <w:r w:rsidR="00C43A47" w:rsidRPr="00324DB7">
              <w:t xml:space="preserve"> </w:t>
            </w:r>
            <w:r w:rsidRPr="00324DB7">
              <w:t>defined</w:t>
            </w:r>
            <w:r w:rsidR="00C43A47" w:rsidRPr="00324DB7">
              <w:t xml:space="preserve"> </w:t>
            </w:r>
            <w:r w:rsidRPr="00324DB7">
              <w:t>in</w:t>
            </w:r>
            <w:r w:rsidR="00C43A47" w:rsidRPr="00324DB7">
              <w:t xml:space="preserve"> </w:t>
            </w:r>
            <w:r w:rsidR="00643DA2" w:rsidRPr="009364B4">
              <w:t>ETSI</w:t>
            </w:r>
            <w:r w:rsidR="00C43A47" w:rsidRPr="009364B4">
              <w:t xml:space="preserve"> </w:t>
            </w:r>
            <w:r w:rsidRPr="009364B4">
              <w:t>TS</w:t>
            </w:r>
            <w:r w:rsidR="00C43A47" w:rsidRPr="009364B4">
              <w:t xml:space="preserve"> </w:t>
            </w:r>
            <w:r w:rsidR="00643DA2" w:rsidRPr="009364B4">
              <w:t>136</w:t>
            </w:r>
            <w:r w:rsidR="00C43A47" w:rsidRPr="009364B4">
              <w:t xml:space="preserve"> </w:t>
            </w:r>
            <w:r w:rsidR="00643DA2" w:rsidRPr="009364B4">
              <w:t>413</w:t>
            </w:r>
            <w:r w:rsidR="00C43A47" w:rsidRPr="009364B4">
              <w:t xml:space="preserve"> </w:t>
            </w:r>
            <w:r w:rsidR="00F13EC6" w:rsidRPr="009364B4">
              <w:t>[</w:t>
            </w:r>
            <w:r w:rsidR="00F13EC6" w:rsidRPr="009364B4">
              <w:fldChar w:fldCharType="begin"/>
            </w:r>
            <w:r w:rsidR="00F13EC6" w:rsidRPr="009364B4">
              <w:instrText xml:space="preserve">REF REF_TS136413 \h </w:instrText>
            </w:r>
            <w:r w:rsidR="00F13EC6" w:rsidRPr="009364B4">
              <w:fldChar w:fldCharType="separate"/>
            </w:r>
            <w:r w:rsidR="00746B25" w:rsidRPr="009364B4">
              <w:t>i.3</w:t>
            </w:r>
            <w:r w:rsidR="00F13EC6" w:rsidRPr="009364B4">
              <w:fldChar w:fldCharType="end"/>
            </w:r>
            <w:r w:rsidR="00F13EC6" w:rsidRPr="009364B4">
              <w:t>]</w:t>
            </w:r>
            <w:r w:rsidR="00305FB8" w:rsidRPr="00324DB7">
              <w:t>.</w:t>
            </w:r>
          </w:p>
        </w:tc>
      </w:tr>
      <w:tr w:rsidR="00911141" w:rsidRPr="00324DB7" w14:paraId="45AEE1C6" w14:textId="77777777" w:rsidTr="006631E1">
        <w:trPr>
          <w:jc w:val="center"/>
        </w:trPr>
        <w:tc>
          <w:tcPr>
            <w:tcW w:w="1083" w:type="pct"/>
            <w:tcMar>
              <w:top w:w="0" w:type="dxa"/>
              <w:left w:w="28" w:type="dxa"/>
              <w:bottom w:w="0" w:type="dxa"/>
              <w:right w:w="108" w:type="dxa"/>
            </w:tcMar>
          </w:tcPr>
          <w:p w14:paraId="3BEDC1F0" w14:textId="77777777" w:rsidR="005654CB" w:rsidRPr="00324DB7" w:rsidRDefault="005654CB" w:rsidP="00CD7E50">
            <w:pPr>
              <w:pStyle w:val="TAL"/>
            </w:pPr>
            <w:r w:rsidRPr="00324DB7">
              <w:t>&gt;&gt;mtmsi</w:t>
            </w:r>
          </w:p>
        </w:tc>
        <w:tc>
          <w:tcPr>
            <w:tcW w:w="682" w:type="pct"/>
            <w:tcMar>
              <w:top w:w="0" w:type="dxa"/>
              <w:left w:w="28" w:type="dxa"/>
              <w:bottom w:w="0" w:type="dxa"/>
              <w:right w:w="108" w:type="dxa"/>
            </w:tcMar>
          </w:tcPr>
          <w:p w14:paraId="2B35D959" w14:textId="77777777" w:rsidR="005654CB" w:rsidRPr="00324DB7" w:rsidRDefault="005654CB" w:rsidP="00CD7E50">
            <w:pPr>
              <w:pStyle w:val="TAL"/>
              <w:rPr>
                <w:lang w:eastAsia="zh-CN"/>
              </w:rPr>
            </w:pPr>
            <w:r w:rsidRPr="00324DB7">
              <w:t>String</w:t>
            </w:r>
          </w:p>
        </w:tc>
        <w:tc>
          <w:tcPr>
            <w:tcW w:w="596" w:type="pct"/>
            <w:tcMar>
              <w:top w:w="0" w:type="dxa"/>
              <w:left w:w="28" w:type="dxa"/>
              <w:bottom w:w="0" w:type="dxa"/>
              <w:right w:w="108" w:type="dxa"/>
            </w:tcMar>
          </w:tcPr>
          <w:p w14:paraId="4BDFF7E9" w14:textId="77777777" w:rsidR="005654CB" w:rsidRPr="00324DB7" w:rsidRDefault="005654CB" w:rsidP="00CD7E50">
            <w:pPr>
              <w:pStyle w:val="TAL"/>
            </w:pPr>
            <w:r w:rsidRPr="00324DB7">
              <w:t>1</w:t>
            </w:r>
          </w:p>
        </w:tc>
        <w:tc>
          <w:tcPr>
            <w:tcW w:w="2639" w:type="pct"/>
            <w:tcMar>
              <w:top w:w="0" w:type="dxa"/>
              <w:left w:w="28" w:type="dxa"/>
              <w:bottom w:w="0" w:type="dxa"/>
              <w:right w:w="108" w:type="dxa"/>
            </w:tcMar>
          </w:tcPr>
          <w:p w14:paraId="6A36718B" w14:textId="0A9F3B28" w:rsidR="005654CB" w:rsidRPr="00324DB7" w:rsidRDefault="005654CB" w:rsidP="00F13EC6">
            <w:pPr>
              <w:pStyle w:val="TAL"/>
            </w:pPr>
            <w:r w:rsidRPr="00324DB7">
              <w:t>M-</w:t>
            </w:r>
            <w:r w:rsidRPr="009364B4">
              <w:t>TMSI</w:t>
            </w:r>
            <w:r w:rsidR="00C43A47" w:rsidRPr="00324DB7">
              <w:t xml:space="preserve"> </w:t>
            </w:r>
            <w:r w:rsidRPr="00324DB7">
              <w:t>as</w:t>
            </w:r>
            <w:r w:rsidR="00C43A47" w:rsidRPr="00324DB7">
              <w:t xml:space="preserve"> </w:t>
            </w:r>
            <w:r w:rsidRPr="00324DB7">
              <w:t>defined</w:t>
            </w:r>
            <w:r w:rsidR="00C43A47" w:rsidRPr="00324DB7">
              <w:t xml:space="preserve"> </w:t>
            </w:r>
            <w:r w:rsidRPr="00324DB7">
              <w:t>in</w:t>
            </w:r>
            <w:r w:rsidR="00C43A47" w:rsidRPr="00324DB7">
              <w:t xml:space="preserve"> </w:t>
            </w:r>
            <w:r w:rsidR="00643DA2" w:rsidRPr="009364B4">
              <w:t>ETSI</w:t>
            </w:r>
            <w:r w:rsidR="00C43A47" w:rsidRPr="009364B4">
              <w:t xml:space="preserve"> </w:t>
            </w:r>
            <w:r w:rsidRPr="009364B4">
              <w:t>TS</w:t>
            </w:r>
            <w:r w:rsidR="00C43A47" w:rsidRPr="009364B4">
              <w:t xml:space="preserve"> </w:t>
            </w:r>
            <w:r w:rsidR="00643DA2" w:rsidRPr="009364B4">
              <w:t>136</w:t>
            </w:r>
            <w:r w:rsidR="00C43A47" w:rsidRPr="009364B4">
              <w:t xml:space="preserve"> </w:t>
            </w:r>
            <w:r w:rsidR="00643DA2" w:rsidRPr="009364B4">
              <w:t>413</w:t>
            </w:r>
            <w:r w:rsidR="00C43A47" w:rsidRPr="009364B4">
              <w:t xml:space="preserve"> </w:t>
            </w:r>
            <w:r w:rsidR="00F13EC6" w:rsidRPr="009364B4">
              <w:t>[</w:t>
            </w:r>
            <w:r w:rsidR="00F13EC6" w:rsidRPr="009364B4">
              <w:fldChar w:fldCharType="begin"/>
            </w:r>
            <w:r w:rsidR="00F13EC6" w:rsidRPr="009364B4">
              <w:instrText xml:space="preserve">REF REF_TS136413 \h </w:instrText>
            </w:r>
            <w:r w:rsidR="00F13EC6" w:rsidRPr="009364B4">
              <w:fldChar w:fldCharType="separate"/>
            </w:r>
            <w:r w:rsidR="00746B25" w:rsidRPr="009364B4">
              <w:t>i.3</w:t>
            </w:r>
            <w:r w:rsidR="00F13EC6" w:rsidRPr="009364B4">
              <w:fldChar w:fldCharType="end"/>
            </w:r>
            <w:r w:rsidR="00F13EC6" w:rsidRPr="009364B4">
              <w:t>]</w:t>
            </w:r>
            <w:r w:rsidR="00305FB8" w:rsidRPr="00324DB7">
              <w:t>.</w:t>
            </w:r>
          </w:p>
        </w:tc>
      </w:tr>
      <w:tr w:rsidR="00911141" w:rsidRPr="00324DB7" w14:paraId="71157E7E" w14:textId="77777777" w:rsidTr="006631E1">
        <w:trPr>
          <w:jc w:val="center"/>
        </w:trPr>
        <w:tc>
          <w:tcPr>
            <w:tcW w:w="1083" w:type="pct"/>
            <w:tcMar>
              <w:top w:w="0" w:type="dxa"/>
              <w:left w:w="28" w:type="dxa"/>
              <w:bottom w:w="0" w:type="dxa"/>
              <w:right w:w="108" w:type="dxa"/>
            </w:tcMar>
          </w:tcPr>
          <w:p w14:paraId="61184191" w14:textId="77777777" w:rsidR="005654CB" w:rsidRPr="00324DB7" w:rsidRDefault="005654CB" w:rsidP="00CD7E50">
            <w:pPr>
              <w:pStyle w:val="TAL"/>
            </w:pPr>
            <w:r w:rsidRPr="00324DB7">
              <w:t>&gt;associateId</w:t>
            </w:r>
          </w:p>
        </w:tc>
        <w:tc>
          <w:tcPr>
            <w:tcW w:w="682" w:type="pct"/>
            <w:tcMar>
              <w:top w:w="0" w:type="dxa"/>
              <w:left w:w="28" w:type="dxa"/>
              <w:bottom w:w="0" w:type="dxa"/>
              <w:right w:w="108" w:type="dxa"/>
            </w:tcMar>
          </w:tcPr>
          <w:p w14:paraId="7A98534E" w14:textId="77777777" w:rsidR="005654CB" w:rsidRPr="00324DB7" w:rsidRDefault="00A63872" w:rsidP="00CD7E50">
            <w:pPr>
              <w:pStyle w:val="TAL"/>
            </w:pPr>
            <w:r w:rsidRPr="00324DB7">
              <w:t>AssociateId</w:t>
            </w:r>
          </w:p>
        </w:tc>
        <w:tc>
          <w:tcPr>
            <w:tcW w:w="596" w:type="pct"/>
            <w:tcMar>
              <w:top w:w="0" w:type="dxa"/>
              <w:left w:w="28" w:type="dxa"/>
              <w:bottom w:w="0" w:type="dxa"/>
              <w:right w:w="108" w:type="dxa"/>
            </w:tcMar>
          </w:tcPr>
          <w:p w14:paraId="40C0CC4D" w14:textId="77777777" w:rsidR="005654CB" w:rsidRPr="00324DB7" w:rsidRDefault="005654CB" w:rsidP="00CD7E50">
            <w:pPr>
              <w:pStyle w:val="TAL"/>
            </w:pPr>
            <w:r w:rsidRPr="00324DB7">
              <w:rPr>
                <w:lang w:eastAsia="zh-CN"/>
              </w:rPr>
              <w:t>1..</w:t>
            </w:r>
            <w:r w:rsidRPr="00324DB7">
              <w:t>N</w:t>
            </w:r>
          </w:p>
        </w:tc>
        <w:tc>
          <w:tcPr>
            <w:tcW w:w="2639" w:type="pct"/>
            <w:tcMar>
              <w:top w:w="0" w:type="dxa"/>
              <w:left w:w="28" w:type="dxa"/>
              <w:bottom w:w="0" w:type="dxa"/>
              <w:right w:w="108" w:type="dxa"/>
            </w:tcMar>
          </w:tcPr>
          <w:p w14:paraId="3F6A6E47" w14:textId="24DD9A28" w:rsidR="005654CB" w:rsidRPr="00324DB7" w:rsidRDefault="005654CB" w:rsidP="00CD7E50">
            <w:pPr>
              <w:pStyle w:val="TAL"/>
            </w:pPr>
            <w:r w:rsidRPr="00324DB7">
              <w:rPr>
                <w:lang w:eastAsia="zh-CN"/>
              </w:rPr>
              <w:t>1</w:t>
            </w:r>
            <w:r w:rsidR="00C43A47" w:rsidRPr="00324DB7">
              <w:t xml:space="preserve"> </w:t>
            </w:r>
            <w:r w:rsidRPr="00324DB7">
              <w:t>to</w:t>
            </w:r>
            <w:r w:rsidR="00C43A47" w:rsidRPr="00324DB7">
              <w:t xml:space="preserve"> </w:t>
            </w:r>
            <w:r w:rsidRPr="00324DB7">
              <w:t>N</w:t>
            </w:r>
            <w:r w:rsidR="00C43A47" w:rsidRPr="00324DB7">
              <w:t xml:space="preserve"> </w:t>
            </w:r>
            <w:r w:rsidRPr="00324DB7">
              <w:t>identifiers</w:t>
            </w:r>
            <w:r w:rsidR="00C43A47" w:rsidRPr="00324DB7">
              <w:t xml:space="preserve"> </w:t>
            </w:r>
            <w:r w:rsidRPr="00324DB7">
              <w:t>to</w:t>
            </w:r>
            <w:r w:rsidR="00C43A47" w:rsidRPr="00324DB7">
              <w:t xml:space="preserve"> </w:t>
            </w:r>
            <w:r w:rsidRPr="00324DB7">
              <w:t>associate</w:t>
            </w:r>
            <w:r w:rsidR="00C43A47" w:rsidRPr="00324DB7">
              <w:t xml:space="preserve"> </w:t>
            </w:r>
            <w:r w:rsidRPr="00324DB7">
              <w:t>the</w:t>
            </w:r>
            <w:r w:rsidR="00C43A47" w:rsidRPr="00324DB7">
              <w:t xml:space="preserve"> </w:t>
            </w:r>
            <w:r w:rsidRPr="00324DB7">
              <w:rPr>
                <w:lang w:eastAsia="zh-CN"/>
              </w:rPr>
              <w:t>information</w:t>
            </w:r>
            <w:r w:rsidR="00C43A47" w:rsidRPr="00324DB7">
              <w:t xml:space="preserve"> </w:t>
            </w:r>
            <w:r w:rsidRPr="00324DB7">
              <w:t>for</w:t>
            </w:r>
            <w:r w:rsidR="00C43A47" w:rsidRPr="00324DB7">
              <w:t xml:space="preserve"> </w:t>
            </w:r>
            <w:r w:rsidRPr="00324DB7">
              <w:t>a</w:t>
            </w:r>
            <w:r w:rsidR="00C43A47" w:rsidRPr="00324DB7">
              <w:t xml:space="preserve"> </w:t>
            </w:r>
            <w:r w:rsidRPr="00324DB7">
              <w:t>specific</w:t>
            </w:r>
            <w:r w:rsidR="00C43A47" w:rsidRPr="00324DB7">
              <w:t xml:space="preserve"> </w:t>
            </w:r>
            <w:r w:rsidRPr="009364B4">
              <w:t>UE</w:t>
            </w:r>
            <w:r w:rsidR="00C43A47" w:rsidRPr="00324DB7">
              <w:t xml:space="preserve"> </w:t>
            </w:r>
            <w:r w:rsidRPr="00324DB7">
              <w:t>or</w:t>
            </w:r>
            <w:r w:rsidR="00C43A47" w:rsidRPr="00324DB7">
              <w:t xml:space="preserve"> </w:t>
            </w:r>
            <w:r w:rsidRPr="00324DB7">
              <w:t>flow</w:t>
            </w:r>
            <w:r w:rsidR="00305FB8" w:rsidRPr="00324DB7">
              <w:t>.</w:t>
            </w:r>
          </w:p>
        </w:tc>
      </w:tr>
      <w:tr w:rsidR="00911141" w:rsidRPr="00324DB7" w14:paraId="0E772F9F" w14:textId="77777777" w:rsidTr="006631E1">
        <w:trPr>
          <w:jc w:val="center"/>
        </w:trPr>
        <w:tc>
          <w:tcPr>
            <w:tcW w:w="1083" w:type="pct"/>
            <w:tcMar>
              <w:top w:w="0" w:type="dxa"/>
              <w:left w:w="28" w:type="dxa"/>
              <w:bottom w:w="0" w:type="dxa"/>
              <w:right w:w="108" w:type="dxa"/>
            </w:tcMar>
          </w:tcPr>
          <w:p w14:paraId="60A2ACC5" w14:textId="77777777" w:rsidR="005654CB" w:rsidRPr="00324DB7" w:rsidRDefault="005654CB" w:rsidP="00CD7E50">
            <w:pPr>
              <w:pStyle w:val="TAL"/>
            </w:pPr>
            <w:r w:rsidRPr="00324DB7">
              <w:t>&gt;</w:t>
            </w:r>
            <w:r w:rsidRPr="009364B4">
              <w:t>ecgi</w:t>
            </w:r>
          </w:p>
        </w:tc>
        <w:tc>
          <w:tcPr>
            <w:tcW w:w="682" w:type="pct"/>
            <w:tcMar>
              <w:top w:w="0" w:type="dxa"/>
              <w:left w:w="28" w:type="dxa"/>
              <w:bottom w:w="0" w:type="dxa"/>
              <w:right w:w="108" w:type="dxa"/>
            </w:tcMar>
          </w:tcPr>
          <w:p w14:paraId="5BCAEB4A" w14:textId="375A8243" w:rsidR="005654CB" w:rsidRPr="00324DB7" w:rsidRDefault="00045EFA" w:rsidP="00CD7E50">
            <w:pPr>
              <w:pStyle w:val="TAL"/>
            </w:pPr>
            <w:r w:rsidRPr="009364B4">
              <w:t>Ecgi</w:t>
            </w:r>
          </w:p>
        </w:tc>
        <w:tc>
          <w:tcPr>
            <w:tcW w:w="596" w:type="pct"/>
            <w:tcMar>
              <w:top w:w="0" w:type="dxa"/>
              <w:left w:w="28" w:type="dxa"/>
              <w:bottom w:w="0" w:type="dxa"/>
              <w:right w:w="108" w:type="dxa"/>
            </w:tcMar>
          </w:tcPr>
          <w:p w14:paraId="12B15B0A" w14:textId="77777777" w:rsidR="005654CB" w:rsidRPr="00324DB7" w:rsidRDefault="005654CB" w:rsidP="00CD7E50">
            <w:pPr>
              <w:pStyle w:val="TAL"/>
            </w:pPr>
            <w:r w:rsidRPr="00324DB7">
              <w:rPr>
                <w:lang w:eastAsia="zh-CN"/>
              </w:rPr>
              <w:t>1..N</w:t>
            </w:r>
          </w:p>
        </w:tc>
        <w:tc>
          <w:tcPr>
            <w:tcW w:w="2639" w:type="pct"/>
            <w:tcMar>
              <w:top w:w="0" w:type="dxa"/>
              <w:left w:w="28" w:type="dxa"/>
              <w:bottom w:w="0" w:type="dxa"/>
              <w:right w:w="108" w:type="dxa"/>
            </w:tcMar>
          </w:tcPr>
          <w:p w14:paraId="38FE4A5A" w14:textId="19E1E3C7" w:rsidR="005654CB" w:rsidRPr="00324DB7" w:rsidRDefault="005654CB" w:rsidP="00F13EC6">
            <w:pPr>
              <w:pStyle w:val="TAL"/>
            </w:pPr>
            <w:r w:rsidRPr="009364B4">
              <w:t>E-UTRAN</w:t>
            </w:r>
            <w:r w:rsidR="00C43A47" w:rsidRPr="00324DB7">
              <w:t xml:space="preserve"> </w:t>
            </w:r>
            <w:r w:rsidR="007E0E17" w:rsidRPr="00324DB7">
              <w:t xml:space="preserve">Cell </w:t>
            </w:r>
            <w:r w:rsidRPr="00324DB7">
              <w:t>Global</w:t>
            </w:r>
            <w:r w:rsidR="00C43A47" w:rsidRPr="00324DB7">
              <w:t xml:space="preserve"> </w:t>
            </w:r>
            <w:r w:rsidRPr="00324DB7">
              <w:t>Identifier</w:t>
            </w:r>
            <w:r w:rsidR="00305FB8" w:rsidRPr="00324DB7">
              <w:t>.</w:t>
            </w:r>
          </w:p>
        </w:tc>
      </w:tr>
      <w:tr w:rsidR="005B6153" w:rsidRPr="00324DB7" w14:paraId="6FEBD51B" w14:textId="77777777" w:rsidTr="006631E1">
        <w:trPr>
          <w:jc w:val="center"/>
        </w:trPr>
        <w:tc>
          <w:tcPr>
            <w:tcW w:w="1083" w:type="pct"/>
            <w:tcMar>
              <w:top w:w="0" w:type="dxa"/>
              <w:left w:w="28" w:type="dxa"/>
              <w:bottom w:w="0" w:type="dxa"/>
              <w:right w:w="108" w:type="dxa"/>
            </w:tcMar>
          </w:tcPr>
          <w:p w14:paraId="57629335" w14:textId="77777777" w:rsidR="005B6153" w:rsidRPr="00324DB7" w:rsidRDefault="005B6153" w:rsidP="005B6153">
            <w:pPr>
              <w:pStyle w:val="TAL"/>
              <w:rPr>
                <w:lang w:eastAsia="zh-CN"/>
              </w:rPr>
            </w:pPr>
            <w:r w:rsidRPr="00324DB7">
              <w:rPr>
                <w:lang w:eastAsia="zh-CN"/>
              </w:rPr>
              <w:t>&gt;s1BearerInfoDetailed</w:t>
            </w:r>
          </w:p>
        </w:tc>
        <w:tc>
          <w:tcPr>
            <w:tcW w:w="682" w:type="pct"/>
            <w:tcMar>
              <w:top w:w="0" w:type="dxa"/>
              <w:left w:w="28" w:type="dxa"/>
              <w:bottom w:w="0" w:type="dxa"/>
              <w:right w:w="108" w:type="dxa"/>
            </w:tcMar>
          </w:tcPr>
          <w:p w14:paraId="7BB62BDF" w14:textId="1671F20B" w:rsidR="005B6153" w:rsidRPr="00324DB7" w:rsidRDefault="005B6153" w:rsidP="005B6153">
            <w:pPr>
              <w:pStyle w:val="TAL"/>
              <w:rPr>
                <w:lang w:eastAsia="zh-CN"/>
              </w:rPr>
            </w:pPr>
            <w:r w:rsidRPr="00324DB7">
              <w:t>Structure</w:t>
            </w:r>
            <w:r w:rsidR="00C43A47" w:rsidRPr="00324DB7">
              <w:t xml:space="preserve"> </w:t>
            </w:r>
            <w:r w:rsidRPr="00324DB7">
              <w:t>(inlined)</w:t>
            </w:r>
          </w:p>
        </w:tc>
        <w:tc>
          <w:tcPr>
            <w:tcW w:w="596" w:type="pct"/>
            <w:tcMar>
              <w:top w:w="0" w:type="dxa"/>
              <w:left w:w="28" w:type="dxa"/>
              <w:bottom w:w="0" w:type="dxa"/>
              <w:right w:w="108" w:type="dxa"/>
            </w:tcMar>
          </w:tcPr>
          <w:p w14:paraId="16BDFF21" w14:textId="77777777" w:rsidR="005B6153" w:rsidRPr="00324DB7" w:rsidRDefault="005B6153" w:rsidP="005B6153">
            <w:pPr>
              <w:pStyle w:val="TAL"/>
              <w:rPr>
                <w:lang w:eastAsia="zh-CN"/>
              </w:rPr>
            </w:pPr>
            <w:r w:rsidRPr="00324DB7">
              <w:rPr>
                <w:lang w:eastAsia="zh-CN"/>
              </w:rPr>
              <w:t>1..N</w:t>
            </w:r>
          </w:p>
        </w:tc>
        <w:tc>
          <w:tcPr>
            <w:tcW w:w="2639" w:type="pct"/>
            <w:tcMar>
              <w:top w:w="0" w:type="dxa"/>
              <w:left w:w="28" w:type="dxa"/>
              <w:bottom w:w="0" w:type="dxa"/>
              <w:right w:w="108" w:type="dxa"/>
            </w:tcMar>
          </w:tcPr>
          <w:p w14:paraId="11F144DF" w14:textId="7A717255" w:rsidR="005B6153" w:rsidRPr="00324DB7" w:rsidRDefault="005B6153" w:rsidP="005B6153">
            <w:pPr>
              <w:pStyle w:val="TAL"/>
              <w:rPr>
                <w:lang w:eastAsia="zh-CN"/>
              </w:rPr>
            </w:pPr>
            <w:r w:rsidRPr="00324DB7">
              <w:rPr>
                <w:lang w:eastAsia="zh-CN"/>
              </w:rPr>
              <w:t>S1</w:t>
            </w:r>
            <w:r w:rsidR="00C43A47" w:rsidRPr="00324DB7">
              <w:rPr>
                <w:lang w:eastAsia="zh-CN"/>
              </w:rPr>
              <w:t xml:space="preserve"> </w:t>
            </w:r>
            <w:r w:rsidRPr="00324DB7">
              <w:rPr>
                <w:lang w:eastAsia="zh-CN"/>
              </w:rPr>
              <w:t>bearer</w:t>
            </w:r>
            <w:r w:rsidR="00C43A47" w:rsidRPr="00324DB7">
              <w:rPr>
                <w:lang w:eastAsia="zh-CN"/>
              </w:rPr>
              <w:t xml:space="preserve"> </w:t>
            </w:r>
            <w:r w:rsidRPr="00324DB7">
              <w:rPr>
                <w:lang w:eastAsia="zh-CN"/>
              </w:rPr>
              <w:t>information</w:t>
            </w:r>
            <w:r w:rsidR="00C43A47" w:rsidRPr="00324DB7">
              <w:rPr>
                <w:lang w:eastAsia="zh-CN"/>
              </w:rPr>
              <w:t xml:space="preserve"> </w:t>
            </w:r>
            <w:r w:rsidRPr="00324DB7">
              <w:rPr>
                <w:lang w:eastAsia="zh-CN"/>
              </w:rPr>
              <w:t>as</w:t>
            </w:r>
            <w:r w:rsidR="00C43A47" w:rsidRPr="00324DB7">
              <w:rPr>
                <w:lang w:eastAsia="zh-CN"/>
              </w:rPr>
              <w:t xml:space="preserve"> </w:t>
            </w:r>
            <w:r w:rsidRPr="00324DB7">
              <w:rPr>
                <w:lang w:eastAsia="zh-CN"/>
              </w:rPr>
              <w:t>defined</w:t>
            </w:r>
            <w:r w:rsidR="00C43A47" w:rsidRPr="00324DB7">
              <w:rPr>
                <w:lang w:eastAsia="zh-CN"/>
              </w:rPr>
              <w:t xml:space="preserve"> </w:t>
            </w:r>
            <w:r w:rsidRPr="00324DB7">
              <w:rPr>
                <w:lang w:eastAsia="zh-CN"/>
              </w:rPr>
              <w:t>below.</w:t>
            </w:r>
          </w:p>
        </w:tc>
      </w:tr>
      <w:tr w:rsidR="005B6153" w:rsidRPr="00324DB7" w14:paraId="607F14A7" w14:textId="77777777" w:rsidTr="006631E1">
        <w:trPr>
          <w:jc w:val="center"/>
        </w:trPr>
        <w:tc>
          <w:tcPr>
            <w:tcW w:w="1083" w:type="pct"/>
            <w:tcMar>
              <w:top w:w="0" w:type="dxa"/>
              <w:left w:w="28" w:type="dxa"/>
              <w:bottom w:w="0" w:type="dxa"/>
              <w:right w:w="108" w:type="dxa"/>
            </w:tcMar>
          </w:tcPr>
          <w:p w14:paraId="455B728E" w14:textId="77777777" w:rsidR="005B6153" w:rsidRPr="00324DB7" w:rsidRDefault="005B6153" w:rsidP="005B6153">
            <w:pPr>
              <w:pStyle w:val="TAL"/>
              <w:rPr>
                <w:lang w:eastAsia="zh-CN"/>
              </w:rPr>
            </w:pPr>
            <w:r w:rsidRPr="00324DB7">
              <w:rPr>
                <w:lang w:eastAsia="zh-CN"/>
              </w:rPr>
              <w:t>&gt;&gt;</w:t>
            </w:r>
            <w:r w:rsidRPr="00324DB7">
              <w:t>erabId</w:t>
            </w:r>
          </w:p>
        </w:tc>
        <w:tc>
          <w:tcPr>
            <w:tcW w:w="682" w:type="pct"/>
            <w:tcMar>
              <w:top w:w="0" w:type="dxa"/>
              <w:left w:w="28" w:type="dxa"/>
              <w:bottom w:w="0" w:type="dxa"/>
              <w:right w:w="108" w:type="dxa"/>
            </w:tcMar>
          </w:tcPr>
          <w:p w14:paraId="60469444" w14:textId="77777777" w:rsidR="005B6153" w:rsidRPr="00324DB7" w:rsidRDefault="005B6153" w:rsidP="005B6153">
            <w:pPr>
              <w:pStyle w:val="TAL"/>
              <w:rPr>
                <w:lang w:eastAsia="zh-CN"/>
              </w:rPr>
            </w:pPr>
            <w:r w:rsidRPr="00324DB7">
              <w:t>Integer</w:t>
            </w:r>
          </w:p>
        </w:tc>
        <w:tc>
          <w:tcPr>
            <w:tcW w:w="596" w:type="pct"/>
            <w:tcMar>
              <w:top w:w="0" w:type="dxa"/>
              <w:left w:w="28" w:type="dxa"/>
              <w:bottom w:w="0" w:type="dxa"/>
              <w:right w:w="108" w:type="dxa"/>
            </w:tcMar>
          </w:tcPr>
          <w:p w14:paraId="0EB2D703" w14:textId="77777777" w:rsidR="005B6153" w:rsidRPr="00324DB7" w:rsidRDefault="005B6153" w:rsidP="005B6153">
            <w:pPr>
              <w:pStyle w:val="TAL"/>
              <w:rPr>
                <w:lang w:eastAsia="zh-CN"/>
              </w:rPr>
            </w:pPr>
            <w:r w:rsidRPr="00324DB7">
              <w:t>1</w:t>
            </w:r>
          </w:p>
        </w:tc>
        <w:tc>
          <w:tcPr>
            <w:tcW w:w="2639" w:type="pct"/>
            <w:tcMar>
              <w:top w:w="0" w:type="dxa"/>
              <w:left w:w="28" w:type="dxa"/>
              <w:bottom w:w="0" w:type="dxa"/>
              <w:right w:w="108" w:type="dxa"/>
            </w:tcMar>
          </w:tcPr>
          <w:p w14:paraId="7DEF4D8D" w14:textId="1D3E8288" w:rsidR="005B6153" w:rsidRPr="00324DB7" w:rsidRDefault="005B6153" w:rsidP="005B6153">
            <w:pPr>
              <w:pStyle w:val="TAL"/>
              <w:rPr>
                <w:lang w:eastAsia="zh-CN"/>
              </w:rPr>
            </w:pPr>
            <w:r w:rsidRPr="00324DB7">
              <w:t>The</w:t>
            </w:r>
            <w:r w:rsidR="00C43A47" w:rsidRPr="00324DB7">
              <w:t xml:space="preserve"> </w:t>
            </w:r>
            <w:r w:rsidRPr="00324DB7">
              <w:t>attribute</w:t>
            </w:r>
            <w:r w:rsidR="00C43A47" w:rsidRPr="00324DB7">
              <w:t xml:space="preserve"> </w:t>
            </w:r>
            <w:r w:rsidRPr="00324DB7">
              <w:t>that</w:t>
            </w:r>
            <w:r w:rsidR="00C43A47" w:rsidRPr="00324DB7">
              <w:t xml:space="preserve"> </w:t>
            </w:r>
            <w:r w:rsidRPr="00324DB7">
              <w:t>uniquely</w:t>
            </w:r>
            <w:r w:rsidR="00C43A47" w:rsidRPr="00324DB7">
              <w:t xml:space="preserve"> </w:t>
            </w:r>
            <w:r w:rsidRPr="00324DB7">
              <w:t>identifies</w:t>
            </w:r>
            <w:r w:rsidR="00C43A47" w:rsidRPr="00324DB7">
              <w:t xml:space="preserve"> </w:t>
            </w:r>
            <w:r w:rsidRPr="00324DB7">
              <w:t>a</w:t>
            </w:r>
            <w:r w:rsidR="00C43A47" w:rsidRPr="00324DB7">
              <w:t xml:space="preserve"> </w:t>
            </w:r>
            <w:r w:rsidRPr="00324DB7">
              <w:rPr>
                <w:lang w:eastAsia="zh-CN"/>
              </w:rPr>
              <w:t>S1</w:t>
            </w:r>
            <w:r w:rsidR="00C43A47" w:rsidRPr="00324DB7">
              <w:t xml:space="preserve"> </w:t>
            </w:r>
            <w:r w:rsidRPr="00324DB7">
              <w:t>bearer</w:t>
            </w:r>
            <w:r w:rsidR="00C43A47" w:rsidRPr="00324DB7">
              <w:t xml:space="preserve"> </w:t>
            </w:r>
            <w:r w:rsidRPr="00324DB7">
              <w:t>for</w:t>
            </w:r>
            <w:r w:rsidR="00C43A47" w:rsidRPr="00324DB7">
              <w:t xml:space="preserve"> </w:t>
            </w:r>
            <w:r w:rsidRPr="00324DB7">
              <w:rPr>
                <w:lang w:eastAsia="zh-CN"/>
              </w:rPr>
              <w:t>a</w:t>
            </w:r>
            <w:r w:rsidR="00C43A47" w:rsidRPr="00324DB7">
              <w:rPr>
                <w:lang w:eastAsia="zh-CN"/>
              </w:rPr>
              <w:t xml:space="preserve"> </w:t>
            </w:r>
            <w:r w:rsidRPr="00324DB7">
              <w:t>specific</w:t>
            </w:r>
            <w:r w:rsidR="00C43A47" w:rsidRPr="00324DB7">
              <w:t xml:space="preserve"> </w:t>
            </w:r>
            <w:r w:rsidRPr="009364B4">
              <w:t>UE</w:t>
            </w:r>
            <w:r w:rsidRPr="00324DB7">
              <w:rPr>
                <w:lang w:eastAsia="zh-CN"/>
              </w:rPr>
              <w:t>,</w:t>
            </w:r>
            <w:r w:rsidR="00C43A47" w:rsidRPr="00324DB7">
              <w:t xml:space="preserve"> </w:t>
            </w:r>
            <w:r w:rsidRPr="00324DB7">
              <w:t>as</w:t>
            </w:r>
            <w:r w:rsidR="00C43A47" w:rsidRPr="00324DB7">
              <w:t xml:space="preserve"> </w:t>
            </w:r>
            <w:r w:rsidRPr="00324DB7">
              <w:t>defined</w:t>
            </w:r>
            <w:r w:rsidR="00C43A47" w:rsidRPr="00324DB7">
              <w:t xml:space="preserve"> </w:t>
            </w:r>
            <w:r w:rsidRPr="00324DB7">
              <w:t>in</w:t>
            </w:r>
            <w:r w:rsidR="00C43A47" w:rsidRPr="00324DB7">
              <w:t xml:space="preserve"> </w:t>
            </w:r>
            <w:r w:rsidRPr="009364B4">
              <w:t>ETSI</w:t>
            </w:r>
            <w:r w:rsidR="00C43A47" w:rsidRPr="009364B4">
              <w:t xml:space="preserve"> </w:t>
            </w:r>
            <w:r w:rsidRPr="009364B4">
              <w:t>TS</w:t>
            </w:r>
            <w:r w:rsidR="00C43A47" w:rsidRPr="009364B4">
              <w:t xml:space="preserve"> </w:t>
            </w:r>
            <w:r w:rsidRPr="009364B4">
              <w:t>136</w:t>
            </w:r>
            <w:r w:rsidR="00C43A47" w:rsidRPr="009364B4">
              <w:t xml:space="preserve"> </w:t>
            </w:r>
            <w:r w:rsidRPr="009364B4">
              <w:t>413</w:t>
            </w:r>
            <w:r w:rsidR="00C43A47" w:rsidRPr="009364B4">
              <w:t xml:space="preserve"> </w:t>
            </w:r>
            <w:r w:rsidRPr="009364B4">
              <w:t>[</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5B6153" w:rsidRPr="00324DB7" w14:paraId="740506DB" w14:textId="77777777" w:rsidTr="006631E1">
        <w:trPr>
          <w:jc w:val="center"/>
        </w:trPr>
        <w:tc>
          <w:tcPr>
            <w:tcW w:w="1083" w:type="pct"/>
            <w:tcMar>
              <w:top w:w="0" w:type="dxa"/>
              <w:left w:w="28" w:type="dxa"/>
              <w:bottom w:w="0" w:type="dxa"/>
              <w:right w:w="108" w:type="dxa"/>
            </w:tcMar>
          </w:tcPr>
          <w:p w14:paraId="06484362" w14:textId="77777777" w:rsidR="005B6153" w:rsidRPr="00324DB7" w:rsidRDefault="005B6153" w:rsidP="005B6153">
            <w:pPr>
              <w:pStyle w:val="TAL"/>
              <w:rPr>
                <w:lang w:eastAsia="zh-CN"/>
              </w:rPr>
            </w:pPr>
            <w:r w:rsidRPr="00324DB7">
              <w:rPr>
                <w:lang w:eastAsia="zh-CN"/>
              </w:rPr>
              <w:t>&gt;&gt;enbInfo</w:t>
            </w:r>
          </w:p>
        </w:tc>
        <w:tc>
          <w:tcPr>
            <w:tcW w:w="682" w:type="pct"/>
            <w:tcMar>
              <w:top w:w="0" w:type="dxa"/>
              <w:left w:w="28" w:type="dxa"/>
              <w:bottom w:w="0" w:type="dxa"/>
              <w:right w:w="108" w:type="dxa"/>
            </w:tcMar>
          </w:tcPr>
          <w:p w14:paraId="1D4DAB9E" w14:textId="73D961FE" w:rsidR="005B6153" w:rsidRPr="00324DB7" w:rsidRDefault="005B6153" w:rsidP="005B6153">
            <w:pPr>
              <w:pStyle w:val="TAL"/>
              <w:rPr>
                <w:lang w:eastAsia="zh-CN"/>
              </w:rPr>
            </w:pPr>
            <w:r w:rsidRPr="00324DB7">
              <w:t>Structure</w:t>
            </w:r>
            <w:r w:rsidR="00C43A47" w:rsidRPr="00324DB7">
              <w:t xml:space="preserve"> </w:t>
            </w:r>
            <w:r w:rsidRPr="00324DB7">
              <w:t>(inlined)</w:t>
            </w:r>
          </w:p>
        </w:tc>
        <w:tc>
          <w:tcPr>
            <w:tcW w:w="596" w:type="pct"/>
            <w:tcMar>
              <w:top w:w="0" w:type="dxa"/>
              <w:left w:w="28" w:type="dxa"/>
              <w:bottom w:w="0" w:type="dxa"/>
              <w:right w:w="108" w:type="dxa"/>
            </w:tcMar>
          </w:tcPr>
          <w:p w14:paraId="47BD9BE6" w14:textId="77777777" w:rsidR="005B6153" w:rsidRPr="00324DB7" w:rsidRDefault="005B6153" w:rsidP="005B6153">
            <w:pPr>
              <w:pStyle w:val="TAL"/>
              <w:rPr>
                <w:lang w:eastAsia="zh-CN"/>
              </w:rPr>
            </w:pPr>
            <w:r w:rsidRPr="00324DB7">
              <w:rPr>
                <w:lang w:eastAsia="zh-CN"/>
              </w:rPr>
              <w:t>1</w:t>
            </w:r>
          </w:p>
        </w:tc>
        <w:tc>
          <w:tcPr>
            <w:tcW w:w="2639" w:type="pct"/>
            <w:tcMar>
              <w:top w:w="0" w:type="dxa"/>
              <w:left w:w="28" w:type="dxa"/>
              <w:bottom w:w="0" w:type="dxa"/>
              <w:right w:w="108" w:type="dxa"/>
            </w:tcMar>
          </w:tcPr>
          <w:p w14:paraId="501295AE" w14:textId="1A93121E" w:rsidR="005B6153" w:rsidRPr="00324DB7" w:rsidRDefault="005B6153" w:rsidP="005B6153">
            <w:pPr>
              <w:pStyle w:val="TAL"/>
            </w:pPr>
            <w:r w:rsidRPr="00324DB7">
              <w:rPr>
                <w:lang w:eastAsia="zh-CN"/>
              </w:rPr>
              <w:t>S1</w:t>
            </w:r>
            <w:r w:rsidR="00C43A47" w:rsidRPr="00324DB7">
              <w:rPr>
                <w:lang w:eastAsia="zh-CN"/>
              </w:rPr>
              <w:t xml:space="preserve"> </w:t>
            </w:r>
            <w:r w:rsidRPr="00324DB7">
              <w:rPr>
                <w:lang w:eastAsia="zh-CN"/>
              </w:rPr>
              <w:t>bearer</w:t>
            </w:r>
            <w:r w:rsidR="00C43A47" w:rsidRPr="00324DB7">
              <w:rPr>
                <w:lang w:eastAsia="zh-CN"/>
              </w:rPr>
              <w:t xml:space="preserve"> </w:t>
            </w:r>
            <w:r w:rsidRPr="00324DB7">
              <w:rPr>
                <w:lang w:eastAsia="zh-CN"/>
              </w:rPr>
              <w:t>i</w:t>
            </w:r>
            <w:r w:rsidRPr="00324DB7">
              <w:t>nformation</w:t>
            </w:r>
            <w:r w:rsidR="00C43A47" w:rsidRPr="00324DB7">
              <w:t xml:space="preserve"> </w:t>
            </w:r>
            <w:r w:rsidRPr="00324DB7">
              <w:t>on</w:t>
            </w:r>
            <w:r w:rsidR="00C43A47" w:rsidRPr="00324DB7">
              <w:t xml:space="preserve"> </w:t>
            </w:r>
            <w:r w:rsidRPr="00324DB7">
              <w:rPr>
                <w:lang w:eastAsia="zh-CN"/>
              </w:rPr>
              <w:t>eNB</w:t>
            </w:r>
            <w:r w:rsidR="00C43A47" w:rsidRPr="00324DB7">
              <w:rPr>
                <w:lang w:eastAsia="zh-CN"/>
              </w:rPr>
              <w:t xml:space="preserve"> </w:t>
            </w:r>
            <w:r w:rsidRPr="00324DB7">
              <w:rPr>
                <w:lang w:eastAsia="zh-CN"/>
              </w:rPr>
              <w:t>side</w:t>
            </w:r>
            <w:r w:rsidR="00C43A47" w:rsidRPr="00324DB7">
              <w:t xml:space="preserve"> </w:t>
            </w:r>
            <w:r w:rsidRPr="00324DB7">
              <w:t>as</w:t>
            </w:r>
            <w:r w:rsidR="00C43A47" w:rsidRPr="00324DB7">
              <w:t xml:space="preserve"> </w:t>
            </w:r>
            <w:r w:rsidRPr="00324DB7">
              <w:t>defined</w:t>
            </w:r>
            <w:r w:rsidR="00C43A47" w:rsidRPr="00324DB7">
              <w:t xml:space="preserve"> </w:t>
            </w:r>
            <w:r w:rsidRPr="00324DB7">
              <w:t>below.</w:t>
            </w:r>
          </w:p>
        </w:tc>
      </w:tr>
      <w:tr w:rsidR="005B6153" w:rsidRPr="00324DB7" w14:paraId="24B77652" w14:textId="77777777" w:rsidTr="006631E1">
        <w:trPr>
          <w:jc w:val="center"/>
        </w:trPr>
        <w:tc>
          <w:tcPr>
            <w:tcW w:w="1083" w:type="pct"/>
            <w:tcMar>
              <w:top w:w="0" w:type="dxa"/>
              <w:left w:w="28" w:type="dxa"/>
              <w:bottom w:w="0" w:type="dxa"/>
              <w:right w:w="108" w:type="dxa"/>
            </w:tcMar>
          </w:tcPr>
          <w:p w14:paraId="7FE4E6CE" w14:textId="77777777" w:rsidR="005B6153" w:rsidRPr="00324DB7" w:rsidRDefault="005B6153" w:rsidP="005B6153">
            <w:pPr>
              <w:pStyle w:val="TAL"/>
              <w:rPr>
                <w:lang w:eastAsia="zh-CN"/>
              </w:rPr>
            </w:pPr>
            <w:r w:rsidRPr="00324DB7">
              <w:rPr>
                <w:lang w:eastAsia="zh-CN"/>
              </w:rPr>
              <w:t>&gt;&gt;&gt;ipAddress</w:t>
            </w:r>
          </w:p>
        </w:tc>
        <w:tc>
          <w:tcPr>
            <w:tcW w:w="682" w:type="pct"/>
            <w:tcMar>
              <w:top w:w="0" w:type="dxa"/>
              <w:left w:w="28" w:type="dxa"/>
              <w:bottom w:w="0" w:type="dxa"/>
              <w:right w:w="108" w:type="dxa"/>
            </w:tcMar>
          </w:tcPr>
          <w:p w14:paraId="0B7778BB" w14:textId="77777777" w:rsidR="005B6153" w:rsidRPr="00324DB7" w:rsidRDefault="005B6153" w:rsidP="005B6153">
            <w:pPr>
              <w:pStyle w:val="TAL"/>
              <w:rPr>
                <w:lang w:eastAsia="zh-CN"/>
              </w:rPr>
            </w:pPr>
            <w:r w:rsidRPr="00324DB7">
              <w:rPr>
                <w:lang w:eastAsia="zh-CN"/>
              </w:rPr>
              <w:t>String</w:t>
            </w:r>
          </w:p>
        </w:tc>
        <w:tc>
          <w:tcPr>
            <w:tcW w:w="596" w:type="pct"/>
            <w:tcMar>
              <w:top w:w="0" w:type="dxa"/>
              <w:left w:w="28" w:type="dxa"/>
              <w:bottom w:w="0" w:type="dxa"/>
              <w:right w:w="108" w:type="dxa"/>
            </w:tcMar>
          </w:tcPr>
          <w:p w14:paraId="015F5635" w14:textId="77777777" w:rsidR="005B6153" w:rsidRPr="00324DB7" w:rsidRDefault="005B6153" w:rsidP="005B6153">
            <w:pPr>
              <w:pStyle w:val="TAL"/>
              <w:rPr>
                <w:lang w:eastAsia="zh-CN"/>
              </w:rPr>
            </w:pPr>
            <w:r w:rsidRPr="00324DB7">
              <w:rPr>
                <w:lang w:eastAsia="zh-CN"/>
              </w:rPr>
              <w:t>1</w:t>
            </w:r>
          </w:p>
        </w:tc>
        <w:tc>
          <w:tcPr>
            <w:tcW w:w="2639" w:type="pct"/>
            <w:tcMar>
              <w:top w:w="0" w:type="dxa"/>
              <w:left w:w="28" w:type="dxa"/>
              <w:bottom w:w="0" w:type="dxa"/>
              <w:right w:w="108" w:type="dxa"/>
            </w:tcMar>
          </w:tcPr>
          <w:p w14:paraId="417AF28A" w14:textId="1009D995" w:rsidR="005B6153" w:rsidRPr="00324DB7" w:rsidRDefault="005B6153" w:rsidP="005B6153">
            <w:pPr>
              <w:pStyle w:val="TAL"/>
              <w:rPr>
                <w:lang w:eastAsia="zh-CN"/>
              </w:rPr>
            </w:pPr>
            <w:r w:rsidRPr="00324DB7">
              <w:rPr>
                <w:lang w:eastAsia="zh-CN"/>
              </w:rPr>
              <w:t>eNB</w:t>
            </w:r>
            <w:r w:rsidR="00C43A47" w:rsidRPr="00324DB7">
              <w:rPr>
                <w:lang w:eastAsia="zh-CN"/>
              </w:rPr>
              <w:t xml:space="preserve"> </w:t>
            </w:r>
            <w:r w:rsidRPr="00324DB7">
              <w:rPr>
                <w:lang w:eastAsia="zh-CN"/>
              </w:rPr>
              <w:t>transport</w:t>
            </w:r>
            <w:r w:rsidR="00C43A47" w:rsidRPr="00324DB7">
              <w:rPr>
                <w:lang w:eastAsia="zh-CN"/>
              </w:rPr>
              <w:t xml:space="preserve"> </w:t>
            </w:r>
            <w:r w:rsidRPr="00324DB7">
              <w:rPr>
                <w:lang w:eastAsia="zh-CN"/>
              </w:rPr>
              <w:t>layer</w:t>
            </w:r>
            <w:r w:rsidR="00C43A47" w:rsidRPr="00324DB7">
              <w:rPr>
                <w:lang w:eastAsia="zh-CN"/>
              </w:rPr>
              <w:t xml:space="preserve"> </w:t>
            </w:r>
            <w:r w:rsidRPr="00324DB7">
              <w:rPr>
                <w:lang w:eastAsia="zh-CN"/>
              </w:rPr>
              <w:t>address</w:t>
            </w:r>
            <w:r w:rsidR="00C43A47" w:rsidRPr="00324DB7">
              <w:rPr>
                <w:lang w:eastAsia="zh-CN"/>
              </w:rPr>
              <w:t xml:space="preserve"> </w:t>
            </w:r>
            <w:r w:rsidRPr="00324DB7">
              <w:rPr>
                <w:lang w:eastAsia="zh-CN"/>
              </w:rPr>
              <w:t>of</w:t>
            </w:r>
            <w:r w:rsidR="00C43A47" w:rsidRPr="00324DB7">
              <w:rPr>
                <w:lang w:eastAsia="zh-CN"/>
              </w:rPr>
              <w:t xml:space="preserve"> </w:t>
            </w:r>
            <w:r w:rsidRPr="00324DB7">
              <w:rPr>
                <w:lang w:eastAsia="zh-CN"/>
              </w:rPr>
              <w:t>this</w:t>
            </w:r>
            <w:r w:rsidR="00C43A47" w:rsidRPr="00324DB7">
              <w:rPr>
                <w:lang w:eastAsia="zh-CN"/>
              </w:rPr>
              <w:t xml:space="preserve"> </w:t>
            </w:r>
            <w:r w:rsidRPr="00324DB7">
              <w:rPr>
                <w:lang w:eastAsia="zh-CN"/>
              </w:rPr>
              <w:t>S1</w:t>
            </w:r>
            <w:r w:rsidR="00C43A47" w:rsidRPr="00324DB7">
              <w:rPr>
                <w:lang w:eastAsia="zh-CN"/>
              </w:rPr>
              <w:t xml:space="preserve"> </w:t>
            </w:r>
            <w:r w:rsidRPr="00324DB7">
              <w:rPr>
                <w:lang w:eastAsia="zh-CN"/>
              </w:rPr>
              <w:t>bearer.</w:t>
            </w:r>
          </w:p>
        </w:tc>
      </w:tr>
      <w:tr w:rsidR="005B6153" w:rsidRPr="00324DB7" w14:paraId="2070146D" w14:textId="77777777" w:rsidTr="006631E1">
        <w:trPr>
          <w:jc w:val="center"/>
        </w:trPr>
        <w:tc>
          <w:tcPr>
            <w:tcW w:w="1083" w:type="pct"/>
            <w:tcMar>
              <w:top w:w="0" w:type="dxa"/>
              <w:left w:w="28" w:type="dxa"/>
              <w:bottom w:w="0" w:type="dxa"/>
              <w:right w:w="108" w:type="dxa"/>
            </w:tcMar>
          </w:tcPr>
          <w:p w14:paraId="2D42F318" w14:textId="77777777" w:rsidR="005B6153" w:rsidRPr="00324DB7" w:rsidRDefault="005B6153" w:rsidP="005B6153">
            <w:pPr>
              <w:pStyle w:val="TAL"/>
              <w:rPr>
                <w:lang w:eastAsia="zh-CN"/>
              </w:rPr>
            </w:pPr>
            <w:r w:rsidRPr="00324DB7">
              <w:rPr>
                <w:lang w:eastAsia="zh-CN"/>
              </w:rPr>
              <w:t>&gt;&gt;&gt;tunnelId</w:t>
            </w:r>
          </w:p>
        </w:tc>
        <w:tc>
          <w:tcPr>
            <w:tcW w:w="682" w:type="pct"/>
            <w:tcMar>
              <w:top w:w="0" w:type="dxa"/>
              <w:left w:w="28" w:type="dxa"/>
              <w:bottom w:w="0" w:type="dxa"/>
              <w:right w:w="108" w:type="dxa"/>
            </w:tcMar>
          </w:tcPr>
          <w:p w14:paraId="7C74A83F" w14:textId="77777777" w:rsidR="005B6153" w:rsidRPr="00324DB7" w:rsidRDefault="005B6153" w:rsidP="005B6153">
            <w:pPr>
              <w:pStyle w:val="TAL"/>
              <w:rPr>
                <w:lang w:eastAsia="zh-CN"/>
              </w:rPr>
            </w:pPr>
            <w:r w:rsidRPr="00324DB7">
              <w:rPr>
                <w:lang w:eastAsia="zh-CN"/>
              </w:rPr>
              <w:t>String</w:t>
            </w:r>
          </w:p>
        </w:tc>
        <w:tc>
          <w:tcPr>
            <w:tcW w:w="596" w:type="pct"/>
            <w:tcMar>
              <w:top w:w="0" w:type="dxa"/>
              <w:left w:w="28" w:type="dxa"/>
              <w:bottom w:w="0" w:type="dxa"/>
              <w:right w:w="108" w:type="dxa"/>
            </w:tcMar>
          </w:tcPr>
          <w:p w14:paraId="2267727F" w14:textId="77777777" w:rsidR="005B6153" w:rsidRPr="00324DB7" w:rsidRDefault="005B6153" w:rsidP="005B6153">
            <w:pPr>
              <w:pStyle w:val="TAL"/>
              <w:rPr>
                <w:lang w:eastAsia="zh-CN"/>
              </w:rPr>
            </w:pPr>
            <w:r w:rsidRPr="00324DB7">
              <w:rPr>
                <w:lang w:eastAsia="zh-CN"/>
              </w:rPr>
              <w:t>1</w:t>
            </w:r>
          </w:p>
        </w:tc>
        <w:tc>
          <w:tcPr>
            <w:tcW w:w="2639" w:type="pct"/>
            <w:tcMar>
              <w:top w:w="0" w:type="dxa"/>
              <w:left w:w="28" w:type="dxa"/>
              <w:bottom w:w="0" w:type="dxa"/>
              <w:right w:w="108" w:type="dxa"/>
            </w:tcMar>
          </w:tcPr>
          <w:p w14:paraId="75A0447B" w14:textId="367BFAA4" w:rsidR="005B6153" w:rsidRPr="00324DB7" w:rsidRDefault="005B6153" w:rsidP="005B6153">
            <w:pPr>
              <w:pStyle w:val="TAL"/>
              <w:rPr>
                <w:lang w:eastAsia="zh-CN"/>
              </w:rPr>
            </w:pPr>
            <w:r w:rsidRPr="00324DB7">
              <w:rPr>
                <w:lang w:eastAsia="zh-CN"/>
              </w:rPr>
              <w:t>eNB</w:t>
            </w:r>
            <w:r w:rsidR="00C43A47" w:rsidRPr="00324DB7">
              <w:rPr>
                <w:lang w:eastAsia="zh-CN"/>
              </w:rPr>
              <w:t xml:space="preserve"> </w:t>
            </w:r>
            <w:r w:rsidRPr="009364B4">
              <w:rPr>
                <w:lang w:eastAsia="zh-CN"/>
              </w:rPr>
              <w:t>GTP-U</w:t>
            </w:r>
            <w:r w:rsidR="00C43A47" w:rsidRPr="00324DB7">
              <w:rPr>
                <w:lang w:eastAsia="zh-CN"/>
              </w:rPr>
              <w:t xml:space="preserve"> </w:t>
            </w:r>
            <w:r w:rsidRPr="009364B4">
              <w:rPr>
                <w:lang w:eastAsia="zh-CN"/>
              </w:rPr>
              <w:t>TEID</w:t>
            </w:r>
            <w:r w:rsidR="00C43A47" w:rsidRPr="00324DB7">
              <w:rPr>
                <w:lang w:eastAsia="zh-CN"/>
              </w:rPr>
              <w:t xml:space="preserve"> </w:t>
            </w:r>
            <w:r w:rsidRPr="00324DB7">
              <w:rPr>
                <w:lang w:eastAsia="zh-CN"/>
              </w:rPr>
              <w:t>of</w:t>
            </w:r>
            <w:r w:rsidR="00C43A47" w:rsidRPr="00324DB7">
              <w:rPr>
                <w:lang w:eastAsia="zh-CN"/>
              </w:rPr>
              <w:t xml:space="preserve"> </w:t>
            </w:r>
            <w:r w:rsidRPr="00324DB7">
              <w:rPr>
                <w:lang w:eastAsia="zh-CN"/>
              </w:rPr>
              <w:t>this</w:t>
            </w:r>
            <w:r w:rsidR="00C43A47" w:rsidRPr="00324DB7">
              <w:rPr>
                <w:lang w:eastAsia="zh-CN"/>
              </w:rPr>
              <w:t xml:space="preserve"> </w:t>
            </w:r>
            <w:r w:rsidRPr="00324DB7">
              <w:rPr>
                <w:lang w:eastAsia="zh-CN"/>
              </w:rPr>
              <w:t>S1</w:t>
            </w:r>
            <w:r w:rsidR="00C43A47" w:rsidRPr="00324DB7">
              <w:rPr>
                <w:lang w:eastAsia="zh-CN"/>
              </w:rPr>
              <w:t xml:space="preserve"> </w:t>
            </w:r>
            <w:r w:rsidRPr="00324DB7">
              <w:rPr>
                <w:lang w:eastAsia="zh-CN"/>
              </w:rPr>
              <w:t>bearer.</w:t>
            </w:r>
          </w:p>
        </w:tc>
      </w:tr>
      <w:tr w:rsidR="005B6153" w:rsidRPr="00324DB7" w14:paraId="104112D3" w14:textId="77777777" w:rsidTr="006631E1">
        <w:trPr>
          <w:jc w:val="center"/>
        </w:trPr>
        <w:tc>
          <w:tcPr>
            <w:tcW w:w="1083" w:type="pct"/>
            <w:tcMar>
              <w:top w:w="0" w:type="dxa"/>
              <w:left w:w="28" w:type="dxa"/>
              <w:bottom w:w="0" w:type="dxa"/>
              <w:right w:w="108" w:type="dxa"/>
            </w:tcMar>
          </w:tcPr>
          <w:p w14:paraId="06CC6940" w14:textId="77777777" w:rsidR="005B6153" w:rsidRPr="00324DB7" w:rsidRDefault="005B6153" w:rsidP="005B6153">
            <w:pPr>
              <w:pStyle w:val="TAL"/>
              <w:rPr>
                <w:lang w:eastAsia="zh-CN"/>
              </w:rPr>
            </w:pPr>
            <w:r w:rsidRPr="00324DB7">
              <w:rPr>
                <w:lang w:eastAsia="zh-CN"/>
              </w:rPr>
              <w:t>&gt;&gt;sGwInfo</w:t>
            </w:r>
          </w:p>
        </w:tc>
        <w:tc>
          <w:tcPr>
            <w:tcW w:w="682" w:type="pct"/>
            <w:tcMar>
              <w:top w:w="0" w:type="dxa"/>
              <w:left w:w="28" w:type="dxa"/>
              <w:bottom w:w="0" w:type="dxa"/>
              <w:right w:w="108" w:type="dxa"/>
            </w:tcMar>
          </w:tcPr>
          <w:p w14:paraId="6AEE72F2" w14:textId="56A52D64" w:rsidR="005B6153" w:rsidRPr="00324DB7" w:rsidRDefault="005B6153" w:rsidP="005B6153">
            <w:pPr>
              <w:pStyle w:val="TAL"/>
              <w:rPr>
                <w:lang w:eastAsia="zh-CN"/>
              </w:rPr>
            </w:pPr>
            <w:r w:rsidRPr="00324DB7">
              <w:t>Structure</w:t>
            </w:r>
            <w:r w:rsidR="00C43A47" w:rsidRPr="00324DB7">
              <w:t xml:space="preserve"> </w:t>
            </w:r>
            <w:r w:rsidRPr="00324DB7">
              <w:t>(inlined)</w:t>
            </w:r>
          </w:p>
        </w:tc>
        <w:tc>
          <w:tcPr>
            <w:tcW w:w="596" w:type="pct"/>
            <w:tcMar>
              <w:top w:w="0" w:type="dxa"/>
              <w:left w:w="28" w:type="dxa"/>
              <w:bottom w:w="0" w:type="dxa"/>
              <w:right w:w="108" w:type="dxa"/>
            </w:tcMar>
          </w:tcPr>
          <w:p w14:paraId="58BC9EAE" w14:textId="77777777" w:rsidR="005B6153" w:rsidRPr="00324DB7" w:rsidRDefault="005B6153" w:rsidP="005B6153">
            <w:pPr>
              <w:pStyle w:val="TAL"/>
              <w:rPr>
                <w:lang w:eastAsia="zh-CN"/>
              </w:rPr>
            </w:pPr>
            <w:r w:rsidRPr="00324DB7">
              <w:rPr>
                <w:lang w:eastAsia="zh-CN"/>
              </w:rPr>
              <w:t>1</w:t>
            </w:r>
          </w:p>
        </w:tc>
        <w:tc>
          <w:tcPr>
            <w:tcW w:w="2639" w:type="pct"/>
            <w:tcMar>
              <w:top w:w="0" w:type="dxa"/>
              <w:left w:w="28" w:type="dxa"/>
              <w:bottom w:w="0" w:type="dxa"/>
              <w:right w:w="108" w:type="dxa"/>
            </w:tcMar>
          </w:tcPr>
          <w:p w14:paraId="57206149" w14:textId="27D596F9" w:rsidR="005B6153" w:rsidRPr="00324DB7" w:rsidRDefault="005B6153" w:rsidP="005B6153">
            <w:pPr>
              <w:pStyle w:val="TAL"/>
            </w:pPr>
            <w:r w:rsidRPr="00324DB7">
              <w:rPr>
                <w:lang w:eastAsia="zh-CN"/>
              </w:rPr>
              <w:t>S1</w:t>
            </w:r>
            <w:r w:rsidR="00C43A47" w:rsidRPr="00324DB7">
              <w:rPr>
                <w:lang w:eastAsia="zh-CN"/>
              </w:rPr>
              <w:t xml:space="preserve"> </w:t>
            </w:r>
            <w:r w:rsidRPr="00324DB7">
              <w:rPr>
                <w:lang w:eastAsia="zh-CN"/>
              </w:rPr>
              <w:t>bearer</w:t>
            </w:r>
            <w:r w:rsidR="00C43A47" w:rsidRPr="00324DB7">
              <w:rPr>
                <w:lang w:eastAsia="zh-CN"/>
              </w:rPr>
              <w:t xml:space="preserve"> </w:t>
            </w:r>
            <w:r w:rsidRPr="00324DB7">
              <w:rPr>
                <w:lang w:eastAsia="zh-CN"/>
              </w:rPr>
              <w:t>i</w:t>
            </w:r>
            <w:r w:rsidRPr="00324DB7">
              <w:t>nformation</w:t>
            </w:r>
            <w:r w:rsidR="00C43A47" w:rsidRPr="00324DB7">
              <w:t xml:space="preserve"> </w:t>
            </w:r>
            <w:r w:rsidRPr="00324DB7">
              <w:t>on</w:t>
            </w:r>
            <w:r w:rsidR="00C43A47" w:rsidRPr="00324DB7">
              <w:t xml:space="preserve"> </w:t>
            </w:r>
            <w:r w:rsidRPr="009364B4">
              <w:rPr>
                <w:lang w:eastAsia="zh-CN"/>
              </w:rPr>
              <w:t>GW</w:t>
            </w:r>
            <w:r w:rsidR="00C43A47" w:rsidRPr="00324DB7">
              <w:rPr>
                <w:lang w:eastAsia="zh-CN"/>
              </w:rPr>
              <w:t xml:space="preserve"> </w:t>
            </w:r>
            <w:r w:rsidRPr="00324DB7">
              <w:rPr>
                <w:lang w:eastAsia="zh-CN"/>
              </w:rPr>
              <w:t>side</w:t>
            </w:r>
            <w:r w:rsidR="00C43A47" w:rsidRPr="00324DB7">
              <w:t xml:space="preserve"> </w:t>
            </w:r>
            <w:r w:rsidRPr="00324DB7">
              <w:t>as</w:t>
            </w:r>
            <w:r w:rsidR="00C43A47" w:rsidRPr="00324DB7">
              <w:t xml:space="preserve"> </w:t>
            </w:r>
            <w:r w:rsidRPr="00324DB7">
              <w:t>defined</w:t>
            </w:r>
            <w:r w:rsidR="00C43A47" w:rsidRPr="00324DB7">
              <w:t xml:space="preserve"> </w:t>
            </w:r>
            <w:r w:rsidRPr="00324DB7">
              <w:t>below.</w:t>
            </w:r>
          </w:p>
        </w:tc>
      </w:tr>
      <w:tr w:rsidR="005B6153" w:rsidRPr="00324DB7" w14:paraId="4C9D51DD" w14:textId="77777777" w:rsidTr="006631E1">
        <w:trPr>
          <w:jc w:val="center"/>
        </w:trPr>
        <w:tc>
          <w:tcPr>
            <w:tcW w:w="1083" w:type="pct"/>
            <w:tcMar>
              <w:top w:w="0" w:type="dxa"/>
              <w:left w:w="28" w:type="dxa"/>
              <w:bottom w:w="0" w:type="dxa"/>
              <w:right w:w="108" w:type="dxa"/>
            </w:tcMar>
          </w:tcPr>
          <w:p w14:paraId="2B7BF24F" w14:textId="77777777" w:rsidR="005B6153" w:rsidRPr="00324DB7" w:rsidRDefault="005B6153" w:rsidP="005B6153">
            <w:pPr>
              <w:pStyle w:val="TAL"/>
              <w:rPr>
                <w:lang w:eastAsia="zh-CN"/>
              </w:rPr>
            </w:pPr>
            <w:r w:rsidRPr="00324DB7">
              <w:rPr>
                <w:lang w:eastAsia="zh-CN"/>
              </w:rPr>
              <w:t>&gt;&gt;&gt;ipAddress</w:t>
            </w:r>
          </w:p>
        </w:tc>
        <w:tc>
          <w:tcPr>
            <w:tcW w:w="682" w:type="pct"/>
            <w:tcMar>
              <w:top w:w="0" w:type="dxa"/>
              <w:left w:w="28" w:type="dxa"/>
              <w:bottom w:w="0" w:type="dxa"/>
              <w:right w:w="108" w:type="dxa"/>
            </w:tcMar>
          </w:tcPr>
          <w:p w14:paraId="4D0B8961" w14:textId="77777777" w:rsidR="005B6153" w:rsidRPr="00324DB7" w:rsidRDefault="005B6153" w:rsidP="005B6153">
            <w:pPr>
              <w:pStyle w:val="TAL"/>
              <w:rPr>
                <w:lang w:eastAsia="zh-CN"/>
              </w:rPr>
            </w:pPr>
            <w:r w:rsidRPr="00324DB7">
              <w:rPr>
                <w:lang w:eastAsia="zh-CN"/>
              </w:rPr>
              <w:t>String</w:t>
            </w:r>
          </w:p>
        </w:tc>
        <w:tc>
          <w:tcPr>
            <w:tcW w:w="596" w:type="pct"/>
            <w:tcMar>
              <w:top w:w="0" w:type="dxa"/>
              <w:left w:w="28" w:type="dxa"/>
              <w:bottom w:w="0" w:type="dxa"/>
              <w:right w:w="108" w:type="dxa"/>
            </w:tcMar>
          </w:tcPr>
          <w:p w14:paraId="4EA22F6B" w14:textId="77777777" w:rsidR="005B6153" w:rsidRPr="00324DB7" w:rsidRDefault="005B6153" w:rsidP="005B6153">
            <w:pPr>
              <w:pStyle w:val="TAL"/>
              <w:rPr>
                <w:lang w:eastAsia="zh-CN"/>
              </w:rPr>
            </w:pPr>
            <w:r w:rsidRPr="00324DB7">
              <w:rPr>
                <w:lang w:eastAsia="zh-CN"/>
              </w:rPr>
              <w:t>1</w:t>
            </w:r>
          </w:p>
        </w:tc>
        <w:tc>
          <w:tcPr>
            <w:tcW w:w="2639" w:type="pct"/>
            <w:tcMar>
              <w:top w:w="0" w:type="dxa"/>
              <w:left w:w="28" w:type="dxa"/>
              <w:bottom w:w="0" w:type="dxa"/>
              <w:right w:w="108" w:type="dxa"/>
            </w:tcMar>
          </w:tcPr>
          <w:p w14:paraId="3F020C44" w14:textId="4BF9C65C" w:rsidR="005B6153" w:rsidRPr="00324DB7" w:rsidRDefault="005B6153" w:rsidP="005B6153">
            <w:pPr>
              <w:pStyle w:val="TAL"/>
              <w:rPr>
                <w:lang w:eastAsia="zh-CN"/>
              </w:rPr>
            </w:pPr>
            <w:r w:rsidRPr="009364B4">
              <w:rPr>
                <w:lang w:eastAsia="zh-CN"/>
              </w:rPr>
              <w:t>SGW</w:t>
            </w:r>
            <w:r w:rsidR="00C43A47" w:rsidRPr="00324DB7">
              <w:rPr>
                <w:lang w:eastAsia="zh-CN"/>
              </w:rPr>
              <w:t xml:space="preserve"> </w:t>
            </w:r>
            <w:r w:rsidRPr="00324DB7">
              <w:rPr>
                <w:lang w:eastAsia="zh-CN"/>
              </w:rPr>
              <w:t>transport</w:t>
            </w:r>
            <w:r w:rsidR="00C43A47" w:rsidRPr="00324DB7">
              <w:rPr>
                <w:lang w:eastAsia="zh-CN"/>
              </w:rPr>
              <w:t xml:space="preserve"> </w:t>
            </w:r>
            <w:r w:rsidRPr="00324DB7">
              <w:rPr>
                <w:lang w:eastAsia="zh-CN"/>
              </w:rPr>
              <w:t>layer</w:t>
            </w:r>
            <w:r w:rsidR="00C43A47" w:rsidRPr="00324DB7">
              <w:rPr>
                <w:lang w:eastAsia="zh-CN"/>
              </w:rPr>
              <w:t xml:space="preserve"> </w:t>
            </w:r>
            <w:r w:rsidRPr="00324DB7">
              <w:rPr>
                <w:lang w:eastAsia="zh-CN"/>
              </w:rPr>
              <w:t>address</w:t>
            </w:r>
            <w:r w:rsidR="00C43A47" w:rsidRPr="00324DB7">
              <w:rPr>
                <w:lang w:eastAsia="zh-CN"/>
              </w:rPr>
              <w:t xml:space="preserve"> </w:t>
            </w:r>
            <w:r w:rsidRPr="00324DB7">
              <w:rPr>
                <w:lang w:eastAsia="zh-CN"/>
              </w:rPr>
              <w:t>of</w:t>
            </w:r>
            <w:r w:rsidR="00C43A47" w:rsidRPr="00324DB7">
              <w:rPr>
                <w:lang w:eastAsia="zh-CN"/>
              </w:rPr>
              <w:t xml:space="preserve"> </w:t>
            </w:r>
            <w:r w:rsidRPr="00324DB7">
              <w:rPr>
                <w:lang w:eastAsia="zh-CN"/>
              </w:rPr>
              <w:t>this</w:t>
            </w:r>
            <w:r w:rsidR="00C43A47" w:rsidRPr="00324DB7">
              <w:rPr>
                <w:lang w:eastAsia="zh-CN"/>
              </w:rPr>
              <w:t xml:space="preserve"> </w:t>
            </w:r>
            <w:r w:rsidRPr="00324DB7">
              <w:rPr>
                <w:lang w:eastAsia="zh-CN"/>
              </w:rPr>
              <w:t>S1</w:t>
            </w:r>
            <w:r w:rsidR="00C43A47" w:rsidRPr="00324DB7">
              <w:rPr>
                <w:lang w:eastAsia="zh-CN"/>
              </w:rPr>
              <w:t xml:space="preserve"> </w:t>
            </w:r>
            <w:r w:rsidRPr="00324DB7">
              <w:rPr>
                <w:lang w:eastAsia="zh-CN"/>
              </w:rPr>
              <w:t>bearer.</w:t>
            </w:r>
          </w:p>
        </w:tc>
      </w:tr>
      <w:tr w:rsidR="005B6153" w:rsidRPr="00324DB7" w14:paraId="519BD583" w14:textId="77777777" w:rsidTr="006631E1">
        <w:trPr>
          <w:jc w:val="center"/>
        </w:trPr>
        <w:tc>
          <w:tcPr>
            <w:tcW w:w="1083" w:type="pct"/>
            <w:tcMar>
              <w:top w:w="0" w:type="dxa"/>
              <w:left w:w="28" w:type="dxa"/>
              <w:bottom w:w="0" w:type="dxa"/>
              <w:right w:w="108" w:type="dxa"/>
            </w:tcMar>
          </w:tcPr>
          <w:p w14:paraId="4A5A57DD" w14:textId="77777777" w:rsidR="005B6153" w:rsidRPr="00324DB7" w:rsidRDefault="005B6153" w:rsidP="005B6153">
            <w:pPr>
              <w:pStyle w:val="TAL"/>
              <w:rPr>
                <w:lang w:eastAsia="zh-CN"/>
              </w:rPr>
            </w:pPr>
            <w:r w:rsidRPr="00324DB7">
              <w:rPr>
                <w:lang w:eastAsia="zh-CN"/>
              </w:rPr>
              <w:t>&gt;&gt;&gt;tunnelId</w:t>
            </w:r>
          </w:p>
        </w:tc>
        <w:tc>
          <w:tcPr>
            <w:tcW w:w="682" w:type="pct"/>
            <w:tcMar>
              <w:top w:w="0" w:type="dxa"/>
              <w:left w:w="28" w:type="dxa"/>
              <w:bottom w:w="0" w:type="dxa"/>
              <w:right w:w="108" w:type="dxa"/>
            </w:tcMar>
          </w:tcPr>
          <w:p w14:paraId="06E98531" w14:textId="77777777" w:rsidR="005B6153" w:rsidRPr="00324DB7" w:rsidRDefault="005B6153" w:rsidP="005B6153">
            <w:pPr>
              <w:pStyle w:val="TAL"/>
              <w:rPr>
                <w:lang w:eastAsia="zh-CN"/>
              </w:rPr>
            </w:pPr>
            <w:r w:rsidRPr="00324DB7">
              <w:rPr>
                <w:lang w:eastAsia="zh-CN"/>
              </w:rPr>
              <w:t>String</w:t>
            </w:r>
          </w:p>
        </w:tc>
        <w:tc>
          <w:tcPr>
            <w:tcW w:w="596" w:type="pct"/>
            <w:tcMar>
              <w:top w:w="0" w:type="dxa"/>
              <w:left w:w="28" w:type="dxa"/>
              <w:bottom w:w="0" w:type="dxa"/>
              <w:right w:w="108" w:type="dxa"/>
            </w:tcMar>
          </w:tcPr>
          <w:p w14:paraId="47A75C5A" w14:textId="77777777" w:rsidR="005B6153" w:rsidRPr="00324DB7" w:rsidRDefault="005B6153" w:rsidP="005B6153">
            <w:pPr>
              <w:pStyle w:val="TAL"/>
              <w:rPr>
                <w:lang w:eastAsia="zh-CN"/>
              </w:rPr>
            </w:pPr>
            <w:r w:rsidRPr="00324DB7">
              <w:rPr>
                <w:lang w:eastAsia="zh-CN"/>
              </w:rPr>
              <w:t>1</w:t>
            </w:r>
          </w:p>
        </w:tc>
        <w:tc>
          <w:tcPr>
            <w:tcW w:w="2639" w:type="pct"/>
            <w:tcMar>
              <w:top w:w="0" w:type="dxa"/>
              <w:left w:w="28" w:type="dxa"/>
              <w:bottom w:w="0" w:type="dxa"/>
              <w:right w:w="108" w:type="dxa"/>
            </w:tcMar>
          </w:tcPr>
          <w:p w14:paraId="7A8EC155" w14:textId="48734CAF" w:rsidR="005B6153" w:rsidRPr="00324DB7" w:rsidRDefault="005B6153" w:rsidP="005B6153">
            <w:pPr>
              <w:pStyle w:val="TAL"/>
              <w:rPr>
                <w:lang w:eastAsia="zh-CN"/>
              </w:rPr>
            </w:pPr>
            <w:r w:rsidRPr="009364B4">
              <w:rPr>
                <w:lang w:eastAsia="zh-CN"/>
              </w:rPr>
              <w:t>SGW</w:t>
            </w:r>
            <w:r w:rsidR="00C43A47" w:rsidRPr="00324DB7">
              <w:rPr>
                <w:lang w:eastAsia="zh-CN"/>
              </w:rPr>
              <w:t xml:space="preserve"> </w:t>
            </w:r>
            <w:r w:rsidRPr="009364B4">
              <w:rPr>
                <w:lang w:eastAsia="zh-CN"/>
              </w:rPr>
              <w:t>GTP-U</w:t>
            </w:r>
            <w:r w:rsidR="00C43A47" w:rsidRPr="00324DB7">
              <w:rPr>
                <w:lang w:eastAsia="zh-CN"/>
              </w:rPr>
              <w:t xml:space="preserve"> </w:t>
            </w:r>
            <w:r w:rsidRPr="009364B4">
              <w:rPr>
                <w:lang w:eastAsia="zh-CN"/>
              </w:rPr>
              <w:t>TEID</w:t>
            </w:r>
            <w:r w:rsidR="00C43A47" w:rsidRPr="00324DB7">
              <w:rPr>
                <w:lang w:eastAsia="zh-CN"/>
              </w:rPr>
              <w:t xml:space="preserve"> </w:t>
            </w:r>
            <w:r w:rsidRPr="00324DB7">
              <w:rPr>
                <w:lang w:eastAsia="zh-CN"/>
              </w:rPr>
              <w:t>of</w:t>
            </w:r>
            <w:r w:rsidR="00C43A47" w:rsidRPr="00324DB7">
              <w:rPr>
                <w:lang w:eastAsia="zh-CN"/>
              </w:rPr>
              <w:t xml:space="preserve"> </w:t>
            </w:r>
            <w:r w:rsidRPr="00324DB7">
              <w:rPr>
                <w:lang w:eastAsia="zh-CN"/>
              </w:rPr>
              <w:t>this</w:t>
            </w:r>
            <w:r w:rsidR="00C43A47" w:rsidRPr="00324DB7">
              <w:rPr>
                <w:lang w:eastAsia="zh-CN"/>
              </w:rPr>
              <w:t xml:space="preserve"> </w:t>
            </w:r>
            <w:r w:rsidRPr="00324DB7">
              <w:rPr>
                <w:lang w:eastAsia="zh-CN"/>
              </w:rPr>
              <w:t>S1</w:t>
            </w:r>
            <w:r w:rsidR="00C43A47" w:rsidRPr="00324DB7">
              <w:rPr>
                <w:lang w:eastAsia="zh-CN"/>
              </w:rPr>
              <w:t xml:space="preserve"> </w:t>
            </w:r>
            <w:r w:rsidRPr="00324DB7">
              <w:rPr>
                <w:lang w:eastAsia="zh-CN"/>
              </w:rPr>
              <w:t>bearer.</w:t>
            </w:r>
          </w:p>
        </w:tc>
      </w:tr>
    </w:tbl>
    <w:p w14:paraId="625AD156" w14:textId="77777777" w:rsidR="005654CB" w:rsidRPr="00324DB7" w:rsidRDefault="005654CB" w:rsidP="005654CB"/>
    <w:p w14:paraId="49E3E67D" w14:textId="74B3F0B4" w:rsidR="00036EEC" w:rsidRPr="00324DB7" w:rsidRDefault="00036EEC" w:rsidP="00F52A82">
      <w:pPr>
        <w:pStyle w:val="Heading3"/>
      </w:pPr>
      <w:bookmarkStart w:id="122" w:name="_Toc95469298"/>
      <w:bookmarkStart w:id="123" w:name="_Toc95816984"/>
      <w:r w:rsidRPr="00324DB7">
        <w:t>6.2.4a</w:t>
      </w:r>
      <w:r w:rsidRPr="00324DB7">
        <w:tab/>
        <w:t>Type: L2Meas</w:t>
      </w:r>
      <w:bookmarkEnd w:id="122"/>
      <w:bookmarkEnd w:id="123"/>
    </w:p>
    <w:p w14:paraId="470E3070" w14:textId="77777777" w:rsidR="00036EEC" w:rsidRPr="00324DB7" w:rsidRDefault="00036EEC" w:rsidP="00036EEC">
      <w:r w:rsidRPr="00324DB7">
        <w:t>This type represents the information on the Layer 2 measurements information from one or more eNBs that are associated with the requested MEC application instance.</w:t>
      </w:r>
    </w:p>
    <w:p w14:paraId="0665092A" w14:textId="2039DC36" w:rsidR="00036EEC" w:rsidRPr="00324DB7" w:rsidRDefault="00036EEC" w:rsidP="00036EEC">
      <w:r w:rsidRPr="00324DB7">
        <w:t>The attributes of the L2Meas shall follow the notations provided in table 6.2.4a-1.</w:t>
      </w:r>
    </w:p>
    <w:p w14:paraId="6D1D46E1" w14:textId="50B8585D" w:rsidR="00036EEC" w:rsidRPr="00324DB7" w:rsidRDefault="00036EEC" w:rsidP="00036EEC">
      <w:pPr>
        <w:jc w:val="center"/>
      </w:pPr>
      <w:r w:rsidRPr="00324DB7">
        <w:rPr>
          <w:rFonts w:ascii="Arial" w:hAnsi="Arial"/>
          <w:b/>
        </w:rPr>
        <w:t>Table 6.2.4a-1: Attributes of the L2Meas</w:t>
      </w:r>
    </w:p>
    <w:tbl>
      <w:tblPr>
        <w:tblW w:w="471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3244"/>
        <w:gridCol w:w="1546"/>
        <w:gridCol w:w="1349"/>
        <w:gridCol w:w="2926"/>
      </w:tblGrid>
      <w:tr w:rsidR="00036EEC" w:rsidRPr="00324DB7" w14:paraId="05C0B421" w14:textId="77777777" w:rsidTr="006631E1">
        <w:trPr>
          <w:cantSplit/>
          <w:tblHeader/>
          <w:jc w:val="center"/>
        </w:trPr>
        <w:tc>
          <w:tcPr>
            <w:tcW w:w="1789" w:type="pct"/>
            <w:shd w:val="clear" w:color="auto" w:fill="C0C0C0"/>
            <w:tcMar>
              <w:top w:w="0" w:type="dxa"/>
              <w:left w:w="28" w:type="dxa"/>
              <w:bottom w:w="0" w:type="dxa"/>
              <w:right w:w="108" w:type="dxa"/>
            </w:tcMar>
          </w:tcPr>
          <w:p w14:paraId="17350F8A" w14:textId="77777777" w:rsidR="00036EEC" w:rsidRPr="00324DB7" w:rsidRDefault="00036EEC" w:rsidP="006631E1">
            <w:pPr>
              <w:pStyle w:val="TAH"/>
              <w:keepNext w:val="0"/>
              <w:keepLines w:val="0"/>
            </w:pPr>
            <w:r w:rsidRPr="00324DB7">
              <w:t>Attribute name</w:t>
            </w:r>
          </w:p>
        </w:tc>
        <w:tc>
          <w:tcPr>
            <w:tcW w:w="853" w:type="pct"/>
            <w:shd w:val="clear" w:color="auto" w:fill="C0C0C0"/>
            <w:tcMar>
              <w:top w:w="0" w:type="dxa"/>
              <w:left w:w="28" w:type="dxa"/>
              <w:bottom w:w="0" w:type="dxa"/>
              <w:right w:w="108" w:type="dxa"/>
            </w:tcMar>
          </w:tcPr>
          <w:p w14:paraId="69A1E6E4" w14:textId="77777777" w:rsidR="00036EEC" w:rsidRPr="00324DB7" w:rsidRDefault="00036EEC" w:rsidP="006631E1">
            <w:pPr>
              <w:pStyle w:val="TAH"/>
              <w:keepNext w:val="0"/>
              <w:keepLines w:val="0"/>
            </w:pPr>
            <w:r w:rsidRPr="00324DB7">
              <w:t>Data type</w:t>
            </w:r>
          </w:p>
        </w:tc>
        <w:tc>
          <w:tcPr>
            <w:tcW w:w="744" w:type="pct"/>
            <w:shd w:val="clear" w:color="auto" w:fill="C0C0C0"/>
            <w:tcMar>
              <w:top w:w="0" w:type="dxa"/>
              <w:left w:w="28" w:type="dxa"/>
              <w:bottom w:w="0" w:type="dxa"/>
              <w:right w:w="108" w:type="dxa"/>
            </w:tcMar>
          </w:tcPr>
          <w:p w14:paraId="032396CB" w14:textId="77777777" w:rsidR="00036EEC" w:rsidRPr="00324DB7" w:rsidRDefault="00036EEC" w:rsidP="006631E1">
            <w:pPr>
              <w:pStyle w:val="TAH"/>
              <w:keepNext w:val="0"/>
              <w:keepLines w:val="0"/>
            </w:pPr>
            <w:r w:rsidRPr="00324DB7">
              <w:t>Cardinality</w:t>
            </w:r>
          </w:p>
        </w:tc>
        <w:tc>
          <w:tcPr>
            <w:tcW w:w="1614" w:type="pct"/>
            <w:shd w:val="clear" w:color="auto" w:fill="C0C0C0"/>
            <w:tcMar>
              <w:top w:w="0" w:type="dxa"/>
              <w:left w:w="28" w:type="dxa"/>
              <w:bottom w:w="0" w:type="dxa"/>
              <w:right w:w="108" w:type="dxa"/>
            </w:tcMar>
          </w:tcPr>
          <w:p w14:paraId="075C94AF" w14:textId="77777777" w:rsidR="00036EEC" w:rsidRPr="00324DB7" w:rsidRDefault="00036EEC" w:rsidP="006631E1">
            <w:pPr>
              <w:pStyle w:val="TAH"/>
              <w:keepNext w:val="0"/>
              <w:keepLines w:val="0"/>
            </w:pPr>
            <w:r w:rsidRPr="00324DB7">
              <w:t>Description</w:t>
            </w:r>
          </w:p>
        </w:tc>
      </w:tr>
      <w:tr w:rsidR="00036EEC" w:rsidRPr="00324DB7" w14:paraId="0ED319CE" w14:textId="77777777" w:rsidTr="006631E1">
        <w:trPr>
          <w:cantSplit/>
          <w:jc w:val="center"/>
        </w:trPr>
        <w:tc>
          <w:tcPr>
            <w:tcW w:w="1789" w:type="pct"/>
            <w:tcMar>
              <w:top w:w="0" w:type="dxa"/>
              <w:left w:w="28" w:type="dxa"/>
              <w:bottom w:w="0" w:type="dxa"/>
              <w:right w:w="108" w:type="dxa"/>
            </w:tcMar>
          </w:tcPr>
          <w:p w14:paraId="4CCB0316" w14:textId="722FD972" w:rsidR="00036EEC" w:rsidRPr="00324DB7" w:rsidRDefault="00A7555F" w:rsidP="006631E1">
            <w:pPr>
              <w:pStyle w:val="TAL"/>
              <w:keepNext w:val="0"/>
              <w:keepLines w:val="0"/>
            </w:pPr>
            <w:r w:rsidRPr="00324DB7">
              <w:t>timeStamp</w:t>
            </w:r>
          </w:p>
        </w:tc>
        <w:tc>
          <w:tcPr>
            <w:tcW w:w="853" w:type="pct"/>
            <w:tcMar>
              <w:top w:w="0" w:type="dxa"/>
              <w:left w:w="28" w:type="dxa"/>
              <w:bottom w:w="0" w:type="dxa"/>
              <w:right w:w="108" w:type="dxa"/>
            </w:tcMar>
          </w:tcPr>
          <w:p w14:paraId="23423AEA" w14:textId="77777777" w:rsidR="00036EEC" w:rsidRPr="00324DB7" w:rsidRDefault="00036EEC" w:rsidP="006631E1">
            <w:pPr>
              <w:pStyle w:val="TAL"/>
              <w:keepNext w:val="0"/>
              <w:keepLines w:val="0"/>
            </w:pPr>
            <w:r w:rsidRPr="00324DB7">
              <w:t>TimeStamp</w:t>
            </w:r>
          </w:p>
        </w:tc>
        <w:tc>
          <w:tcPr>
            <w:tcW w:w="744" w:type="pct"/>
            <w:tcMar>
              <w:top w:w="0" w:type="dxa"/>
              <w:left w:w="28" w:type="dxa"/>
              <w:bottom w:w="0" w:type="dxa"/>
              <w:right w:w="108" w:type="dxa"/>
            </w:tcMar>
          </w:tcPr>
          <w:p w14:paraId="3EDAE060" w14:textId="77777777" w:rsidR="00036EEC" w:rsidRPr="00324DB7" w:rsidRDefault="00036EEC" w:rsidP="006631E1">
            <w:pPr>
              <w:pStyle w:val="TAL"/>
              <w:keepNext w:val="0"/>
              <w:keepLines w:val="0"/>
            </w:pPr>
            <w:r w:rsidRPr="00324DB7">
              <w:t>0..1</w:t>
            </w:r>
          </w:p>
        </w:tc>
        <w:tc>
          <w:tcPr>
            <w:tcW w:w="1614" w:type="pct"/>
            <w:tcMar>
              <w:top w:w="0" w:type="dxa"/>
              <w:left w:w="28" w:type="dxa"/>
              <w:bottom w:w="0" w:type="dxa"/>
              <w:right w:w="108" w:type="dxa"/>
            </w:tcMar>
          </w:tcPr>
          <w:p w14:paraId="6DDE93A5" w14:textId="77777777" w:rsidR="00036EEC" w:rsidRPr="00324DB7" w:rsidRDefault="00036EEC" w:rsidP="006631E1">
            <w:pPr>
              <w:pStyle w:val="TAL"/>
              <w:keepNext w:val="0"/>
              <w:keepLines w:val="0"/>
            </w:pPr>
            <w:r w:rsidRPr="00324DB7">
              <w:t>Time stamp.</w:t>
            </w:r>
          </w:p>
        </w:tc>
      </w:tr>
      <w:tr w:rsidR="00036EEC" w:rsidRPr="00324DB7" w14:paraId="5ECA0ACB" w14:textId="77777777" w:rsidTr="006631E1">
        <w:trPr>
          <w:cantSplit/>
          <w:jc w:val="center"/>
        </w:trPr>
        <w:tc>
          <w:tcPr>
            <w:tcW w:w="1789" w:type="pct"/>
            <w:tcMar>
              <w:top w:w="0" w:type="dxa"/>
              <w:left w:w="28" w:type="dxa"/>
              <w:bottom w:w="0" w:type="dxa"/>
              <w:right w:w="108" w:type="dxa"/>
            </w:tcMar>
          </w:tcPr>
          <w:p w14:paraId="5391A6DC" w14:textId="77777777" w:rsidR="00036EEC" w:rsidRPr="00324DB7" w:rsidRDefault="00036EEC" w:rsidP="006631E1">
            <w:pPr>
              <w:pStyle w:val="TAL"/>
              <w:keepNext w:val="0"/>
              <w:keepLines w:val="0"/>
            </w:pPr>
            <w:r w:rsidRPr="00324DB7">
              <w:t>cellInfo</w:t>
            </w:r>
          </w:p>
        </w:tc>
        <w:tc>
          <w:tcPr>
            <w:tcW w:w="853" w:type="pct"/>
            <w:tcMar>
              <w:top w:w="0" w:type="dxa"/>
              <w:left w:w="28" w:type="dxa"/>
              <w:bottom w:w="0" w:type="dxa"/>
              <w:right w:w="108" w:type="dxa"/>
            </w:tcMar>
          </w:tcPr>
          <w:p w14:paraId="15BB3A83" w14:textId="77777777" w:rsidR="00036EEC" w:rsidRPr="00324DB7" w:rsidRDefault="00036EEC" w:rsidP="006631E1">
            <w:pPr>
              <w:pStyle w:val="TAL"/>
              <w:keepNext w:val="0"/>
              <w:keepLines w:val="0"/>
            </w:pPr>
            <w:r w:rsidRPr="00324DB7">
              <w:t>Structure (inlined)</w:t>
            </w:r>
          </w:p>
        </w:tc>
        <w:tc>
          <w:tcPr>
            <w:tcW w:w="744" w:type="pct"/>
            <w:tcMar>
              <w:top w:w="0" w:type="dxa"/>
              <w:left w:w="28" w:type="dxa"/>
              <w:bottom w:w="0" w:type="dxa"/>
              <w:right w:w="108" w:type="dxa"/>
            </w:tcMar>
          </w:tcPr>
          <w:p w14:paraId="4AC07F58" w14:textId="77777777" w:rsidR="00036EEC" w:rsidRPr="00324DB7" w:rsidRDefault="00036EEC" w:rsidP="006631E1">
            <w:pPr>
              <w:pStyle w:val="TAL"/>
              <w:keepNext w:val="0"/>
              <w:keepLines w:val="0"/>
            </w:pPr>
            <w:r w:rsidRPr="00324DB7">
              <w:t>0..N</w:t>
            </w:r>
          </w:p>
        </w:tc>
        <w:tc>
          <w:tcPr>
            <w:tcW w:w="1614" w:type="pct"/>
            <w:tcMar>
              <w:top w:w="0" w:type="dxa"/>
              <w:left w:w="28" w:type="dxa"/>
              <w:bottom w:w="0" w:type="dxa"/>
              <w:right w:w="108" w:type="dxa"/>
            </w:tcMar>
          </w:tcPr>
          <w:p w14:paraId="55E21EF2" w14:textId="77777777" w:rsidR="00036EEC" w:rsidRPr="00324DB7" w:rsidRDefault="00036EEC" w:rsidP="006631E1">
            <w:pPr>
              <w:pStyle w:val="TAL"/>
              <w:keepNext w:val="0"/>
              <w:keepLines w:val="0"/>
            </w:pPr>
            <w:r w:rsidRPr="00324DB7">
              <w:t>The per cell measurement information as defined below.</w:t>
            </w:r>
          </w:p>
        </w:tc>
      </w:tr>
      <w:tr w:rsidR="00C113E9" w:rsidRPr="00324DB7" w14:paraId="1CE37BA1" w14:textId="77777777" w:rsidTr="006631E1">
        <w:trPr>
          <w:cantSplit/>
          <w:jc w:val="center"/>
        </w:trPr>
        <w:tc>
          <w:tcPr>
            <w:tcW w:w="1789" w:type="pct"/>
            <w:tcMar>
              <w:top w:w="0" w:type="dxa"/>
              <w:left w:w="28" w:type="dxa"/>
              <w:bottom w:w="0" w:type="dxa"/>
              <w:right w:w="108" w:type="dxa"/>
            </w:tcMar>
          </w:tcPr>
          <w:p w14:paraId="080D08A2" w14:textId="19662E8F" w:rsidR="00C113E9" w:rsidRPr="00324DB7" w:rsidRDefault="00C113E9" w:rsidP="006631E1">
            <w:pPr>
              <w:pStyle w:val="TAL"/>
              <w:keepNext w:val="0"/>
              <w:keepLines w:val="0"/>
              <w:rPr>
                <w:rFonts w:cs="Arial"/>
                <w:szCs w:val="18"/>
              </w:rPr>
            </w:pPr>
            <w:r w:rsidRPr="00324DB7">
              <w:t>&gt;</w:t>
            </w:r>
            <w:r w:rsidRPr="009364B4">
              <w:t>ecgi</w:t>
            </w:r>
          </w:p>
        </w:tc>
        <w:tc>
          <w:tcPr>
            <w:tcW w:w="853" w:type="pct"/>
            <w:tcMar>
              <w:top w:w="0" w:type="dxa"/>
              <w:left w:w="28" w:type="dxa"/>
              <w:bottom w:w="0" w:type="dxa"/>
              <w:right w:w="108" w:type="dxa"/>
            </w:tcMar>
          </w:tcPr>
          <w:p w14:paraId="7710DE21" w14:textId="3E95B45C" w:rsidR="00C113E9" w:rsidRPr="00324DB7" w:rsidRDefault="00C113E9" w:rsidP="006631E1">
            <w:pPr>
              <w:pStyle w:val="TAL"/>
              <w:keepNext w:val="0"/>
              <w:keepLines w:val="0"/>
              <w:rPr>
                <w:szCs w:val="18"/>
              </w:rPr>
            </w:pPr>
            <w:r w:rsidRPr="009364B4">
              <w:rPr>
                <w:rFonts w:cs="Arial"/>
                <w:szCs w:val="18"/>
              </w:rPr>
              <w:t>Ecgi</w:t>
            </w:r>
          </w:p>
        </w:tc>
        <w:tc>
          <w:tcPr>
            <w:tcW w:w="744" w:type="pct"/>
            <w:tcMar>
              <w:top w:w="0" w:type="dxa"/>
              <w:left w:w="28" w:type="dxa"/>
              <w:bottom w:w="0" w:type="dxa"/>
              <w:right w:w="108" w:type="dxa"/>
            </w:tcMar>
          </w:tcPr>
          <w:p w14:paraId="5D26896E" w14:textId="5BA2387D" w:rsidR="00C113E9" w:rsidRPr="00324DB7" w:rsidRDefault="00370DC3" w:rsidP="006631E1">
            <w:pPr>
              <w:pStyle w:val="TAL"/>
              <w:keepNext w:val="0"/>
              <w:keepLines w:val="0"/>
              <w:rPr>
                <w:szCs w:val="18"/>
              </w:rPr>
            </w:pPr>
            <w:r w:rsidRPr="00324DB7">
              <w:t>1</w:t>
            </w:r>
          </w:p>
        </w:tc>
        <w:tc>
          <w:tcPr>
            <w:tcW w:w="1614" w:type="pct"/>
            <w:tcMar>
              <w:top w:w="0" w:type="dxa"/>
              <w:left w:w="28" w:type="dxa"/>
              <w:bottom w:w="0" w:type="dxa"/>
              <w:right w:w="108" w:type="dxa"/>
            </w:tcMar>
          </w:tcPr>
          <w:p w14:paraId="2A731B1A" w14:textId="09EC1AF8" w:rsidR="00C113E9" w:rsidRPr="00324DB7" w:rsidRDefault="00C113E9" w:rsidP="006631E1">
            <w:pPr>
              <w:pStyle w:val="TAL"/>
              <w:keepNext w:val="0"/>
              <w:keepLines w:val="0"/>
              <w:rPr>
                <w:szCs w:val="18"/>
              </w:rPr>
            </w:pPr>
            <w:r w:rsidRPr="009364B4">
              <w:t>E-UTRAN</w:t>
            </w:r>
            <w:r w:rsidRPr="00324DB7">
              <w:t xml:space="preserve"> </w:t>
            </w:r>
            <w:r w:rsidR="007E0E17" w:rsidRPr="00324DB7">
              <w:t xml:space="preserve">Cell </w:t>
            </w:r>
            <w:r w:rsidRPr="00324DB7">
              <w:t>Global Identifier.</w:t>
            </w:r>
          </w:p>
        </w:tc>
      </w:tr>
      <w:tr w:rsidR="00036EEC" w:rsidRPr="00324DB7" w14:paraId="5E59EAF6" w14:textId="77777777" w:rsidTr="006631E1">
        <w:trPr>
          <w:cantSplit/>
          <w:jc w:val="center"/>
        </w:trPr>
        <w:tc>
          <w:tcPr>
            <w:tcW w:w="1789" w:type="pct"/>
            <w:tcMar>
              <w:top w:w="0" w:type="dxa"/>
              <w:left w:w="28" w:type="dxa"/>
              <w:bottom w:w="0" w:type="dxa"/>
              <w:right w:w="108" w:type="dxa"/>
            </w:tcMar>
          </w:tcPr>
          <w:p w14:paraId="02C41C9B" w14:textId="77777777" w:rsidR="00036EEC" w:rsidRPr="00324DB7" w:rsidRDefault="00036EEC" w:rsidP="006631E1">
            <w:pPr>
              <w:pStyle w:val="TAL"/>
              <w:keepNext w:val="0"/>
              <w:keepLines w:val="0"/>
            </w:pPr>
            <w:r w:rsidRPr="00324DB7">
              <w:t>&gt;</w:t>
            </w:r>
            <w:r w:rsidRPr="009364B4">
              <w:t>dl</w:t>
            </w:r>
            <w:r w:rsidRPr="00324DB7">
              <w:t>_</w:t>
            </w:r>
            <w:r w:rsidRPr="009364B4">
              <w:t>gbr</w:t>
            </w:r>
            <w:r w:rsidRPr="00324DB7">
              <w:t>_</w:t>
            </w:r>
            <w:r w:rsidRPr="009364B4">
              <w:t>prb</w:t>
            </w:r>
            <w:r w:rsidRPr="00324DB7">
              <w:t>_usage_cell</w:t>
            </w:r>
          </w:p>
        </w:tc>
        <w:tc>
          <w:tcPr>
            <w:tcW w:w="853" w:type="pct"/>
            <w:tcMar>
              <w:top w:w="0" w:type="dxa"/>
              <w:left w:w="28" w:type="dxa"/>
              <w:bottom w:w="0" w:type="dxa"/>
              <w:right w:w="108" w:type="dxa"/>
            </w:tcMar>
          </w:tcPr>
          <w:p w14:paraId="388A0D46" w14:textId="77777777" w:rsidR="00036EEC" w:rsidRPr="00324DB7" w:rsidRDefault="00036EEC" w:rsidP="006631E1">
            <w:pPr>
              <w:pStyle w:val="TAL"/>
              <w:keepNext w:val="0"/>
              <w:keepLines w:val="0"/>
            </w:pPr>
            <w:r w:rsidRPr="00324DB7">
              <w:t>Integer (0..100)</w:t>
            </w:r>
          </w:p>
        </w:tc>
        <w:tc>
          <w:tcPr>
            <w:tcW w:w="744" w:type="pct"/>
            <w:tcMar>
              <w:top w:w="0" w:type="dxa"/>
              <w:left w:w="28" w:type="dxa"/>
              <w:bottom w:w="0" w:type="dxa"/>
              <w:right w:w="108" w:type="dxa"/>
            </w:tcMar>
          </w:tcPr>
          <w:p w14:paraId="232BFB4B" w14:textId="77777777" w:rsidR="00036EEC" w:rsidRPr="00324DB7" w:rsidRDefault="00036EEC" w:rsidP="006631E1">
            <w:pPr>
              <w:pStyle w:val="TAL"/>
              <w:keepNext w:val="0"/>
              <w:keepLines w:val="0"/>
            </w:pPr>
            <w:r w:rsidRPr="00324DB7">
              <w:t>0..1</w:t>
            </w:r>
          </w:p>
        </w:tc>
        <w:tc>
          <w:tcPr>
            <w:tcW w:w="1614" w:type="pct"/>
            <w:tcMar>
              <w:top w:w="0" w:type="dxa"/>
              <w:left w:w="28" w:type="dxa"/>
              <w:bottom w:w="0" w:type="dxa"/>
              <w:right w:w="108" w:type="dxa"/>
            </w:tcMar>
          </w:tcPr>
          <w:p w14:paraId="695433F3" w14:textId="71262B9E" w:rsidR="00036EEC" w:rsidRPr="00324DB7" w:rsidRDefault="00036EEC" w:rsidP="006631E1">
            <w:pPr>
              <w:pStyle w:val="TAL"/>
              <w:keepNext w:val="0"/>
              <w:keepLines w:val="0"/>
            </w:pPr>
            <w:r w:rsidRPr="00324DB7">
              <w:t xml:space="preserve">It indicates the </w:t>
            </w:r>
            <w:r w:rsidRPr="009364B4">
              <w:t>PRB</w:t>
            </w:r>
            <w:r w:rsidRPr="00324DB7">
              <w:t xml:space="preserve"> usage for downlink </w:t>
            </w:r>
            <w:r w:rsidRPr="009364B4">
              <w:t>GBR</w:t>
            </w:r>
            <w:r w:rsidRPr="00324DB7">
              <w:t xml:space="preserve"> traffic, as defined in </w:t>
            </w:r>
            <w:r w:rsidRPr="009364B4">
              <w:t xml:space="preserve">ETSI TS 136 314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 xml:space="preserve"> and </w:t>
            </w:r>
            <w:r w:rsidRPr="009364B4">
              <w:t>ETSI TS 136 423</w:t>
            </w:r>
            <w:r w:rsidR="0054138E" w:rsidRPr="009364B4">
              <w:t xml:space="preserve"> [</w:t>
            </w:r>
            <w:r w:rsidR="0054138E" w:rsidRPr="009364B4">
              <w:fldChar w:fldCharType="begin"/>
            </w:r>
            <w:r w:rsidR="0054138E" w:rsidRPr="009364B4">
              <w:instrText xml:space="preserve">REF REF_TS136423 \h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036EEC" w:rsidRPr="00324DB7" w14:paraId="05D01B05" w14:textId="77777777" w:rsidTr="006631E1">
        <w:trPr>
          <w:cantSplit/>
          <w:jc w:val="center"/>
        </w:trPr>
        <w:tc>
          <w:tcPr>
            <w:tcW w:w="1789" w:type="pct"/>
            <w:tcMar>
              <w:top w:w="0" w:type="dxa"/>
              <w:left w:w="28" w:type="dxa"/>
              <w:bottom w:w="0" w:type="dxa"/>
              <w:right w:w="108" w:type="dxa"/>
            </w:tcMar>
          </w:tcPr>
          <w:p w14:paraId="3A97B89C" w14:textId="77777777" w:rsidR="00036EEC" w:rsidRPr="00324DB7" w:rsidRDefault="00036EEC" w:rsidP="006631E1">
            <w:pPr>
              <w:pStyle w:val="TAL"/>
              <w:keepNext w:val="0"/>
              <w:keepLines w:val="0"/>
            </w:pPr>
            <w:r w:rsidRPr="00324DB7">
              <w:t>&gt;</w:t>
            </w:r>
            <w:r w:rsidRPr="009364B4">
              <w:t>ul</w:t>
            </w:r>
            <w:r w:rsidRPr="00324DB7">
              <w:t>_</w:t>
            </w:r>
            <w:r w:rsidRPr="009364B4">
              <w:t>gbr</w:t>
            </w:r>
            <w:r w:rsidRPr="00324DB7">
              <w:t>_</w:t>
            </w:r>
            <w:r w:rsidRPr="009364B4">
              <w:t>prb</w:t>
            </w:r>
            <w:r w:rsidRPr="00324DB7">
              <w:t>_usage_cell</w:t>
            </w:r>
          </w:p>
        </w:tc>
        <w:tc>
          <w:tcPr>
            <w:tcW w:w="853" w:type="pct"/>
            <w:tcMar>
              <w:top w:w="0" w:type="dxa"/>
              <w:left w:w="28" w:type="dxa"/>
              <w:bottom w:w="0" w:type="dxa"/>
              <w:right w:w="108" w:type="dxa"/>
            </w:tcMar>
          </w:tcPr>
          <w:p w14:paraId="6991F8F5" w14:textId="77777777" w:rsidR="00036EEC" w:rsidRPr="00324DB7" w:rsidRDefault="00036EEC" w:rsidP="006631E1">
            <w:pPr>
              <w:pStyle w:val="TAL"/>
              <w:keepNext w:val="0"/>
              <w:keepLines w:val="0"/>
            </w:pPr>
            <w:r w:rsidRPr="00324DB7">
              <w:t>Integer (0..100)</w:t>
            </w:r>
          </w:p>
        </w:tc>
        <w:tc>
          <w:tcPr>
            <w:tcW w:w="744" w:type="pct"/>
            <w:tcMar>
              <w:top w:w="0" w:type="dxa"/>
              <w:left w:w="28" w:type="dxa"/>
              <w:bottom w:w="0" w:type="dxa"/>
              <w:right w:w="108" w:type="dxa"/>
            </w:tcMar>
          </w:tcPr>
          <w:p w14:paraId="2008C95D" w14:textId="77777777" w:rsidR="00036EEC" w:rsidRPr="00324DB7" w:rsidRDefault="00036EEC" w:rsidP="006631E1">
            <w:pPr>
              <w:pStyle w:val="TAL"/>
              <w:keepNext w:val="0"/>
              <w:keepLines w:val="0"/>
            </w:pPr>
            <w:r w:rsidRPr="00324DB7">
              <w:t>0..1</w:t>
            </w:r>
          </w:p>
        </w:tc>
        <w:tc>
          <w:tcPr>
            <w:tcW w:w="1614" w:type="pct"/>
            <w:tcMar>
              <w:top w:w="0" w:type="dxa"/>
              <w:left w:w="28" w:type="dxa"/>
              <w:bottom w:w="0" w:type="dxa"/>
              <w:right w:w="108" w:type="dxa"/>
            </w:tcMar>
          </w:tcPr>
          <w:p w14:paraId="0C21C004" w14:textId="37718D22" w:rsidR="00036EEC" w:rsidRPr="00324DB7" w:rsidRDefault="00036EEC" w:rsidP="006631E1">
            <w:pPr>
              <w:pStyle w:val="TAL"/>
              <w:keepNext w:val="0"/>
              <w:keepLines w:val="0"/>
            </w:pPr>
            <w:r w:rsidRPr="00324DB7">
              <w:t xml:space="preserve">It indicates (in percentage) the </w:t>
            </w:r>
            <w:r w:rsidRPr="009364B4">
              <w:t>PRB</w:t>
            </w:r>
            <w:r w:rsidRPr="00324DB7">
              <w:t xml:space="preserve"> usage for uplink </w:t>
            </w:r>
            <w:r w:rsidRPr="009364B4">
              <w:t>GBR</w:t>
            </w:r>
            <w:r w:rsidRPr="00324DB7">
              <w:t xml:space="preserve"> traffic, as defined in </w:t>
            </w:r>
            <w:r w:rsidRPr="009364B4">
              <w:t>ETSI TS</w:t>
            </w:r>
            <w:r w:rsidR="0054138E" w:rsidRPr="009364B4">
              <w:t> </w:t>
            </w:r>
            <w:r w:rsidRPr="009364B4">
              <w:t>136</w:t>
            </w:r>
            <w:r w:rsidR="0054138E" w:rsidRPr="009364B4">
              <w:t> </w:t>
            </w:r>
            <w:r w:rsidRPr="009364B4">
              <w:t>314</w:t>
            </w:r>
            <w:r w:rsidR="0054138E" w:rsidRPr="009364B4">
              <w:t>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 xml:space="preserve"> and </w:t>
            </w:r>
            <w:r w:rsidRPr="009364B4">
              <w:t>ETSI TS</w:t>
            </w:r>
            <w:r w:rsidR="0054138E" w:rsidRPr="009364B4">
              <w:t> </w:t>
            </w:r>
            <w:r w:rsidRPr="009364B4">
              <w:t>136 423</w:t>
            </w:r>
            <w:r w:rsidR="0054138E" w:rsidRPr="009364B4">
              <w:t xml:space="preserve"> [</w:t>
            </w:r>
            <w:r w:rsidR="0054138E" w:rsidRPr="009364B4">
              <w:fldChar w:fldCharType="begin"/>
            </w:r>
            <w:r w:rsidR="0054138E" w:rsidRPr="009364B4">
              <w:instrText xml:space="preserve">REF REF_TS136423 \h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036EEC" w:rsidRPr="00324DB7" w14:paraId="6B53D7C0" w14:textId="77777777" w:rsidTr="006631E1">
        <w:trPr>
          <w:cantSplit/>
          <w:jc w:val="center"/>
        </w:trPr>
        <w:tc>
          <w:tcPr>
            <w:tcW w:w="1789" w:type="pct"/>
            <w:tcMar>
              <w:top w:w="0" w:type="dxa"/>
              <w:left w:w="28" w:type="dxa"/>
              <w:bottom w:w="0" w:type="dxa"/>
              <w:right w:w="108" w:type="dxa"/>
            </w:tcMar>
          </w:tcPr>
          <w:p w14:paraId="1BA93FD2" w14:textId="77777777" w:rsidR="00036EEC" w:rsidRPr="00324DB7" w:rsidRDefault="00036EEC" w:rsidP="006631E1">
            <w:pPr>
              <w:pStyle w:val="TAL"/>
              <w:keepNext w:val="0"/>
              <w:keepLines w:val="0"/>
            </w:pPr>
            <w:r w:rsidRPr="00324DB7">
              <w:t>&gt;</w:t>
            </w:r>
            <w:r w:rsidRPr="009364B4">
              <w:t>dl</w:t>
            </w:r>
            <w:r w:rsidRPr="00324DB7">
              <w:t>_nongbr_</w:t>
            </w:r>
            <w:r w:rsidRPr="009364B4">
              <w:t>prb</w:t>
            </w:r>
            <w:r w:rsidRPr="00324DB7">
              <w:t>_usage_cell</w:t>
            </w:r>
          </w:p>
        </w:tc>
        <w:tc>
          <w:tcPr>
            <w:tcW w:w="853" w:type="pct"/>
            <w:tcMar>
              <w:top w:w="0" w:type="dxa"/>
              <w:left w:w="28" w:type="dxa"/>
              <w:bottom w:w="0" w:type="dxa"/>
              <w:right w:w="108" w:type="dxa"/>
            </w:tcMar>
          </w:tcPr>
          <w:p w14:paraId="47022D30" w14:textId="77777777" w:rsidR="00036EEC" w:rsidRPr="00324DB7" w:rsidRDefault="00036EEC" w:rsidP="006631E1">
            <w:pPr>
              <w:pStyle w:val="TAL"/>
              <w:keepNext w:val="0"/>
              <w:keepLines w:val="0"/>
            </w:pPr>
            <w:r w:rsidRPr="00324DB7">
              <w:t>Integer (0..100)</w:t>
            </w:r>
          </w:p>
        </w:tc>
        <w:tc>
          <w:tcPr>
            <w:tcW w:w="744" w:type="pct"/>
            <w:tcMar>
              <w:top w:w="0" w:type="dxa"/>
              <w:left w:w="28" w:type="dxa"/>
              <w:bottom w:w="0" w:type="dxa"/>
              <w:right w:w="108" w:type="dxa"/>
            </w:tcMar>
          </w:tcPr>
          <w:p w14:paraId="398C525F" w14:textId="77777777" w:rsidR="00036EEC" w:rsidRPr="00324DB7" w:rsidRDefault="00036EEC" w:rsidP="006631E1">
            <w:pPr>
              <w:pStyle w:val="TAL"/>
              <w:keepNext w:val="0"/>
              <w:keepLines w:val="0"/>
            </w:pPr>
            <w:r w:rsidRPr="00324DB7">
              <w:t>0..1</w:t>
            </w:r>
          </w:p>
        </w:tc>
        <w:tc>
          <w:tcPr>
            <w:tcW w:w="1614" w:type="pct"/>
            <w:tcMar>
              <w:top w:w="0" w:type="dxa"/>
              <w:left w:w="28" w:type="dxa"/>
              <w:bottom w:w="0" w:type="dxa"/>
              <w:right w:w="108" w:type="dxa"/>
            </w:tcMar>
          </w:tcPr>
          <w:p w14:paraId="5740C85F" w14:textId="57CA329C" w:rsidR="00036EEC" w:rsidRPr="00324DB7" w:rsidRDefault="00036EEC" w:rsidP="006631E1">
            <w:pPr>
              <w:pStyle w:val="TAL"/>
              <w:keepNext w:val="0"/>
              <w:keepLines w:val="0"/>
            </w:pPr>
            <w:r w:rsidRPr="00324DB7">
              <w:t xml:space="preserve">It indicates (in percentage) the </w:t>
            </w:r>
            <w:r w:rsidRPr="009364B4">
              <w:t>PRB</w:t>
            </w:r>
            <w:r w:rsidRPr="00324DB7">
              <w:t xml:space="preserve"> usage for downlink non-</w:t>
            </w:r>
            <w:r w:rsidRPr="009364B4">
              <w:t>GBR</w:t>
            </w:r>
            <w:r w:rsidRPr="00324DB7">
              <w:t xml:space="preserve"> traffic, as defined in </w:t>
            </w:r>
            <w:r w:rsidRPr="009364B4">
              <w:t>ETSI TS</w:t>
            </w:r>
            <w:r w:rsidR="0054138E" w:rsidRPr="009364B4">
              <w:t> </w:t>
            </w:r>
            <w:r w:rsidRPr="009364B4">
              <w:t>136</w:t>
            </w:r>
            <w:r w:rsidR="0054138E" w:rsidRPr="009364B4">
              <w:t> </w:t>
            </w:r>
            <w:r w:rsidRPr="009364B4">
              <w:t xml:space="preserve">314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 xml:space="preserve"> and </w:t>
            </w:r>
            <w:r w:rsidRPr="009364B4">
              <w:t>ETSI TS</w:t>
            </w:r>
            <w:r w:rsidR="0054138E" w:rsidRPr="009364B4">
              <w:t> </w:t>
            </w:r>
            <w:r w:rsidRPr="009364B4">
              <w:t>136 423</w:t>
            </w:r>
            <w:r w:rsidR="0054138E" w:rsidRPr="009364B4">
              <w:t xml:space="preserve"> [</w:t>
            </w:r>
            <w:r w:rsidR="0054138E" w:rsidRPr="009364B4">
              <w:fldChar w:fldCharType="begin"/>
            </w:r>
            <w:r w:rsidR="0054138E" w:rsidRPr="009364B4">
              <w:instrText xml:space="preserve">REF REF_TS136423 \h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036EEC" w:rsidRPr="00324DB7" w14:paraId="57902FCF" w14:textId="77777777" w:rsidTr="006631E1">
        <w:trPr>
          <w:cantSplit/>
          <w:jc w:val="center"/>
        </w:trPr>
        <w:tc>
          <w:tcPr>
            <w:tcW w:w="1789" w:type="pct"/>
            <w:tcMar>
              <w:top w:w="0" w:type="dxa"/>
              <w:left w:w="28" w:type="dxa"/>
              <w:bottom w:w="0" w:type="dxa"/>
              <w:right w:w="108" w:type="dxa"/>
            </w:tcMar>
          </w:tcPr>
          <w:p w14:paraId="0A88C887" w14:textId="77777777" w:rsidR="00036EEC" w:rsidRPr="00324DB7" w:rsidRDefault="00036EEC" w:rsidP="006631E1">
            <w:pPr>
              <w:pStyle w:val="TAL"/>
              <w:keepNext w:val="0"/>
              <w:keepLines w:val="0"/>
            </w:pPr>
            <w:r w:rsidRPr="00324DB7">
              <w:t>&gt;</w:t>
            </w:r>
            <w:r w:rsidRPr="009364B4">
              <w:t>ul</w:t>
            </w:r>
            <w:r w:rsidRPr="00324DB7">
              <w:t>_nongbr_</w:t>
            </w:r>
            <w:r w:rsidRPr="009364B4">
              <w:t>prb</w:t>
            </w:r>
            <w:r w:rsidRPr="00324DB7">
              <w:t>_usage_cell</w:t>
            </w:r>
          </w:p>
        </w:tc>
        <w:tc>
          <w:tcPr>
            <w:tcW w:w="853" w:type="pct"/>
            <w:tcMar>
              <w:top w:w="0" w:type="dxa"/>
              <w:left w:w="28" w:type="dxa"/>
              <w:bottom w:w="0" w:type="dxa"/>
              <w:right w:w="108" w:type="dxa"/>
            </w:tcMar>
          </w:tcPr>
          <w:p w14:paraId="3C81AC8C" w14:textId="77777777" w:rsidR="00036EEC" w:rsidRPr="00324DB7" w:rsidRDefault="00036EEC" w:rsidP="006631E1">
            <w:pPr>
              <w:pStyle w:val="TAL"/>
              <w:keepNext w:val="0"/>
              <w:keepLines w:val="0"/>
            </w:pPr>
            <w:r w:rsidRPr="00324DB7">
              <w:t>Integer (0..100)</w:t>
            </w:r>
          </w:p>
        </w:tc>
        <w:tc>
          <w:tcPr>
            <w:tcW w:w="744" w:type="pct"/>
            <w:tcMar>
              <w:top w:w="0" w:type="dxa"/>
              <w:left w:w="28" w:type="dxa"/>
              <w:bottom w:w="0" w:type="dxa"/>
              <w:right w:w="108" w:type="dxa"/>
            </w:tcMar>
          </w:tcPr>
          <w:p w14:paraId="55C557F7" w14:textId="77777777" w:rsidR="00036EEC" w:rsidRPr="00324DB7" w:rsidRDefault="00036EEC" w:rsidP="006631E1">
            <w:pPr>
              <w:pStyle w:val="TAL"/>
              <w:keepNext w:val="0"/>
              <w:keepLines w:val="0"/>
            </w:pPr>
            <w:r w:rsidRPr="00324DB7">
              <w:t>0..1</w:t>
            </w:r>
          </w:p>
        </w:tc>
        <w:tc>
          <w:tcPr>
            <w:tcW w:w="1614" w:type="pct"/>
            <w:tcMar>
              <w:top w:w="0" w:type="dxa"/>
              <w:left w:w="28" w:type="dxa"/>
              <w:bottom w:w="0" w:type="dxa"/>
              <w:right w:w="108" w:type="dxa"/>
            </w:tcMar>
          </w:tcPr>
          <w:p w14:paraId="0ECC8828" w14:textId="2769C3BF" w:rsidR="00036EEC" w:rsidRPr="00324DB7" w:rsidRDefault="00036EEC" w:rsidP="006631E1">
            <w:pPr>
              <w:pStyle w:val="TAL"/>
              <w:keepNext w:val="0"/>
              <w:keepLines w:val="0"/>
            </w:pPr>
            <w:r w:rsidRPr="00324DB7">
              <w:t xml:space="preserve">It indicates (in percentage) the </w:t>
            </w:r>
            <w:r w:rsidRPr="009364B4">
              <w:t>PRB</w:t>
            </w:r>
            <w:r w:rsidRPr="00324DB7">
              <w:t xml:space="preserve"> usage for uplink non-</w:t>
            </w:r>
            <w:r w:rsidRPr="009364B4">
              <w:t>GBR</w:t>
            </w:r>
            <w:r w:rsidRPr="00324DB7">
              <w:t xml:space="preserve"> traffic, as defined in </w:t>
            </w:r>
            <w:r w:rsidRPr="009364B4">
              <w:t>ETSI TS</w:t>
            </w:r>
            <w:r w:rsidR="0054138E" w:rsidRPr="009364B4">
              <w:t> </w:t>
            </w:r>
            <w:r w:rsidRPr="009364B4">
              <w:t>136</w:t>
            </w:r>
            <w:r w:rsidR="0054138E" w:rsidRPr="009364B4">
              <w:t> </w:t>
            </w:r>
            <w:r w:rsidRPr="009364B4">
              <w:t xml:space="preserve">314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 xml:space="preserve"> and </w:t>
            </w:r>
            <w:r w:rsidRPr="009364B4">
              <w:t>ETSI TS</w:t>
            </w:r>
            <w:r w:rsidR="0054138E" w:rsidRPr="009364B4">
              <w:t> </w:t>
            </w:r>
            <w:r w:rsidRPr="009364B4">
              <w:t>136 423</w:t>
            </w:r>
            <w:r w:rsidR="0054138E" w:rsidRPr="009364B4">
              <w:t xml:space="preserve"> [</w:t>
            </w:r>
            <w:r w:rsidR="0054138E" w:rsidRPr="009364B4">
              <w:fldChar w:fldCharType="begin"/>
            </w:r>
            <w:r w:rsidR="0054138E" w:rsidRPr="009364B4">
              <w:instrText xml:space="preserve">REF REF_TS136423 \h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036EEC" w:rsidRPr="00324DB7" w14:paraId="3C778EA2" w14:textId="77777777" w:rsidTr="006631E1">
        <w:trPr>
          <w:cantSplit/>
          <w:jc w:val="center"/>
        </w:trPr>
        <w:tc>
          <w:tcPr>
            <w:tcW w:w="1789" w:type="pct"/>
            <w:tcBorders>
              <w:bottom w:val="single" w:sz="6" w:space="0" w:color="auto"/>
            </w:tcBorders>
            <w:tcMar>
              <w:top w:w="0" w:type="dxa"/>
              <w:left w:w="28" w:type="dxa"/>
              <w:bottom w:w="0" w:type="dxa"/>
              <w:right w:w="108" w:type="dxa"/>
            </w:tcMar>
          </w:tcPr>
          <w:p w14:paraId="51870AC4" w14:textId="77777777" w:rsidR="00036EEC" w:rsidRPr="00324DB7" w:rsidRDefault="00036EEC" w:rsidP="00CE4DC0">
            <w:pPr>
              <w:pStyle w:val="TAL"/>
              <w:keepNext w:val="0"/>
              <w:keepLines w:val="0"/>
            </w:pPr>
            <w:r w:rsidRPr="00324DB7">
              <w:t>&gt;</w:t>
            </w:r>
            <w:r w:rsidRPr="009364B4">
              <w:t>dl</w:t>
            </w:r>
            <w:r w:rsidRPr="00324DB7">
              <w:t>_total_</w:t>
            </w:r>
            <w:r w:rsidRPr="009364B4">
              <w:t>prb</w:t>
            </w:r>
            <w:r w:rsidRPr="00324DB7">
              <w:t>_usage_cell</w:t>
            </w:r>
          </w:p>
        </w:tc>
        <w:tc>
          <w:tcPr>
            <w:tcW w:w="853" w:type="pct"/>
            <w:tcBorders>
              <w:bottom w:val="single" w:sz="6" w:space="0" w:color="auto"/>
            </w:tcBorders>
            <w:tcMar>
              <w:top w:w="0" w:type="dxa"/>
              <w:left w:w="28" w:type="dxa"/>
              <w:bottom w:w="0" w:type="dxa"/>
              <w:right w:w="108" w:type="dxa"/>
            </w:tcMar>
          </w:tcPr>
          <w:p w14:paraId="44B4D0A1" w14:textId="77777777" w:rsidR="00036EEC" w:rsidRPr="00324DB7" w:rsidRDefault="00036EEC" w:rsidP="00CE4DC0">
            <w:pPr>
              <w:pStyle w:val="TAL"/>
              <w:keepNext w:val="0"/>
              <w:keepLines w:val="0"/>
            </w:pPr>
            <w:r w:rsidRPr="00324DB7">
              <w:t>Integer (0..100)</w:t>
            </w:r>
          </w:p>
        </w:tc>
        <w:tc>
          <w:tcPr>
            <w:tcW w:w="744" w:type="pct"/>
            <w:tcBorders>
              <w:bottom w:val="single" w:sz="6" w:space="0" w:color="auto"/>
            </w:tcBorders>
            <w:tcMar>
              <w:top w:w="0" w:type="dxa"/>
              <w:left w:w="28" w:type="dxa"/>
              <w:bottom w:w="0" w:type="dxa"/>
              <w:right w:w="108" w:type="dxa"/>
            </w:tcMar>
          </w:tcPr>
          <w:p w14:paraId="67B478A4" w14:textId="77777777" w:rsidR="00036EEC" w:rsidRPr="00324DB7" w:rsidRDefault="00036EEC">
            <w:pPr>
              <w:pStyle w:val="TAL"/>
              <w:keepNext w:val="0"/>
              <w:keepLines w:val="0"/>
            </w:pPr>
            <w:r w:rsidRPr="00324DB7">
              <w:t>0..1</w:t>
            </w:r>
          </w:p>
        </w:tc>
        <w:tc>
          <w:tcPr>
            <w:tcW w:w="1614" w:type="pct"/>
            <w:tcBorders>
              <w:bottom w:val="single" w:sz="6" w:space="0" w:color="auto"/>
            </w:tcBorders>
            <w:tcMar>
              <w:top w:w="0" w:type="dxa"/>
              <w:left w:w="28" w:type="dxa"/>
              <w:bottom w:w="0" w:type="dxa"/>
              <w:right w:w="108" w:type="dxa"/>
            </w:tcMar>
          </w:tcPr>
          <w:p w14:paraId="118528B6" w14:textId="69C4A6A1" w:rsidR="00036EEC" w:rsidRPr="00324DB7" w:rsidRDefault="00036EEC">
            <w:pPr>
              <w:pStyle w:val="TAL"/>
              <w:keepNext w:val="0"/>
              <w:keepLines w:val="0"/>
            </w:pPr>
            <w:r w:rsidRPr="00324DB7">
              <w:t xml:space="preserve">It indicates (in percentage) the </w:t>
            </w:r>
            <w:r w:rsidRPr="009364B4">
              <w:t>PRB</w:t>
            </w:r>
            <w:r w:rsidRPr="00324DB7">
              <w:t xml:space="preserve"> usage for total downlink traffic, as defined in </w:t>
            </w:r>
            <w:r w:rsidRPr="009364B4">
              <w:t>ETSI TS</w:t>
            </w:r>
            <w:r w:rsidR="0054138E" w:rsidRPr="009364B4">
              <w:t> </w:t>
            </w:r>
            <w:r w:rsidRPr="009364B4">
              <w:t>136</w:t>
            </w:r>
            <w:r w:rsidR="0054138E" w:rsidRPr="009364B4">
              <w:t> </w:t>
            </w:r>
            <w:r w:rsidRPr="009364B4">
              <w:t xml:space="preserve">314 </w:t>
            </w:r>
            <w:r w:rsidR="0054138E" w:rsidRPr="009364B4">
              <w:t>[</w:t>
            </w:r>
            <w:r w:rsidR="0054138E" w:rsidRPr="009364B4">
              <w:fldChar w:fldCharType="begin"/>
            </w:r>
            <w:r w:rsidR="0054138E" w:rsidRPr="009364B4">
              <w:instrText xml:space="preserve">REF REF_TS136314 \h </w:instrText>
            </w:r>
            <w:r w:rsidR="00A96522" w:rsidRPr="009364B4">
              <w:instrText xml:space="preserve"> \* MERGEFORMAT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 xml:space="preserve"> and </w:t>
            </w:r>
            <w:r w:rsidRPr="009364B4">
              <w:t>ETSI TS</w:t>
            </w:r>
            <w:r w:rsidR="0054138E" w:rsidRPr="009364B4">
              <w:t> </w:t>
            </w:r>
            <w:r w:rsidRPr="009364B4">
              <w:t>136 423</w:t>
            </w:r>
            <w:r w:rsidR="0054138E" w:rsidRPr="009364B4">
              <w:t xml:space="preserve"> [</w:t>
            </w:r>
            <w:r w:rsidR="0054138E" w:rsidRPr="009364B4">
              <w:fldChar w:fldCharType="begin"/>
            </w:r>
            <w:r w:rsidR="0054138E" w:rsidRPr="009364B4">
              <w:instrText xml:space="preserve">REF REF_TS136423 \h </w:instrText>
            </w:r>
            <w:r w:rsidR="00A96522" w:rsidRPr="009364B4">
              <w:instrText xml:space="preserve"> \* MERGEFORMAT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036EEC" w:rsidRPr="00324DB7" w14:paraId="7DFC0871" w14:textId="77777777" w:rsidTr="006631E1">
        <w:trPr>
          <w:cantSplit/>
          <w:jc w:val="center"/>
        </w:trPr>
        <w:tc>
          <w:tcPr>
            <w:tcW w:w="1789" w:type="pct"/>
            <w:tcMar>
              <w:top w:w="0" w:type="dxa"/>
              <w:left w:w="28" w:type="dxa"/>
              <w:bottom w:w="0" w:type="dxa"/>
              <w:right w:w="108" w:type="dxa"/>
            </w:tcMar>
          </w:tcPr>
          <w:p w14:paraId="51A79F63" w14:textId="77777777" w:rsidR="00036EEC" w:rsidRPr="00324DB7" w:rsidRDefault="00036EEC" w:rsidP="006631E1">
            <w:pPr>
              <w:pStyle w:val="TAL"/>
              <w:keepNext w:val="0"/>
              <w:keepLines w:val="0"/>
            </w:pPr>
            <w:r w:rsidRPr="00324DB7">
              <w:lastRenderedPageBreak/>
              <w:t>&gt;</w:t>
            </w:r>
            <w:r w:rsidRPr="009364B4">
              <w:t>ul</w:t>
            </w:r>
            <w:r w:rsidRPr="00324DB7">
              <w:t>_total_</w:t>
            </w:r>
            <w:r w:rsidRPr="009364B4">
              <w:t>prb</w:t>
            </w:r>
            <w:r w:rsidRPr="00324DB7">
              <w:t>_usage_cell</w:t>
            </w:r>
          </w:p>
        </w:tc>
        <w:tc>
          <w:tcPr>
            <w:tcW w:w="853" w:type="pct"/>
            <w:tcMar>
              <w:top w:w="0" w:type="dxa"/>
              <w:left w:w="28" w:type="dxa"/>
              <w:bottom w:w="0" w:type="dxa"/>
              <w:right w:w="108" w:type="dxa"/>
            </w:tcMar>
          </w:tcPr>
          <w:p w14:paraId="269A7E32" w14:textId="77777777" w:rsidR="00036EEC" w:rsidRPr="00324DB7" w:rsidRDefault="00036EEC" w:rsidP="006631E1">
            <w:pPr>
              <w:pStyle w:val="TAL"/>
              <w:keepNext w:val="0"/>
              <w:keepLines w:val="0"/>
            </w:pPr>
            <w:r w:rsidRPr="00324DB7">
              <w:t>Integer (0..100)</w:t>
            </w:r>
          </w:p>
        </w:tc>
        <w:tc>
          <w:tcPr>
            <w:tcW w:w="744" w:type="pct"/>
            <w:tcMar>
              <w:top w:w="0" w:type="dxa"/>
              <w:left w:w="28" w:type="dxa"/>
              <w:bottom w:w="0" w:type="dxa"/>
              <w:right w:w="108" w:type="dxa"/>
            </w:tcMar>
          </w:tcPr>
          <w:p w14:paraId="0FE806DA" w14:textId="77777777" w:rsidR="00036EEC" w:rsidRPr="00324DB7" w:rsidRDefault="00036EEC" w:rsidP="006631E1">
            <w:pPr>
              <w:pStyle w:val="TAL"/>
              <w:keepNext w:val="0"/>
              <w:keepLines w:val="0"/>
            </w:pPr>
            <w:r w:rsidRPr="00324DB7">
              <w:t>0..1</w:t>
            </w:r>
          </w:p>
        </w:tc>
        <w:tc>
          <w:tcPr>
            <w:tcW w:w="1614" w:type="pct"/>
            <w:tcMar>
              <w:top w:w="0" w:type="dxa"/>
              <w:left w:w="28" w:type="dxa"/>
              <w:bottom w:w="0" w:type="dxa"/>
              <w:right w:w="108" w:type="dxa"/>
            </w:tcMar>
          </w:tcPr>
          <w:p w14:paraId="535BA5FF" w14:textId="0AAE4FDE" w:rsidR="00036EEC" w:rsidRPr="00324DB7" w:rsidRDefault="00036EEC" w:rsidP="006631E1">
            <w:pPr>
              <w:pStyle w:val="TAL"/>
              <w:keepNext w:val="0"/>
              <w:keepLines w:val="0"/>
            </w:pPr>
            <w:r w:rsidRPr="00324DB7">
              <w:t xml:space="preserve">It indicates (in percentage) the </w:t>
            </w:r>
            <w:r w:rsidRPr="009364B4">
              <w:t>PRB</w:t>
            </w:r>
            <w:r w:rsidRPr="00324DB7">
              <w:t xml:space="preserve"> usage for total uplink traffic, as defined in </w:t>
            </w:r>
            <w:r w:rsidRPr="009364B4">
              <w:t>ETSI TS</w:t>
            </w:r>
            <w:r w:rsidR="0054138E" w:rsidRPr="009364B4">
              <w:t> </w:t>
            </w:r>
            <w:r w:rsidRPr="009364B4">
              <w:t>136</w:t>
            </w:r>
            <w:r w:rsidR="0054138E" w:rsidRPr="009364B4">
              <w:t> </w:t>
            </w:r>
            <w:r w:rsidRPr="009364B4">
              <w:t>314</w:t>
            </w:r>
            <w:r w:rsidR="0054138E" w:rsidRPr="009364B4">
              <w:t> [</w:t>
            </w:r>
            <w:r w:rsidR="0054138E" w:rsidRPr="009364B4">
              <w:fldChar w:fldCharType="begin"/>
            </w:r>
            <w:r w:rsidR="0054138E" w:rsidRPr="009364B4">
              <w:instrText xml:space="preserve">REF REF_TS136314 \h </w:instrText>
            </w:r>
            <w:r w:rsidR="00A96522" w:rsidRPr="009364B4">
              <w:instrText xml:space="preserve"> \* MERGEFORMAT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 xml:space="preserve"> and </w:t>
            </w:r>
            <w:r w:rsidRPr="009364B4">
              <w:t>ETSI TS</w:t>
            </w:r>
            <w:r w:rsidR="0054138E" w:rsidRPr="009364B4">
              <w:t> </w:t>
            </w:r>
            <w:r w:rsidRPr="009364B4">
              <w:t>136</w:t>
            </w:r>
            <w:r w:rsidR="0054138E" w:rsidRPr="009364B4">
              <w:t> </w:t>
            </w:r>
            <w:r w:rsidRPr="009364B4">
              <w:t>423</w:t>
            </w:r>
            <w:r w:rsidR="0054138E" w:rsidRPr="009364B4">
              <w:t xml:space="preserve"> [</w:t>
            </w:r>
            <w:r w:rsidR="0054138E" w:rsidRPr="009364B4">
              <w:fldChar w:fldCharType="begin"/>
            </w:r>
            <w:r w:rsidR="0054138E" w:rsidRPr="009364B4">
              <w:instrText xml:space="preserve">REF REF_TS136423 \h </w:instrText>
            </w:r>
            <w:r w:rsidR="00A96522" w:rsidRPr="009364B4">
              <w:instrText xml:space="preserve"> \* MERGEFORMAT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036EEC" w:rsidRPr="00324DB7" w14:paraId="5C1D8973" w14:textId="77777777" w:rsidTr="006631E1">
        <w:trPr>
          <w:cantSplit/>
          <w:jc w:val="center"/>
        </w:trPr>
        <w:tc>
          <w:tcPr>
            <w:tcW w:w="1789" w:type="pct"/>
            <w:tcMar>
              <w:top w:w="0" w:type="dxa"/>
              <w:left w:w="28" w:type="dxa"/>
              <w:bottom w:w="0" w:type="dxa"/>
              <w:right w:w="108" w:type="dxa"/>
            </w:tcMar>
          </w:tcPr>
          <w:p w14:paraId="48DCCAF7" w14:textId="77777777" w:rsidR="00036EEC" w:rsidRPr="00324DB7" w:rsidRDefault="00036EEC" w:rsidP="006631E1">
            <w:pPr>
              <w:pStyle w:val="TAL"/>
              <w:keepNext w:val="0"/>
              <w:keepLines w:val="0"/>
            </w:pPr>
            <w:r w:rsidRPr="00324DB7">
              <w:t>&gt;received_dedicated_preambles_cell</w:t>
            </w:r>
          </w:p>
        </w:tc>
        <w:tc>
          <w:tcPr>
            <w:tcW w:w="853" w:type="pct"/>
            <w:tcMar>
              <w:top w:w="0" w:type="dxa"/>
              <w:left w:w="28" w:type="dxa"/>
              <w:bottom w:w="0" w:type="dxa"/>
              <w:right w:w="108" w:type="dxa"/>
            </w:tcMar>
          </w:tcPr>
          <w:p w14:paraId="59633F91" w14:textId="77777777" w:rsidR="00036EEC" w:rsidRPr="00324DB7" w:rsidRDefault="00036EEC" w:rsidP="006631E1">
            <w:pPr>
              <w:pStyle w:val="TAL"/>
              <w:keepNext w:val="0"/>
              <w:keepLines w:val="0"/>
            </w:pPr>
            <w:r w:rsidRPr="00324DB7">
              <w:t>Integer (0..100)</w:t>
            </w:r>
          </w:p>
        </w:tc>
        <w:tc>
          <w:tcPr>
            <w:tcW w:w="744" w:type="pct"/>
            <w:tcMar>
              <w:top w:w="0" w:type="dxa"/>
              <w:left w:w="28" w:type="dxa"/>
              <w:bottom w:w="0" w:type="dxa"/>
              <w:right w:w="108" w:type="dxa"/>
            </w:tcMar>
          </w:tcPr>
          <w:p w14:paraId="4F8A95B6" w14:textId="77777777" w:rsidR="00036EEC" w:rsidRPr="00324DB7" w:rsidRDefault="00036EEC" w:rsidP="006631E1">
            <w:pPr>
              <w:pStyle w:val="TAL"/>
              <w:keepNext w:val="0"/>
              <w:keepLines w:val="0"/>
            </w:pPr>
            <w:r w:rsidRPr="00324DB7">
              <w:t>0..1</w:t>
            </w:r>
          </w:p>
        </w:tc>
        <w:tc>
          <w:tcPr>
            <w:tcW w:w="1614" w:type="pct"/>
            <w:tcMar>
              <w:top w:w="0" w:type="dxa"/>
              <w:left w:w="28" w:type="dxa"/>
              <w:bottom w:w="0" w:type="dxa"/>
              <w:right w:w="108" w:type="dxa"/>
            </w:tcMar>
          </w:tcPr>
          <w:p w14:paraId="129E4082" w14:textId="5861ED89" w:rsidR="00036EEC" w:rsidRPr="00324DB7" w:rsidRDefault="00036EEC" w:rsidP="006631E1">
            <w:pPr>
              <w:pStyle w:val="TAL"/>
              <w:keepNext w:val="0"/>
              <w:keepLines w:val="0"/>
            </w:pPr>
            <w:r w:rsidRPr="00324DB7">
              <w:t xml:space="preserve">It indicates (in percentage) the received dedicated </w:t>
            </w:r>
            <w:r w:rsidR="007E0E17" w:rsidRPr="00324DB7">
              <w:t>preambles</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0767C308" w14:textId="77777777" w:rsidTr="006631E1">
        <w:trPr>
          <w:cantSplit/>
          <w:jc w:val="center"/>
        </w:trPr>
        <w:tc>
          <w:tcPr>
            <w:tcW w:w="1789" w:type="pct"/>
            <w:tcMar>
              <w:top w:w="0" w:type="dxa"/>
              <w:left w:w="28" w:type="dxa"/>
              <w:bottom w:w="0" w:type="dxa"/>
              <w:right w:w="108" w:type="dxa"/>
            </w:tcMar>
          </w:tcPr>
          <w:p w14:paraId="742EF2E4" w14:textId="49F546DD" w:rsidR="00036EEC" w:rsidRPr="00324DB7" w:rsidRDefault="00036EEC" w:rsidP="006631E1">
            <w:pPr>
              <w:pStyle w:val="TAL"/>
              <w:keepNext w:val="0"/>
              <w:keepLines w:val="0"/>
            </w:pPr>
            <w:r w:rsidRPr="00324DB7">
              <w:t>&gt;received_randomly_selected _preambles_low_range_cell</w:t>
            </w:r>
          </w:p>
        </w:tc>
        <w:tc>
          <w:tcPr>
            <w:tcW w:w="853" w:type="pct"/>
            <w:tcMar>
              <w:top w:w="0" w:type="dxa"/>
              <w:left w:w="28" w:type="dxa"/>
              <w:bottom w:w="0" w:type="dxa"/>
              <w:right w:w="108" w:type="dxa"/>
            </w:tcMar>
          </w:tcPr>
          <w:p w14:paraId="4829072B" w14:textId="77777777" w:rsidR="00036EEC" w:rsidRPr="00324DB7" w:rsidRDefault="00036EEC" w:rsidP="006631E1">
            <w:pPr>
              <w:pStyle w:val="TAL"/>
              <w:keepNext w:val="0"/>
              <w:keepLines w:val="0"/>
            </w:pPr>
            <w:r w:rsidRPr="00324DB7">
              <w:t>Integer (0..100)</w:t>
            </w:r>
          </w:p>
        </w:tc>
        <w:tc>
          <w:tcPr>
            <w:tcW w:w="744" w:type="pct"/>
            <w:tcMar>
              <w:top w:w="0" w:type="dxa"/>
              <w:left w:w="28" w:type="dxa"/>
              <w:bottom w:w="0" w:type="dxa"/>
              <w:right w:w="108" w:type="dxa"/>
            </w:tcMar>
          </w:tcPr>
          <w:p w14:paraId="6904DDA7" w14:textId="77777777" w:rsidR="00036EEC" w:rsidRPr="00324DB7" w:rsidRDefault="00036EEC" w:rsidP="006631E1">
            <w:pPr>
              <w:pStyle w:val="TAL"/>
              <w:keepNext w:val="0"/>
              <w:keepLines w:val="0"/>
            </w:pPr>
            <w:r w:rsidRPr="00324DB7">
              <w:t>0..1</w:t>
            </w:r>
          </w:p>
        </w:tc>
        <w:tc>
          <w:tcPr>
            <w:tcW w:w="1614" w:type="pct"/>
            <w:tcMar>
              <w:top w:w="0" w:type="dxa"/>
              <w:left w:w="28" w:type="dxa"/>
              <w:bottom w:w="0" w:type="dxa"/>
              <w:right w:w="108" w:type="dxa"/>
            </w:tcMar>
          </w:tcPr>
          <w:p w14:paraId="7AB8321F" w14:textId="065E0909" w:rsidR="00036EEC" w:rsidRPr="00324DB7" w:rsidRDefault="00036EEC" w:rsidP="006631E1">
            <w:pPr>
              <w:pStyle w:val="TAL"/>
              <w:keepNext w:val="0"/>
              <w:keepLines w:val="0"/>
            </w:pPr>
            <w:r w:rsidRPr="00324DB7">
              <w:t xml:space="preserve">It indicates (in percentage) the received randomly selected preambles in the low range,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4305DF39" w14:textId="77777777" w:rsidTr="006631E1">
        <w:trPr>
          <w:cantSplit/>
          <w:jc w:val="center"/>
        </w:trPr>
        <w:tc>
          <w:tcPr>
            <w:tcW w:w="1789" w:type="pct"/>
            <w:tcMar>
              <w:top w:w="0" w:type="dxa"/>
              <w:left w:w="28" w:type="dxa"/>
              <w:bottom w:w="0" w:type="dxa"/>
              <w:right w:w="108" w:type="dxa"/>
            </w:tcMar>
          </w:tcPr>
          <w:p w14:paraId="32B1AF72" w14:textId="2C557CA1" w:rsidR="00036EEC" w:rsidRPr="00324DB7" w:rsidRDefault="00036EEC" w:rsidP="006631E1">
            <w:pPr>
              <w:pStyle w:val="TAL"/>
              <w:keepNext w:val="0"/>
              <w:keepLines w:val="0"/>
            </w:pPr>
            <w:r w:rsidRPr="00324DB7">
              <w:t>&gt;received_randomly_selected _preambles_high_range_cell</w:t>
            </w:r>
          </w:p>
        </w:tc>
        <w:tc>
          <w:tcPr>
            <w:tcW w:w="853" w:type="pct"/>
            <w:tcMar>
              <w:top w:w="0" w:type="dxa"/>
              <w:left w:w="28" w:type="dxa"/>
              <w:bottom w:w="0" w:type="dxa"/>
              <w:right w:w="108" w:type="dxa"/>
            </w:tcMar>
          </w:tcPr>
          <w:p w14:paraId="65A48253" w14:textId="77777777" w:rsidR="00036EEC" w:rsidRPr="00324DB7" w:rsidRDefault="00036EEC" w:rsidP="006631E1">
            <w:pPr>
              <w:pStyle w:val="TAL"/>
              <w:keepNext w:val="0"/>
              <w:keepLines w:val="0"/>
            </w:pPr>
            <w:r w:rsidRPr="00324DB7">
              <w:t>Integer (0..100)</w:t>
            </w:r>
          </w:p>
        </w:tc>
        <w:tc>
          <w:tcPr>
            <w:tcW w:w="744" w:type="pct"/>
            <w:tcMar>
              <w:top w:w="0" w:type="dxa"/>
              <w:left w:w="28" w:type="dxa"/>
              <w:bottom w:w="0" w:type="dxa"/>
              <w:right w:w="108" w:type="dxa"/>
            </w:tcMar>
          </w:tcPr>
          <w:p w14:paraId="7328A927" w14:textId="77777777" w:rsidR="00036EEC" w:rsidRPr="00324DB7" w:rsidRDefault="00036EEC" w:rsidP="006631E1">
            <w:pPr>
              <w:pStyle w:val="TAL"/>
              <w:keepNext w:val="0"/>
              <w:keepLines w:val="0"/>
            </w:pPr>
            <w:r w:rsidRPr="00324DB7">
              <w:t>0..1</w:t>
            </w:r>
          </w:p>
        </w:tc>
        <w:tc>
          <w:tcPr>
            <w:tcW w:w="1614" w:type="pct"/>
            <w:tcMar>
              <w:top w:w="0" w:type="dxa"/>
              <w:left w:w="28" w:type="dxa"/>
              <w:bottom w:w="0" w:type="dxa"/>
              <w:right w:w="108" w:type="dxa"/>
            </w:tcMar>
          </w:tcPr>
          <w:p w14:paraId="79EE38CC" w14:textId="4E70AD0F" w:rsidR="00036EEC" w:rsidRPr="00324DB7" w:rsidRDefault="00036EEC" w:rsidP="006631E1">
            <w:pPr>
              <w:pStyle w:val="TAL"/>
              <w:keepNext w:val="0"/>
              <w:keepLines w:val="0"/>
            </w:pPr>
            <w:r w:rsidRPr="00324DB7">
              <w:t xml:space="preserve">It indicates (in percentage) the received randomly selected preambles in the high range,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7FCDAA26" w14:textId="77777777" w:rsidTr="006631E1">
        <w:trPr>
          <w:cantSplit/>
          <w:jc w:val="center"/>
        </w:trPr>
        <w:tc>
          <w:tcPr>
            <w:tcW w:w="1789" w:type="pct"/>
            <w:tcMar>
              <w:top w:w="0" w:type="dxa"/>
              <w:left w:w="28" w:type="dxa"/>
              <w:bottom w:w="0" w:type="dxa"/>
              <w:right w:w="108" w:type="dxa"/>
            </w:tcMar>
          </w:tcPr>
          <w:p w14:paraId="535163F3" w14:textId="77777777" w:rsidR="00036EEC" w:rsidRPr="00324DB7" w:rsidRDefault="00036EEC" w:rsidP="006631E1">
            <w:pPr>
              <w:pStyle w:val="TAL"/>
              <w:keepNext w:val="0"/>
              <w:keepLines w:val="0"/>
            </w:pPr>
            <w:r w:rsidRPr="00324DB7">
              <w:t>&gt;number_of_active_</w:t>
            </w:r>
            <w:r w:rsidRPr="009364B4">
              <w:t>ue</w:t>
            </w:r>
            <w:r w:rsidRPr="00324DB7">
              <w:t>_</w:t>
            </w:r>
            <w:r w:rsidRPr="009364B4">
              <w:t>dl</w:t>
            </w:r>
            <w:r w:rsidRPr="00324DB7">
              <w:t>_</w:t>
            </w:r>
            <w:r w:rsidRPr="009364B4">
              <w:t>gbr</w:t>
            </w:r>
            <w:r w:rsidRPr="00324DB7">
              <w:t>_cell</w:t>
            </w:r>
          </w:p>
        </w:tc>
        <w:tc>
          <w:tcPr>
            <w:tcW w:w="853" w:type="pct"/>
            <w:tcMar>
              <w:top w:w="0" w:type="dxa"/>
              <w:left w:w="28" w:type="dxa"/>
              <w:bottom w:w="0" w:type="dxa"/>
              <w:right w:w="108" w:type="dxa"/>
            </w:tcMar>
          </w:tcPr>
          <w:p w14:paraId="74743DBC" w14:textId="77777777" w:rsidR="00036EEC" w:rsidRPr="00324DB7" w:rsidRDefault="00036EEC" w:rsidP="006631E1">
            <w:pPr>
              <w:pStyle w:val="TAL"/>
              <w:keepNext w:val="0"/>
              <w:keepLines w:val="0"/>
            </w:pPr>
            <w:r w:rsidRPr="00324DB7">
              <w:t>Integer</w:t>
            </w:r>
          </w:p>
        </w:tc>
        <w:tc>
          <w:tcPr>
            <w:tcW w:w="744" w:type="pct"/>
            <w:tcMar>
              <w:top w:w="0" w:type="dxa"/>
              <w:left w:w="28" w:type="dxa"/>
              <w:bottom w:w="0" w:type="dxa"/>
              <w:right w:w="108" w:type="dxa"/>
            </w:tcMar>
          </w:tcPr>
          <w:p w14:paraId="2A715B0C" w14:textId="77777777" w:rsidR="00036EEC" w:rsidRPr="00324DB7" w:rsidRDefault="00036EEC" w:rsidP="006631E1">
            <w:pPr>
              <w:pStyle w:val="TAL"/>
              <w:keepNext w:val="0"/>
              <w:keepLines w:val="0"/>
            </w:pPr>
            <w:r w:rsidRPr="00324DB7">
              <w:t>0..1</w:t>
            </w:r>
          </w:p>
        </w:tc>
        <w:tc>
          <w:tcPr>
            <w:tcW w:w="1614" w:type="pct"/>
            <w:tcMar>
              <w:top w:w="0" w:type="dxa"/>
              <w:left w:w="28" w:type="dxa"/>
              <w:bottom w:w="0" w:type="dxa"/>
              <w:right w:w="108" w:type="dxa"/>
            </w:tcMar>
          </w:tcPr>
          <w:p w14:paraId="59BE97AD" w14:textId="4BE58241" w:rsidR="00036EEC" w:rsidRPr="00324DB7" w:rsidRDefault="00036EEC" w:rsidP="006631E1">
            <w:pPr>
              <w:pStyle w:val="TAL"/>
              <w:keepNext w:val="0"/>
              <w:keepLines w:val="0"/>
            </w:pPr>
            <w:r w:rsidRPr="00324DB7">
              <w:t xml:space="preserve">It indicates the number of active UEs with downlink </w:t>
            </w:r>
            <w:r w:rsidRPr="009364B4">
              <w:t>GBR</w:t>
            </w:r>
            <w:r w:rsidRPr="00324DB7">
              <w:t xml:space="preserve"> traffic,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3F87BDA6"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0058000" w14:textId="77777777" w:rsidR="00036EEC" w:rsidRPr="00324DB7" w:rsidRDefault="00036EEC" w:rsidP="006631E1">
            <w:pPr>
              <w:pStyle w:val="TAL"/>
              <w:keepNext w:val="0"/>
              <w:keepLines w:val="0"/>
            </w:pPr>
            <w:r w:rsidRPr="00324DB7">
              <w:t>&gt;number_of_active_</w:t>
            </w:r>
            <w:r w:rsidRPr="009364B4">
              <w:t>ue</w:t>
            </w:r>
            <w:r w:rsidRPr="00324DB7">
              <w:t>_</w:t>
            </w:r>
            <w:r w:rsidRPr="009364B4">
              <w:t>ul</w:t>
            </w:r>
            <w:r w:rsidRPr="00324DB7">
              <w:t>_</w:t>
            </w:r>
            <w:r w:rsidRPr="009364B4">
              <w:t>gbr</w:t>
            </w:r>
            <w:r w:rsidRPr="00324DB7">
              <w:t>_cell</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E0C2DC8"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4452AD1"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C8899FA" w14:textId="195122CD" w:rsidR="00036EEC" w:rsidRPr="00324DB7" w:rsidRDefault="00036EEC" w:rsidP="006631E1">
            <w:pPr>
              <w:pStyle w:val="TAL"/>
              <w:keepNext w:val="0"/>
              <w:keepLines w:val="0"/>
            </w:pPr>
            <w:r w:rsidRPr="00324DB7">
              <w:t xml:space="preserve">It indicates the number of active UEs with uplink </w:t>
            </w:r>
            <w:r w:rsidRPr="009364B4">
              <w:t>GBR</w:t>
            </w:r>
            <w:r w:rsidRPr="00324DB7">
              <w:t xml:space="preserve"> traffic,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77621E6B"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5835B20" w14:textId="77777777" w:rsidR="00036EEC" w:rsidRPr="00324DB7" w:rsidRDefault="00036EEC" w:rsidP="006631E1">
            <w:pPr>
              <w:pStyle w:val="TAL"/>
              <w:keepNext w:val="0"/>
              <w:keepLines w:val="0"/>
            </w:pPr>
            <w:r w:rsidRPr="00324DB7">
              <w:t>&gt;number_of_active_</w:t>
            </w:r>
            <w:r w:rsidRPr="009364B4">
              <w:t>ue</w:t>
            </w:r>
            <w:r w:rsidRPr="00324DB7">
              <w:t>_</w:t>
            </w:r>
            <w:r w:rsidRPr="009364B4">
              <w:t>dl</w:t>
            </w:r>
            <w:r w:rsidRPr="00324DB7">
              <w:t>_nongbr_cell</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B4BC1F4"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45C73A0"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9CC8DA1" w14:textId="5021C243" w:rsidR="00036EEC" w:rsidRPr="00324DB7" w:rsidRDefault="00036EEC" w:rsidP="006631E1">
            <w:pPr>
              <w:pStyle w:val="TAL"/>
              <w:keepNext w:val="0"/>
              <w:keepLines w:val="0"/>
            </w:pPr>
            <w:r w:rsidRPr="00324DB7">
              <w:t>It indicates the number of active UEs with downlink non-</w:t>
            </w:r>
            <w:r w:rsidRPr="009364B4">
              <w:t>GBR</w:t>
            </w:r>
            <w:r w:rsidRPr="00324DB7">
              <w:t xml:space="preserve"> traffic, as defined in </w:t>
            </w:r>
            <w:r w:rsidRPr="009364B4">
              <w:t>ETSI TS</w:t>
            </w:r>
            <w:r w:rsidR="0054138E" w:rsidRPr="009364B4">
              <w:t> </w:t>
            </w:r>
            <w:r w:rsidRPr="009364B4">
              <w:t>136</w:t>
            </w:r>
            <w:r w:rsidR="0054138E" w:rsidRPr="009364B4">
              <w:t> </w:t>
            </w:r>
            <w:r w:rsidRPr="009364B4">
              <w:t>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53E88F13"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A35F346" w14:textId="77777777" w:rsidR="00036EEC" w:rsidRPr="00324DB7" w:rsidRDefault="00036EEC" w:rsidP="006631E1">
            <w:pPr>
              <w:pStyle w:val="TAL"/>
              <w:keepNext w:val="0"/>
              <w:keepLines w:val="0"/>
            </w:pPr>
            <w:r w:rsidRPr="00324DB7">
              <w:t>&gt;number_of_active_</w:t>
            </w:r>
            <w:r w:rsidRPr="009364B4">
              <w:t>ue</w:t>
            </w:r>
            <w:r w:rsidRPr="00324DB7">
              <w:t>_</w:t>
            </w:r>
            <w:r w:rsidRPr="009364B4">
              <w:t>ul</w:t>
            </w:r>
            <w:r w:rsidRPr="00324DB7">
              <w:t>_nongbr_cell</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2C27668"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945538B"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3A2B438" w14:textId="1686937C" w:rsidR="00036EEC" w:rsidRPr="00324DB7" w:rsidRDefault="00036EEC" w:rsidP="006631E1">
            <w:pPr>
              <w:pStyle w:val="TAL"/>
              <w:keepNext w:val="0"/>
              <w:keepLines w:val="0"/>
            </w:pPr>
            <w:r w:rsidRPr="00324DB7">
              <w:t>It indicates the number of active UEs with uplink non-</w:t>
            </w:r>
            <w:r w:rsidRPr="009364B4">
              <w:t>GBR</w:t>
            </w:r>
            <w:r w:rsidRPr="00324DB7">
              <w:t xml:space="preserve"> traffic, as defined in </w:t>
            </w:r>
            <w:r w:rsidRPr="009364B4">
              <w:t>ETSI TS</w:t>
            </w:r>
            <w:r w:rsidR="00383E18" w:rsidRPr="009364B4">
              <w:t> </w:t>
            </w:r>
            <w:r w:rsidRPr="009364B4">
              <w:t>136</w:t>
            </w:r>
            <w:r w:rsidR="00383E18" w:rsidRPr="009364B4">
              <w:t> </w:t>
            </w:r>
            <w:r w:rsidRPr="009364B4">
              <w:t>314</w:t>
            </w:r>
            <w:r w:rsidR="00383E18" w:rsidRPr="009364B4">
              <w:t>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6FE9F95F"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BC5B7BA" w14:textId="77777777" w:rsidR="00036EEC" w:rsidRPr="00324DB7" w:rsidRDefault="00036EEC" w:rsidP="006631E1">
            <w:pPr>
              <w:pStyle w:val="TAL"/>
              <w:keepNext w:val="0"/>
              <w:keepLines w:val="0"/>
            </w:pPr>
            <w:r w:rsidRPr="00324DB7">
              <w:t>&gt;</w:t>
            </w:r>
            <w:r w:rsidRPr="009364B4">
              <w:t>dl</w:t>
            </w:r>
            <w:r w:rsidRPr="00324DB7">
              <w:t>_</w:t>
            </w:r>
            <w:r w:rsidRPr="009364B4">
              <w:t>gbr</w:t>
            </w:r>
            <w:r w:rsidRPr="00324DB7">
              <w:t>_pdr_cell</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B261CA9" w14:textId="77777777" w:rsidR="00036EEC" w:rsidRPr="00324DB7" w:rsidRDefault="00036EEC" w:rsidP="006631E1">
            <w:pPr>
              <w:pStyle w:val="TAL"/>
              <w:keepNext w:val="0"/>
              <w:keepLines w:val="0"/>
            </w:pPr>
            <w:r w:rsidRPr="00324DB7">
              <w:t>Integer (0..100)</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0263AD0"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5AB18F9" w14:textId="25096D5E" w:rsidR="00036EEC" w:rsidRPr="00324DB7" w:rsidRDefault="00036EEC" w:rsidP="006631E1">
            <w:pPr>
              <w:pStyle w:val="TAL"/>
              <w:keepNext w:val="0"/>
              <w:keepLines w:val="0"/>
            </w:pPr>
            <w:r w:rsidRPr="00324DB7">
              <w:t xml:space="preserve">It indicates the packet discard rate in percentage of the downlink </w:t>
            </w:r>
            <w:r w:rsidRPr="009364B4">
              <w:t>GBR</w:t>
            </w:r>
            <w:r w:rsidRPr="00324DB7">
              <w:t xml:space="preserve"> traffic in a cell,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66A1CED8"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E10A772" w14:textId="77777777" w:rsidR="00036EEC" w:rsidRPr="00324DB7" w:rsidRDefault="00036EEC" w:rsidP="006631E1">
            <w:pPr>
              <w:pStyle w:val="TAL"/>
              <w:keepNext w:val="0"/>
              <w:keepLines w:val="0"/>
            </w:pPr>
            <w:r w:rsidRPr="00324DB7">
              <w:t>&gt;</w:t>
            </w:r>
            <w:r w:rsidRPr="009364B4">
              <w:t>ul</w:t>
            </w:r>
            <w:r w:rsidRPr="00324DB7">
              <w:t>_</w:t>
            </w:r>
            <w:r w:rsidRPr="009364B4">
              <w:t>gbr</w:t>
            </w:r>
            <w:r w:rsidRPr="00324DB7">
              <w:t>_pdr_cell</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FF4BD05" w14:textId="77777777" w:rsidR="00036EEC" w:rsidRPr="00324DB7" w:rsidRDefault="00036EEC" w:rsidP="006631E1">
            <w:pPr>
              <w:pStyle w:val="TAL"/>
              <w:keepNext w:val="0"/>
              <w:keepLines w:val="0"/>
            </w:pPr>
            <w:r w:rsidRPr="00324DB7">
              <w:t>Integer (0..100)</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B04455A"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DE5740B" w14:textId="2BFDC279" w:rsidR="00036EEC" w:rsidRPr="00324DB7" w:rsidRDefault="00036EEC" w:rsidP="006631E1">
            <w:pPr>
              <w:pStyle w:val="TAL"/>
              <w:keepNext w:val="0"/>
              <w:keepLines w:val="0"/>
            </w:pPr>
            <w:r w:rsidRPr="00324DB7">
              <w:t xml:space="preserve">It indicates the packet discard rate in percentage of the uplink </w:t>
            </w:r>
            <w:r w:rsidRPr="009364B4">
              <w:t>GBR</w:t>
            </w:r>
            <w:r w:rsidRPr="00324DB7">
              <w:t xml:space="preserve"> traffic in a cell,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22B385A9"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8891041" w14:textId="77777777" w:rsidR="00036EEC" w:rsidRPr="00324DB7" w:rsidRDefault="00036EEC" w:rsidP="006631E1">
            <w:pPr>
              <w:pStyle w:val="TAL"/>
              <w:keepNext w:val="0"/>
              <w:keepLines w:val="0"/>
            </w:pPr>
            <w:r w:rsidRPr="00324DB7">
              <w:t>&gt;</w:t>
            </w:r>
            <w:r w:rsidRPr="009364B4">
              <w:t>dl</w:t>
            </w:r>
            <w:r w:rsidRPr="00324DB7">
              <w:t>_nongbr_pdr_cell</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D417B02" w14:textId="77777777" w:rsidR="00036EEC" w:rsidRPr="00324DB7" w:rsidRDefault="00036EEC" w:rsidP="006631E1">
            <w:pPr>
              <w:pStyle w:val="TAL"/>
              <w:keepNext w:val="0"/>
              <w:keepLines w:val="0"/>
            </w:pPr>
            <w:r w:rsidRPr="00324DB7">
              <w:t>Integer (0..100)</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418DD10"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8E5607D" w14:textId="3A6148FF" w:rsidR="00036EEC" w:rsidRPr="00324DB7" w:rsidRDefault="00036EEC" w:rsidP="006631E1">
            <w:pPr>
              <w:pStyle w:val="TAL"/>
              <w:keepNext w:val="0"/>
              <w:keepLines w:val="0"/>
            </w:pPr>
            <w:r w:rsidRPr="00324DB7">
              <w:t>It indicates the packet discard rate in percentage of the downlink non</w:t>
            </w:r>
            <w:r w:rsidR="00746B40">
              <w:noBreakHyphen/>
            </w:r>
            <w:r w:rsidRPr="009364B4">
              <w:t>GBR</w:t>
            </w:r>
            <w:r w:rsidRPr="00324DB7">
              <w:t xml:space="preserve"> traffic in a cell,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2895BDC4"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C1B6D99" w14:textId="77777777" w:rsidR="00036EEC" w:rsidRPr="00324DB7" w:rsidRDefault="00036EEC" w:rsidP="006631E1">
            <w:pPr>
              <w:pStyle w:val="TAL"/>
              <w:keepNext w:val="0"/>
              <w:keepLines w:val="0"/>
            </w:pPr>
            <w:r w:rsidRPr="00324DB7">
              <w:t>&gt;</w:t>
            </w:r>
            <w:r w:rsidRPr="009364B4">
              <w:t>ul</w:t>
            </w:r>
            <w:r w:rsidRPr="00324DB7">
              <w:t>_nongbr_pdr_cell</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348722E" w14:textId="77777777" w:rsidR="00036EEC" w:rsidRPr="00324DB7" w:rsidRDefault="00036EEC" w:rsidP="006631E1">
            <w:pPr>
              <w:pStyle w:val="TAL"/>
              <w:keepNext w:val="0"/>
              <w:keepLines w:val="0"/>
            </w:pPr>
            <w:r w:rsidRPr="00324DB7">
              <w:t>Integer (0..100)</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D512242"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C9C05C3" w14:textId="2D068595" w:rsidR="00036EEC" w:rsidRPr="00324DB7" w:rsidRDefault="00036EEC" w:rsidP="006631E1">
            <w:pPr>
              <w:pStyle w:val="TAL"/>
              <w:keepNext w:val="0"/>
              <w:keepLines w:val="0"/>
            </w:pPr>
            <w:r w:rsidRPr="00324DB7">
              <w:t>It indicates the packet discard rate in percentage of the uplink non</w:t>
            </w:r>
            <w:r w:rsidR="007B2761">
              <w:noBreakHyphen/>
            </w:r>
            <w:r w:rsidRPr="009364B4">
              <w:t>GBR</w:t>
            </w:r>
            <w:r w:rsidRPr="00324DB7">
              <w:t xml:space="preserve"> traffic in a cell,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5777466E"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39DDD53" w14:textId="77777777" w:rsidR="00036EEC" w:rsidRPr="00324DB7" w:rsidRDefault="00036EEC" w:rsidP="006631E1">
            <w:pPr>
              <w:pStyle w:val="TAL"/>
              <w:keepNext w:val="0"/>
              <w:keepLines w:val="0"/>
            </w:pPr>
            <w:r w:rsidRPr="00324DB7">
              <w:t>cellUEInfo</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A4079D1" w14:textId="77777777" w:rsidR="00036EEC" w:rsidRPr="00324DB7" w:rsidRDefault="00036EEC" w:rsidP="006631E1">
            <w:pPr>
              <w:pStyle w:val="TAL"/>
              <w:keepNext w:val="0"/>
              <w:keepLines w:val="0"/>
            </w:pPr>
            <w:r w:rsidRPr="00324DB7">
              <w:t>Structure (inlined)</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68E1767" w14:textId="77777777" w:rsidR="00036EEC" w:rsidRPr="00324DB7" w:rsidRDefault="00036EEC" w:rsidP="006631E1">
            <w:pPr>
              <w:pStyle w:val="TAL"/>
              <w:keepNext w:val="0"/>
              <w:keepLines w:val="0"/>
            </w:pPr>
            <w:r w:rsidRPr="00324DB7">
              <w:t>0..N</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424810B" w14:textId="77777777" w:rsidR="00036EEC" w:rsidRPr="00324DB7" w:rsidRDefault="00036EEC" w:rsidP="006631E1">
            <w:pPr>
              <w:pStyle w:val="TAL"/>
              <w:keepNext w:val="0"/>
              <w:keepLines w:val="0"/>
            </w:pPr>
            <w:r w:rsidRPr="00324DB7">
              <w:t xml:space="preserve">The per cell per </w:t>
            </w:r>
            <w:r w:rsidRPr="009364B4">
              <w:t>UE</w:t>
            </w:r>
            <w:r w:rsidRPr="00324DB7">
              <w:t xml:space="preserve"> layer 2 measurements information as defined below.</w:t>
            </w:r>
          </w:p>
        </w:tc>
      </w:tr>
      <w:tr w:rsidR="00C113E9" w:rsidRPr="00324DB7" w14:paraId="5F0DEA18"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5D5D616" w14:textId="526CD4A4" w:rsidR="00C113E9" w:rsidRPr="00324DB7" w:rsidRDefault="00C113E9" w:rsidP="006631E1">
            <w:pPr>
              <w:pStyle w:val="TAL"/>
              <w:keepNext w:val="0"/>
              <w:keepLines w:val="0"/>
            </w:pPr>
            <w:r w:rsidRPr="00324DB7">
              <w:t>&gt;</w:t>
            </w:r>
            <w:r w:rsidRPr="009364B4">
              <w:t>ecgi</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782C197" w14:textId="42DC9BE7" w:rsidR="00C113E9" w:rsidRPr="00324DB7" w:rsidRDefault="00C113E9" w:rsidP="006631E1">
            <w:pPr>
              <w:pStyle w:val="TAL"/>
              <w:keepNext w:val="0"/>
              <w:keepLines w:val="0"/>
            </w:pPr>
            <w:r w:rsidRPr="009364B4">
              <w:rPr>
                <w:rFonts w:cs="Arial"/>
                <w:szCs w:val="18"/>
              </w:rPr>
              <w:t>Ecgi</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E498F26" w14:textId="795DFA49" w:rsidR="00C113E9" w:rsidRPr="00324DB7" w:rsidRDefault="00370DC3" w:rsidP="006631E1">
            <w:pPr>
              <w:pStyle w:val="TAL"/>
              <w:keepNext w:val="0"/>
              <w:keepLines w:val="0"/>
            </w:pPr>
            <w:r w:rsidRPr="00324DB7">
              <w:t>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705A814" w14:textId="628F267C" w:rsidR="00C113E9" w:rsidRPr="00324DB7" w:rsidRDefault="00C113E9" w:rsidP="006631E1">
            <w:pPr>
              <w:pStyle w:val="TAL"/>
              <w:keepNext w:val="0"/>
              <w:keepLines w:val="0"/>
            </w:pPr>
            <w:r w:rsidRPr="009364B4">
              <w:t>E-UTRAN</w:t>
            </w:r>
            <w:r w:rsidRPr="00324DB7">
              <w:t xml:space="preserve"> </w:t>
            </w:r>
            <w:r w:rsidR="007E0E17" w:rsidRPr="00324DB7">
              <w:t xml:space="preserve">Cell </w:t>
            </w:r>
            <w:r w:rsidRPr="00324DB7">
              <w:t>Global Identifier.</w:t>
            </w:r>
          </w:p>
        </w:tc>
      </w:tr>
      <w:tr w:rsidR="00036EEC" w:rsidRPr="00324DB7" w14:paraId="039ACAE0"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3FA91B2" w14:textId="77777777" w:rsidR="00036EEC" w:rsidRPr="00324DB7" w:rsidDel="0051555B" w:rsidRDefault="00036EEC" w:rsidP="006631E1">
            <w:pPr>
              <w:pStyle w:val="TAL"/>
              <w:keepNext w:val="0"/>
              <w:keepLines w:val="0"/>
            </w:pPr>
            <w:r w:rsidRPr="00324DB7">
              <w:t>&gt;associateId</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EB4359A" w14:textId="77777777" w:rsidR="00036EEC" w:rsidRPr="00324DB7" w:rsidDel="0051555B" w:rsidRDefault="00036EEC" w:rsidP="006631E1">
            <w:pPr>
              <w:pStyle w:val="TAL"/>
              <w:keepNext w:val="0"/>
              <w:keepLines w:val="0"/>
            </w:pPr>
            <w:r w:rsidRPr="00324DB7">
              <w:t>AssociateId</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27929E9" w14:textId="77777777" w:rsidR="00036EEC" w:rsidRPr="00324DB7" w:rsidDel="0051555B" w:rsidRDefault="00036EEC" w:rsidP="006631E1">
            <w:pPr>
              <w:pStyle w:val="TAL"/>
              <w:keepNext w:val="0"/>
              <w:keepLines w:val="0"/>
            </w:pPr>
            <w:r w:rsidRPr="00324DB7">
              <w:t>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D49CF19" w14:textId="669AEEA6" w:rsidR="00036EEC" w:rsidRPr="00324DB7" w:rsidDel="0051555B" w:rsidRDefault="00DC67A8" w:rsidP="006631E1">
            <w:pPr>
              <w:pStyle w:val="TAL"/>
              <w:keepNext w:val="0"/>
              <w:keepLines w:val="0"/>
            </w:pPr>
            <w:r w:rsidRPr="00324DB7">
              <w:t xml:space="preserve">Identifier </w:t>
            </w:r>
            <w:r w:rsidR="00036EEC" w:rsidRPr="00324DB7">
              <w:t xml:space="preserve">to associate the information for a specific </w:t>
            </w:r>
            <w:r w:rsidR="00036EEC" w:rsidRPr="009364B4">
              <w:t>UE</w:t>
            </w:r>
            <w:r w:rsidR="00036EEC" w:rsidRPr="00324DB7">
              <w:t xml:space="preserve"> or flow.</w:t>
            </w:r>
          </w:p>
        </w:tc>
      </w:tr>
      <w:tr w:rsidR="00036EEC" w:rsidRPr="00324DB7" w14:paraId="723C65CC"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465B037" w14:textId="77777777" w:rsidR="00036EEC" w:rsidRPr="00324DB7" w:rsidRDefault="00036EEC" w:rsidP="006631E1">
            <w:pPr>
              <w:pStyle w:val="TAL"/>
              <w:keepNext w:val="0"/>
              <w:keepLines w:val="0"/>
            </w:pPr>
            <w:r w:rsidRPr="00324DB7">
              <w:t>&gt;</w:t>
            </w:r>
            <w:r w:rsidRPr="009364B4">
              <w:t>dl</w:t>
            </w:r>
            <w:r w:rsidRPr="00324DB7">
              <w:t>_</w:t>
            </w:r>
            <w:r w:rsidRPr="009364B4">
              <w:t>gbr</w:t>
            </w:r>
            <w:r w:rsidRPr="00324DB7">
              <w:t>_delay_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C261AB4"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CDB345F"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074F735" w14:textId="2303C6B5" w:rsidR="00036EEC" w:rsidRPr="00324DB7" w:rsidRDefault="00036EEC" w:rsidP="006631E1">
            <w:pPr>
              <w:pStyle w:val="TAL"/>
              <w:keepNext w:val="0"/>
              <w:keepLines w:val="0"/>
            </w:pPr>
            <w:r w:rsidRPr="00324DB7">
              <w:t xml:space="preserve">It indicates the packet delay of the downlink </w:t>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6D4F64D3"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21A3022" w14:textId="77777777" w:rsidR="00036EEC" w:rsidRPr="00324DB7" w:rsidRDefault="00036EEC" w:rsidP="006631E1">
            <w:pPr>
              <w:pStyle w:val="TAL"/>
              <w:keepNext w:val="0"/>
              <w:keepLines w:val="0"/>
            </w:pPr>
            <w:r w:rsidRPr="00324DB7">
              <w:t>&gt;</w:t>
            </w:r>
            <w:r w:rsidRPr="009364B4">
              <w:t>ul</w:t>
            </w:r>
            <w:r w:rsidRPr="00324DB7">
              <w:t>_</w:t>
            </w:r>
            <w:r w:rsidRPr="009364B4">
              <w:t>gbr</w:t>
            </w:r>
            <w:r w:rsidRPr="00324DB7">
              <w:t>_delay_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1B546EB"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26E728B"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22D4226" w14:textId="4E6BC8AA" w:rsidR="00036EEC" w:rsidRPr="00324DB7" w:rsidRDefault="00036EEC" w:rsidP="006631E1">
            <w:pPr>
              <w:pStyle w:val="TAL"/>
              <w:keepNext w:val="0"/>
              <w:keepLines w:val="0"/>
            </w:pPr>
            <w:r w:rsidRPr="00324DB7">
              <w:t xml:space="preserve">It indicates the packet delay of the uplink </w:t>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524F61BD"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9DBD543" w14:textId="77777777" w:rsidR="00036EEC" w:rsidRPr="00324DB7" w:rsidRDefault="00036EEC" w:rsidP="006631E1">
            <w:pPr>
              <w:pStyle w:val="TAL"/>
              <w:keepNext w:val="0"/>
              <w:keepLines w:val="0"/>
            </w:pPr>
            <w:r w:rsidRPr="00324DB7">
              <w:t>&gt;</w:t>
            </w:r>
            <w:r w:rsidRPr="009364B4">
              <w:t>dl</w:t>
            </w:r>
            <w:r w:rsidRPr="00324DB7">
              <w:t>_nongbr_delay_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1912051"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7918703"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4F551CA" w14:textId="5A8AD353" w:rsidR="00036EEC" w:rsidRPr="00324DB7" w:rsidRDefault="00036EEC" w:rsidP="006631E1">
            <w:pPr>
              <w:pStyle w:val="TAL"/>
              <w:keepNext w:val="0"/>
              <w:keepLines w:val="0"/>
            </w:pPr>
            <w:r w:rsidRPr="00324DB7">
              <w:t>It indicates the packet delay of the downlink non-</w:t>
            </w:r>
            <w:r w:rsidRPr="009364B4">
              <w:t>GBR</w:t>
            </w:r>
            <w:r w:rsidRPr="00324DB7">
              <w:t xml:space="preserve"> traffic of a </w:t>
            </w:r>
            <w:r w:rsidRPr="009364B4">
              <w:t>UE</w:t>
            </w:r>
            <w:r w:rsidRPr="00324DB7">
              <w:t xml:space="preserve">, as defined in </w:t>
            </w:r>
            <w:r w:rsidRPr="009364B4">
              <w:t>ETSI TS</w:t>
            </w:r>
            <w:r w:rsidR="00383E18" w:rsidRPr="009364B4">
              <w:t> </w:t>
            </w:r>
            <w:r w:rsidRPr="009364B4">
              <w:t>136</w:t>
            </w:r>
            <w:r w:rsidR="00383E18" w:rsidRPr="009364B4">
              <w:t> </w:t>
            </w:r>
            <w:r w:rsidRPr="009364B4">
              <w:t>314</w:t>
            </w:r>
            <w:r w:rsidR="00383E18" w:rsidRPr="009364B4">
              <w:t>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693A71D2"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A6561B5" w14:textId="77777777" w:rsidR="00036EEC" w:rsidRPr="00324DB7" w:rsidRDefault="00036EEC" w:rsidP="006631E1">
            <w:pPr>
              <w:pStyle w:val="TAL"/>
              <w:keepNext w:val="0"/>
              <w:keepLines w:val="0"/>
            </w:pPr>
            <w:r w:rsidRPr="00324DB7">
              <w:t>&gt;</w:t>
            </w:r>
            <w:r w:rsidRPr="009364B4">
              <w:t>ul</w:t>
            </w:r>
            <w:r w:rsidRPr="00324DB7">
              <w:t>_nongbr_delay_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E6232A0"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83CDDC0"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213B604" w14:textId="32B3EF9B" w:rsidR="00036EEC" w:rsidRPr="00324DB7" w:rsidRDefault="00036EEC" w:rsidP="006631E1">
            <w:pPr>
              <w:pStyle w:val="TAL"/>
              <w:keepNext w:val="0"/>
              <w:keepLines w:val="0"/>
            </w:pPr>
            <w:r w:rsidRPr="00324DB7">
              <w:t>It indicates the packet delay of the uplink non-</w:t>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52EE3F08"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22D723D" w14:textId="77777777" w:rsidR="00036EEC" w:rsidRPr="00324DB7" w:rsidRDefault="00036EEC" w:rsidP="00CE4DC0">
            <w:pPr>
              <w:pStyle w:val="TAL"/>
              <w:keepNext w:val="0"/>
              <w:keepLines w:val="0"/>
            </w:pPr>
            <w:r w:rsidRPr="00324DB7">
              <w:lastRenderedPageBreak/>
              <w:t>&gt;</w:t>
            </w:r>
            <w:r w:rsidRPr="009364B4">
              <w:t>dl</w:t>
            </w:r>
            <w:r w:rsidRPr="00324DB7">
              <w:t>_</w:t>
            </w:r>
            <w:r w:rsidRPr="009364B4">
              <w:t>gbr</w:t>
            </w:r>
            <w:r w:rsidRPr="00324DB7">
              <w:t>_pdr_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48445AF" w14:textId="77777777" w:rsidR="00036EEC" w:rsidRPr="00324DB7" w:rsidRDefault="00036EEC" w:rsidP="00CE4DC0">
            <w:pPr>
              <w:pStyle w:val="TAL"/>
              <w:keepNext w:val="0"/>
              <w:keepLines w:val="0"/>
            </w:pPr>
            <w:r w:rsidRPr="00324DB7">
              <w:t>Integer (0..100)</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17214E9" w14:textId="77777777" w:rsidR="00036EEC" w:rsidRPr="00324DB7" w:rsidRDefault="00036EEC">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098D9F5" w14:textId="56D9D8AA" w:rsidR="00036EEC" w:rsidRPr="00324DB7" w:rsidRDefault="00036EEC">
            <w:pPr>
              <w:pStyle w:val="TAL"/>
              <w:keepNext w:val="0"/>
              <w:keepLines w:val="0"/>
            </w:pPr>
            <w:r w:rsidRPr="00324DB7">
              <w:t xml:space="preserve">It indicates the packet discard rate in percentage of the downlink </w:t>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008A777B"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8F4EFA3" w14:textId="77777777" w:rsidR="00036EEC" w:rsidRPr="00324DB7" w:rsidRDefault="00036EEC" w:rsidP="006631E1">
            <w:pPr>
              <w:pStyle w:val="TAL"/>
              <w:keepNext w:val="0"/>
              <w:keepLines w:val="0"/>
            </w:pPr>
            <w:r w:rsidRPr="00324DB7">
              <w:t>&gt;</w:t>
            </w:r>
            <w:r w:rsidRPr="009364B4">
              <w:t>ul</w:t>
            </w:r>
            <w:r w:rsidRPr="00324DB7">
              <w:t>_</w:t>
            </w:r>
            <w:r w:rsidRPr="009364B4">
              <w:t>gbr</w:t>
            </w:r>
            <w:r w:rsidRPr="00324DB7">
              <w:t>_pdr_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799F438" w14:textId="77777777" w:rsidR="00036EEC" w:rsidRPr="00324DB7" w:rsidRDefault="00036EEC" w:rsidP="006631E1">
            <w:pPr>
              <w:pStyle w:val="TAL"/>
              <w:keepNext w:val="0"/>
              <w:keepLines w:val="0"/>
            </w:pPr>
            <w:r w:rsidRPr="00324DB7">
              <w:t>Integer (0..100)</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83ABE11"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09A7515" w14:textId="7337F722" w:rsidR="00036EEC" w:rsidRPr="00324DB7" w:rsidRDefault="00036EEC" w:rsidP="006631E1">
            <w:pPr>
              <w:pStyle w:val="TAL"/>
              <w:keepNext w:val="0"/>
              <w:keepLines w:val="0"/>
            </w:pPr>
            <w:r w:rsidRPr="00324DB7">
              <w:t xml:space="preserve">It indicates the packet discard rate in percentage of the uplink </w:t>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55A2F099"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B165CC9" w14:textId="77777777" w:rsidR="00036EEC" w:rsidRPr="00324DB7" w:rsidRDefault="00036EEC" w:rsidP="006631E1">
            <w:pPr>
              <w:pStyle w:val="TAL"/>
              <w:keepNext w:val="0"/>
              <w:keepLines w:val="0"/>
            </w:pPr>
            <w:r w:rsidRPr="00324DB7">
              <w:t>&gt;</w:t>
            </w:r>
            <w:r w:rsidRPr="009364B4">
              <w:t>dl</w:t>
            </w:r>
            <w:r w:rsidRPr="00324DB7">
              <w:t>_nongbr_pdr_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3F26038" w14:textId="77777777" w:rsidR="00036EEC" w:rsidRPr="00324DB7" w:rsidRDefault="00036EEC" w:rsidP="006631E1">
            <w:pPr>
              <w:pStyle w:val="TAL"/>
              <w:keepNext w:val="0"/>
              <w:keepLines w:val="0"/>
            </w:pPr>
            <w:r w:rsidRPr="00324DB7">
              <w:t>Integer (0..100)</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461F114"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C6A509A" w14:textId="0AB0B42D" w:rsidR="00036EEC" w:rsidRPr="00324DB7" w:rsidRDefault="00036EEC" w:rsidP="006631E1">
            <w:pPr>
              <w:pStyle w:val="TAL"/>
              <w:keepNext w:val="0"/>
              <w:keepLines w:val="0"/>
            </w:pPr>
            <w:r w:rsidRPr="00324DB7">
              <w:t>It indicates the packet discard rate in percentage of the downlink non</w:t>
            </w:r>
            <w:r w:rsidR="00383E18" w:rsidRPr="00324DB7">
              <w:noBreakHyphen/>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18F0848E"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6F4F073" w14:textId="77777777" w:rsidR="00036EEC" w:rsidRPr="00324DB7" w:rsidRDefault="00036EEC" w:rsidP="006631E1">
            <w:pPr>
              <w:pStyle w:val="TAL"/>
              <w:keepNext w:val="0"/>
              <w:keepLines w:val="0"/>
            </w:pPr>
            <w:r w:rsidRPr="00324DB7">
              <w:t>&gt;</w:t>
            </w:r>
            <w:r w:rsidRPr="009364B4">
              <w:t>ul</w:t>
            </w:r>
            <w:r w:rsidRPr="00324DB7">
              <w:t>_nongbr_pdr_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DB967EF" w14:textId="77777777" w:rsidR="00036EEC" w:rsidRPr="00324DB7" w:rsidRDefault="00036EEC" w:rsidP="006631E1">
            <w:pPr>
              <w:pStyle w:val="TAL"/>
              <w:keepNext w:val="0"/>
              <w:keepLines w:val="0"/>
            </w:pPr>
            <w:r w:rsidRPr="00324DB7">
              <w:t>Integer (0..100)</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CD514D7"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58D4DDB" w14:textId="00E4BC98" w:rsidR="00036EEC" w:rsidRPr="00324DB7" w:rsidRDefault="00036EEC" w:rsidP="006631E1">
            <w:pPr>
              <w:pStyle w:val="TAL"/>
              <w:keepNext w:val="0"/>
              <w:keepLines w:val="0"/>
            </w:pPr>
            <w:r w:rsidRPr="00324DB7">
              <w:t>It indicates the packet discard rate in percentage of the uplink non</w:t>
            </w:r>
            <w:r w:rsidR="00383E18" w:rsidRPr="00324DB7">
              <w:noBreakHyphen/>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1E6DFC33"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E1A05B0" w14:textId="77777777" w:rsidR="00036EEC" w:rsidRPr="00324DB7" w:rsidRDefault="00036EEC" w:rsidP="006631E1">
            <w:pPr>
              <w:pStyle w:val="TAL"/>
              <w:keepNext w:val="0"/>
              <w:keepLines w:val="0"/>
            </w:pPr>
            <w:r w:rsidRPr="00324DB7">
              <w:t>&gt;</w:t>
            </w:r>
            <w:r w:rsidRPr="009364B4">
              <w:t>dl</w:t>
            </w:r>
            <w:r w:rsidRPr="00324DB7">
              <w:t>_</w:t>
            </w:r>
            <w:r w:rsidRPr="009364B4">
              <w:t>gbr</w:t>
            </w:r>
            <w:r w:rsidRPr="00324DB7">
              <w:t>_throughput_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759236E"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1B0FB6B"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DAA0427" w14:textId="52D49892" w:rsidR="00036EEC" w:rsidRPr="00324DB7" w:rsidRDefault="00036EEC" w:rsidP="006631E1">
            <w:pPr>
              <w:pStyle w:val="TAL"/>
              <w:keepNext w:val="0"/>
              <w:keepLines w:val="0"/>
            </w:pPr>
            <w:r w:rsidRPr="00324DB7">
              <w:t xml:space="preserve">It indicates the scheduled throughput of the downlink </w:t>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63FB30F3"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C70F48F" w14:textId="77777777" w:rsidR="00036EEC" w:rsidRPr="00324DB7" w:rsidRDefault="00036EEC" w:rsidP="006631E1">
            <w:pPr>
              <w:pStyle w:val="TAL"/>
              <w:keepNext w:val="0"/>
              <w:keepLines w:val="0"/>
            </w:pPr>
            <w:r w:rsidRPr="00324DB7">
              <w:t>&gt;</w:t>
            </w:r>
            <w:r w:rsidRPr="009364B4">
              <w:t>ul</w:t>
            </w:r>
            <w:r w:rsidRPr="00324DB7">
              <w:t>_</w:t>
            </w:r>
            <w:r w:rsidRPr="009364B4">
              <w:t>gbr</w:t>
            </w:r>
            <w:r w:rsidRPr="00324DB7">
              <w:t>_throughput_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4630F75"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754B892"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839944D" w14:textId="3B21610E" w:rsidR="00036EEC" w:rsidRPr="00324DB7" w:rsidRDefault="00036EEC" w:rsidP="006631E1">
            <w:pPr>
              <w:pStyle w:val="TAL"/>
              <w:keepNext w:val="0"/>
              <w:keepLines w:val="0"/>
            </w:pPr>
            <w:r w:rsidRPr="00324DB7">
              <w:t xml:space="preserve">It indicates the scheduled throughput of the uplink </w:t>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3E387327"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691D875" w14:textId="77777777" w:rsidR="00036EEC" w:rsidRPr="00324DB7" w:rsidRDefault="00036EEC" w:rsidP="006631E1">
            <w:pPr>
              <w:pStyle w:val="TAL"/>
              <w:keepNext w:val="0"/>
              <w:keepLines w:val="0"/>
            </w:pPr>
            <w:r w:rsidRPr="00324DB7">
              <w:t>&gt;</w:t>
            </w:r>
            <w:r w:rsidRPr="009364B4">
              <w:t>dl</w:t>
            </w:r>
            <w:r w:rsidRPr="00324DB7">
              <w:t>_nongbr_throughput_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429D5DA"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3FDBB67"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80B2287" w14:textId="547DB91B" w:rsidR="00036EEC" w:rsidRPr="00324DB7" w:rsidRDefault="00036EEC" w:rsidP="006631E1">
            <w:pPr>
              <w:pStyle w:val="TAL"/>
              <w:keepNext w:val="0"/>
              <w:keepLines w:val="0"/>
            </w:pPr>
            <w:r w:rsidRPr="00324DB7">
              <w:t>It indicates the scheduled throughput of the downlink non</w:t>
            </w:r>
            <w:r w:rsidR="00383E18" w:rsidRPr="00324DB7">
              <w:noBreakHyphen/>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476979E6"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6A67E68" w14:textId="77777777" w:rsidR="00036EEC" w:rsidRPr="00324DB7" w:rsidRDefault="00036EEC" w:rsidP="006631E1">
            <w:pPr>
              <w:pStyle w:val="TAL"/>
              <w:keepNext w:val="0"/>
              <w:keepLines w:val="0"/>
            </w:pPr>
            <w:r w:rsidRPr="00324DB7">
              <w:t>&gt;</w:t>
            </w:r>
            <w:r w:rsidRPr="009364B4">
              <w:t>ul</w:t>
            </w:r>
            <w:r w:rsidRPr="00324DB7">
              <w:t>_nongbr_throughput_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C4C0A17"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C2BD192"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813B73E" w14:textId="1A32B43E" w:rsidR="00036EEC" w:rsidRPr="00324DB7" w:rsidRDefault="00036EEC" w:rsidP="006631E1">
            <w:pPr>
              <w:pStyle w:val="TAL"/>
              <w:keepNext w:val="0"/>
              <w:keepLines w:val="0"/>
            </w:pPr>
            <w:r w:rsidRPr="00324DB7">
              <w:t>It indicates the scheduled throughput of the uplink non-</w:t>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11A81CE3"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476451F" w14:textId="77777777" w:rsidR="00036EEC" w:rsidRPr="00324DB7" w:rsidRDefault="00036EEC" w:rsidP="006631E1">
            <w:pPr>
              <w:pStyle w:val="TAL"/>
              <w:keepNext w:val="0"/>
              <w:keepLines w:val="0"/>
            </w:pPr>
            <w:r w:rsidRPr="00324DB7">
              <w:t>&gt;</w:t>
            </w:r>
            <w:r w:rsidRPr="009364B4">
              <w:t>dl</w:t>
            </w:r>
            <w:r w:rsidRPr="00324DB7">
              <w:t>_</w:t>
            </w:r>
            <w:r w:rsidRPr="009364B4">
              <w:t>gbr</w:t>
            </w:r>
            <w:r w:rsidRPr="00324DB7">
              <w:t>_data_volume_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8468490"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4585B0A"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CA93020" w14:textId="202E1381" w:rsidR="00036EEC" w:rsidRPr="00324DB7" w:rsidRDefault="00036EEC" w:rsidP="006631E1">
            <w:pPr>
              <w:pStyle w:val="TAL"/>
              <w:keepNext w:val="0"/>
              <w:keepLines w:val="0"/>
            </w:pPr>
            <w:r w:rsidRPr="00324DB7">
              <w:t xml:space="preserve">It indicates the data volume of the downlink </w:t>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732917E8"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968DB19" w14:textId="77777777" w:rsidR="00036EEC" w:rsidRPr="00324DB7" w:rsidRDefault="00036EEC" w:rsidP="006631E1">
            <w:pPr>
              <w:pStyle w:val="TAL"/>
              <w:keepNext w:val="0"/>
              <w:keepLines w:val="0"/>
            </w:pPr>
            <w:r w:rsidRPr="00324DB7">
              <w:t>&gt;</w:t>
            </w:r>
            <w:r w:rsidRPr="009364B4">
              <w:t>ul</w:t>
            </w:r>
            <w:r w:rsidRPr="00324DB7">
              <w:t>_</w:t>
            </w:r>
            <w:r w:rsidRPr="009364B4">
              <w:t>gbr</w:t>
            </w:r>
            <w:r w:rsidRPr="00324DB7">
              <w:t>_data_volume_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6AA357C"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AD2A300"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DC3FF61" w14:textId="1D8455BC" w:rsidR="00036EEC" w:rsidRPr="00324DB7" w:rsidRDefault="00036EEC" w:rsidP="006631E1">
            <w:pPr>
              <w:pStyle w:val="TAL"/>
              <w:keepNext w:val="0"/>
              <w:keepLines w:val="0"/>
            </w:pPr>
            <w:r w:rsidRPr="00324DB7">
              <w:t xml:space="preserve">It indicates the data volume of the uplink </w:t>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1F7D38FF"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A872029" w14:textId="77777777" w:rsidR="00036EEC" w:rsidRPr="00324DB7" w:rsidRDefault="00036EEC" w:rsidP="006631E1">
            <w:pPr>
              <w:pStyle w:val="TAL"/>
              <w:keepNext w:val="0"/>
              <w:keepLines w:val="0"/>
            </w:pPr>
            <w:r w:rsidRPr="00324DB7">
              <w:t>&gt;</w:t>
            </w:r>
            <w:r w:rsidRPr="009364B4">
              <w:t>dl</w:t>
            </w:r>
            <w:r w:rsidRPr="00324DB7">
              <w:t>_nongbr_data_volume_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CE9888D"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6288A40"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C4C8AFE" w14:textId="3C388BAE" w:rsidR="00036EEC" w:rsidRPr="00324DB7" w:rsidRDefault="00036EEC" w:rsidP="006631E1">
            <w:pPr>
              <w:pStyle w:val="TAL"/>
              <w:keepNext w:val="0"/>
              <w:keepLines w:val="0"/>
            </w:pPr>
            <w:r w:rsidRPr="00324DB7">
              <w:t>It indicates the data volume of the downlink non-</w:t>
            </w:r>
            <w:r w:rsidRPr="009364B4">
              <w:t>GBR</w:t>
            </w:r>
            <w:r w:rsidRPr="00324DB7">
              <w:t xml:space="preserve"> traffic of a </w:t>
            </w:r>
            <w:r w:rsidRPr="009364B4">
              <w:t>UE</w:t>
            </w:r>
            <w:r w:rsidRPr="00324DB7">
              <w:t xml:space="preserve">, as defined in </w:t>
            </w:r>
            <w:r w:rsidRPr="009364B4">
              <w:t>ETSI TS</w:t>
            </w:r>
            <w:r w:rsidR="00383E18" w:rsidRPr="009364B4">
              <w:t> </w:t>
            </w:r>
            <w:r w:rsidRPr="009364B4">
              <w:t>136</w:t>
            </w:r>
            <w:r w:rsidR="00383E18" w:rsidRPr="009364B4">
              <w:t> </w:t>
            </w:r>
            <w:r w:rsidRPr="009364B4">
              <w:t>314</w:t>
            </w:r>
            <w:r w:rsidR="00383E18" w:rsidRPr="009364B4">
              <w:t>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036EEC" w:rsidRPr="00324DB7" w14:paraId="6643CA8D" w14:textId="77777777" w:rsidTr="006631E1">
        <w:trPr>
          <w:cantSplit/>
          <w:jc w:val="center"/>
        </w:trPr>
        <w:tc>
          <w:tcPr>
            <w:tcW w:w="178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20058E5" w14:textId="77777777" w:rsidR="00036EEC" w:rsidRPr="00324DB7" w:rsidRDefault="00036EEC" w:rsidP="006631E1">
            <w:pPr>
              <w:pStyle w:val="TAL"/>
              <w:keepNext w:val="0"/>
              <w:keepLines w:val="0"/>
            </w:pPr>
            <w:r w:rsidRPr="00324DB7">
              <w:t>&gt;</w:t>
            </w:r>
            <w:r w:rsidRPr="009364B4">
              <w:t>ul</w:t>
            </w:r>
            <w:r w:rsidRPr="00324DB7">
              <w:t>_nongbr_data_volume_</w:t>
            </w:r>
            <w:r w:rsidRPr="009364B4">
              <w:t>ue</w:t>
            </w:r>
          </w:p>
        </w:tc>
        <w:tc>
          <w:tcPr>
            <w:tcW w:w="85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25EFCE5" w14:textId="77777777" w:rsidR="00036EEC" w:rsidRPr="00324DB7" w:rsidRDefault="00036EEC" w:rsidP="006631E1">
            <w:pPr>
              <w:pStyle w:val="TAL"/>
              <w:keepNext w:val="0"/>
              <w:keepLines w:val="0"/>
            </w:pPr>
            <w:r w:rsidRPr="00324DB7">
              <w:t>Integer</w:t>
            </w:r>
          </w:p>
        </w:tc>
        <w:tc>
          <w:tcPr>
            <w:tcW w:w="74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1189D68" w14:textId="77777777" w:rsidR="00036EEC" w:rsidRPr="00324DB7" w:rsidRDefault="00036EEC" w:rsidP="006631E1">
            <w:pPr>
              <w:pStyle w:val="TAL"/>
              <w:keepNext w:val="0"/>
              <w:keepLines w:val="0"/>
            </w:pPr>
            <w:r w:rsidRPr="00324DB7">
              <w:t>0..1</w:t>
            </w:r>
          </w:p>
        </w:tc>
        <w:tc>
          <w:tcPr>
            <w:tcW w:w="161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85B6BCF" w14:textId="1B01E52C" w:rsidR="00036EEC" w:rsidRPr="00324DB7" w:rsidRDefault="00036EEC" w:rsidP="006631E1">
            <w:pPr>
              <w:pStyle w:val="TAL"/>
              <w:keepNext w:val="0"/>
              <w:keepLines w:val="0"/>
            </w:pPr>
            <w:r w:rsidRPr="00324DB7">
              <w:t>It indicates the data volume of the uplink non-</w:t>
            </w:r>
            <w:r w:rsidRPr="009364B4">
              <w:t>GBR</w:t>
            </w:r>
            <w:r w:rsidRPr="00324DB7">
              <w:t xml:space="preserve"> traffic of a </w:t>
            </w:r>
            <w:r w:rsidRPr="009364B4">
              <w:t>UE</w:t>
            </w:r>
            <w:r w:rsidRPr="00324DB7">
              <w:t xml:space="preserve">, as defined in </w:t>
            </w:r>
            <w:r w:rsidRPr="009364B4">
              <w:t>ETSI TS 136 314</w:t>
            </w:r>
            <w:r w:rsidR="0054138E" w:rsidRPr="009364B4">
              <w:t xml:space="preserve"> [</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bl>
    <w:p w14:paraId="064879D3" w14:textId="77777777" w:rsidR="00036EEC" w:rsidRPr="00324DB7" w:rsidRDefault="00036EEC" w:rsidP="00EC7688"/>
    <w:p w14:paraId="511DCCC6" w14:textId="6071BC0F" w:rsidR="005654CB" w:rsidRPr="00324DB7" w:rsidRDefault="00157FA9" w:rsidP="005654CB">
      <w:pPr>
        <w:pStyle w:val="Heading2"/>
      </w:pPr>
      <w:bookmarkStart w:id="124" w:name="_Toc95469299"/>
      <w:bookmarkStart w:id="125" w:name="_Toc95816985"/>
      <w:r w:rsidRPr="00324DB7">
        <w:t>6</w:t>
      </w:r>
      <w:r w:rsidR="005654CB" w:rsidRPr="00324DB7">
        <w:t>.3</w:t>
      </w:r>
      <w:r w:rsidR="005654CB" w:rsidRPr="00324DB7">
        <w:tab/>
        <w:t>Subscription data types</w:t>
      </w:r>
      <w:bookmarkEnd w:id="124"/>
      <w:bookmarkEnd w:id="125"/>
    </w:p>
    <w:p w14:paraId="7F459D6B" w14:textId="77777777" w:rsidR="005654CB" w:rsidRPr="00324DB7" w:rsidRDefault="00157FA9" w:rsidP="005654CB">
      <w:pPr>
        <w:pStyle w:val="Heading3"/>
      </w:pPr>
      <w:bookmarkStart w:id="126" w:name="_Toc95469300"/>
      <w:bookmarkStart w:id="127" w:name="_Toc95816986"/>
      <w:r w:rsidRPr="00324DB7">
        <w:t>6</w:t>
      </w:r>
      <w:r w:rsidR="005654CB" w:rsidRPr="00324DB7">
        <w:t>.3.1</w:t>
      </w:r>
      <w:r w:rsidR="005654CB" w:rsidRPr="00324DB7">
        <w:tab/>
        <w:t>Introduction</w:t>
      </w:r>
      <w:bookmarkEnd w:id="126"/>
      <w:bookmarkEnd w:id="127"/>
    </w:p>
    <w:p w14:paraId="2CB51BBE" w14:textId="77777777" w:rsidR="005654CB" w:rsidRPr="00324DB7" w:rsidRDefault="005654CB" w:rsidP="005654CB">
      <w:r w:rsidRPr="00324DB7">
        <w:t xml:space="preserve">This clause defines data structures for subscriptions. </w:t>
      </w:r>
    </w:p>
    <w:p w14:paraId="3AF603E4" w14:textId="77777777" w:rsidR="005654CB" w:rsidRPr="00324DB7" w:rsidRDefault="00157FA9" w:rsidP="005654CB">
      <w:pPr>
        <w:pStyle w:val="Heading3"/>
      </w:pPr>
      <w:bookmarkStart w:id="128" w:name="_Toc95469301"/>
      <w:bookmarkStart w:id="129" w:name="_Toc95816987"/>
      <w:r w:rsidRPr="00324DB7">
        <w:t>6</w:t>
      </w:r>
      <w:r w:rsidR="005654CB" w:rsidRPr="00324DB7">
        <w:t>.3.2</w:t>
      </w:r>
      <w:r w:rsidR="005654CB" w:rsidRPr="00324DB7">
        <w:tab/>
        <w:t>Type: CellChangeSubscription</w:t>
      </w:r>
      <w:bookmarkEnd w:id="128"/>
      <w:bookmarkEnd w:id="129"/>
    </w:p>
    <w:p w14:paraId="0B0020B1" w14:textId="77777777" w:rsidR="005654CB" w:rsidRPr="00324DB7" w:rsidRDefault="005654CB" w:rsidP="005654CB">
      <w:r w:rsidRPr="00324DB7">
        <w:t>This type represents a subscription to cell change notifications from Radio Network Information Service.</w:t>
      </w:r>
    </w:p>
    <w:p w14:paraId="1EF2D821" w14:textId="77777777" w:rsidR="005654CB" w:rsidRPr="00324DB7" w:rsidRDefault="005654CB" w:rsidP="005654CB">
      <w:pPr>
        <w:pStyle w:val="TH"/>
      </w:pPr>
      <w:r w:rsidRPr="00324DB7">
        <w:lastRenderedPageBreak/>
        <w:t xml:space="preserve">Table </w:t>
      </w:r>
      <w:r w:rsidR="00157FA9" w:rsidRPr="00324DB7">
        <w:t>6</w:t>
      </w:r>
      <w:r w:rsidRPr="00324DB7">
        <w:t>.3.2-1</w:t>
      </w:r>
      <w:r w:rsidR="00713128" w:rsidRPr="00324DB7">
        <w:t>:</w:t>
      </w:r>
      <w:r w:rsidRPr="00324DB7">
        <w:t xml:space="preserve"> </w:t>
      </w:r>
      <w:r w:rsidR="00585EFF" w:rsidRPr="00324DB7">
        <w:t xml:space="preserve">Attributes </w:t>
      </w:r>
      <w:r w:rsidRPr="00324DB7">
        <w:t>of the CellChangeSubscription</w:t>
      </w:r>
    </w:p>
    <w:tbl>
      <w:tblPr>
        <w:tblW w:w="51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4"/>
        <w:gridCol w:w="2019"/>
        <w:gridCol w:w="1291"/>
        <w:gridCol w:w="4724"/>
      </w:tblGrid>
      <w:tr w:rsidR="005654CB" w:rsidRPr="00324DB7" w14:paraId="2F95F64B" w14:textId="77777777" w:rsidTr="002D56BF">
        <w:trPr>
          <w:jc w:val="center"/>
        </w:trPr>
        <w:tc>
          <w:tcPr>
            <w:tcW w:w="925" w:type="pct"/>
            <w:shd w:val="clear" w:color="auto" w:fill="C0C0C0"/>
            <w:tcMar>
              <w:top w:w="0" w:type="dxa"/>
              <w:left w:w="28" w:type="dxa"/>
              <w:bottom w:w="0" w:type="dxa"/>
              <w:right w:w="108" w:type="dxa"/>
            </w:tcMar>
          </w:tcPr>
          <w:p w14:paraId="655A3BCF" w14:textId="77777777" w:rsidR="005654CB" w:rsidRPr="00324DB7" w:rsidRDefault="00585EFF"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51B55B86" w14:textId="77777777" w:rsidR="005654CB" w:rsidRPr="00324DB7" w:rsidRDefault="00CB2215" w:rsidP="00CD7E50">
            <w:pPr>
              <w:pStyle w:val="TAH"/>
            </w:pPr>
            <w:r w:rsidRPr="00324DB7">
              <w:t>Da</w:t>
            </w:r>
            <w:r w:rsidR="00596787" w:rsidRPr="00324DB7">
              <w:t xml:space="preserve">ta </w:t>
            </w:r>
            <w:r w:rsidR="00E03180" w:rsidRPr="00324DB7">
              <w:t>t</w:t>
            </w:r>
            <w:r w:rsidR="002B5A2A" w:rsidRPr="00324DB7">
              <w:t>ype</w:t>
            </w:r>
          </w:p>
        </w:tc>
        <w:tc>
          <w:tcPr>
            <w:tcW w:w="655" w:type="pct"/>
            <w:shd w:val="clear" w:color="auto" w:fill="C0C0C0"/>
            <w:tcMar>
              <w:top w:w="0" w:type="dxa"/>
              <w:left w:w="28" w:type="dxa"/>
              <w:bottom w:w="0" w:type="dxa"/>
              <w:right w:w="108" w:type="dxa"/>
            </w:tcMar>
          </w:tcPr>
          <w:p w14:paraId="35851007" w14:textId="77777777" w:rsidR="005654CB" w:rsidRPr="00324DB7" w:rsidRDefault="005654CB" w:rsidP="00CD7E50">
            <w:pPr>
              <w:pStyle w:val="TAH"/>
            </w:pPr>
            <w:r w:rsidRPr="00324DB7">
              <w:t>Cardinality</w:t>
            </w:r>
          </w:p>
        </w:tc>
        <w:tc>
          <w:tcPr>
            <w:tcW w:w="2396" w:type="pct"/>
            <w:shd w:val="clear" w:color="auto" w:fill="C0C0C0"/>
            <w:tcMar>
              <w:top w:w="0" w:type="dxa"/>
              <w:left w:w="28" w:type="dxa"/>
              <w:bottom w:w="0" w:type="dxa"/>
              <w:right w:w="108" w:type="dxa"/>
            </w:tcMar>
          </w:tcPr>
          <w:p w14:paraId="4CC4A90B" w14:textId="77777777" w:rsidR="005654CB" w:rsidRPr="00324DB7" w:rsidRDefault="005654CB" w:rsidP="00CD7E50">
            <w:pPr>
              <w:pStyle w:val="TAH"/>
            </w:pPr>
            <w:r w:rsidRPr="00324DB7">
              <w:t>Description</w:t>
            </w:r>
          </w:p>
        </w:tc>
      </w:tr>
      <w:tr w:rsidR="00715F06" w:rsidRPr="00324DB7" w14:paraId="5ACA172C" w14:textId="77777777" w:rsidTr="002D56BF">
        <w:trPr>
          <w:jc w:val="center"/>
        </w:trPr>
        <w:tc>
          <w:tcPr>
            <w:tcW w:w="925" w:type="pct"/>
            <w:tcMar>
              <w:top w:w="0" w:type="dxa"/>
              <w:left w:w="28" w:type="dxa"/>
              <w:bottom w:w="0" w:type="dxa"/>
              <w:right w:w="108" w:type="dxa"/>
            </w:tcMar>
          </w:tcPr>
          <w:p w14:paraId="59195F30" w14:textId="10EFB2E7" w:rsidR="00715F06" w:rsidRPr="00324DB7" w:rsidRDefault="00715F06" w:rsidP="00715F06">
            <w:pPr>
              <w:pStyle w:val="TAL"/>
            </w:pPr>
            <w:r w:rsidRPr="00324DB7">
              <w:t>subscriptionType</w:t>
            </w:r>
          </w:p>
        </w:tc>
        <w:tc>
          <w:tcPr>
            <w:tcW w:w="1024" w:type="pct"/>
            <w:tcMar>
              <w:top w:w="0" w:type="dxa"/>
              <w:left w:w="28" w:type="dxa"/>
              <w:bottom w:w="0" w:type="dxa"/>
              <w:right w:w="108" w:type="dxa"/>
            </w:tcMar>
          </w:tcPr>
          <w:p w14:paraId="3D658D72" w14:textId="56AEFA32" w:rsidR="00715F06" w:rsidRPr="00324DB7" w:rsidRDefault="00715F06" w:rsidP="00715F06">
            <w:pPr>
              <w:pStyle w:val="TAL"/>
            </w:pPr>
            <w:r w:rsidRPr="00324DB7">
              <w:t>String</w:t>
            </w:r>
          </w:p>
        </w:tc>
        <w:tc>
          <w:tcPr>
            <w:tcW w:w="655" w:type="pct"/>
            <w:tcMar>
              <w:top w:w="0" w:type="dxa"/>
              <w:left w:w="28" w:type="dxa"/>
              <w:bottom w:w="0" w:type="dxa"/>
              <w:right w:w="108" w:type="dxa"/>
            </w:tcMar>
          </w:tcPr>
          <w:p w14:paraId="7BF010DF" w14:textId="11C12570" w:rsidR="00715F06" w:rsidRPr="00324DB7" w:rsidRDefault="00715F06" w:rsidP="00715F06">
            <w:pPr>
              <w:pStyle w:val="TAL"/>
            </w:pPr>
            <w:r w:rsidRPr="00324DB7">
              <w:t>1</w:t>
            </w:r>
          </w:p>
        </w:tc>
        <w:tc>
          <w:tcPr>
            <w:tcW w:w="2396" w:type="pct"/>
            <w:tcMar>
              <w:top w:w="0" w:type="dxa"/>
              <w:left w:w="28" w:type="dxa"/>
              <w:bottom w:w="0" w:type="dxa"/>
              <w:right w:w="108" w:type="dxa"/>
            </w:tcMar>
          </w:tcPr>
          <w:p w14:paraId="43C43FA3" w14:textId="0F716768" w:rsidR="00715F06" w:rsidRPr="00324DB7" w:rsidRDefault="00715F06" w:rsidP="00715F06">
            <w:pPr>
              <w:pStyle w:val="TAL"/>
              <w:rPr>
                <w:rFonts w:cs="Arial"/>
                <w:szCs w:val="18"/>
              </w:rPr>
            </w:pPr>
            <w:r w:rsidRPr="00324DB7">
              <w:rPr>
                <w:rFonts w:cs="Arial"/>
                <w:szCs w:val="18"/>
              </w:rPr>
              <w:t xml:space="preserve">Shall be set to </w:t>
            </w:r>
            <w:r w:rsidR="00AD4375" w:rsidRPr="00324DB7">
              <w:rPr>
                <w:rFonts w:cs="Arial"/>
                <w:szCs w:val="18"/>
              </w:rPr>
              <w:t>"</w:t>
            </w:r>
            <w:r w:rsidRPr="00324DB7">
              <w:t>CellChangeSubscription</w:t>
            </w:r>
            <w:r w:rsidR="00AD4375" w:rsidRPr="00324DB7">
              <w:t>"</w:t>
            </w:r>
            <w:r w:rsidRPr="00324DB7">
              <w:t>.</w:t>
            </w:r>
          </w:p>
        </w:tc>
      </w:tr>
      <w:tr w:rsidR="005654CB" w:rsidRPr="00324DB7" w14:paraId="43B4DC53" w14:textId="77777777" w:rsidTr="002D56BF">
        <w:trPr>
          <w:jc w:val="center"/>
        </w:trPr>
        <w:tc>
          <w:tcPr>
            <w:tcW w:w="925" w:type="pct"/>
            <w:tcMar>
              <w:top w:w="0" w:type="dxa"/>
              <w:left w:w="28" w:type="dxa"/>
              <w:bottom w:w="0" w:type="dxa"/>
              <w:right w:w="108" w:type="dxa"/>
            </w:tcMar>
          </w:tcPr>
          <w:p w14:paraId="27167948" w14:textId="77777777" w:rsidR="005654CB" w:rsidRPr="00324DB7" w:rsidRDefault="005654CB" w:rsidP="00CD7E50">
            <w:pPr>
              <w:pStyle w:val="TAL"/>
            </w:pPr>
            <w:r w:rsidRPr="00324DB7">
              <w:t>callbackReference</w:t>
            </w:r>
          </w:p>
        </w:tc>
        <w:tc>
          <w:tcPr>
            <w:tcW w:w="1024" w:type="pct"/>
            <w:tcMar>
              <w:top w:w="0" w:type="dxa"/>
              <w:left w:w="28" w:type="dxa"/>
              <w:bottom w:w="0" w:type="dxa"/>
              <w:right w:w="108" w:type="dxa"/>
            </w:tcMar>
          </w:tcPr>
          <w:p w14:paraId="2437976C" w14:textId="28C4552A" w:rsidR="005654CB" w:rsidRPr="00324DB7" w:rsidRDefault="007E0E17" w:rsidP="00CD7E50">
            <w:pPr>
              <w:pStyle w:val="TAL"/>
            </w:pPr>
            <w:r w:rsidRPr="009364B4">
              <w:t>Uri</w:t>
            </w:r>
          </w:p>
        </w:tc>
        <w:tc>
          <w:tcPr>
            <w:tcW w:w="655" w:type="pct"/>
            <w:tcMar>
              <w:top w:w="0" w:type="dxa"/>
              <w:left w:w="28" w:type="dxa"/>
              <w:bottom w:w="0" w:type="dxa"/>
              <w:right w:w="108" w:type="dxa"/>
            </w:tcMar>
          </w:tcPr>
          <w:p w14:paraId="03B8E307" w14:textId="350F0343" w:rsidR="005654CB" w:rsidRPr="00324DB7" w:rsidRDefault="00E16D99" w:rsidP="00CD7E50">
            <w:pPr>
              <w:pStyle w:val="TAL"/>
            </w:pPr>
            <w:r w:rsidRPr="00324DB7">
              <w:t>0..</w:t>
            </w:r>
            <w:r w:rsidR="005654CB" w:rsidRPr="00324DB7">
              <w:t>1</w:t>
            </w:r>
          </w:p>
        </w:tc>
        <w:tc>
          <w:tcPr>
            <w:tcW w:w="2396" w:type="pct"/>
            <w:tcMar>
              <w:top w:w="0" w:type="dxa"/>
              <w:left w:w="28" w:type="dxa"/>
              <w:bottom w:w="0" w:type="dxa"/>
              <w:right w:w="108" w:type="dxa"/>
            </w:tcMar>
          </w:tcPr>
          <w:p w14:paraId="66EA4062" w14:textId="42335FFB" w:rsidR="005654CB" w:rsidRPr="00324DB7" w:rsidRDefault="004021D6" w:rsidP="00CD7E50">
            <w:pPr>
              <w:pStyle w:val="TAL"/>
            </w:pPr>
            <w:r w:rsidRPr="009364B4">
              <w:rPr>
                <w:lang w:eastAsia="ko-KR"/>
              </w:rPr>
              <w:t>URI</w:t>
            </w:r>
            <w:r w:rsidRPr="00324DB7">
              <w:rPr>
                <w:lang w:eastAsia="ko-KR"/>
              </w:rPr>
              <w:t xml:space="preserve"> exposed by the client on which to receive notifications via </w:t>
            </w:r>
            <w:r w:rsidRPr="009364B4">
              <w:rPr>
                <w:lang w:eastAsia="ko-KR"/>
              </w:rPr>
              <w:t>HTTP</w:t>
            </w:r>
            <w:r w:rsidRPr="00324DB7">
              <w:rPr>
                <w:lang w:eastAsia="ko-KR"/>
              </w:rPr>
              <w:t>.</w:t>
            </w:r>
            <w:r w:rsidR="002614E7" w:rsidRPr="00324DB7">
              <w:rPr>
                <w:rFonts w:cs="Arial"/>
                <w:szCs w:val="18"/>
              </w:rPr>
              <w:t xml:space="preserve"> </w:t>
            </w:r>
            <w:r w:rsidRPr="00324DB7">
              <w:t xml:space="preserve">See </w:t>
            </w:r>
            <w:r w:rsidR="00A42DC8" w:rsidRPr="00324DB7">
              <w:t>note</w:t>
            </w:r>
            <w:r w:rsidRPr="00324DB7">
              <w:t>.</w:t>
            </w:r>
          </w:p>
        </w:tc>
      </w:tr>
      <w:tr w:rsidR="00E16D99" w:rsidRPr="00324DB7" w14:paraId="3EC248F5" w14:textId="77777777" w:rsidTr="002D56BF">
        <w:trPr>
          <w:jc w:val="center"/>
        </w:trPr>
        <w:tc>
          <w:tcPr>
            <w:tcW w:w="925" w:type="pct"/>
            <w:tcMar>
              <w:top w:w="0" w:type="dxa"/>
              <w:left w:w="28" w:type="dxa"/>
              <w:bottom w:w="0" w:type="dxa"/>
              <w:right w:w="108" w:type="dxa"/>
            </w:tcMar>
          </w:tcPr>
          <w:p w14:paraId="5CA2B470" w14:textId="10F607CC" w:rsidR="00E16D99" w:rsidRPr="00324DB7" w:rsidRDefault="00E16D99" w:rsidP="00E16D99">
            <w:pPr>
              <w:pStyle w:val="TAL"/>
            </w:pPr>
            <w:r w:rsidRPr="00324DB7">
              <w:t>requestTestNotification</w:t>
            </w:r>
          </w:p>
        </w:tc>
        <w:tc>
          <w:tcPr>
            <w:tcW w:w="1024" w:type="pct"/>
            <w:tcMar>
              <w:top w:w="0" w:type="dxa"/>
              <w:left w:w="28" w:type="dxa"/>
              <w:bottom w:w="0" w:type="dxa"/>
              <w:right w:w="108" w:type="dxa"/>
            </w:tcMar>
          </w:tcPr>
          <w:p w14:paraId="68F11A01" w14:textId="4995CA97" w:rsidR="00E16D99" w:rsidRPr="00324DB7" w:rsidDel="007E0E17" w:rsidRDefault="00E16D99" w:rsidP="00E16D99">
            <w:pPr>
              <w:pStyle w:val="TAL"/>
            </w:pPr>
            <w:r w:rsidRPr="00324DB7">
              <w:t>Boolean</w:t>
            </w:r>
          </w:p>
        </w:tc>
        <w:tc>
          <w:tcPr>
            <w:tcW w:w="655" w:type="pct"/>
            <w:tcMar>
              <w:top w:w="0" w:type="dxa"/>
              <w:left w:w="28" w:type="dxa"/>
              <w:bottom w:w="0" w:type="dxa"/>
              <w:right w:w="108" w:type="dxa"/>
            </w:tcMar>
          </w:tcPr>
          <w:p w14:paraId="047F9918" w14:textId="1289E683" w:rsidR="00E16D99" w:rsidRPr="00324DB7" w:rsidRDefault="00E16D99" w:rsidP="00E16D99">
            <w:pPr>
              <w:pStyle w:val="TAL"/>
            </w:pPr>
            <w:r w:rsidRPr="00324DB7">
              <w:t>0..1</w:t>
            </w:r>
          </w:p>
        </w:tc>
        <w:tc>
          <w:tcPr>
            <w:tcW w:w="2396" w:type="pct"/>
            <w:tcMar>
              <w:top w:w="0" w:type="dxa"/>
              <w:left w:w="28" w:type="dxa"/>
              <w:bottom w:w="0" w:type="dxa"/>
              <w:right w:w="108" w:type="dxa"/>
            </w:tcMar>
          </w:tcPr>
          <w:p w14:paraId="2E20E372" w14:textId="3B9CA964" w:rsidR="00E16D99" w:rsidRPr="00324DB7" w:rsidRDefault="00E16D99" w:rsidP="00E16D99">
            <w:pPr>
              <w:pStyle w:val="TAL"/>
              <w:rPr>
                <w:lang w:eastAsia="ko-KR"/>
              </w:rPr>
            </w:pPr>
            <w:r w:rsidRPr="00324DB7">
              <w:rPr>
                <w:rFonts w:cs="Arial"/>
                <w:szCs w:val="18"/>
              </w:rPr>
              <w:t xml:space="preserve">Shall be set to TRUE by the service consumer to request a test </w:t>
            </w:r>
            <w:r w:rsidRPr="00324DB7">
              <w:rPr>
                <w:szCs w:val="18"/>
              </w:rPr>
              <w:t>notification</w:t>
            </w:r>
            <w:r w:rsidRPr="00324DB7">
              <w:rPr>
                <w:rFonts w:cs="Arial"/>
                <w:szCs w:val="18"/>
              </w:rPr>
              <w:t xml:space="preserve"> via </w:t>
            </w:r>
            <w:r w:rsidRPr="009364B4">
              <w:rPr>
                <w:rFonts w:cs="Arial"/>
                <w:szCs w:val="18"/>
              </w:rPr>
              <w:t>HTTP</w:t>
            </w:r>
            <w:r w:rsidRPr="00324DB7">
              <w:rPr>
                <w:rFonts w:cs="Arial"/>
                <w:szCs w:val="18"/>
              </w:rPr>
              <w:t xml:space="preserve"> on the callbackReference </w:t>
            </w:r>
            <w:r w:rsidRPr="009364B4">
              <w:rPr>
                <w:rFonts w:cs="Arial"/>
                <w:szCs w:val="18"/>
              </w:rPr>
              <w:t>URI</w:t>
            </w:r>
            <w:r w:rsidRPr="00324DB7">
              <w:rPr>
                <w:rFonts w:cs="Arial"/>
                <w:szCs w:val="18"/>
              </w:rPr>
              <w:t xml:space="preserve">, </w:t>
            </w:r>
            <w:r w:rsidRPr="00324DB7">
              <w:rPr>
                <w:rFonts w:cs="Arial"/>
                <w:szCs w:val="18"/>
                <w:lang w:eastAsia="ko-KR"/>
              </w:rPr>
              <w:t xml:space="preserve">specified in </w:t>
            </w:r>
            <w:r w:rsidRPr="009364B4">
              <w:rPr>
                <w:rFonts w:cs="Arial"/>
                <w:szCs w:val="18"/>
                <w:lang w:eastAsia="ko-KR"/>
              </w:rPr>
              <w:t>ETSI GS MEC 009</w:t>
            </w:r>
            <w:r w:rsidR="0004540A" w:rsidRPr="009364B4">
              <w:rPr>
                <w:rFonts w:cs="Arial"/>
                <w:szCs w:val="18"/>
                <w:lang w:eastAsia="ko-KR"/>
              </w:rPr>
              <w:t xml:space="preserve"> [</w:t>
            </w:r>
            <w:r w:rsidR="0004540A" w:rsidRPr="009364B4">
              <w:rPr>
                <w:rFonts w:cs="Arial"/>
                <w:szCs w:val="18"/>
                <w:lang w:eastAsia="ko-KR"/>
              </w:rPr>
              <w:fldChar w:fldCharType="begin"/>
            </w:r>
            <w:r w:rsidR="008B664B" w:rsidRPr="009364B4">
              <w:rPr>
                <w:rFonts w:cs="Arial"/>
                <w:szCs w:val="18"/>
                <w:lang w:eastAsia="ko-KR"/>
              </w:rPr>
              <w:instrText xml:space="preserve">REF REF_GSMEC009  \h </w:instrText>
            </w:r>
            <w:r w:rsidR="0004540A" w:rsidRPr="009364B4">
              <w:rPr>
                <w:rFonts w:cs="Arial"/>
                <w:szCs w:val="18"/>
                <w:lang w:eastAsia="ko-KR"/>
              </w:rPr>
            </w:r>
            <w:r w:rsidR="0004540A" w:rsidRPr="009364B4">
              <w:rPr>
                <w:rFonts w:cs="Arial"/>
                <w:szCs w:val="18"/>
                <w:lang w:eastAsia="ko-KR"/>
              </w:rPr>
              <w:fldChar w:fldCharType="separate"/>
            </w:r>
            <w:r w:rsidR="008B664B" w:rsidRPr="009364B4">
              <w:rPr>
                <w:noProof/>
              </w:rPr>
              <w:t>6</w:t>
            </w:r>
            <w:r w:rsidR="0004540A" w:rsidRPr="009364B4">
              <w:rPr>
                <w:rFonts w:cs="Arial"/>
                <w:szCs w:val="18"/>
                <w:lang w:eastAsia="ko-KR"/>
              </w:rPr>
              <w:fldChar w:fldCharType="end"/>
            </w:r>
            <w:r w:rsidR="0004540A" w:rsidRPr="009364B4">
              <w:rPr>
                <w:rFonts w:cs="Arial"/>
                <w:szCs w:val="18"/>
                <w:lang w:eastAsia="ko-KR"/>
              </w:rPr>
              <w:t>]</w:t>
            </w:r>
            <w:r w:rsidRPr="00324DB7">
              <w:rPr>
                <w:rFonts w:cs="Arial"/>
                <w:szCs w:val="18"/>
              </w:rPr>
              <w:t xml:space="preserve">, as described in </w:t>
            </w:r>
            <w:r w:rsidR="002614E7" w:rsidRPr="00324DB7">
              <w:rPr>
                <w:rFonts w:cs="Arial"/>
                <w:szCs w:val="18"/>
              </w:rPr>
              <w:t>clause</w:t>
            </w:r>
            <w:r w:rsidRPr="00324DB7">
              <w:rPr>
                <w:rFonts w:cs="Arial"/>
                <w:szCs w:val="18"/>
              </w:rPr>
              <w:t xml:space="preserve"> 6.12a.</w:t>
            </w:r>
            <w:r w:rsidR="002614E7" w:rsidRPr="00324DB7">
              <w:rPr>
                <w:rFonts w:cs="Arial"/>
                <w:szCs w:val="18"/>
              </w:rPr>
              <w:t xml:space="preserve"> </w:t>
            </w:r>
          </w:p>
        </w:tc>
      </w:tr>
      <w:tr w:rsidR="00E16D99" w:rsidRPr="00324DB7" w14:paraId="43CA80E2" w14:textId="77777777" w:rsidTr="002D56BF">
        <w:trPr>
          <w:jc w:val="center"/>
        </w:trPr>
        <w:tc>
          <w:tcPr>
            <w:tcW w:w="925" w:type="pct"/>
            <w:tcMar>
              <w:top w:w="0" w:type="dxa"/>
              <w:left w:w="28" w:type="dxa"/>
              <w:bottom w:w="0" w:type="dxa"/>
              <w:right w:w="108" w:type="dxa"/>
            </w:tcMar>
          </w:tcPr>
          <w:p w14:paraId="11CB8D08" w14:textId="3CD86E4F" w:rsidR="00E16D99" w:rsidRPr="00324DB7" w:rsidRDefault="00E16D99" w:rsidP="00E16D99">
            <w:pPr>
              <w:pStyle w:val="TAL"/>
            </w:pPr>
            <w:r w:rsidRPr="00324DB7">
              <w:t>websockNotifConfig</w:t>
            </w:r>
          </w:p>
        </w:tc>
        <w:tc>
          <w:tcPr>
            <w:tcW w:w="1024" w:type="pct"/>
            <w:tcMar>
              <w:top w:w="0" w:type="dxa"/>
              <w:left w:w="28" w:type="dxa"/>
              <w:bottom w:w="0" w:type="dxa"/>
              <w:right w:w="108" w:type="dxa"/>
            </w:tcMar>
          </w:tcPr>
          <w:p w14:paraId="48EE1C89" w14:textId="560CA5A3" w:rsidR="00E16D99" w:rsidRPr="00324DB7" w:rsidDel="007E0E17" w:rsidRDefault="00E16D99" w:rsidP="00E16D99">
            <w:pPr>
              <w:pStyle w:val="TAL"/>
            </w:pPr>
            <w:r w:rsidRPr="00324DB7">
              <w:t>WebsockNotifConfig</w:t>
            </w:r>
          </w:p>
        </w:tc>
        <w:tc>
          <w:tcPr>
            <w:tcW w:w="655" w:type="pct"/>
            <w:tcMar>
              <w:top w:w="0" w:type="dxa"/>
              <w:left w:w="28" w:type="dxa"/>
              <w:bottom w:w="0" w:type="dxa"/>
              <w:right w:w="108" w:type="dxa"/>
            </w:tcMar>
          </w:tcPr>
          <w:p w14:paraId="71C9892F" w14:textId="3E3B4F5B" w:rsidR="00E16D99" w:rsidRPr="00324DB7" w:rsidRDefault="00E16D99" w:rsidP="00E16D99">
            <w:pPr>
              <w:pStyle w:val="TAL"/>
            </w:pPr>
            <w:r w:rsidRPr="00324DB7">
              <w:t>0..1</w:t>
            </w:r>
          </w:p>
        </w:tc>
        <w:tc>
          <w:tcPr>
            <w:tcW w:w="2396" w:type="pct"/>
            <w:tcMar>
              <w:top w:w="0" w:type="dxa"/>
              <w:left w:w="28" w:type="dxa"/>
              <w:bottom w:w="0" w:type="dxa"/>
              <w:right w:w="108" w:type="dxa"/>
            </w:tcMar>
          </w:tcPr>
          <w:p w14:paraId="5BA0D2F9" w14:textId="0B5EB81B" w:rsidR="00E16D99" w:rsidRPr="00324DB7" w:rsidRDefault="00E16D99" w:rsidP="00E16D99">
            <w:pPr>
              <w:pStyle w:val="TAL"/>
              <w:rPr>
                <w:lang w:eastAsia="ko-KR"/>
              </w:rPr>
            </w:pPr>
            <w:r w:rsidRPr="00324DB7">
              <w:rPr>
                <w:rFonts w:cs="Arial"/>
                <w:szCs w:val="18"/>
              </w:rPr>
              <w:t xml:space="preserve">Provides details to negotiate and signal the use of a Websocket connection between </w:t>
            </w:r>
            <w:r w:rsidRPr="009364B4">
              <w:rPr>
                <w:rFonts w:cs="Arial"/>
                <w:szCs w:val="18"/>
              </w:rPr>
              <w:t>RNIS</w:t>
            </w:r>
            <w:r w:rsidRPr="00324DB7">
              <w:rPr>
                <w:rFonts w:cs="Arial"/>
                <w:szCs w:val="18"/>
              </w:rPr>
              <w:t xml:space="preserve"> and the service consumer for notifications.</w:t>
            </w:r>
            <w:r w:rsidR="002614E7" w:rsidRPr="00324DB7">
              <w:rPr>
                <w:rFonts w:cs="Arial"/>
                <w:szCs w:val="18"/>
              </w:rPr>
              <w:t xml:space="preserve"> </w:t>
            </w:r>
            <w:r w:rsidRPr="00324DB7">
              <w:t xml:space="preserve">See </w:t>
            </w:r>
            <w:r w:rsidR="00A42DC8" w:rsidRPr="00324DB7">
              <w:t>note</w:t>
            </w:r>
            <w:r w:rsidRPr="00324DB7">
              <w:t>.</w:t>
            </w:r>
          </w:p>
        </w:tc>
      </w:tr>
      <w:tr w:rsidR="005654CB" w:rsidRPr="00324DB7" w14:paraId="30214B1E" w14:textId="77777777" w:rsidTr="002D56BF">
        <w:trPr>
          <w:jc w:val="center"/>
        </w:trPr>
        <w:tc>
          <w:tcPr>
            <w:tcW w:w="925" w:type="pct"/>
            <w:tcMar>
              <w:top w:w="0" w:type="dxa"/>
              <w:left w:w="28" w:type="dxa"/>
              <w:bottom w:w="0" w:type="dxa"/>
              <w:right w:w="108" w:type="dxa"/>
            </w:tcMar>
          </w:tcPr>
          <w:p w14:paraId="0C752523" w14:textId="77777777" w:rsidR="005654CB" w:rsidRPr="00324DB7" w:rsidRDefault="005654CB" w:rsidP="00CD7E50">
            <w:pPr>
              <w:pStyle w:val="TAL"/>
            </w:pPr>
            <w:r w:rsidRPr="00324DB7">
              <w:rPr>
                <w:rFonts w:cs="Arial"/>
                <w:szCs w:val="18"/>
              </w:rPr>
              <w:t>_links</w:t>
            </w:r>
          </w:p>
        </w:tc>
        <w:tc>
          <w:tcPr>
            <w:tcW w:w="1024" w:type="pct"/>
            <w:tcMar>
              <w:top w:w="0" w:type="dxa"/>
              <w:left w:w="28" w:type="dxa"/>
              <w:bottom w:w="0" w:type="dxa"/>
              <w:right w:w="108" w:type="dxa"/>
            </w:tcMar>
          </w:tcPr>
          <w:p w14:paraId="051E600C" w14:textId="77777777" w:rsidR="005654CB" w:rsidRPr="00324DB7" w:rsidRDefault="00CB2215" w:rsidP="00CD7E50">
            <w:pPr>
              <w:pStyle w:val="TAL"/>
            </w:pPr>
            <w:r w:rsidRPr="00324DB7">
              <w:t>Structure (inlined)</w:t>
            </w:r>
          </w:p>
        </w:tc>
        <w:tc>
          <w:tcPr>
            <w:tcW w:w="655" w:type="pct"/>
            <w:tcMar>
              <w:top w:w="0" w:type="dxa"/>
              <w:left w:w="28" w:type="dxa"/>
              <w:bottom w:w="0" w:type="dxa"/>
              <w:right w:w="108" w:type="dxa"/>
            </w:tcMar>
          </w:tcPr>
          <w:p w14:paraId="795765E7" w14:textId="77777777" w:rsidR="005654CB" w:rsidRPr="00324DB7" w:rsidRDefault="002E4123" w:rsidP="00CD7E50">
            <w:pPr>
              <w:pStyle w:val="TAL"/>
            </w:pPr>
            <w:r w:rsidRPr="00324DB7">
              <w:t>0..</w:t>
            </w:r>
            <w:r w:rsidR="005654CB" w:rsidRPr="00324DB7">
              <w:t>1</w:t>
            </w:r>
          </w:p>
        </w:tc>
        <w:tc>
          <w:tcPr>
            <w:tcW w:w="2396" w:type="pct"/>
            <w:tcMar>
              <w:top w:w="0" w:type="dxa"/>
              <w:left w:w="28" w:type="dxa"/>
              <w:bottom w:w="0" w:type="dxa"/>
              <w:right w:w="108" w:type="dxa"/>
            </w:tcMar>
          </w:tcPr>
          <w:p w14:paraId="28ED3BF1" w14:textId="3CA6A56D" w:rsidR="005654CB" w:rsidRPr="00324DB7" w:rsidRDefault="00715F06" w:rsidP="00CD7E50">
            <w:pPr>
              <w:pStyle w:val="TAL"/>
            </w:pPr>
            <w:r w:rsidRPr="00324DB7">
              <w:t>H</w:t>
            </w:r>
            <w:r w:rsidR="005654CB" w:rsidRPr="00324DB7">
              <w:t>yperlink related to the resource</w:t>
            </w:r>
            <w:r w:rsidR="002E4123" w:rsidRPr="00324DB7">
              <w:t xml:space="preserve">. </w:t>
            </w:r>
            <w:r w:rsidR="002E4123" w:rsidRPr="00324DB7">
              <w:rPr>
                <w:rFonts w:cs="Arial"/>
                <w:szCs w:val="18"/>
              </w:rPr>
              <w:t xml:space="preserve">This shall be only included in the </w:t>
            </w:r>
            <w:r w:rsidR="002E4123" w:rsidRPr="009364B4">
              <w:rPr>
                <w:rFonts w:cs="Arial"/>
                <w:szCs w:val="18"/>
              </w:rPr>
              <w:t>HTTP</w:t>
            </w:r>
            <w:r w:rsidR="002E4123" w:rsidRPr="00324DB7">
              <w:rPr>
                <w:rFonts w:cs="Arial"/>
                <w:szCs w:val="18"/>
              </w:rPr>
              <w:t xml:space="preserve"> responses and in </w:t>
            </w:r>
            <w:r w:rsidR="002E4123" w:rsidRPr="009364B4">
              <w:rPr>
                <w:rFonts w:cs="Arial"/>
                <w:szCs w:val="18"/>
              </w:rPr>
              <w:t>HTTP</w:t>
            </w:r>
            <w:r w:rsidR="002E4123" w:rsidRPr="00324DB7">
              <w:rPr>
                <w:rFonts w:cs="Arial"/>
                <w:szCs w:val="18"/>
              </w:rPr>
              <w:t xml:space="preserve"> PUT requests.</w:t>
            </w:r>
          </w:p>
        </w:tc>
      </w:tr>
      <w:tr w:rsidR="005654CB" w:rsidRPr="00324DB7" w14:paraId="7E0A0DA3" w14:textId="77777777" w:rsidTr="002D56BF">
        <w:trPr>
          <w:jc w:val="center"/>
        </w:trPr>
        <w:tc>
          <w:tcPr>
            <w:tcW w:w="925" w:type="pct"/>
            <w:tcMar>
              <w:top w:w="0" w:type="dxa"/>
              <w:left w:w="28" w:type="dxa"/>
              <w:bottom w:w="0" w:type="dxa"/>
              <w:right w:w="108" w:type="dxa"/>
            </w:tcMar>
          </w:tcPr>
          <w:p w14:paraId="084B8B14" w14:textId="77777777" w:rsidR="005654CB" w:rsidRPr="00324DB7" w:rsidRDefault="005654CB" w:rsidP="00CD7E50">
            <w:pPr>
              <w:pStyle w:val="TAL"/>
            </w:pPr>
            <w:r w:rsidRPr="00324DB7">
              <w:t>&gt;self</w:t>
            </w:r>
          </w:p>
        </w:tc>
        <w:tc>
          <w:tcPr>
            <w:tcW w:w="1024" w:type="pct"/>
            <w:tcMar>
              <w:top w:w="0" w:type="dxa"/>
              <w:left w:w="28" w:type="dxa"/>
              <w:bottom w:w="0" w:type="dxa"/>
              <w:right w:w="108" w:type="dxa"/>
            </w:tcMar>
          </w:tcPr>
          <w:p w14:paraId="55233530" w14:textId="77777777" w:rsidR="005654CB" w:rsidRPr="00324DB7" w:rsidRDefault="005654CB" w:rsidP="00CD7E50">
            <w:pPr>
              <w:pStyle w:val="TAL"/>
            </w:pPr>
            <w:r w:rsidRPr="00324DB7">
              <w:t>LinkType</w:t>
            </w:r>
          </w:p>
        </w:tc>
        <w:tc>
          <w:tcPr>
            <w:tcW w:w="655" w:type="pct"/>
            <w:tcMar>
              <w:top w:w="0" w:type="dxa"/>
              <w:left w:w="28" w:type="dxa"/>
              <w:bottom w:w="0" w:type="dxa"/>
              <w:right w:w="108" w:type="dxa"/>
            </w:tcMar>
          </w:tcPr>
          <w:p w14:paraId="42BC51BF" w14:textId="77777777" w:rsidR="005654CB" w:rsidRPr="00324DB7" w:rsidRDefault="005654CB" w:rsidP="00CD7E50">
            <w:pPr>
              <w:pStyle w:val="TAL"/>
            </w:pPr>
            <w:r w:rsidRPr="00324DB7">
              <w:t>1</w:t>
            </w:r>
          </w:p>
        </w:tc>
        <w:tc>
          <w:tcPr>
            <w:tcW w:w="2396" w:type="pct"/>
            <w:tcMar>
              <w:top w:w="0" w:type="dxa"/>
              <w:left w:w="28" w:type="dxa"/>
              <w:bottom w:w="0" w:type="dxa"/>
              <w:right w:w="108" w:type="dxa"/>
            </w:tcMar>
          </w:tcPr>
          <w:p w14:paraId="4D98E806" w14:textId="7A0F87A7" w:rsidR="005654CB" w:rsidRPr="00324DB7" w:rsidRDefault="000D76E3" w:rsidP="00CD7E50">
            <w:pPr>
              <w:pStyle w:val="TAL"/>
            </w:pPr>
            <w:r w:rsidRPr="00324DB7">
              <w:rPr>
                <w:rFonts w:cs="Arial"/>
                <w:szCs w:val="18"/>
              </w:rPr>
              <w:t>Self-referring</w:t>
            </w:r>
            <w:r w:rsidR="005654CB" w:rsidRPr="00324DB7">
              <w:rPr>
                <w:rFonts w:cs="Arial"/>
                <w:szCs w:val="18"/>
              </w:rPr>
              <w:t xml:space="preserve"> </w:t>
            </w:r>
            <w:r w:rsidR="002E4123" w:rsidRPr="009364B4">
              <w:rPr>
                <w:rFonts w:cs="Arial"/>
                <w:szCs w:val="18"/>
              </w:rPr>
              <w:t>URI</w:t>
            </w:r>
            <w:r w:rsidR="005654CB" w:rsidRPr="00324DB7">
              <w:rPr>
                <w:rFonts w:cs="Arial"/>
                <w:szCs w:val="18"/>
              </w:rPr>
              <w:t xml:space="preserve">. The </w:t>
            </w:r>
            <w:r w:rsidR="005654CB" w:rsidRPr="009364B4">
              <w:rPr>
                <w:rFonts w:cs="Arial"/>
                <w:szCs w:val="18"/>
              </w:rPr>
              <w:t>URI</w:t>
            </w:r>
            <w:r w:rsidR="005654CB" w:rsidRPr="00324DB7">
              <w:rPr>
                <w:rFonts w:cs="Arial"/>
                <w:szCs w:val="18"/>
              </w:rPr>
              <w:t xml:space="preserve"> shall be unique within the </w:t>
            </w:r>
            <w:r w:rsidR="005654CB" w:rsidRPr="009364B4">
              <w:rPr>
                <w:rFonts w:cs="Arial"/>
                <w:szCs w:val="18"/>
              </w:rPr>
              <w:t>RNI</w:t>
            </w:r>
            <w:r w:rsidR="005654CB" w:rsidRPr="00324DB7">
              <w:rPr>
                <w:rFonts w:cs="Arial"/>
                <w:szCs w:val="18"/>
              </w:rPr>
              <w:t xml:space="preserve"> </w:t>
            </w:r>
            <w:r w:rsidR="005654CB" w:rsidRPr="009364B4">
              <w:rPr>
                <w:rFonts w:cs="Arial"/>
                <w:szCs w:val="18"/>
              </w:rPr>
              <w:t>API</w:t>
            </w:r>
            <w:r w:rsidR="005654CB" w:rsidRPr="00324DB7">
              <w:rPr>
                <w:rFonts w:cs="Arial"/>
                <w:szCs w:val="18"/>
              </w:rPr>
              <w:t xml:space="preserve"> as it acts as an ID for the subscription.</w:t>
            </w:r>
          </w:p>
        </w:tc>
      </w:tr>
      <w:tr w:rsidR="005654CB" w:rsidRPr="00324DB7" w14:paraId="5C30F7E5" w14:textId="77777777" w:rsidTr="0098069C">
        <w:trPr>
          <w:jc w:val="center"/>
        </w:trPr>
        <w:tc>
          <w:tcPr>
            <w:tcW w:w="925" w:type="pct"/>
            <w:tcMar>
              <w:top w:w="0" w:type="dxa"/>
              <w:left w:w="28" w:type="dxa"/>
              <w:bottom w:w="0" w:type="dxa"/>
              <w:right w:w="108" w:type="dxa"/>
            </w:tcMar>
          </w:tcPr>
          <w:p w14:paraId="62BA0FC9" w14:textId="77777777" w:rsidR="005654CB" w:rsidRPr="00324DB7" w:rsidRDefault="005654CB" w:rsidP="00CD7E50">
            <w:pPr>
              <w:pStyle w:val="TAL"/>
            </w:pPr>
            <w:r w:rsidRPr="00324DB7">
              <w:t>filterCriteria</w:t>
            </w:r>
            <w:r w:rsidR="00B3702A" w:rsidRPr="00324DB7">
              <w:t>AssocHo</w:t>
            </w:r>
          </w:p>
        </w:tc>
        <w:tc>
          <w:tcPr>
            <w:tcW w:w="1024" w:type="pct"/>
            <w:tcMar>
              <w:top w:w="0" w:type="dxa"/>
              <w:left w:w="28" w:type="dxa"/>
              <w:bottom w:w="0" w:type="dxa"/>
              <w:right w:w="108" w:type="dxa"/>
            </w:tcMar>
          </w:tcPr>
          <w:p w14:paraId="16FC8FAD" w14:textId="77777777" w:rsidR="005654CB" w:rsidRPr="00324DB7" w:rsidRDefault="00CB2215" w:rsidP="008833BE">
            <w:pPr>
              <w:pStyle w:val="TAL"/>
              <w:rPr>
                <w:rFonts w:cs="Arial"/>
                <w:szCs w:val="18"/>
              </w:rPr>
            </w:pPr>
            <w:r w:rsidRPr="00324DB7">
              <w:rPr>
                <w:rFonts w:cs="Arial"/>
                <w:szCs w:val="18"/>
              </w:rPr>
              <w:t>Structure (inlined)</w:t>
            </w:r>
          </w:p>
        </w:tc>
        <w:tc>
          <w:tcPr>
            <w:tcW w:w="655" w:type="pct"/>
            <w:tcMar>
              <w:top w:w="0" w:type="dxa"/>
              <w:left w:w="28" w:type="dxa"/>
              <w:bottom w:w="0" w:type="dxa"/>
              <w:right w:w="108" w:type="dxa"/>
            </w:tcMar>
          </w:tcPr>
          <w:p w14:paraId="7220AAC6" w14:textId="77777777" w:rsidR="005654CB" w:rsidRPr="00324DB7" w:rsidRDefault="005654CB" w:rsidP="008833BE">
            <w:pPr>
              <w:pStyle w:val="TAL"/>
              <w:rPr>
                <w:rFonts w:cs="Arial"/>
                <w:szCs w:val="18"/>
              </w:rPr>
            </w:pPr>
            <w:r w:rsidRPr="00324DB7">
              <w:rPr>
                <w:rFonts w:cs="Arial"/>
                <w:szCs w:val="18"/>
              </w:rPr>
              <w:t>1</w:t>
            </w:r>
          </w:p>
        </w:tc>
        <w:tc>
          <w:tcPr>
            <w:tcW w:w="2396" w:type="pct"/>
            <w:tcMar>
              <w:top w:w="0" w:type="dxa"/>
              <w:left w:w="28" w:type="dxa"/>
              <w:bottom w:w="0" w:type="dxa"/>
              <w:right w:w="108" w:type="dxa"/>
            </w:tcMar>
          </w:tcPr>
          <w:p w14:paraId="6A446058" w14:textId="77777777" w:rsidR="005654CB" w:rsidRPr="00324DB7" w:rsidRDefault="005654CB" w:rsidP="00CD7E50">
            <w:pPr>
              <w:pStyle w:val="TAL"/>
              <w:rPr>
                <w:rFonts w:cs="Arial"/>
                <w:szCs w:val="18"/>
              </w:rPr>
            </w:pPr>
            <w:r w:rsidRPr="00324DB7">
              <w:rPr>
                <w:rFonts w:cs="Arial"/>
                <w:szCs w:val="18"/>
              </w:rPr>
              <w:t>List of filtering criteria for the subscription. Any filtering criteria from below, which is included in the request, shall also be included in the response.</w:t>
            </w:r>
          </w:p>
        </w:tc>
      </w:tr>
      <w:tr w:rsidR="005654CB" w:rsidRPr="00324DB7" w14:paraId="4723900D" w14:textId="77777777" w:rsidTr="002D56BF">
        <w:trPr>
          <w:jc w:val="center"/>
        </w:trPr>
        <w:tc>
          <w:tcPr>
            <w:tcW w:w="925" w:type="pct"/>
            <w:tcMar>
              <w:top w:w="0" w:type="dxa"/>
              <w:left w:w="28" w:type="dxa"/>
              <w:bottom w:w="0" w:type="dxa"/>
              <w:right w:w="108" w:type="dxa"/>
            </w:tcMar>
          </w:tcPr>
          <w:p w14:paraId="5DA2E38E" w14:textId="46709600" w:rsidR="005654CB" w:rsidRPr="00324DB7" w:rsidRDefault="005654CB" w:rsidP="00CD7E50">
            <w:pPr>
              <w:pStyle w:val="TAL"/>
            </w:pPr>
            <w:r w:rsidRPr="00324DB7">
              <w:t>&gt;</w:t>
            </w:r>
            <w:r w:rsidR="002A645A" w:rsidRPr="00324DB7">
              <w:t>appInstanceId</w:t>
            </w:r>
          </w:p>
        </w:tc>
        <w:tc>
          <w:tcPr>
            <w:tcW w:w="1024" w:type="pct"/>
            <w:tcMar>
              <w:top w:w="0" w:type="dxa"/>
              <w:left w:w="28" w:type="dxa"/>
              <w:bottom w:w="0" w:type="dxa"/>
              <w:right w:w="108" w:type="dxa"/>
            </w:tcMar>
            <w:vAlign w:val="center"/>
          </w:tcPr>
          <w:p w14:paraId="4D00B6D8" w14:textId="77777777" w:rsidR="005654CB" w:rsidRPr="00324DB7" w:rsidRDefault="005654CB" w:rsidP="00CD7E50">
            <w:pPr>
              <w:pStyle w:val="TAL"/>
            </w:pPr>
            <w:r w:rsidRPr="00324DB7">
              <w:t>String</w:t>
            </w:r>
          </w:p>
        </w:tc>
        <w:tc>
          <w:tcPr>
            <w:tcW w:w="655" w:type="pct"/>
            <w:tcMar>
              <w:top w:w="0" w:type="dxa"/>
              <w:left w:w="28" w:type="dxa"/>
              <w:bottom w:w="0" w:type="dxa"/>
              <w:right w:w="108" w:type="dxa"/>
            </w:tcMar>
            <w:vAlign w:val="center"/>
          </w:tcPr>
          <w:p w14:paraId="2F736AC4" w14:textId="77777777" w:rsidR="005654CB" w:rsidRPr="00324DB7" w:rsidRDefault="005654CB" w:rsidP="00CD7E50">
            <w:pPr>
              <w:pStyle w:val="TAL"/>
            </w:pPr>
            <w:r w:rsidRPr="00324DB7">
              <w:t>0..1</w:t>
            </w:r>
          </w:p>
        </w:tc>
        <w:tc>
          <w:tcPr>
            <w:tcW w:w="2396" w:type="pct"/>
            <w:tcMar>
              <w:top w:w="0" w:type="dxa"/>
              <w:left w:w="28" w:type="dxa"/>
              <w:bottom w:w="0" w:type="dxa"/>
              <w:right w:w="108" w:type="dxa"/>
            </w:tcMar>
          </w:tcPr>
          <w:p w14:paraId="79D3A310" w14:textId="48C2DE22" w:rsidR="005654CB" w:rsidRPr="00324DB7" w:rsidRDefault="005654CB" w:rsidP="00CD7E50">
            <w:pPr>
              <w:pStyle w:val="TAL"/>
              <w:rPr>
                <w:rFonts w:cs="Arial"/>
                <w:szCs w:val="18"/>
              </w:rPr>
            </w:pPr>
            <w:r w:rsidRPr="00324DB7">
              <w:rPr>
                <w:rFonts w:cs="Arial"/>
                <w:szCs w:val="18"/>
              </w:rPr>
              <w:t xml:space="preserve">Unique identifier for the </w:t>
            </w:r>
            <w:r w:rsidR="00331385" w:rsidRPr="00324DB7">
              <w:rPr>
                <w:rFonts w:cs="Arial"/>
                <w:szCs w:val="18"/>
              </w:rPr>
              <w:t>MEC</w:t>
            </w:r>
            <w:r w:rsidRPr="00324DB7">
              <w:rPr>
                <w:rFonts w:cs="Arial"/>
                <w:szCs w:val="18"/>
              </w:rPr>
              <w:t xml:space="preserve"> application instance</w:t>
            </w:r>
            <w:r w:rsidR="00305FB8" w:rsidRPr="00324DB7">
              <w:rPr>
                <w:rFonts w:cs="Arial"/>
                <w:szCs w:val="18"/>
              </w:rPr>
              <w:t>.</w:t>
            </w:r>
          </w:p>
        </w:tc>
      </w:tr>
      <w:tr w:rsidR="00596787" w:rsidRPr="00324DB7" w14:paraId="3D81B9A2" w14:textId="77777777" w:rsidTr="00A2588D">
        <w:trPr>
          <w:jc w:val="center"/>
        </w:trPr>
        <w:tc>
          <w:tcPr>
            <w:tcW w:w="925" w:type="pct"/>
            <w:tcMar>
              <w:top w:w="0" w:type="dxa"/>
              <w:left w:w="28" w:type="dxa"/>
              <w:bottom w:w="0" w:type="dxa"/>
              <w:right w:w="108" w:type="dxa"/>
            </w:tcMar>
          </w:tcPr>
          <w:p w14:paraId="3A5A2AA6" w14:textId="77777777" w:rsidR="00596787" w:rsidRPr="00324DB7" w:rsidRDefault="00596787" w:rsidP="00596787">
            <w:pPr>
              <w:pStyle w:val="TAL"/>
            </w:pPr>
            <w:r w:rsidRPr="00324DB7">
              <w:t>&gt;associateId</w:t>
            </w:r>
          </w:p>
        </w:tc>
        <w:tc>
          <w:tcPr>
            <w:tcW w:w="1024" w:type="pct"/>
            <w:tcMar>
              <w:top w:w="0" w:type="dxa"/>
              <w:left w:w="28" w:type="dxa"/>
              <w:bottom w:w="0" w:type="dxa"/>
              <w:right w:w="108" w:type="dxa"/>
            </w:tcMar>
          </w:tcPr>
          <w:p w14:paraId="3022F9AC" w14:textId="77777777" w:rsidR="00596787" w:rsidRPr="00324DB7" w:rsidRDefault="00A63872" w:rsidP="00596787">
            <w:pPr>
              <w:pStyle w:val="TAL"/>
            </w:pPr>
            <w:r w:rsidRPr="00324DB7">
              <w:rPr>
                <w:rFonts w:cs="Arial"/>
                <w:szCs w:val="18"/>
              </w:rPr>
              <w:t>AssociateId</w:t>
            </w:r>
          </w:p>
        </w:tc>
        <w:tc>
          <w:tcPr>
            <w:tcW w:w="655" w:type="pct"/>
            <w:tcMar>
              <w:top w:w="0" w:type="dxa"/>
              <w:left w:w="28" w:type="dxa"/>
              <w:bottom w:w="0" w:type="dxa"/>
              <w:right w:w="108" w:type="dxa"/>
            </w:tcMar>
          </w:tcPr>
          <w:p w14:paraId="48D10D61" w14:textId="77777777" w:rsidR="00596787" w:rsidRPr="00324DB7" w:rsidRDefault="00596787" w:rsidP="00596787">
            <w:pPr>
              <w:pStyle w:val="TAL"/>
            </w:pPr>
            <w:r w:rsidRPr="00324DB7">
              <w:t>0..N</w:t>
            </w:r>
          </w:p>
        </w:tc>
        <w:tc>
          <w:tcPr>
            <w:tcW w:w="2396" w:type="pct"/>
            <w:tcMar>
              <w:top w:w="0" w:type="dxa"/>
              <w:left w:w="28" w:type="dxa"/>
              <w:bottom w:w="0" w:type="dxa"/>
              <w:right w:w="108" w:type="dxa"/>
            </w:tcMar>
          </w:tcPr>
          <w:p w14:paraId="16FB3089" w14:textId="77777777" w:rsidR="00596787" w:rsidRPr="00324DB7" w:rsidRDefault="00A63872" w:rsidP="00596787">
            <w:pPr>
              <w:pStyle w:val="TAL"/>
              <w:rPr>
                <w:rFonts w:cs="Arial"/>
                <w:szCs w:val="18"/>
              </w:rPr>
            </w:pPr>
            <w:r w:rsidRPr="00324DB7">
              <w:rPr>
                <w:lang w:eastAsia="zh-CN"/>
              </w:rPr>
              <w:t>0</w:t>
            </w:r>
            <w:r w:rsidRPr="00324DB7">
              <w:t xml:space="preserve"> to N identifiers to associate the </w:t>
            </w:r>
            <w:r w:rsidRPr="00324DB7">
              <w:rPr>
                <w:lang w:eastAsia="zh-CN"/>
              </w:rPr>
              <w:t>information</w:t>
            </w:r>
            <w:r w:rsidRPr="00324DB7">
              <w:t xml:space="preserve"> for a specific </w:t>
            </w:r>
            <w:r w:rsidRPr="009364B4">
              <w:t>UE</w:t>
            </w:r>
            <w:r w:rsidRPr="00324DB7">
              <w:t xml:space="preserve"> or flow.</w:t>
            </w:r>
          </w:p>
        </w:tc>
      </w:tr>
      <w:tr w:rsidR="00D62D96" w:rsidRPr="00324DB7" w14:paraId="340EBD76" w14:textId="77777777" w:rsidTr="00A2588D">
        <w:trPr>
          <w:jc w:val="center"/>
        </w:trPr>
        <w:tc>
          <w:tcPr>
            <w:tcW w:w="925" w:type="pct"/>
            <w:tcMar>
              <w:top w:w="0" w:type="dxa"/>
              <w:left w:w="28" w:type="dxa"/>
              <w:bottom w:w="0" w:type="dxa"/>
              <w:right w:w="108" w:type="dxa"/>
            </w:tcMar>
          </w:tcPr>
          <w:p w14:paraId="09D1E731" w14:textId="0CAC2651" w:rsidR="00D62D96" w:rsidRPr="00324DB7" w:rsidRDefault="00D62D96" w:rsidP="00596787">
            <w:pPr>
              <w:pStyle w:val="TAL"/>
            </w:pPr>
            <w:r w:rsidRPr="00324DB7">
              <w:t>&gt;</w:t>
            </w:r>
            <w:r w:rsidRPr="009364B4">
              <w:t>ecgi</w:t>
            </w:r>
          </w:p>
        </w:tc>
        <w:tc>
          <w:tcPr>
            <w:tcW w:w="1024" w:type="pct"/>
            <w:tcMar>
              <w:top w:w="0" w:type="dxa"/>
              <w:left w:w="28" w:type="dxa"/>
              <w:bottom w:w="0" w:type="dxa"/>
              <w:right w:w="108" w:type="dxa"/>
            </w:tcMar>
          </w:tcPr>
          <w:p w14:paraId="549F0BDB" w14:textId="7C0C310B" w:rsidR="00D62D96" w:rsidRPr="00324DB7" w:rsidRDefault="00EB256E" w:rsidP="00596787">
            <w:pPr>
              <w:pStyle w:val="TAL"/>
              <w:rPr>
                <w:rFonts w:cs="Arial"/>
                <w:szCs w:val="18"/>
              </w:rPr>
            </w:pPr>
            <w:r w:rsidRPr="009364B4">
              <w:rPr>
                <w:rFonts w:cs="Arial"/>
                <w:szCs w:val="18"/>
              </w:rPr>
              <w:t>Ecgi</w:t>
            </w:r>
          </w:p>
        </w:tc>
        <w:tc>
          <w:tcPr>
            <w:tcW w:w="655" w:type="pct"/>
            <w:tcMar>
              <w:top w:w="0" w:type="dxa"/>
              <w:left w:w="28" w:type="dxa"/>
              <w:bottom w:w="0" w:type="dxa"/>
              <w:right w:w="108" w:type="dxa"/>
            </w:tcMar>
          </w:tcPr>
          <w:p w14:paraId="7496AE37" w14:textId="1F3A15F4" w:rsidR="00D62D96" w:rsidRPr="00324DB7" w:rsidRDefault="00EB256E" w:rsidP="00596787">
            <w:pPr>
              <w:pStyle w:val="TAL"/>
            </w:pPr>
            <w:r w:rsidRPr="00324DB7">
              <w:t>0..N</w:t>
            </w:r>
          </w:p>
        </w:tc>
        <w:tc>
          <w:tcPr>
            <w:tcW w:w="2396" w:type="pct"/>
            <w:tcMar>
              <w:top w:w="0" w:type="dxa"/>
              <w:left w:w="28" w:type="dxa"/>
              <w:bottom w:w="0" w:type="dxa"/>
              <w:right w:w="108" w:type="dxa"/>
            </w:tcMar>
          </w:tcPr>
          <w:p w14:paraId="53A67621" w14:textId="2C16A5D7" w:rsidR="00D62D96" w:rsidRPr="00324DB7" w:rsidRDefault="00E86413" w:rsidP="00596787">
            <w:pPr>
              <w:pStyle w:val="TAL"/>
              <w:rPr>
                <w:lang w:eastAsia="zh-CN"/>
              </w:rPr>
            </w:pPr>
            <w:r w:rsidRPr="009364B4">
              <w:t>E-UTRAN</w:t>
            </w:r>
            <w:r w:rsidRPr="00324DB7">
              <w:t xml:space="preserve"> </w:t>
            </w:r>
            <w:r w:rsidR="007E0E17" w:rsidRPr="00324DB7">
              <w:t xml:space="preserve">Cell </w:t>
            </w:r>
            <w:r w:rsidRPr="00324DB7">
              <w:t>Global Identifier.</w:t>
            </w:r>
          </w:p>
        </w:tc>
      </w:tr>
      <w:tr w:rsidR="005B6153" w:rsidRPr="00324DB7" w14:paraId="61BF4AC6" w14:textId="77777777" w:rsidTr="002D56BF">
        <w:trPr>
          <w:jc w:val="center"/>
        </w:trPr>
        <w:tc>
          <w:tcPr>
            <w:tcW w:w="925" w:type="pct"/>
            <w:tcMar>
              <w:top w:w="0" w:type="dxa"/>
              <w:left w:w="28" w:type="dxa"/>
              <w:bottom w:w="0" w:type="dxa"/>
              <w:right w:w="108" w:type="dxa"/>
            </w:tcMar>
          </w:tcPr>
          <w:p w14:paraId="277C1781" w14:textId="411DCE5F" w:rsidR="005B6153" w:rsidRPr="00324DB7" w:rsidRDefault="005B6153" w:rsidP="005B6153">
            <w:pPr>
              <w:pStyle w:val="TAL"/>
              <w:rPr>
                <w:rFonts w:cs="Arial"/>
              </w:rPr>
            </w:pPr>
            <w:r w:rsidRPr="00324DB7">
              <w:rPr>
                <w:rFonts w:cs="Arial"/>
                <w:lang w:eastAsia="zh-CN"/>
              </w:rPr>
              <w:t>&gt;hoStatus</w:t>
            </w:r>
          </w:p>
        </w:tc>
        <w:tc>
          <w:tcPr>
            <w:tcW w:w="1024" w:type="pct"/>
            <w:tcMar>
              <w:top w:w="0" w:type="dxa"/>
              <w:left w:w="28" w:type="dxa"/>
              <w:bottom w:w="0" w:type="dxa"/>
              <w:right w:w="108" w:type="dxa"/>
            </w:tcMar>
          </w:tcPr>
          <w:p w14:paraId="5E9E6D01" w14:textId="77777777" w:rsidR="005B6153" w:rsidRPr="00324DB7" w:rsidRDefault="005B6153" w:rsidP="005B6153">
            <w:pPr>
              <w:pStyle w:val="TAL"/>
              <w:rPr>
                <w:rFonts w:cs="Arial"/>
              </w:rPr>
            </w:pPr>
            <w:r w:rsidRPr="00324DB7">
              <w:rPr>
                <w:rFonts w:cs="Arial"/>
                <w:lang w:eastAsia="zh-CN"/>
              </w:rPr>
              <w:t>Enum</w:t>
            </w:r>
          </w:p>
        </w:tc>
        <w:tc>
          <w:tcPr>
            <w:tcW w:w="655" w:type="pct"/>
            <w:tcMar>
              <w:top w:w="0" w:type="dxa"/>
              <w:left w:w="28" w:type="dxa"/>
              <w:bottom w:w="0" w:type="dxa"/>
              <w:right w:w="108" w:type="dxa"/>
            </w:tcMar>
          </w:tcPr>
          <w:p w14:paraId="7EC8A197" w14:textId="77777777" w:rsidR="005B6153" w:rsidRPr="00324DB7" w:rsidRDefault="005B6153" w:rsidP="005B6153">
            <w:pPr>
              <w:pStyle w:val="TAL"/>
              <w:rPr>
                <w:rFonts w:cs="Arial"/>
              </w:rPr>
            </w:pPr>
            <w:r w:rsidRPr="00324DB7">
              <w:rPr>
                <w:rFonts w:cs="Arial"/>
                <w:lang w:eastAsia="zh-CN"/>
              </w:rPr>
              <w:t>0..N</w:t>
            </w:r>
          </w:p>
        </w:tc>
        <w:tc>
          <w:tcPr>
            <w:tcW w:w="2396" w:type="pct"/>
            <w:tcMar>
              <w:top w:w="0" w:type="dxa"/>
              <w:left w:w="28" w:type="dxa"/>
              <w:bottom w:w="0" w:type="dxa"/>
              <w:right w:w="108" w:type="dxa"/>
            </w:tcMar>
          </w:tcPr>
          <w:p w14:paraId="0B0A8E9C" w14:textId="185B72F9" w:rsidR="005B6153" w:rsidRPr="00324DB7" w:rsidRDefault="005B6153" w:rsidP="005B6153">
            <w:pPr>
              <w:pStyle w:val="TAL"/>
              <w:rPr>
                <w:rFonts w:cs="Arial"/>
                <w:szCs w:val="18"/>
              </w:rPr>
            </w:pPr>
            <w:r w:rsidRPr="00324DB7">
              <w:rPr>
                <w:rFonts w:cs="Arial"/>
                <w:szCs w:val="18"/>
              </w:rPr>
              <w:t>In case hoStatus is not included in the subscription request, the default value 3</w:t>
            </w:r>
            <w:r w:rsidR="008E4FB5" w:rsidRPr="00324DB7">
              <w:rPr>
                <w:rFonts w:cs="Arial"/>
                <w:szCs w:val="18"/>
              </w:rPr>
              <w:t xml:space="preserve"> </w:t>
            </w:r>
            <w:r w:rsidRPr="00324DB7">
              <w:rPr>
                <w:rFonts w:cs="Arial"/>
                <w:szCs w:val="18"/>
              </w:rPr>
              <w:t>=</w:t>
            </w:r>
            <w:r w:rsidR="008E4FB5" w:rsidRPr="00324DB7">
              <w:rPr>
                <w:rFonts w:cs="Arial"/>
                <w:szCs w:val="18"/>
              </w:rPr>
              <w:t xml:space="preserve"> COMPLETED </w:t>
            </w:r>
            <w:r w:rsidRPr="00324DB7">
              <w:rPr>
                <w:rFonts w:cs="Arial"/>
                <w:szCs w:val="18"/>
              </w:rPr>
              <w:t>shall be used and included in the response</w:t>
            </w:r>
            <w:r w:rsidR="00383E18" w:rsidRPr="00324DB7">
              <w:rPr>
                <w:rFonts w:cs="Arial"/>
                <w:szCs w:val="18"/>
              </w:rPr>
              <w:t>:</w:t>
            </w:r>
          </w:p>
          <w:p w14:paraId="2F0DB025" w14:textId="497CB3DD" w:rsidR="00A4350A" w:rsidRPr="00324DB7" w:rsidRDefault="00A4350A" w:rsidP="00A4350A">
            <w:pPr>
              <w:pStyle w:val="TAL"/>
            </w:pPr>
            <w:r w:rsidRPr="00324DB7">
              <w:t>1 = IN_PREPARATION</w:t>
            </w:r>
            <w:r w:rsidR="00E4712B" w:rsidRPr="00324DB7">
              <w:t>.</w:t>
            </w:r>
          </w:p>
          <w:p w14:paraId="3B2B3B22" w14:textId="500CF7C8" w:rsidR="00A4350A" w:rsidRPr="00324DB7" w:rsidRDefault="00A4350A" w:rsidP="00A4350A">
            <w:pPr>
              <w:pStyle w:val="TAL"/>
            </w:pPr>
            <w:r w:rsidRPr="00324DB7">
              <w:t>2 = IN_EXECUTION</w:t>
            </w:r>
            <w:r w:rsidR="00E4712B" w:rsidRPr="00324DB7">
              <w:t>.</w:t>
            </w:r>
          </w:p>
          <w:p w14:paraId="048849F7" w14:textId="1C8A8CF9" w:rsidR="00A4350A" w:rsidRPr="00324DB7" w:rsidRDefault="00A4350A" w:rsidP="00A4350A">
            <w:pPr>
              <w:pStyle w:val="TAL"/>
            </w:pPr>
            <w:r w:rsidRPr="00324DB7">
              <w:t>3 = COMPLETED</w:t>
            </w:r>
            <w:r w:rsidR="00E4712B" w:rsidRPr="00324DB7">
              <w:t>.</w:t>
            </w:r>
          </w:p>
          <w:p w14:paraId="7B8A4E8F" w14:textId="0A4EF3B8" w:rsidR="00A4350A" w:rsidRPr="00324DB7" w:rsidRDefault="00A4350A" w:rsidP="00A4350A">
            <w:pPr>
              <w:pStyle w:val="TAL"/>
            </w:pPr>
            <w:r w:rsidRPr="00324DB7">
              <w:t>4 = REJECTED</w:t>
            </w:r>
            <w:r w:rsidR="00E4712B" w:rsidRPr="00324DB7">
              <w:t>.</w:t>
            </w:r>
          </w:p>
          <w:p w14:paraId="03F4CF3F" w14:textId="77777777" w:rsidR="005B6153" w:rsidRPr="00324DB7" w:rsidRDefault="00A4350A" w:rsidP="005B6153">
            <w:pPr>
              <w:pStyle w:val="TAL"/>
              <w:rPr>
                <w:rFonts w:cs="Arial"/>
                <w:szCs w:val="18"/>
              </w:rPr>
            </w:pPr>
            <w:r w:rsidRPr="00324DB7">
              <w:t>5 = CANCELLED</w:t>
            </w:r>
            <w:r w:rsidR="0015773E" w:rsidRPr="00324DB7">
              <w:t>.</w:t>
            </w:r>
          </w:p>
        </w:tc>
      </w:tr>
      <w:tr w:rsidR="005B6153" w:rsidRPr="00324DB7" w14:paraId="5E379210" w14:textId="77777777" w:rsidTr="002D56BF">
        <w:trPr>
          <w:jc w:val="center"/>
        </w:trPr>
        <w:tc>
          <w:tcPr>
            <w:tcW w:w="925" w:type="pct"/>
            <w:tcMar>
              <w:top w:w="0" w:type="dxa"/>
              <w:left w:w="28" w:type="dxa"/>
              <w:bottom w:w="0" w:type="dxa"/>
              <w:right w:w="108" w:type="dxa"/>
            </w:tcMar>
          </w:tcPr>
          <w:p w14:paraId="02A47230" w14:textId="77777777" w:rsidR="005B6153" w:rsidRPr="00324DB7" w:rsidRDefault="005B6153" w:rsidP="005B6153">
            <w:pPr>
              <w:pStyle w:val="TAL"/>
              <w:rPr>
                <w:rFonts w:cs="Arial"/>
                <w:lang w:eastAsia="zh-CN"/>
              </w:rPr>
            </w:pPr>
            <w:r w:rsidRPr="00324DB7">
              <w:rPr>
                <w:rFonts w:cs="Arial"/>
                <w:lang w:eastAsia="zh-CN"/>
              </w:rPr>
              <w:t>expiryDeadline</w:t>
            </w:r>
          </w:p>
        </w:tc>
        <w:tc>
          <w:tcPr>
            <w:tcW w:w="1024" w:type="pct"/>
            <w:tcMar>
              <w:top w:w="0" w:type="dxa"/>
              <w:left w:w="28" w:type="dxa"/>
              <w:bottom w:w="0" w:type="dxa"/>
              <w:right w:w="108" w:type="dxa"/>
            </w:tcMar>
          </w:tcPr>
          <w:p w14:paraId="79BD5042" w14:textId="77777777" w:rsidR="005B6153" w:rsidRPr="00324DB7" w:rsidRDefault="005B6153" w:rsidP="005B6153">
            <w:pPr>
              <w:pStyle w:val="TAL"/>
              <w:rPr>
                <w:rFonts w:cs="Arial"/>
                <w:lang w:eastAsia="zh-CN"/>
              </w:rPr>
            </w:pPr>
            <w:r w:rsidRPr="00324DB7">
              <w:rPr>
                <w:lang w:eastAsia="zh-CN"/>
              </w:rPr>
              <w:t>TimeStamp</w:t>
            </w:r>
          </w:p>
        </w:tc>
        <w:tc>
          <w:tcPr>
            <w:tcW w:w="655" w:type="pct"/>
            <w:tcMar>
              <w:top w:w="0" w:type="dxa"/>
              <w:left w:w="28" w:type="dxa"/>
              <w:bottom w:w="0" w:type="dxa"/>
              <w:right w:w="108" w:type="dxa"/>
            </w:tcMar>
          </w:tcPr>
          <w:p w14:paraId="6EBCF65A" w14:textId="77777777" w:rsidR="005B6153" w:rsidRPr="00324DB7" w:rsidRDefault="005B6153" w:rsidP="005B6153">
            <w:pPr>
              <w:pStyle w:val="TAL"/>
              <w:rPr>
                <w:rFonts w:cs="Arial"/>
                <w:lang w:eastAsia="zh-CN"/>
              </w:rPr>
            </w:pPr>
            <w:r w:rsidRPr="00324DB7">
              <w:rPr>
                <w:lang w:eastAsia="zh-CN"/>
              </w:rPr>
              <w:t>0..1</w:t>
            </w:r>
          </w:p>
        </w:tc>
        <w:tc>
          <w:tcPr>
            <w:tcW w:w="2396" w:type="pct"/>
            <w:tcMar>
              <w:top w:w="0" w:type="dxa"/>
              <w:left w:w="28" w:type="dxa"/>
              <w:bottom w:w="0" w:type="dxa"/>
              <w:right w:w="108" w:type="dxa"/>
            </w:tcMar>
          </w:tcPr>
          <w:p w14:paraId="6243CDB5" w14:textId="11E8835B" w:rsidR="005B6153" w:rsidRPr="00324DB7" w:rsidRDefault="005B6153" w:rsidP="005B6153">
            <w:pPr>
              <w:pStyle w:val="TAL"/>
              <w:rPr>
                <w:rFonts w:cs="Arial"/>
                <w:szCs w:val="18"/>
              </w:rPr>
            </w:pPr>
            <w:r w:rsidRPr="00324DB7">
              <w:rPr>
                <w:lang w:eastAsia="zh-CN"/>
              </w:rPr>
              <w:t>Time stamp</w:t>
            </w:r>
            <w:r w:rsidR="00E4712B" w:rsidRPr="00324DB7">
              <w:rPr>
                <w:lang w:eastAsia="zh-CN"/>
              </w:rPr>
              <w:t>.</w:t>
            </w:r>
          </w:p>
        </w:tc>
      </w:tr>
      <w:tr w:rsidR="00E16D99" w:rsidRPr="00324DB7" w14:paraId="60D11322" w14:textId="77777777" w:rsidTr="00E16D99">
        <w:trPr>
          <w:jc w:val="center"/>
        </w:trPr>
        <w:tc>
          <w:tcPr>
            <w:tcW w:w="5000" w:type="pct"/>
            <w:gridSpan w:val="4"/>
            <w:tcMar>
              <w:top w:w="0" w:type="dxa"/>
              <w:left w:w="28" w:type="dxa"/>
              <w:bottom w:w="0" w:type="dxa"/>
              <w:right w:w="108" w:type="dxa"/>
            </w:tcMar>
          </w:tcPr>
          <w:p w14:paraId="4BDC630F" w14:textId="79ED849F" w:rsidR="00E16D99" w:rsidRPr="00324DB7" w:rsidRDefault="00E16D99" w:rsidP="00637F65">
            <w:pPr>
              <w:pStyle w:val="TAN"/>
              <w:rPr>
                <w:lang w:eastAsia="zh-CN"/>
              </w:rPr>
            </w:pPr>
            <w:r w:rsidRPr="00324DB7">
              <w:rPr>
                <w:lang w:eastAsia="ko-KR"/>
              </w:rPr>
              <w:t>NOTE</w:t>
            </w:r>
            <w:r w:rsidR="00637F65" w:rsidRPr="00324DB7">
              <w:rPr>
                <w:lang w:eastAsia="ko-KR"/>
              </w:rPr>
              <w:t>:</w:t>
            </w:r>
            <w:r w:rsidR="00637F65" w:rsidRPr="00324DB7">
              <w:rPr>
                <w:lang w:eastAsia="ko-KR"/>
              </w:rPr>
              <w:tab/>
            </w:r>
            <w:r w:rsidRPr="00324DB7">
              <w:rPr>
                <w:lang w:eastAsia="ko-KR"/>
              </w:rPr>
              <w:t>At least one of callbackReference and websockNotifConfig shall be provided by the service consumer.</w:t>
            </w:r>
            <w:r w:rsidR="002614E7" w:rsidRPr="00324DB7">
              <w:rPr>
                <w:lang w:eastAsia="ko-KR"/>
              </w:rPr>
              <w:t xml:space="preserve"> </w:t>
            </w:r>
            <w:r w:rsidRPr="00324DB7">
              <w:rPr>
                <w:lang w:eastAsia="ko-KR"/>
              </w:rPr>
              <w:t xml:space="preserve">If both are provided, it is up to </w:t>
            </w:r>
            <w:r w:rsidRPr="009364B4">
              <w:rPr>
                <w:lang w:eastAsia="ko-KR"/>
              </w:rPr>
              <w:t>RNIS</w:t>
            </w:r>
            <w:r w:rsidRPr="00324DB7">
              <w:rPr>
                <w:lang w:eastAsia="ko-KR"/>
              </w:rPr>
              <w:t xml:space="preserve"> to</w:t>
            </w:r>
            <w:r w:rsidR="006B7E4D" w:rsidRPr="00324DB7">
              <w:rPr>
                <w:lang w:eastAsia="ko-KR"/>
              </w:rPr>
              <w:t xml:space="preserve"> </w:t>
            </w:r>
            <w:r w:rsidR="0096286F" w:rsidRPr="00324DB7">
              <w:rPr>
                <w:lang w:eastAsia="ko-KR"/>
              </w:rPr>
              <w:t>choose</w:t>
            </w:r>
            <w:r w:rsidRPr="00324DB7">
              <w:rPr>
                <w:lang w:eastAsia="ko-KR"/>
              </w:rPr>
              <w:t xml:space="preserve"> an alternative and return only that alternative in the response, specified in </w:t>
            </w:r>
            <w:r w:rsidRPr="009364B4">
              <w:rPr>
                <w:lang w:eastAsia="ko-KR"/>
              </w:rPr>
              <w:t>ETSI GS MEC 009</w:t>
            </w:r>
            <w:r w:rsidR="0004540A" w:rsidRPr="009364B4">
              <w:rPr>
                <w:lang w:eastAsia="ko-KR"/>
              </w:rPr>
              <w:t xml:space="preserve"> [</w:t>
            </w:r>
            <w:r w:rsidR="0004540A" w:rsidRPr="009364B4">
              <w:rPr>
                <w:lang w:eastAsia="ko-KR"/>
              </w:rPr>
              <w:fldChar w:fldCharType="begin"/>
            </w:r>
            <w:r w:rsidR="008B664B" w:rsidRPr="009364B4">
              <w:rPr>
                <w:lang w:eastAsia="ko-KR"/>
              </w:rPr>
              <w:instrText xml:space="preserve">REF REF_GSMEC009  \h </w:instrText>
            </w:r>
            <w:r w:rsidR="0004540A" w:rsidRPr="009364B4">
              <w:rPr>
                <w:lang w:eastAsia="ko-KR"/>
              </w:rPr>
            </w:r>
            <w:r w:rsidR="0004540A" w:rsidRPr="009364B4">
              <w:rPr>
                <w:lang w:eastAsia="ko-KR"/>
              </w:rPr>
              <w:fldChar w:fldCharType="separate"/>
            </w:r>
            <w:r w:rsidR="008B664B" w:rsidRPr="009364B4">
              <w:rPr>
                <w:noProof/>
              </w:rPr>
              <w:t>6</w:t>
            </w:r>
            <w:r w:rsidR="0004540A" w:rsidRPr="009364B4">
              <w:rPr>
                <w:lang w:eastAsia="ko-KR"/>
              </w:rPr>
              <w:fldChar w:fldCharType="end"/>
            </w:r>
            <w:r w:rsidR="0004540A" w:rsidRPr="009364B4">
              <w:rPr>
                <w:lang w:eastAsia="ko-KR"/>
              </w:rPr>
              <w:t>]</w:t>
            </w:r>
            <w:r w:rsidRPr="00324DB7">
              <w:t xml:space="preserve">, as described in </w:t>
            </w:r>
            <w:r w:rsidR="002614E7" w:rsidRPr="00324DB7">
              <w:t>clause</w:t>
            </w:r>
            <w:r w:rsidRPr="00324DB7">
              <w:t xml:space="preserve"> 6.12a.</w:t>
            </w:r>
          </w:p>
        </w:tc>
      </w:tr>
    </w:tbl>
    <w:p w14:paraId="14EB4C94" w14:textId="77777777" w:rsidR="005654CB" w:rsidRPr="00324DB7" w:rsidRDefault="005654CB" w:rsidP="005654CB"/>
    <w:p w14:paraId="21E5784C" w14:textId="77777777" w:rsidR="005654CB" w:rsidRPr="00324DB7" w:rsidRDefault="00157FA9" w:rsidP="005654CB">
      <w:pPr>
        <w:pStyle w:val="Heading3"/>
      </w:pPr>
      <w:bookmarkStart w:id="130" w:name="_Toc95469302"/>
      <w:bookmarkStart w:id="131" w:name="_Toc95816988"/>
      <w:r w:rsidRPr="00324DB7">
        <w:t>6</w:t>
      </w:r>
      <w:r w:rsidR="005654CB" w:rsidRPr="00324DB7">
        <w:t>.3.3</w:t>
      </w:r>
      <w:r w:rsidR="005654CB" w:rsidRPr="00324DB7">
        <w:tab/>
        <w:t>Type: RabEstSubscription</w:t>
      </w:r>
      <w:bookmarkEnd w:id="130"/>
      <w:bookmarkEnd w:id="131"/>
    </w:p>
    <w:p w14:paraId="7B44CDBA" w14:textId="77777777" w:rsidR="005654CB" w:rsidRPr="00324DB7" w:rsidRDefault="005654CB" w:rsidP="005654CB">
      <w:r w:rsidRPr="00324DB7">
        <w:t xml:space="preserve">This type represents a subscription to </w:t>
      </w:r>
      <w:r w:rsidRPr="009364B4">
        <w:t>RAB</w:t>
      </w:r>
      <w:r w:rsidRPr="00324DB7">
        <w:t xml:space="preserve"> establishment notifications from Radio Network Information Service.</w:t>
      </w:r>
    </w:p>
    <w:p w14:paraId="19955BC6" w14:textId="77777777" w:rsidR="005654CB" w:rsidRPr="00324DB7" w:rsidRDefault="005654CB" w:rsidP="005654CB">
      <w:pPr>
        <w:pStyle w:val="TH"/>
      </w:pPr>
      <w:r w:rsidRPr="00324DB7">
        <w:lastRenderedPageBreak/>
        <w:t xml:space="preserve">Table </w:t>
      </w:r>
      <w:r w:rsidR="00157FA9" w:rsidRPr="00324DB7">
        <w:t>6</w:t>
      </w:r>
      <w:r w:rsidRPr="00324DB7">
        <w:t>.3.3-1</w:t>
      </w:r>
      <w:r w:rsidR="00713128" w:rsidRPr="00324DB7">
        <w:t>:</w:t>
      </w:r>
      <w:r w:rsidRPr="00324DB7">
        <w:t xml:space="preserve"> </w:t>
      </w:r>
      <w:r w:rsidR="00585EFF" w:rsidRPr="00324DB7">
        <w:t xml:space="preserve">Attributes </w:t>
      </w:r>
      <w:r w:rsidRPr="00324DB7">
        <w:t>of the RabEstSubscription</w:t>
      </w:r>
    </w:p>
    <w:tbl>
      <w:tblPr>
        <w:tblW w:w="51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24"/>
        <w:gridCol w:w="2019"/>
        <w:gridCol w:w="1291"/>
        <w:gridCol w:w="4724"/>
      </w:tblGrid>
      <w:tr w:rsidR="005654CB" w:rsidRPr="00324DB7" w14:paraId="2CFFD7F0" w14:textId="77777777" w:rsidTr="00305FB8">
        <w:trPr>
          <w:jc w:val="center"/>
        </w:trPr>
        <w:tc>
          <w:tcPr>
            <w:tcW w:w="925" w:type="pct"/>
            <w:shd w:val="clear" w:color="auto" w:fill="C0C0C0"/>
            <w:tcMar>
              <w:top w:w="0" w:type="dxa"/>
              <w:left w:w="28" w:type="dxa"/>
              <w:bottom w:w="0" w:type="dxa"/>
              <w:right w:w="108" w:type="dxa"/>
            </w:tcMar>
          </w:tcPr>
          <w:p w14:paraId="11EE7082" w14:textId="77777777" w:rsidR="005654CB" w:rsidRPr="00324DB7" w:rsidRDefault="00585EFF"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035ED9D6" w14:textId="77777777" w:rsidR="005654CB" w:rsidRPr="00324DB7" w:rsidRDefault="00596787" w:rsidP="00CD7E50">
            <w:pPr>
              <w:pStyle w:val="TAH"/>
            </w:pPr>
            <w:r w:rsidRPr="00324DB7">
              <w:t xml:space="preserve">Data </w:t>
            </w:r>
            <w:r w:rsidR="00E03180" w:rsidRPr="00324DB7">
              <w:t>t</w:t>
            </w:r>
            <w:r w:rsidR="002B5A2A" w:rsidRPr="00324DB7">
              <w:t>ype</w:t>
            </w:r>
          </w:p>
        </w:tc>
        <w:tc>
          <w:tcPr>
            <w:tcW w:w="655" w:type="pct"/>
            <w:shd w:val="clear" w:color="auto" w:fill="C0C0C0"/>
            <w:tcMar>
              <w:top w:w="0" w:type="dxa"/>
              <w:left w:w="28" w:type="dxa"/>
              <w:bottom w:w="0" w:type="dxa"/>
              <w:right w:w="108" w:type="dxa"/>
            </w:tcMar>
          </w:tcPr>
          <w:p w14:paraId="68D79977" w14:textId="77777777" w:rsidR="005654CB" w:rsidRPr="00324DB7" w:rsidRDefault="005654CB" w:rsidP="00CD7E50">
            <w:pPr>
              <w:pStyle w:val="TAH"/>
            </w:pPr>
            <w:r w:rsidRPr="00324DB7">
              <w:t>Cardinality</w:t>
            </w:r>
          </w:p>
        </w:tc>
        <w:tc>
          <w:tcPr>
            <w:tcW w:w="2396" w:type="pct"/>
            <w:shd w:val="clear" w:color="auto" w:fill="C0C0C0"/>
            <w:tcMar>
              <w:top w:w="0" w:type="dxa"/>
              <w:left w:w="28" w:type="dxa"/>
              <w:bottom w:w="0" w:type="dxa"/>
              <w:right w:w="108" w:type="dxa"/>
            </w:tcMar>
          </w:tcPr>
          <w:p w14:paraId="3227694F" w14:textId="77777777" w:rsidR="005654CB" w:rsidRPr="00324DB7" w:rsidRDefault="005654CB" w:rsidP="00CD7E50">
            <w:pPr>
              <w:pStyle w:val="TAH"/>
            </w:pPr>
            <w:r w:rsidRPr="00324DB7">
              <w:t>Description</w:t>
            </w:r>
          </w:p>
        </w:tc>
      </w:tr>
      <w:tr w:rsidR="00715F06" w:rsidRPr="00324DB7" w14:paraId="62B1CCCC" w14:textId="77777777" w:rsidTr="00305FB8">
        <w:trPr>
          <w:jc w:val="center"/>
        </w:trPr>
        <w:tc>
          <w:tcPr>
            <w:tcW w:w="925" w:type="pct"/>
            <w:tcMar>
              <w:top w:w="0" w:type="dxa"/>
              <w:left w:w="28" w:type="dxa"/>
              <w:bottom w:w="0" w:type="dxa"/>
              <w:right w:w="108" w:type="dxa"/>
            </w:tcMar>
          </w:tcPr>
          <w:p w14:paraId="13736096" w14:textId="0AF58257" w:rsidR="00715F06" w:rsidRPr="00324DB7" w:rsidRDefault="00715F06" w:rsidP="00715F06">
            <w:pPr>
              <w:pStyle w:val="TAL"/>
            </w:pPr>
            <w:r w:rsidRPr="00324DB7">
              <w:t>subscriptionType</w:t>
            </w:r>
          </w:p>
        </w:tc>
        <w:tc>
          <w:tcPr>
            <w:tcW w:w="1024" w:type="pct"/>
            <w:tcMar>
              <w:top w:w="0" w:type="dxa"/>
              <w:left w:w="28" w:type="dxa"/>
              <w:bottom w:w="0" w:type="dxa"/>
              <w:right w:w="108" w:type="dxa"/>
            </w:tcMar>
          </w:tcPr>
          <w:p w14:paraId="4C4D122A" w14:textId="0795FBBB" w:rsidR="00715F06" w:rsidRPr="00324DB7" w:rsidRDefault="00715F06" w:rsidP="00715F06">
            <w:pPr>
              <w:pStyle w:val="TAL"/>
            </w:pPr>
            <w:r w:rsidRPr="00324DB7">
              <w:t>String</w:t>
            </w:r>
          </w:p>
        </w:tc>
        <w:tc>
          <w:tcPr>
            <w:tcW w:w="655" w:type="pct"/>
            <w:tcMar>
              <w:top w:w="0" w:type="dxa"/>
              <w:left w:w="28" w:type="dxa"/>
              <w:bottom w:w="0" w:type="dxa"/>
              <w:right w:w="108" w:type="dxa"/>
            </w:tcMar>
          </w:tcPr>
          <w:p w14:paraId="43BEAD86" w14:textId="1FE6EA49" w:rsidR="00715F06" w:rsidRPr="00324DB7" w:rsidRDefault="00715F06" w:rsidP="00715F06">
            <w:pPr>
              <w:pStyle w:val="TAL"/>
            </w:pPr>
            <w:r w:rsidRPr="00324DB7">
              <w:t>1</w:t>
            </w:r>
          </w:p>
        </w:tc>
        <w:tc>
          <w:tcPr>
            <w:tcW w:w="2396" w:type="pct"/>
            <w:tcMar>
              <w:top w:w="0" w:type="dxa"/>
              <w:left w:w="28" w:type="dxa"/>
              <w:bottom w:w="0" w:type="dxa"/>
              <w:right w:w="108" w:type="dxa"/>
            </w:tcMar>
          </w:tcPr>
          <w:p w14:paraId="0513C679" w14:textId="4B377D68" w:rsidR="00715F06" w:rsidRPr="00324DB7" w:rsidRDefault="00715F06" w:rsidP="00715F06">
            <w:pPr>
              <w:pStyle w:val="TAL"/>
              <w:rPr>
                <w:rFonts w:cs="Arial"/>
                <w:szCs w:val="18"/>
              </w:rPr>
            </w:pPr>
            <w:r w:rsidRPr="00324DB7">
              <w:rPr>
                <w:rFonts w:cs="Arial"/>
                <w:szCs w:val="18"/>
              </w:rPr>
              <w:t xml:space="preserve">Shall be set to </w:t>
            </w:r>
            <w:r w:rsidR="00AD4375" w:rsidRPr="00324DB7">
              <w:rPr>
                <w:rFonts w:cs="Arial"/>
                <w:szCs w:val="18"/>
              </w:rPr>
              <w:t>"</w:t>
            </w:r>
            <w:r w:rsidRPr="00324DB7">
              <w:t>RabEstSubscription</w:t>
            </w:r>
            <w:r w:rsidR="00AD4375" w:rsidRPr="00324DB7">
              <w:t>"</w:t>
            </w:r>
            <w:r w:rsidRPr="00324DB7">
              <w:t>.</w:t>
            </w:r>
          </w:p>
        </w:tc>
      </w:tr>
      <w:tr w:rsidR="005654CB" w:rsidRPr="00324DB7" w14:paraId="0FE0C4AA" w14:textId="77777777" w:rsidTr="00305FB8">
        <w:trPr>
          <w:jc w:val="center"/>
        </w:trPr>
        <w:tc>
          <w:tcPr>
            <w:tcW w:w="925" w:type="pct"/>
            <w:tcMar>
              <w:top w:w="0" w:type="dxa"/>
              <w:left w:w="28" w:type="dxa"/>
              <w:bottom w:w="0" w:type="dxa"/>
              <w:right w:w="108" w:type="dxa"/>
            </w:tcMar>
          </w:tcPr>
          <w:p w14:paraId="6E0BDCAA" w14:textId="77777777" w:rsidR="005654CB" w:rsidRPr="00324DB7" w:rsidRDefault="005654CB" w:rsidP="00CD7E50">
            <w:pPr>
              <w:pStyle w:val="TAL"/>
            </w:pPr>
            <w:r w:rsidRPr="00324DB7">
              <w:t>callbackReference</w:t>
            </w:r>
          </w:p>
        </w:tc>
        <w:tc>
          <w:tcPr>
            <w:tcW w:w="1024" w:type="pct"/>
            <w:tcMar>
              <w:top w:w="0" w:type="dxa"/>
              <w:left w:w="28" w:type="dxa"/>
              <w:bottom w:w="0" w:type="dxa"/>
              <w:right w:w="108" w:type="dxa"/>
            </w:tcMar>
          </w:tcPr>
          <w:p w14:paraId="581D54BA" w14:textId="7BE4F41B" w:rsidR="005654CB" w:rsidRPr="00324DB7" w:rsidRDefault="007E0E17" w:rsidP="00CD7E50">
            <w:pPr>
              <w:pStyle w:val="TAL"/>
            </w:pPr>
            <w:r w:rsidRPr="009364B4">
              <w:t>Uri</w:t>
            </w:r>
          </w:p>
        </w:tc>
        <w:tc>
          <w:tcPr>
            <w:tcW w:w="655" w:type="pct"/>
            <w:tcMar>
              <w:top w:w="0" w:type="dxa"/>
              <w:left w:w="28" w:type="dxa"/>
              <w:bottom w:w="0" w:type="dxa"/>
              <w:right w:w="108" w:type="dxa"/>
            </w:tcMar>
          </w:tcPr>
          <w:p w14:paraId="78483DDB" w14:textId="181BB043" w:rsidR="005654CB" w:rsidRPr="00324DB7" w:rsidRDefault="00E16D99" w:rsidP="00CD7E50">
            <w:pPr>
              <w:pStyle w:val="TAL"/>
            </w:pPr>
            <w:r w:rsidRPr="00324DB7">
              <w:t>0..</w:t>
            </w:r>
            <w:r w:rsidR="005654CB" w:rsidRPr="00324DB7">
              <w:t>1</w:t>
            </w:r>
          </w:p>
        </w:tc>
        <w:tc>
          <w:tcPr>
            <w:tcW w:w="2396" w:type="pct"/>
            <w:tcMar>
              <w:top w:w="0" w:type="dxa"/>
              <w:left w:w="28" w:type="dxa"/>
              <w:bottom w:w="0" w:type="dxa"/>
              <w:right w:w="108" w:type="dxa"/>
            </w:tcMar>
          </w:tcPr>
          <w:p w14:paraId="0679F60B" w14:textId="1717F131" w:rsidR="005654CB" w:rsidRPr="00324DB7" w:rsidRDefault="00E16D99" w:rsidP="00CD7E50">
            <w:pPr>
              <w:pStyle w:val="TAL"/>
            </w:pPr>
            <w:r w:rsidRPr="009364B4">
              <w:rPr>
                <w:lang w:eastAsia="ko-KR"/>
              </w:rPr>
              <w:t>URI</w:t>
            </w:r>
            <w:r w:rsidRPr="00324DB7">
              <w:rPr>
                <w:lang w:eastAsia="ko-KR"/>
              </w:rPr>
              <w:t xml:space="preserve"> exposed by the client on which to receive notifications via </w:t>
            </w:r>
            <w:r w:rsidRPr="009364B4">
              <w:rPr>
                <w:lang w:eastAsia="ko-KR"/>
              </w:rPr>
              <w:t>HTTP</w:t>
            </w:r>
            <w:r w:rsidRPr="00324DB7">
              <w:rPr>
                <w:lang w:eastAsia="ko-KR"/>
              </w:rPr>
              <w:t>.</w:t>
            </w:r>
            <w:r w:rsidR="002614E7" w:rsidRPr="00324DB7">
              <w:rPr>
                <w:rFonts w:cs="Arial"/>
                <w:szCs w:val="18"/>
              </w:rPr>
              <w:t xml:space="preserve"> </w:t>
            </w:r>
            <w:r w:rsidRPr="00324DB7">
              <w:t>See</w:t>
            </w:r>
            <w:r w:rsidR="002614E7" w:rsidRPr="00324DB7">
              <w:t xml:space="preserve"> note</w:t>
            </w:r>
            <w:r w:rsidRPr="00324DB7">
              <w:t>.</w:t>
            </w:r>
          </w:p>
        </w:tc>
      </w:tr>
      <w:tr w:rsidR="00E16D99" w:rsidRPr="00324DB7" w14:paraId="5F22B1B8" w14:textId="77777777" w:rsidTr="00305FB8">
        <w:trPr>
          <w:jc w:val="center"/>
        </w:trPr>
        <w:tc>
          <w:tcPr>
            <w:tcW w:w="925" w:type="pct"/>
            <w:tcMar>
              <w:top w:w="0" w:type="dxa"/>
              <w:left w:w="28" w:type="dxa"/>
              <w:bottom w:w="0" w:type="dxa"/>
              <w:right w:w="108" w:type="dxa"/>
            </w:tcMar>
          </w:tcPr>
          <w:p w14:paraId="0FCE1B39" w14:textId="0A758F74" w:rsidR="00E16D99" w:rsidRPr="00324DB7" w:rsidRDefault="00E16D99" w:rsidP="00E16D99">
            <w:pPr>
              <w:pStyle w:val="TAL"/>
            </w:pPr>
            <w:r w:rsidRPr="00324DB7">
              <w:t>requestTestNotification</w:t>
            </w:r>
          </w:p>
        </w:tc>
        <w:tc>
          <w:tcPr>
            <w:tcW w:w="1024" w:type="pct"/>
            <w:tcMar>
              <w:top w:w="0" w:type="dxa"/>
              <w:left w:w="28" w:type="dxa"/>
              <w:bottom w:w="0" w:type="dxa"/>
              <w:right w:w="108" w:type="dxa"/>
            </w:tcMar>
          </w:tcPr>
          <w:p w14:paraId="70F705E9" w14:textId="5B0CFCED" w:rsidR="00E16D99" w:rsidRPr="00324DB7" w:rsidDel="007E0E17" w:rsidRDefault="00E16D99" w:rsidP="00E16D99">
            <w:pPr>
              <w:pStyle w:val="TAL"/>
            </w:pPr>
            <w:r w:rsidRPr="00324DB7">
              <w:t>Boolean</w:t>
            </w:r>
          </w:p>
        </w:tc>
        <w:tc>
          <w:tcPr>
            <w:tcW w:w="655" w:type="pct"/>
            <w:tcMar>
              <w:top w:w="0" w:type="dxa"/>
              <w:left w:w="28" w:type="dxa"/>
              <w:bottom w:w="0" w:type="dxa"/>
              <w:right w:w="108" w:type="dxa"/>
            </w:tcMar>
          </w:tcPr>
          <w:p w14:paraId="4FAAC24A" w14:textId="1C4FFB3F" w:rsidR="00E16D99" w:rsidRPr="00324DB7" w:rsidRDefault="00E16D99" w:rsidP="00E16D99">
            <w:pPr>
              <w:pStyle w:val="TAL"/>
            </w:pPr>
            <w:r w:rsidRPr="00324DB7">
              <w:t>0..1</w:t>
            </w:r>
          </w:p>
        </w:tc>
        <w:tc>
          <w:tcPr>
            <w:tcW w:w="2396" w:type="pct"/>
            <w:tcMar>
              <w:top w:w="0" w:type="dxa"/>
              <w:left w:w="28" w:type="dxa"/>
              <w:bottom w:w="0" w:type="dxa"/>
              <w:right w:w="108" w:type="dxa"/>
            </w:tcMar>
          </w:tcPr>
          <w:p w14:paraId="64EC7A74" w14:textId="09E7E982" w:rsidR="00E16D99" w:rsidRPr="00324DB7" w:rsidRDefault="00E16D99" w:rsidP="00E16D99">
            <w:pPr>
              <w:pStyle w:val="TAL"/>
              <w:rPr>
                <w:lang w:eastAsia="ko-KR"/>
              </w:rPr>
            </w:pPr>
            <w:r w:rsidRPr="00324DB7">
              <w:rPr>
                <w:rFonts w:cs="Arial"/>
                <w:szCs w:val="18"/>
              </w:rPr>
              <w:t xml:space="preserve">Shall be set to TRUE by the service consumer to request a test </w:t>
            </w:r>
            <w:r w:rsidRPr="00324DB7">
              <w:rPr>
                <w:szCs w:val="18"/>
              </w:rPr>
              <w:t>notification</w:t>
            </w:r>
            <w:r w:rsidRPr="00324DB7">
              <w:rPr>
                <w:rFonts w:cs="Arial"/>
                <w:szCs w:val="18"/>
              </w:rPr>
              <w:t xml:space="preserve"> via </w:t>
            </w:r>
            <w:r w:rsidRPr="009364B4">
              <w:rPr>
                <w:rFonts w:cs="Arial"/>
                <w:szCs w:val="18"/>
              </w:rPr>
              <w:t>HTTP</w:t>
            </w:r>
            <w:r w:rsidRPr="00324DB7">
              <w:rPr>
                <w:rFonts w:cs="Arial"/>
                <w:szCs w:val="18"/>
              </w:rPr>
              <w:t xml:space="preserve"> on the callbackReference </w:t>
            </w:r>
            <w:r w:rsidRPr="009364B4">
              <w:rPr>
                <w:rFonts w:cs="Arial"/>
                <w:szCs w:val="18"/>
              </w:rPr>
              <w:t>URI</w:t>
            </w:r>
            <w:r w:rsidRPr="00324DB7">
              <w:rPr>
                <w:rFonts w:cs="Arial"/>
                <w:szCs w:val="18"/>
              </w:rPr>
              <w:t xml:space="preserve">, </w:t>
            </w:r>
            <w:r w:rsidRPr="00324DB7">
              <w:rPr>
                <w:rFonts w:cs="Arial"/>
                <w:szCs w:val="18"/>
                <w:lang w:eastAsia="ko-KR"/>
              </w:rPr>
              <w:t xml:space="preserve">specified in </w:t>
            </w:r>
            <w:r w:rsidRPr="009364B4">
              <w:rPr>
                <w:rFonts w:cs="Arial"/>
                <w:szCs w:val="18"/>
                <w:lang w:eastAsia="ko-KR"/>
              </w:rPr>
              <w:t>ETSI GS MEC 009</w:t>
            </w:r>
            <w:r w:rsidR="0004540A" w:rsidRPr="009364B4">
              <w:rPr>
                <w:rFonts w:cs="Arial"/>
                <w:szCs w:val="18"/>
                <w:lang w:eastAsia="ko-KR"/>
              </w:rPr>
              <w:t xml:space="preserve"> [</w:t>
            </w:r>
            <w:r w:rsidR="0004540A" w:rsidRPr="009364B4">
              <w:rPr>
                <w:rFonts w:cs="Arial"/>
                <w:szCs w:val="18"/>
                <w:lang w:eastAsia="ko-KR"/>
              </w:rPr>
              <w:fldChar w:fldCharType="begin"/>
            </w:r>
            <w:r w:rsidR="008B664B" w:rsidRPr="009364B4">
              <w:rPr>
                <w:rFonts w:cs="Arial"/>
                <w:szCs w:val="18"/>
                <w:lang w:eastAsia="ko-KR"/>
              </w:rPr>
              <w:instrText xml:space="preserve">REF REF_GSMEC009  \h </w:instrText>
            </w:r>
            <w:r w:rsidR="0004540A" w:rsidRPr="009364B4">
              <w:rPr>
                <w:rFonts w:cs="Arial"/>
                <w:szCs w:val="18"/>
                <w:lang w:eastAsia="ko-KR"/>
              </w:rPr>
            </w:r>
            <w:r w:rsidR="0004540A" w:rsidRPr="009364B4">
              <w:rPr>
                <w:rFonts w:cs="Arial"/>
                <w:szCs w:val="18"/>
                <w:lang w:eastAsia="ko-KR"/>
              </w:rPr>
              <w:fldChar w:fldCharType="separate"/>
            </w:r>
            <w:r w:rsidR="008B664B" w:rsidRPr="009364B4">
              <w:rPr>
                <w:noProof/>
              </w:rPr>
              <w:t>6</w:t>
            </w:r>
            <w:r w:rsidR="0004540A" w:rsidRPr="009364B4">
              <w:rPr>
                <w:rFonts w:cs="Arial"/>
                <w:szCs w:val="18"/>
                <w:lang w:eastAsia="ko-KR"/>
              </w:rPr>
              <w:fldChar w:fldCharType="end"/>
            </w:r>
            <w:r w:rsidR="0004540A" w:rsidRPr="009364B4">
              <w:rPr>
                <w:rFonts w:cs="Arial"/>
                <w:szCs w:val="18"/>
                <w:lang w:eastAsia="ko-KR"/>
              </w:rPr>
              <w:t>]</w:t>
            </w:r>
            <w:r w:rsidRPr="00324DB7">
              <w:rPr>
                <w:rFonts w:cs="Arial"/>
                <w:szCs w:val="18"/>
              </w:rPr>
              <w:t xml:space="preserve">, as described in </w:t>
            </w:r>
            <w:r w:rsidR="002614E7" w:rsidRPr="00324DB7">
              <w:rPr>
                <w:rFonts w:cs="Arial"/>
                <w:szCs w:val="18"/>
              </w:rPr>
              <w:t>clause</w:t>
            </w:r>
            <w:r w:rsidR="00CE4DC0">
              <w:rPr>
                <w:rFonts w:cs="Arial"/>
                <w:szCs w:val="18"/>
              </w:rPr>
              <w:t> </w:t>
            </w:r>
            <w:r w:rsidRPr="00324DB7">
              <w:rPr>
                <w:rFonts w:cs="Arial"/>
                <w:szCs w:val="18"/>
              </w:rPr>
              <w:t>6.12a.</w:t>
            </w:r>
            <w:r w:rsidR="002614E7" w:rsidRPr="00324DB7">
              <w:rPr>
                <w:rFonts w:cs="Arial"/>
                <w:szCs w:val="18"/>
              </w:rPr>
              <w:t xml:space="preserve"> </w:t>
            </w:r>
          </w:p>
        </w:tc>
      </w:tr>
      <w:tr w:rsidR="00E16D99" w:rsidRPr="00324DB7" w14:paraId="030A2D65" w14:textId="77777777" w:rsidTr="00305FB8">
        <w:trPr>
          <w:jc w:val="center"/>
        </w:trPr>
        <w:tc>
          <w:tcPr>
            <w:tcW w:w="925" w:type="pct"/>
            <w:tcMar>
              <w:top w:w="0" w:type="dxa"/>
              <w:left w:w="28" w:type="dxa"/>
              <w:bottom w:w="0" w:type="dxa"/>
              <w:right w:w="108" w:type="dxa"/>
            </w:tcMar>
          </w:tcPr>
          <w:p w14:paraId="4B976E8B" w14:textId="4BE2F70E" w:rsidR="00E16D99" w:rsidRPr="00324DB7" w:rsidRDefault="00E16D99" w:rsidP="00E16D99">
            <w:pPr>
              <w:pStyle w:val="TAL"/>
            </w:pPr>
            <w:r w:rsidRPr="00324DB7">
              <w:t>websockNotifConfig</w:t>
            </w:r>
          </w:p>
        </w:tc>
        <w:tc>
          <w:tcPr>
            <w:tcW w:w="1024" w:type="pct"/>
            <w:tcMar>
              <w:top w:w="0" w:type="dxa"/>
              <w:left w:w="28" w:type="dxa"/>
              <w:bottom w:w="0" w:type="dxa"/>
              <w:right w:w="108" w:type="dxa"/>
            </w:tcMar>
          </w:tcPr>
          <w:p w14:paraId="0B789714" w14:textId="5D2CAC20" w:rsidR="00E16D99" w:rsidRPr="00324DB7" w:rsidDel="007E0E17" w:rsidRDefault="00E16D99" w:rsidP="00E16D99">
            <w:pPr>
              <w:pStyle w:val="TAL"/>
            </w:pPr>
            <w:r w:rsidRPr="00324DB7">
              <w:t>WebsockNotifConfig</w:t>
            </w:r>
          </w:p>
        </w:tc>
        <w:tc>
          <w:tcPr>
            <w:tcW w:w="655" w:type="pct"/>
            <w:tcMar>
              <w:top w:w="0" w:type="dxa"/>
              <w:left w:w="28" w:type="dxa"/>
              <w:bottom w:w="0" w:type="dxa"/>
              <w:right w:w="108" w:type="dxa"/>
            </w:tcMar>
          </w:tcPr>
          <w:p w14:paraId="2C487FCE" w14:textId="15D431E0" w:rsidR="00E16D99" w:rsidRPr="00324DB7" w:rsidRDefault="00E16D99" w:rsidP="00E16D99">
            <w:pPr>
              <w:pStyle w:val="TAL"/>
            </w:pPr>
            <w:r w:rsidRPr="00324DB7">
              <w:t>0..1</w:t>
            </w:r>
          </w:p>
        </w:tc>
        <w:tc>
          <w:tcPr>
            <w:tcW w:w="2396" w:type="pct"/>
            <w:tcMar>
              <w:top w:w="0" w:type="dxa"/>
              <w:left w:w="28" w:type="dxa"/>
              <w:bottom w:w="0" w:type="dxa"/>
              <w:right w:w="108" w:type="dxa"/>
            </w:tcMar>
          </w:tcPr>
          <w:p w14:paraId="745BDBBF" w14:textId="23769780" w:rsidR="00E16D99" w:rsidRPr="00324DB7" w:rsidRDefault="00E16D99" w:rsidP="00E16D99">
            <w:pPr>
              <w:pStyle w:val="TAL"/>
              <w:rPr>
                <w:lang w:eastAsia="ko-KR"/>
              </w:rPr>
            </w:pPr>
            <w:r w:rsidRPr="00324DB7">
              <w:rPr>
                <w:rFonts w:cs="Arial"/>
                <w:szCs w:val="18"/>
              </w:rPr>
              <w:t xml:space="preserve">Provides details to negotiate and signal the use of a Websocket connection between </w:t>
            </w:r>
            <w:r w:rsidRPr="009364B4">
              <w:rPr>
                <w:rFonts w:cs="Arial"/>
                <w:szCs w:val="18"/>
              </w:rPr>
              <w:t>RNIS</w:t>
            </w:r>
            <w:r w:rsidRPr="00324DB7">
              <w:rPr>
                <w:rFonts w:cs="Arial"/>
                <w:szCs w:val="18"/>
              </w:rPr>
              <w:t xml:space="preserve"> and the service consumer for notifications.</w:t>
            </w:r>
            <w:r w:rsidR="002614E7" w:rsidRPr="00324DB7">
              <w:rPr>
                <w:rFonts w:cs="Arial"/>
                <w:szCs w:val="18"/>
              </w:rPr>
              <w:t xml:space="preserve"> </w:t>
            </w:r>
            <w:r w:rsidRPr="00324DB7">
              <w:t xml:space="preserve">See </w:t>
            </w:r>
            <w:r w:rsidR="002614E7" w:rsidRPr="00324DB7">
              <w:t>note</w:t>
            </w:r>
            <w:r w:rsidRPr="00324DB7">
              <w:t>.</w:t>
            </w:r>
          </w:p>
        </w:tc>
      </w:tr>
      <w:tr w:rsidR="00596787" w:rsidRPr="00324DB7" w14:paraId="4AAEAB8F" w14:textId="77777777" w:rsidTr="00305FB8">
        <w:trPr>
          <w:jc w:val="center"/>
        </w:trPr>
        <w:tc>
          <w:tcPr>
            <w:tcW w:w="925" w:type="pct"/>
            <w:tcMar>
              <w:top w:w="0" w:type="dxa"/>
              <w:left w:w="28" w:type="dxa"/>
              <w:bottom w:w="0" w:type="dxa"/>
              <w:right w:w="108" w:type="dxa"/>
            </w:tcMar>
          </w:tcPr>
          <w:p w14:paraId="3CE557DE" w14:textId="77777777" w:rsidR="00596787" w:rsidRPr="00324DB7" w:rsidRDefault="00596787" w:rsidP="00596787">
            <w:pPr>
              <w:pStyle w:val="TAL"/>
            </w:pPr>
            <w:r w:rsidRPr="00324DB7">
              <w:rPr>
                <w:rFonts w:cs="Arial"/>
                <w:szCs w:val="18"/>
              </w:rPr>
              <w:t>_links</w:t>
            </w:r>
          </w:p>
        </w:tc>
        <w:tc>
          <w:tcPr>
            <w:tcW w:w="1024" w:type="pct"/>
            <w:tcMar>
              <w:top w:w="0" w:type="dxa"/>
              <w:left w:w="28" w:type="dxa"/>
              <w:bottom w:w="0" w:type="dxa"/>
              <w:right w:w="108" w:type="dxa"/>
            </w:tcMar>
          </w:tcPr>
          <w:p w14:paraId="4568BCA2" w14:textId="77777777" w:rsidR="00596787" w:rsidRPr="00324DB7" w:rsidRDefault="00596787" w:rsidP="00596787">
            <w:pPr>
              <w:pStyle w:val="TAL"/>
            </w:pPr>
            <w:r w:rsidRPr="00324DB7">
              <w:rPr>
                <w:rFonts w:cs="Arial"/>
                <w:szCs w:val="18"/>
              </w:rPr>
              <w:t>Structure (inlined)</w:t>
            </w:r>
          </w:p>
        </w:tc>
        <w:tc>
          <w:tcPr>
            <w:tcW w:w="655" w:type="pct"/>
            <w:tcMar>
              <w:top w:w="0" w:type="dxa"/>
              <w:left w:w="28" w:type="dxa"/>
              <w:bottom w:w="0" w:type="dxa"/>
              <w:right w:w="108" w:type="dxa"/>
            </w:tcMar>
          </w:tcPr>
          <w:p w14:paraId="5E197CA6" w14:textId="77777777" w:rsidR="00596787" w:rsidRPr="00324DB7" w:rsidRDefault="00596787" w:rsidP="00596787">
            <w:pPr>
              <w:pStyle w:val="TAL"/>
            </w:pPr>
            <w:r w:rsidRPr="00324DB7">
              <w:t>0..1</w:t>
            </w:r>
          </w:p>
        </w:tc>
        <w:tc>
          <w:tcPr>
            <w:tcW w:w="2396" w:type="pct"/>
            <w:tcMar>
              <w:top w:w="0" w:type="dxa"/>
              <w:left w:w="28" w:type="dxa"/>
              <w:bottom w:w="0" w:type="dxa"/>
              <w:right w:w="108" w:type="dxa"/>
            </w:tcMar>
          </w:tcPr>
          <w:p w14:paraId="12CFD86E" w14:textId="34D71A84" w:rsidR="00596787" w:rsidRPr="00324DB7" w:rsidRDefault="00715F06" w:rsidP="00596787">
            <w:pPr>
              <w:pStyle w:val="TAL"/>
            </w:pPr>
            <w:r w:rsidRPr="00324DB7">
              <w:t>H</w:t>
            </w:r>
            <w:r w:rsidR="00596787" w:rsidRPr="00324DB7">
              <w:t xml:space="preserve">yperlink related to the resource. </w:t>
            </w:r>
            <w:r w:rsidR="00596787" w:rsidRPr="00324DB7">
              <w:rPr>
                <w:rFonts w:cs="Arial"/>
                <w:szCs w:val="18"/>
              </w:rPr>
              <w:t xml:space="preserve">This shall be only included in the </w:t>
            </w:r>
            <w:r w:rsidR="00596787" w:rsidRPr="009364B4">
              <w:rPr>
                <w:rFonts w:cs="Arial"/>
                <w:szCs w:val="18"/>
              </w:rPr>
              <w:t>HTTP</w:t>
            </w:r>
            <w:r w:rsidR="00596787" w:rsidRPr="00324DB7">
              <w:rPr>
                <w:rFonts w:cs="Arial"/>
                <w:szCs w:val="18"/>
              </w:rPr>
              <w:t xml:space="preserve"> responses and in </w:t>
            </w:r>
            <w:r w:rsidR="00596787" w:rsidRPr="009364B4">
              <w:rPr>
                <w:rFonts w:cs="Arial"/>
                <w:szCs w:val="18"/>
              </w:rPr>
              <w:t>HTTP</w:t>
            </w:r>
            <w:r w:rsidR="00596787" w:rsidRPr="00324DB7">
              <w:rPr>
                <w:rFonts w:cs="Arial"/>
                <w:szCs w:val="18"/>
              </w:rPr>
              <w:t xml:space="preserve"> PUT requests</w:t>
            </w:r>
            <w:r w:rsidR="00E03926" w:rsidRPr="00324DB7">
              <w:rPr>
                <w:rFonts w:cs="Arial"/>
                <w:szCs w:val="18"/>
              </w:rPr>
              <w:t>.</w:t>
            </w:r>
          </w:p>
        </w:tc>
      </w:tr>
      <w:tr w:rsidR="005654CB" w:rsidRPr="00324DB7" w14:paraId="101B978D" w14:textId="77777777" w:rsidTr="00305FB8">
        <w:trPr>
          <w:jc w:val="center"/>
        </w:trPr>
        <w:tc>
          <w:tcPr>
            <w:tcW w:w="925" w:type="pct"/>
            <w:tcMar>
              <w:top w:w="0" w:type="dxa"/>
              <w:left w:w="28" w:type="dxa"/>
              <w:bottom w:w="0" w:type="dxa"/>
              <w:right w:w="108" w:type="dxa"/>
            </w:tcMar>
          </w:tcPr>
          <w:p w14:paraId="29F85E40" w14:textId="77777777" w:rsidR="005654CB" w:rsidRPr="00324DB7" w:rsidRDefault="005654CB" w:rsidP="00CD7E50">
            <w:pPr>
              <w:pStyle w:val="TAL"/>
            </w:pPr>
            <w:r w:rsidRPr="00324DB7">
              <w:t>&gt;self</w:t>
            </w:r>
          </w:p>
        </w:tc>
        <w:tc>
          <w:tcPr>
            <w:tcW w:w="1024" w:type="pct"/>
            <w:tcMar>
              <w:top w:w="0" w:type="dxa"/>
              <w:left w:w="28" w:type="dxa"/>
              <w:bottom w:w="0" w:type="dxa"/>
              <w:right w:w="108" w:type="dxa"/>
            </w:tcMar>
          </w:tcPr>
          <w:p w14:paraId="384473CC" w14:textId="77777777" w:rsidR="005654CB" w:rsidRPr="00324DB7" w:rsidRDefault="005654CB" w:rsidP="00CD7E50">
            <w:pPr>
              <w:pStyle w:val="TAL"/>
            </w:pPr>
            <w:r w:rsidRPr="00324DB7">
              <w:t>LinkType</w:t>
            </w:r>
          </w:p>
        </w:tc>
        <w:tc>
          <w:tcPr>
            <w:tcW w:w="655" w:type="pct"/>
            <w:tcMar>
              <w:top w:w="0" w:type="dxa"/>
              <w:left w:w="28" w:type="dxa"/>
              <w:bottom w:w="0" w:type="dxa"/>
              <w:right w:w="108" w:type="dxa"/>
            </w:tcMar>
          </w:tcPr>
          <w:p w14:paraId="351B3BF1" w14:textId="77777777" w:rsidR="005654CB" w:rsidRPr="00324DB7" w:rsidRDefault="005654CB" w:rsidP="00CD7E50">
            <w:pPr>
              <w:pStyle w:val="TAL"/>
            </w:pPr>
            <w:r w:rsidRPr="00324DB7">
              <w:t>1</w:t>
            </w:r>
          </w:p>
        </w:tc>
        <w:tc>
          <w:tcPr>
            <w:tcW w:w="2396" w:type="pct"/>
            <w:tcMar>
              <w:top w:w="0" w:type="dxa"/>
              <w:left w:w="28" w:type="dxa"/>
              <w:bottom w:w="0" w:type="dxa"/>
              <w:right w:w="108" w:type="dxa"/>
            </w:tcMar>
          </w:tcPr>
          <w:p w14:paraId="70D7566D" w14:textId="195BC7AB" w:rsidR="005654CB" w:rsidRPr="00324DB7" w:rsidRDefault="000D76E3" w:rsidP="00CD7E50">
            <w:pPr>
              <w:pStyle w:val="TAL"/>
            </w:pPr>
            <w:r w:rsidRPr="00324DB7">
              <w:rPr>
                <w:rFonts w:cs="Arial"/>
                <w:szCs w:val="18"/>
              </w:rPr>
              <w:t>Self-referring</w:t>
            </w:r>
            <w:r w:rsidR="005654CB" w:rsidRPr="00324DB7">
              <w:rPr>
                <w:rFonts w:cs="Arial"/>
                <w:szCs w:val="18"/>
              </w:rPr>
              <w:t xml:space="preserve"> </w:t>
            </w:r>
            <w:r w:rsidR="002E4123" w:rsidRPr="009364B4">
              <w:rPr>
                <w:rFonts w:cs="Arial"/>
                <w:szCs w:val="18"/>
              </w:rPr>
              <w:t>URI</w:t>
            </w:r>
            <w:r w:rsidR="005654CB" w:rsidRPr="00324DB7">
              <w:rPr>
                <w:rFonts w:cs="Arial"/>
                <w:szCs w:val="18"/>
              </w:rPr>
              <w:t xml:space="preserve">. The </w:t>
            </w:r>
            <w:r w:rsidR="005654CB" w:rsidRPr="009364B4">
              <w:rPr>
                <w:rFonts w:cs="Arial"/>
                <w:szCs w:val="18"/>
              </w:rPr>
              <w:t>URI</w:t>
            </w:r>
            <w:r w:rsidR="005654CB" w:rsidRPr="00324DB7">
              <w:rPr>
                <w:rFonts w:cs="Arial"/>
                <w:szCs w:val="18"/>
              </w:rPr>
              <w:t xml:space="preserve"> shall be unique within the </w:t>
            </w:r>
            <w:r w:rsidR="005654CB" w:rsidRPr="009364B4">
              <w:rPr>
                <w:rFonts w:cs="Arial"/>
                <w:szCs w:val="18"/>
              </w:rPr>
              <w:t>RNI</w:t>
            </w:r>
            <w:r w:rsidR="005654CB" w:rsidRPr="00324DB7">
              <w:rPr>
                <w:rFonts w:cs="Arial"/>
                <w:szCs w:val="18"/>
              </w:rPr>
              <w:t xml:space="preserve"> </w:t>
            </w:r>
            <w:r w:rsidR="005654CB" w:rsidRPr="009364B4">
              <w:rPr>
                <w:rFonts w:cs="Arial"/>
                <w:szCs w:val="18"/>
              </w:rPr>
              <w:t>API</w:t>
            </w:r>
            <w:r w:rsidR="005654CB" w:rsidRPr="00324DB7">
              <w:rPr>
                <w:rFonts w:cs="Arial"/>
                <w:szCs w:val="18"/>
              </w:rPr>
              <w:t xml:space="preserve"> as it acts as an ID for the subscription.</w:t>
            </w:r>
          </w:p>
        </w:tc>
      </w:tr>
      <w:tr w:rsidR="00596787" w:rsidRPr="00324DB7" w14:paraId="345E3E7B" w14:textId="77777777" w:rsidTr="0098069C">
        <w:trPr>
          <w:jc w:val="center"/>
        </w:trPr>
        <w:tc>
          <w:tcPr>
            <w:tcW w:w="925" w:type="pct"/>
            <w:tcMar>
              <w:top w:w="0" w:type="dxa"/>
              <w:left w:w="28" w:type="dxa"/>
              <w:bottom w:w="0" w:type="dxa"/>
              <w:right w:w="108" w:type="dxa"/>
            </w:tcMar>
          </w:tcPr>
          <w:p w14:paraId="0D91AAC2" w14:textId="77777777" w:rsidR="00596787" w:rsidRPr="00324DB7" w:rsidRDefault="00596787" w:rsidP="00596787">
            <w:pPr>
              <w:pStyle w:val="TAL"/>
            </w:pPr>
            <w:r w:rsidRPr="00324DB7">
              <w:t>filterCriteriaQci</w:t>
            </w:r>
          </w:p>
        </w:tc>
        <w:tc>
          <w:tcPr>
            <w:tcW w:w="1024" w:type="pct"/>
            <w:tcMar>
              <w:top w:w="0" w:type="dxa"/>
              <w:left w:w="28" w:type="dxa"/>
              <w:bottom w:w="0" w:type="dxa"/>
              <w:right w:w="108" w:type="dxa"/>
            </w:tcMar>
          </w:tcPr>
          <w:p w14:paraId="2850803D" w14:textId="77777777" w:rsidR="00596787" w:rsidRPr="00324DB7" w:rsidRDefault="00596787" w:rsidP="00596787">
            <w:pPr>
              <w:pStyle w:val="TAL"/>
            </w:pPr>
            <w:r w:rsidRPr="00324DB7">
              <w:rPr>
                <w:rFonts w:cs="Arial"/>
                <w:szCs w:val="18"/>
              </w:rPr>
              <w:t>Structure (inlined)</w:t>
            </w:r>
          </w:p>
        </w:tc>
        <w:tc>
          <w:tcPr>
            <w:tcW w:w="655" w:type="pct"/>
            <w:tcMar>
              <w:top w:w="0" w:type="dxa"/>
              <w:left w:w="28" w:type="dxa"/>
              <w:bottom w:w="0" w:type="dxa"/>
              <w:right w:w="108" w:type="dxa"/>
            </w:tcMar>
          </w:tcPr>
          <w:p w14:paraId="33545AA2" w14:textId="77777777" w:rsidR="00596787" w:rsidRPr="00324DB7" w:rsidRDefault="00596787" w:rsidP="00596787">
            <w:pPr>
              <w:pStyle w:val="TAL"/>
            </w:pPr>
            <w:r w:rsidRPr="00324DB7">
              <w:t>1</w:t>
            </w:r>
          </w:p>
        </w:tc>
        <w:tc>
          <w:tcPr>
            <w:tcW w:w="2396" w:type="pct"/>
            <w:tcMar>
              <w:top w:w="0" w:type="dxa"/>
              <w:left w:w="28" w:type="dxa"/>
              <w:bottom w:w="0" w:type="dxa"/>
              <w:right w:w="108" w:type="dxa"/>
            </w:tcMar>
          </w:tcPr>
          <w:p w14:paraId="4625D4B7" w14:textId="77777777" w:rsidR="00596787" w:rsidRPr="00324DB7" w:rsidRDefault="00596787" w:rsidP="00596787">
            <w:pPr>
              <w:pStyle w:val="TAL"/>
              <w:rPr>
                <w:rFonts w:cs="Arial"/>
                <w:szCs w:val="18"/>
              </w:rPr>
            </w:pPr>
            <w:r w:rsidRPr="00324DB7">
              <w:rPr>
                <w:rFonts w:cs="Arial"/>
                <w:szCs w:val="18"/>
              </w:rPr>
              <w:t>List of filtering criteria for the subscription. Any filtering criteria from below, which is included in the request, shall also be included in the response.</w:t>
            </w:r>
          </w:p>
        </w:tc>
      </w:tr>
      <w:tr w:rsidR="00596787" w:rsidRPr="00324DB7" w14:paraId="3DD9AFB4" w14:textId="77777777" w:rsidTr="00305FB8">
        <w:trPr>
          <w:jc w:val="center"/>
        </w:trPr>
        <w:tc>
          <w:tcPr>
            <w:tcW w:w="925" w:type="pct"/>
            <w:tcMar>
              <w:top w:w="0" w:type="dxa"/>
              <w:left w:w="28" w:type="dxa"/>
              <w:bottom w:w="0" w:type="dxa"/>
              <w:right w:w="108" w:type="dxa"/>
            </w:tcMar>
          </w:tcPr>
          <w:p w14:paraId="1E8FD1E6" w14:textId="683747BA" w:rsidR="00596787" w:rsidRPr="00324DB7" w:rsidRDefault="00596787" w:rsidP="00596787">
            <w:pPr>
              <w:pStyle w:val="TAL"/>
            </w:pPr>
            <w:r w:rsidRPr="00324DB7">
              <w:t>&gt;</w:t>
            </w:r>
            <w:r w:rsidR="002A645A" w:rsidRPr="00324DB7">
              <w:t>appInstanceId</w:t>
            </w:r>
          </w:p>
        </w:tc>
        <w:tc>
          <w:tcPr>
            <w:tcW w:w="1024" w:type="pct"/>
            <w:tcMar>
              <w:top w:w="0" w:type="dxa"/>
              <w:left w:w="28" w:type="dxa"/>
              <w:bottom w:w="0" w:type="dxa"/>
              <w:right w:w="108" w:type="dxa"/>
            </w:tcMar>
            <w:vAlign w:val="center"/>
          </w:tcPr>
          <w:p w14:paraId="0E741689" w14:textId="77777777" w:rsidR="00596787" w:rsidRPr="00324DB7" w:rsidRDefault="00596787" w:rsidP="00596787">
            <w:pPr>
              <w:pStyle w:val="TAL"/>
            </w:pPr>
            <w:r w:rsidRPr="00324DB7">
              <w:t>String</w:t>
            </w:r>
          </w:p>
        </w:tc>
        <w:tc>
          <w:tcPr>
            <w:tcW w:w="655" w:type="pct"/>
            <w:tcMar>
              <w:top w:w="0" w:type="dxa"/>
              <w:left w:w="28" w:type="dxa"/>
              <w:bottom w:w="0" w:type="dxa"/>
              <w:right w:w="108" w:type="dxa"/>
            </w:tcMar>
            <w:vAlign w:val="center"/>
          </w:tcPr>
          <w:p w14:paraId="16913F2B" w14:textId="77777777" w:rsidR="00596787" w:rsidRPr="00324DB7" w:rsidRDefault="00596787" w:rsidP="00596787">
            <w:pPr>
              <w:pStyle w:val="TAL"/>
            </w:pPr>
            <w:r w:rsidRPr="00324DB7">
              <w:t>0..1</w:t>
            </w:r>
          </w:p>
        </w:tc>
        <w:tc>
          <w:tcPr>
            <w:tcW w:w="2396" w:type="pct"/>
            <w:tcMar>
              <w:top w:w="0" w:type="dxa"/>
              <w:left w:w="28" w:type="dxa"/>
              <w:bottom w:w="0" w:type="dxa"/>
              <w:right w:w="108" w:type="dxa"/>
            </w:tcMar>
          </w:tcPr>
          <w:p w14:paraId="5D310D57" w14:textId="00A21F1B" w:rsidR="00596787" w:rsidRPr="00324DB7" w:rsidRDefault="00596787" w:rsidP="00596787">
            <w:pPr>
              <w:pStyle w:val="TAL"/>
              <w:rPr>
                <w:rFonts w:cs="Arial"/>
                <w:szCs w:val="18"/>
              </w:rPr>
            </w:pPr>
            <w:r w:rsidRPr="00324DB7">
              <w:rPr>
                <w:rFonts w:cs="Arial"/>
                <w:szCs w:val="18"/>
              </w:rPr>
              <w:t xml:space="preserve">Unique identifier for the </w:t>
            </w:r>
            <w:r w:rsidR="00331385" w:rsidRPr="00324DB7">
              <w:rPr>
                <w:rFonts w:cs="Arial"/>
                <w:szCs w:val="18"/>
              </w:rPr>
              <w:t>MEC</w:t>
            </w:r>
            <w:r w:rsidRPr="00324DB7">
              <w:rPr>
                <w:rFonts w:cs="Arial"/>
                <w:szCs w:val="18"/>
              </w:rPr>
              <w:t xml:space="preserve"> application instance.</w:t>
            </w:r>
          </w:p>
        </w:tc>
      </w:tr>
      <w:tr w:rsidR="00E86413" w:rsidRPr="00324DB7" w14:paraId="6186F928" w14:textId="77777777" w:rsidTr="00305FB8">
        <w:trPr>
          <w:jc w:val="center"/>
        </w:trPr>
        <w:tc>
          <w:tcPr>
            <w:tcW w:w="925" w:type="pct"/>
            <w:tcMar>
              <w:top w:w="0" w:type="dxa"/>
              <w:left w:w="28" w:type="dxa"/>
              <w:bottom w:w="0" w:type="dxa"/>
              <w:right w:w="108" w:type="dxa"/>
            </w:tcMar>
          </w:tcPr>
          <w:p w14:paraId="298454A0" w14:textId="6F0736C3" w:rsidR="00E86413" w:rsidRPr="00324DB7" w:rsidRDefault="00E86413" w:rsidP="00596787">
            <w:pPr>
              <w:pStyle w:val="TAL"/>
            </w:pPr>
            <w:r w:rsidRPr="00324DB7">
              <w:t>&gt;</w:t>
            </w:r>
            <w:r w:rsidRPr="009364B4">
              <w:t>ecgi</w:t>
            </w:r>
          </w:p>
        </w:tc>
        <w:tc>
          <w:tcPr>
            <w:tcW w:w="1024" w:type="pct"/>
            <w:tcMar>
              <w:top w:w="0" w:type="dxa"/>
              <w:left w:w="28" w:type="dxa"/>
              <w:bottom w:w="0" w:type="dxa"/>
              <w:right w:w="108" w:type="dxa"/>
            </w:tcMar>
            <w:vAlign w:val="center"/>
          </w:tcPr>
          <w:p w14:paraId="54AF4B4D" w14:textId="55575D56" w:rsidR="00E86413" w:rsidRPr="00324DB7" w:rsidRDefault="00F02E46" w:rsidP="00596787">
            <w:pPr>
              <w:pStyle w:val="TAL"/>
            </w:pPr>
            <w:r w:rsidRPr="009364B4">
              <w:rPr>
                <w:rFonts w:cs="Arial"/>
                <w:szCs w:val="18"/>
              </w:rPr>
              <w:t>Ecgi</w:t>
            </w:r>
          </w:p>
        </w:tc>
        <w:tc>
          <w:tcPr>
            <w:tcW w:w="655" w:type="pct"/>
            <w:tcMar>
              <w:top w:w="0" w:type="dxa"/>
              <w:left w:w="28" w:type="dxa"/>
              <w:bottom w:w="0" w:type="dxa"/>
              <w:right w:w="108" w:type="dxa"/>
            </w:tcMar>
            <w:vAlign w:val="center"/>
          </w:tcPr>
          <w:p w14:paraId="63E8A642" w14:textId="177C037A" w:rsidR="00E86413" w:rsidRPr="00324DB7" w:rsidRDefault="00E86413" w:rsidP="00596787">
            <w:pPr>
              <w:pStyle w:val="TAL"/>
            </w:pPr>
            <w:r w:rsidRPr="00324DB7">
              <w:rPr>
                <w:rFonts w:cs="Arial"/>
              </w:rPr>
              <w:t>0..</w:t>
            </w:r>
            <w:r w:rsidR="00EB256E" w:rsidRPr="00324DB7">
              <w:rPr>
                <w:rFonts w:cs="Arial"/>
              </w:rPr>
              <w:t>N</w:t>
            </w:r>
          </w:p>
        </w:tc>
        <w:tc>
          <w:tcPr>
            <w:tcW w:w="2396" w:type="pct"/>
            <w:tcMar>
              <w:top w:w="0" w:type="dxa"/>
              <w:left w:w="28" w:type="dxa"/>
              <w:bottom w:w="0" w:type="dxa"/>
              <w:right w:w="108" w:type="dxa"/>
            </w:tcMar>
          </w:tcPr>
          <w:p w14:paraId="6F3F1148" w14:textId="0FD612A7" w:rsidR="00E86413" w:rsidRPr="00324DB7" w:rsidRDefault="00E86413" w:rsidP="00596787">
            <w:pPr>
              <w:pStyle w:val="TAL"/>
              <w:rPr>
                <w:rFonts w:cs="Arial"/>
                <w:szCs w:val="18"/>
              </w:rPr>
            </w:pPr>
            <w:r w:rsidRPr="009364B4">
              <w:rPr>
                <w:rFonts w:cs="Arial"/>
                <w:szCs w:val="18"/>
              </w:rPr>
              <w:t>E-UTRAN</w:t>
            </w:r>
            <w:r w:rsidRPr="00324DB7">
              <w:rPr>
                <w:rFonts w:cs="Arial"/>
                <w:szCs w:val="18"/>
              </w:rPr>
              <w:t xml:space="preserve"> </w:t>
            </w:r>
            <w:r w:rsidR="007E0E17" w:rsidRPr="00324DB7">
              <w:rPr>
                <w:rFonts w:cs="Arial"/>
                <w:szCs w:val="18"/>
              </w:rPr>
              <w:t xml:space="preserve">Cell </w:t>
            </w:r>
            <w:r w:rsidRPr="00324DB7">
              <w:rPr>
                <w:rFonts w:cs="Arial"/>
                <w:szCs w:val="18"/>
              </w:rPr>
              <w:t>Global Identifier.</w:t>
            </w:r>
          </w:p>
        </w:tc>
      </w:tr>
      <w:tr w:rsidR="005B6153" w:rsidRPr="00324DB7" w14:paraId="457803A7" w14:textId="77777777" w:rsidTr="00305FB8">
        <w:trPr>
          <w:jc w:val="center"/>
        </w:trPr>
        <w:tc>
          <w:tcPr>
            <w:tcW w:w="925" w:type="pct"/>
            <w:tcMar>
              <w:top w:w="0" w:type="dxa"/>
              <w:left w:w="28" w:type="dxa"/>
              <w:bottom w:w="0" w:type="dxa"/>
              <w:right w:w="108" w:type="dxa"/>
            </w:tcMar>
          </w:tcPr>
          <w:p w14:paraId="499B94AA" w14:textId="77777777" w:rsidR="005B6153" w:rsidRPr="00324DB7" w:rsidRDefault="005B6153" w:rsidP="005B6153">
            <w:pPr>
              <w:pStyle w:val="TAL"/>
              <w:rPr>
                <w:rFonts w:cs="Arial"/>
              </w:rPr>
            </w:pPr>
            <w:r w:rsidRPr="00324DB7">
              <w:t>&gt;</w:t>
            </w:r>
            <w:r w:rsidRPr="009364B4">
              <w:t>qci</w:t>
            </w:r>
          </w:p>
        </w:tc>
        <w:tc>
          <w:tcPr>
            <w:tcW w:w="1024" w:type="pct"/>
            <w:tcMar>
              <w:top w:w="0" w:type="dxa"/>
              <w:left w:w="28" w:type="dxa"/>
              <w:bottom w:w="0" w:type="dxa"/>
              <w:right w:w="108" w:type="dxa"/>
            </w:tcMar>
          </w:tcPr>
          <w:p w14:paraId="70A32D19" w14:textId="77777777" w:rsidR="005B6153" w:rsidRPr="00324DB7" w:rsidRDefault="005B6153" w:rsidP="005B6153">
            <w:pPr>
              <w:pStyle w:val="TAL"/>
              <w:rPr>
                <w:rFonts w:cs="Arial"/>
              </w:rPr>
            </w:pPr>
            <w:r w:rsidRPr="00324DB7">
              <w:t>Integer</w:t>
            </w:r>
          </w:p>
        </w:tc>
        <w:tc>
          <w:tcPr>
            <w:tcW w:w="655" w:type="pct"/>
            <w:tcMar>
              <w:top w:w="0" w:type="dxa"/>
              <w:left w:w="28" w:type="dxa"/>
              <w:bottom w:w="0" w:type="dxa"/>
              <w:right w:w="108" w:type="dxa"/>
            </w:tcMar>
          </w:tcPr>
          <w:p w14:paraId="3F061523" w14:textId="77777777" w:rsidR="005B6153" w:rsidRPr="00324DB7" w:rsidRDefault="005B6153" w:rsidP="005B6153">
            <w:pPr>
              <w:pStyle w:val="TAL"/>
              <w:rPr>
                <w:rFonts w:cs="Arial"/>
              </w:rPr>
            </w:pPr>
            <w:r w:rsidRPr="00324DB7">
              <w:t>1</w:t>
            </w:r>
          </w:p>
        </w:tc>
        <w:tc>
          <w:tcPr>
            <w:tcW w:w="2396" w:type="pct"/>
            <w:tcMar>
              <w:top w:w="0" w:type="dxa"/>
              <w:left w:w="28" w:type="dxa"/>
              <w:bottom w:w="0" w:type="dxa"/>
              <w:right w:w="108" w:type="dxa"/>
            </w:tcMar>
          </w:tcPr>
          <w:p w14:paraId="6765BFB2" w14:textId="099330ED" w:rsidR="005B6153" w:rsidRPr="00324DB7" w:rsidRDefault="005B6153" w:rsidP="001D47CB">
            <w:pPr>
              <w:pStyle w:val="TAL"/>
              <w:rPr>
                <w:rFonts w:cs="Arial"/>
                <w:szCs w:val="18"/>
              </w:rPr>
            </w:pPr>
            <w:r w:rsidRPr="009364B4">
              <w:rPr>
                <w:rFonts w:cs="Arial"/>
                <w:szCs w:val="18"/>
              </w:rPr>
              <w:t>QoS</w:t>
            </w:r>
            <w:r w:rsidRPr="00324DB7">
              <w:rPr>
                <w:rFonts w:cs="Arial"/>
                <w:szCs w:val="18"/>
              </w:rPr>
              <w:t xml:space="preserve"> Class Identifier as defined in </w:t>
            </w:r>
            <w:r w:rsidR="00E4712B" w:rsidRPr="009364B4">
              <w:rPr>
                <w:rFonts w:cs="Arial"/>
                <w:szCs w:val="18"/>
              </w:rPr>
              <w:t xml:space="preserve">ETSI </w:t>
            </w:r>
            <w:r w:rsidRPr="009364B4">
              <w:rPr>
                <w:rFonts w:cs="Arial"/>
                <w:szCs w:val="18"/>
              </w:rPr>
              <w:t xml:space="preserve">TS </w:t>
            </w:r>
            <w:r w:rsidR="001D47CB" w:rsidRPr="009364B4">
              <w:rPr>
                <w:rFonts w:cs="Arial"/>
                <w:szCs w:val="18"/>
              </w:rPr>
              <w:t>1</w:t>
            </w:r>
            <w:r w:rsidRPr="009364B4">
              <w:rPr>
                <w:rFonts w:cs="Arial"/>
                <w:szCs w:val="18"/>
              </w:rPr>
              <w:t>23</w:t>
            </w:r>
            <w:r w:rsidR="001D47CB" w:rsidRPr="009364B4">
              <w:rPr>
                <w:rFonts w:cs="Arial"/>
                <w:szCs w:val="18"/>
              </w:rPr>
              <w:t xml:space="preserve"> </w:t>
            </w:r>
            <w:r w:rsidRPr="009364B4">
              <w:rPr>
                <w:rFonts w:cs="Arial"/>
                <w:szCs w:val="18"/>
              </w:rPr>
              <w:t>401</w:t>
            </w:r>
            <w:r w:rsidR="00E07069" w:rsidRPr="009364B4">
              <w:rPr>
                <w:rFonts w:cs="Arial"/>
                <w:szCs w:val="18"/>
              </w:rPr>
              <w:t xml:space="preserve"> [</w:t>
            </w:r>
            <w:r w:rsidR="00E07069" w:rsidRPr="009364B4">
              <w:rPr>
                <w:rFonts w:cs="Arial"/>
                <w:szCs w:val="18"/>
              </w:rPr>
              <w:fldChar w:fldCharType="begin"/>
            </w:r>
            <w:r w:rsidR="00E07069" w:rsidRPr="009364B4">
              <w:rPr>
                <w:rFonts w:cs="Arial"/>
                <w:szCs w:val="18"/>
              </w:rPr>
              <w:instrText xml:space="preserve">REF REF_TS123401 \h </w:instrText>
            </w:r>
            <w:r w:rsidR="00E07069" w:rsidRPr="009364B4">
              <w:rPr>
                <w:rFonts w:cs="Arial"/>
                <w:szCs w:val="18"/>
              </w:rPr>
            </w:r>
            <w:r w:rsidR="00E07069" w:rsidRPr="009364B4">
              <w:rPr>
                <w:rFonts w:cs="Arial"/>
                <w:szCs w:val="18"/>
              </w:rPr>
              <w:fldChar w:fldCharType="separate"/>
            </w:r>
            <w:r w:rsidR="00746B25" w:rsidRPr="009364B4">
              <w:t>i.4</w:t>
            </w:r>
            <w:r w:rsidR="00E07069" w:rsidRPr="009364B4">
              <w:rPr>
                <w:rFonts w:cs="Arial"/>
                <w:szCs w:val="18"/>
              </w:rPr>
              <w:fldChar w:fldCharType="end"/>
            </w:r>
            <w:r w:rsidR="00E07069" w:rsidRPr="009364B4">
              <w:rPr>
                <w:rFonts w:cs="Arial"/>
                <w:szCs w:val="18"/>
              </w:rPr>
              <w:t>]</w:t>
            </w:r>
            <w:r w:rsidRPr="00324DB7">
              <w:rPr>
                <w:rFonts w:cs="Arial"/>
                <w:szCs w:val="18"/>
              </w:rPr>
              <w:t>.</w:t>
            </w:r>
          </w:p>
        </w:tc>
      </w:tr>
      <w:tr w:rsidR="005B6153" w:rsidRPr="00324DB7" w14:paraId="66F3F3A6" w14:textId="77777777" w:rsidTr="00305FB8">
        <w:trPr>
          <w:jc w:val="center"/>
        </w:trPr>
        <w:tc>
          <w:tcPr>
            <w:tcW w:w="925" w:type="pct"/>
            <w:tcMar>
              <w:top w:w="0" w:type="dxa"/>
              <w:left w:w="28" w:type="dxa"/>
              <w:bottom w:w="0" w:type="dxa"/>
              <w:right w:w="108" w:type="dxa"/>
            </w:tcMar>
          </w:tcPr>
          <w:p w14:paraId="2830FE67" w14:textId="77777777" w:rsidR="005B6153" w:rsidRPr="00324DB7" w:rsidRDefault="005B6153" w:rsidP="005B6153">
            <w:pPr>
              <w:pStyle w:val="TAL"/>
            </w:pPr>
            <w:r w:rsidRPr="00324DB7">
              <w:rPr>
                <w:rFonts w:cs="Arial"/>
                <w:lang w:eastAsia="zh-CN"/>
              </w:rPr>
              <w:t>expiryDeadline</w:t>
            </w:r>
          </w:p>
        </w:tc>
        <w:tc>
          <w:tcPr>
            <w:tcW w:w="1024" w:type="pct"/>
            <w:tcMar>
              <w:top w:w="0" w:type="dxa"/>
              <w:left w:w="28" w:type="dxa"/>
              <w:bottom w:w="0" w:type="dxa"/>
              <w:right w:w="108" w:type="dxa"/>
            </w:tcMar>
          </w:tcPr>
          <w:p w14:paraId="7A9C7BFF" w14:textId="77777777" w:rsidR="005B6153" w:rsidRPr="00324DB7" w:rsidRDefault="005B6153" w:rsidP="005B6153">
            <w:pPr>
              <w:pStyle w:val="TAL"/>
            </w:pPr>
            <w:r w:rsidRPr="00324DB7">
              <w:rPr>
                <w:lang w:eastAsia="zh-CN"/>
              </w:rPr>
              <w:t>TimeStamp</w:t>
            </w:r>
          </w:p>
        </w:tc>
        <w:tc>
          <w:tcPr>
            <w:tcW w:w="655" w:type="pct"/>
            <w:tcMar>
              <w:top w:w="0" w:type="dxa"/>
              <w:left w:w="28" w:type="dxa"/>
              <w:bottom w:w="0" w:type="dxa"/>
              <w:right w:w="108" w:type="dxa"/>
            </w:tcMar>
          </w:tcPr>
          <w:p w14:paraId="604DE9E2" w14:textId="77777777" w:rsidR="005B6153" w:rsidRPr="00324DB7" w:rsidRDefault="005B6153" w:rsidP="005B6153">
            <w:pPr>
              <w:pStyle w:val="TAL"/>
            </w:pPr>
            <w:r w:rsidRPr="00324DB7">
              <w:rPr>
                <w:lang w:eastAsia="zh-CN"/>
              </w:rPr>
              <w:t>0..1</w:t>
            </w:r>
          </w:p>
        </w:tc>
        <w:tc>
          <w:tcPr>
            <w:tcW w:w="2396" w:type="pct"/>
            <w:tcMar>
              <w:top w:w="0" w:type="dxa"/>
              <w:left w:w="28" w:type="dxa"/>
              <w:bottom w:w="0" w:type="dxa"/>
              <w:right w:w="108" w:type="dxa"/>
            </w:tcMar>
          </w:tcPr>
          <w:p w14:paraId="281273DF" w14:textId="0CBCD623" w:rsidR="005B6153" w:rsidRPr="00324DB7" w:rsidRDefault="005B6153" w:rsidP="005B6153">
            <w:pPr>
              <w:pStyle w:val="TAL"/>
              <w:rPr>
                <w:rFonts w:cs="Arial"/>
                <w:szCs w:val="18"/>
              </w:rPr>
            </w:pPr>
            <w:r w:rsidRPr="00324DB7">
              <w:rPr>
                <w:lang w:eastAsia="zh-CN"/>
              </w:rPr>
              <w:t>Time stamp</w:t>
            </w:r>
            <w:r w:rsidR="00383E18" w:rsidRPr="00324DB7">
              <w:rPr>
                <w:lang w:eastAsia="zh-CN"/>
              </w:rPr>
              <w:t>.</w:t>
            </w:r>
          </w:p>
        </w:tc>
      </w:tr>
      <w:tr w:rsidR="00E16D99" w:rsidRPr="00324DB7" w14:paraId="3772C3F9" w14:textId="77777777" w:rsidTr="00E16D99">
        <w:trPr>
          <w:jc w:val="center"/>
        </w:trPr>
        <w:tc>
          <w:tcPr>
            <w:tcW w:w="5000" w:type="pct"/>
            <w:gridSpan w:val="4"/>
            <w:tcMar>
              <w:top w:w="0" w:type="dxa"/>
              <w:left w:w="28" w:type="dxa"/>
              <w:bottom w:w="0" w:type="dxa"/>
              <w:right w:w="108" w:type="dxa"/>
            </w:tcMar>
          </w:tcPr>
          <w:p w14:paraId="6E39B8C8" w14:textId="4D93422A" w:rsidR="00E16D99" w:rsidRPr="00324DB7" w:rsidRDefault="00E16D99" w:rsidP="00637F65">
            <w:pPr>
              <w:pStyle w:val="TAN"/>
              <w:rPr>
                <w:lang w:eastAsia="zh-CN"/>
              </w:rPr>
            </w:pPr>
            <w:r w:rsidRPr="00324DB7">
              <w:rPr>
                <w:lang w:eastAsia="ko-KR"/>
              </w:rPr>
              <w:t>NOTE</w:t>
            </w:r>
            <w:r w:rsidR="00637F65" w:rsidRPr="00324DB7">
              <w:rPr>
                <w:lang w:eastAsia="ko-KR"/>
              </w:rPr>
              <w:t>:</w:t>
            </w:r>
            <w:r w:rsidR="00637F65" w:rsidRPr="00324DB7">
              <w:rPr>
                <w:lang w:eastAsia="ko-KR"/>
              </w:rPr>
              <w:tab/>
            </w:r>
            <w:r w:rsidRPr="00324DB7">
              <w:rPr>
                <w:lang w:eastAsia="ko-KR"/>
              </w:rPr>
              <w:t>At least one of callbackReference and websockNotifConfig shall be provided by the service consumer.</w:t>
            </w:r>
            <w:r w:rsidR="002614E7" w:rsidRPr="00324DB7">
              <w:rPr>
                <w:lang w:eastAsia="ko-KR"/>
              </w:rPr>
              <w:t xml:space="preserve"> </w:t>
            </w:r>
            <w:r w:rsidRPr="00324DB7">
              <w:rPr>
                <w:lang w:eastAsia="ko-KR"/>
              </w:rPr>
              <w:t xml:space="preserve">If both are provided, it is up to </w:t>
            </w:r>
            <w:r w:rsidRPr="009364B4">
              <w:rPr>
                <w:lang w:eastAsia="ko-KR"/>
              </w:rPr>
              <w:t>RNIS</w:t>
            </w:r>
            <w:r w:rsidRPr="00324DB7">
              <w:rPr>
                <w:lang w:eastAsia="ko-KR"/>
              </w:rPr>
              <w:t xml:space="preserve"> to </w:t>
            </w:r>
            <w:r w:rsidR="0096286F" w:rsidRPr="00324DB7">
              <w:rPr>
                <w:lang w:eastAsia="ko-KR"/>
              </w:rPr>
              <w:t>choose</w:t>
            </w:r>
            <w:r w:rsidR="006B7E4D" w:rsidRPr="00324DB7">
              <w:rPr>
                <w:lang w:eastAsia="ko-KR"/>
              </w:rPr>
              <w:t xml:space="preserve"> </w:t>
            </w:r>
            <w:r w:rsidRPr="00324DB7">
              <w:rPr>
                <w:lang w:eastAsia="ko-KR"/>
              </w:rPr>
              <w:t xml:space="preserve">an alternative and return only that alternative in the response, specified in </w:t>
            </w:r>
            <w:r w:rsidRPr="009364B4">
              <w:rPr>
                <w:lang w:eastAsia="ko-KR"/>
              </w:rPr>
              <w:t>ETSI GS MEC 009</w:t>
            </w:r>
            <w:r w:rsidR="0004540A" w:rsidRPr="009364B4">
              <w:rPr>
                <w:lang w:eastAsia="ko-KR"/>
              </w:rPr>
              <w:t xml:space="preserve"> [</w:t>
            </w:r>
            <w:r w:rsidR="0004540A" w:rsidRPr="009364B4">
              <w:rPr>
                <w:lang w:eastAsia="ko-KR"/>
              </w:rPr>
              <w:fldChar w:fldCharType="begin"/>
            </w:r>
            <w:r w:rsidR="008B664B" w:rsidRPr="009364B4">
              <w:rPr>
                <w:lang w:eastAsia="ko-KR"/>
              </w:rPr>
              <w:instrText xml:space="preserve">REF REF_GSMEC009  \h </w:instrText>
            </w:r>
            <w:r w:rsidR="0004540A" w:rsidRPr="009364B4">
              <w:rPr>
                <w:lang w:eastAsia="ko-KR"/>
              </w:rPr>
            </w:r>
            <w:r w:rsidR="0004540A" w:rsidRPr="009364B4">
              <w:rPr>
                <w:lang w:eastAsia="ko-KR"/>
              </w:rPr>
              <w:fldChar w:fldCharType="separate"/>
            </w:r>
            <w:r w:rsidR="008B664B" w:rsidRPr="009364B4">
              <w:rPr>
                <w:noProof/>
              </w:rPr>
              <w:t>6</w:t>
            </w:r>
            <w:r w:rsidR="0004540A" w:rsidRPr="009364B4">
              <w:rPr>
                <w:lang w:eastAsia="ko-KR"/>
              </w:rPr>
              <w:fldChar w:fldCharType="end"/>
            </w:r>
            <w:r w:rsidR="0004540A" w:rsidRPr="009364B4">
              <w:rPr>
                <w:lang w:eastAsia="ko-KR"/>
              </w:rPr>
              <w:t>]</w:t>
            </w:r>
            <w:r w:rsidRPr="00324DB7">
              <w:t xml:space="preserve">, as described in </w:t>
            </w:r>
            <w:r w:rsidR="002614E7" w:rsidRPr="00324DB7">
              <w:t>clause</w:t>
            </w:r>
            <w:r w:rsidRPr="00324DB7">
              <w:t xml:space="preserve"> 6.12a.</w:t>
            </w:r>
          </w:p>
        </w:tc>
      </w:tr>
    </w:tbl>
    <w:p w14:paraId="37D705A4" w14:textId="77777777" w:rsidR="005654CB" w:rsidRPr="00324DB7" w:rsidRDefault="005654CB" w:rsidP="005654CB">
      <w:pPr>
        <w:rPr>
          <w:highlight w:val="yellow"/>
          <w:lang w:bidi="he-IL"/>
        </w:rPr>
      </w:pPr>
    </w:p>
    <w:p w14:paraId="4F00325A" w14:textId="77777777" w:rsidR="005654CB" w:rsidRPr="00324DB7" w:rsidRDefault="00157FA9" w:rsidP="005654CB">
      <w:pPr>
        <w:pStyle w:val="Heading3"/>
      </w:pPr>
      <w:bookmarkStart w:id="132" w:name="_Toc95469303"/>
      <w:bookmarkStart w:id="133" w:name="_Toc95816989"/>
      <w:r w:rsidRPr="00324DB7">
        <w:t>6</w:t>
      </w:r>
      <w:r w:rsidR="005654CB" w:rsidRPr="00324DB7">
        <w:t>.3.4</w:t>
      </w:r>
      <w:r w:rsidR="005654CB" w:rsidRPr="00324DB7">
        <w:tab/>
        <w:t>Type: RabModSubscription</w:t>
      </w:r>
      <w:bookmarkEnd w:id="132"/>
      <w:bookmarkEnd w:id="133"/>
    </w:p>
    <w:p w14:paraId="5598955D" w14:textId="77777777" w:rsidR="005654CB" w:rsidRPr="00324DB7" w:rsidRDefault="005654CB" w:rsidP="005654CB">
      <w:r w:rsidRPr="00324DB7">
        <w:t xml:space="preserve">This type represents a subscription to </w:t>
      </w:r>
      <w:r w:rsidRPr="009364B4">
        <w:t>RAB</w:t>
      </w:r>
      <w:r w:rsidRPr="00324DB7">
        <w:t xml:space="preserve"> modification notifications from Radio Network Information Service.</w:t>
      </w:r>
    </w:p>
    <w:p w14:paraId="59A6F57D" w14:textId="77777777" w:rsidR="005654CB" w:rsidRPr="00324DB7" w:rsidRDefault="005654CB" w:rsidP="003C523E">
      <w:pPr>
        <w:pStyle w:val="TH"/>
        <w:keepLines w:val="0"/>
      </w:pPr>
      <w:r w:rsidRPr="00324DB7">
        <w:t xml:space="preserve">Table </w:t>
      </w:r>
      <w:r w:rsidR="00157FA9" w:rsidRPr="00324DB7">
        <w:t>6</w:t>
      </w:r>
      <w:r w:rsidRPr="00324DB7">
        <w:t>.3.4-1</w:t>
      </w:r>
      <w:r w:rsidR="00305FB8" w:rsidRPr="00324DB7">
        <w:t>:</w:t>
      </w:r>
      <w:r w:rsidRPr="00324DB7">
        <w:t xml:space="preserve"> </w:t>
      </w:r>
      <w:r w:rsidR="00585EFF" w:rsidRPr="00324DB7">
        <w:t xml:space="preserve">Attributes </w:t>
      </w:r>
      <w:r w:rsidRPr="00324DB7">
        <w:t>of the RabModSubscription</w:t>
      </w:r>
    </w:p>
    <w:tbl>
      <w:tblPr>
        <w:tblW w:w="515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25"/>
        <w:gridCol w:w="2019"/>
        <w:gridCol w:w="1291"/>
        <w:gridCol w:w="4781"/>
      </w:tblGrid>
      <w:tr w:rsidR="005654CB" w:rsidRPr="00324DB7" w14:paraId="68696458" w14:textId="77777777" w:rsidTr="00500949">
        <w:trPr>
          <w:jc w:val="center"/>
        </w:trPr>
        <w:tc>
          <w:tcPr>
            <w:tcW w:w="920" w:type="pct"/>
            <w:shd w:val="clear" w:color="auto" w:fill="C0C0C0"/>
            <w:tcMar>
              <w:top w:w="0" w:type="dxa"/>
              <w:left w:w="28" w:type="dxa"/>
              <w:bottom w:w="0" w:type="dxa"/>
              <w:right w:w="108" w:type="dxa"/>
            </w:tcMar>
          </w:tcPr>
          <w:p w14:paraId="75249B0B" w14:textId="77777777" w:rsidR="005654CB" w:rsidRPr="00324DB7" w:rsidRDefault="00585EFF" w:rsidP="003C523E">
            <w:pPr>
              <w:pStyle w:val="TAH"/>
              <w:keepLines w:val="0"/>
            </w:pPr>
            <w:r w:rsidRPr="00324DB7">
              <w:t>Attribute</w:t>
            </w:r>
            <w:r w:rsidR="00E03180" w:rsidRPr="00324DB7">
              <w:t xml:space="preserve"> n</w:t>
            </w:r>
            <w:r w:rsidR="002B5A2A" w:rsidRPr="00324DB7">
              <w:t>ame</w:t>
            </w:r>
          </w:p>
        </w:tc>
        <w:tc>
          <w:tcPr>
            <w:tcW w:w="1018" w:type="pct"/>
            <w:shd w:val="clear" w:color="auto" w:fill="C0C0C0"/>
            <w:tcMar>
              <w:top w:w="0" w:type="dxa"/>
              <w:left w:w="28" w:type="dxa"/>
              <w:bottom w:w="0" w:type="dxa"/>
              <w:right w:w="108" w:type="dxa"/>
            </w:tcMar>
          </w:tcPr>
          <w:p w14:paraId="185CDEA6" w14:textId="77777777" w:rsidR="005654CB" w:rsidRPr="00324DB7" w:rsidRDefault="00596787" w:rsidP="003C523E">
            <w:pPr>
              <w:pStyle w:val="TAH"/>
              <w:keepLines w:val="0"/>
            </w:pPr>
            <w:r w:rsidRPr="00324DB7">
              <w:t xml:space="preserve">Data </w:t>
            </w:r>
            <w:r w:rsidR="00E03180" w:rsidRPr="00324DB7">
              <w:t>t</w:t>
            </w:r>
            <w:r w:rsidR="002B5A2A" w:rsidRPr="00324DB7">
              <w:t>ype</w:t>
            </w:r>
          </w:p>
        </w:tc>
        <w:tc>
          <w:tcPr>
            <w:tcW w:w="651" w:type="pct"/>
            <w:shd w:val="clear" w:color="auto" w:fill="C0C0C0"/>
            <w:tcMar>
              <w:top w:w="0" w:type="dxa"/>
              <w:left w:w="28" w:type="dxa"/>
              <w:bottom w:w="0" w:type="dxa"/>
              <w:right w:w="108" w:type="dxa"/>
            </w:tcMar>
          </w:tcPr>
          <w:p w14:paraId="3DD63E47" w14:textId="77777777" w:rsidR="005654CB" w:rsidRPr="00324DB7" w:rsidRDefault="005654CB" w:rsidP="003C523E">
            <w:pPr>
              <w:pStyle w:val="TAH"/>
              <w:keepLines w:val="0"/>
            </w:pPr>
            <w:r w:rsidRPr="00324DB7">
              <w:t>Cardinality</w:t>
            </w:r>
          </w:p>
        </w:tc>
        <w:tc>
          <w:tcPr>
            <w:tcW w:w="2411" w:type="pct"/>
            <w:shd w:val="clear" w:color="auto" w:fill="C0C0C0"/>
            <w:tcMar>
              <w:top w:w="0" w:type="dxa"/>
              <w:left w:w="28" w:type="dxa"/>
              <w:bottom w:w="0" w:type="dxa"/>
              <w:right w:w="108" w:type="dxa"/>
            </w:tcMar>
          </w:tcPr>
          <w:p w14:paraId="5F1FF791" w14:textId="77777777" w:rsidR="005654CB" w:rsidRPr="00324DB7" w:rsidRDefault="005654CB" w:rsidP="003C523E">
            <w:pPr>
              <w:pStyle w:val="TAH"/>
              <w:keepLines w:val="0"/>
            </w:pPr>
            <w:r w:rsidRPr="00324DB7">
              <w:t>Description</w:t>
            </w:r>
          </w:p>
        </w:tc>
      </w:tr>
      <w:tr w:rsidR="00715F06" w:rsidRPr="00324DB7" w14:paraId="3AD51664" w14:textId="77777777" w:rsidTr="00500949">
        <w:trPr>
          <w:jc w:val="center"/>
        </w:trPr>
        <w:tc>
          <w:tcPr>
            <w:tcW w:w="920" w:type="pct"/>
            <w:tcMar>
              <w:top w:w="0" w:type="dxa"/>
              <w:left w:w="28" w:type="dxa"/>
              <w:bottom w:w="0" w:type="dxa"/>
              <w:right w:w="108" w:type="dxa"/>
            </w:tcMar>
          </w:tcPr>
          <w:p w14:paraId="20527290" w14:textId="606FB785" w:rsidR="00715F06" w:rsidRPr="00324DB7" w:rsidRDefault="00715F06" w:rsidP="003C523E">
            <w:pPr>
              <w:pStyle w:val="TAL"/>
              <w:keepLines w:val="0"/>
            </w:pPr>
            <w:r w:rsidRPr="00324DB7">
              <w:t>subscriptionType</w:t>
            </w:r>
          </w:p>
        </w:tc>
        <w:tc>
          <w:tcPr>
            <w:tcW w:w="1018" w:type="pct"/>
            <w:tcMar>
              <w:top w:w="0" w:type="dxa"/>
              <w:left w:w="28" w:type="dxa"/>
              <w:bottom w:w="0" w:type="dxa"/>
              <w:right w:w="108" w:type="dxa"/>
            </w:tcMar>
          </w:tcPr>
          <w:p w14:paraId="1601B863" w14:textId="38E04567" w:rsidR="00715F06" w:rsidRPr="00324DB7" w:rsidRDefault="00715F06" w:rsidP="003C523E">
            <w:pPr>
              <w:pStyle w:val="TAL"/>
              <w:keepLines w:val="0"/>
            </w:pPr>
            <w:r w:rsidRPr="00324DB7">
              <w:t>String</w:t>
            </w:r>
          </w:p>
        </w:tc>
        <w:tc>
          <w:tcPr>
            <w:tcW w:w="651" w:type="pct"/>
            <w:tcMar>
              <w:top w:w="0" w:type="dxa"/>
              <w:left w:w="28" w:type="dxa"/>
              <w:bottom w:w="0" w:type="dxa"/>
              <w:right w:w="108" w:type="dxa"/>
            </w:tcMar>
          </w:tcPr>
          <w:p w14:paraId="5B0B58AC" w14:textId="0ED36354" w:rsidR="00715F06" w:rsidRPr="00324DB7" w:rsidRDefault="00715F06" w:rsidP="003C523E">
            <w:pPr>
              <w:pStyle w:val="TAL"/>
              <w:keepLines w:val="0"/>
            </w:pPr>
            <w:r w:rsidRPr="00324DB7">
              <w:t>1</w:t>
            </w:r>
          </w:p>
        </w:tc>
        <w:tc>
          <w:tcPr>
            <w:tcW w:w="2411" w:type="pct"/>
            <w:tcMar>
              <w:top w:w="0" w:type="dxa"/>
              <w:left w:w="28" w:type="dxa"/>
              <w:bottom w:w="0" w:type="dxa"/>
              <w:right w:w="108" w:type="dxa"/>
            </w:tcMar>
          </w:tcPr>
          <w:p w14:paraId="5D55ACDA" w14:textId="65601F6D" w:rsidR="00715F06" w:rsidRPr="00324DB7" w:rsidRDefault="00715F06" w:rsidP="003C523E">
            <w:pPr>
              <w:pStyle w:val="TAL"/>
              <w:keepLines w:val="0"/>
              <w:rPr>
                <w:rFonts w:cs="Arial"/>
                <w:szCs w:val="18"/>
              </w:rPr>
            </w:pPr>
            <w:r w:rsidRPr="00324DB7">
              <w:rPr>
                <w:rFonts w:cs="Arial"/>
                <w:szCs w:val="18"/>
              </w:rPr>
              <w:t xml:space="preserve">Shall be set to </w:t>
            </w:r>
            <w:r w:rsidR="00AD4375" w:rsidRPr="00324DB7">
              <w:rPr>
                <w:rFonts w:cs="Arial"/>
                <w:szCs w:val="18"/>
              </w:rPr>
              <w:t>"</w:t>
            </w:r>
            <w:r w:rsidRPr="00324DB7">
              <w:t>RabModSubscription</w:t>
            </w:r>
            <w:r w:rsidR="00AD4375" w:rsidRPr="00324DB7">
              <w:t>"</w:t>
            </w:r>
            <w:r w:rsidRPr="00324DB7">
              <w:t>.</w:t>
            </w:r>
          </w:p>
        </w:tc>
      </w:tr>
      <w:tr w:rsidR="005654CB" w:rsidRPr="00324DB7" w14:paraId="0C042A47" w14:textId="77777777" w:rsidTr="00500949">
        <w:trPr>
          <w:jc w:val="center"/>
        </w:trPr>
        <w:tc>
          <w:tcPr>
            <w:tcW w:w="920" w:type="pct"/>
            <w:tcMar>
              <w:top w:w="0" w:type="dxa"/>
              <w:left w:w="28" w:type="dxa"/>
              <w:bottom w:w="0" w:type="dxa"/>
              <w:right w:w="108" w:type="dxa"/>
            </w:tcMar>
          </w:tcPr>
          <w:p w14:paraId="2E3B68AC" w14:textId="77777777" w:rsidR="005654CB" w:rsidRPr="00324DB7" w:rsidRDefault="005654CB" w:rsidP="003C523E">
            <w:pPr>
              <w:pStyle w:val="TAL"/>
              <w:keepLines w:val="0"/>
            </w:pPr>
            <w:r w:rsidRPr="00324DB7">
              <w:t>callbackReference</w:t>
            </w:r>
          </w:p>
        </w:tc>
        <w:tc>
          <w:tcPr>
            <w:tcW w:w="1018" w:type="pct"/>
            <w:tcMar>
              <w:top w:w="0" w:type="dxa"/>
              <w:left w:w="28" w:type="dxa"/>
              <w:bottom w:w="0" w:type="dxa"/>
              <w:right w:w="108" w:type="dxa"/>
            </w:tcMar>
          </w:tcPr>
          <w:p w14:paraId="382B6D1F" w14:textId="22964EB6" w:rsidR="005654CB" w:rsidRPr="00324DB7" w:rsidRDefault="007E0E17" w:rsidP="003C523E">
            <w:pPr>
              <w:pStyle w:val="TAL"/>
              <w:keepLines w:val="0"/>
            </w:pPr>
            <w:r w:rsidRPr="009364B4">
              <w:t>Uri</w:t>
            </w:r>
          </w:p>
        </w:tc>
        <w:tc>
          <w:tcPr>
            <w:tcW w:w="651" w:type="pct"/>
            <w:tcMar>
              <w:top w:w="0" w:type="dxa"/>
              <w:left w:w="28" w:type="dxa"/>
              <w:bottom w:w="0" w:type="dxa"/>
              <w:right w:w="108" w:type="dxa"/>
            </w:tcMar>
          </w:tcPr>
          <w:p w14:paraId="7506018B" w14:textId="16F7071C" w:rsidR="005654CB" w:rsidRPr="00324DB7" w:rsidRDefault="00E16D99" w:rsidP="003C523E">
            <w:pPr>
              <w:pStyle w:val="TAL"/>
              <w:keepLines w:val="0"/>
            </w:pPr>
            <w:r w:rsidRPr="00324DB7">
              <w:t>0..</w:t>
            </w:r>
            <w:r w:rsidR="005654CB" w:rsidRPr="00324DB7">
              <w:t>1</w:t>
            </w:r>
          </w:p>
        </w:tc>
        <w:tc>
          <w:tcPr>
            <w:tcW w:w="2411" w:type="pct"/>
            <w:tcMar>
              <w:top w:w="0" w:type="dxa"/>
              <w:left w:w="28" w:type="dxa"/>
              <w:bottom w:w="0" w:type="dxa"/>
              <w:right w:w="108" w:type="dxa"/>
            </w:tcMar>
          </w:tcPr>
          <w:p w14:paraId="0276360C" w14:textId="06F61B64" w:rsidR="005654CB" w:rsidRPr="00324DB7" w:rsidRDefault="00E16D99" w:rsidP="003C523E">
            <w:pPr>
              <w:pStyle w:val="TAL"/>
              <w:keepLines w:val="0"/>
            </w:pPr>
            <w:r w:rsidRPr="009364B4">
              <w:rPr>
                <w:lang w:eastAsia="ko-KR"/>
              </w:rPr>
              <w:t>URI</w:t>
            </w:r>
            <w:r w:rsidRPr="00324DB7">
              <w:rPr>
                <w:lang w:eastAsia="ko-KR"/>
              </w:rPr>
              <w:t xml:space="preserve"> exposed by the client on which to receive notifications via </w:t>
            </w:r>
            <w:r w:rsidRPr="009364B4">
              <w:rPr>
                <w:lang w:eastAsia="ko-KR"/>
              </w:rPr>
              <w:t>HTTP</w:t>
            </w:r>
            <w:r w:rsidRPr="00324DB7">
              <w:rPr>
                <w:lang w:eastAsia="ko-KR"/>
              </w:rPr>
              <w:t>.</w:t>
            </w:r>
            <w:r w:rsidR="002614E7" w:rsidRPr="00324DB7">
              <w:rPr>
                <w:rFonts w:cs="Arial"/>
                <w:szCs w:val="18"/>
              </w:rPr>
              <w:t xml:space="preserve"> </w:t>
            </w:r>
            <w:r w:rsidRPr="00324DB7">
              <w:t xml:space="preserve">See </w:t>
            </w:r>
            <w:r w:rsidR="002614E7" w:rsidRPr="00324DB7">
              <w:t>note</w:t>
            </w:r>
            <w:r w:rsidRPr="00324DB7">
              <w:t>.</w:t>
            </w:r>
          </w:p>
        </w:tc>
      </w:tr>
      <w:tr w:rsidR="00E16D99" w:rsidRPr="00324DB7" w14:paraId="41DE862A" w14:textId="77777777" w:rsidTr="00500949">
        <w:trPr>
          <w:jc w:val="center"/>
        </w:trPr>
        <w:tc>
          <w:tcPr>
            <w:tcW w:w="920" w:type="pct"/>
            <w:tcMar>
              <w:top w:w="0" w:type="dxa"/>
              <w:left w:w="28" w:type="dxa"/>
              <w:bottom w:w="0" w:type="dxa"/>
              <w:right w:w="108" w:type="dxa"/>
            </w:tcMar>
          </w:tcPr>
          <w:p w14:paraId="4CE2B92B" w14:textId="4961359E" w:rsidR="00E16D99" w:rsidRPr="00324DB7" w:rsidRDefault="00E16D99" w:rsidP="00E16D99">
            <w:pPr>
              <w:pStyle w:val="TAL"/>
              <w:keepLines w:val="0"/>
            </w:pPr>
            <w:r w:rsidRPr="00324DB7">
              <w:t>requestTestNotification</w:t>
            </w:r>
          </w:p>
        </w:tc>
        <w:tc>
          <w:tcPr>
            <w:tcW w:w="1018" w:type="pct"/>
            <w:tcMar>
              <w:top w:w="0" w:type="dxa"/>
              <w:left w:w="28" w:type="dxa"/>
              <w:bottom w:w="0" w:type="dxa"/>
              <w:right w:w="108" w:type="dxa"/>
            </w:tcMar>
          </w:tcPr>
          <w:p w14:paraId="30E671C7" w14:textId="3152C1F2" w:rsidR="00E16D99" w:rsidRPr="00324DB7" w:rsidDel="007E0E17" w:rsidRDefault="00E16D99" w:rsidP="00E16D99">
            <w:pPr>
              <w:pStyle w:val="TAL"/>
              <w:keepLines w:val="0"/>
            </w:pPr>
            <w:r w:rsidRPr="00324DB7">
              <w:t>Boolean</w:t>
            </w:r>
          </w:p>
        </w:tc>
        <w:tc>
          <w:tcPr>
            <w:tcW w:w="651" w:type="pct"/>
            <w:tcMar>
              <w:top w:w="0" w:type="dxa"/>
              <w:left w:w="28" w:type="dxa"/>
              <w:bottom w:w="0" w:type="dxa"/>
              <w:right w:w="108" w:type="dxa"/>
            </w:tcMar>
          </w:tcPr>
          <w:p w14:paraId="13A799E4" w14:textId="4EE728B2" w:rsidR="00E16D99" w:rsidRPr="00324DB7" w:rsidRDefault="00E16D99" w:rsidP="00E16D99">
            <w:pPr>
              <w:pStyle w:val="TAL"/>
              <w:keepLines w:val="0"/>
            </w:pPr>
            <w:r w:rsidRPr="00324DB7">
              <w:t>0..1</w:t>
            </w:r>
          </w:p>
        </w:tc>
        <w:tc>
          <w:tcPr>
            <w:tcW w:w="2411" w:type="pct"/>
            <w:tcMar>
              <w:top w:w="0" w:type="dxa"/>
              <w:left w:w="28" w:type="dxa"/>
              <w:bottom w:w="0" w:type="dxa"/>
              <w:right w:w="108" w:type="dxa"/>
            </w:tcMar>
          </w:tcPr>
          <w:p w14:paraId="1FC774F4" w14:textId="7B68501D" w:rsidR="00E16D99" w:rsidRPr="00324DB7" w:rsidRDefault="00E16D99" w:rsidP="00E16D99">
            <w:pPr>
              <w:pStyle w:val="TAL"/>
              <w:keepLines w:val="0"/>
              <w:rPr>
                <w:lang w:eastAsia="ko-KR"/>
              </w:rPr>
            </w:pPr>
            <w:r w:rsidRPr="00324DB7">
              <w:rPr>
                <w:rFonts w:cs="Arial"/>
                <w:szCs w:val="18"/>
              </w:rPr>
              <w:t xml:space="preserve">Shall be set to TRUE by the service consumer to request a test </w:t>
            </w:r>
            <w:r w:rsidRPr="00324DB7">
              <w:rPr>
                <w:szCs w:val="18"/>
              </w:rPr>
              <w:t>notification</w:t>
            </w:r>
            <w:r w:rsidRPr="00324DB7">
              <w:rPr>
                <w:rFonts w:cs="Arial"/>
                <w:szCs w:val="18"/>
              </w:rPr>
              <w:t xml:space="preserve"> via </w:t>
            </w:r>
            <w:r w:rsidRPr="009364B4">
              <w:rPr>
                <w:rFonts w:cs="Arial"/>
                <w:szCs w:val="18"/>
              </w:rPr>
              <w:t>HTTP</w:t>
            </w:r>
            <w:r w:rsidRPr="00324DB7">
              <w:rPr>
                <w:rFonts w:cs="Arial"/>
                <w:szCs w:val="18"/>
              </w:rPr>
              <w:t xml:space="preserve"> on the callbackReference </w:t>
            </w:r>
            <w:r w:rsidRPr="009364B4">
              <w:rPr>
                <w:rFonts w:cs="Arial"/>
                <w:szCs w:val="18"/>
              </w:rPr>
              <w:t>URI</w:t>
            </w:r>
            <w:r w:rsidRPr="00324DB7">
              <w:rPr>
                <w:rFonts w:cs="Arial"/>
                <w:szCs w:val="18"/>
              </w:rPr>
              <w:t xml:space="preserve">, </w:t>
            </w:r>
            <w:r w:rsidRPr="00324DB7">
              <w:rPr>
                <w:rFonts w:cs="Arial"/>
                <w:szCs w:val="18"/>
                <w:lang w:eastAsia="ko-KR"/>
              </w:rPr>
              <w:t xml:space="preserve">specified in </w:t>
            </w:r>
            <w:r w:rsidRPr="009364B4">
              <w:rPr>
                <w:rFonts w:cs="Arial"/>
                <w:szCs w:val="18"/>
                <w:lang w:eastAsia="ko-KR"/>
              </w:rPr>
              <w:t>ETSI GS MEC 009</w:t>
            </w:r>
            <w:r w:rsidR="0004540A" w:rsidRPr="009364B4">
              <w:rPr>
                <w:rFonts w:cs="Arial"/>
                <w:szCs w:val="18"/>
                <w:lang w:eastAsia="ko-KR"/>
              </w:rPr>
              <w:t xml:space="preserve"> [</w:t>
            </w:r>
            <w:r w:rsidR="0004540A" w:rsidRPr="009364B4">
              <w:rPr>
                <w:rFonts w:cs="Arial"/>
                <w:szCs w:val="18"/>
                <w:lang w:eastAsia="ko-KR"/>
              </w:rPr>
              <w:fldChar w:fldCharType="begin"/>
            </w:r>
            <w:r w:rsidR="008B664B" w:rsidRPr="009364B4">
              <w:rPr>
                <w:rFonts w:cs="Arial"/>
                <w:szCs w:val="18"/>
                <w:lang w:eastAsia="ko-KR"/>
              </w:rPr>
              <w:instrText xml:space="preserve">REF REF_GSMEC009  \h </w:instrText>
            </w:r>
            <w:r w:rsidR="0004540A" w:rsidRPr="009364B4">
              <w:rPr>
                <w:rFonts w:cs="Arial"/>
                <w:szCs w:val="18"/>
                <w:lang w:eastAsia="ko-KR"/>
              </w:rPr>
            </w:r>
            <w:r w:rsidR="0004540A" w:rsidRPr="009364B4">
              <w:rPr>
                <w:rFonts w:cs="Arial"/>
                <w:szCs w:val="18"/>
                <w:lang w:eastAsia="ko-KR"/>
              </w:rPr>
              <w:fldChar w:fldCharType="separate"/>
            </w:r>
            <w:r w:rsidR="008B664B" w:rsidRPr="009364B4">
              <w:rPr>
                <w:noProof/>
              </w:rPr>
              <w:t>6</w:t>
            </w:r>
            <w:r w:rsidR="0004540A" w:rsidRPr="009364B4">
              <w:rPr>
                <w:rFonts w:cs="Arial"/>
                <w:szCs w:val="18"/>
                <w:lang w:eastAsia="ko-KR"/>
              </w:rPr>
              <w:fldChar w:fldCharType="end"/>
            </w:r>
            <w:r w:rsidR="0004540A" w:rsidRPr="009364B4">
              <w:rPr>
                <w:rFonts w:cs="Arial"/>
                <w:szCs w:val="18"/>
                <w:lang w:eastAsia="ko-KR"/>
              </w:rPr>
              <w:t>]</w:t>
            </w:r>
            <w:r w:rsidRPr="00324DB7">
              <w:rPr>
                <w:rFonts w:cs="Arial"/>
                <w:szCs w:val="18"/>
              </w:rPr>
              <w:t xml:space="preserve">, as described in </w:t>
            </w:r>
            <w:r w:rsidR="002614E7" w:rsidRPr="00324DB7">
              <w:rPr>
                <w:rFonts w:cs="Arial"/>
                <w:szCs w:val="18"/>
              </w:rPr>
              <w:t>clause</w:t>
            </w:r>
            <w:r w:rsidR="0004540A" w:rsidRPr="00324DB7">
              <w:rPr>
                <w:rFonts w:cs="Arial"/>
                <w:szCs w:val="18"/>
              </w:rPr>
              <w:t> </w:t>
            </w:r>
            <w:r w:rsidRPr="00324DB7">
              <w:rPr>
                <w:rFonts w:cs="Arial"/>
                <w:szCs w:val="18"/>
              </w:rPr>
              <w:t>6.12a.</w:t>
            </w:r>
            <w:r w:rsidR="002614E7" w:rsidRPr="00324DB7">
              <w:rPr>
                <w:rFonts w:cs="Arial"/>
                <w:szCs w:val="18"/>
              </w:rPr>
              <w:t xml:space="preserve"> </w:t>
            </w:r>
          </w:p>
        </w:tc>
      </w:tr>
      <w:tr w:rsidR="00E16D99" w:rsidRPr="00324DB7" w14:paraId="5538E836" w14:textId="77777777" w:rsidTr="00500949">
        <w:trPr>
          <w:jc w:val="center"/>
        </w:trPr>
        <w:tc>
          <w:tcPr>
            <w:tcW w:w="920" w:type="pct"/>
            <w:tcMar>
              <w:top w:w="0" w:type="dxa"/>
              <w:left w:w="28" w:type="dxa"/>
              <w:bottom w:w="0" w:type="dxa"/>
              <w:right w:w="108" w:type="dxa"/>
            </w:tcMar>
          </w:tcPr>
          <w:p w14:paraId="5AE63A2B" w14:textId="4A777BC2" w:rsidR="00E16D99" w:rsidRPr="00324DB7" w:rsidRDefault="00E16D99" w:rsidP="00E16D99">
            <w:pPr>
              <w:pStyle w:val="TAL"/>
              <w:keepLines w:val="0"/>
            </w:pPr>
            <w:r w:rsidRPr="00324DB7">
              <w:t>websockNotifConfig</w:t>
            </w:r>
          </w:p>
        </w:tc>
        <w:tc>
          <w:tcPr>
            <w:tcW w:w="1018" w:type="pct"/>
            <w:tcMar>
              <w:top w:w="0" w:type="dxa"/>
              <w:left w:w="28" w:type="dxa"/>
              <w:bottom w:w="0" w:type="dxa"/>
              <w:right w:w="108" w:type="dxa"/>
            </w:tcMar>
          </w:tcPr>
          <w:p w14:paraId="4D525AFD" w14:textId="64D3A880" w:rsidR="00E16D99" w:rsidRPr="00324DB7" w:rsidDel="007E0E17" w:rsidRDefault="00E16D99" w:rsidP="00E16D99">
            <w:pPr>
              <w:pStyle w:val="TAL"/>
              <w:keepLines w:val="0"/>
            </w:pPr>
            <w:r w:rsidRPr="00324DB7">
              <w:t>WebsockNotifConfig</w:t>
            </w:r>
          </w:p>
        </w:tc>
        <w:tc>
          <w:tcPr>
            <w:tcW w:w="651" w:type="pct"/>
            <w:tcMar>
              <w:top w:w="0" w:type="dxa"/>
              <w:left w:w="28" w:type="dxa"/>
              <w:bottom w:w="0" w:type="dxa"/>
              <w:right w:w="108" w:type="dxa"/>
            </w:tcMar>
          </w:tcPr>
          <w:p w14:paraId="6B796DCE" w14:textId="26F42D57" w:rsidR="00E16D99" w:rsidRPr="00324DB7" w:rsidRDefault="00E16D99" w:rsidP="00E16D99">
            <w:pPr>
              <w:pStyle w:val="TAL"/>
              <w:keepLines w:val="0"/>
            </w:pPr>
            <w:r w:rsidRPr="00324DB7">
              <w:t>0..1</w:t>
            </w:r>
          </w:p>
        </w:tc>
        <w:tc>
          <w:tcPr>
            <w:tcW w:w="2411" w:type="pct"/>
            <w:tcMar>
              <w:top w:w="0" w:type="dxa"/>
              <w:left w:w="28" w:type="dxa"/>
              <w:bottom w:w="0" w:type="dxa"/>
              <w:right w:w="108" w:type="dxa"/>
            </w:tcMar>
          </w:tcPr>
          <w:p w14:paraId="2C766622" w14:textId="1E1E2F33" w:rsidR="00E16D99" w:rsidRPr="00324DB7" w:rsidRDefault="00E16D99" w:rsidP="00E16D99">
            <w:pPr>
              <w:pStyle w:val="TAL"/>
              <w:keepLines w:val="0"/>
              <w:rPr>
                <w:lang w:eastAsia="ko-KR"/>
              </w:rPr>
            </w:pPr>
            <w:r w:rsidRPr="00324DB7">
              <w:rPr>
                <w:rFonts w:cs="Arial"/>
                <w:szCs w:val="18"/>
              </w:rPr>
              <w:t xml:space="preserve">Provides details to negotiate and signal the use of a Websocket connection between </w:t>
            </w:r>
            <w:r w:rsidRPr="009364B4">
              <w:rPr>
                <w:rFonts w:cs="Arial"/>
                <w:szCs w:val="18"/>
              </w:rPr>
              <w:t>RNIS</w:t>
            </w:r>
            <w:r w:rsidRPr="00324DB7">
              <w:rPr>
                <w:rFonts w:cs="Arial"/>
                <w:szCs w:val="18"/>
              </w:rPr>
              <w:t xml:space="preserve"> and the service consumer for notifications.</w:t>
            </w:r>
            <w:r w:rsidR="002614E7" w:rsidRPr="00324DB7">
              <w:rPr>
                <w:rFonts w:cs="Arial"/>
                <w:szCs w:val="18"/>
              </w:rPr>
              <w:t xml:space="preserve"> </w:t>
            </w:r>
            <w:r w:rsidR="002614E7" w:rsidRPr="00324DB7">
              <w:t>See note.</w:t>
            </w:r>
          </w:p>
        </w:tc>
      </w:tr>
      <w:tr w:rsidR="00596787" w:rsidRPr="00324DB7" w14:paraId="44BA201E" w14:textId="77777777" w:rsidTr="00500949">
        <w:trPr>
          <w:jc w:val="center"/>
        </w:trPr>
        <w:tc>
          <w:tcPr>
            <w:tcW w:w="920" w:type="pct"/>
            <w:tcMar>
              <w:top w:w="0" w:type="dxa"/>
              <w:left w:w="28" w:type="dxa"/>
              <w:bottom w:w="0" w:type="dxa"/>
              <w:right w:w="108" w:type="dxa"/>
            </w:tcMar>
          </w:tcPr>
          <w:p w14:paraId="16D696F3" w14:textId="77777777" w:rsidR="00596787" w:rsidRPr="00324DB7" w:rsidRDefault="00596787" w:rsidP="003C523E">
            <w:pPr>
              <w:pStyle w:val="TAL"/>
              <w:keepLines w:val="0"/>
            </w:pPr>
            <w:r w:rsidRPr="00324DB7">
              <w:rPr>
                <w:rFonts w:cs="Arial"/>
                <w:szCs w:val="18"/>
              </w:rPr>
              <w:t>_links</w:t>
            </w:r>
          </w:p>
        </w:tc>
        <w:tc>
          <w:tcPr>
            <w:tcW w:w="1018" w:type="pct"/>
            <w:tcMar>
              <w:top w:w="0" w:type="dxa"/>
              <w:left w:w="28" w:type="dxa"/>
              <w:bottom w:w="0" w:type="dxa"/>
              <w:right w:w="108" w:type="dxa"/>
            </w:tcMar>
          </w:tcPr>
          <w:p w14:paraId="4169B8BE" w14:textId="77777777" w:rsidR="00596787" w:rsidRPr="00324DB7" w:rsidRDefault="00596787" w:rsidP="003C523E">
            <w:pPr>
              <w:pStyle w:val="TAL"/>
              <w:keepLines w:val="0"/>
            </w:pPr>
            <w:r w:rsidRPr="00324DB7">
              <w:rPr>
                <w:rFonts w:cs="Arial"/>
                <w:szCs w:val="18"/>
              </w:rPr>
              <w:t>Structure (inlined)</w:t>
            </w:r>
          </w:p>
        </w:tc>
        <w:tc>
          <w:tcPr>
            <w:tcW w:w="651" w:type="pct"/>
            <w:tcMar>
              <w:top w:w="0" w:type="dxa"/>
              <w:left w:w="28" w:type="dxa"/>
              <w:bottom w:w="0" w:type="dxa"/>
              <w:right w:w="108" w:type="dxa"/>
            </w:tcMar>
          </w:tcPr>
          <w:p w14:paraId="0FE11EC4" w14:textId="77777777" w:rsidR="00596787" w:rsidRPr="00324DB7" w:rsidRDefault="00596787" w:rsidP="003C523E">
            <w:pPr>
              <w:pStyle w:val="TAL"/>
              <w:keepLines w:val="0"/>
            </w:pPr>
            <w:r w:rsidRPr="00324DB7">
              <w:t>0..1</w:t>
            </w:r>
          </w:p>
        </w:tc>
        <w:tc>
          <w:tcPr>
            <w:tcW w:w="2411" w:type="pct"/>
            <w:tcMar>
              <w:top w:w="0" w:type="dxa"/>
              <w:left w:w="28" w:type="dxa"/>
              <w:bottom w:w="0" w:type="dxa"/>
              <w:right w:w="108" w:type="dxa"/>
            </w:tcMar>
          </w:tcPr>
          <w:p w14:paraId="4A65F6CE" w14:textId="16D54ECF" w:rsidR="00596787" w:rsidRPr="00324DB7" w:rsidRDefault="00715F06" w:rsidP="003C523E">
            <w:pPr>
              <w:pStyle w:val="TAL"/>
              <w:keepLines w:val="0"/>
            </w:pPr>
            <w:r w:rsidRPr="00324DB7">
              <w:t>H</w:t>
            </w:r>
            <w:r w:rsidR="00596787" w:rsidRPr="00324DB7">
              <w:t xml:space="preserve">yperlink related to the resource. </w:t>
            </w:r>
            <w:r w:rsidR="00596787" w:rsidRPr="00324DB7">
              <w:rPr>
                <w:rFonts w:cs="Arial"/>
                <w:szCs w:val="18"/>
              </w:rPr>
              <w:t xml:space="preserve">This shall be only included in the </w:t>
            </w:r>
            <w:r w:rsidR="00596787" w:rsidRPr="009364B4">
              <w:rPr>
                <w:rFonts w:cs="Arial"/>
                <w:szCs w:val="18"/>
              </w:rPr>
              <w:t>HTTP</w:t>
            </w:r>
            <w:r w:rsidR="00596787" w:rsidRPr="00324DB7">
              <w:rPr>
                <w:rFonts w:cs="Arial"/>
                <w:szCs w:val="18"/>
              </w:rPr>
              <w:t xml:space="preserve"> responses and in </w:t>
            </w:r>
            <w:r w:rsidR="00596787" w:rsidRPr="009364B4">
              <w:rPr>
                <w:rFonts w:cs="Arial"/>
                <w:szCs w:val="18"/>
              </w:rPr>
              <w:t>HTTP</w:t>
            </w:r>
            <w:r w:rsidR="00596787" w:rsidRPr="00324DB7">
              <w:rPr>
                <w:rFonts w:cs="Arial"/>
                <w:szCs w:val="18"/>
              </w:rPr>
              <w:t xml:space="preserve"> PUT requests</w:t>
            </w:r>
            <w:r w:rsidR="00750B0C" w:rsidRPr="00324DB7">
              <w:rPr>
                <w:rFonts w:cs="Arial"/>
                <w:szCs w:val="18"/>
              </w:rPr>
              <w:t>.</w:t>
            </w:r>
          </w:p>
        </w:tc>
      </w:tr>
      <w:tr w:rsidR="00596787" w:rsidRPr="00324DB7" w14:paraId="1F34ED74" w14:textId="77777777" w:rsidTr="00500949">
        <w:trPr>
          <w:jc w:val="center"/>
        </w:trPr>
        <w:tc>
          <w:tcPr>
            <w:tcW w:w="920" w:type="pct"/>
            <w:tcMar>
              <w:top w:w="0" w:type="dxa"/>
              <w:left w:w="28" w:type="dxa"/>
              <w:bottom w:w="0" w:type="dxa"/>
              <w:right w:w="108" w:type="dxa"/>
            </w:tcMar>
          </w:tcPr>
          <w:p w14:paraId="336EEC3A" w14:textId="77777777" w:rsidR="00596787" w:rsidRPr="00324DB7" w:rsidRDefault="00596787" w:rsidP="003C523E">
            <w:pPr>
              <w:pStyle w:val="TAL"/>
              <w:keepLines w:val="0"/>
            </w:pPr>
            <w:r w:rsidRPr="00324DB7">
              <w:t>&gt;self</w:t>
            </w:r>
          </w:p>
        </w:tc>
        <w:tc>
          <w:tcPr>
            <w:tcW w:w="1018" w:type="pct"/>
            <w:tcMar>
              <w:top w:w="0" w:type="dxa"/>
              <w:left w:w="28" w:type="dxa"/>
              <w:bottom w:w="0" w:type="dxa"/>
              <w:right w:w="108" w:type="dxa"/>
            </w:tcMar>
          </w:tcPr>
          <w:p w14:paraId="416931EE" w14:textId="77777777" w:rsidR="00596787" w:rsidRPr="00324DB7" w:rsidRDefault="00596787" w:rsidP="003C523E">
            <w:pPr>
              <w:pStyle w:val="TAL"/>
              <w:keepLines w:val="0"/>
            </w:pPr>
            <w:r w:rsidRPr="00324DB7">
              <w:t>LinkType</w:t>
            </w:r>
          </w:p>
        </w:tc>
        <w:tc>
          <w:tcPr>
            <w:tcW w:w="651" w:type="pct"/>
            <w:tcMar>
              <w:top w:w="0" w:type="dxa"/>
              <w:left w:w="28" w:type="dxa"/>
              <w:bottom w:w="0" w:type="dxa"/>
              <w:right w:w="108" w:type="dxa"/>
            </w:tcMar>
          </w:tcPr>
          <w:p w14:paraId="7BAD4E86" w14:textId="77777777" w:rsidR="00596787" w:rsidRPr="00324DB7" w:rsidRDefault="00596787" w:rsidP="003C523E">
            <w:pPr>
              <w:pStyle w:val="TAL"/>
              <w:keepLines w:val="0"/>
            </w:pPr>
            <w:r w:rsidRPr="00324DB7">
              <w:t>1</w:t>
            </w:r>
          </w:p>
        </w:tc>
        <w:tc>
          <w:tcPr>
            <w:tcW w:w="2411" w:type="pct"/>
            <w:tcMar>
              <w:top w:w="0" w:type="dxa"/>
              <w:left w:w="28" w:type="dxa"/>
              <w:bottom w:w="0" w:type="dxa"/>
              <w:right w:w="108" w:type="dxa"/>
            </w:tcMar>
          </w:tcPr>
          <w:p w14:paraId="42AA6D6E" w14:textId="605EF788" w:rsidR="00596787" w:rsidRPr="00324DB7" w:rsidRDefault="000D76E3" w:rsidP="003C523E">
            <w:pPr>
              <w:pStyle w:val="TAL"/>
              <w:keepLines w:val="0"/>
            </w:pPr>
            <w:r w:rsidRPr="00324DB7">
              <w:rPr>
                <w:rFonts w:cs="Arial"/>
                <w:szCs w:val="18"/>
              </w:rPr>
              <w:t>Self-referring</w:t>
            </w:r>
            <w:r w:rsidR="00596787" w:rsidRPr="00324DB7">
              <w:rPr>
                <w:rFonts w:cs="Arial"/>
                <w:szCs w:val="18"/>
              </w:rPr>
              <w:t xml:space="preserve"> </w:t>
            </w:r>
            <w:r w:rsidR="00596787" w:rsidRPr="009364B4">
              <w:rPr>
                <w:rFonts w:cs="Arial"/>
                <w:szCs w:val="18"/>
              </w:rPr>
              <w:t>URI</w:t>
            </w:r>
            <w:r w:rsidR="00596787" w:rsidRPr="00324DB7">
              <w:rPr>
                <w:rFonts w:cs="Arial"/>
                <w:szCs w:val="18"/>
              </w:rPr>
              <w:t xml:space="preserve">. The </w:t>
            </w:r>
            <w:r w:rsidR="00596787" w:rsidRPr="009364B4">
              <w:rPr>
                <w:rFonts w:cs="Arial"/>
                <w:szCs w:val="18"/>
              </w:rPr>
              <w:t>URI</w:t>
            </w:r>
            <w:r w:rsidR="00596787" w:rsidRPr="00324DB7">
              <w:rPr>
                <w:rFonts w:cs="Arial"/>
                <w:szCs w:val="18"/>
              </w:rPr>
              <w:t xml:space="preserve"> shall be unique within the </w:t>
            </w:r>
            <w:r w:rsidR="00596787" w:rsidRPr="009364B4">
              <w:rPr>
                <w:rFonts w:cs="Arial"/>
                <w:szCs w:val="18"/>
              </w:rPr>
              <w:t>RNI</w:t>
            </w:r>
            <w:r w:rsidR="00596787" w:rsidRPr="00324DB7">
              <w:rPr>
                <w:rFonts w:cs="Arial"/>
                <w:szCs w:val="18"/>
              </w:rPr>
              <w:t xml:space="preserve"> </w:t>
            </w:r>
            <w:r w:rsidR="00596787" w:rsidRPr="009364B4">
              <w:rPr>
                <w:rFonts w:cs="Arial"/>
                <w:szCs w:val="18"/>
              </w:rPr>
              <w:t>API</w:t>
            </w:r>
            <w:r w:rsidR="00596787" w:rsidRPr="00324DB7">
              <w:rPr>
                <w:rFonts w:cs="Arial"/>
                <w:szCs w:val="18"/>
              </w:rPr>
              <w:t xml:space="preserve"> as it acts as an ID for the subscription.</w:t>
            </w:r>
          </w:p>
        </w:tc>
      </w:tr>
      <w:tr w:rsidR="00596787" w:rsidRPr="00324DB7" w14:paraId="65E0E079" w14:textId="77777777" w:rsidTr="0098069C">
        <w:trPr>
          <w:jc w:val="center"/>
        </w:trPr>
        <w:tc>
          <w:tcPr>
            <w:tcW w:w="920" w:type="pct"/>
            <w:tcMar>
              <w:top w:w="0" w:type="dxa"/>
              <w:left w:w="28" w:type="dxa"/>
              <w:bottom w:w="0" w:type="dxa"/>
              <w:right w:w="108" w:type="dxa"/>
            </w:tcMar>
          </w:tcPr>
          <w:p w14:paraId="4C864279" w14:textId="77777777" w:rsidR="00596787" w:rsidRPr="00324DB7" w:rsidRDefault="00596787" w:rsidP="003C523E">
            <w:pPr>
              <w:pStyle w:val="TAL"/>
              <w:keepLines w:val="0"/>
            </w:pPr>
            <w:r w:rsidRPr="00324DB7">
              <w:t>filterCriteriaQci</w:t>
            </w:r>
          </w:p>
        </w:tc>
        <w:tc>
          <w:tcPr>
            <w:tcW w:w="1018" w:type="pct"/>
            <w:tcMar>
              <w:top w:w="0" w:type="dxa"/>
              <w:left w:w="28" w:type="dxa"/>
              <w:bottom w:w="0" w:type="dxa"/>
              <w:right w:w="108" w:type="dxa"/>
            </w:tcMar>
          </w:tcPr>
          <w:p w14:paraId="55B0F2CC" w14:textId="77777777" w:rsidR="00596787" w:rsidRPr="00324DB7" w:rsidRDefault="00596787" w:rsidP="003C523E">
            <w:pPr>
              <w:pStyle w:val="TAL"/>
              <w:keepLines w:val="0"/>
            </w:pPr>
            <w:r w:rsidRPr="00324DB7">
              <w:rPr>
                <w:rFonts w:cs="Arial"/>
                <w:szCs w:val="18"/>
              </w:rPr>
              <w:t>Structure (inlined)</w:t>
            </w:r>
          </w:p>
        </w:tc>
        <w:tc>
          <w:tcPr>
            <w:tcW w:w="651" w:type="pct"/>
            <w:tcMar>
              <w:top w:w="0" w:type="dxa"/>
              <w:left w:w="28" w:type="dxa"/>
              <w:bottom w:w="0" w:type="dxa"/>
              <w:right w:w="108" w:type="dxa"/>
            </w:tcMar>
          </w:tcPr>
          <w:p w14:paraId="005F69F5" w14:textId="77777777" w:rsidR="00596787" w:rsidRPr="00324DB7" w:rsidRDefault="00596787" w:rsidP="003C523E">
            <w:pPr>
              <w:pStyle w:val="TAL"/>
              <w:keepLines w:val="0"/>
            </w:pPr>
            <w:r w:rsidRPr="00324DB7">
              <w:t>1</w:t>
            </w:r>
          </w:p>
        </w:tc>
        <w:tc>
          <w:tcPr>
            <w:tcW w:w="2411" w:type="pct"/>
            <w:tcMar>
              <w:top w:w="0" w:type="dxa"/>
              <w:left w:w="28" w:type="dxa"/>
              <w:bottom w:w="0" w:type="dxa"/>
              <w:right w:w="108" w:type="dxa"/>
            </w:tcMar>
          </w:tcPr>
          <w:p w14:paraId="67709A6B" w14:textId="77777777" w:rsidR="00596787" w:rsidRPr="00324DB7" w:rsidRDefault="00596787" w:rsidP="003C523E">
            <w:pPr>
              <w:pStyle w:val="TAL"/>
              <w:keepLines w:val="0"/>
              <w:rPr>
                <w:rFonts w:cs="Arial"/>
                <w:szCs w:val="18"/>
              </w:rPr>
            </w:pPr>
            <w:r w:rsidRPr="00324DB7">
              <w:rPr>
                <w:rFonts w:cs="Arial"/>
                <w:szCs w:val="18"/>
              </w:rPr>
              <w:t>List of filtering criteria for the subscription. Any filtering criteria from below, which is included in the request, shall also be included in the response.</w:t>
            </w:r>
          </w:p>
        </w:tc>
      </w:tr>
      <w:tr w:rsidR="00596787" w:rsidRPr="00324DB7" w14:paraId="504FEC70" w14:textId="77777777" w:rsidTr="00500949">
        <w:trPr>
          <w:jc w:val="center"/>
        </w:trPr>
        <w:tc>
          <w:tcPr>
            <w:tcW w:w="920" w:type="pct"/>
            <w:tcMar>
              <w:top w:w="0" w:type="dxa"/>
              <w:left w:w="28" w:type="dxa"/>
              <w:bottom w:w="0" w:type="dxa"/>
              <w:right w:w="108" w:type="dxa"/>
            </w:tcMar>
          </w:tcPr>
          <w:p w14:paraId="7F1075DE" w14:textId="2BC7A095" w:rsidR="00596787" w:rsidRPr="00324DB7" w:rsidRDefault="00596787" w:rsidP="003C523E">
            <w:pPr>
              <w:pStyle w:val="TAL"/>
              <w:keepLines w:val="0"/>
            </w:pPr>
            <w:r w:rsidRPr="00324DB7">
              <w:t>&gt;</w:t>
            </w:r>
            <w:r w:rsidR="002A645A" w:rsidRPr="00324DB7">
              <w:t>appInstanceId</w:t>
            </w:r>
          </w:p>
        </w:tc>
        <w:tc>
          <w:tcPr>
            <w:tcW w:w="1018" w:type="pct"/>
            <w:tcMar>
              <w:top w:w="0" w:type="dxa"/>
              <w:left w:w="28" w:type="dxa"/>
              <w:bottom w:w="0" w:type="dxa"/>
              <w:right w:w="108" w:type="dxa"/>
            </w:tcMar>
            <w:vAlign w:val="center"/>
          </w:tcPr>
          <w:p w14:paraId="3586C5C7" w14:textId="77777777" w:rsidR="00596787" w:rsidRPr="00324DB7" w:rsidRDefault="00596787" w:rsidP="003C523E">
            <w:pPr>
              <w:pStyle w:val="TAL"/>
              <w:keepLines w:val="0"/>
            </w:pPr>
            <w:r w:rsidRPr="00324DB7">
              <w:t>String</w:t>
            </w:r>
          </w:p>
        </w:tc>
        <w:tc>
          <w:tcPr>
            <w:tcW w:w="651" w:type="pct"/>
            <w:tcMar>
              <w:top w:w="0" w:type="dxa"/>
              <w:left w:w="28" w:type="dxa"/>
              <w:bottom w:w="0" w:type="dxa"/>
              <w:right w:w="108" w:type="dxa"/>
            </w:tcMar>
            <w:vAlign w:val="center"/>
          </w:tcPr>
          <w:p w14:paraId="0E5E2E26" w14:textId="77777777" w:rsidR="00596787" w:rsidRPr="00324DB7" w:rsidRDefault="00596787" w:rsidP="003C523E">
            <w:pPr>
              <w:pStyle w:val="TAL"/>
              <w:keepLines w:val="0"/>
            </w:pPr>
            <w:r w:rsidRPr="00324DB7">
              <w:t>0..1</w:t>
            </w:r>
          </w:p>
        </w:tc>
        <w:tc>
          <w:tcPr>
            <w:tcW w:w="2411" w:type="pct"/>
            <w:tcMar>
              <w:top w:w="0" w:type="dxa"/>
              <w:left w:w="28" w:type="dxa"/>
              <w:bottom w:w="0" w:type="dxa"/>
              <w:right w:w="108" w:type="dxa"/>
            </w:tcMar>
          </w:tcPr>
          <w:p w14:paraId="4E1D2CE3" w14:textId="3B9DD43F" w:rsidR="00596787" w:rsidRPr="00324DB7" w:rsidRDefault="00596787" w:rsidP="003C523E">
            <w:pPr>
              <w:pStyle w:val="TAL"/>
              <w:keepLines w:val="0"/>
              <w:rPr>
                <w:rFonts w:cs="Arial"/>
                <w:szCs w:val="18"/>
              </w:rPr>
            </w:pPr>
            <w:r w:rsidRPr="00324DB7">
              <w:rPr>
                <w:rFonts w:cs="Arial"/>
                <w:szCs w:val="18"/>
              </w:rPr>
              <w:t xml:space="preserve">Unique identifier for the </w:t>
            </w:r>
            <w:r w:rsidR="00331385" w:rsidRPr="00324DB7">
              <w:rPr>
                <w:rFonts w:cs="Arial"/>
                <w:szCs w:val="18"/>
              </w:rPr>
              <w:t>MEC</w:t>
            </w:r>
            <w:r w:rsidRPr="00324DB7">
              <w:rPr>
                <w:rFonts w:cs="Arial"/>
                <w:szCs w:val="18"/>
              </w:rPr>
              <w:t xml:space="preserve"> application instance.</w:t>
            </w:r>
          </w:p>
        </w:tc>
      </w:tr>
      <w:tr w:rsidR="00596787" w:rsidRPr="00324DB7" w14:paraId="7B4F5663" w14:textId="77777777" w:rsidTr="00500949">
        <w:trPr>
          <w:jc w:val="center"/>
        </w:trPr>
        <w:tc>
          <w:tcPr>
            <w:tcW w:w="920" w:type="pct"/>
            <w:tcMar>
              <w:top w:w="0" w:type="dxa"/>
              <w:left w:w="28" w:type="dxa"/>
              <w:bottom w:w="0" w:type="dxa"/>
              <w:right w:w="108" w:type="dxa"/>
            </w:tcMar>
          </w:tcPr>
          <w:p w14:paraId="252E54B6" w14:textId="77777777" w:rsidR="00596787" w:rsidRPr="00324DB7" w:rsidRDefault="00596787" w:rsidP="003C523E">
            <w:pPr>
              <w:pStyle w:val="TAL"/>
              <w:keepLines w:val="0"/>
            </w:pPr>
            <w:r w:rsidRPr="00324DB7">
              <w:t>&gt;erabId</w:t>
            </w:r>
          </w:p>
        </w:tc>
        <w:tc>
          <w:tcPr>
            <w:tcW w:w="1018" w:type="pct"/>
            <w:tcMar>
              <w:top w:w="0" w:type="dxa"/>
              <w:left w:w="28" w:type="dxa"/>
              <w:bottom w:w="0" w:type="dxa"/>
              <w:right w:w="108" w:type="dxa"/>
            </w:tcMar>
          </w:tcPr>
          <w:p w14:paraId="7D74A3A7" w14:textId="77777777" w:rsidR="00596787" w:rsidRPr="00324DB7" w:rsidRDefault="00596787" w:rsidP="003C523E">
            <w:pPr>
              <w:pStyle w:val="TAL"/>
              <w:keepLines w:val="0"/>
            </w:pPr>
            <w:r w:rsidRPr="00324DB7">
              <w:t>Integer</w:t>
            </w:r>
          </w:p>
        </w:tc>
        <w:tc>
          <w:tcPr>
            <w:tcW w:w="651" w:type="pct"/>
            <w:tcMar>
              <w:top w:w="0" w:type="dxa"/>
              <w:left w:w="28" w:type="dxa"/>
              <w:bottom w:w="0" w:type="dxa"/>
              <w:right w:w="108" w:type="dxa"/>
            </w:tcMar>
          </w:tcPr>
          <w:p w14:paraId="7EB74031" w14:textId="77777777" w:rsidR="00596787" w:rsidRPr="00324DB7" w:rsidRDefault="00596787" w:rsidP="003C523E">
            <w:pPr>
              <w:pStyle w:val="TAL"/>
              <w:keepLines w:val="0"/>
            </w:pPr>
            <w:r w:rsidRPr="00324DB7">
              <w:t>1</w:t>
            </w:r>
          </w:p>
        </w:tc>
        <w:tc>
          <w:tcPr>
            <w:tcW w:w="2411" w:type="pct"/>
            <w:tcMar>
              <w:top w:w="0" w:type="dxa"/>
              <w:left w:w="28" w:type="dxa"/>
              <w:bottom w:w="0" w:type="dxa"/>
              <w:right w:w="108" w:type="dxa"/>
            </w:tcMar>
          </w:tcPr>
          <w:p w14:paraId="572681D3" w14:textId="42368213" w:rsidR="00596787" w:rsidRPr="00324DB7" w:rsidRDefault="00596787" w:rsidP="003C523E">
            <w:pPr>
              <w:pStyle w:val="TAL"/>
              <w:keepLines w:val="0"/>
              <w:rPr>
                <w:rFonts w:cs="Arial"/>
                <w:szCs w:val="18"/>
              </w:rPr>
            </w:pPr>
            <w:r w:rsidRPr="00324DB7">
              <w:t xml:space="preserve">The attribute that uniquely identifies a Radio Access bearer for specific </w:t>
            </w:r>
            <w:r w:rsidRPr="009364B4">
              <w:t>UE</w:t>
            </w:r>
            <w:r w:rsidRPr="00324DB7">
              <w:t xml:space="preserve"> as defined in </w:t>
            </w:r>
            <w:r w:rsidRPr="009364B4">
              <w:t>ETSI TS 136 413 [</w:t>
            </w:r>
            <w:r w:rsidRPr="009364B4">
              <w:fldChar w:fldCharType="begin"/>
            </w:r>
            <w:r w:rsidRPr="009364B4">
              <w:instrText xml:space="preserve">REF REF_TS136413 \h </w:instrText>
            </w:r>
            <w:r w:rsidR="003C523E" w:rsidRPr="009364B4">
              <w:instrText xml:space="preserve"> \* MERGEFORMAT </w:instrText>
            </w:r>
            <w:r w:rsidRPr="009364B4">
              <w:fldChar w:fldCharType="separate"/>
            </w:r>
            <w:r w:rsidR="00746B25" w:rsidRPr="009364B4">
              <w:t>i.3</w:t>
            </w:r>
            <w:r w:rsidRPr="009364B4">
              <w:fldChar w:fldCharType="end"/>
            </w:r>
            <w:r w:rsidRPr="009364B4">
              <w:t>]</w:t>
            </w:r>
            <w:r w:rsidRPr="00324DB7">
              <w:t>.</w:t>
            </w:r>
          </w:p>
        </w:tc>
      </w:tr>
      <w:tr w:rsidR="00E86413" w:rsidRPr="00324DB7" w14:paraId="13F43A16" w14:textId="77777777" w:rsidTr="00500949">
        <w:trPr>
          <w:jc w:val="center"/>
        </w:trPr>
        <w:tc>
          <w:tcPr>
            <w:tcW w:w="920" w:type="pct"/>
            <w:tcMar>
              <w:top w:w="0" w:type="dxa"/>
              <w:left w:w="28" w:type="dxa"/>
              <w:bottom w:w="0" w:type="dxa"/>
              <w:right w:w="108" w:type="dxa"/>
            </w:tcMar>
          </w:tcPr>
          <w:p w14:paraId="5117DF94" w14:textId="3B50F7FB" w:rsidR="00E86413" w:rsidRPr="00324DB7" w:rsidRDefault="00E86413" w:rsidP="003C523E">
            <w:pPr>
              <w:pStyle w:val="TAL"/>
              <w:keepLines w:val="0"/>
            </w:pPr>
            <w:r w:rsidRPr="00324DB7">
              <w:t>&gt;</w:t>
            </w:r>
            <w:r w:rsidRPr="009364B4">
              <w:t>ecgi</w:t>
            </w:r>
          </w:p>
        </w:tc>
        <w:tc>
          <w:tcPr>
            <w:tcW w:w="1018" w:type="pct"/>
            <w:tcMar>
              <w:top w:w="0" w:type="dxa"/>
              <w:left w:w="28" w:type="dxa"/>
              <w:bottom w:w="0" w:type="dxa"/>
              <w:right w:w="108" w:type="dxa"/>
            </w:tcMar>
          </w:tcPr>
          <w:p w14:paraId="1BE916F8" w14:textId="37874BF5" w:rsidR="00E86413" w:rsidRPr="00324DB7" w:rsidRDefault="00EB256E" w:rsidP="003C523E">
            <w:pPr>
              <w:pStyle w:val="TAL"/>
              <w:keepLines w:val="0"/>
            </w:pPr>
            <w:r w:rsidRPr="009364B4">
              <w:rPr>
                <w:rFonts w:cs="Arial"/>
                <w:szCs w:val="18"/>
              </w:rPr>
              <w:t>Ecgi</w:t>
            </w:r>
          </w:p>
        </w:tc>
        <w:tc>
          <w:tcPr>
            <w:tcW w:w="651" w:type="pct"/>
            <w:tcMar>
              <w:top w:w="0" w:type="dxa"/>
              <w:left w:w="28" w:type="dxa"/>
              <w:bottom w:w="0" w:type="dxa"/>
              <w:right w:w="108" w:type="dxa"/>
            </w:tcMar>
          </w:tcPr>
          <w:p w14:paraId="5822F8A4" w14:textId="6E3832E8" w:rsidR="00E86413" w:rsidRPr="00324DB7" w:rsidRDefault="00E86413" w:rsidP="003C523E">
            <w:pPr>
              <w:pStyle w:val="TAL"/>
              <w:keepLines w:val="0"/>
            </w:pPr>
            <w:r w:rsidRPr="00324DB7">
              <w:rPr>
                <w:rFonts w:cs="Arial"/>
              </w:rPr>
              <w:t>0..</w:t>
            </w:r>
            <w:r w:rsidR="00EB256E" w:rsidRPr="00324DB7">
              <w:rPr>
                <w:rFonts w:cs="Arial"/>
              </w:rPr>
              <w:t>N</w:t>
            </w:r>
          </w:p>
        </w:tc>
        <w:tc>
          <w:tcPr>
            <w:tcW w:w="2411" w:type="pct"/>
            <w:tcMar>
              <w:top w:w="0" w:type="dxa"/>
              <w:left w:w="28" w:type="dxa"/>
              <w:bottom w:w="0" w:type="dxa"/>
              <w:right w:w="108" w:type="dxa"/>
            </w:tcMar>
          </w:tcPr>
          <w:p w14:paraId="50A98F88" w14:textId="1FDEEF01" w:rsidR="00E86413" w:rsidRPr="00324DB7" w:rsidRDefault="00E86413" w:rsidP="003C523E">
            <w:pPr>
              <w:pStyle w:val="TAL"/>
              <w:keepLines w:val="0"/>
            </w:pPr>
            <w:r w:rsidRPr="009364B4">
              <w:t>E-UTRAN</w:t>
            </w:r>
            <w:r w:rsidRPr="00324DB7">
              <w:t xml:space="preserve"> </w:t>
            </w:r>
            <w:r w:rsidR="007E0E17" w:rsidRPr="00324DB7">
              <w:t xml:space="preserve">Cell </w:t>
            </w:r>
            <w:r w:rsidRPr="00324DB7">
              <w:t>Global Identifier.</w:t>
            </w:r>
          </w:p>
        </w:tc>
      </w:tr>
      <w:tr w:rsidR="005B6153" w:rsidRPr="00324DB7" w14:paraId="18DDDE82" w14:textId="77777777" w:rsidTr="00500949">
        <w:trPr>
          <w:jc w:val="center"/>
        </w:trPr>
        <w:tc>
          <w:tcPr>
            <w:tcW w:w="920" w:type="pct"/>
            <w:tcMar>
              <w:top w:w="0" w:type="dxa"/>
              <w:left w:w="28" w:type="dxa"/>
              <w:bottom w:w="0" w:type="dxa"/>
              <w:right w:w="108" w:type="dxa"/>
            </w:tcMar>
          </w:tcPr>
          <w:p w14:paraId="4F3931E5" w14:textId="77777777" w:rsidR="005B6153" w:rsidRPr="00324DB7" w:rsidRDefault="005B6153" w:rsidP="003C523E">
            <w:pPr>
              <w:pStyle w:val="TAL"/>
              <w:keepLines w:val="0"/>
              <w:rPr>
                <w:rFonts w:cs="Arial"/>
              </w:rPr>
            </w:pPr>
            <w:r w:rsidRPr="00324DB7">
              <w:t>&gt;</w:t>
            </w:r>
            <w:r w:rsidRPr="009364B4">
              <w:t>qci</w:t>
            </w:r>
          </w:p>
        </w:tc>
        <w:tc>
          <w:tcPr>
            <w:tcW w:w="1018" w:type="pct"/>
            <w:tcMar>
              <w:top w:w="0" w:type="dxa"/>
              <w:left w:w="28" w:type="dxa"/>
              <w:bottom w:w="0" w:type="dxa"/>
              <w:right w:w="108" w:type="dxa"/>
            </w:tcMar>
          </w:tcPr>
          <w:p w14:paraId="603C0DAF" w14:textId="77777777" w:rsidR="005B6153" w:rsidRPr="00324DB7" w:rsidRDefault="005B6153" w:rsidP="003C523E">
            <w:pPr>
              <w:pStyle w:val="TAL"/>
              <w:keepLines w:val="0"/>
              <w:rPr>
                <w:rFonts w:cs="Arial"/>
              </w:rPr>
            </w:pPr>
            <w:r w:rsidRPr="00324DB7">
              <w:t>Integer</w:t>
            </w:r>
          </w:p>
        </w:tc>
        <w:tc>
          <w:tcPr>
            <w:tcW w:w="651" w:type="pct"/>
            <w:tcMar>
              <w:top w:w="0" w:type="dxa"/>
              <w:left w:w="28" w:type="dxa"/>
              <w:bottom w:w="0" w:type="dxa"/>
              <w:right w:w="108" w:type="dxa"/>
            </w:tcMar>
          </w:tcPr>
          <w:p w14:paraId="7AE5D733" w14:textId="77777777" w:rsidR="005B6153" w:rsidRPr="00324DB7" w:rsidRDefault="005B6153" w:rsidP="003C523E">
            <w:pPr>
              <w:pStyle w:val="TAL"/>
              <w:keepLines w:val="0"/>
              <w:rPr>
                <w:rFonts w:cs="Arial"/>
              </w:rPr>
            </w:pPr>
            <w:r w:rsidRPr="00324DB7">
              <w:t>1</w:t>
            </w:r>
          </w:p>
        </w:tc>
        <w:tc>
          <w:tcPr>
            <w:tcW w:w="2411" w:type="pct"/>
            <w:tcMar>
              <w:top w:w="0" w:type="dxa"/>
              <w:left w:w="28" w:type="dxa"/>
              <w:bottom w:w="0" w:type="dxa"/>
              <w:right w:w="108" w:type="dxa"/>
            </w:tcMar>
          </w:tcPr>
          <w:p w14:paraId="5E7DBD8E" w14:textId="4AF14565" w:rsidR="005B6153" w:rsidRPr="00324DB7" w:rsidRDefault="005B6153" w:rsidP="003C523E">
            <w:pPr>
              <w:pStyle w:val="TAL"/>
              <w:keepLines w:val="0"/>
              <w:rPr>
                <w:rFonts w:cs="Arial"/>
                <w:szCs w:val="18"/>
              </w:rPr>
            </w:pPr>
            <w:r w:rsidRPr="009364B4">
              <w:rPr>
                <w:rFonts w:cs="Arial"/>
                <w:szCs w:val="18"/>
              </w:rPr>
              <w:t>QoS</w:t>
            </w:r>
            <w:r w:rsidRPr="00324DB7">
              <w:rPr>
                <w:rFonts w:cs="Arial"/>
                <w:szCs w:val="18"/>
              </w:rPr>
              <w:t xml:space="preserve"> Class Identifier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003C523E" w:rsidRPr="009364B4">
              <w:rPr>
                <w:rFonts w:cs="Arial"/>
                <w:szCs w:val="18"/>
              </w:rPr>
              <w:instrText xml:space="preserve"> \* MERGEFORMAT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rPr>
                <w:rFonts w:cs="Arial"/>
                <w:szCs w:val="18"/>
              </w:rPr>
              <w:t>.</w:t>
            </w:r>
          </w:p>
        </w:tc>
      </w:tr>
      <w:tr w:rsidR="005B6153" w:rsidRPr="00324DB7" w14:paraId="517C72D7" w14:textId="77777777" w:rsidTr="00500949">
        <w:trPr>
          <w:jc w:val="center"/>
        </w:trPr>
        <w:tc>
          <w:tcPr>
            <w:tcW w:w="920" w:type="pct"/>
            <w:tcMar>
              <w:top w:w="0" w:type="dxa"/>
              <w:left w:w="28" w:type="dxa"/>
              <w:bottom w:w="0" w:type="dxa"/>
              <w:right w:w="108" w:type="dxa"/>
            </w:tcMar>
          </w:tcPr>
          <w:p w14:paraId="12ADE69D" w14:textId="77777777" w:rsidR="005B6153" w:rsidRPr="00324DB7" w:rsidRDefault="005B6153" w:rsidP="003C523E">
            <w:pPr>
              <w:pStyle w:val="TAL"/>
              <w:keepLines w:val="0"/>
            </w:pPr>
            <w:r w:rsidRPr="00324DB7">
              <w:rPr>
                <w:rFonts w:cs="Arial"/>
                <w:lang w:eastAsia="zh-CN"/>
              </w:rPr>
              <w:t>expiryDeadline</w:t>
            </w:r>
          </w:p>
        </w:tc>
        <w:tc>
          <w:tcPr>
            <w:tcW w:w="1018" w:type="pct"/>
            <w:tcMar>
              <w:top w:w="0" w:type="dxa"/>
              <w:left w:w="28" w:type="dxa"/>
              <w:bottom w:w="0" w:type="dxa"/>
              <w:right w:w="108" w:type="dxa"/>
            </w:tcMar>
          </w:tcPr>
          <w:p w14:paraId="3474D028" w14:textId="77777777" w:rsidR="005B6153" w:rsidRPr="00324DB7" w:rsidRDefault="005B6153" w:rsidP="003C523E">
            <w:pPr>
              <w:pStyle w:val="TAL"/>
              <w:keepLines w:val="0"/>
            </w:pPr>
            <w:r w:rsidRPr="00324DB7">
              <w:rPr>
                <w:lang w:eastAsia="zh-CN"/>
              </w:rPr>
              <w:t xml:space="preserve">TimeStamp </w:t>
            </w:r>
          </w:p>
        </w:tc>
        <w:tc>
          <w:tcPr>
            <w:tcW w:w="651" w:type="pct"/>
            <w:tcMar>
              <w:top w:w="0" w:type="dxa"/>
              <w:left w:w="28" w:type="dxa"/>
              <w:bottom w:w="0" w:type="dxa"/>
              <w:right w:w="108" w:type="dxa"/>
            </w:tcMar>
          </w:tcPr>
          <w:p w14:paraId="00624E13" w14:textId="77777777" w:rsidR="005B6153" w:rsidRPr="00324DB7" w:rsidRDefault="005B6153" w:rsidP="003C523E">
            <w:pPr>
              <w:pStyle w:val="TAL"/>
              <w:keepLines w:val="0"/>
            </w:pPr>
            <w:r w:rsidRPr="00324DB7">
              <w:rPr>
                <w:lang w:eastAsia="zh-CN"/>
              </w:rPr>
              <w:t>0..1</w:t>
            </w:r>
          </w:p>
        </w:tc>
        <w:tc>
          <w:tcPr>
            <w:tcW w:w="2411" w:type="pct"/>
            <w:tcMar>
              <w:top w:w="0" w:type="dxa"/>
              <w:left w:w="28" w:type="dxa"/>
              <w:bottom w:w="0" w:type="dxa"/>
              <w:right w:w="108" w:type="dxa"/>
            </w:tcMar>
          </w:tcPr>
          <w:p w14:paraId="5659E393" w14:textId="77777777" w:rsidR="005B6153" w:rsidRPr="00324DB7" w:rsidRDefault="005B6153" w:rsidP="003C523E">
            <w:pPr>
              <w:pStyle w:val="TAL"/>
              <w:keepLines w:val="0"/>
              <w:rPr>
                <w:rFonts w:cs="Arial"/>
                <w:szCs w:val="18"/>
              </w:rPr>
            </w:pPr>
            <w:r w:rsidRPr="00324DB7">
              <w:rPr>
                <w:lang w:eastAsia="zh-CN"/>
              </w:rPr>
              <w:t>Time stamp</w:t>
            </w:r>
            <w:r w:rsidR="00750B0C" w:rsidRPr="00324DB7">
              <w:rPr>
                <w:lang w:eastAsia="zh-CN"/>
              </w:rPr>
              <w:t>.</w:t>
            </w:r>
          </w:p>
        </w:tc>
      </w:tr>
      <w:tr w:rsidR="00E16D99" w:rsidRPr="00324DB7" w14:paraId="0F1B60B0" w14:textId="77777777" w:rsidTr="00E16D99">
        <w:trPr>
          <w:jc w:val="center"/>
        </w:trPr>
        <w:tc>
          <w:tcPr>
            <w:tcW w:w="5000" w:type="pct"/>
            <w:gridSpan w:val="4"/>
            <w:tcMar>
              <w:top w:w="0" w:type="dxa"/>
              <w:left w:w="28" w:type="dxa"/>
              <w:bottom w:w="0" w:type="dxa"/>
              <w:right w:w="108" w:type="dxa"/>
            </w:tcMar>
          </w:tcPr>
          <w:p w14:paraId="70EB54A6" w14:textId="301D52A7" w:rsidR="00E16D99" w:rsidRPr="00324DB7" w:rsidRDefault="00E16D99" w:rsidP="00637F65">
            <w:pPr>
              <w:pStyle w:val="TAN"/>
              <w:rPr>
                <w:lang w:eastAsia="zh-CN"/>
              </w:rPr>
            </w:pPr>
            <w:r w:rsidRPr="00324DB7">
              <w:rPr>
                <w:lang w:eastAsia="ko-KR"/>
              </w:rPr>
              <w:t>NOTE</w:t>
            </w:r>
            <w:r w:rsidR="00637F65" w:rsidRPr="00324DB7">
              <w:rPr>
                <w:lang w:eastAsia="ko-KR"/>
              </w:rPr>
              <w:t>:</w:t>
            </w:r>
            <w:r w:rsidR="00637F65" w:rsidRPr="00324DB7">
              <w:rPr>
                <w:lang w:eastAsia="ko-KR"/>
              </w:rPr>
              <w:tab/>
            </w:r>
            <w:r w:rsidRPr="00324DB7">
              <w:rPr>
                <w:lang w:eastAsia="ko-KR"/>
              </w:rPr>
              <w:t>At least one of callbackReference and websockNotifConfig shall be provided by the service consumer.</w:t>
            </w:r>
            <w:r w:rsidR="002614E7" w:rsidRPr="00324DB7">
              <w:rPr>
                <w:lang w:eastAsia="ko-KR"/>
              </w:rPr>
              <w:t xml:space="preserve"> </w:t>
            </w:r>
            <w:r w:rsidRPr="00324DB7">
              <w:rPr>
                <w:lang w:eastAsia="ko-KR"/>
              </w:rPr>
              <w:t xml:space="preserve">If both are provided, it is up to </w:t>
            </w:r>
            <w:r w:rsidRPr="009364B4">
              <w:rPr>
                <w:lang w:eastAsia="ko-KR"/>
              </w:rPr>
              <w:t>RNIS</w:t>
            </w:r>
            <w:r w:rsidRPr="00324DB7">
              <w:rPr>
                <w:lang w:eastAsia="ko-KR"/>
              </w:rPr>
              <w:t xml:space="preserve"> to </w:t>
            </w:r>
            <w:r w:rsidR="0096286F" w:rsidRPr="00324DB7">
              <w:rPr>
                <w:lang w:eastAsia="ko-KR"/>
              </w:rPr>
              <w:t>choose</w:t>
            </w:r>
            <w:r w:rsidR="006B7E4D" w:rsidRPr="00324DB7">
              <w:rPr>
                <w:lang w:eastAsia="ko-KR"/>
              </w:rPr>
              <w:t xml:space="preserve"> </w:t>
            </w:r>
            <w:r w:rsidRPr="00324DB7">
              <w:rPr>
                <w:lang w:eastAsia="ko-KR"/>
              </w:rPr>
              <w:t xml:space="preserve">an alternative and return only that alternative in the response, specified in </w:t>
            </w:r>
            <w:r w:rsidRPr="009364B4">
              <w:rPr>
                <w:lang w:eastAsia="ko-KR"/>
              </w:rPr>
              <w:t>ETSI GS MEC 009</w:t>
            </w:r>
            <w:r w:rsidR="0004540A" w:rsidRPr="009364B4">
              <w:rPr>
                <w:lang w:eastAsia="ko-KR"/>
              </w:rPr>
              <w:t xml:space="preserve"> [</w:t>
            </w:r>
            <w:r w:rsidR="0004540A" w:rsidRPr="009364B4">
              <w:rPr>
                <w:lang w:eastAsia="ko-KR"/>
              </w:rPr>
              <w:fldChar w:fldCharType="begin"/>
            </w:r>
            <w:r w:rsidR="008B664B" w:rsidRPr="009364B4">
              <w:rPr>
                <w:lang w:eastAsia="ko-KR"/>
              </w:rPr>
              <w:instrText xml:space="preserve">REF REF_GSMEC009  \h </w:instrText>
            </w:r>
            <w:r w:rsidR="0004540A" w:rsidRPr="009364B4">
              <w:rPr>
                <w:lang w:eastAsia="ko-KR"/>
              </w:rPr>
            </w:r>
            <w:r w:rsidR="0004540A" w:rsidRPr="009364B4">
              <w:rPr>
                <w:lang w:eastAsia="ko-KR"/>
              </w:rPr>
              <w:fldChar w:fldCharType="separate"/>
            </w:r>
            <w:r w:rsidR="008B664B" w:rsidRPr="009364B4">
              <w:rPr>
                <w:noProof/>
              </w:rPr>
              <w:t>6</w:t>
            </w:r>
            <w:r w:rsidR="0004540A" w:rsidRPr="009364B4">
              <w:rPr>
                <w:lang w:eastAsia="ko-KR"/>
              </w:rPr>
              <w:fldChar w:fldCharType="end"/>
            </w:r>
            <w:r w:rsidR="0004540A" w:rsidRPr="009364B4">
              <w:rPr>
                <w:lang w:eastAsia="ko-KR"/>
              </w:rPr>
              <w:t>]</w:t>
            </w:r>
            <w:r w:rsidRPr="00324DB7">
              <w:t xml:space="preserve">, as described in </w:t>
            </w:r>
            <w:r w:rsidR="002614E7" w:rsidRPr="00324DB7">
              <w:t>clause</w:t>
            </w:r>
            <w:r w:rsidRPr="00324DB7">
              <w:t xml:space="preserve"> 6.12a.</w:t>
            </w:r>
          </w:p>
        </w:tc>
      </w:tr>
    </w:tbl>
    <w:p w14:paraId="2E4E94AC" w14:textId="77777777" w:rsidR="005654CB" w:rsidRPr="00324DB7" w:rsidRDefault="005654CB" w:rsidP="00500949">
      <w:pPr>
        <w:rPr>
          <w:highlight w:val="yellow"/>
          <w:lang w:bidi="he-IL"/>
        </w:rPr>
      </w:pPr>
    </w:p>
    <w:p w14:paraId="17AA59E9" w14:textId="77777777" w:rsidR="005654CB" w:rsidRPr="00324DB7" w:rsidRDefault="00157FA9" w:rsidP="005654CB">
      <w:pPr>
        <w:pStyle w:val="Heading3"/>
      </w:pPr>
      <w:bookmarkStart w:id="134" w:name="_Toc95469304"/>
      <w:bookmarkStart w:id="135" w:name="_Toc95816990"/>
      <w:r w:rsidRPr="00324DB7">
        <w:lastRenderedPageBreak/>
        <w:t>6</w:t>
      </w:r>
      <w:r w:rsidR="005654CB" w:rsidRPr="00324DB7">
        <w:t>.3.5</w:t>
      </w:r>
      <w:r w:rsidR="005654CB" w:rsidRPr="00324DB7">
        <w:tab/>
        <w:t>Type: RabRelSubscription</w:t>
      </w:r>
      <w:bookmarkEnd w:id="134"/>
      <w:bookmarkEnd w:id="135"/>
    </w:p>
    <w:p w14:paraId="7D4807CC" w14:textId="77777777" w:rsidR="005654CB" w:rsidRPr="00324DB7" w:rsidRDefault="005654CB" w:rsidP="005654CB">
      <w:r w:rsidRPr="00324DB7">
        <w:t xml:space="preserve">This type represents a subscription to </w:t>
      </w:r>
      <w:r w:rsidRPr="009364B4">
        <w:t>RAB</w:t>
      </w:r>
      <w:r w:rsidRPr="00324DB7">
        <w:t xml:space="preserve"> release notifications from Radio Network Information Service.</w:t>
      </w:r>
    </w:p>
    <w:p w14:paraId="4F601A3D" w14:textId="77777777" w:rsidR="005654CB" w:rsidRPr="00324DB7" w:rsidRDefault="005654CB" w:rsidP="005654CB">
      <w:pPr>
        <w:pStyle w:val="TH"/>
      </w:pPr>
      <w:r w:rsidRPr="00324DB7">
        <w:t xml:space="preserve">Table </w:t>
      </w:r>
      <w:r w:rsidR="00157FA9" w:rsidRPr="00324DB7">
        <w:t>6</w:t>
      </w:r>
      <w:r w:rsidRPr="00324DB7">
        <w:t>.3.5-1</w:t>
      </w:r>
      <w:r w:rsidR="00305FB8" w:rsidRPr="00324DB7">
        <w:t>:</w:t>
      </w:r>
      <w:r w:rsidRPr="00324DB7">
        <w:t xml:space="preserve"> </w:t>
      </w:r>
      <w:r w:rsidR="00585EFF" w:rsidRPr="00324DB7">
        <w:t xml:space="preserve">Attributes </w:t>
      </w:r>
      <w:r w:rsidRPr="00324DB7">
        <w:t>of the RabRelSubscription</w:t>
      </w:r>
    </w:p>
    <w:tbl>
      <w:tblPr>
        <w:tblW w:w="515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25"/>
        <w:gridCol w:w="2019"/>
        <w:gridCol w:w="1291"/>
        <w:gridCol w:w="4781"/>
      </w:tblGrid>
      <w:tr w:rsidR="005654CB" w:rsidRPr="00324DB7" w14:paraId="201ECFA5" w14:textId="77777777" w:rsidTr="00500949">
        <w:tc>
          <w:tcPr>
            <w:tcW w:w="920" w:type="pct"/>
            <w:shd w:val="clear" w:color="auto" w:fill="C0C0C0"/>
            <w:tcMar>
              <w:top w:w="0" w:type="dxa"/>
              <w:left w:w="28" w:type="dxa"/>
              <w:bottom w:w="0" w:type="dxa"/>
              <w:right w:w="108" w:type="dxa"/>
            </w:tcMar>
          </w:tcPr>
          <w:p w14:paraId="34DB7D30" w14:textId="77777777" w:rsidR="005654CB" w:rsidRPr="00324DB7" w:rsidRDefault="00585EFF" w:rsidP="00CD7E50">
            <w:pPr>
              <w:pStyle w:val="TAH"/>
            </w:pPr>
            <w:r w:rsidRPr="00324DB7">
              <w:t>Attribute</w:t>
            </w:r>
            <w:r w:rsidR="00E03180" w:rsidRPr="00324DB7">
              <w:t xml:space="preserve"> n</w:t>
            </w:r>
            <w:r w:rsidR="002B5A2A" w:rsidRPr="00324DB7">
              <w:t>ame</w:t>
            </w:r>
          </w:p>
        </w:tc>
        <w:tc>
          <w:tcPr>
            <w:tcW w:w="1018" w:type="pct"/>
            <w:shd w:val="clear" w:color="auto" w:fill="C0C0C0"/>
            <w:tcMar>
              <w:top w:w="0" w:type="dxa"/>
              <w:left w:w="28" w:type="dxa"/>
              <w:bottom w:w="0" w:type="dxa"/>
              <w:right w:w="108" w:type="dxa"/>
            </w:tcMar>
          </w:tcPr>
          <w:p w14:paraId="635E6AE9" w14:textId="77777777" w:rsidR="005654CB" w:rsidRPr="00324DB7" w:rsidRDefault="00596787" w:rsidP="00CD7E50">
            <w:pPr>
              <w:pStyle w:val="TAH"/>
            </w:pPr>
            <w:r w:rsidRPr="00324DB7">
              <w:t xml:space="preserve">Data </w:t>
            </w:r>
            <w:r w:rsidR="00E03180" w:rsidRPr="00324DB7">
              <w:t>t</w:t>
            </w:r>
            <w:r w:rsidR="002B5A2A" w:rsidRPr="00324DB7">
              <w:t>ype</w:t>
            </w:r>
          </w:p>
        </w:tc>
        <w:tc>
          <w:tcPr>
            <w:tcW w:w="651" w:type="pct"/>
            <w:shd w:val="clear" w:color="auto" w:fill="C0C0C0"/>
            <w:tcMar>
              <w:top w:w="0" w:type="dxa"/>
              <w:left w:w="28" w:type="dxa"/>
              <w:bottom w:w="0" w:type="dxa"/>
              <w:right w:w="108" w:type="dxa"/>
            </w:tcMar>
          </w:tcPr>
          <w:p w14:paraId="383849A2" w14:textId="77777777" w:rsidR="005654CB" w:rsidRPr="00324DB7" w:rsidRDefault="005654CB" w:rsidP="00CD7E50">
            <w:pPr>
              <w:pStyle w:val="TAH"/>
            </w:pPr>
            <w:r w:rsidRPr="00324DB7">
              <w:t>Cardinality</w:t>
            </w:r>
          </w:p>
        </w:tc>
        <w:tc>
          <w:tcPr>
            <w:tcW w:w="2411" w:type="pct"/>
            <w:shd w:val="clear" w:color="auto" w:fill="C0C0C0"/>
            <w:tcMar>
              <w:top w:w="0" w:type="dxa"/>
              <w:left w:w="28" w:type="dxa"/>
              <w:bottom w:w="0" w:type="dxa"/>
              <w:right w:w="108" w:type="dxa"/>
            </w:tcMar>
          </w:tcPr>
          <w:p w14:paraId="626D8F49" w14:textId="77777777" w:rsidR="005654CB" w:rsidRPr="00324DB7" w:rsidRDefault="005654CB" w:rsidP="00CD7E50">
            <w:pPr>
              <w:pStyle w:val="TAH"/>
            </w:pPr>
            <w:r w:rsidRPr="00324DB7">
              <w:t>Description</w:t>
            </w:r>
          </w:p>
        </w:tc>
      </w:tr>
      <w:tr w:rsidR="00715F06" w:rsidRPr="00324DB7" w14:paraId="7048DE00" w14:textId="77777777" w:rsidTr="00500949">
        <w:tc>
          <w:tcPr>
            <w:tcW w:w="920" w:type="pct"/>
            <w:tcMar>
              <w:top w:w="0" w:type="dxa"/>
              <w:left w:w="28" w:type="dxa"/>
              <w:bottom w:w="0" w:type="dxa"/>
              <w:right w:w="108" w:type="dxa"/>
            </w:tcMar>
          </w:tcPr>
          <w:p w14:paraId="6F5017FA" w14:textId="5E48986E" w:rsidR="00715F06" w:rsidRPr="00324DB7" w:rsidRDefault="00715F06" w:rsidP="00715F06">
            <w:pPr>
              <w:pStyle w:val="TAL"/>
            </w:pPr>
            <w:r w:rsidRPr="00324DB7">
              <w:t>subscriptionType</w:t>
            </w:r>
            <w:r w:rsidRPr="00324DB7">
              <w:tab/>
            </w:r>
          </w:p>
        </w:tc>
        <w:tc>
          <w:tcPr>
            <w:tcW w:w="1018" w:type="pct"/>
            <w:tcMar>
              <w:top w:w="0" w:type="dxa"/>
              <w:left w:w="28" w:type="dxa"/>
              <w:bottom w:w="0" w:type="dxa"/>
              <w:right w:w="108" w:type="dxa"/>
            </w:tcMar>
          </w:tcPr>
          <w:p w14:paraId="6EB4BFBD" w14:textId="220C8D6D" w:rsidR="00715F06" w:rsidRPr="00324DB7" w:rsidRDefault="00715F06" w:rsidP="00715F06">
            <w:pPr>
              <w:pStyle w:val="TAL"/>
            </w:pPr>
            <w:r w:rsidRPr="00324DB7">
              <w:t>String</w:t>
            </w:r>
          </w:p>
        </w:tc>
        <w:tc>
          <w:tcPr>
            <w:tcW w:w="651" w:type="pct"/>
            <w:tcMar>
              <w:top w:w="0" w:type="dxa"/>
              <w:left w:w="28" w:type="dxa"/>
              <w:bottom w:w="0" w:type="dxa"/>
              <w:right w:w="108" w:type="dxa"/>
            </w:tcMar>
          </w:tcPr>
          <w:p w14:paraId="272CA17C" w14:textId="569A63CA" w:rsidR="00715F06" w:rsidRPr="00324DB7" w:rsidRDefault="00715F06" w:rsidP="00715F06">
            <w:pPr>
              <w:pStyle w:val="TAL"/>
            </w:pPr>
            <w:r w:rsidRPr="00324DB7">
              <w:t>1</w:t>
            </w:r>
          </w:p>
        </w:tc>
        <w:tc>
          <w:tcPr>
            <w:tcW w:w="2411" w:type="pct"/>
            <w:tcMar>
              <w:top w:w="0" w:type="dxa"/>
              <w:left w:w="28" w:type="dxa"/>
              <w:bottom w:w="0" w:type="dxa"/>
              <w:right w:w="108" w:type="dxa"/>
            </w:tcMar>
          </w:tcPr>
          <w:p w14:paraId="763BD435" w14:textId="4F58FF1B" w:rsidR="00715F06" w:rsidRPr="00324DB7" w:rsidRDefault="00715F06" w:rsidP="00715F06">
            <w:pPr>
              <w:pStyle w:val="TAL"/>
              <w:rPr>
                <w:rFonts w:cs="Arial"/>
                <w:szCs w:val="18"/>
              </w:rPr>
            </w:pPr>
            <w:r w:rsidRPr="00324DB7">
              <w:t xml:space="preserve">Shall be set to </w:t>
            </w:r>
            <w:r w:rsidR="00AD4375" w:rsidRPr="00324DB7">
              <w:t>"</w:t>
            </w:r>
            <w:r w:rsidRPr="00324DB7">
              <w:t>RabRelSubscription</w:t>
            </w:r>
            <w:r w:rsidR="00AD4375" w:rsidRPr="00324DB7">
              <w:t>"</w:t>
            </w:r>
            <w:r w:rsidRPr="00324DB7">
              <w:t>.</w:t>
            </w:r>
          </w:p>
        </w:tc>
      </w:tr>
      <w:tr w:rsidR="005654CB" w:rsidRPr="00324DB7" w14:paraId="3EE0985A" w14:textId="77777777" w:rsidTr="00500949">
        <w:tc>
          <w:tcPr>
            <w:tcW w:w="920" w:type="pct"/>
            <w:tcMar>
              <w:top w:w="0" w:type="dxa"/>
              <w:left w:w="28" w:type="dxa"/>
              <w:bottom w:w="0" w:type="dxa"/>
              <w:right w:w="108" w:type="dxa"/>
            </w:tcMar>
          </w:tcPr>
          <w:p w14:paraId="5910A489" w14:textId="77777777" w:rsidR="005654CB" w:rsidRPr="00324DB7" w:rsidRDefault="005654CB" w:rsidP="00CD7E50">
            <w:pPr>
              <w:pStyle w:val="TAL"/>
            </w:pPr>
            <w:r w:rsidRPr="00324DB7">
              <w:t>callbackReference</w:t>
            </w:r>
          </w:p>
        </w:tc>
        <w:tc>
          <w:tcPr>
            <w:tcW w:w="1018" w:type="pct"/>
            <w:tcMar>
              <w:top w:w="0" w:type="dxa"/>
              <w:left w:w="28" w:type="dxa"/>
              <w:bottom w:w="0" w:type="dxa"/>
              <w:right w:w="108" w:type="dxa"/>
            </w:tcMar>
          </w:tcPr>
          <w:p w14:paraId="6E85136D" w14:textId="4683B23C" w:rsidR="005654CB" w:rsidRPr="00324DB7" w:rsidRDefault="007E0E17" w:rsidP="00CD7E50">
            <w:pPr>
              <w:pStyle w:val="TAL"/>
            </w:pPr>
            <w:r w:rsidRPr="009364B4">
              <w:t>Uri</w:t>
            </w:r>
          </w:p>
        </w:tc>
        <w:tc>
          <w:tcPr>
            <w:tcW w:w="651" w:type="pct"/>
            <w:tcMar>
              <w:top w:w="0" w:type="dxa"/>
              <w:left w:w="28" w:type="dxa"/>
              <w:bottom w:w="0" w:type="dxa"/>
              <w:right w:w="108" w:type="dxa"/>
            </w:tcMar>
          </w:tcPr>
          <w:p w14:paraId="02473FE0" w14:textId="2EFED2D6" w:rsidR="005654CB" w:rsidRPr="00324DB7" w:rsidRDefault="00E16D99" w:rsidP="00CD7E50">
            <w:pPr>
              <w:pStyle w:val="TAL"/>
            </w:pPr>
            <w:r w:rsidRPr="00324DB7">
              <w:t>0..</w:t>
            </w:r>
            <w:r w:rsidR="005654CB" w:rsidRPr="00324DB7">
              <w:t>1</w:t>
            </w:r>
          </w:p>
        </w:tc>
        <w:tc>
          <w:tcPr>
            <w:tcW w:w="2411" w:type="pct"/>
            <w:tcMar>
              <w:top w:w="0" w:type="dxa"/>
              <w:left w:w="28" w:type="dxa"/>
              <w:bottom w:w="0" w:type="dxa"/>
              <w:right w:w="108" w:type="dxa"/>
            </w:tcMar>
          </w:tcPr>
          <w:p w14:paraId="026A30D9" w14:textId="2F69DAF0" w:rsidR="005654CB" w:rsidRPr="00324DB7" w:rsidRDefault="00585EFF" w:rsidP="00CD7E50">
            <w:pPr>
              <w:pStyle w:val="TAL"/>
            </w:pPr>
            <w:r w:rsidRPr="009364B4">
              <w:rPr>
                <w:rFonts w:cs="Arial"/>
                <w:szCs w:val="18"/>
              </w:rPr>
              <w:t>URI</w:t>
            </w:r>
            <w:r w:rsidRPr="00324DB7">
              <w:rPr>
                <w:rFonts w:cs="Arial"/>
                <w:szCs w:val="18"/>
              </w:rPr>
              <w:t xml:space="preserve"> </w:t>
            </w:r>
            <w:r w:rsidR="005654CB" w:rsidRPr="00324DB7">
              <w:rPr>
                <w:rFonts w:cs="Arial"/>
                <w:szCs w:val="18"/>
              </w:rPr>
              <w:t xml:space="preserve">selected by the </w:t>
            </w:r>
            <w:r w:rsidR="00331385" w:rsidRPr="00324DB7">
              <w:rPr>
                <w:rFonts w:cs="Arial"/>
                <w:szCs w:val="18"/>
              </w:rPr>
              <w:t>service consumer</w:t>
            </w:r>
            <w:r w:rsidR="005654CB" w:rsidRPr="00324DB7">
              <w:rPr>
                <w:rFonts w:cs="Arial"/>
                <w:szCs w:val="18"/>
              </w:rPr>
              <w:t xml:space="preserve"> to receive notifications on the subscribed </w:t>
            </w:r>
            <w:r w:rsidR="005654CB" w:rsidRPr="009364B4">
              <w:rPr>
                <w:rFonts w:cs="Arial"/>
                <w:szCs w:val="18"/>
              </w:rPr>
              <w:t>RNIS</w:t>
            </w:r>
            <w:r w:rsidR="005654CB" w:rsidRPr="00324DB7">
              <w:rPr>
                <w:rFonts w:cs="Arial"/>
                <w:szCs w:val="18"/>
              </w:rPr>
              <w:t xml:space="preserve"> information. This shall be included both in the request and in response.</w:t>
            </w:r>
            <w:r w:rsidR="00E16D99" w:rsidRPr="00324DB7">
              <w:t xml:space="preserve"> If not present, the service consumer is requesting the use of a Websocket for notifications. </w:t>
            </w:r>
            <w:r w:rsidR="002614E7" w:rsidRPr="00324DB7">
              <w:t>See note.</w:t>
            </w:r>
          </w:p>
        </w:tc>
      </w:tr>
      <w:tr w:rsidR="00E16D99" w:rsidRPr="00324DB7" w14:paraId="4C0F3ACD" w14:textId="77777777" w:rsidTr="00500949">
        <w:tc>
          <w:tcPr>
            <w:tcW w:w="920" w:type="pct"/>
            <w:tcMar>
              <w:top w:w="0" w:type="dxa"/>
              <w:left w:w="28" w:type="dxa"/>
              <w:bottom w:w="0" w:type="dxa"/>
              <w:right w:w="108" w:type="dxa"/>
            </w:tcMar>
          </w:tcPr>
          <w:p w14:paraId="612EDA4F" w14:textId="03F5EE86" w:rsidR="00E16D99" w:rsidRPr="00324DB7" w:rsidRDefault="00E16D99" w:rsidP="00E16D99">
            <w:pPr>
              <w:pStyle w:val="TAL"/>
            </w:pPr>
            <w:r w:rsidRPr="00324DB7">
              <w:t>requestTestNotification</w:t>
            </w:r>
          </w:p>
        </w:tc>
        <w:tc>
          <w:tcPr>
            <w:tcW w:w="1018" w:type="pct"/>
            <w:tcMar>
              <w:top w:w="0" w:type="dxa"/>
              <w:left w:w="28" w:type="dxa"/>
              <w:bottom w:w="0" w:type="dxa"/>
              <w:right w:w="108" w:type="dxa"/>
            </w:tcMar>
          </w:tcPr>
          <w:p w14:paraId="5D79FB1D" w14:textId="0CCC3DDC" w:rsidR="00E16D99" w:rsidRPr="00324DB7" w:rsidDel="007E0E17" w:rsidRDefault="00E16D99" w:rsidP="00E16D99">
            <w:pPr>
              <w:pStyle w:val="TAL"/>
            </w:pPr>
            <w:r w:rsidRPr="00324DB7">
              <w:t>Boolean</w:t>
            </w:r>
          </w:p>
        </w:tc>
        <w:tc>
          <w:tcPr>
            <w:tcW w:w="651" w:type="pct"/>
            <w:tcMar>
              <w:top w:w="0" w:type="dxa"/>
              <w:left w:w="28" w:type="dxa"/>
              <w:bottom w:w="0" w:type="dxa"/>
              <w:right w:w="108" w:type="dxa"/>
            </w:tcMar>
          </w:tcPr>
          <w:p w14:paraId="2BA36F63" w14:textId="126DD6B9" w:rsidR="00E16D99" w:rsidRPr="00324DB7" w:rsidRDefault="00E16D99" w:rsidP="00E16D99">
            <w:pPr>
              <w:pStyle w:val="TAL"/>
            </w:pPr>
            <w:r w:rsidRPr="00324DB7">
              <w:t>0..1</w:t>
            </w:r>
          </w:p>
        </w:tc>
        <w:tc>
          <w:tcPr>
            <w:tcW w:w="2411" w:type="pct"/>
            <w:tcMar>
              <w:top w:w="0" w:type="dxa"/>
              <w:left w:w="28" w:type="dxa"/>
              <w:bottom w:w="0" w:type="dxa"/>
              <w:right w:w="108" w:type="dxa"/>
            </w:tcMar>
          </w:tcPr>
          <w:p w14:paraId="37F4F95D" w14:textId="56602821" w:rsidR="00E16D99" w:rsidRPr="00324DB7" w:rsidRDefault="00E16D99" w:rsidP="00E16D99">
            <w:pPr>
              <w:pStyle w:val="TAL"/>
              <w:rPr>
                <w:rFonts w:cs="Arial"/>
                <w:szCs w:val="18"/>
              </w:rPr>
            </w:pPr>
            <w:r w:rsidRPr="00324DB7">
              <w:rPr>
                <w:rFonts w:cs="Arial"/>
                <w:szCs w:val="18"/>
              </w:rPr>
              <w:t xml:space="preserve">Set to TRUE by the service consumer to request a test </w:t>
            </w:r>
            <w:r w:rsidRPr="00324DB7">
              <w:rPr>
                <w:szCs w:val="18"/>
              </w:rPr>
              <w:t>notification</w:t>
            </w:r>
            <w:r w:rsidRPr="00324DB7">
              <w:rPr>
                <w:rFonts w:cs="Arial"/>
                <w:szCs w:val="18"/>
              </w:rPr>
              <w:t xml:space="preserve"> on the callbackReference </w:t>
            </w:r>
            <w:r w:rsidRPr="009364B4">
              <w:rPr>
                <w:rFonts w:cs="Arial"/>
                <w:szCs w:val="18"/>
              </w:rPr>
              <w:t>URI</w:t>
            </w:r>
            <w:r w:rsidRPr="00324DB7">
              <w:rPr>
                <w:rFonts w:cs="Arial"/>
                <w:szCs w:val="18"/>
              </w:rPr>
              <w:t xml:space="preserve"> to determine if it is reachable by </w:t>
            </w:r>
            <w:r w:rsidRPr="009364B4">
              <w:rPr>
                <w:rFonts w:cs="Arial"/>
                <w:szCs w:val="18"/>
              </w:rPr>
              <w:t>RNIS</w:t>
            </w:r>
            <w:r w:rsidRPr="00324DB7">
              <w:rPr>
                <w:rFonts w:cs="Arial"/>
                <w:szCs w:val="18"/>
              </w:rPr>
              <w:t xml:space="preserve"> for notifications.</w:t>
            </w:r>
            <w:r w:rsidR="002614E7" w:rsidRPr="00324DB7">
              <w:rPr>
                <w:rFonts w:cs="Arial"/>
                <w:szCs w:val="18"/>
              </w:rPr>
              <w:t xml:space="preserve"> </w:t>
            </w:r>
          </w:p>
        </w:tc>
      </w:tr>
      <w:tr w:rsidR="00E16D99" w:rsidRPr="00324DB7" w14:paraId="58BB9352" w14:textId="77777777" w:rsidTr="00500949">
        <w:tc>
          <w:tcPr>
            <w:tcW w:w="920" w:type="pct"/>
            <w:tcMar>
              <w:top w:w="0" w:type="dxa"/>
              <w:left w:w="28" w:type="dxa"/>
              <w:bottom w:w="0" w:type="dxa"/>
              <w:right w:w="108" w:type="dxa"/>
            </w:tcMar>
          </w:tcPr>
          <w:p w14:paraId="57C3685E" w14:textId="34807192" w:rsidR="00E16D99" w:rsidRPr="00324DB7" w:rsidRDefault="00E16D99" w:rsidP="00E16D99">
            <w:pPr>
              <w:pStyle w:val="TAL"/>
            </w:pPr>
            <w:r w:rsidRPr="00324DB7">
              <w:t>websockNotifConfig</w:t>
            </w:r>
          </w:p>
        </w:tc>
        <w:tc>
          <w:tcPr>
            <w:tcW w:w="1018" w:type="pct"/>
            <w:tcMar>
              <w:top w:w="0" w:type="dxa"/>
              <w:left w:w="28" w:type="dxa"/>
              <w:bottom w:w="0" w:type="dxa"/>
              <w:right w:w="108" w:type="dxa"/>
            </w:tcMar>
          </w:tcPr>
          <w:p w14:paraId="7E87BAE8" w14:textId="3E91C7E1" w:rsidR="00E16D99" w:rsidRPr="00324DB7" w:rsidDel="007E0E17" w:rsidRDefault="00E16D99" w:rsidP="00E16D99">
            <w:pPr>
              <w:pStyle w:val="TAL"/>
            </w:pPr>
            <w:r w:rsidRPr="00324DB7">
              <w:t>WebsockNotifConfig</w:t>
            </w:r>
          </w:p>
        </w:tc>
        <w:tc>
          <w:tcPr>
            <w:tcW w:w="651" w:type="pct"/>
            <w:tcMar>
              <w:top w:w="0" w:type="dxa"/>
              <w:left w:w="28" w:type="dxa"/>
              <w:bottom w:w="0" w:type="dxa"/>
              <w:right w:w="108" w:type="dxa"/>
            </w:tcMar>
          </w:tcPr>
          <w:p w14:paraId="381A518A" w14:textId="79ADD468" w:rsidR="00E16D99" w:rsidRPr="00324DB7" w:rsidRDefault="00E16D99" w:rsidP="00E16D99">
            <w:pPr>
              <w:pStyle w:val="TAL"/>
            </w:pPr>
            <w:r w:rsidRPr="00324DB7">
              <w:t>0..1</w:t>
            </w:r>
          </w:p>
        </w:tc>
        <w:tc>
          <w:tcPr>
            <w:tcW w:w="2411" w:type="pct"/>
            <w:tcMar>
              <w:top w:w="0" w:type="dxa"/>
              <w:left w:w="28" w:type="dxa"/>
              <w:bottom w:w="0" w:type="dxa"/>
              <w:right w:w="108" w:type="dxa"/>
            </w:tcMar>
          </w:tcPr>
          <w:p w14:paraId="64B6ED54" w14:textId="1CBA9989" w:rsidR="00E16D99" w:rsidRPr="00324DB7" w:rsidRDefault="00E16D99" w:rsidP="00E16D99">
            <w:pPr>
              <w:pStyle w:val="TAL"/>
              <w:rPr>
                <w:rFonts w:cs="Arial"/>
                <w:szCs w:val="18"/>
              </w:rPr>
            </w:pPr>
            <w:r w:rsidRPr="00324DB7">
              <w:rPr>
                <w:rFonts w:cs="Arial"/>
                <w:szCs w:val="18"/>
              </w:rPr>
              <w:t xml:space="preserve">Provides details to negotiate and signal the use of a Websocket connection between </w:t>
            </w:r>
            <w:r w:rsidRPr="009364B4">
              <w:rPr>
                <w:rFonts w:cs="Arial"/>
                <w:szCs w:val="18"/>
              </w:rPr>
              <w:t>RNIS</w:t>
            </w:r>
            <w:r w:rsidRPr="00324DB7">
              <w:rPr>
                <w:rFonts w:cs="Arial"/>
                <w:szCs w:val="18"/>
              </w:rPr>
              <w:t xml:space="preserve"> and the service consumer for notifications, either in place of the callbackReference </w:t>
            </w:r>
            <w:r w:rsidRPr="009364B4">
              <w:rPr>
                <w:rFonts w:cs="Arial"/>
                <w:szCs w:val="18"/>
              </w:rPr>
              <w:t>URI</w:t>
            </w:r>
            <w:r w:rsidRPr="00324DB7">
              <w:rPr>
                <w:rFonts w:cs="Arial"/>
                <w:szCs w:val="18"/>
              </w:rPr>
              <w:t xml:space="preserve"> or if it is not reachable via the test notification.</w:t>
            </w:r>
          </w:p>
        </w:tc>
      </w:tr>
      <w:tr w:rsidR="00596787" w:rsidRPr="00324DB7" w14:paraId="506808ED" w14:textId="77777777" w:rsidTr="00500949">
        <w:tc>
          <w:tcPr>
            <w:tcW w:w="920" w:type="pct"/>
            <w:tcMar>
              <w:top w:w="0" w:type="dxa"/>
              <w:left w:w="28" w:type="dxa"/>
              <w:bottom w:w="0" w:type="dxa"/>
              <w:right w:w="108" w:type="dxa"/>
            </w:tcMar>
          </w:tcPr>
          <w:p w14:paraId="494182EA" w14:textId="77777777" w:rsidR="00596787" w:rsidRPr="00324DB7" w:rsidRDefault="00596787" w:rsidP="00596787">
            <w:pPr>
              <w:pStyle w:val="TAL"/>
            </w:pPr>
            <w:r w:rsidRPr="00324DB7">
              <w:rPr>
                <w:rFonts w:cs="Arial"/>
                <w:szCs w:val="18"/>
              </w:rPr>
              <w:t>_links</w:t>
            </w:r>
          </w:p>
        </w:tc>
        <w:tc>
          <w:tcPr>
            <w:tcW w:w="1018" w:type="pct"/>
            <w:tcMar>
              <w:top w:w="0" w:type="dxa"/>
              <w:left w:w="28" w:type="dxa"/>
              <w:bottom w:w="0" w:type="dxa"/>
              <w:right w:w="108" w:type="dxa"/>
            </w:tcMar>
          </w:tcPr>
          <w:p w14:paraId="7148357A" w14:textId="77777777" w:rsidR="00596787" w:rsidRPr="00324DB7" w:rsidRDefault="00596787" w:rsidP="00596787">
            <w:pPr>
              <w:pStyle w:val="TAL"/>
            </w:pPr>
            <w:r w:rsidRPr="00324DB7">
              <w:rPr>
                <w:rFonts w:cs="Arial"/>
                <w:szCs w:val="18"/>
              </w:rPr>
              <w:t>Structure (inlined)</w:t>
            </w:r>
          </w:p>
        </w:tc>
        <w:tc>
          <w:tcPr>
            <w:tcW w:w="651" w:type="pct"/>
            <w:tcMar>
              <w:top w:w="0" w:type="dxa"/>
              <w:left w:w="28" w:type="dxa"/>
              <w:bottom w:w="0" w:type="dxa"/>
              <w:right w:w="108" w:type="dxa"/>
            </w:tcMar>
          </w:tcPr>
          <w:p w14:paraId="7A388DCA" w14:textId="77777777" w:rsidR="00596787" w:rsidRPr="00324DB7" w:rsidRDefault="00596787" w:rsidP="00596787">
            <w:pPr>
              <w:pStyle w:val="TAL"/>
            </w:pPr>
            <w:r w:rsidRPr="00324DB7">
              <w:t>0..1</w:t>
            </w:r>
          </w:p>
        </w:tc>
        <w:tc>
          <w:tcPr>
            <w:tcW w:w="2411" w:type="pct"/>
            <w:tcMar>
              <w:top w:w="0" w:type="dxa"/>
              <w:left w:w="28" w:type="dxa"/>
              <w:bottom w:w="0" w:type="dxa"/>
              <w:right w:w="108" w:type="dxa"/>
            </w:tcMar>
          </w:tcPr>
          <w:p w14:paraId="66A483FA" w14:textId="12C1C501" w:rsidR="00596787" w:rsidRPr="00324DB7" w:rsidRDefault="00715F06" w:rsidP="00596787">
            <w:pPr>
              <w:pStyle w:val="TAL"/>
            </w:pPr>
            <w:r w:rsidRPr="00324DB7">
              <w:t xml:space="preserve">Hyperlink </w:t>
            </w:r>
            <w:r w:rsidR="00596787" w:rsidRPr="00324DB7">
              <w:t xml:space="preserve">related to the resource. </w:t>
            </w:r>
            <w:r w:rsidR="00596787" w:rsidRPr="00324DB7">
              <w:rPr>
                <w:rFonts w:cs="Arial"/>
                <w:szCs w:val="18"/>
              </w:rPr>
              <w:t xml:space="preserve">This shall be only included in the </w:t>
            </w:r>
            <w:r w:rsidR="00596787" w:rsidRPr="009364B4">
              <w:rPr>
                <w:rFonts w:cs="Arial"/>
                <w:szCs w:val="18"/>
              </w:rPr>
              <w:t>HTTP</w:t>
            </w:r>
            <w:r w:rsidR="00596787" w:rsidRPr="00324DB7">
              <w:rPr>
                <w:rFonts w:cs="Arial"/>
                <w:szCs w:val="18"/>
              </w:rPr>
              <w:t xml:space="preserve"> responses and in </w:t>
            </w:r>
            <w:r w:rsidR="00596787" w:rsidRPr="009364B4">
              <w:rPr>
                <w:rFonts w:cs="Arial"/>
                <w:szCs w:val="18"/>
              </w:rPr>
              <w:t>HTTP</w:t>
            </w:r>
            <w:r w:rsidR="00596787" w:rsidRPr="00324DB7">
              <w:rPr>
                <w:rFonts w:cs="Arial"/>
                <w:szCs w:val="18"/>
              </w:rPr>
              <w:t xml:space="preserve"> PUT requests</w:t>
            </w:r>
            <w:r w:rsidR="00750B0C" w:rsidRPr="00324DB7">
              <w:rPr>
                <w:rFonts w:cs="Arial"/>
                <w:szCs w:val="18"/>
              </w:rPr>
              <w:t>.</w:t>
            </w:r>
          </w:p>
        </w:tc>
      </w:tr>
      <w:tr w:rsidR="00596787" w:rsidRPr="00324DB7" w14:paraId="0AE792ED" w14:textId="77777777" w:rsidTr="00500949">
        <w:tc>
          <w:tcPr>
            <w:tcW w:w="920" w:type="pct"/>
            <w:tcMar>
              <w:top w:w="0" w:type="dxa"/>
              <w:left w:w="28" w:type="dxa"/>
              <w:bottom w:w="0" w:type="dxa"/>
              <w:right w:w="108" w:type="dxa"/>
            </w:tcMar>
          </w:tcPr>
          <w:p w14:paraId="422B56A5" w14:textId="77777777" w:rsidR="00596787" w:rsidRPr="00324DB7" w:rsidRDefault="00596787" w:rsidP="00596787">
            <w:pPr>
              <w:pStyle w:val="TAL"/>
            </w:pPr>
            <w:r w:rsidRPr="00324DB7">
              <w:t>&gt;self</w:t>
            </w:r>
          </w:p>
        </w:tc>
        <w:tc>
          <w:tcPr>
            <w:tcW w:w="1018" w:type="pct"/>
            <w:tcMar>
              <w:top w:w="0" w:type="dxa"/>
              <w:left w:w="28" w:type="dxa"/>
              <w:bottom w:w="0" w:type="dxa"/>
              <w:right w:w="108" w:type="dxa"/>
            </w:tcMar>
          </w:tcPr>
          <w:p w14:paraId="13A7DD06" w14:textId="77777777" w:rsidR="00596787" w:rsidRPr="00324DB7" w:rsidRDefault="00596787" w:rsidP="00596787">
            <w:pPr>
              <w:pStyle w:val="TAL"/>
            </w:pPr>
            <w:r w:rsidRPr="00324DB7">
              <w:t>LinkType</w:t>
            </w:r>
          </w:p>
        </w:tc>
        <w:tc>
          <w:tcPr>
            <w:tcW w:w="651" w:type="pct"/>
            <w:tcMar>
              <w:top w:w="0" w:type="dxa"/>
              <w:left w:w="28" w:type="dxa"/>
              <w:bottom w:w="0" w:type="dxa"/>
              <w:right w:w="108" w:type="dxa"/>
            </w:tcMar>
          </w:tcPr>
          <w:p w14:paraId="29D6E3EE" w14:textId="77777777" w:rsidR="00596787" w:rsidRPr="00324DB7" w:rsidRDefault="00596787" w:rsidP="00596787">
            <w:pPr>
              <w:pStyle w:val="TAL"/>
            </w:pPr>
            <w:r w:rsidRPr="00324DB7">
              <w:t>1</w:t>
            </w:r>
          </w:p>
        </w:tc>
        <w:tc>
          <w:tcPr>
            <w:tcW w:w="2411" w:type="pct"/>
            <w:tcMar>
              <w:top w:w="0" w:type="dxa"/>
              <w:left w:w="28" w:type="dxa"/>
              <w:bottom w:w="0" w:type="dxa"/>
              <w:right w:w="108" w:type="dxa"/>
            </w:tcMar>
          </w:tcPr>
          <w:p w14:paraId="33F2F681" w14:textId="0DCE8BA8" w:rsidR="00596787" w:rsidRPr="00324DB7" w:rsidRDefault="000D76E3" w:rsidP="00596787">
            <w:pPr>
              <w:pStyle w:val="TAL"/>
            </w:pPr>
            <w:r w:rsidRPr="00324DB7">
              <w:rPr>
                <w:rFonts w:cs="Arial"/>
                <w:szCs w:val="18"/>
              </w:rPr>
              <w:t>Self-referring</w:t>
            </w:r>
            <w:r w:rsidR="00596787" w:rsidRPr="00324DB7">
              <w:rPr>
                <w:rFonts w:cs="Arial"/>
                <w:szCs w:val="18"/>
              </w:rPr>
              <w:t xml:space="preserve"> </w:t>
            </w:r>
            <w:r w:rsidR="00596787" w:rsidRPr="009364B4">
              <w:rPr>
                <w:rFonts w:cs="Arial"/>
                <w:szCs w:val="18"/>
              </w:rPr>
              <w:t>URI</w:t>
            </w:r>
            <w:r w:rsidR="00596787" w:rsidRPr="00324DB7">
              <w:rPr>
                <w:rFonts w:cs="Arial"/>
                <w:szCs w:val="18"/>
              </w:rPr>
              <w:t xml:space="preserve">. The </w:t>
            </w:r>
            <w:r w:rsidR="00596787" w:rsidRPr="009364B4">
              <w:rPr>
                <w:rFonts w:cs="Arial"/>
                <w:szCs w:val="18"/>
              </w:rPr>
              <w:t>URI</w:t>
            </w:r>
            <w:r w:rsidR="00596787" w:rsidRPr="00324DB7">
              <w:rPr>
                <w:rFonts w:cs="Arial"/>
                <w:szCs w:val="18"/>
              </w:rPr>
              <w:t xml:space="preserve"> shall be unique within the </w:t>
            </w:r>
            <w:r w:rsidR="00596787" w:rsidRPr="009364B4">
              <w:rPr>
                <w:rFonts w:cs="Arial"/>
                <w:szCs w:val="18"/>
              </w:rPr>
              <w:t>RNI</w:t>
            </w:r>
            <w:r w:rsidR="00596787" w:rsidRPr="00324DB7">
              <w:rPr>
                <w:rFonts w:cs="Arial"/>
                <w:szCs w:val="18"/>
              </w:rPr>
              <w:t xml:space="preserve"> </w:t>
            </w:r>
            <w:r w:rsidR="00596787" w:rsidRPr="009364B4">
              <w:rPr>
                <w:rFonts w:cs="Arial"/>
                <w:szCs w:val="18"/>
              </w:rPr>
              <w:t>API</w:t>
            </w:r>
            <w:r w:rsidR="00596787" w:rsidRPr="00324DB7">
              <w:rPr>
                <w:rFonts w:cs="Arial"/>
                <w:szCs w:val="18"/>
              </w:rPr>
              <w:t xml:space="preserve"> as it acts as an ID for the subscription.</w:t>
            </w:r>
          </w:p>
        </w:tc>
      </w:tr>
      <w:tr w:rsidR="00596787" w:rsidRPr="00324DB7" w14:paraId="508D1907" w14:textId="77777777" w:rsidTr="0098069C">
        <w:tc>
          <w:tcPr>
            <w:tcW w:w="920" w:type="pct"/>
            <w:tcMar>
              <w:top w:w="0" w:type="dxa"/>
              <w:left w:w="28" w:type="dxa"/>
              <w:bottom w:w="0" w:type="dxa"/>
              <w:right w:w="108" w:type="dxa"/>
            </w:tcMar>
          </w:tcPr>
          <w:p w14:paraId="70FC3C53" w14:textId="77777777" w:rsidR="00596787" w:rsidRPr="00324DB7" w:rsidRDefault="00596787" w:rsidP="00596787">
            <w:pPr>
              <w:pStyle w:val="TAL"/>
            </w:pPr>
            <w:r w:rsidRPr="00324DB7">
              <w:t>filterCriteriaQci</w:t>
            </w:r>
          </w:p>
        </w:tc>
        <w:tc>
          <w:tcPr>
            <w:tcW w:w="1018" w:type="pct"/>
            <w:tcMar>
              <w:top w:w="0" w:type="dxa"/>
              <w:left w:w="28" w:type="dxa"/>
              <w:bottom w:w="0" w:type="dxa"/>
              <w:right w:w="108" w:type="dxa"/>
            </w:tcMar>
          </w:tcPr>
          <w:p w14:paraId="17A33F21" w14:textId="77777777" w:rsidR="00596787" w:rsidRPr="00324DB7" w:rsidRDefault="00596787" w:rsidP="00596787">
            <w:pPr>
              <w:pStyle w:val="TAL"/>
            </w:pPr>
            <w:r w:rsidRPr="00324DB7">
              <w:rPr>
                <w:rFonts w:cs="Arial"/>
                <w:szCs w:val="18"/>
              </w:rPr>
              <w:t>Structure (inlined)</w:t>
            </w:r>
          </w:p>
        </w:tc>
        <w:tc>
          <w:tcPr>
            <w:tcW w:w="651" w:type="pct"/>
            <w:tcMar>
              <w:top w:w="0" w:type="dxa"/>
              <w:left w:w="28" w:type="dxa"/>
              <w:bottom w:w="0" w:type="dxa"/>
              <w:right w:w="108" w:type="dxa"/>
            </w:tcMar>
          </w:tcPr>
          <w:p w14:paraId="6CB99BF1" w14:textId="77777777" w:rsidR="00596787" w:rsidRPr="00324DB7" w:rsidRDefault="00596787" w:rsidP="00596787">
            <w:pPr>
              <w:pStyle w:val="TAL"/>
            </w:pPr>
            <w:r w:rsidRPr="00324DB7">
              <w:t>1</w:t>
            </w:r>
          </w:p>
        </w:tc>
        <w:tc>
          <w:tcPr>
            <w:tcW w:w="2411" w:type="pct"/>
            <w:tcMar>
              <w:top w:w="0" w:type="dxa"/>
              <w:left w:w="28" w:type="dxa"/>
              <w:bottom w:w="0" w:type="dxa"/>
              <w:right w:w="108" w:type="dxa"/>
            </w:tcMar>
          </w:tcPr>
          <w:p w14:paraId="27A06D48" w14:textId="77777777" w:rsidR="00596787" w:rsidRPr="00324DB7" w:rsidRDefault="00596787" w:rsidP="00596787">
            <w:pPr>
              <w:pStyle w:val="TAL"/>
              <w:rPr>
                <w:rFonts w:cs="Arial"/>
                <w:szCs w:val="18"/>
              </w:rPr>
            </w:pPr>
            <w:r w:rsidRPr="00324DB7">
              <w:rPr>
                <w:rFonts w:cs="Arial"/>
                <w:szCs w:val="18"/>
              </w:rPr>
              <w:t>List of filtering criteria for the subscription. Any filtering criteria from below, which is included in the request, shall also be included in the response.</w:t>
            </w:r>
          </w:p>
        </w:tc>
      </w:tr>
      <w:tr w:rsidR="00596787" w:rsidRPr="00324DB7" w14:paraId="1D7D3DFD" w14:textId="77777777" w:rsidTr="00500949">
        <w:tc>
          <w:tcPr>
            <w:tcW w:w="920" w:type="pct"/>
            <w:tcMar>
              <w:top w:w="0" w:type="dxa"/>
              <w:left w:w="28" w:type="dxa"/>
              <w:bottom w:w="0" w:type="dxa"/>
              <w:right w:w="108" w:type="dxa"/>
            </w:tcMar>
          </w:tcPr>
          <w:p w14:paraId="50061262" w14:textId="24685131" w:rsidR="00596787" w:rsidRPr="00324DB7" w:rsidRDefault="00596787" w:rsidP="00596787">
            <w:pPr>
              <w:pStyle w:val="TAL"/>
            </w:pPr>
            <w:r w:rsidRPr="00324DB7">
              <w:t>&gt;</w:t>
            </w:r>
            <w:r w:rsidR="002A645A" w:rsidRPr="00324DB7">
              <w:t>appInstanceId</w:t>
            </w:r>
          </w:p>
        </w:tc>
        <w:tc>
          <w:tcPr>
            <w:tcW w:w="1018" w:type="pct"/>
            <w:tcMar>
              <w:top w:w="0" w:type="dxa"/>
              <w:left w:w="28" w:type="dxa"/>
              <w:bottom w:w="0" w:type="dxa"/>
              <w:right w:w="108" w:type="dxa"/>
            </w:tcMar>
            <w:vAlign w:val="center"/>
          </w:tcPr>
          <w:p w14:paraId="13FC2893" w14:textId="77777777" w:rsidR="00596787" w:rsidRPr="00324DB7" w:rsidRDefault="00596787" w:rsidP="00596787">
            <w:pPr>
              <w:pStyle w:val="TAL"/>
            </w:pPr>
            <w:r w:rsidRPr="00324DB7">
              <w:t>String</w:t>
            </w:r>
          </w:p>
        </w:tc>
        <w:tc>
          <w:tcPr>
            <w:tcW w:w="651" w:type="pct"/>
            <w:tcMar>
              <w:top w:w="0" w:type="dxa"/>
              <w:left w:w="28" w:type="dxa"/>
              <w:bottom w:w="0" w:type="dxa"/>
              <w:right w:w="108" w:type="dxa"/>
            </w:tcMar>
            <w:vAlign w:val="center"/>
          </w:tcPr>
          <w:p w14:paraId="4BAD4341" w14:textId="77777777" w:rsidR="00596787" w:rsidRPr="00324DB7" w:rsidRDefault="00596787" w:rsidP="00596787">
            <w:pPr>
              <w:pStyle w:val="TAL"/>
            </w:pPr>
            <w:r w:rsidRPr="00324DB7">
              <w:t>0..1</w:t>
            </w:r>
          </w:p>
        </w:tc>
        <w:tc>
          <w:tcPr>
            <w:tcW w:w="2411" w:type="pct"/>
            <w:tcMar>
              <w:top w:w="0" w:type="dxa"/>
              <w:left w:w="28" w:type="dxa"/>
              <w:bottom w:w="0" w:type="dxa"/>
              <w:right w:w="108" w:type="dxa"/>
            </w:tcMar>
          </w:tcPr>
          <w:p w14:paraId="50F9E2C3" w14:textId="4336D586" w:rsidR="00596787" w:rsidRPr="00324DB7" w:rsidRDefault="00596787" w:rsidP="00596787">
            <w:pPr>
              <w:pStyle w:val="TAL"/>
              <w:rPr>
                <w:rFonts w:cs="Arial"/>
                <w:szCs w:val="18"/>
              </w:rPr>
            </w:pPr>
            <w:r w:rsidRPr="00324DB7">
              <w:rPr>
                <w:rFonts w:cs="Arial"/>
                <w:szCs w:val="18"/>
              </w:rPr>
              <w:t xml:space="preserve">Unique identifier for the </w:t>
            </w:r>
            <w:r w:rsidR="00331385" w:rsidRPr="00324DB7">
              <w:rPr>
                <w:rFonts w:cs="Arial"/>
                <w:szCs w:val="18"/>
              </w:rPr>
              <w:t>MEC</w:t>
            </w:r>
            <w:r w:rsidRPr="00324DB7">
              <w:rPr>
                <w:rFonts w:cs="Arial"/>
                <w:szCs w:val="18"/>
              </w:rPr>
              <w:t xml:space="preserve"> application instance.</w:t>
            </w:r>
          </w:p>
        </w:tc>
      </w:tr>
      <w:tr w:rsidR="00596787" w:rsidRPr="00324DB7" w14:paraId="7798797A" w14:textId="77777777" w:rsidTr="00500949">
        <w:tc>
          <w:tcPr>
            <w:tcW w:w="920" w:type="pct"/>
            <w:tcMar>
              <w:top w:w="0" w:type="dxa"/>
              <w:left w:w="28" w:type="dxa"/>
              <w:bottom w:w="0" w:type="dxa"/>
              <w:right w:w="108" w:type="dxa"/>
            </w:tcMar>
          </w:tcPr>
          <w:p w14:paraId="68BFE302" w14:textId="77777777" w:rsidR="00596787" w:rsidRPr="00324DB7" w:rsidRDefault="00596787" w:rsidP="00596787">
            <w:pPr>
              <w:pStyle w:val="TAL"/>
            </w:pPr>
            <w:r w:rsidRPr="00324DB7">
              <w:t>&gt;erabId</w:t>
            </w:r>
          </w:p>
        </w:tc>
        <w:tc>
          <w:tcPr>
            <w:tcW w:w="1018" w:type="pct"/>
            <w:tcMar>
              <w:top w:w="0" w:type="dxa"/>
              <w:left w:w="28" w:type="dxa"/>
              <w:bottom w:w="0" w:type="dxa"/>
              <w:right w:w="108" w:type="dxa"/>
            </w:tcMar>
          </w:tcPr>
          <w:p w14:paraId="2474A43C" w14:textId="77777777" w:rsidR="00596787" w:rsidRPr="00324DB7" w:rsidRDefault="00596787" w:rsidP="00596787">
            <w:pPr>
              <w:pStyle w:val="TAL"/>
            </w:pPr>
            <w:r w:rsidRPr="00324DB7">
              <w:t>Integer</w:t>
            </w:r>
          </w:p>
        </w:tc>
        <w:tc>
          <w:tcPr>
            <w:tcW w:w="651" w:type="pct"/>
            <w:tcMar>
              <w:top w:w="0" w:type="dxa"/>
              <w:left w:w="28" w:type="dxa"/>
              <w:bottom w:w="0" w:type="dxa"/>
              <w:right w:w="108" w:type="dxa"/>
            </w:tcMar>
          </w:tcPr>
          <w:p w14:paraId="29CD69D7" w14:textId="77777777" w:rsidR="00596787" w:rsidRPr="00324DB7" w:rsidRDefault="00596787" w:rsidP="00596787">
            <w:pPr>
              <w:pStyle w:val="TAL"/>
            </w:pPr>
            <w:r w:rsidRPr="00324DB7">
              <w:t>1</w:t>
            </w:r>
          </w:p>
        </w:tc>
        <w:tc>
          <w:tcPr>
            <w:tcW w:w="2411" w:type="pct"/>
            <w:tcMar>
              <w:top w:w="0" w:type="dxa"/>
              <w:left w:w="28" w:type="dxa"/>
              <w:bottom w:w="0" w:type="dxa"/>
              <w:right w:w="108" w:type="dxa"/>
            </w:tcMar>
          </w:tcPr>
          <w:p w14:paraId="486220FE" w14:textId="366212D2" w:rsidR="00596787" w:rsidRPr="00324DB7" w:rsidRDefault="00596787" w:rsidP="00596787">
            <w:pPr>
              <w:pStyle w:val="TAL"/>
              <w:rPr>
                <w:rFonts w:cs="Arial"/>
                <w:szCs w:val="18"/>
              </w:rPr>
            </w:pPr>
            <w:r w:rsidRPr="00324DB7">
              <w:t xml:space="preserve">The attribute that uniquely identifies a Radio Access bearer for specific </w:t>
            </w:r>
            <w:r w:rsidRPr="009364B4">
              <w:t>UE</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EB256E" w:rsidRPr="00324DB7" w14:paraId="790DDC1B" w14:textId="77777777" w:rsidTr="00500949">
        <w:tc>
          <w:tcPr>
            <w:tcW w:w="920" w:type="pct"/>
            <w:tcMar>
              <w:top w:w="0" w:type="dxa"/>
              <w:left w:w="28" w:type="dxa"/>
              <w:bottom w:w="0" w:type="dxa"/>
              <w:right w:w="108" w:type="dxa"/>
            </w:tcMar>
          </w:tcPr>
          <w:p w14:paraId="1B17424F" w14:textId="0EDCDE27" w:rsidR="00EB256E" w:rsidRPr="00324DB7" w:rsidRDefault="00EB256E" w:rsidP="00596787">
            <w:pPr>
              <w:pStyle w:val="TAL"/>
            </w:pPr>
            <w:r w:rsidRPr="00324DB7">
              <w:t>&gt;</w:t>
            </w:r>
            <w:r w:rsidRPr="009364B4">
              <w:t>ecgi</w:t>
            </w:r>
          </w:p>
        </w:tc>
        <w:tc>
          <w:tcPr>
            <w:tcW w:w="1018" w:type="pct"/>
            <w:tcMar>
              <w:top w:w="0" w:type="dxa"/>
              <w:left w:w="28" w:type="dxa"/>
              <w:bottom w:w="0" w:type="dxa"/>
              <w:right w:w="108" w:type="dxa"/>
            </w:tcMar>
          </w:tcPr>
          <w:p w14:paraId="66577F9A" w14:textId="795A9F04" w:rsidR="00EB256E" w:rsidRPr="00324DB7" w:rsidRDefault="00EB256E" w:rsidP="00596787">
            <w:pPr>
              <w:pStyle w:val="TAL"/>
            </w:pPr>
            <w:r w:rsidRPr="009364B4">
              <w:t>Ecgi</w:t>
            </w:r>
          </w:p>
        </w:tc>
        <w:tc>
          <w:tcPr>
            <w:tcW w:w="651" w:type="pct"/>
            <w:tcMar>
              <w:top w:w="0" w:type="dxa"/>
              <w:left w:w="28" w:type="dxa"/>
              <w:bottom w:w="0" w:type="dxa"/>
              <w:right w:w="108" w:type="dxa"/>
            </w:tcMar>
          </w:tcPr>
          <w:p w14:paraId="45C72BE9" w14:textId="0848C87E" w:rsidR="00EB256E" w:rsidRPr="00324DB7" w:rsidRDefault="00EB256E" w:rsidP="00596787">
            <w:pPr>
              <w:pStyle w:val="TAL"/>
            </w:pPr>
            <w:r w:rsidRPr="00324DB7">
              <w:t>0..N</w:t>
            </w:r>
          </w:p>
        </w:tc>
        <w:tc>
          <w:tcPr>
            <w:tcW w:w="2411" w:type="pct"/>
            <w:tcMar>
              <w:top w:w="0" w:type="dxa"/>
              <w:left w:w="28" w:type="dxa"/>
              <w:bottom w:w="0" w:type="dxa"/>
              <w:right w:w="108" w:type="dxa"/>
            </w:tcMar>
          </w:tcPr>
          <w:p w14:paraId="04EC51E1" w14:textId="45597C77" w:rsidR="00EB256E" w:rsidRPr="00324DB7" w:rsidRDefault="00EB256E" w:rsidP="00596787">
            <w:pPr>
              <w:pStyle w:val="TAL"/>
            </w:pPr>
            <w:r w:rsidRPr="009364B4">
              <w:t>E-UTRAN</w:t>
            </w:r>
            <w:r w:rsidRPr="00324DB7">
              <w:t xml:space="preserve"> </w:t>
            </w:r>
            <w:r w:rsidR="007E0E17" w:rsidRPr="00324DB7">
              <w:t xml:space="preserve">Cell </w:t>
            </w:r>
            <w:r w:rsidRPr="00324DB7">
              <w:t>Global Identifier.</w:t>
            </w:r>
          </w:p>
        </w:tc>
      </w:tr>
      <w:tr w:rsidR="005B6153" w:rsidRPr="00324DB7" w14:paraId="1DD38221" w14:textId="77777777" w:rsidTr="00500949">
        <w:tc>
          <w:tcPr>
            <w:tcW w:w="920" w:type="pct"/>
            <w:tcMar>
              <w:top w:w="0" w:type="dxa"/>
              <w:left w:w="28" w:type="dxa"/>
              <w:bottom w:w="0" w:type="dxa"/>
              <w:right w:w="108" w:type="dxa"/>
            </w:tcMar>
          </w:tcPr>
          <w:p w14:paraId="0F61ECE0" w14:textId="77777777" w:rsidR="005B6153" w:rsidRPr="00324DB7" w:rsidRDefault="005B6153" w:rsidP="005B6153">
            <w:pPr>
              <w:pStyle w:val="TAL"/>
              <w:rPr>
                <w:rFonts w:cs="Arial"/>
              </w:rPr>
            </w:pPr>
            <w:r w:rsidRPr="00324DB7">
              <w:t>&gt;</w:t>
            </w:r>
            <w:r w:rsidRPr="009364B4">
              <w:t>qci</w:t>
            </w:r>
          </w:p>
        </w:tc>
        <w:tc>
          <w:tcPr>
            <w:tcW w:w="1018" w:type="pct"/>
            <w:tcMar>
              <w:top w:w="0" w:type="dxa"/>
              <w:left w:w="28" w:type="dxa"/>
              <w:bottom w:w="0" w:type="dxa"/>
              <w:right w:w="108" w:type="dxa"/>
            </w:tcMar>
          </w:tcPr>
          <w:p w14:paraId="3AC90D84" w14:textId="77777777" w:rsidR="005B6153" w:rsidRPr="00324DB7" w:rsidRDefault="005B6153" w:rsidP="005B6153">
            <w:pPr>
              <w:pStyle w:val="TAL"/>
              <w:rPr>
                <w:rFonts w:cs="Arial"/>
              </w:rPr>
            </w:pPr>
            <w:r w:rsidRPr="00324DB7">
              <w:t>Integer</w:t>
            </w:r>
          </w:p>
        </w:tc>
        <w:tc>
          <w:tcPr>
            <w:tcW w:w="651" w:type="pct"/>
            <w:tcMar>
              <w:top w:w="0" w:type="dxa"/>
              <w:left w:w="28" w:type="dxa"/>
              <w:bottom w:w="0" w:type="dxa"/>
              <w:right w:w="108" w:type="dxa"/>
            </w:tcMar>
          </w:tcPr>
          <w:p w14:paraId="4E184703" w14:textId="77777777" w:rsidR="005B6153" w:rsidRPr="00324DB7" w:rsidRDefault="005B6153" w:rsidP="005B6153">
            <w:pPr>
              <w:pStyle w:val="TAL"/>
              <w:rPr>
                <w:rFonts w:cs="Arial"/>
              </w:rPr>
            </w:pPr>
            <w:r w:rsidRPr="00324DB7">
              <w:t>1</w:t>
            </w:r>
          </w:p>
        </w:tc>
        <w:tc>
          <w:tcPr>
            <w:tcW w:w="2411" w:type="pct"/>
            <w:tcMar>
              <w:top w:w="0" w:type="dxa"/>
              <w:left w:w="28" w:type="dxa"/>
              <w:bottom w:w="0" w:type="dxa"/>
              <w:right w:w="108" w:type="dxa"/>
            </w:tcMar>
          </w:tcPr>
          <w:p w14:paraId="14691190" w14:textId="12B61127" w:rsidR="005B6153" w:rsidRPr="00324DB7" w:rsidRDefault="005B6153" w:rsidP="005B6153">
            <w:pPr>
              <w:pStyle w:val="TAL"/>
              <w:rPr>
                <w:rFonts w:cs="Arial"/>
                <w:szCs w:val="18"/>
              </w:rPr>
            </w:pPr>
            <w:r w:rsidRPr="009364B4">
              <w:rPr>
                <w:rFonts w:cs="Arial"/>
                <w:szCs w:val="18"/>
              </w:rPr>
              <w:t>QoS</w:t>
            </w:r>
            <w:r w:rsidRPr="00324DB7">
              <w:rPr>
                <w:rFonts w:cs="Arial"/>
                <w:szCs w:val="18"/>
              </w:rPr>
              <w:t xml:space="preserve"> Class Identifier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rPr>
                <w:rFonts w:cs="Arial"/>
                <w:szCs w:val="18"/>
              </w:rPr>
              <w:t>.</w:t>
            </w:r>
          </w:p>
        </w:tc>
      </w:tr>
      <w:tr w:rsidR="005B6153" w:rsidRPr="00324DB7" w14:paraId="4649F15C" w14:textId="77777777" w:rsidTr="00500949">
        <w:tc>
          <w:tcPr>
            <w:tcW w:w="920" w:type="pct"/>
            <w:tcMar>
              <w:top w:w="0" w:type="dxa"/>
              <w:left w:w="28" w:type="dxa"/>
              <w:bottom w:w="0" w:type="dxa"/>
              <w:right w:w="108" w:type="dxa"/>
            </w:tcMar>
          </w:tcPr>
          <w:p w14:paraId="5633E409" w14:textId="77777777" w:rsidR="005B6153" w:rsidRPr="00324DB7" w:rsidRDefault="005B6153" w:rsidP="005B6153">
            <w:pPr>
              <w:pStyle w:val="TAL"/>
            </w:pPr>
            <w:r w:rsidRPr="00324DB7">
              <w:rPr>
                <w:rFonts w:cs="Arial"/>
                <w:lang w:eastAsia="zh-CN"/>
              </w:rPr>
              <w:t>expiryDeadline</w:t>
            </w:r>
          </w:p>
        </w:tc>
        <w:tc>
          <w:tcPr>
            <w:tcW w:w="1018" w:type="pct"/>
            <w:tcMar>
              <w:top w:w="0" w:type="dxa"/>
              <w:left w:w="28" w:type="dxa"/>
              <w:bottom w:w="0" w:type="dxa"/>
              <w:right w:w="108" w:type="dxa"/>
            </w:tcMar>
          </w:tcPr>
          <w:p w14:paraId="1FC00204" w14:textId="77777777" w:rsidR="005B6153" w:rsidRPr="00324DB7" w:rsidRDefault="005B6153" w:rsidP="005B6153">
            <w:pPr>
              <w:pStyle w:val="TAL"/>
            </w:pPr>
            <w:r w:rsidRPr="00324DB7">
              <w:rPr>
                <w:lang w:eastAsia="zh-CN"/>
              </w:rPr>
              <w:t xml:space="preserve">TimeStamp </w:t>
            </w:r>
          </w:p>
        </w:tc>
        <w:tc>
          <w:tcPr>
            <w:tcW w:w="651" w:type="pct"/>
            <w:tcMar>
              <w:top w:w="0" w:type="dxa"/>
              <w:left w:w="28" w:type="dxa"/>
              <w:bottom w:w="0" w:type="dxa"/>
              <w:right w:w="108" w:type="dxa"/>
            </w:tcMar>
          </w:tcPr>
          <w:p w14:paraId="241A17A4" w14:textId="77777777" w:rsidR="005B6153" w:rsidRPr="00324DB7" w:rsidRDefault="005B6153" w:rsidP="005B6153">
            <w:pPr>
              <w:pStyle w:val="TAL"/>
            </w:pPr>
            <w:r w:rsidRPr="00324DB7">
              <w:rPr>
                <w:lang w:eastAsia="zh-CN"/>
              </w:rPr>
              <w:t>0..1</w:t>
            </w:r>
          </w:p>
        </w:tc>
        <w:tc>
          <w:tcPr>
            <w:tcW w:w="2411" w:type="pct"/>
            <w:tcMar>
              <w:top w:w="0" w:type="dxa"/>
              <w:left w:w="28" w:type="dxa"/>
              <w:bottom w:w="0" w:type="dxa"/>
              <w:right w:w="108" w:type="dxa"/>
            </w:tcMar>
          </w:tcPr>
          <w:p w14:paraId="1809AD4C" w14:textId="77777777" w:rsidR="005B6153" w:rsidRPr="00324DB7" w:rsidRDefault="005B6153" w:rsidP="005B6153">
            <w:pPr>
              <w:pStyle w:val="TAL"/>
              <w:rPr>
                <w:rFonts w:cs="Arial"/>
                <w:szCs w:val="18"/>
              </w:rPr>
            </w:pPr>
            <w:r w:rsidRPr="00324DB7">
              <w:rPr>
                <w:lang w:eastAsia="zh-CN"/>
              </w:rPr>
              <w:t>Time stamp</w:t>
            </w:r>
            <w:r w:rsidR="00750B0C" w:rsidRPr="00324DB7">
              <w:rPr>
                <w:lang w:eastAsia="zh-CN"/>
              </w:rPr>
              <w:t>.</w:t>
            </w:r>
          </w:p>
        </w:tc>
      </w:tr>
      <w:tr w:rsidR="00E16D99" w:rsidRPr="00324DB7" w14:paraId="3187CE67" w14:textId="77777777" w:rsidTr="00E16D99">
        <w:tc>
          <w:tcPr>
            <w:tcW w:w="5000" w:type="pct"/>
            <w:gridSpan w:val="4"/>
            <w:tcMar>
              <w:top w:w="0" w:type="dxa"/>
              <w:left w:w="28" w:type="dxa"/>
              <w:bottom w:w="0" w:type="dxa"/>
              <w:right w:w="108" w:type="dxa"/>
            </w:tcMar>
          </w:tcPr>
          <w:p w14:paraId="595F2128" w14:textId="0493F239" w:rsidR="00E16D99" w:rsidRPr="00324DB7" w:rsidRDefault="00E16D99" w:rsidP="00637F65">
            <w:pPr>
              <w:pStyle w:val="TAN"/>
              <w:rPr>
                <w:lang w:eastAsia="zh-CN"/>
              </w:rPr>
            </w:pPr>
            <w:r w:rsidRPr="00324DB7">
              <w:rPr>
                <w:lang w:eastAsia="zh-CN"/>
              </w:rPr>
              <w:t>NOTE</w:t>
            </w:r>
            <w:r w:rsidR="00637F65" w:rsidRPr="00324DB7">
              <w:rPr>
                <w:lang w:eastAsia="zh-CN"/>
              </w:rPr>
              <w:t>:</w:t>
            </w:r>
            <w:r w:rsidR="00637F65" w:rsidRPr="00324DB7">
              <w:rPr>
                <w:lang w:eastAsia="zh-CN"/>
              </w:rPr>
              <w:tab/>
            </w:r>
            <w:r w:rsidRPr="00324DB7">
              <w:rPr>
                <w:lang w:eastAsia="zh-CN"/>
              </w:rPr>
              <w:t>At least one of callbackReference and websockNotifConfig shall be provided by the service consumer.</w:t>
            </w:r>
            <w:r w:rsidR="002614E7" w:rsidRPr="00324DB7">
              <w:rPr>
                <w:lang w:eastAsia="zh-CN"/>
              </w:rPr>
              <w:t xml:space="preserve"> </w:t>
            </w:r>
            <w:r w:rsidRPr="00324DB7">
              <w:rPr>
                <w:lang w:eastAsia="zh-CN"/>
              </w:rPr>
              <w:t xml:space="preserve">If both are provided, it is up to </w:t>
            </w:r>
            <w:r w:rsidRPr="009364B4">
              <w:rPr>
                <w:lang w:eastAsia="zh-CN"/>
              </w:rPr>
              <w:t>RNIS</w:t>
            </w:r>
            <w:r w:rsidRPr="00324DB7">
              <w:rPr>
                <w:lang w:eastAsia="zh-CN"/>
              </w:rPr>
              <w:t xml:space="preserve"> to select the method to be used for notifications and to return only that method in the response.</w:t>
            </w:r>
          </w:p>
        </w:tc>
      </w:tr>
    </w:tbl>
    <w:p w14:paraId="1DBD2B78" w14:textId="77777777" w:rsidR="005654CB" w:rsidRPr="00324DB7" w:rsidRDefault="005654CB" w:rsidP="00713128">
      <w:pPr>
        <w:rPr>
          <w:lang w:eastAsia="zh-CN"/>
        </w:rPr>
      </w:pPr>
    </w:p>
    <w:p w14:paraId="7D395449" w14:textId="77777777" w:rsidR="005654CB" w:rsidRPr="00324DB7" w:rsidRDefault="00157FA9" w:rsidP="005654CB">
      <w:pPr>
        <w:pStyle w:val="Heading3"/>
      </w:pPr>
      <w:bookmarkStart w:id="136" w:name="_Toc95469305"/>
      <w:bookmarkStart w:id="137" w:name="_Toc95816991"/>
      <w:r w:rsidRPr="00324DB7">
        <w:t>6</w:t>
      </w:r>
      <w:r w:rsidR="005654CB" w:rsidRPr="00324DB7">
        <w:t>.3.6</w:t>
      </w:r>
      <w:r w:rsidR="005654CB" w:rsidRPr="00324DB7">
        <w:tab/>
        <w:t>Type: Meas</w:t>
      </w:r>
      <w:r w:rsidR="00F0499A" w:rsidRPr="00324DB7">
        <w:t>Rep</w:t>
      </w:r>
      <w:r w:rsidR="005654CB" w:rsidRPr="00324DB7">
        <w:t>UeSubscription</w:t>
      </w:r>
      <w:bookmarkEnd w:id="136"/>
      <w:bookmarkEnd w:id="137"/>
    </w:p>
    <w:p w14:paraId="1B636F7B" w14:textId="374AF75E" w:rsidR="005654CB" w:rsidRPr="00324DB7" w:rsidRDefault="005654CB" w:rsidP="005654CB">
      <w:r w:rsidRPr="00324DB7">
        <w:t xml:space="preserve">This type represents a subscription to </w:t>
      </w:r>
      <w:r w:rsidRPr="009364B4">
        <w:t>UE</w:t>
      </w:r>
      <w:r w:rsidRPr="00324DB7">
        <w:t xml:space="preserve"> measurement report notifications from Radio Network Information Service</w:t>
      </w:r>
      <w:r w:rsidR="00482ED9" w:rsidRPr="00324DB7">
        <w:t xml:space="preserve"> </w:t>
      </w:r>
      <w:r w:rsidR="00203A15" w:rsidRPr="00324DB7">
        <w:t>for UEs served by E-UTRA Cells</w:t>
      </w:r>
      <w:r w:rsidRPr="00324DB7">
        <w:t>.</w:t>
      </w:r>
    </w:p>
    <w:p w14:paraId="50B87802" w14:textId="77777777" w:rsidR="005654CB" w:rsidRPr="00324DB7" w:rsidRDefault="005654CB" w:rsidP="00500949">
      <w:pPr>
        <w:pStyle w:val="TH"/>
        <w:keepNext w:val="0"/>
        <w:keepLines w:val="0"/>
      </w:pPr>
      <w:r w:rsidRPr="00324DB7">
        <w:t xml:space="preserve">Table </w:t>
      </w:r>
      <w:r w:rsidR="00157FA9" w:rsidRPr="00324DB7">
        <w:t>6</w:t>
      </w:r>
      <w:r w:rsidRPr="00324DB7">
        <w:t>.3.6-1</w:t>
      </w:r>
      <w:r w:rsidR="00713128" w:rsidRPr="00324DB7">
        <w:t>:</w:t>
      </w:r>
      <w:r w:rsidRPr="00324DB7">
        <w:t xml:space="preserve"> </w:t>
      </w:r>
      <w:r w:rsidR="00585EFF" w:rsidRPr="00324DB7">
        <w:t xml:space="preserve">Attributes </w:t>
      </w:r>
      <w:r w:rsidRPr="00324DB7">
        <w:t>of the Meas</w:t>
      </w:r>
      <w:r w:rsidR="00F0499A" w:rsidRPr="00324DB7">
        <w:t>Rep</w:t>
      </w:r>
      <w:r w:rsidRPr="00324DB7">
        <w:t>UeSubscription</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24"/>
        <w:gridCol w:w="2019"/>
        <w:gridCol w:w="1291"/>
        <w:gridCol w:w="4724"/>
      </w:tblGrid>
      <w:tr w:rsidR="005654CB" w:rsidRPr="00324DB7" w14:paraId="583C3639" w14:textId="77777777" w:rsidTr="00500949">
        <w:trPr>
          <w:tblHeader/>
        </w:trPr>
        <w:tc>
          <w:tcPr>
            <w:tcW w:w="925" w:type="pct"/>
            <w:shd w:val="clear" w:color="auto" w:fill="C0C0C0"/>
            <w:tcMar>
              <w:top w:w="0" w:type="dxa"/>
              <w:left w:w="28" w:type="dxa"/>
              <w:bottom w:w="0" w:type="dxa"/>
              <w:right w:w="108" w:type="dxa"/>
            </w:tcMar>
          </w:tcPr>
          <w:p w14:paraId="4FE0B2A7" w14:textId="77777777" w:rsidR="005654CB" w:rsidRPr="00324DB7" w:rsidRDefault="00585EFF" w:rsidP="00500949">
            <w:pPr>
              <w:pStyle w:val="TAH"/>
              <w:keepNext w:val="0"/>
              <w:keepLines w:val="0"/>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7A3286E8" w14:textId="77777777" w:rsidR="005654CB" w:rsidRPr="00324DB7" w:rsidRDefault="00596787" w:rsidP="00500949">
            <w:pPr>
              <w:pStyle w:val="TAH"/>
              <w:keepNext w:val="0"/>
              <w:keepLines w:val="0"/>
            </w:pPr>
            <w:r w:rsidRPr="00324DB7">
              <w:t xml:space="preserve">Data </w:t>
            </w:r>
            <w:r w:rsidR="00E03180" w:rsidRPr="00324DB7">
              <w:t>t</w:t>
            </w:r>
            <w:r w:rsidR="002B5A2A" w:rsidRPr="00324DB7">
              <w:t>ype</w:t>
            </w:r>
          </w:p>
        </w:tc>
        <w:tc>
          <w:tcPr>
            <w:tcW w:w="655" w:type="pct"/>
            <w:shd w:val="clear" w:color="auto" w:fill="C0C0C0"/>
            <w:tcMar>
              <w:top w:w="0" w:type="dxa"/>
              <w:left w:w="28" w:type="dxa"/>
              <w:bottom w:w="0" w:type="dxa"/>
              <w:right w:w="108" w:type="dxa"/>
            </w:tcMar>
          </w:tcPr>
          <w:p w14:paraId="7F6E751A" w14:textId="77777777" w:rsidR="005654CB" w:rsidRPr="00324DB7" w:rsidRDefault="005654CB" w:rsidP="00500949">
            <w:pPr>
              <w:pStyle w:val="TAH"/>
              <w:keepNext w:val="0"/>
              <w:keepLines w:val="0"/>
            </w:pPr>
            <w:r w:rsidRPr="00324DB7">
              <w:t>Cardinality</w:t>
            </w:r>
          </w:p>
        </w:tc>
        <w:tc>
          <w:tcPr>
            <w:tcW w:w="2396" w:type="pct"/>
            <w:shd w:val="clear" w:color="auto" w:fill="C0C0C0"/>
            <w:tcMar>
              <w:top w:w="0" w:type="dxa"/>
              <w:left w:w="28" w:type="dxa"/>
              <w:bottom w:w="0" w:type="dxa"/>
              <w:right w:w="108" w:type="dxa"/>
            </w:tcMar>
          </w:tcPr>
          <w:p w14:paraId="4B8F6C57" w14:textId="77777777" w:rsidR="005654CB" w:rsidRPr="00324DB7" w:rsidRDefault="005654CB" w:rsidP="00500949">
            <w:pPr>
              <w:pStyle w:val="TAH"/>
              <w:keepNext w:val="0"/>
              <w:keepLines w:val="0"/>
            </w:pPr>
            <w:r w:rsidRPr="00324DB7">
              <w:t>Description</w:t>
            </w:r>
          </w:p>
        </w:tc>
      </w:tr>
      <w:tr w:rsidR="00574F13" w:rsidRPr="00324DB7" w14:paraId="40900591" w14:textId="77777777" w:rsidTr="00713128">
        <w:tc>
          <w:tcPr>
            <w:tcW w:w="925" w:type="pct"/>
            <w:tcMar>
              <w:top w:w="0" w:type="dxa"/>
              <w:left w:w="28" w:type="dxa"/>
              <w:bottom w:w="0" w:type="dxa"/>
              <w:right w:w="108" w:type="dxa"/>
            </w:tcMar>
          </w:tcPr>
          <w:p w14:paraId="3BF51A4A" w14:textId="397542B1" w:rsidR="00574F13" w:rsidRPr="00324DB7" w:rsidRDefault="00574F13" w:rsidP="00574F13">
            <w:pPr>
              <w:pStyle w:val="TAL"/>
              <w:keepNext w:val="0"/>
              <w:keepLines w:val="0"/>
            </w:pPr>
            <w:r w:rsidRPr="00324DB7">
              <w:t>subscriptionType</w:t>
            </w:r>
            <w:r w:rsidRPr="00324DB7">
              <w:tab/>
            </w:r>
          </w:p>
        </w:tc>
        <w:tc>
          <w:tcPr>
            <w:tcW w:w="1024" w:type="pct"/>
            <w:tcMar>
              <w:top w:w="0" w:type="dxa"/>
              <w:left w:w="28" w:type="dxa"/>
              <w:bottom w:w="0" w:type="dxa"/>
              <w:right w:w="108" w:type="dxa"/>
            </w:tcMar>
          </w:tcPr>
          <w:p w14:paraId="44FE6A37" w14:textId="628C4F46" w:rsidR="00574F13" w:rsidRPr="00324DB7" w:rsidRDefault="00574F13" w:rsidP="00574F13">
            <w:pPr>
              <w:pStyle w:val="TAL"/>
              <w:keepNext w:val="0"/>
              <w:keepLines w:val="0"/>
            </w:pPr>
            <w:r w:rsidRPr="00324DB7">
              <w:t>String</w:t>
            </w:r>
          </w:p>
        </w:tc>
        <w:tc>
          <w:tcPr>
            <w:tcW w:w="655" w:type="pct"/>
            <w:tcMar>
              <w:top w:w="0" w:type="dxa"/>
              <w:left w:w="28" w:type="dxa"/>
              <w:bottom w:w="0" w:type="dxa"/>
              <w:right w:w="108" w:type="dxa"/>
            </w:tcMar>
          </w:tcPr>
          <w:p w14:paraId="6F3D97F2" w14:textId="3BCA1B81" w:rsidR="00574F13" w:rsidRPr="00324DB7" w:rsidRDefault="00574F13" w:rsidP="00574F13">
            <w:pPr>
              <w:pStyle w:val="TAL"/>
              <w:keepNext w:val="0"/>
              <w:keepLines w:val="0"/>
            </w:pPr>
            <w:r w:rsidRPr="00324DB7">
              <w:t>1</w:t>
            </w:r>
          </w:p>
        </w:tc>
        <w:tc>
          <w:tcPr>
            <w:tcW w:w="2396" w:type="pct"/>
            <w:tcMar>
              <w:top w:w="0" w:type="dxa"/>
              <w:left w:w="28" w:type="dxa"/>
              <w:bottom w:w="0" w:type="dxa"/>
              <w:right w:w="108" w:type="dxa"/>
            </w:tcMar>
          </w:tcPr>
          <w:p w14:paraId="28FB0232" w14:textId="179ECEC1" w:rsidR="00574F13" w:rsidRPr="00324DB7" w:rsidRDefault="00574F13" w:rsidP="00574F13">
            <w:pPr>
              <w:pStyle w:val="TAL"/>
              <w:keepNext w:val="0"/>
              <w:keepLines w:val="0"/>
              <w:rPr>
                <w:rFonts w:cs="Arial"/>
                <w:szCs w:val="18"/>
              </w:rPr>
            </w:pPr>
            <w:r w:rsidRPr="00324DB7">
              <w:t xml:space="preserve">Shall be set to </w:t>
            </w:r>
            <w:r w:rsidR="00AD4375" w:rsidRPr="00324DB7">
              <w:t>"</w:t>
            </w:r>
            <w:r w:rsidRPr="00324DB7">
              <w:t>MeasRepUeSubscription</w:t>
            </w:r>
            <w:r w:rsidR="00AD4375" w:rsidRPr="00324DB7">
              <w:t>"</w:t>
            </w:r>
            <w:r w:rsidRPr="00324DB7">
              <w:t>.</w:t>
            </w:r>
          </w:p>
        </w:tc>
      </w:tr>
      <w:tr w:rsidR="005654CB" w:rsidRPr="00324DB7" w14:paraId="7F083D19" w14:textId="77777777" w:rsidTr="00713128">
        <w:tc>
          <w:tcPr>
            <w:tcW w:w="925" w:type="pct"/>
            <w:tcMar>
              <w:top w:w="0" w:type="dxa"/>
              <w:left w:w="28" w:type="dxa"/>
              <w:bottom w:w="0" w:type="dxa"/>
              <w:right w:w="108" w:type="dxa"/>
            </w:tcMar>
          </w:tcPr>
          <w:p w14:paraId="18F902C6" w14:textId="77777777" w:rsidR="005654CB" w:rsidRPr="00324DB7" w:rsidRDefault="005654CB" w:rsidP="00500949">
            <w:pPr>
              <w:pStyle w:val="TAL"/>
              <w:keepNext w:val="0"/>
              <w:keepLines w:val="0"/>
            </w:pPr>
            <w:r w:rsidRPr="00324DB7">
              <w:t>callbackReference</w:t>
            </w:r>
          </w:p>
        </w:tc>
        <w:tc>
          <w:tcPr>
            <w:tcW w:w="1024" w:type="pct"/>
            <w:tcMar>
              <w:top w:w="0" w:type="dxa"/>
              <w:left w:w="28" w:type="dxa"/>
              <w:bottom w:w="0" w:type="dxa"/>
              <w:right w:w="108" w:type="dxa"/>
            </w:tcMar>
          </w:tcPr>
          <w:p w14:paraId="23EC2625" w14:textId="1508C4D0" w:rsidR="005654CB" w:rsidRPr="00324DB7" w:rsidRDefault="007E0E17" w:rsidP="00500949">
            <w:pPr>
              <w:pStyle w:val="TAL"/>
              <w:keepNext w:val="0"/>
              <w:keepLines w:val="0"/>
            </w:pPr>
            <w:r w:rsidRPr="009364B4">
              <w:t>Uri</w:t>
            </w:r>
          </w:p>
        </w:tc>
        <w:tc>
          <w:tcPr>
            <w:tcW w:w="655" w:type="pct"/>
            <w:tcMar>
              <w:top w:w="0" w:type="dxa"/>
              <w:left w:w="28" w:type="dxa"/>
              <w:bottom w:w="0" w:type="dxa"/>
              <w:right w:w="108" w:type="dxa"/>
            </w:tcMar>
          </w:tcPr>
          <w:p w14:paraId="35802678" w14:textId="03110D4D" w:rsidR="005654CB" w:rsidRPr="00324DB7" w:rsidRDefault="00E16D99" w:rsidP="00500949">
            <w:pPr>
              <w:pStyle w:val="TAL"/>
              <w:keepNext w:val="0"/>
              <w:keepLines w:val="0"/>
            </w:pPr>
            <w:r w:rsidRPr="00324DB7">
              <w:t>0..</w:t>
            </w:r>
            <w:r w:rsidR="005654CB" w:rsidRPr="00324DB7">
              <w:t>1</w:t>
            </w:r>
          </w:p>
        </w:tc>
        <w:tc>
          <w:tcPr>
            <w:tcW w:w="2396" w:type="pct"/>
            <w:tcMar>
              <w:top w:w="0" w:type="dxa"/>
              <w:left w:w="28" w:type="dxa"/>
              <w:bottom w:w="0" w:type="dxa"/>
              <w:right w:w="108" w:type="dxa"/>
            </w:tcMar>
          </w:tcPr>
          <w:p w14:paraId="105098F2" w14:textId="53627E9A" w:rsidR="005654CB" w:rsidRPr="00324DB7" w:rsidRDefault="00585EFF" w:rsidP="00500949">
            <w:pPr>
              <w:pStyle w:val="TAL"/>
              <w:keepNext w:val="0"/>
              <w:keepLines w:val="0"/>
            </w:pPr>
            <w:r w:rsidRPr="009364B4">
              <w:rPr>
                <w:rFonts w:cs="Arial"/>
                <w:szCs w:val="18"/>
              </w:rPr>
              <w:t>URI</w:t>
            </w:r>
            <w:r w:rsidRPr="00324DB7">
              <w:rPr>
                <w:rFonts w:cs="Arial"/>
                <w:szCs w:val="18"/>
              </w:rPr>
              <w:t xml:space="preserve"> </w:t>
            </w:r>
            <w:r w:rsidR="005654CB" w:rsidRPr="00324DB7">
              <w:rPr>
                <w:rFonts w:cs="Arial"/>
                <w:szCs w:val="18"/>
              </w:rPr>
              <w:t xml:space="preserve">selected by the </w:t>
            </w:r>
            <w:r w:rsidR="00331385" w:rsidRPr="00324DB7">
              <w:rPr>
                <w:rFonts w:cs="Arial"/>
                <w:szCs w:val="18"/>
              </w:rPr>
              <w:t>service consumer</w:t>
            </w:r>
            <w:r w:rsidR="005654CB" w:rsidRPr="00324DB7">
              <w:rPr>
                <w:rFonts w:cs="Arial"/>
                <w:szCs w:val="18"/>
              </w:rPr>
              <w:t xml:space="preserve"> to receive notifications on the subscribed </w:t>
            </w:r>
            <w:r w:rsidR="005654CB" w:rsidRPr="009364B4">
              <w:rPr>
                <w:rFonts w:cs="Arial"/>
                <w:szCs w:val="18"/>
              </w:rPr>
              <w:t>RNIS</w:t>
            </w:r>
            <w:r w:rsidR="005654CB" w:rsidRPr="00324DB7">
              <w:rPr>
                <w:rFonts w:cs="Arial"/>
                <w:szCs w:val="18"/>
              </w:rPr>
              <w:t xml:space="preserve"> information. This shall be included both in the request and in response.</w:t>
            </w:r>
            <w:r w:rsidR="00E16D99" w:rsidRPr="00324DB7">
              <w:rPr>
                <w:rFonts w:cs="Arial"/>
                <w:szCs w:val="18"/>
              </w:rPr>
              <w:t xml:space="preserve"> </w:t>
            </w:r>
            <w:r w:rsidR="00E16D99" w:rsidRPr="00324DB7">
              <w:t xml:space="preserve">If not present, the service consumer is requesting the use of a Websocket for notifications. </w:t>
            </w:r>
            <w:r w:rsidR="002614E7" w:rsidRPr="00324DB7">
              <w:t>See note.</w:t>
            </w:r>
          </w:p>
        </w:tc>
      </w:tr>
      <w:tr w:rsidR="00E16D99" w:rsidRPr="00324DB7" w14:paraId="37EAA272" w14:textId="77777777" w:rsidTr="00713128">
        <w:tc>
          <w:tcPr>
            <w:tcW w:w="925" w:type="pct"/>
            <w:tcMar>
              <w:top w:w="0" w:type="dxa"/>
              <w:left w:w="28" w:type="dxa"/>
              <w:bottom w:w="0" w:type="dxa"/>
              <w:right w:w="108" w:type="dxa"/>
            </w:tcMar>
          </w:tcPr>
          <w:p w14:paraId="22A9D44F" w14:textId="7E019762" w:rsidR="00E16D99" w:rsidRPr="00324DB7" w:rsidRDefault="00E16D99" w:rsidP="00E16D99">
            <w:pPr>
              <w:pStyle w:val="TAL"/>
              <w:keepNext w:val="0"/>
              <w:keepLines w:val="0"/>
            </w:pPr>
            <w:r w:rsidRPr="00324DB7">
              <w:t>requestTestNotification</w:t>
            </w:r>
          </w:p>
        </w:tc>
        <w:tc>
          <w:tcPr>
            <w:tcW w:w="1024" w:type="pct"/>
            <w:tcMar>
              <w:top w:w="0" w:type="dxa"/>
              <w:left w:w="28" w:type="dxa"/>
              <w:bottom w:w="0" w:type="dxa"/>
              <w:right w:w="108" w:type="dxa"/>
            </w:tcMar>
          </w:tcPr>
          <w:p w14:paraId="6842A2DA" w14:textId="1E197A9F" w:rsidR="00E16D99" w:rsidRPr="00324DB7" w:rsidDel="007E0E17" w:rsidRDefault="00E16D99" w:rsidP="00E16D99">
            <w:pPr>
              <w:pStyle w:val="TAL"/>
              <w:keepNext w:val="0"/>
              <w:keepLines w:val="0"/>
            </w:pPr>
            <w:r w:rsidRPr="00324DB7">
              <w:t>Boolean</w:t>
            </w:r>
          </w:p>
        </w:tc>
        <w:tc>
          <w:tcPr>
            <w:tcW w:w="655" w:type="pct"/>
            <w:tcMar>
              <w:top w:w="0" w:type="dxa"/>
              <w:left w:w="28" w:type="dxa"/>
              <w:bottom w:w="0" w:type="dxa"/>
              <w:right w:w="108" w:type="dxa"/>
            </w:tcMar>
          </w:tcPr>
          <w:p w14:paraId="5F6E8253" w14:textId="5281EE84" w:rsidR="00E16D99" w:rsidRPr="00324DB7" w:rsidRDefault="00E16D99" w:rsidP="00E16D99">
            <w:pPr>
              <w:pStyle w:val="TAL"/>
              <w:keepNext w:val="0"/>
              <w:keepLines w:val="0"/>
            </w:pPr>
            <w:r w:rsidRPr="00324DB7">
              <w:t>0..1</w:t>
            </w:r>
          </w:p>
        </w:tc>
        <w:tc>
          <w:tcPr>
            <w:tcW w:w="2396" w:type="pct"/>
            <w:tcMar>
              <w:top w:w="0" w:type="dxa"/>
              <w:left w:w="28" w:type="dxa"/>
              <w:bottom w:w="0" w:type="dxa"/>
              <w:right w:w="108" w:type="dxa"/>
            </w:tcMar>
          </w:tcPr>
          <w:p w14:paraId="2D8A9108" w14:textId="176DDDD1" w:rsidR="00E16D99" w:rsidRPr="00324DB7" w:rsidRDefault="00E16D99" w:rsidP="00E16D99">
            <w:pPr>
              <w:pStyle w:val="TAL"/>
              <w:keepNext w:val="0"/>
              <w:keepLines w:val="0"/>
              <w:rPr>
                <w:rFonts w:cs="Arial"/>
                <w:szCs w:val="18"/>
              </w:rPr>
            </w:pPr>
            <w:r w:rsidRPr="00324DB7">
              <w:rPr>
                <w:rFonts w:cs="Arial"/>
                <w:szCs w:val="18"/>
              </w:rPr>
              <w:t xml:space="preserve">Set to TRUE by the service consumer to request a test </w:t>
            </w:r>
            <w:r w:rsidRPr="00324DB7">
              <w:rPr>
                <w:szCs w:val="18"/>
              </w:rPr>
              <w:t>notification</w:t>
            </w:r>
            <w:r w:rsidRPr="00324DB7">
              <w:rPr>
                <w:rFonts w:cs="Arial"/>
                <w:szCs w:val="18"/>
              </w:rPr>
              <w:t xml:space="preserve"> on the callbackReference </w:t>
            </w:r>
            <w:r w:rsidRPr="009364B4">
              <w:rPr>
                <w:rFonts w:cs="Arial"/>
                <w:szCs w:val="18"/>
              </w:rPr>
              <w:t>URI</w:t>
            </w:r>
            <w:r w:rsidRPr="00324DB7">
              <w:rPr>
                <w:rFonts w:cs="Arial"/>
                <w:szCs w:val="18"/>
              </w:rPr>
              <w:t xml:space="preserve"> to determine if it is reachable by </w:t>
            </w:r>
            <w:r w:rsidRPr="009364B4">
              <w:rPr>
                <w:rFonts w:cs="Arial"/>
                <w:szCs w:val="18"/>
              </w:rPr>
              <w:t>RNIS</w:t>
            </w:r>
            <w:r w:rsidRPr="00324DB7">
              <w:rPr>
                <w:rFonts w:cs="Arial"/>
                <w:szCs w:val="18"/>
              </w:rPr>
              <w:t xml:space="preserve"> for notifications.</w:t>
            </w:r>
            <w:r w:rsidR="002614E7" w:rsidRPr="00324DB7">
              <w:rPr>
                <w:rFonts w:cs="Arial"/>
                <w:szCs w:val="18"/>
              </w:rPr>
              <w:t xml:space="preserve"> </w:t>
            </w:r>
          </w:p>
        </w:tc>
      </w:tr>
      <w:tr w:rsidR="00E16D99" w:rsidRPr="00324DB7" w14:paraId="6CE7306B" w14:textId="77777777" w:rsidTr="00713128">
        <w:tc>
          <w:tcPr>
            <w:tcW w:w="925" w:type="pct"/>
            <w:tcMar>
              <w:top w:w="0" w:type="dxa"/>
              <w:left w:w="28" w:type="dxa"/>
              <w:bottom w:w="0" w:type="dxa"/>
              <w:right w:w="108" w:type="dxa"/>
            </w:tcMar>
          </w:tcPr>
          <w:p w14:paraId="1A9376E2" w14:textId="16CA9FB8" w:rsidR="00E16D99" w:rsidRPr="00324DB7" w:rsidRDefault="00E16D99" w:rsidP="00E16D99">
            <w:pPr>
              <w:pStyle w:val="TAL"/>
              <w:keepNext w:val="0"/>
              <w:keepLines w:val="0"/>
            </w:pPr>
            <w:r w:rsidRPr="00324DB7">
              <w:t>websockNotifConfig</w:t>
            </w:r>
          </w:p>
        </w:tc>
        <w:tc>
          <w:tcPr>
            <w:tcW w:w="1024" w:type="pct"/>
            <w:tcMar>
              <w:top w:w="0" w:type="dxa"/>
              <w:left w:w="28" w:type="dxa"/>
              <w:bottom w:w="0" w:type="dxa"/>
              <w:right w:w="108" w:type="dxa"/>
            </w:tcMar>
          </w:tcPr>
          <w:p w14:paraId="26447DF7" w14:textId="765E1B60" w:rsidR="00E16D99" w:rsidRPr="00324DB7" w:rsidDel="007E0E17" w:rsidRDefault="00E16D99" w:rsidP="00E16D99">
            <w:pPr>
              <w:pStyle w:val="TAL"/>
              <w:keepNext w:val="0"/>
              <w:keepLines w:val="0"/>
            </w:pPr>
            <w:r w:rsidRPr="00324DB7">
              <w:t>WebsockNotifConfig</w:t>
            </w:r>
          </w:p>
        </w:tc>
        <w:tc>
          <w:tcPr>
            <w:tcW w:w="655" w:type="pct"/>
            <w:tcMar>
              <w:top w:w="0" w:type="dxa"/>
              <w:left w:w="28" w:type="dxa"/>
              <w:bottom w:w="0" w:type="dxa"/>
              <w:right w:w="108" w:type="dxa"/>
            </w:tcMar>
          </w:tcPr>
          <w:p w14:paraId="2CA1399C" w14:textId="134D214C" w:rsidR="00E16D99" w:rsidRPr="00324DB7" w:rsidRDefault="00E16D99" w:rsidP="00E16D99">
            <w:pPr>
              <w:pStyle w:val="TAL"/>
              <w:keepNext w:val="0"/>
              <w:keepLines w:val="0"/>
            </w:pPr>
            <w:r w:rsidRPr="00324DB7">
              <w:t>0..1</w:t>
            </w:r>
          </w:p>
        </w:tc>
        <w:tc>
          <w:tcPr>
            <w:tcW w:w="2396" w:type="pct"/>
            <w:tcMar>
              <w:top w:w="0" w:type="dxa"/>
              <w:left w:w="28" w:type="dxa"/>
              <w:bottom w:w="0" w:type="dxa"/>
              <w:right w:w="108" w:type="dxa"/>
            </w:tcMar>
          </w:tcPr>
          <w:p w14:paraId="402BD716" w14:textId="110317FC" w:rsidR="00E16D99" w:rsidRPr="00324DB7" w:rsidRDefault="00E16D99" w:rsidP="00E16D99">
            <w:pPr>
              <w:pStyle w:val="TAL"/>
              <w:keepNext w:val="0"/>
              <w:keepLines w:val="0"/>
              <w:rPr>
                <w:rFonts w:cs="Arial"/>
                <w:szCs w:val="18"/>
              </w:rPr>
            </w:pPr>
            <w:r w:rsidRPr="00324DB7">
              <w:rPr>
                <w:rFonts w:cs="Arial"/>
                <w:szCs w:val="18"/>
              </w:rPr>
              <w:t xml:space="preserve">Provides details to negotiate and signal the use of a Websocket connection between </w:t>
            </w:r>
            <w:r w:rsidRPr="009364B4">
              <w:rPr>
                <w:rFonts w:cs="Arial"/>
                <w:szCs w:val="18"/>
              </w:rPr>
              <w:t>RNIS</w:t>
            </w:r>
            <w:r w:rsidRPr="00324DB7">
              <w:rPr>
                <w:rFonts w:cs="Arial"/>
                <w:szCs w:val="18"/>
              </w:rPr>
              <w:t xml:space="preserve"> and the service consumer for notifications, either in place of the callbackReference </w:t>
            </w:r>
            <w:r w:rsidRPr="009364B4">
              <w:rPr>
                <w:rFonts w:cs="Arial"/>
                <w:szCs w:val="18"/>
              </w:rPr>
              <w:t>URI</w:t>
            </w:r>
            <w:r w:rsidRPr="00324DB7">
              <w:rPr>
                <w:rFonts w:cs="Arial"/>
                <w:szCs w:val="18"/>
              </w:rPr>
              <w:t xml:space="preserve"> or if it is not reachable via the test notification.</w:t>
            </w:r>
          </w:p>
        </w:tc>
      </w:tr>
      <w:tr w:rsidR="00596787" w:rsidRPr="00324DB7" w14:paraId="4761D28E" w14:textId="77777777" w:rsidTr="00713128">
        <w:tc>
          <w:tcPr>
            <w:tcW w:w="925" w:type="pct"/>
            <w:tcMar>
              <w:top w:w="0" w:type="dxa"/>
              <w:left w:w="28" w:type="dxa"/>
              <w:bottom w:w="0" w:type="dxa"/>
              <w:right w:w="108" w:type="dxa"/>
            </w:tcMar>
          </w:tcPr>
          <w:p w14:paraId="7A1CE955" w14:textId="77777777" w:rsidR="00596787" w:rsidRPr="00324DB7" w:rsidRDefault="00596787" w:rsidP="00596787">
            <w:pPr>
              <w:pStyle w:val="TAL"/>
              <w:keepNext w:val="0"/>
              <w:keepLines w:val="0"/>
            </w:pPr>
            <w:r w:rsidRPr="00324DB7">
              <w:rPr>
                <w:rFonts w:cs="Arial"/>
                <w:szCs w:val="18"/>
              </w:rPr>
              <w:t>_links</w:t>
            </w:r>
          </w:p>
        </w:tc>
        <w:tc>
          <w:tcPr>
            <w:tcW w:w="1024" w:type="pct"/>
            <w:tcMar>
              <w:top w:w="0" w:type="dxa"/>
              <w:left w:w="28" w:type="dxa"/>
              <w:bottom w:w="0" w:type="dxa"/>
              <w:right w:w="108" w:type="dxa"/>
            </w:tcMar>
          </w:tcPr>
          <w:p w14:paraId="42304875" w14:textId="77777777" w:rsidR="00596787" w:rsidRPr="00324DB7" w:rsidRDefault="00596787" w:rsidP="00596787">
            <w:pPr>
              <w:pStyle w:val="TAL"/>
              <w:keepNext w:val="0"/>
              <w:keepLines w:val="0"/>
            </w:pPr>
            <w:r w:rsidRPr="00324DB7">
              <w:rPr>
                <w:rFonts w:cs="Arial"/>
                <w:szCs w:val="18"/>
              </w:rPr>
              <w:t>Structure (inlined)</w:t>
            </w:r>
          </w:p>
        </w:tc>
        <w:tc>
          <w:tcPr>
            <w:tcW w:w="655" w:type="pct"/>
            <w:tcMar>
              <w:top w:w="0" w:type="dxa"/>
              <w:left w:w="28" w:type="dxa"/>
              <w:bottom w:w="0" w:type="dxa"/>
              <w:right w:w="108" w:type="dxa"/>
            </w:tcMar>
          </w:tcPr>
          <w:p w14:paraId="51587D9B" w14:textId="77777777" w:rsidR="00596787" w:rsidRPr="00324DB7" w:rsidRDefault="00596787" w:rsidP="00596787">
            <w:pPr>
              <w:pStyle w:val="TAL"/>
              <w:keepNext w:val="0"/>
              <w:keepLines w:val="0"/>
            </w:pPr>
            <w:r w:rsidRPr="00324DB7">
              <w:t>0..1</w:t>
            </w:r>
          </w:p>
        </w:tc>
        <w:tc>
          <w:tcPr>
            <w:tcW w:w="2396" w:type="pct"/>
            <w:tcMar>
              <w:top w:w="0" w:type="dxa"/>
              <w:left w:w="28" w:type="dxa"/>
              <w:bottom w:w="0" w:type="dxa"/>
              <w:right w:w="108" w:type="dxa"/>
            </w:tcMar>
          </w:tcPr>
          <w:p w14:paraId="4AD779A0" w14:textId="2EAF6E96" w:rsidR="00596787" w:rsidRPr="00324DB7" w:rsidRDefault="00574F13" w:rsidP="00596787">
            <w:pPr>
              <w:pStyle w:val="TAL"/>
              <w:keepNext w:val="0"/>
              <w:keepLines w:val="0"/>
            </w:pPr>
            <w:r w:rsidRPr="00324DB7">
              <w:t xml:space="preserve">Hyperlink </w:t>
            </w:r>
            <w:r w:rsidR="00596787" w:rsidRPr="00324DB7">
              <w:t xml:space="preserve">related to the resource. </w:t>
            </w:r>
            <w:r w:rsidR="00596787" w:rsidRPr="00324DB7">
              <w:rPr>
                <w:rFonts w:cs="Arial"/>
                <w:szCs w:val="18"/>
              </w:rPr>
              <w:t xml:space="preserve">This shall be only included in the </w:t>
            </w:r>
            <w:r w:rsidR="00596787" w:rsidRPr="009364B4">
              <w:rPr>
                <w:rFonts w:cs="Arial"/>
                <w:szCs w:val="18"/>
              </w:rPr>
              <w:t>HTTP</w:t>
            </w:r>
            <w:r w:rsidR="00596787" w:rsidRPr="00324DB7">
              <w:rPr>
                <w:rFonts w:cs="Arial"/>
                <w:szCs w:val="18"/>
              </w:rPr>
              <w:t xml:space="preserve"> responses and in </w:t>
            </w:r>
            <w:r w:rsidR="00596787" w:rsidRPr="009364B4">
              <w:rPr>
                <w:rFonts w:cs="Arial"/>
                <w:szCs w:val="18"/>
              </w:rPr>
              <w:t>HTTP</w:t>
            </w:r>
            <w:r w:rsidR="00596787" w:rsidRPr="00324DB7">
              <w:rPr>
                <w:rFonts w:cs="Arial"/>
                <w:szCs w:val="18"/>
              </w:rPr>
              <w:t xml:space="preserve"> PUT requests</w:t>
            </w:r>
            <w:r w:rsidR="00750B0C" w:rsidRPr="00324DB7">
              <w:rPr>
                <w:rFonts w:cs="Arial"/>
                <w:szCs w:val="18"/>
              </w:rPr>
              <w:t>.</w:t>
            </w:r>
          </w:p>
        </w:tc>
      </w:tr>
      <w:tr w:rsidR="005654CB" w:rsidRPr="00324DB7" w14:paraId="447BD9C6" w14:textId="77777777" w:rsidTr="00713128">
        <w:tc>
          <w:tcPr>
            <w:tcW w:w="925" w:type="pct"/>
            <w:tcMar>
              <w:top w:w="0" w:type="dxa"/>
              <w:left w:w="28" w:type="dxa"/>
              <w:bottom w:w="0" w:type="dxa"/>
              <w:right w:w="108" w:type="dxa"/>
            </w:tcMar>
          </w:tcPr>
          <w:p w14:paraId="0ED76CDA" w14:textId="77777777" w:rsidR="005654CB" w:rsidRPr="00324DB7" w:rsidRDefault="005654CB" w:rsidP="00500949">
            <w:pPr>
              <w:pStyle w:val="TAL"/>
              <w:keepNext w:val="0"/>
              <w:keepLines w:val="0"/>
            </w:pPr>
            <w:r w:rsidRPr="00324DB7">
              <w:lastRenderedPageBreak/>
              <w:t>&gt;self</w:t>
            </w:r>
          </w:p>
        </w:tc>
        <w:tc>
          <w:tcPr>
            <w:tcW w:w="1024" w:type="pct"/>
            <w:tcMar>
              <w:top w:w="0" w:type="dxa"/>
              <w:left w:w="28" w:type="dxa"/>
              <w:bottom w:w="0" w:type="dxa"/>
              <w:right w:w="108" w:type="dxa"/>
            </w:tcMar>
          </w:tcPr>
          <w:p w14:paraId="7977A3CF" w14:textId="77777777" w:rsidR="005654CB" w:rsidRPr="00324DB7" w:rsidRDefault="005654CB" w:rsidP="00500949">
            <w:pPr>
              <w:pStyle w:val="TAL"/>
              <w:keepNext w:val="0"/>
              <w:keepLines w:val="0"/>
            </w:pPr>
            <w:r w:rsidRPr="00324DB7">
              <w:t>LinkType</w:t>
            </w:r>
          </w:p>
        </w:tc>
        <w:tc>
          <w:tcPr>
            <w:tcW w:w="655" w:type="pct"/>
            <w:tcMar>
              <w:top w:w="0" w:type="dxa"/>
              <w:left w:w="28" w:type="dxa"/>
              <w:bottom w:w="0" w:type="dxa"/>
              <w:right w:w="108" w:type="dxa"/>
            </w:tcMar>
          </w:tcPr>
          <w:p w14:paraId="7DD43A60" w14:textId="77777777" w:rsidR="005654CB" w:rsidRPr="00324DB7" w:rsidRDefault="005654CB" w:rsidP="00500949">
            <w:pPr>
              <w:pStyle w:val="TAL"/>
              <w:keepNext w:val="0"/>
              <w:keepLines w:val="0"/>
            </w:pPr>
            <w:r w:rsidRPr="00324DB7">
              <w:t>1</w:t>
            </w:r>
          </w:p>
        </w:tc>
        <w:tc>
          <w:tcPr>
            <w:tcW w:w="2396" w:type="pct"/>
            <w:tcMar>
              <w:top w:w="0" w:type="dxa"/>
              <w:left w:w="28" w:type="dxa"/>
              <w:bottom w:w="0" w:type="dxa"/>
              <w:right w:w="108" w:type="dxa"/>
            </w:tcMar>
          </w:tcPr>
          <w:p w14:paraId="51D07095" w14:textId="42D39C70" w:rsidR="005654CB" w:rsidRPr="00324DB7" w:rsidRDefault="000D76E3" w:rsidP="00500949">
            <w:pPr>
              <w:pStyle w:val="TAL"/>
              <w:keepNext w:val="0"/>
              <w:keepLines w:val="0"/>
            </w:pPr>
            <w:r w:rsidRPr="00324DB7">
              <w:rPr>
                <w:rFonts w:cs="Arial"/>
                <w:szCs w:val="18"/>
              </w:rPr>
              <w:t>Self-referring</w:t>
            </w:r>
            <w:r w:rsidR="005654CB" w:rsidRPr="00324DB7">
              <w:rPr>
                <w:rFonts w:cs="Arial"/>
                <w:szCs w:val="18"/>
              </w:rPr>
              <w:t xml:space="preserve"> </w:t>
            </w:r>
            <w:r w:rsidR="002E4123" w:rsidRPr="009364B4">
              <w:rPr>
                <w:rFonts w:cs="Arial"/>
                <w:szCs w:val="18"/>
              </w:rPr>
              <w:t>URI</w:t>
            </w:r>
            <w:r w:rsidR="005654CB" w:rsidRPr="00324DB7">
              <w:rPr>
                <w:rFonts w:cs="Arial"/>
                <w:szCs w:val="18"/>
              </w:rPr>
              <w:t xml:space="preserve">. The </w:t>
            </w:r>
            <w:r w:rsidR="005654CB" w:rsidRPr="009364B4">
              <w:rPr>
                <w:rFonts w:cs="Arial"/>
                <w:szCs w:val="18"/>
              </w:rPr>
              <w:t>URI</w:t>
            </w:r>
            <w:r w:rsidR="005654CB" w:rsidRPr="00324DB7">
              <w:rPr>
                <w:rFonts w:cs="Arial"/>
                <w:szCs w:val="18"/>
              </w:rPr>
              <w:t xml:space="preserve"> shall be unique within the </w:t>
            </w:r>
            <w:r w:rsidR="005654CB" w:rsidRPr="009364B4">
              <w:rPr>
                <w:rFonts w:cs="Arial"/>
                <w:szCs w:val="18"/>
              </w:rPr>
              <w:t>RNI</w:t>
            </w:r>
            <w:r w:rsidR="005654CB" w:rsidRPr="00324DB7">
              <w:rPr>
                <w:rFonts w:cs="Arial"/>
                <w:szCs w:val="18"/>
              </w:rPr>
              <w:t xml:space="preserve"> </w:t>
            </w:r>
            <w:r w:rsidR="005654CB" w:rsidRPr="009364B4">
              <w:rPr>
                <w:rFonts w:cs="Arial"/>
                <w:szCs w:val="18"/>
              </w:rPr>
              <w:t>API</w:t>
            </w:r>
            <w:r w:rsidR="005654CB" w:rsidRPr="00324DB7">
              <w:rPr>
                <w:rFonts w:cs="Arial"/>
                <w:szCs w:val="18"/>
              </w:rPr>
              <w:t xml:space="preserve"> as it acts as an ID for the subscription.</w:t>
            </w:r>
          </w:p>
        </w:tc>
      </w:tr>
      <w:tr w:rsidR="00596787" w:rsidRPr="00324DB7" w14:paraId="3B3BF0D7" w14:textId="77777777" w:rsidTr="00713128">
        <w:tc>
          <w:tcPr>
            <w:tcW w:w="925" w:type="pct"/>
            <w:tcMar>
              <w:top w:w="0" w:type="dxa"/>
              <w:left w:w="28" w:type="dxa"/>
              <w:bottom w:w="0" w:type="dxa"/>
              <w:right w:w="108" w:type="dxa"/>
            </w:tcMar>
          </w:tcPr>
          <w:p w14:paraId="5E5E4C02" w14:textId="77777777" w:rsidR="00596787" w:rsidRPr="00324DB7" w:rsidRDefault="00596787" w:rsidP="00596787">
            <w:pPr>
              <w:pStyle w:val="TAL"/>
              <w:keepNext w:val="0"/>
              <w:keepLines w:val="0"/>
            </w:pPr>
            <w:r w:rsidRPr="00324DB7">
              <w:t>filterCriteriaAssocTri</w:t>
            </w:r>
          </w:p>
        </w:tc>
        <w:tc>
          <w:tcPr>
            <w:tcW w:w="1024" w:type="pct"/>
            <w:tcMar>
              <w:top w:w="0" w:type="dxa"/>
              <w:left w:w="28" w:type="dxa"/>
              <w:bottom w:w="0" w:type="dxa"/>
              <w:right w:w="108" w:type="dxa"/>
            </w:tcMar>
          </w:tcPr>
          <w:p w14:paraId="6296C2B7" w14:textId="77777777" w:rsidR="00596787" w:rsidRPr="00324DB7" w:rsidDel="00C30926" w:rsidRDefault="00596787" w:rsidP="00596787">
            <w:pPr>
              <w:pStyle w:val="TAL"/>
              <w:keepNext w:val="0"/>
              <w:keepLines w:val="0"/>
            </w:pPr>
            <w:r w:rsidRPr="00324DB7">
              <w:rPr>
                <w:rFonts w:cs="Arial"/>
                <w:szCs w:val="18"/>
              </w:rPr>
              <w:t>Structure (inlined)</w:t>
            </w:r>
          </w:p>
        </w:tc>
        <w:tc>
          <w:tcPr>
            <w:tcW w:w="655" w:type="pct"/>
            <w:tcMar>
              <w:top w:w="0" w:type="dxa"/>
              <w:left w:w="28" w:type="dxa"/>
              <w:bottom w:w="0" w:type="dxa"/>
              <w:right w:w="108" w:type="dxa"/>
            </w:tcMar>
          </w:tcPr>
          <w:p w14:paraId="4CB8C617" w14:textId="77777777" w:rsidR="00596787" w:rsidRPr="00324DB7" w:rsidRDefault="00596787" w:rsidP="00596787">
            <w:pPr>
              <w:pStyle w:val="TAL"/>
              <w:keepNext w:val="0"/>
              <w:keepLines w:val="0"/>
            </w:pPr>
            <w:r w:rsidRPr="00324DB7">
              <w:t>1</w:t>
            </w:r>
          </w:p>
        </w:tc>
        <w:tc>
          <w:tcPr>
            <w:tcW w:w="2396" w:type="pct"/>
            <w:tcMar>
              <w:top w:w="0" w:type="dxa"/>
              <w:left w:w="28" w:type="dxa"/>
              <w:bottom w:w="0" w:type="dxa"/>
              <w:right w:w="108" w:type="dxa"/>
            </w:tcMar>
          </w:tcPr>
          <w:p w14:paraId="67943180" w14:textId="77777777" w:rsidR="00596787" w:rsidRPr="00324DB7" w:rsidRDefault="00596787" w:rsidP="00596787">
            <w:pPr>
              <w:pStyle w:val="TAL"/>
              <w:keepNext w:val="0"/>
              <w:keepLines w:val="0"/>
              <w:rPr>
                <w:rFonts w:cs="Arial"/>
                <w:szCs w:val="18"/>
              </w:rPr>
            </w:pPr>
            <w:r w:rsidRPr="00324DB7">
              <w:rPr>
                <w:rFonts w:cs="Arial"/>
                <w:szCs w:val="18"/>
              </w:rPr>
              <w:t>List of filtering criteria for the subscription. Any filtering criteria from below, which is included in the request, shall also be included in the response.</w:t>
            </w:r>
          </w:p>
        </w:tc>
      </w:tr>
      <w:tr w:rsidR="00596787" w:rsidRPr="00324DB7" w14:paraId="072B2516" w14:textId="77777777" w:rsidTr="00713128">
        <w:tc>
          <w:tcPr>
            <w:tcW w:w="925" w:type="pct"/>
            <w:tcMar>
              <w:top w:w="0" w:type="dxa"/>
              <w:left w:w="28" w:type="dxa"/>
              <w:bottom w:w="0" w:type="dxa"/>
              <w:right w:w="108" w:type="dxa"/>
            </w:tcMar>
          </w:tcPr>
          <w:p w14:paraId="05932CD2" w14:textId="50FF8F34" w:rsidR="00596787" w:rsidRPr="00324DB7" w:rsidRDefault="00596787" w:rsidP="00596787">
            <w:pPr>
              <w:pStyle w:val="TAL"/>
              <w:keepNext w:val="0"/>
              <w:keepLines w:val="0"/>
            </w:pPr>
            <w:r w:rsidRPr="00324DB7">
              <w:t>&gt;</w:t>
            </w:r>
            <w:r w:rsidR="002A645A" w:rsidRPr="00324DB7">
              <w:t>appInstanceId</w:t>
            </w:r>
          </w:p>
        </w:tc>
        <w:tc>
          <w:tcPr>
            <w:tcW w:w="1024" w:type="pct"/>
            <w:tcMar>
              <w:top w:w="0" w:type="dxa"/>
              <w:left w:w="28" w:type="dxa"/>
              <w:bottom w:w="0" w:type="dxa"/>
              <w:right w:w="108" w:type="dxa"/>
            </w:tcMar>
            <w:vAlign w:val="center"/>
          </w:tcPr>
          <w:p w14:paraId="7A2B170D" w14:textId="77777777" w:rsidR="00596787" w:rsidRPr="00324DB7" w:rsidRDefault="00596787" w:rsidP="00596787">
            <w:pPr>
              <w:pStyle w:val="TAL"/>
              <w:keepNext w:val="0"/>
              <w:keepLines w:val="0"/>
            </w:pPr>
            <w:r w:rsidRPr="00324DB7">
              <w:t>String</w:t>
            </w:r>
          </w:p>
        </w:tc>
        <w:tc>
          <w:tcPr>
            <w:tcW w:w="655" w:type="pct"/>
            <w:tcMar>
              <w:top w:w="0" w:type="dxa"/>
              <w:left w:w="28" w:type="dxa"/>
              <w:bottom w:w="0" w:type="dxa"/>
              <w:right w:w="108" w:type="dxa"/>
            </w:tcMar>
            <w:vAlign w:val="center"/>
          </w:tcPr>
          <w:p w14:paraId="622058B6" w14:textId="77777777" w:rsidR="00596787" w:rsidRPr="00324DB7" w:rsidRDefault="00596787" w:rsidP="00596787">
            <w:pPr>
              <w:pStyle w:val="TAL"/>
              <w:keepNext w:val="0"/>
              <w:keepLines w:val="0"/>
            </w:pPr>
            <w:r w:rsidRPr="00324DB7">
              <w:t>0..1</w:t>
            </w:r>
          </w:p>
        </w:tc>
        <w:tc>
          <w:tcPr>
            <w:tcW w:w="2396" w:type="pct"/>
            <w:tcMar>
              <w:top w:w="0" w:type="dxa"/>
              <w:left w:w="28" w:type="dxa"/>
              <w:bottom w:w="0" w:type="dxa"/>
              <w:right w:w="108" w:type="dxa"/>
            </w:tcMar>
          </w:tcPr>
          <w:p w14:paraId="0DF83C3A" w14:textId="16B8AC1B" w:rsidR="00596787" w:rsidRPr="00324DB7" w:rsidRDefault="00596787" w:rsidP="00596787">
            <w:pPr>
              <w:pStyle w:val="TAL"/>
              <w:keepNext w:val="0"/>
              <w:keepLines w:val="0"/>
              <w:rPr>
                <w:rFonts w:cs="Arial"/>
                <w:szCs w:val="18"/>
              </w:rPr>
            </w:pPr>
            <w:r w:rsidRPr="00324DB7">
              <w:rPr>
                <w:rFonts w:cs="Arial"/>
                <w:szCs w:val="18"/>
              </w:rPr>
              <w:t xml:space="preserve">Unique identifier for the </w:t>
            </w:r>
            <w:r w:rsidR="00331385" w:rsidRPr="00324DB7">
              <w:rPr>
                <w:rFonts w:cs="Arial"/>
                <w:szCs w:val="18"/>
              </w:rPr>
              <w:t>MEC</w:t>
            </w:r>
            <w:r w:rsidRPr="00324DB7">
              <w:rPr>
                <w:rFonts w:cs="Arial"/>
                <w:szCs w:val="18"/>
              </w:rPr>
              <w:t xml:space="preserve"> application instance.</w:t>
            </w:r>
          </w:p>
        </w:tc>
      </w:tr>
      <w:tr w:rsidR="00596787" w:rsidRPr="00324DB7" w14:paraId="7E08B9ED" w14:textId="77777777" w:rsidTr="00A2588D">
        <w:tc>
          <w:tcPr>
            <w:tcW w:w="925" w:type="pct"/>
            <w:tcMar>
              <w:top w:w="0" w:type="dxa"/>
              <w:left w:w="28" w:type="dxa"/>
              <w:bottom w:w="0" w:type="dxa"/>
              <w:right w:w="108" w:type="dxa"/>
            </w:tcMar>
          </w:tcPr>
          <w:p w14:paraId="1D3A7052" w14:textId="77777777" w:rsidR="00596787" w:rsidRPr="00324DB7" w:rsidRDefault="00596787" w:rsidP="00596787">
            <w:pPr>
              <w:pStyle w:val="TAL"/>
              <w:keepNext w:val="0"/>
              <w:keepLines w:val="0"/>
            </w:pPr>
            <w:r w:rsidRPr="00324DB7">
              <w:t>&gt;associateId</w:t>
            </w:r>
          </w:p>
        </w:tc>
        <w:tc>
          <w:tcPr>
            <w:tcW w:w="1024" w:type="pct"/>
            <w:tcMar>
              <w:top w:w="0" w:type="dxa"/>
              <w:left w:w="28" w:type="dxa"/>
              <w:bottom w:w="0" w:type="dxa"/>
              <w:right w:w="108" w:type="dxa"/>
            </w:tcMar>
          </w:tcPr>
          <w:p w14:paraId="65F3BD86" w14:textId="77777777" w:rsidR="00596787" w:rsidRPr="00324DB7" w:rsidRDefault="00A63872" w:rsidP="00596787">
            <w:pPr>
              <w:pStyle w:val="TAL"/>
              <w:keepNext w:val="0"/>
              <w:keepLines w:val="0"/>
            </w:pPr>
            <w:r w:rsidRPr="00324DB7">
              <w:rPr>
                <w:rFonts w:cs="Arial"/>
                <w:szCs w:val="18"/>
              </w:rPr>
              <w:t>AssociateId</w:t>
            </w:r>
          </w:p>
        </w:tc>
        <w:tc>
          <w:tcPr>
            <w:tcW w:w="655" w:type="pct"/>
            <w:tcMar>
              <w:top w:w="0" w:type="dxa"/>
              <w:left w:w="28" w:type="dxa"/>
              <w:bottom w:w="0" w:type="dxa"/>
              <w:right w:w="108" w:type="dxa"/>
            </w:tcMar>
          </w:tcPr>
          <w:p w14:paraId="52BA9F4F" w14:textId="77777777" w:rsidR="00596787" w:rsidRPr="00324DB7" w:rsidRDefault="00596787" w:rsidP="00596787">
            <w:pPr>
              <w:pStyle w:val="TAL"/>
              <w:keepNext w:val="0"/>
              <w:keepLines w:val="0"/>
            </w:pPr>
            <w:r w:rsidRPr="00324DB7">
              <w:t>0..N</w:t>
            </w:r>
          </w:p>
        </w:tc>
        <w:tc>
          <w:tcPr>
            <w:tcW w:w="2396" w:type="pct"/>
            <w:tcMar>
              <w:top w:w="0" w:type="dxa"/>
              <w:left w:w="28" w:type="dxa"/>
              <w:bottom w:w="0" w:type="dxa"/>
              <w:right w:w="108" w:type="dxa"/>
            </w:tcMar>
          </w:tcPr>
          <w:p w14:paraId="5C7E8D89" w14:textId="77777777" w:rsidR="00596787" w:rsidRPr="00324DB7" w:rsidRDefault="00A63872" w:rsidP="00596787">
            <w:pPr>
              <w:pStyle w:val="TAL"/>
              <w:keepNext w:val="0"/>
              <w:keepLines w:val="0"/>
              <w:rPr>
                <w:rFonts w:cs="Arial"/>
                <w:szCs w:val="18"/>
              </w:rPr>
            </w:pPr>
            <w:r w:rsidRPr="00324DB7">
              <w:rPr>
                <w:lang w:eastAsia="zh-CN"/>
              </w:rPr>
              <w:t>0</w:t>
            </w:r>
            <w:r w:rsidRPr="00324DB7">
              <w:t xml:space="preserve"> to N identifiers to associate the </w:t>
            </w:r>
            <w:r w:rsidRPr="00324DB7">
              <w:rPr>
                <w:lang w:eastAsia="zh-CN"/>
              </w:rPr>
              <w:t>information</w:t>
            </w:r>
            <w:r w:rsidRPr="00324DB7">
              <w:t xml:space="preserve"> for a specific </w:t>
            </w:r>
            <w:r w:rsidRPr="009364B4">
              <w:t>UE</w:t>
            </w:r>
            <w:r w:rsidRPr="00324DB7">
              <w:t xml:space="preserve"> or flow.</w:t>
            </w:r>
          </w:p>
        </w:tc>
      </w:tr>
      <w:tr w:rsidR="00EB256E" w:rsidRPr="00324DB7" w14:paraId="64B3988F" w14:textId="77777777" w:rsidTr="00A2588D">
        <w:tc>
          <w:tcPr>
            <w:tcW w:w="925" w:type="pct"/>
            <w:tcMar>
              <w:top w:w="0" w:type="dxa"/>
              <w:left w:w="28" w:type="dxa"/>
              <w:bottom w:w="0" w:type="dxa"/>
              <w:right w:w="108" w:type="dxa"/>
            </w:tcMar>
          </w:tcPr>
          <w:p w14:paraId="62FE63CE" w14:textId="2E84D261" w:rsidR="00EB256E" w:rsidRPr="00324DB7" w:rsidRDefault="00EB256E" w:rsidP="00596787">
            <w:pPr>
              <w:pStyle w:val="TAL"/>
              <w:keepNext w:val="0"/>
              <w:keepLines w:val="0"/>
            </w:pPr>
            <w:r w:rsidRPr="00324DB7">
              <w:t>&gt;</w:t>
            </w:r>
            <w:r w:rsidRPr="009364B4">
              <w:t>ecgi</w:t>
            </w:r>
          </w:p>
        </w:tc>
        <w:tc>
          <w:tcPr>
            <w:tcW w:w="1024" w:type="pct"/>
            <w:tcMar>
              <w:top w:w="0" w:type="dxa"/>
              <w:left w:w="28" w:type="dxa"/>
              <w:bottom w:w="0" w:type="dxa"/>
              <w:right w:w="108" w:type="dxa"/>
            </w:tcMar>
          </w:tcPr>
          <w:p w14:paraId="5447CFAB" w14:textId="7A8A27E2" w:rsidR="00EB256E" w:rsidRPr="00324DB7" w:rsidRDefault="00EB256E" w:rsidP="00596787">
            <w:pPr>
              <w:pStyle w:val="TAL"/>
              <w:keepNext w:val="0"/>
              <w:keepLines w:val="0"/>
              <w:rPr>
                <w:rFonts w:cs="Arial"/>
                <w:szCs w:val="18"/>
              </w:rPr>
            </w:pPr>
            <w:r w:rsidRPr="009364B4">
              <w:rPr>
                <w:rFonts w:cs="Arial"/>
                <w:szCs w:val="18"/>
              </w:rPr>
              <w:t>Ecgi</w:t>
            </w:r>
          </w:p>
        </w:tc>
        <w:tc>
          <w:tcPr>
            <w:tcW w:w="655" w:type="pct"/>
            <w:tcMar>
              <w:top w:w="0" w:type="dxa"/>
              <w:left w:w="28" w:type="dxa"/>
              <w:bottom w:w="0" w:type="dxa"/>
              <w:right w:w="108" w:type="dxa"/>
            </w:tcMar>
          </w:tcPr>
          <w:p w14:paraId="61F6BA4C" w14:textId="3F7A1094" w:rsidR="00EB256E" w:rsidRPr="00324DB7" w:rsidRDefault="00EB256E" w:rsidP="00596787">
            <w:pPr>
              <w:pStyle w:val="TAL"/>
              <w:keepNext w:val="0"/>
              <w:keepLines w:val="0"/>
            </w:pPr>
            <w:r w:rsidRPr="00324DB7">
              <w:t>0..N</w:t>
            </w:r>
          </w:p>
        </w:tc>
        <w:tc>
          <w:tcPr>
            <w:tcW w:w="2396" w:type="pct"/>
            <w:tcMar>
              <w:top w:w="0" w:type="dxa"/>
              <w:left w:w="28" w:type="dxa"/>
              <w:bottom w:w="0" w:type="dxa"/>
              <w:right w:w="108" w:type="dxa"/>
            </w:tcMar>
          </w:tcPr>
          <w:p w14:paraId="5155D405" w14:textId="0C732267" w:rsidR="00EB256E" w:rsidRPr="00324DB7" w:rsidRDefault="00EB256E" w:rsidP="00596787">
            <w:pPr>
              <w:pStyle w:val="TAL"/>
              <w:keepNext w:val="0"/>
              <w:keepLines w:val="0"/>
              <w:rPr>
                <w:lang w:eastAsia="zh-CN"/>
              </w:rPr>
            </w:pPr>
            <w:r w:rsidRPr="009364B4">
              <w:rPr>
                <w:lang w:eastAsia="zh-CN"/>
              </w:rPr>
              <w:t>E-UTRAN</w:t>
            </w:r>
            <w:r w:rsidRPr="00324DB7">
              <w:rPr>
                <w:lang w:eastAsia="zh-CN"/>
              </w:rPr>
              <w:t xml:space="preserve"> </w:t>
            </w:r>
            <w:r w:rsidR="007E0E17" w:rsidRPr="00324DB7">
              <w:rPr>
                <w:lang w:eastAsia="zh-CN"/>
              </w:rPr>
              <w:t xml:space="preserve">Cell </w:t>
            </w:r>
            <w:r w:rsidRPr="00324DB7">
              <w:rPr>
                <w:lang w:eastAsia="zh-CN"/>
              </w:rPr>
              <w:t>Global Identifier.</w:t>
            </w:r>
          </w:p>
        </w:tc>
      </w:tr>
      <w:tr w:rsidR="005B6153" w:rsidRPr="00324DB7" w14:paraId="0FC6E6C1" w14:textId="77777777" w:rsidTr="00713128">
        <w:tc>
          <w:tcPr>
            <w:tcW w:w="925" w:type="pct"/>
            <w:tcMar>
              <w:top w:w="0" w:type="dxa"/>
              <w:left w:w="28" w:type="dxa"/>
              <w:bottom w:w="0" w:type="dxa"/>
              <w:right w:w="108" w:type="dxa"/>
            </w:tcMar>
          </w:tcPr>
          <w:p w14:paraId="63C7819B" w14:textId="77777777" w:rsidR="005B6153" w:rsidRPr="00324DB7" w:rsidRDefault="005B6153" w:rsidP="005B6153">
            <w:pPr>
              <w:pStyle w:val="TAL"/>
              <w:keepNext w:val="0"/>
              <w:keepLines w:val="0"/>
              <w:rPr>
                <w:rFonts w:cs="Arial"/>
              </w:rPr>
            </w:pPr>
            <w:r w:rsidRPr="00324DB7">
              <w:t>&gt;trigger</w:t>
            </w:r>
          </w:p>
        </w:tc>
        <w:tc>
          <w:tcPr>
            <w:tcW w:w="1024" w:type="pct"/>
            <w:tcMar>
              <w:top w:w="0" w:type="dxa"/>
              <w:left w:w="28" w:type="dxa"/>
              <w:bottom w:w="0" w:type="dxa"/>
              <w:right w:w="108" w:type="dxa"/>
            </w:tcMar>
          </w:tcPr>
          <w:p w14:paraId="77C4012E" w14:textId="52009CAD" w:rsidR="005B6153" w:rsidRPr="00324DB7" w:rsidRDefault="005F1555" w:rsidP="005B6153">
            <w:pPr>
              <w:pStyle w:val="TAL"/>
              <w:keepNext w:val="0"/>
              <w:keepLines w:val="0"/>
              <w:rPr>
                <w:rFonts w:cs="Arial"/>
              </w:rPr>
            </w:pPr>
            <w:r w:rsidRPr="00324DB7">
              <w:t>Trigger</w:t>
            </w:r>
          </w:p>
        </w:tc>
        <w:tc>
          <w:tcPr>
            <w:tcW w:w="655" w:type="pct"/>
            <w:tcMar>
              <w:top w:w="0" w:type="dxa"/>
              <w:left w:w="28" w:type="dxa"/>
              <w:bottom w:w="0" w:type="dxa"/>
              <w:right w:w="108" w:type="dxa"/>
            </w:tcMar>
          </w:tcPr>
          <w:p w14:paraId="356E34CD" w14:textId="77777777" w:rsidR="005B6153" w:rsidRPr="00324DB7" w:rsidRDefault="005B6153" w:rsidP="005B6153">
            <w:pPr>
              <w:pStyle w:val="TAL"/>
              <w:keepNext w:val="0"/>
              <w:keepLines w:val="0"/>
              <w:rPr>
                <w:rFonts w:cs="Arial"/>
              </w:rPr>
            </w:pPr>
            <w:r w:rsidRPr="00324DB7">
              <w:t>0..N</w:t>
            </w:r>
          </w:p>
        </w:tc>
        <w:tc>
          <w:tcPr>
            <w:tcW w:w="2396" w:type="pct"/>
            <w:tcMar>
              <w:top w:w="0" w:type="dxa"/>
              <w:left w:w="28" w:type="dxa"/>
              <w:bottom w:w="0" w:type="dxa"/>
              <w:right w:w="108" w:type="dxa"/>
            </w:tcMar>
          </w:tcPr>
          <w:p w14:paraId="396C6E0E" w14:textId="40F7509C" w:rsidR="0092384E" w:rsidRPr="00324DB7" w:rsidRDefault="00482ED9" w:rsidP="0092384E">
            <w:pPr>
              <w:pStyle w:val="TAC"/>
              <w:keepNext w:val="0"/>
              <w:keepLines w:val="0"/>
              <w:jc w:val="left"/>
              <w:rPr>
                <w:lang w:eastAsia="ko-KR"/>
              </w:rPr>
            </w:pPr>
            <w:r w:rsidRPr="00324DB7">
              <w:rPr>
                <w:lang w:eastAsia="ko-KR"/>
              </w:rPr>
              <w:t xml:space="preserve">Corresponds to a specific </w:t>
            </w:r>
            <w:r w:rsidRPr="009364B4">
              <w:rPr>
                <w:lang w:eastAsia="ko-KR"/>
              </w:rPr>
              <w:t>E-UTRAN</w:t>
            </w:r>
            <w:r w:rsidRPr="00324DB7">
              <w:rPr>
                <w:lang w:eastAsia="ko-KR"/>
              </w:rPr>
              <w:t xml:space="preserve"> </w:t>
            </w:r>
            <w:r w:rsidRPr="009364B4">
              <w:rPr>
                <w:lang w:eastAsia="ko-KR"/>
              </w:rPr>
              <w:t>UE</w:t>
            </w:r>
            <w:r w:rsidRPr="00324DB7">
              <w:rPr>
                <w:lang w:eastAsia="ko-KR"/>
              </w:rPr>
              <w:t xml:space="preserve"> Measurement Report trigger.</w:t>
            </w:r>
          </w:p>
        </w:tc>
      </w:tr>
      <w:tr w:rsidR="00243C7F" w:rsidRPr="00324DB7" w14:paraId="5612EFFF" w14:textId="77777777" w:rsidTr="00713128">
        <w:tc>
          <w:tcPr>
            <w:tcW w:w="925" w:type="pct"/>
            <w:tcMar>
              <w:top w:w="0" w:type="dxa"/>
              <w:left w:w="28" w:type="dxa"/>
              <w:bottom w:w="0" w:type="dxa"/>
              <w:right w:w="108" w:type="dxa"/>
            </w:tcMar>
          </w:tcPr>
          <w:p w14:paraId="5C8F4185" w14:textId="77777777" w:rsidR="00243C7F" w:rsidRPr="00324DB7" w:rsidRDefault="00243C7F" w:rsidP="00243C7F">
            <w:pPr>
              <w:pStyle w:val="TAL"/>
              <w:keepNext w:val="0"/>
              <w:keepLines w:val="0"/>
            </w:pPr>
            <w:r w:rsidRPr="00324DB7">
              <w:rPr>
                <w:rFonts w:cs="Arial"/>
                <w:lang w:eastAsia="zh-CN"/>
              </w:rPr>
              <w:t>expiryDeadline</w:t>
            </w:r>
          </w:p>
        </w:tc>
        <w:tc>
          <w:tcPr>
            <w:tcW w:w="1024" w:type="pct"/>
            <w:tcMar>
              <w:top w:w="0" w:type="dxa"/>
              <w:left w:w="28" w:type="dxa"/>
              <w:bottom w:w="0" w:type="dxa"/>
              <w:right w:w="108" w:type="dxa"/>
            </w:tcMar>
          </w:tcPr>
          <w:p w14:paraId="7ED16920" w14:textId="77777777" w:rsidR="00243C7F" w:rsidRPr="00324DB7" w:rsidRDefault="00243C7F" w:rsidP="00243C7F">
            <w:pPr>
              <w:pStyle w:val="TAL"/>
              <w:keepNext w:val="0"/>
              <w:keepLines w:val="0"/>
            </w:pPr>
            <w:r w:rsidRPr="00324DB7">
              <w:rPr>
                <w:lang w:eastAsia="zh-CN"/>
              </w:rPr>
              <w:t>TimeStamp</w:t>
            </w:r>
          </w:p>
        </w:tc>
        <w:tc>
          <w:tcPr>
            <w:tcW w:w="655" w:type="pct"/>
            <w:tcMar>
              <w:top w:w="0" w:type="dxa"/>
              <w:left w:w="28" w:type="dxa"/>
              <w:bottom w:w="0" w:type="dxa"/>
              <w:right w:w="108" w:type="dxa"/>
            </w:tcMar>
          </w:tcPr>
          <w:p w14:paraId="42BADA59" w14:textId="77777777" w:rsidR="00243C7F" w:rsidRPr="00324DB7" w:rsidRDefault="00243C7F" w:rsidP="00243C7F">
            <w:pPr>
              <w:pStyle w:val="TAL"/>
              <w:keepNext w:val="0"/>
              <w:keepLines w:val="0"/>
            </w:pPr>
            <w:r w:rsidRPr="00324DB7">
              <w:rPr>
                <w:lang w:eastAsia="zh-CN"/>
              </w:rPr>
              <w:t>0..1</w:t>
            </w:r>
          </w:p>
        </w:tc>
        <w:tc>
          <w:tcPr>
            <w:tcW w:w="2396" w:type="pct"/>
            <w:tcMar>
              <w:top w:w="0" w:type="dxa"/>
              <w:left w:w="28" w:type="dxa"/>
              <w:bottom w:w="0" w:type="dxa"/>
              <w:right w:w="108" w:type="dxa"/>
            </w:tcMar>
          </w:tcPr>
          <w:p w14:paraId="15576D90" w14:textId="77777777" w:rsidR="00243C7F" w:rsidRPr="00324DB7" w:rsidRDefault="00243C7F" w:rsidP="00243C7F">
            <w:pPr>
              <w:pStyle w:val="TAC"/>
              <w:keepNext w:val="0"/>
              <w:keepLines w:val="0"/>
              <w:jc w:val="left"/>
              <w:rPr>
                <w:lang w:eastAsia="ko-KR"/>
              </w:rPr>
            </w:pPr>
            <w:r w:rsidRPr="00324DB7">
              <w:rPr>
                <w:lang w:eastAsia="zh-CN"/>
              </w:rPr>
              <w:t>Time stamp.</w:t>
            </w:r>
          </w:p>
        </w:tc>
      </w:tr>
      <w:tr w:rsidR="00E16D99" w:rsidRPr="00324DB7" w14:paraId="7F09593C" w14:textId="77777777" w:rsidTr="00E16D99">
        <w:tc>
          <w:tcPr>
            <w:tcW w:w="5000" w:type="pct"/>
            <w:gridSpan w:val="4"/>
            <w:tcMar>
              <w:top w:w="0" w:type="dxa"/>
              <w:left w:w="28" w:type="dxa"/>
              <w:bottom w:w="0" w:type="dxa"/>
              <w:right w:w="108" w:type="dxa"/>
            </w:tcMar>
          </w:tcPr>
          <w:p w14:paraId="6AB363D2" w14:textId="10EA4E03" w:rsidR="00E16D99" w:rsidRPr="00324DB7" w:rsidRDefault="00E16D99" w:rsidP="002614E7">
            <w:pPr>
              <w:pStyle w:val="TAN"/>
              <w:rPr>
                <w:lang w:eastAsia="zh-CN"/>
              </w:rPr>
            </w:pPr>
            <w:r w:rsidRPr="00324DB7">
              <w:rPr>
                <w:lang w:eastAsia="zh-CN"/>
              </w:rPr>
              <w:t>NOTE</w:t>
            </w:r>
            <w:r w:rsidR="00637F65" w:rsidRPr="00324DB7">
              <w:rPr>
                <w:lang w:eastAsia="zh-CN"/>
              </w:rPr>
              <w:t>:</w:t>
            </w:r>
            <w:r w:rsidR="00637F65" w:rsidRPr="00324DB7">
              <w:rPr>
                <w:lang w:eastAsia="zh-CN"/>
              </w:rPr>
              <w:tab/>
            </w:r>
            <w:r w:rsidRPr="00324DB7">
              <w:rPr>
                <w:lang w:eastAsia="zh-CN"/>
              </w:rPr>
              <w:t>At least one of callbackReference and websockNotifConfig shall be provided by the service consumer.</w:t>
            </w:r>
            <w:r w:rsidR="002614E7" w:rsidRPr="00324DB7">
              <w:rPr>
                <w:lang w:eastAsia="zh-CN"/>
              </w:rPr>
              <w:t xml:space="preserve"> </w:t>
            </w:r>
            <w:r w:rsidRPr="00324DB7">
              <w:rPr>
                <w:lang w:eastAsia="zh-CN"/>
              </w:rPr>
              <w:t xml:space="preserve">If both are provided, it is up to </w:t>
            </w:r>
            <w:r w:rsidRPr="009364B4">
              <w:rPr>
                <w:lang w:eastAsia="zh-CN"/>
              </w:rPr>
              <w:t>RNIS</w:t>
            </w:r>
            <w:r w:rsidRPr="00324DB7">
              <w:rPr>
                <w:lang w:eastAsia="zh-CN"/>
              </w:rPr>
              <w:t xml:space="preserve"> to select the method to be used for notifications and to return only that method in the response.</w:t>
            </w:r>
          </w:p>
        </w:tc>
      </w:tr>
    </w:tbl>
    <w:p w14:paraId="2F8DFCCE" w14:textId="77777777" w:rsidR="005654CB" w:rsidRPr="00324DB7" w:rsidRDefault="005654CB" w:rsidP="00637F65">
      <w:pPr>
        <w:rPr>
          <w:lang w:eastAsia="zh-CN"/>
        </w:rPr>
      </w:pPr>
    </w:p>
    <w:p w14:paraId="75282547" w14:textId="77777777" w:rsidR="005654CB" w:rsidRPr="00324DB7" w:rsidRDefault="00157FA9" w:rsidP="00750B0C">
      <w:pPr>
        <w:pStyle w:val="Heading3"/>
      </w:pPr>
      <w:bookmarkStart w:id="138" w:name="_Toc95469306"/>
      <w:bookmarkStart w:id="139" w:name="_Toc95816992"/>
      <w:r w:rsidRPr="00324DB7">
        <w:t>6</w:t>
      </w:r>
      <w:r w:rsidR="005654CB" w:rsidRPr="00324DB7">
        <w:t>.3.7</w:t>
      </w:r>
      <w:r w:rsidR="005654CB" w:rsidRPr="00324DB7">
        <w:tab/>
        <w:t xml:space="preserve">Type: </w:t>
      </w:r>
      <w:r w:rsidR="00A36B96" w:rsidRPr="00324DB7">
        <w:t>MeasTaSubscription</w:t>
      </w:r>
      <w:bookmarkEnd w:id="138"/>
      <w:bookmarkEnd w:id="139"/>
    </w:p>
    <w:p w14:paraId="202B08B6" w14:textId="77777777" w:rsidR="005654CB" w:rsidRPr="00324DB7" w:rsidRDefault="005654CB" w:rsidP="00750B0C">
      <w:pPr>
        <w:keepNext/>
      </w:pPr>
      <w:r w:rsidRPr="00324DB7">
        <w:t xml:space="preserve">This type represents a subscription to </w:t>
      </w:r>
      <w:r w:rsidRPr="009364B4">
        <w:t>UE</w:t>
      </w:r>
      <w:r w:rsidRPr="00324DB7">
        <w:t xml:space="preserve"> timing advance notifications from Radio Network Information Service.</w:t>
      </w:r>
    </w:p>
    <w:p w14:paraId="2DF9E198" w14:textId="77777777" w:rsidR="005654CB" w:rsidRPr="00324DB7" w:rsidRDefault="005654CB" w:rsidP="00750B0C">
      <w:pPr>
        <w:pStyle w:val="TH"/>
        <w:keepLines w:val="0"/>
      </w:pPr>
      <w:r w:rsidRPr="00324DB7">
        <w:t xml:space="preserve">Table </w:t>
      </w:r>
      <w:r w:rsidR="00157FA9" w:rsidRPr="00324DB7">
        <w:t>6</w:t>
      </w:r>
      <w:r w:rsidRPr="00324DB7">
        <w:t>.3.7-1</w:t>
      </w:r>
      <w:r w:rsidR="00500949" w:rsidRPr="00324DB7">
        <w:t>:</w:t>
      </w:r>
      <w:r w:rsidRPr="00324DB7">
        <w:t xml:space="preserve"> </w:t>
      </w:r>
      <w:r w:rsidR="00585EFF" w:rsidRPr="00324DB7">
        <w:t xml:space="preserve">Attributes </w:t>
      </w:r>
      <w:r w:rsidRPr="00324DB7">
        <w:t xml:space="preserve">of the </w:t>
      </w:r>
      <w:r w:rsidR="00A36B96" w:rsidRPr="00324DB7">
        <w:t>MeasTaSubscription</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24"/>
        <w:gridCol w:w="2019"/>
        <w:gridCol w:w="1291"/>
        <w:gridCol w:w="4724"/>
      </w:tblGrid>
      <w:tr w:rsidR="005654CB" w:rsidRPr="00324DB7" w14:paraId="5CAD6EB9" w14:textId="77777777" w:rsidTr="00500949">
        <w:trPr>
          <w:tblHeader/>
        </w:trPr>
        <w:tc>
          <w:tcPr>
            <w:tcW w:w="925" w:type="pct"/>
            <w:shd w:val="clear" w:color="auto" w:fill="C0C0C0"/>
            <w:tcMar>
              <w:top w:w="0" w:type="dxa"/>
              <w:left w:w="28" w:type="dxa"/>
              <w:bottom w:w="0" w:type="dxa"/>
              <w:right w:w="108" w:type="dxa"/>
            </w:tcMar>
          </w:tcPr>
          <w:p w14:paraId="665055E3" w14:textId="77777777" w:rsidR="005654CB" w:rsidRPr="00324DB7" w:rsidRDefault="00585EFF" w:rsidP="00750B0C">
            <w:pPr>
              <w:pStyle w:val="TAH"/>
              <w:keepLines w:val="0"/>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32FBE538" w14:textId="77777777" w:rsidR="005654CB" w:rsidRPr="00324DB7" w:rsidRDefault="00596787" w:rsidP="00750B0C">
            <w:pPr>
              <w:pStyle w:val="TAH"/>
              <w:keepLines w:val="0"/>
            </w:pPr>
            <w:r w:rsidRPr="00324DB7">
              <w:t xml:space="preserve">Data </w:t>
            </w:r>
            <w:r w:rsidR="00E03180" w:rsidRPr="00324DB7">
              <w:t>t</w:t>
            </w:r>
            <w:r w:rsidR="002B5A2A" w:rsidRPr="00324DB7">
              <w:t>ype</w:t>
            </w:r>
          </w:p>
        </w:tc>
        <w:tc>
          <w:tcPr>
            <w:tcW w:w="655" w:type="pct"/>
            <w:shd w:val="clear" w:color="auto" w:fill="C0C0C0"/>
            <w:tcMar>
              <w:top w:w="0" w:type="dxa"/>
              <w:left w:w="28" w:type="dxa"/>
              <w:bottom w:w="0" w:type="dxa"/>
              <w:right w:w="108" w:type="dxa"/>
            </w:tcMar>
          </w:tcPr>
          <w:p w14:paraId="04956393" w14:textId="77777777" w:rsidR="005654CB" w:rsidRPr="00324DB7" w:rsidRDefault="005654CB" w:rsidP="00750B0C">
            <w:pPr>
              <w:pStyle w:val="TAH"/>
              <w:keepLines w:val="0"/>
            </w:pPr>
            <w:r w:rsidRPr="00324DB7">
              <w:t>Cardinality</w:t>
            </w:r>
          </w:p>
        </w:tc>
        <w:tc>
          <w:tcPr>
            <w:tcW w:w="2396" w:type="pct"/>
            <w:shd w:val="clear" w:color="auto" w:fill="C0C0C0"/>
            <w:tcMar>
              <w:top w:w="0" w:type="dxa"/>
              <w:left w:w="28" w:type="dxa"/>
              <w:bottom w:w="0" w:type="dxa"/>
              <w:right w:w="108" w:type="dxa"/>
            </w:tcMar>
          </w:tcPr>
          <w:p w14:paraId="7219A3CA" w14:textId="77777777" w:rsidR="005654CB" w:rsidRPr="00324DB7" w:rsidRDefault="005654CB" w:rsidP="00750B0C">
            <w:pPr>
              <w:pStyle w:val="TAH"/>
              <w:keepLines w:val="0"/>
            </w:pPr>
            <w:r w:rsidRPr="00324DB7">
              <w:t>Description</w:t>
            </w:r>
          </w:p>
        </w:tc>
      </w:tr>
      <w:tr w:rsidR="00574F13" w:rsidRPr="00324DB7" w14:paraId="2E9BA31A" w14:textId="77777777" w:rsidTr="00713128">
        <w:tc>
          <w:tcPr>
            <w:tcW w:w="925" w:type="pct"/>
            <w:tcMar>
              <w:top w:w="0" w:type="dxa"/>
              <w:left w:w="28" w:type="dxa"/>
              <w:bottom w:w="0" w:type="dxa"/>
              <w:right w:w="108" w:type="dxa"/>
            </w:tcMar>
          </w:tcPr>
          <w:p w14:paraId="383BCBB2" w14:textId="6B8791A7" w:rsidR="00574F13" w:rsidRPr="00324DB7" w:rsidRDefault="00574F13" w:rsidP="00574F13">
            <w:pPr>
              <w:pStyle w:val="TAL"/>
              <w:keepLines w:val="0"/>
            </w:pPr>
            <w:r w:rsidRPr="00324DB7">
              <w:t>subscriptionType</w:t>
            </w:r>
            <w:r w:rsidRPr="00324DB7">
              <w:tab/>
            </w:r>
          </w:p>
        </w:tc>
        <w:tc>
          <w:tcPr>
            <w:tcW w:w="1024" w:type="pct"/>
            <w:tcMar>
              <w:top w:w="0" w:type="dxa"/>
              <w:left w:w="28" w:type="dxa"/>
              <w:bottom w:w="0" w:type="dxa"/>
              <w:right w:w="108" w:type="dxa"/>
            </w:tcMar>
          </w:tcPr>
          <w:p w14:paraId="69022F52" w14:textId="4AEBB6CB" w:rsidR="00574F13" w:rsidRPr="00324DB7" w:rsidRDefault="00574F13" w:rsidP="00574F13">
            <w:pPr>
              <w:pStyle w:val="TAL"/>
              <w:keepLines w:val="0"/>
            </w:pPr>
            <w:r w:rsidRPr="00324DB7">
              <w:t>String</w:t>
            </w:r>
          </w:p>
        </w:tc>
        <w:tc>
          <w:tcPr>
            <w:tcW w:w="655" w:type="pct"/>
            <w:tcMar>
              <w:top w:w="0" w:type="dxa"/>
              <w:left w:w="28" w:type="dxa"/>
              <w:bottom w:w="0" w:type="dxa"/>
              <w:right w:w="108" w:type="dxa"/>
            </w:tcMar>
          </w:tcPr>
          <w:p w14:paraId="13DE5DD2" w14:textId="4FD05ECA" w:rsidR="00574F13" w:rsidRPr="00324DB7" w:rsidRDefault="00574F13" w:rsidP="00574F13">
            <w:pPr>
              <w:pStyle w:val="TAL"/>
              <w:keepLines w:val="0"/>
            </w:pPr>
            <w:r w:rsidRPr="00324DB7">
              <w:t>1</w:t>
            </w:r>
          </w:p>
        </w:tc>
        <w:tc>
          <w:tcPr>
            <w:tcW w:w="2396" w:type="pct"/>
            <w:tcMar>
              <w:top w:w="0" w:type="dxa"/>
              <w:left w:w="28" w:type="dxa"/>
              <w:bottom w:w="0" w:type="dxa"/>
              <w:right w:w="108" w:type="dxa"/>
            </w:tcMar>
          </w:tcPr>
          <w:p w14:paraId="54C1EC86" w14:textId="4870A8B7" w:rsidR="00574F13" w:rsidRPr="00324DB7" w:rsidRDefault="00574F13" w:rsidP="00574F13">
            <w:pPr>
              <w:pStyle w:val="TAL"/>
              <w:keepLines w:val="0"/>
              <w:rPr>
                <w:rFonts w:cs="Arial"/>
                <w:szCs w:val="18"/>
              </w:rPr>
            </w:pPr>
            <w:r w:rsidRPr="00324DB7">
              <w:t xml:space="preserve">Shall be set to </w:t>
            </w:r>
            <w:r w:rsidR="00AD4375" w:rsidRPr="00324DB7">
              <w:t>"</w:t>
            </w:r>
            <w:r w:rsidRPr="00324DB7">
              <w:t>MeasTaSubscription</w:t>
            </w:r>
            <w:r w:rsidR="00AD4375" w:rsidRPr="00324DB7">
              <w:t>"</w:t>
            </w:r>
            <w:r w:rsidRPr="00324DB7">
              <w:t>.</w:t>
            </w:r>
          </w:p>
        </w:tc>
      </w:tr>
      <w:tr w:rsidR="005654CB" w:rsidRPr="00324DB7" w14:paraId="10C5C8EC" w14:textId="77777777" w:rsidTr="00713128">
        <w:tc>
          <w:tcPr>
            <w:tcW w:w="925" w:type="pct"/>
            <w:tcMar>
              <w:top w:w="0" w:type="dxa"/>
              <w:left w:w="28" w:type="dxa"/>
              <w:bottom w:w="0" w:type="dxa"/>
              <w:right w:w="108" w:type="dxa"/>
            </w:tcMar>
          </w:tcPr>
          <w:p w14:paraId="047D903E" w14:textId="77777777" w:rsidR="005654CB" w:rsidRPr="00324DB7" w:rsidRDefault="005654CB" w:rsidP="00750B0C">
            <w:pPr>
              <w:pStyle w:val="TAL"/>
              <w:keepLines w:val="0"/>
            </w:pPr>
            <w:r w:rsidRPr="00324DB7">
              <w:t>callbackReference</w:t>
            </w:r>
          </w:p>
        </w:tc>
        <w:tc>
          <w:tcPr>
            <w:tcW w:w="1024" w:type="pct"/>
            <w:tcMar>
              <w:top w:w="0" w:type="dxa"/>
              <w:left w:w="28" w:type="dxa"/>
              <w:bottom w:w="0" w:type="dxa"/>
              <w:right w:w="108" w:type="dxa"/>
            </w:tcMar>
          </w:tcPr>
          <w:p w14:paraId="6013569D" w14:textId="37FB7DCB" w:rsidR="005654CB" w:rsidRPr="00324DB7" w:rsidRDefault="007E0E17" w:rsidP="00750B0C">
            <w:pPr>
              <w:pStyle w:val="TAL"/>
              <w:keepLines w:val="0"/>
            </w:pPr>
            <w:r w:rsidRPr="009364B4">
              <w:t>Uri</w:t>
            </w:r>
          </w:p>
        </w:tc>
        <w:tc>
          <w:tcPr>
            <w:tcW w:w="655" w:type="pct"/>
            <w:tcMar>
              <w:top w:w="0" w:type="dxa"/>
              <w:left w:w="28" w:type="dxa"/>
              <w:bottom w:w="0" w:type="dxa"/>
              <w:right w:w="108" w:type="dxa"/>
            </w:tcMar>
          </w:tcPr>
          <w:p w14:paraId="60EEB8CC" w14:textId="630CC169" w:rsidR="005654CB" w:rsidRPr="00324DB7" w:rsidRDefault="00E16D99" w:rsidP="00750B0C">
            <w:pPr>
              <w:pStyle w:val="TAL"/>
              <w:keepLines w:val="0"/>
            </w:pPr>
            <w:r w:rsidRPr="00324DB7">
              <w:t>0..</w:t>
            </w:r>
            <w:r w:rsidR="005654CB" w:rsidRPr="00324DB7">
              <w:t>1</w:t>
            </w:r>
          </w:p>
        </w:tc>
        <w:tc>
          <w:tcPr>
            <w:tcW w:w="2396" w:type="pct"/>
            <w:tcMar>
              <w:top w:w="0" w:type="dxa"/>
              <w:left w:w="28" w:type="dxa"/>
              <w:bottom w:w="0" w:type="dxa"/>
              <w:right w:w="108" w:type="dxa"/>
            </w:tcMar>
          </w:tcPr>
          <w:p w14:paraId="41345C4D" w14:textId="4037712A" w:rsidR="005654CB" w:rsidRPr="00324DB7" w:rsidRDefault="00E16D99" w:rsidP="00750B0C">
            <w:pPr>
              <w:pStyle w:val="TAL"/>
              <w:keepLines w:val="0"/>
            </w:pPr>
            <w:r w:rsidRPr="009364B4">
              <w:rPr>
                <w:rFonts w:eastAsiaTheme="minorEastAsia"/>
                <w:lang w:eastAsia="ko-KR"/>
              </w:rPr>
              <w:t>URI</w:t>
            </w:r>
            <w:r w:rsidRPr="00324DB7">
              <w:rPr>
                <w:rFonts w:eastAsiaTheme="minorEastAsia"/>
                <w:lang w:eastAsia="ko-KR"/>
              </w:rPr>
              <w:t xml:space="preserve"> exposed by the client on which to receive notifications via </w:t>
            </w:r>
            <w:r w:rsidRPr="009364B4">
              <w:rPr>
                <w:rFonts w:eastAsiaTheme="minorEastAsia"/>
                <w:lang w:eastAsia="ko-KR"/>
              </w:rPr>
              <w:t>HTTP</w:t>
            </w:r>
            <w:r w:rsidRPr="00324DB7">
              <w:rPr>
                <w:rFonts w:eastAsiaTheme="minorEastAsia"/>
                <w:lang w:eastAsia="ko-KR"/>
              </w:rPr>
              <w:t>.</w:t>
            </w:r>
            <w:r w:rsidRPr="00324DB7">
              <w:rPr>
                <w:rFonts w:cs="Arial"/>
                <w:szCs w:val="18"/>
              </w:rPr>
              <w:t xml:space="preserve"> </w:t>
            </w:r>
            <w:r w:rsidR="002614E7" w:rsidRPr="00324DB7">
              <w:t>See note.</w:t>
            </w:r>
          </w:p>
        </w:tc>
      </w:tr>
      <w:tr w:rsidR="00E16D99" w:rsidRPr="00324DB7" w14:paraId="71ECEF56" w14:textId="77777777" w:rsidTr="00713128">
        <w:tc>
          <w:tcPr>
            <w:tcW w:w="925" w:type="pct"/>
            <w:tcMar>
              <w:top w:w="0" w:type="dxa"/>
              <w:left w:w="28" w:type="dxa"/>
              <w:bottom w:w="0" w:type="dxa"/>
              <w:right w:w="108" w:type="dxa"/>
            </w:tcMar>
          </w:tcPr>
          <w:p w14:paraId="5D1506E7" w14:textId="16E29230" w:rsidR="00E16D99" w:rsidRPr="00324DB7" w:rsidRDefault="00E16D99" w:rsidP="00E16D99">
            <w:pPr>
              <w:pStyle w:val="TAL"/>
              <w:keepLines w:val="0"/>
            </w:pPr>
            <w:r w:rsidRPr="00324DB7">
              <w:t>requestTestNotification</w:t>
            </w:r>
          </w:p>
        </w:tc>
        <w:tc>
          <w:tcPr>
            <w:tcW w:w="1024" w:type="pct"/>
            <w:tcMar>
              <w:top w:w="0" w:type="dxa"/>
              <w:left w:w="28" w:type="dxa"/>
              <w:bottom w:w="0" w:type="dxa"/>
              <w:right w:w="108" w:type="dxa"/>
            </w:tcMar>
          </w:tcPr>
          <w:p w14:paraId="0AB6BA11" w14:textId="0D0EFF2D" w:rsidR="00E16D99" w:rsidRPr="00324DB7" w:rsidDel="007E0E17" w:rsidRDefault="00E16D99" w:rsidP="00E16D99">
            <w:pPr>
              <w:pStyle w:val="TAL"/>
              <w:keepLines w:val="0"/>
            </w:pPr>
            <w:r w:rsidRPr="00324DB7">
              <w:t>Boolean</w:t>
            </w:r>
          </w:p>
        </w:tc>
        <w:tc>
          <w:tcPr>
            <w:tcW w:w="655" w:type="pct"/>
            <w:tcMar>
              <w:top w:w="0" w:type="dxa"/>
              <w:left w:w="28" w:type="dxa"/>
              <w:bottom w:w="0" w:type="dxa"/>
              <w:right w:w="108" w:type="dxa"/>
            </w:tcMar>
          </w:tcPr>
          <w:p w14:paraId="1F0CD21A" w14:textId="13601C9E" w:rsidR="00E16D99" w:rsidRPr="00324DB7" w:rsidRDefault="00E16D99" w:rsidP="00E16D99">
            <w:pPr>
              <w:pStyle w:val="TAL"/>
              <w:keepLines w:val="0"/>
            </w:pPr>
            <w:r w:rsidRPr="00324DB7">
              <w:t>0..1</w:t>
            </w:r>
          </w:p>
        </w:tc>
        <w:tc>
          <w:tcPr>
            <w:tcW w:w="2396" w:type="pct"/>
            <w:tcMar>
              <w:top w:w="0" w:type="dxa"/>
              <w:left w:w="28" w:type="dxa"/>
              <w:bottom w:w="0" w:type="dxa"/>
              <w:right w:w="108" w:type="dxa"/>
            </w:tcMar>
          </w:tcPr>
          <w:p w14:paraId="49E50490" w14:textId="09923F6F" w:rsidR="00E16D99" w:rsidRPr="00324DB7" w:rsidRDefault="00E16D99" w:rsidP="00E16D99">
            <w:pPr>
              <w:pStyle w:val="TAL"/>
              <w:keepLines w:val="0"/>
              <w:rPr>
                <w:rFonts w:eastAsiaTheme="minorEastAsia"/>
                <w:lang w:eastAsia="ko-KR"/>
              </w:rPr>
            </w:pPr>
            <w:r w:rsidRPr="00324DB7">
              <w:rPr>
                <w:rFonts w:cs="Arial"/>
                <w:szCs w:val="18"/>
              </w:rPr>
              <w:t xml:space="preserve">Shall be set to TRUE by the service consumer to request a test </w:t>
            </w:r>
            <w:r w:rsidRPr="00324DB7">
              <w:rPr>
                <w:szCs w:val="18"/>
              </w:rPr>
              <w:t>notification</w:t>
            </w:r>
            <w:r w:rsidRPr="00324DB7">
              <w:rPr>
                <w:rFonts w:cs="Arial"/>
                <w:szCs w:val="18"/>
              </w:rPr>
              <w:t xml:space="preserve"> via </w:t>
            </w:r>
            <w:r w:rsidRPr="009364B4">
              <w:rPr>
                <w:rFonts w:cs="Arial"/>
                <w:szCs w:val="18"/>
              </w:rPr>
              <w:t>HTTP</w:t>
            </w:r>
            <w:r w:rsidRPr="00324DB7">
              <w:rPr>
                <w:rFonts w:cs="Arial"/>
                <w:szCs w:val="18"/>
              </w:rPr>
              <w:t xml:space="preserve"> on the callbackReference </w:t>
            </w:r>
            <w:r w:rsidRPr="009364B4">
              <w:rPr>
                <w:rFonts w:cs="Arial"/>
                <w:szCs w:val="18"/>
              </w:rPr>
              <w:t>URI</w:t>
            </w:r>
            <w:r w:rsidRPr="00324DB7">
              <w:rPr>
                <w:rFonts w:cs="Arial"/>
                <w:szCs w:val="18"/>
              </w:rPr>
              <w:t xml:space="preserve">, </w:t>
            </w:r>
            <w:r w:rsidRPr="00324DB7">
              <w:rPr>
                <w:rFonts w:cs="Arial"/>
                <w:szCs w:val="18"/>
                <w:lang w:eastAsia="ko-KR"/>
              </w:rPr>
              <w:t xml:space="preserve">specified in </w:t>
            </w:r>
            <w:r w:rsidRPr="009364B4">
              <w:rPr>
                <w:rFonts w:cs="Arial"/>
                <w:szCs w:val="18"/>
                <w:lang w:eastAsia="ko-KR"/>
              </w:rPr>
              <w:t>ETSI GS MEC 009</w:t>
            </w:r>
            <w:r w:rsidR="0004540A" w:rsidRPr="009364B4">
              <w:rPr>
                <w:rFonts w:cs="Arial"/>
                <w:szCs w:val="18"/>
                <w:lang w:eastAsia="ko-KR"/>
              </w:rPr>
              <w:t xml:space="preserve"> [</w:t>
            </w:r>
            <w:r w:rsidR="0004540A" w:rsidRPr="009364B4">
              <w:rPr>
                <w:rFonts w:cs="Arial"/>
                <w:szCs w:val="18"/>
                <w:lang w:eastAsia="ko-KR"/>
              </w:rPr>
              <w:fldChar w:fldCharType="begin"/>
            </w:r>
            <w:r w:rsidR="008B664B" w:rsidRPr="009364B4">
              <w:rPr>
                <w:rFonts w:cs="Arial"/>
                <w:szCs w:val="18"/>
                <w:lang w:eastAsia="ko-KR"/>
              </w:rPr>
              <w:instrText xml:space="preserve">REF REF_GSMEC009  \h </w:instrText>
            </w:r>
            <w:r w:rsidR="0004540A" w:rsidRPr="009364B4">
              <w:rPr>
                <w:rFonts w:cs="Arial"/>
                <w:szCs w:val="18"/>
                <w:lang w:eastAsia="ko-KR"/>
              </w:rPr>
            </w:r>
            <w:r w:rsidR="0004540A" w:rsidRPr="009364B4">
              <w:rPr>
                <w:rFonts w:cs="Arial"/>
                <w:szCs w:val="18"/>
                <w:lang w:eastAsia="ko-KR"/>
              </w:rPr>
              <w:fldChar w:fldCharType="separate"/>
            </w:r>
            <w:r w:rsidR="008B664B" w:rsidRPr="009364B4">
              <w:rPr>
                <w:noProof/>
              </w:rPr>
              <w:t>6</w:t>
            </w:r>
            <w:r w:rsidR="0004540A" w:rsidRPr="009364B4">
              <w:rPr>
                <w:rFonts w:cs="Arial"/>
                <w:szCs w:val="18"/>
                <w:lang w:eastAsia="ko-KR"/>
              </w:rPr>
              <w:fldChar w:fldCharType="end"/>
            </w:r>
            <w:r w:rsidR="0004540A" w:rsidRPr="009364B4">
              <w:rPr>
                <w:rFonts w:cs="Arial"/>
                <w:szCs w:val="18"/>
                <w:lang w:eastAsia="ko-KR"/>
              </w:rPr>
              <w:t>]</w:t>
            </w:r>
            <w:r w:rsidRPr="00324DB7">
              <w:rPr>
                <w:rFonts w:cs="Arial"/>
                <w:szCs w:val="18"/>
              </w:rPr>
              <w:t xml:space="preserve">, as described in </w:t>
            </w:r>
            <w:r w:rsidR="002614E7" w:rsidRPr="00324DB7">
              <w:rPr>
                <w:rFonts w:cs="Arial"/>
                <w:szCs w:val="18"/>
              </w:rPr>
              <w:t>clause</w:t>
            </w:r>
            <w:r w:rsidRPr="00324DB7">
              <w:rPr>
                <w:rFonts w:cs="Arial"/>
                <w:szCs w:val="18"/>
              </w:rPr>
              <w:t xml:space="preserve"> 6.12a.</w:t>
            </w:r>
            <w:r w:rsidR="002614E7" w:rsidRPr="00324DB7">
              <w:rPr>
                <w:rFonts w:cs="Arial"/>
                <w:szCs w:val="18"/>
              </w:rPr>
              <w:t xml:space="preserve"> </w:t>
            </w:r>
          </w:p>
        </w:tc>
      </w:tr>
      <w:tr w:rsidR="00E16D99" w:rsidRPr="00324DB7" w14:paraId="602CF60F" w14:textId="77777777" w:rsidTr="00713128">
        <w:tc>
          <w:tcPr>
            <w:tcW w:w="925" w:type="pct"/>
            <w:tcMar>
              <w:top w:w="0" w:type="dxa"/>
              <w:left w:w="28" w:type="dxa"/>
              <w:bottom w:w="0" w:type="dxa"/>
              <w:right w:w="108" w:type="dxa"/>
            </w:tcMar>
          </w:tcPr>
          <w:p w14:paraId="39F39EC4" w14:textId="70ACB22B" w:rsidR="00E16D99" w:rsidRPr="00324DB7" w:rsidRDefault="00E16D99" w:rsidP="00E16D99">
            <w:pPr>
              <w:pStyle w:val="TAL"/>
              <w:keepLines w:val="0"/>
            </w:pPr>
            <w:r w:rsidRPr="00324DB7">
              <w:t>websockNotifConfig</w:t>
            </w:r>
          </w:p>
        </w:tc>
        <w:tc>
          <w:tcPr>
            <w:tcW w:w="1024" w:type="pct"/>
            <w:tcMar>
              <w:top w:w="0" w:type="dxa"/>
              <w:left w:w="28" w:type="dxa"/>
              <w:bottom w:w="0" w:type="dxa"/>
              <w:right w:w="108" w:type="dxa"/>
            </w:tcMar>
          </w:tcPr>
          <w:p w14:paraId="521E8FFB" w14:textId="2C3C10CF" w:rsidR="00E16D99" w:rsidRPr="00324DB7" w:rsidDel="007E0E17" w:rsidRDefault="00E16D99" w:rsidP="00E16D99">
            <w:pPr>
              <w:pStyle w:val="TAL"/>
              <w:keepLines w:val="0"/>
            </w:pPr>
            <w:r w:rsidRPr="00324DB7">
              <w:t>WebsockNotifConfig</w:t>
            </w:r>
          </w:p>
        </w:tc>
        <w:tc>
          <w:tcPr>
            <w:tcW w:w="655" w:type="pct"/>
            <w:tcMar>
              <w:top w:w="0" w:type="dxa"/>
              <w:left w:w="28" w:type="dxa"/>
              <w:bottom w:w="0" w:type="dxa"/>
              <w:right w:w="108" w:type="dxa"/>
            </w:tcMar>
          </w:tcPr>
          <w:p w14:paraId="798674A9" w14:textId="175DB257" w:rsidR="00E16D99" w:rsidRPr="00324DB7" w:rsidRDefault="00E16D99" w:rsidP="00E16D99">
            <w:pPr>
              <w:pStyle w:val="TAL"/>
              <w:keepLines w:val="0"/>
            </w:pPr>
            <w:r w:rsidRPr="00324DB7">
              <w:t>0..1</w:t>
            </w:r>
          </w:p>
        </w:tc>
        <w:tc>
          <w:tcPr>
            <w:tcW w:w="2396" w:type="pct"/>
            <w:tcMar>
              <w:top w:w="0" w:type="dxa"/>
              <w:left w:w="28" w:type="dxa"/>
              <w:bottom w:w="0" w:type="dxa"/>
              <w:right w:w="108" w:type="dxa"/>
            </w:tcMar>
          </w:tcPr>
          <w:p w14:paraId="3636677D" w14:textId="2B79A79B" w:rsidR="00E16D99" w:rsidRPr="00324DB7" w:rsidRDefault="00E16D99" w:rsidP="00E16D99">
            <w:pPr>
              <w:pStyle w:val="TAL"/>
              <w:keepLines w:val="0"/>
              <w:rPr>
                <w:rFonts w:eastAsiaTheme="minorEastAsia"/>
                <w:lang w:eastAsia="ko-KR"/>
              </w:rPr>
            </w:pPr>
            <w:r w:rsidRPr="00324DB7">
              <w:rPr>
                <w:rFonts w:cs="Arial"/>
                <w:szCs w:val="18"/>
              </w:rPr>
              <w:t xml:space="preserve">Provides details to negotiate and signal the use of a Websocket connection between </w:t>
            </w:r>
            <w:r w:rsidRPr="009364B4">
              <w:rPr>
                <w:rFonts w:cs="Arial"/>
                <w:szCs w:val="18"/>
              </w:rPr>
              <w:t>RNIS</w:t>
            </w:r>
            <w:r w:rsidRPr="00324DB7">
              <w:rPr>
                <w:rFonts w:cs="Arial"/>
                <w:szCs w:val="18"/>
              </w:rPr>
              <w:t xml:space="preserve"> and the service consumer for notifications. </w:t>
            </w:r>
            <w:r w:rsidR="002614E7" w:rsidRPr="00324DB7">
              <w:t>See note.</w:t>
            </w:r>
          </w:p>
        </w:tc>
      </w:tr>
      <w:tr w:rsidR="00596787" w:rsidRPr="00324DB7" w14:paraId="33BA0D2D" w14:textId="77777777" w:rsidTr="00713128">
        <w:tc>
          <w:tcPr>
            <w:tcW w:w="925" w:type="pct"/>
            <w:tcMar>
              <w:top w:w="0" w:type="dxa"/>
              <w:left w:w="28" w:type="dxa"/>
              <w:bottom w:w="0" w:type="dxa"/>
              <w:right w:w="108" w:type="dxa"/>
            </w:tcMar>
          </w:tcPr>
          <w:p w14:paraId="0EB9BC23" w14:textId="77777777" w:rsidR="00596787" w:rsidRPr="00324DB7" w:rsidRDefault="00596787" w:rsidP="00750B0C">
            <w:pPr>
              <w:pStyle w:val="TAL"/>
              <w:keepLines w:val="0"/>
            </w:pPr>
            <w:r w:rsidRPr="00324DB7">
              <w:rPr>
                <w:rFonts w:cs="Arial"/>
                <w:szCs w:val="18"/>
              </w:rPr>
              <w:t>_links</w:t>
            </w:r>
          </w:p>
        </w:tc>
        <w:tc>
          <w:tcPr>
            <w:tcW w:w="1024" w:type="pct"/>
            <w:tcMar>
              <w:top w:w="0" w:type="dxa"/>
              <w:left w:w="28" w:type="dxa"/>
              <w:bottom w:w="0" w:type="dxa"/>
              <w:right w:w="108" w:type="dxa"/>
            </w:tcMar>
          </w:tcPr>
          <w:p w14:paraId="06733940" w14:textId="77777777" w:rsidR="00596787" w:rsidRPr="00324DB7" w:rsidRDefault="00596787" w:rsidP="00750B0C">
            <w:pPr>
              <w:pStyle w:val="TAL"/>
              <w:keepLines w:val="0"/>
            </w:pPr>
            <w:r w:rsidRPr="00324DB7">
              <w:rPr>
                <w:rFonts w:cs="Arial"/>
                <w:szCs w:val="18"/>
              </w:rPr>
              <w:t>Structure (inlined)</w:t>
            </w:r>
          </w:p>
        </w:tc>
        <w:tc>
          <w:tcPr>
            <w:tcW w:w="655" w:type="pct"/>
            <w:tcMar>
              <w:top w:w="0" w:type="dxa"/>
              <w:left w:w="28" w:type="dxa"/>
              <w:bottom w:w="0" w:type="dxa"/>
              <w:right w:w="108" w:type="dxa"/>
            </w:tcMar>
          </w:tcPr>
          <w:p w14:paraId="0D67F803" w14:textId="77777777" w:rsidR="00596787" w:rsidRPr="00324DB7" w:rsidRDefault="00596787" w:rsidP="00750B0C">
            <w:pPr>
              <w:pStyle w:val="TAL"/>
              <w:keepLines w:val="0"/>
            </w:pPr>
            <w:r w:rsidRPr="00324DB7">
              <w:t>0..1</w:t>
            </w:r>
          </w:p>
        </w:tc>
        <w:tc>
          <w:tcPr>
            <w:tcW w:w="2396" w:type="pct"/>
            <w:tcMar>
              <w:top w:w="0" w:type="dxa"/>
              <w:left w:w="28" w:type="dxa"/>
              <w:bottom w:w="0" w:type="dxa"/>
              <w:right w:w="108" w:type="dxa"/>
            </w:tcMar>
          </w:tcPr>
          <w:p w14:paraId="68A24190" w14:textId="1B324550" w:rsidR="00596787" w:rsidRPr="00324DB7" w:rsidRDefault="00574F13" w:rsidP="00750B0C">
            <w:pPr>
              <w:pStyle w:val="TAL"/>
              <w:keepLines w:val="0"/>
            </w:pPr>
            <w:r w:rsidRPr="00324DB7">
              <w:t>Hyperlink</w:t>
            </w:r>
            <w:r w:rsidR="00596787" w:rsidRPr="00324DB7">
              <w:t xml:space="preserve"> related to the resource. </w:t>
            </w:r>
            <w:r w:rsidR="00596787" w:rsidRPr="00324DB7">
              <w:rPr>
                <w:rFonts w:cs="Arial"/>
                <w:szCs w:val="18"/>
              </w:rPr>
              <w:t xml:space="preserve">This shall be only included in the </w:t>
            </w:r>
            <w:r w:rsidR="00596787" w:rsidRPr="009364B4">
              <w:rPr>
                <w:rFonts w:cs="Arial"/>
                <w:szCs w:val="18"/>
              </w:rPr>
              <w:t>HTTP</w:t>
            </w:r>
            <w:r w:rsidR="00596787" w:rsidRPr="00324DB7">
              <w:rPr>
                <w:rFonts w:cs="Arial"/>
                <w:szCs w:val="18"/>
              </w:rPr>
              <w:t xml:space="preserve"> responses and in </w:t>
            </w:r>
            <w:r w:rsidR="00596787" w:rsidRPr="009364B4">
              <w:rPr>
                <w:rFonts w:cs="Arial"/>
                <w:szCs w:val="18"/>
              </w:rPr>
              <w:t>HTTP</w:t>
            </w:r>
            <w:r w:rsidR="00596787" w:rsidRPr="00324DB7">
              <w:rPr>
                <w:rFonts w:cs="Arial"/>
                <w:szCs w:val="18"/>
              </w:rPr>
              <w:t xml:space="preserve"> PUT requests</w:t>
            </w:r>
            <w:r w:rsidR="00750B0C" w:rsidRPr="00324DB7">
              <w:rPr>
                <w:rFonts w:cs="Arial"/>
                <w:szCs w:val="18"/>
              </w:rPr>
              <w:t>.</w:t>
            </w:r>
          </w:p>
        </w:tc>
      </w:tr>
      <w:tr w:rsidR="00596787" w:rsidRPr="00324DB7" w14:paraId="7F13FA95" w14:textId="77777777" w:rsidTr="00713128">
        <w:tc>
          <w:tcPr>
            <w:tcW w:w="925" w:type="pct"/>
            <w:tcMar>
              <w:top w:w="0" w:type="dxa"/>
              <w:left w:w="28" w:type="dxa"/>
              <w:bottom w:w="0" w:type="dxa"/>
              <w:right w:w="108" w:type="dxa"/>
            </w:tcMar>
          </w:tcPr>
          <w:p w14:paraId="0398455A" w14:textId="77777777" w:rsidR="00596787" w:rsidRPr="00324DB7" w:rsidRDefault="00596787" w:rsidP="00596787">
            <w:pPr>
              <w:pStyle w:val="TAL"/>
              <w:keepNext w:val="0"/>
              <w:keepLines w:val="0"/>
            </w:pPr>
            <w:r w:rsidRPr="00324DB7">
              <w:t>&gt;self</w:t>
            </w:r>
          </w:p>
        </w:tc>
        <w:tc>
          <w:tcPr>
            <w:tcW w:w="1024" w:type="pct"/>
            <w:tcMar>
              <w:top w:w="0" w:type="dxa"/>
              <w:left w:w="28" w:type="dxa"/>
              <w:bottom w:w="0" w:type="dxa"/>
              <w:right w:w="108" w:type="dxa"/>
            </w:tcMar>
          </w:tcPr>
          <w:p w14:paraId="03A9448C" w14:textId="77777777" w:rsidR="00596787" w:rsidRPr="00324DB7" w:rsidRDefault="00596787" w:rsidP="00596787">
            <w:pPr>
              <w:pStyle w:val="TAL"/>
              <w:keepNext w:val="0"/>
              <w:keepLines w:val="0"/>
            </w:pPr>
            <w:r w:rsidRPr="00324DB7">
              <w:t>LinkType</w:t>
            </w:r>
          </w:p>
        </w:tc>
        <w:tc>
          <w:tcPr>
            <w:tcW w:w="655" w:type="pct"/>
            <w:tcMar>
              <w:top w:w="0" w:type="dxa"/>
              <w:left w:w="28" w:type="dxa"/>
              <w:bottom w:w="0" w:type="dxa"/>
              <w:right w:w="108" w:type="dxa"/>
            </w:tcMar>
          </w:tcPr>
          <w:p w14:paraId="0FB760D7" w14:textId="77777777" w:rsidR="00596787" w:rsidRPr="00324DB7" w:rsidRDefault="00596787" w:rsidP="00596787">
            <w:pPr>
              <w:pStyle w:val="TAL"/>
              <w:keepNext w:val="0"/>
              <w:keepLines w:val="0"/>
            </w:pPr>
            <w:r w:rsidRPr="00324DB7">
              <w:t>1</w:t>
            </w:r>
          </w:p>
        </w:tc>
        <w:tc>
          <w:tcPr>
            <w:tcW w:w="2396" w:type="pct"/>
            <w:tcMar>
              <w:top w:w="0" w:type="dxa"/>
              <w:left w:w="28" w:type="dxa"/>
              <w:bottom w:w="0" w:type="dxa"/>
              <w:right w:w="108" w:type="dxa"/>
            </w:tcMar>
          </w:tcPr>
          <w:p w14:paraId="090AD181" w14:textId="58BC823E" w:rsidR="00596787" w:rsidRPr="00324DB7" w:rsidRDefault="000D76E3" w:rsidP="00596787">
            <w:pPr>
              <w:pStyle w:val="TAL"/>
              <w:keepNext w:val="0"/>
              <w:keepLines w:val="0"/>
            </w:pPr>
            <w:r w:rsidRPr="00324DB7">
              <w:rPr>
                <w:rFonts w:cs="Arial"/>
                <w:szCs w:val="18"/>
              </w:rPr>
              <w:t>Self-referring</w:t>
            </w:r>
            <w:r w:rsidR="00596787" w:rsidRPr="00324DB7">
              <w:rPr>
                <w:rFonts w:cs="Arial"/>
                <w:szCs w:val="18"/>
              </w:rPr>
              <w:t xml:space="preserve"> </w:t>
            </w:r>
            <w:r w:rsidR="00596787" w:rsidRPr="009364B4">
              <w:rPr>
                <w:rFonts w:cs="Arial"/>
                <w:szCs w:val="18"/>
              </w:rPr>
              <w:t>URI</w:t>
            </w:r>
            <w:r w:rsidR="00596787" w:rsidRPr="00324DB7">
              <w:rPr>
                <w:rFonts w:cs="Arial"/>
                <w:szCs w:val="18"/>
              </w:rPr>
              <w:t xml:space="preserve">. The </w:t>
            </w:r>
            <w:r w:rsidR="00596787" w:rsidRPr="009364B4">
              <w:rPr>
                <w:rFonts w:cs="Arial"/>
                <w:szCs w:val="18"/>
              </w:rPr>
              <w:t>URI</w:t>
            </w:r>
            <w:r w:rsidR="00596787" w:rsidRPr="00324DB7">
              <w:rPr>
                <w:rFonts w:cs="Arial"/>
                <w:szCs w:val="18"/>
              </w:rPr>
              <w:t xml:space="preserve"> shall be unique within the </w:t>
            </w:r>
            <w:r w:rsidR="00596787" w:rsidRPr="009364B4">
              <w:rPr>
                <w:rFonts w:cs="Arial"/>
                <w:szCs w:val="18"/>
              </w:rPr>
              <w:t>RNI</w:t>
            </w:r>
            <w:r w:rsidR="00596787" w:rsidRPr="00324DB7">
              <w:rPr>
                <w:rFonts w:cs="Arial"/>
                <w:szCs w:val="18"/>
              </w:rPr>
              <w:t xml:space="preserve"> </w:t>
            </w:r>
            <w:r w:rsidR="00596787" w:rsidRPr="009364B4">
              <w:rPr>
                <w:rFonts w:cs="Arial"/>
                <w:szCs w:val="18"/>
              </w:rPr>
              <w:t>API</w:t>
            </w:r>
            <w:r w:rsidR="00596787" w:rsidRPr="00324DB7">
              <w:rPr>
                <w:rFonts w:cs="Arial"/>
                <w:szCs w:val="18"/>
              </w:rPr>
              <w:t xml:space="preserve"> as it acts as an ID for the subscription.</w:t>
            </w:r>
          </w:p>
        </w:tc>
      </w:tr>
      <w:tr w:rsidR="00596787" w:rsidRPr="00324DB7" w14:paraId="4F1A45FF" w14:textId="77777777" w:rsidTr="00713128">
        <w:tc>
          <w:tcPr>
            <w:tcW w:w="925" w:type="pct"/>
            <w:tcMar>
              <w:top w:w="0" w:type="dxa"/>
              <w:left w:w="28" w:type="dxa"/>
              <w:bottom w:w="0" w:type="dxa"/>
              <w:right w:w="108" w:type="dxa"/>
            </w:tcMar>
          </w:tcPr>
          <w:p w14:paraId="3C81133A" w14:textId="77777777" w:rsidR="00596787" w:rsidRPr="00324DB7" w:rsidRDefault="00596787" w:rsidP="00596787">
            <w:pPr>
              <w:pStyle w:val="TAL"/>
              <w:keepNext w:val="0"/>
              <w:keepLines w:val="0"/>
            </w:pPr>
            <w:r w:rsidRPr="00324DB7">
              <w:t>filterCriteriaAssoc</w:t>
            </w:r>
          </w:p>
        </w:tc>
        <w:tc>
          <w:tcPr>
            <w:tcW w:w="1024" w:type="pct"/>
            <w:tcMar>
              <w:top w:w="0" w:type="dxa"/>
              <w:left w:w="28" w:type="dxa"/>
              <w:bottom w:w="0" w:type="dxa"/>
              <w:right w:w="108" w:type="dxa"/>
            </w:tcMar>
          </w:tcPr>
          <w:p w14:paraId="3ECB5D87" w14:textId="77777777" w:rsidR="00596787" w:rsidRPr="00324DB7" w:rsidDel="009713FB" w:rsidRDefault="00596787" w:rsidP="00596787">
            <w:pPr>
              <w:pStyle w:val="TAL"/>
              <w:keepNext w:val="0"/>
              <w:keepLines w:val="0"/>
            </w:pPr>
            <w:r w:rsidRPr="00324DB7">
              <w:rPr>
                <w:rFonts w:cs="Arial"/>
                <w:szCs w:val="18"/>
              </w:rPr>
              <w:t>Structure (inlined)</w:t>
            </w:r>
          </w:p>
        </w:tc>
        <w:tc>
          <w:tcPr>
            <w:tcW w:w="655" w:type="pct"/>
            <w:tcMar>
              <w:top w:w="0" w:type="dxa"/>
              <w:left w:w="28" w:type="dxa"/>
              <w:bottom w:w="0" w:type="dxa"/>
              <w:right w:w="108" w:type="dxa"/>
            </w:tcMar>
          </w:tcPr>
          <w:p w14:paraId="1ACFEC7F" w14:textId="77777777" w:rsidR="00596787" w:rsidRPr="00324DB7" w:rsidRDefault="00596787" w:rsidP="00596787">
            <w:pPr>
              <w:pStyle w:val="TAL"/>
              <w:keepNext w:val="0"/>
              <w:keepLines w:val="0"/>
            </w:pPr>
            <w:r w:rsidRPr="00324DB7">
              <w:t>1</w:t>
            </w:r>
          </w:p>
        </w:tc>
        <w:tc>
          <w:tcPr>
            <w:tcW w:w="2396" w:type="pct"/>
            <w:tcMar>
              <w:top w:w="0" w:type="dxa"/>
              <w:left w:w="28" w:type="dxa"/>
              <w:bottom w:w="0" w:type="dxa"/>
              <w:right w:w="108" w:type="dxa"/>
            </w:tcMar>
          </w:tcPr>
          <w:p w14:paraId="35B07F8E" w14:textId="77777777" w:rsidR="00596787" w:rsidRPr="00324DB7" w:rsidRDefault="00596787" w:rsidP="00596787">
            <w:pPr>
              <w:pStyle w:val="TAL"/>
              <w:keepNext w:val="0"/>
              <w:keepLines w:val="0"/>
              <w:rPr>
                <w:rFonts w:cs="Arial"/>
                <w:szCs w:val="18"/>
              </w:rPr>
            </w:pPr>
            <w:r w:rsidRPr="00324DB7">
              <w:rPr>
                <w:rFonts w:cs="Arial"/>
                <w:szCs w:val="18"/>
              </w:rPr>
              <w:t>List of filtering criteria for the subscription. Any filtering criteria from below, which is included in the request, shall also be included in the response.</w:t>
            </w:r>
          </w:p>
        </w:tc>
      </w:tr>
      <w:tr w:rsidR="00596787" w:rsidRPr="00324DB7" w14:paraId="0266D6F4" w14:textId="77777777" w:rsidTr="00713128">
        <w:tc>
          <w:tcPr>
            <w:tcW w:w="925" w:type="pct"/>
            <w:tcMar>
              <w:top w:w="0" w:type="dxa"/>
              <w:left w:w="28" w:type="dxa"/>
              <w:bottom w:w="0" w:type="dxa"/>
              <w:right w:w="108" w:type="dxa"/>
            </w:tcMar>
          </w:tcPr>
          <w:p w14:paraId="3DFC388E" w14:textId="68DEEB1B" w:rsidR="00596787" w:rsidRPr="00324DB7" w:rsidRDefault="00596787" w:rsidP="00596787">
            <w:pPr>
              <w:pStyle w:val="TAL"/>
              <w:keepNext w:val="0"/>
              <w:keepLines w:val="0"/>
            </w:pPr>
            <w:r w:rsidRPr="00324DB7">
              <w:t>&gt;</w:t>
            </w:r>
            <w:r w:rsidR="002A645A" w:rsidRPr="00324DB7">
              <w:t>appInstanceId</w:t>
            </w:r>
          </w:p>
        </w:tc>
        <w:tc>
          <w:tcPr>
            <w:tcW w:w="1024" w:type="pct"/>
            <w:tcMar>
              <w:top w:w="0" w:type="dxa"/>
              <w:left w:w="28" w:type="dxa"/>
              <w:bottom w:w="0" w:type="dxa"/>
              <w:right w:w="108" w:type="dxa"/>
            </w:tcMar>
            <w:vAlign w:val="center"/>
          </w:tcPr>
          <w:p w14:paraId="10126F2A" w14:textId="77777777" w:rsidR="00596787" w:rsidRPr="00324DB7" w:rsidRDefault="00596787" w:rsidP="00596787">
            <w:pPr>
              <w:pStyle w:val="TAL"/>
              <w:keepNext w:val="0"/>
              <w:keepLines w:val="0"/>
            </w:pPr>
            <w:r w:rsidRPr="00324DB7">
              <w:t>String</w:t>
            </w:r>
          </w:p>
        </w:tc>
        <w:tc>
          <w:tcPr>
            <w:tcW w:w="655" w:type="pct"/>
            <w:tcMar>
              <w:top w:w="0" w:type="dxa"/>
              <w:left w:w="28" w:type="dxa"/>
              <w:bottom w:w="0" w:type="dxa"/>
              <w:right w:w="108" w:type="dxa"/>
            </w:tcMar>
            <w:vAlign w:val="center"/>
          </w:tcPr>
          <w:p w14:paraId="2E3F4DFD" w14:textId="77777777" w:rsidR="00596787" w:rsidRPr="00324DB7" w:rsidRDefault="00596787" w:rsidP="00596787">
            <w:pPr>
              <w:pStyle w:val="TAL"/>
              <w:keepNext w:val="0"/>
              <w:keepLines w:val="0"/>
            </w:pPr>
            <w:r w:rsidRPr="00324DB7">
              <w:t>0..1</w:t>
            </w:r>
          </w:p>
        </w:tc>
        <w:tc>
          <w:tcPr>
            <w:tcW w:w="2396" w:type="pct"/>
            <w:tcMar>
              <w:top w:w="0" w:type="dxa"/>
              <w:left w:w="28" w:type="dxa"/>
              <w:bottom w:w="0" w:type="dxa"/>
              <w:right w:w="108" w:type="dxa"/>
            </w:tcMar>
          </w:tcPr>
          <w:p w14:paraId="4D9FB16F" w14:textId="6ED2AD91" w:rsidR="00596787" w:rsidRPr="00324DB7" w:rsidRDefault="00596787" w:rsidP="00596787">
            <w:pPr>
              <w:pStyle w:val="TAL"/>
              <w:keepNext w:val="0"/>
              <w:keepLines w:val="0"/>
              <w:rPr>
                <w:rFonts w:cs="Arial"/>
                <w:szCs w:val="18"/>
              </w:rPr>
            </w:pPr>
            <w:r w:rsidRPr="00324DB7">
              <w:rPr>
                <w:rFonts w:cs="Arial"/>
                <w:szCs w:val="18"/>
              </w:rPr>
              <w:t xml:space="preserve">Unique identifier for the </w:t>
            </w:r>
            <w:r w:rsidR="00331385" w:rsidRPr="00324DB7">
              <w:rPr>
                <w:rFonts w:cs="Arial"/>
                <w:szCs w:val="18"/>
              </w:rPr>
              <w:t>MEC</w:t>
            </w:r>
            <w:r w:rsidRPr="00324DB7">
              <w:rPr>
                <w:rFonts w:cs="Arial"/>
                <w:szCs w:val="18"/>
              </w:rPr>
              <w:t xml:space="preserve"> application instance.</w:t>
            </w:r>
          </w:p>
        </w:tc>
      </w:tr>
      <w:tr w:rsidR="00596787" w:rsidRPr="00324DB7" w14:paraId="3EBC1C1B" w14:textId="77777777" w:rsidTr="00A2588D">
        <w:tc>
          <w:tcPr>
            <w:tcW w:w="925" w:type="pct"/>
            <w:tcMar>
              <w:top w:w="0" w:type="dxa"/>
              <w:left w:w="28" w:type="dxa"/>
              <w:bottom w:w="0" w:type="dxa"/>
              <w:right w:w="108" w:type="dxa"/>
            </w:tcMar>
          </w:tcPr>
          <w:p w14:paraId="3E510A22" w14:textId="77777777" w:rsidR="00596787" w:rsidRPr="00324DB7" w:rsidRDefault="00596787" w:rsidP="00596787">
            <w:pPr>
              <w:pStyle w:val="TAL"/>
              <w:keepNext w:val="0"/>
              <w:keepLines w:val="0"/>
            </w:pPr>
            <w:r w:rsidRPr="00324DB7">
              <w:t>&gt;associateId</w:t>
            </w:r>
          </w:p>
        </w:tc>
        <w:tc>
          <w:tcPr>
            <w:tcW w:w="1024" w:type="pct"/>
            <w:tcMar>
              <w:top w:w="0" w:type="dxa"/>
              <w:left w:w="28" w:type="dxa"/>
              <w:bottom w:w="0" w:type="dxa"/>
              <w:right w:w="108" w:type="dxa"/>
            </w:tcMar>
          </w:tcPr>
          <w:p w14:paraId="45FE9CBC" w14:textId="77777777" w:rsidR="00596787" w:rsidRPr="00324DB7" w:rsidRDefault="00A63872" w:rsidP="00596787">
            <w:pPr>
              <w:pStyle w:val="TAL"/>
              <w:keepNext w:val="0"/>
              <w:keepLines w:val="0"/>
            </w:pPr>
            <w:r w:rsidRPr="00324DB7">
              <w:rPr>
                <w:rFonts w:cs="Arial"/>
                <w:szCs w:val="18"/>
              </w:rPr>
              <w:t>AssociateId</w:t>
            </w:r>
          </w:p>
        </w:tc>
        <w:tc>
          <w:tcPr>
            <w:tcW w:w="655" w:type="pct"/>
            <w:tcMar>
              <w:top w:w="0" w:type="dxa"/>
              <w:left w:w="28" w:type="dxa"/>
              <w:bottom w:w="0" w:type="dxa"/>
              <w:right w:w="108" w:type="dxa"/>
            </w:tcMar>
          </w:tcPr>
          <w:p w14:paraId="53CFB5BB" w14:textId="77777777" w:rsidR="00596787" w:rsidRPr="00324DB7" w:rsidRDefault="00596787" w:rsidP="00596787">
            <w:pPr>
              <w:pStyle w:val="TAL"/>
              <w:keepNext w:val="0"/>
              <w:keepLines w:val="0"/>
            </w:pPr>
            <w:r w:rsidRPr="00324DB7">
              <w:t>0..N</w:t>
            </w:r>
          </w:p>
        </w:tc>
        <w:tc>
          <w:tcPr>
            <w:tcW w:w="2396" w:type="pct"/>
            <w:tcMar>
              <w:top w:w="0" w:type="dxa"/>
              <w:left w:w="28" w:type="dxa"/>
              <w:bottom w:w="0" w:type="dxa"/>
              <w:right w:w="108" w:type="dxa"/>
            </w:tcMar>
          </w:tcPr>
          <w:p w14:paraId="627BB42D" w14:textId="77777777" w:rsidR="00596787" w:rsidRPr="00324DB7" w:rsidRDefault="00A63872" w:rsidP="00596787">
            <w:pPr>
              <w:pStyle w:val="TAL"/>
              <w:keepNext w:val="0"/>
              <w:keepLines w:val="0"/>
              <w:rPr>
                <w:rFonts w:cs="Arial"/>
                <w:szCs w:val="18"/>
              </w:rPr>
            </w:pPr>
            <w:r w:rsidRPr="00324DB7">
              <w:rPr>
                <w:lang w:eastAsia="zh-CN"/>
              </w:rPr>
              <w:t>0</w:t>
            </w:r>
            <w:r w:rsidRPr="00324DB7">
              <w:t xml:space="preserve"> to N identifiers to associate the </w:t>
            </w:r>
            <w:r w:rsidRPr="00324DB7">
              <w:rPr>
                <w:lang w:eastAsia="zh-CN"/>
              </w:rPr>
              <w:t>information</w:t>
            </w:r>
            <w:r w:rsidRPr="00324DB7">
              <w:t xml:space="preserve"> for a specific </w:t>
            </w:r>
            <w:r w:rsidRPr="009364B4">
              <w:t>UE</w:t>
            </w:r>
            <w:r w:rsidRPr="00324DB7">
              <w:t xml:space="preserve"> or flow.</w:t>
            </w:r>
          </w:p>
        </w:tc>
      </w:tr>
      <w:tr w:rsidR="00EB256E" w:rsidRPr="00324DB7" w14:paraId="61B3010C" w14:textId="77777777" w:rsidTr="00A2588D">
        <w:tc>
          <w:tcPr>
            <w:tcW w:w="925" w:type="pct"/>
            <w:tcMar>
              <w:top w:w="0" w:type="dxa"/>
              <w:left w:w="28" w:type="dxa"/>
              <w:bottom w:w="0" w:type="dxa"/>
              <w:right w:w="108" w:type="dxa"/>
            </w:tcMar>
          </w:tcPr>
          <w:p w14:paraId="136D0153" w14:textId="11220450" w:rsidR="00EB256E" w:rsidRPr="00324DB7" w:rsidRDefault="00EB256E" w:rsidP="00596787">
            <w:pPr>
              <w:pStyle w:val="TAL"/>
              <w:keepNext w:val="0"/>
              <w:keepLines w:val="0"/>
            </w:pPr>
            <w:r w:rsidRPr="00324DB7">
              <w:t>&gt;</w:t>
            </w:r>
            <w:r w:rsidRPr="009364B4">
              <w:t>ecgi</w:t>
            </w:r>
          </w:p>
        </w:tc>
        <w:tc>
          <w:tcPr>
            <w:tcW w:w="1024" w:type="pct"/>
            <w:tcMar>
              <w:top w:w="0" w:type="dxa"/>
              <w:left w:w="28" w:type="dxa"/>
              <w:bottom w:w="0" w:type="dxa"/>
              <w:right w:w="108" w:type="dxa"/>
            </w:tcMar>
          </w:tcPr>
          <w:p w14:paraId="57D8789C" w14:textId="603DEE82" w:rsidR="00EB256E" w:rsidRPr="00324DB7" w:rsidRDefault="00EB256E" w:rsidP="00596787">
            <w:pPr>
              <w:pStyle w:val="TAL"/>
              <w:keepNext w:val="0"/>
              <w:keepLines w:val="0"/>
              <w:rPr>
                <w:rFonts w:cs="Arial"/>
                <w:szCs w:val="18"/>
              </w:rPr>
            </w:pPr>
            <w:r w:rsidRPr="009364B4">
              <w:rPr>
                <w:rFonts w:cs="Arial"/>
                <w:szCs w:val="18"/>
              </w:rPr>
              <w:t>Ecgi</w:t>
            </w:r>
          </w:p>
        </w:tc>
        <w:tc>
          <w:tcPr>
            <w:tcW w:w="655" w:type="pct"/>
            <w:tcMar>
              <w:top w:w="0" w:type="dxa"/>
              <w:left w:w="28" w:type="dxa"/>
              <w:bottom w:w="0" w:type="dxa"/>
              <w:right w:w="108" w:type="dxa"/>
            </w:tcMar>
          </w:tcPr>
          <w:p w14:paraId="2697E000" w14:textId="731F0985" w:rsidR="00EB256E" w:rsidRPr="00324DB7" w:rsidRDefault="00EB256E" w:rsidP="00596787">
            <w:pPr>
              <w:pStyle w:val="TAL"/>
              <w:keepNext w:val="0"/>
              <w:keepLines w:val="0"/>
            </w:pPr>
            <w:r w:rsidRPr="00324DB7">
              <w:t>0..N</w:t>
            </w:r>
          </w:p>
        </w:tc>
        <w:tc>
          <w:tcPr>
            <w:tcW w:w="2396" w:type="pct"/>
            <w:tcMar>
              <w:top w:w="0" w:type="dxa"/>
              <w:left w:w="28" w:type="dxa"/>
              <w:bottom w:w="0" w:type="dxa"/>
              <w:right w:w="108" w:type="dxa"/>
            </w:tcMar>
          </w:tcPr>
          <w:p w14:paraId="2B7925FC" w14:textId="1F8D4E05" w:rsidR="00EB256E" w:rsidRPr="00324DB7" w:rsidRDefault="00EB256E" w:rsidP="00596787">
            <w:pPr>
              <w:pStyle w:val="TAL"/>
              <w:keepNext w:val="0"/>
              <w:keepLines w:val="0"/>
              <w:rPr>
                <w:lang w:eastAsia="zh-CN"/>
              </w:rPr>
            </w:pPr>
            <w:r w:rsidRPr="009364B4">
              <w:rPr>
                <w:lang w:eastAsia="zh-CN"/>
              </w:rPr>
              <w:t>E-UTRAN</w:t>
            </w:r>
            <w:r w:rsidRPr="00324DB7">
              <w:rPr>
                <w:lang w:eastAsia="zh-CN"/>
              </w:rPr>
              <w:t xml:space="preserve"> </w:t>
            </w:r>
            <w:r w:rsidR="007E0E17" w:rsidRPr="00324DB7">
              <w:rPr>
                <w:lang w:eastAsia="zh-CN"/>
              </w:rPr>
              <w:t xml:space="preserve">Cell </w:t>
            </w:r>
            <w:r w:rsidRPr="00324DB7">
              <w:rPr>
                <w:lang w:eastAsia="zh-CN"/>
              </w:rPr>
              <w:t>Global Identifier.</w:t>
            </w:r>
          </w:p>
        </w:tc>
      </w:tr>
      <w:tr w:rsidR="005B6153" w:rsidRPr="00324DB7" w14:paraId="46F96958" w14:textId="77777777" w:rsidTr="00713128">
        <w:tc>
          <w:tcPr>
            <w:tcW w:w="925" w:type="pct"/>
            <w:tcMar>
              <w:top w:w="0" w:type="dxa"/>
              <w:left w:w="28" w:type="dxa"/>
              <w:bottom w:w="0" w:type="dxa"/>
              <w:right w:w="108" w:type="dxa"/>
            </w:tcMar>
          </w:tcPr>
          <w:p w14:paraId="2855A6B3" w14:textId="77777777" w:rsidR="005B6153" w:rsidRPr="00324DB7" w:rsidRDefault="005B6153" w:rsidP="005B6153">
            <w:pPr>
              <w:pStyle w:val="TAL"/>
              <w:keepNext w:val="0"/>
              <w:keepLines w:val="0"/>
              <w:rPr>
                <w:rFonts w:cs="Arial"/>
              </w:rPr>
            </w:pPr>
            <w:r w:rsidRPr="00324DB7">
              <w:rPr>
                <w:rFonts w:cs="Arial"/>
                <w:lang w:eastAsia="zh-CN"/>
              </w:rPr>
              <w:t>expiryDeadline</w:t>
            </w:r>
          </w:p>
        </w:tc>
        <w:tc>
          <w:tcPr>
            <w:tcW w:w="1024" w:type="pct"/>
            <w:tcMar>
              <w:top w:w="0" w:type="dxa"/>
              <w:left w:w="28" w:type="dxa"/>
              <w:bottom w:w="0" w:type="dxa"/>
              <w:right w:w="108" w:type="dxa"/>
            </w:tcMar>
          </w:tcPr>
          <w:p w14:paraId="78E8E00A" w14:textId="77777777" w:rsidR="005B6153" w:rsidRPr="00324DB7" w:rsidRDefault="005B6153" w:rsidP="005B6153">
            <w:pPr>
              <w:pStyle w:val="TAL"/>
              <w:keepNext w:val="0"/>
              <w:keepLines w:val="0"/>
              <w:rPr>
                <w:rFonts w:cs="Arial"/>
              </w:rPr>
            </w:pPr>
            <w:r w:rsidRPr="00324DB7">
              <w:rPr>
                <w:lang w:eastAsia="zh-CN"/>
              </w:rPr>
              <w:t>TimeStamp</w:t>
            </w:r>
          </w:p>
        </w:tc>
        <w:tc>
          <w:tcPr>
            <w:tcW w:w="655" w:type="pct"/>
            <w:tcMar>
              <w:top w:w="0" w:type="dxa"/>
              <w:left w:w="28" w:type="dxa"/>
              <w:bottom w:w="0" w:type="dxa"/>
              <w:right w:w="108" w:type="dxa"/>
            </w:tcMar>
          </w:tcPr>
          <w:p w14:paraId="18E7D69F" w14:textId="77777777" w:rsidR="005B6153" w:rsidRPr="00324DB7" w:rsidRDefault="005B6153" w:rsidP="005B6153">
            <w:pPr>
              <w:pStyle w:val="TAL"/>
              <w:keepNext w:val="0"/>
              <w:keepLines w:val="0"/>
              <w:rPr>
                <w:rFonts w:cs="Arial"/>
              </w:rPr>
            </w:pPr>
            <w:r w:rsidRPr="00324DB7">
              <w:rPr>
                <w:lang w:eastAsia="zh-CN"/>
              </w:rPr>
              <w:t>0..1</w:t>
            </w:r>
          </w:p>
        </w:tc>
        <w:tc>
          <w:tcPr>
            <w:tcW w:w="2396" w:type="pct"/>
            <w:tcMar>
              <w:top w:w="0" w:type="dxa"/>
              <w:left w:w="28" w:type="dxa"/>
              <w:bottom w:w="0" w:type="dxa"/>
              <w:right w:w="108" w:type="dxa"/>
            </w:tcMar>
          </w:tcPr>
          <w:p w14:paraId="11215653" w14:textId="77777777" w:rsidR="005B6153" w:rsidRPr="00324DB7" w:rsidRDefault="005B6153" w:rsidP="005B6153">
            <w:pPr>
              <w:pStyle w:val="TAL"/>
              <w:keepNext w:val="0"/>
              <w:keepLines w:val="0"/>
              <w:rPr>
                <w:rFonts w:cs="Arial"/>
                <w:szCs w:val="18"/>
              </w:rPr>
            </w:pPr>
            <w:r w:rsidRPr="00324DB7">
              <w:rPr>
                <w:lang w:eastAsia="zh-CN"/>
              </w:rPr>
              <w:t>Time stamp</w:t>
            </w:r>
            <w:r w:rsidR="00750B0C" w:rsidRPr="00324DB7">
              <w:rPr>
                <w:lang w:eastAsia="zh-CN"/>
              </w:rPr>
              <w:t>.</w:t>
            </w:r>
          </w:p>
        </w:tc>
      </w:tr>
      <w:tr w:rsidR="00E16D99" w:rsidRPr="00324DB7" w14:paraId="1A19C4C4" w14:textId="77777777" w:rsidTr="00E16D99">
        <w:tc>
          <w:tcPr>
            <w:tcW w:w="5000" w:type="pct"/>
            <w:gridSpan w:val="4"/>
            <w:tcMar>
              <w:top w:w="0" w:type="dxa"/>
              <w:left w:w="28" w:type="dxa"/>
              <w:bottom w:w="0" w:type="dxa"/>
              <w:right w:w="108" w:type="dxa"/>
            </w:tcMar>
          </w:tcPr>
          <w:p w14:paraId="276CF5AD" w14:textId="5321356C" w:rsidR="00E16D99" w:rsidRPr="00324DB7" w:rsidRDefault="00E16D99" w:rsidP="00637F65">
            <w:pPr>
              <w:pStyle w:val="TAN"/>
              <w:rPr>
                <w:lang w:eastAsia="zh-CN"/>
              </w:rPr>
            </w:pPr>
            <w:r w:rsidRPr="00324DB7">
              <w:rPr>
                <w:lang w:eastAsia="zh-CN"/>
              </w:rPr>
              <w:t>NOTE</w:t>
            </w:r>
            <w:r w:rsidR="00637F65" w:rsidRPr="00324DB7">
              <w:rPr>
                <w:lang w:eastAsia="zh-CN"/>
              </w:rPr>
              <w:t>:</w:t>
            </w:r>
            <w:r w:rsidR="00637F65" w:rsidRPr="00324DB7">
              <w:rPr>
                <w:lang w:eastAsia="zh-CN"/>
              </w:rPr>
              <w:tab/>
            </w:r>
            <w:r w:rsidRPr="00324DB7">
              <w:rPr>
                <w:lang w:eastAsia="ko-KR"/>
              </w:rPr>
              <w:t>At least one of callbackReference and websockNotifConfig shall be provided by the service consumer.</w:t>
            </w:r>
            <w:r w:rsidR="002614E7" w:rsidRPr="00324DB7">
              <w:rPr>
                <w:lang w:eastAsia="ko-KR"/>
              </w:rPr>
              <w:t xml:space="preserve"> </w:t>
            </w:r>
            <w:r w:rsidRPr="00324DB7">
              <w:rPr>
                <w:lang w:eastAsia="ko-KR"/>
              </w:rPr>
              <w:t xml:space="preserve">If both are provided, it is up to </w:t>
            </w:r>
            <w:r w:rsidRPr="009364B4">
              <w:rPr>
                <w:lang w:eastAsia="ko-KR"/>
              </w:rPr>
              <w:t>RNIS</w:t>
            </w:r>
            <w:r w:rsidRPr="00324DB7">
              <w:rPr>
                <w:lang w:eastAsia="ko-KR"/>
              </w:rPr>
              <w:t xml:space="preserve"> to </w:t>
            </w:r>
            <w:r w:rsidR="0096286F" w:rsidRPr="00324DB7">
              <w:rPr>
                <w:lang w:eastAsia="ko-KR"/>
              </w:rPr>
              <w:t>choose</w:t>
            </w:r>
            <w:r w:rsidR="006B7E4D" w:rsidRPr="00324DB7">
              <w:rPr>
                <w:lang w:eastAsia="ko-KR"/>
              </w:rPr>
              <w:t xml:space="preserve"> </w:t>
            </w:r>
            <w:r w:rsidRPr="00324DB7">
              <w:rPr>
                <w:lang w:eastAsia="ko-KR"/>
              </w:rPr>
              <w:t xml:space="preserve">an alternative and return only that alternative in the response, specified in </w:t>
            </w:r>
            <w:r w:rsidRPr="009364B4">
              <w:rPr>
                <w:lang w:eastAsia="ko-KR"/>
              </w:rPr>
              <w:t>ETSI GS MEC 009</w:t>
            </w:r>
            <w:r w:rsidR="0004540A" w:rsidRPr="009364B4">
              <w:rPr>
                <w:lang w:eastAsia="ko-KR"/>
              </w:rPr>
              <w:t xml:space="preserve"> [</w:t>
            </w:r>
            <w:r w:rsidR="0004540A" w:rsidRPr="009364B4">
              <w:rPr>
                <w:lang w:eastAsia="ko-KR"/>
              </w:rPr>
              <w:fldChar w:fldCharType="begin"/>
            </w:r>
            <w:r w:rsidR="008B664B" w:rsidRPr="009364B4">
              <w:rPr>
                <w:lang w:eastAsia="ko-KR"/>
              </w:rPr>
              <w:instrText xml:space="preserve">REF REF_GSMEC009  \h </w:instrText>
            </w:r>
            <w:r w:rsidR="0004540A" w:rsidRPr="009364B4">
              <w:rPr>
                <w:lang w:eastAsia="ko-KR"/>
              </w:rPr>
            </w:r>
            <w:r w:rsidR="0004540A" w:rsidRPr="009364B4">
              <w:rPr>
                <w:lang w:eastAsia="ko-KR"/>
              </w:rPr>
              <w:fldChar w:fldCharType="separate"/>
            </w:r>
            <w:r w:rsidR="008B664B" w:rsidRPr="009364B4">
              <w:rPr>
                <w:noProof/>
              </w:rPr>
              <w:t>6</w:t>
            </w:r>
            <w:r w:rsidR="0004540A" w:rsidRPr="009364B4">
              <w:rPr>
                <w:lang w:eastAsia="ko-KR"/>
              </w:rPr>
              <w:fldChar w:fldCharType="end"/>
            </w:r>
            <w:r w:rsidR="0004540A" w:rsidRPr="009364B4">
              <w:rPr>
                <w:lang w:eastAsia="ko-KR"/>
              </w:rPr>
              <w:t>]</w:t>
            </w:r>
            <w:r w:rsidRPr="00324DB7">
              <w:t xml:space="preserve">, as described in </w:t>
            </w:r>
            <w:r w:rsidR="002614E7" w:rsidRPr="00324DB7">
              <w:t>clause</w:t>
            </w:r>
            <w:r w:rsidRPr="00324DB7">
              <w:t xml:space="preserve"> 6.12a.</w:t>
            </w:r>
          </w:p>
        </w:tc>
      </w:tr>
    </w:tbl>
    <w:p w14:paraId="694B41D6" w14:textId="77777777" w:rsidR="005654CB" w:rsidRPr="00324DB7" w:rsidRDefault="005654CB" w:rsidP="00157FA9">
      <w:pPr>
        <w:rPr>
          <w:lang w:eastAsia="zh-CN"/>
        </w:rPr>
      </w:pPr>
    </w:p>
    <w:p w14:paraId="0729AC07" w14:textId="77777777" w:rsidR="005654CB" w:rsidRPr="00324DB7" w:rsidRDefault="00157FA9" w:rsidP="005654CB">
      <w:pPr>
        <w:pStyle w:val="Heading3"/>
      </w:pPr>
      <w:bookmarkStart w:id="140" w:name="_Toc95469307"/>
      <w:bookmarkStart w:id="141" w:name="_Toc95816993"/>
      <w:r w:rsidRPr="00324DB7">
        <w:t>6</w:t>
      </w:r>
      <w:r w:rsidR="005654CB" w:rsidRPr="00324DB7">
        <w:t>.3.8</w:t>
      </w:r>
      <w:r w:rsidR="005654CB" w:rsidRPr="00324DB7">
        <w:tab/>
        <w:t xml:space="preserve">Type: </w:t>
      </w:r>
      <w:r w:rsidR="00F0499A" w:rsidRPr="00324DB7">
        <w:t>Ca</w:t>
      </w:r>
      <w:r w:rsidR="005654CB" w:rsidRPr="00324DB7">
        <w:t>ReconfSubscription</w:t>
      </w:r>
      <w:bookmarkEnd w:id="140"/>
      <w:bookmarkEnd w:id="141"/>
    </w:p>
    <w:p w14:paraId="64B930A1" w14:textId="77777777" w:rsidR="005654CB" w:rsidRPr="00324DB7" w:rsidRDefault="005654CB" w:rsidP="005654CB">
      <w:r w:rsidRPr="00324DB7">
        <w:t xml:space="preserve">This type represents a subscription to </w:t>
      </w:r>
      <w:r w:rsidRPr="009364B4">
        <w:t>UE</w:t>
      </w:r>
      <w:r w:rsidRPr="00324DB7">
        <w:t xml:space="preserve"> carrier aggregation reconfiguration notifications from Radio Network Information Service.</w:t>
      </w:r>
    </w:p>
    <w:p w14:paraId="2F8B7126" w14:textId="77777777" w:rsidR="005654CB" w:rsidRPr="00324DB7" w:rsidRDefault="005654CB" w:rsidP="005654CB">
      <w:pPr>
        <w:pStyle w:val="TH"/>
      </w:pPr>
      <w:r w:rsidRPr="00324DB7">
        <w:lastRenderedPageBreak/>
        <w:t xml:space="preserve">Table </w:t>
      </w:r>
      <w:r w:rsidR="00157FA9" w:rsidRPr="00324DB7">
        <w:t>6</w:t>
      </w:r>
      <w:r w:rsidRPr="00324DB7">
        <w:t>.3.8-1</w:t>
      </w:r>
      <w:r w:rsidR="00305FB8" w:rsidRPr="00324DB7">
        <w:t>:</w:t>
      </w:r>
      <w:r w:rsidRPr="00324DB7">
        <w:t xml:space="preserve"> </w:t>
      </w:r>
      <w:r w:rsidR="00585EFF" w:rsidRPr="00324DB7">
        <w:t xml:space="preserve">Attributes </w:t>
      </w:r>
      <w:r w:rsidRPr="00324DB7">
        <w:t xml:space="preserve">of the </w:t>
      </w:r>
      <w:r w:rsidR="00F0499A" w:rsidRPr="00324DB7">
        <w:t>Ca</w:t>
      </w:r>
      <w:r w:rsidRPr="00324DB7">
        <w:t>ReconfSubscription</w:t>
      </w:r>
    </w:p>
    <w:tbl>
      <w:tblPr>
        <w:tblW w:w="51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24"/>
        <w:gridCol w:w="2019"/>
        <w:gridCol w:w="1291"/>
        <w:gridCol w:w="4724"/>
      </w:tblGrid>
      <w:tr w:rsidR="005654CB" w:rsidRPr="00324DB7" w14:paraId="18F4DD69" w14:textId="77777777" w:rsidTr="00182776">
        <w:trPr>
          <w:jc w:val="center"/>
        </w:trPr>
        <w:tc>
          <w:tcPr>
            <w:tcW w:w="925" w:type="pct"/>
            <w:shd w:val="clear" w:color="auto" w:fill="C0C0C0"/>
            <w:tcMar>
              <w:top w:w="0" w:type="dxa"/>
              <w:left w:w="28" w:type="dxa"/>
              <w:bottom w:w="0" w:type="dxa"/>
              <w:right w:w="108" w:type="dxa"/>
            </w:tcMar>
          </w:tcPr>
          <w:p w14:paraId="13807E6C" w14:textId="77777777" w:rsidR="005654CB" w:rsidRPr="00324DB7" w:rsidRDefault="00585EFF"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437EB0E1" w14:textId="77777777" w:rsidR="005654CB" w:rsidRPr="00324DB7" w:rsidRDefault="00596787" w:rsidP="00CD7E50">
            <w:pPr>
              <w:pStyle w:val="TAH"/>
            </w:pPr>
            <w:r w:rsidRPr="00324DB7">
              <w:t xml:space="preserve">Data </w:t>
            </w:r>
            <w:r w:rsidR="00E03180" w:rsidRPr="00324DB7">
              <w:t>t</w:t>
            </w:r>
            <w:r w:rsidR="002B5A2A" w:rsidRPr="00324DB7">
              <w:t>ype</w:t>
            </w:r>
          </w:p>
        </w:tc>
        <w:tc>
          <w:tcPr>
            <w:tcW w:w="655" w:type="pct"/>
            <w:shd w:val="clear" w:color="auto" w:fill="C0C0C0"/>
            <w:tcMar>
              <w:top w:w="0" w:type="dxa"/>
              <w:left w:w="28" w:type="dxa"/>
              <w:bottom w:w="0" w:type="dxa"/>
              <w:right w:w="108" w:type="dxa"/>
            </w:tcMar>
          </w:tcPr>
          <w:p w14:paraId="6E5471B1" w14:textId="77777777" w:rsidR="005654CB" w:rsidRPr="00324DB7" w:rsidRDefault="005654CB" w:rsidP="00CD7E50">
            <w:pPr>
              <w:pStyle w:val="TAH"/>
            </w:pPr>
            <w:r w:rsidRPr="00324DB7">
              <w:t>Cardinality</w:t>
            </w:r>
          </w:p>
        </w:tc>
        <w:tc>
          <w:tcPr>
            <w:tcW w:w="2396" w:type="pct"/>
            <w:shd w:val="clear" w:color="auto" w:fill="C0C0C0"/>
            <w:tcMar>
              <w:top w:w="0" w:type="dxa"/>
              <w:left w:w="28" w:type="dxa"/>
              <w:bottom w:w="0" w:type="dxa"/>
              <w:right w:w="108" w:type="dxa"/>
            </w:tcMar>
          </w:tcPr>
          <w:p w14:paraId="389A77DB" w14:textId="77777777" w:rsidR="005654CB" w:rsidRPr="00324DB7" w:rsidRDefault="005654CB" w:rsidP="00CD7E50">
            <w:pPr>
              <w:pStyle w:val="TAH"/>
            </w:pPr>
            <w:r w:rsidRPr="00324DB7">
              <w:t>Description</w:t>
            </w:r>
          </w:p>
        </w:tc>
      </w:tr>
      <w:tr w:rsidR="00574F13" w:rsidRPr="00324DB7" w14:paraId="4C3901FB" w14:textId="77777777" w:rsidTr="00182776">
        <w:trPr>
          <w:jc w:val="center"/>
        </w:trPr>
        <w:tc>
          <w:tcPr>
            <w:tcW w:w="925" w:type="pct"/>
            <w:tcMar>
              <w:top w:w="0" w:type="dxa"/>
              <w:left w:w="28" w:type="dxa"/>
              <w:bottom w:w="0" w:type="dxa"/>
              <w:right w:w="108" w:type="dxa"/>
            </w:tcMar>
          </w:tcPr>
          <w:p w14:paraId="64434149" w14:textId="03DF71CC" w:rsidR="00574F13" w:rsidRPr="00324DB7" w:rsidRDefault="00574F13" w:rsidP="00574F13">
            <w:pPr>
              <w:pStyle w:val="TAL"/>
            </w:pPr>
            <w:r w:rsidRPr="00324DB7">
              <w:t>subscriptionType</w:t>
            </w:r>
          </w:p>
        </w:tc>
        <w:tc>
          <w:tcPr>
            <w:tcW w:w="1024" w:type="pct"/>
            <w:tcMar>
              <w:top w:w="0" w:type="dxa"/>
              <w:left w:w="28" w:type="dxa"/>
              <w:bottom w:w="0" w:type="dxa"/>
              <w:right w:w="108" w:type="dxa"/>
            </w:tcMar>
          </w:tcPr>
          <w:p w14:paraId="032C7719" w14:textId="2E1D5C54" w:rsidR="00574F13" w:rsidRPr="00324DB7" w:rsidRDefault="00574F13" w:rsidP="00574F13">
            <w:pPr>
              <w:pStyle w:val="TAL"/>
            </w:pPr>
            <w:r w:rsidRPr="00324DB7">
              <w:t>String</w:t>
            </w:r>
          </w:p>
        </w:tc>
        <w:tc>
          <w:tcPr>
            <w:tcW w:w="655" w:type="pct"/>
            <w:tcMar>
              <w:top w:w="0" w:type="dxa"/>
              <w:left w:w="28" w:type="dxa"/>
              <w:bottom w:w="0" w:type="dxa"/>
              <w:right w:w="108" w:type="dxa"/>
            </w:tcMar>
          </w:tcPr>
          <w:p w14:paraId="5BE1AAEF" w14:textId="376BC55A" w:rsidR="00574F13" w:rsidRPr="00324DB7" w:rsidRDefault="00574F13" w:rsidP="00574F13">
            <w:pPr>
              <w:pStyle w:val="TAL"/>
            </w:pPr>
            <w:r w:rsidRPr="00324DB7">
              <w:t>1</w:t>
            </w:r>
          </w:p>
        </w:tc>
        <w:tc>
          <w:tcPr>
            <w:tcW w:w="2396" w:type="pct"/>
            <w:tcMar>
              <w:top w:w="0" w:type="dxa"/>
              <w:left w:w="28" w:type="dxa"/>
              <w:bottom w:w="0" w:type="dxa"/>
              <w:right w:w="108" w:type="dxa"/>
            </w:tcMar>
          </w:tcPr>
          <w:p w14:paraId="7B677D26" w14:textId="1D2EEABE" w:rsidR="00574F13" w:rsidRPr="00324DB7" w:rsidRDefault="00574F13" w:rsidP="00574F13">
            <w:pPr>
              <w:pStyle w:val="TAL"/>
              <w:rPr>
                <w:rFonts w:cs="Arial"/>
                <w:szCs w:val="18"/>
              </w:rPr>
            </w:pPr>
            <w:r w:rsidRPr="00324DB7">
              <w:rPr>
                <w:rFonts w:cs="Arial"/>
                <w:szCs w:val="18"/>
              </w:rPr>
              <w:t xml:space="preserve">Shall be set to </w:t>
            </w:r>
            <w:r w:rsidR="00AD4375" w:rsidRPr="00324DB7">
              <w:rPr>
                <w:rFonts w:cs="Arial"/>
                <w:szCs w:val="18"/>
              </w:rPr>
              <w:t>"</w:t>
            </w:r>
            <w:r w:rsidRPr="00324DB7">
              <w:t>CaReconfSubscription</w:t>
            </w:r>
            <w:r w:rsidR="00AD4375" w:rsidRPr="00324DB7">
              <w:t>"</w:t>
            </w:r>
            <w:r w:rsidRPr="00324DB7">
              <w:t>.</w:t>
            </w:r>
          </w:p>
        </w:tc>
      </w:tr>
      <w:tr w:rsidR="005654CB" w:rsidRPr="00324DB7" w14:paraId="60ACCCA9" w14:textId="77777777" w:rsidTr="00182776">
        <w:trPr>
          <w:jc w:val="center"/>
        </w:trPr>
        <w:tc>
          <w:tcPr>
            <w:tcW w:w="925" w:type="pct"/>
            <w:tcMar>
              <w:top w:w="0" w:type="dxa"/>
              <w:left w:w="28" w:type="dxa"/>
              <w:bottom w:w="0" w:type="dxa"/>
              <w:right w:w="108" w:type="dxa"/>
            </w:tcMar>
          </w:tcPr>
          <w:p w14:paraId="04DEB840" w14:textId="77777777" w:rsidR="005654CB" w:rsidRPr="00324DB7" w:rsidRDefault="005654CB" w:rsidP="00CD7E50">
            <w:pPr>
              <w:pStyle w:val="TAL"/>
            </w:pPr>
            <w:r w:rsidRPr="00324DB7">
              <w:t>callbackReference</w:t>
            </w:r>
          </w:p>
        </w:tc>
        <w:tc>
          <w:tcPr>
            <w:tcW w:w="1024" w:type="pct"/>
            <w:tcMar>
              <w:top w:w="0" w:type="dxa"/>
              <w:left w:w="28" w:type="dxa"/>
              <w:bottom w:w="0" w:type="dxa"/>
              <w:right w:w="108" w:type="dxa"/>
            </w:tcMar>
          </w:tcPr>
          <w:p w14:paraId="6F4F1E14" w14:textId="0AF6DE33" w:rsidR="005654CB" w:rsidRPr="00324DB7" w:rsidRDefault="007E0E17" w:rsidP="00CD7E50">
            <w:pPr>
              <w:pStyle w:val="TAL"/>
            </w:pPr>
            <w:r w:rsidRPr="009364B4">
              <w:t>Uri</w:t>
            </w:r>
          </w:p>
        </w:tc>
        <w:tc>
          <w:tcPr>
            <w:tcW w:w="655" w:type="pct"/>
            <w:tcMar>
              <w:top w:w="0" w:type="dxa"/>
              <w:left w:w="28" w:type="dxa"/>
              <w:bottom w:w="0" w:type="dxa"/>
              <w:right w:w="108" w:type="dxa"/>
            </w:tcMar>
          </w:tcPr>
          <w:p w14:paraId="4941D343" w14:textId="0729EB19" w:rsidR="005654CB" w:rsidRPr="00324DB7" w:rsidRDefault="00E16D99" w:rsidP="00CD7E50">
            <w:pPr>
              <w:pStyle w:val="TAL"/>
            </w:pPr>
            <w:r w:rsidRPr="00324DB7">
              <w:t>0..</w:t>
            </w:r>
            <w:r w:rsidR="005654CB" w:rsidRPr="00324DB7">
              <w:t>1</w:t>
            </w:r>
          </w:p>
        </w:tc>
        <w:tc>
          <w:tcPr>
            <w:tcW w:w="2396" w:type="pct"/>
            <w:tcMar>
              <w:top w:w="0" w:type="dxa"/>
              <w:left w:w="28" w:type="dxa"/>
              <w:bottom w:w="0" w:type="dxa"/>
              <w:right w:w="108" w:type="dxa"/>
            </w:tcMar>
          </w:tcPr>
          <w:p w14:paraId="7D527DB0" w14:textId="6E9E9001" w:rsidR="005654CB" w:rsidRPr="00324DB7" w:rsidRDefault="00E16D99" w:rsidP="00CD7E50">
            <w:pPr>
              <w:pStyle w:val="TAL"/>
            </w:pPr>
            <w:r w:rsidRPr="009364B4">
              <w:rPr>
                <w:rFonts w:eastAsiaTheme="minorEastAsia"/>
                <w:lang w:eastAsia="ko-KR"/>
              </w:rPr>
              <w:t>URI</w:t>
            </w:r>
            <w:r w:rsidRPr="00324DB7">
              <w:rPr>
                <w:rFonts w:eastAsiaTheme="minorEastAsia"/>
                <w:lang w:eastAsia="ko-KR"/>
              </w:rPr>
              <w:t xml:space="preserve"> exposed by the client on which to receive notifications via </w:t>
            </w:r>
            <w:r w:rsidRPr="009364B4">
              <w:rPr>
                <w:rFonts w:eastAsiaTheme="minorEastAsia"/>
                <w:lang w:eastAsia="ko-KR"/>
              </w:rPr>
              <w:t>HTTP</w:t>
            </w:r>
            <w:r w:rsidRPr="00324DB7">
              <w:rPr>
                <w:rFonts w:eastAsiaTheme="minorEastAsia"/>
                <w:lang w:eastAsia="ko-KR"/>
              </w:rPr>
              <w:t>.</w:t>
            </w:r>
            <w:r w:rsidRPr="00324DB7">
              <w:rPr>
                <w:rFonts w:cs="Arial"/>
                <w:szCs w:val="18"/>
              </w:rPr>
              <w:t xml:space="preserve"> </w:t>
            </w:r>
            <w:r w:rsidR="002614E7" w:rsidRPr="00324DB7">
              <w:t>See note.</w:t>
            </w:r>
          </w:p>
        </w:tc>
      </w:tr>
      <w:tr w:rsidR="00E16D99" w:rsidRPr="00324DB7" w14:paraId="5A367DAB" w14:textId="77777777" w:rsidTr="00182776">
        <w:trPr>
          <w:jc w:val="center"/>
        </w:trPr>
        <w:tc>
          <w:tcPr>
            <w:tcW w:w="925" w:type="pct"/>
            <w:tcMar>
              <w:top w:w="0" w:type="dxa"/>
              <w:left w:w="28" w:type="dxa"/>
              <w:bottom w:w="0" w:type="dxa"/>
              <w:right w:w="108" w:type="dxa"/>
            </w:tcMar>
          </w:tcPr>
          <w:p w14:paraId="2C62857A" w14:textId="2E56C1B3" w:rsidR="00E16D99" w:rsidRPr="00324DB7" w:rsidRDefault="00E16D99" w:rsidP="00E16D99">
            <w:pPr>
              <w:pStyle w:val="TAL"/>
            </w:pPr>
            <w:r w:rsidRPr="00324DB7">
              <w:t>requestTestNotification</w:t>
            </w:r>
          </w:p>
        </w:tc>
        <w:tc>
          <w:tcPr>
            <w:tcW w:w="1024" w:type="pct"/>
            <w:tcMar>
              <w:top w:w="0" w:type="dxa"/>
              <w:left w:w="28" w:type="dxa"/>
              <w:bottom w:w="0" w:type="dxa"/>
              <w:right w:w="108" w:type="dxa"/>
            </w:tcMar>
          </w:tcPr>
          <w:p w14:paraId="5AA75F4D" w14:textId="5151ABE5" w:rsidR="00E16D99" w:rsidRPr="00324DB7" w:rsidDel="007E0E17" w:rsidRDefault="00E16D99" w:rsidP="00E16D99">
            <w:pPr>
              <w:pStyle w:val="TAL"/>
            </w:pPr>
            <w:r w:rsidRPr="00324DB7">
              <w:t>Boolean</w:t>
            </w:r>
          </w:p>
        </w:tc>
        <w:tc>
          <w:tcPr>
            <w:tcW w:w="655" w:type="pct"/>
            <w:tcMar>
              <w:top w:w="0" w:type="dxa"/>
              <w:left w:w="28" w:type="dxa"/>
              <w:bottom w:w="0" w:type="dxa"/>
              <w:right w:w="108" w:type="dxa"/>
            </w:tcMar>
          </w:tcPr>
          <w:p w14:paraId="61FFFFD6" w14:textId="453C4F0D" w:rsidR="00E16D99" w:rsidRPr="00324DB7" w:rsidRDefault="00E16D99" w:rsidP="00E16D99">
            <w:pPr>
              <w:pStyle w:val="TAL"/>
            </w:pPr>
            <w:r w:rsidRPr="00324DB7">
              <w:t>0..1</w:t>
            </w:r>
          </w:p>
        </w:tc>
        <w:tc>
          <w:tcPr>
            <w:tcW w:w="2396" w:type="pct"/>
            <w:tcMar>
              <w:top w:w="0" w:type="dxa"/>
              <w:left w:w="28" w:type="dxa"/>
              <w:bottom w:w="0" w:type="dxa"/>
              <w:right w:w="108" w:type="dxa"/>
            </w:tcMar>
          </w:tcPr>
          <w:p w14:paraId="3506A00A" w14:textId="624FB518" w:rsidR="00E16D99" w:rsidRPr="00324DB7" w:rsidRDefault="00E16D99" w:rsidP="00E16D99">
            <w:pPr>
              <w:pStyle w:val="TAL"/>
              <w:rPr>
                <w:rFonts w:eastAsiaTheme="minorEastAsia"/>
                <w:lang w:eastAsia="ko-KR"/>
              </w:rPr>
            </w:pPr>
            <w:r w:rsidRPr="00324DB7">
              <w:rPr>
                <w:rFonts w:cs="Arial"/>
                <w:szCs w:val="18"/>
              </w:rPr>
              <w:t xml:space="preserve">Shall be set to TRUE by the service consumer to request a test </w:t>
            </w:r>
            <w:r w:rsidRPr="00324DB7">
              <w:rPr>
                <w:szCs w:val="18"/>
              </w:rPr>
              <w:t>notification</w:t>
            </w:r>
            <w:r w:rsidRPr="00324DB7">
              <w:rPr>
                <w:rFonts w:cs="Arial"/>
                <w:szCs w:val="18"/>
              </w:rPr>
              <w:t xml:space="preserve"> via </w:t>
            </w:r>
            <w:r w:rsidRPr="009364B4">
              <w:rPr>
                <w:rFonts w:cs="Arial"/>
                <w:szCs w:val="18"/>
              </w:rPr>
              <w:t>HTTP</w:t>
            </w:r>
            <w:r w:rsidRPr="00324DB7">
              <w:rPr>
                <w:rFonts w:cs="Arial"/>
                <w:szCs w:val="18"/>
              </w:rPr>
              <w:t xml:space="preserve"> on the callbackReference </w:t>
            </w:r>
            <w:r w:rsidRPr="009364B4">
              <w:rPr>
                <w:rFonts w:cs="Arial"/>
                <w:szCs w:val="18"/>
              </w:rPr>
              <w:t>URI</w:t>
            </w:r>
            <w:r w:rsidRPr="00324DB7">
              <w:rPr>
                <w:rFonts w:cs="Arial"/>
                <w:szCs w:val="18"/>
              </w:rPr>
              <w:t xml:space="preserve">, </w:t>
            </w:r>
            <w:r w:rsidRPr="00324DB7">
              <w:rPr>
                <w:rFonts w:cs="Arial"/>
                <w:szCs w:val="18"/>
                <w:lang w:eastAsia="ko-KR"/>
              </w:rPr>
              <w:t xml:space="preserve">specified in </w:t>
            </w:r>
            <w:r w:rsidRPr="009364B4">
              <w:rPr>
                <w:rFonts w:cs="Arial"/>
                <w:szCs w:val="18"/>
                <w:lang w:eastAsia="ko-KR"/>
              </w:rPr>
              <w:t>ETSI GS MEC 009</w:t>
            </w:r>
            <w:r w:rsidR="0004540A" w:rsidRPr="009364B4">
              <w:rPr>
                <w:rFonts w:cs="Arial"/>
                <w:szCs w:val="18"/>
                <w:lang w:eastAsia="ko-KR"/>
              </w:rPr>
              <w:t xml:space="preserve"> [</w:t>
            </w:r>
            <w:r w:rsidR="0004540A" w:rsidRPr="009364B4">
              <w:rPr>
                <w:rFonts w:cs="Arial"/>
                <w:szCs w:val="18"/>
                <w:lang w:eastAsia="ko-KR"/>
              </w:rPr>
              <w:fldChar w:fldCharType="begin"/>
            </w:r>
            <w:r w:rsidR="008B664B" w:rsidRPr="009364B4">
              <w:rPr>
                <w:rFonts w:cs="Arial"/>
                <w:szCs w:val="18"/>
                <w:lang w:eastAsia="ko-KR"/>
              </w:rPr>
              <w:instrText xml:space="preserve">REF REF_GSMEC009  \h </w:instrText>
            </w:r>
            <w:r w:rsidR="0004540A" w:rsidRPr="009364B4">
              <w:rPr>
                <w:rFonts w:cs="Arial"/>
                <w:szCs w:val="18"/>
                <w:lang w:eastAsia="ko-KR"/>
              </w:rPr>
            </w:r>
            <w:r w:rsidR="0004540A" w:rsidRPr="009364B4">
              <w:rPr>
                <w:rFonts w:cs="Arial"/>
                <w:szCs w:val="18"/>
                <w:lang w:eastAsia="ko-KR"/>
              </w:rPr>
              <w:fldChar w:fldCharType="separate"/>
            </w:r>
            <w:r w:rsidR="008B664B" w:rsidRPr="009364B4">
              <w:rPr>
                <w:noProof/>
              </w:rPr>
              <w:t>6</w:t>
            </w:r>
            <w:r w:rsidR="0004540A" w:rsidRPr="009364B4">
              <w:rPr>
                <w:rFonts w:cs="Arial"/>
                <w:szCs w:val="18"/>
                <w:lang w:eastAsia="ko-KR"/>
              </w:rPr>
              <w:fldChar w:fldCharType="end"/>
            </w:r>
            <w:r w:rsidR="0004540A" w:rsidRPr="009364B4">
              <w:rPr>
                <w:rFonts w:cs="Arial"/>
                <w:szCs w:val="18"/>
                <w:lang w:eastAsia="ko-KR"/>
              </w:rPr>
              <w:t>]</w:t>
            </w:r>
            <w:r w:rsidRPr="00324DB7">
              <w:rPr>
                <w:rFonts w:cs="Arial"/>
                <w:szCs w:val="18"/>
              </w:rPr>
              <w:t xml:space="preserve">, as described in </w:t>
            </w:r>
            <w:r w:rsidR="002614E7" w:rsidRPr="00324DB7">
              <w:rPr>
                <w:rFonts w:cs="Arial"/>
                <w:szCs w:val="18"/>
              </w:rPr>
              <w:t>clause</w:t>
            </w:r>
            <w:r w:rsidRPr="00324DB7">
              <w:rPr>
                <w:rFonts w:cs="Arial"/>
                <w:szCs w:val="18"/>
              </w:rPr>
              <w:t xml:space="preserve"> 6.12a.</w:t>
            </w:r>
            <w:r w:rsidR="002614E7" w:rsidRPr="00324DB7">
              <w:rPr>
                <w:rFonts w:cs="Arial"/>
                <w:szCs w:val="18"/>
              </w:rPr>
              <w:t xml:space="preserve"> </w:t>
            </w:r>
          </w:p>
        </w:tc>
      </w:tr>
      <w:tr w:rsidR="00E16D99" w:rsidRPr="00324DB7" w14:paraId="221F09C1" w14:textId="77777777" w:rsidTr="00182776">
        <w:trPr>
          <w:jc w:val="center"/>
        </w:trPr>
        <w:tc>
          <w:tcPr>
            <w:tcW w:w="925" w:type="pct"/>
            <w:tcMar>
              <w:top w:w="0" w:type="dxa"/>
              <w:left w:w="28" w:type="dxa"/>
              <w:bottom w:w="0" w:type="dxa"/>
              <w:right w:w="108" w:type="dxa"/>
            </w:tcMar>
          </w:tcPr>
          <w:p w14:paraId="0600BDA2" w14:textId="75384BD4" w:rsidR="00E16D99" w:rsidRPr="00324DB7" w:rsidRDefault="00E16D99" w:rsidP="00E16D99">
            <w:pPr>
              <w:pStyle w:val="TAL"/>
            </w:pPr>
            <w:r w:rsidRPr="00324DB7">
              <w:t>websockNotifConfig</w:t>
            </w:r>
          </w:p>
        </w:tc>
        <w:tc>
          <w:tcPr>
            <w:tcW w:w="1024" w:type="pct"/>
            <w:tcMar>
              <w:top w:w="0" w:type="dxa"/>
              <w:left w:w="28" w:type="dxa"/>
              <w:bottom w:w="0" w:type="dxa"/>
              <w:right w:w="108" w:type="dxa"/>
            </w:tcMar>
          </w:tcPr>
          <w:p w14:paraId="657790AB" w14:textId="0BC1EB58" w:rsidR="00E16D99" w:rsidRPr="00324DB7" w:rsidDel="007E0E17" w:rsidRDefault="00E16D99" w:rsidP="00E16D99">
            <w:pPr>
              <w:pStyle w:val="TAL"/>
            </w:pPr>
            <w:r w:rsidRPr="00324DB7">
              <w:t>WebsockNotifConfig</w:t>
            </w:r>
          </w:p>
        </w:tc>
        <w:tc>
          <w:tcPr>
            <w:tcW w:w="655" w:type="pct"/>
            <w:tcMar>
              <w:top w:w="0" w:type="dxa"/>
              <w:left w:w="28" w:type="dxa"/>
              <w:bottom w:w="0" w:type="dxa"/>
              <w:right w:w="108" w:type="dxa"/>
            </w:tcMar>
          </w:tcPr>
          <w:p w14:paraId="36F5DF64" w14:textId="296E5507" w:rsidR="00E16D99" w:rsidRPr="00324DB7" w:rsidRDefault="00E16D99" w:rsidP="00E16D99">
            <w:pPr>
              <w:pStyle w:val="TAL"/>
            </w:pPr>
            <w:r w:rsidRPr="00324DB7">
              <w:t>0..1</w:t>
            </w:r>
          </w:p>
        </w:tc>
        <w:tc>
          <w:tcPr>
            <w:tcW w:w="2396" w:type="pct"/>
            <w:tcMar>
              <w:top w:w="0" w:type="dxa"/>
              <w:left w:w="28" w:type="dxa"/>
              <w:bottom w:w="0" w:type="dxa"/>
              <w:right w:w="108" w:type="dxa"/>
            </w:tcMar>
          </w:tcPr>
          <w:p w14:paraId="1187CF0E" w14:textId="5DB47915" w:rsidR="00E16D99" w:rsidRPr="00324DB7" w:rsidRDefault="00E16D99" w:rsidP="00E16D99">
            <w:pPr>
              <w:pStyle w:val="TAL"/>
              <w:rPr>
                <w:rFonts w:eastAsiaTheme="minorEastAsia"/>
                <w:lang w:eastAsia="ko-KR"/>
              </w:rPr>
            </w:pPr>
            <w:r w:rsidRPr="00324DB7">
              <w:rPr>
                <w:rFonts w:cs="Arial"/>
                <w:szCs w:val="18"/>
              </w:rPr>
              <w:t xml:space="preserve">Provides details to negotiate and signal the use of a Websocket connection between </w:t>
            </w:r>
            <w:r w:rsidRPr="009364B4">
              <w:rPr>
                <w:rFonts w:cs="Arial"/>
                <w:szCs w:val="18"/>
              </w:rPr>
              <w:t>RNIS</w:t>
            </w:r>
            <w:r w:rsidRPr="00324DB7">
              <w:rPr>
                <w:rFonts w:cs="Arial"/>
                <w:szCs w:val="18"/>
              </w:rPr>
              <w:t xml:space="preserve"> and the service consumer for notifications. </w:t>
            </w:r>
            <w:r w:rsidR="002614E7" w:rsidRPr="00324DB7">
              <w:t>See note.</w:t>
            </w:r>
          </w:p>
        </w:tc>
      </w:tr>
      <w:tr w:rsidR="00596787" w:rsidRPr="00324DB7" w14:paraId="738892AC" w14:textId="77777777" w:rsidTr="00182776">
        <w:trPr>
          <w:jc w:val="center"/>
        </w:trPr>
        <w:tc>
          <w:tcPr>
            <w:tcW w:w="925" w:type="pct"/>
            <w:tcMar>
              <w:top w:w="0" w:type="dxa"/>
              <w:left w:w="28" w:type="dxa"/>
              <w:bottom w:w="0" w:type="dxa"/>
              <w:right w:w="108" w:type="dxa"/>
            </w:tcMar>
          </w:tcPr>
          <w:p w14:paraId="603455D2" w14:textId="77777777" w:rsidR="00596787" w:rsidRPr="00324DB7" w:rsidRDefault="00596787" w:rsidP="00596787">
            <w:pPr>
              <w:pStyle w:val="TAL"/>
            </w:pPr>
            <w:r w:rsidRPr="00324DB7">
              <w:rPr>
                <w:rFonts w:cs="Arial"/>
                <w:szCs w:val="18"/>
              </w:rPr>
              <w:t>_links</w:t>
            </w:r>
          </w:p>
        </w:tc>
        <w:tc>
          <w:tcPr>
            <w:tcW w:w="1024" w:type="pct"/>
            <w:tcMar>
              <w:top w:w="0" w:type="dxa"/>
              <w:left w:w="28" w:type="dxa"/>
              <w:bottom w:w="0" w:type="dxa"/>
              <w:right w:w="108" w:type="dxa"/>
            </w:tcMar>
          </w:tcPr>
          <w:p w14:paraId="52CD3EBE" w14:textId="77777777" w:rsidR="00596787" w:rsidRPr="00324DB7" w:rsidRDefault="00596787" w:rsidP="00596787">
            <w:pPr>
              <w:pStyle w:val="TAL"/>
            </w:pPr>
            <w:r w:rsidRPr="00324DB7">
              <w:rPr>
                <w:rFonts w:cs="Arial"/>
                <w:szCs w:val="18"/>
              </w:rPr>
              <w:t>Structure (inlined)</w:t>
            </w:r>
          </w:p>
        </w:tc>
        <w:tc>
          <w:tcPr>
            <w:tcW w:w="655" w:type="pct"/>
            <w:tcMar>
              <w:top w:w="0" w:type="dxa"/>
              <w:left w:w="28" w:type="dxa"/>
              <w:bottom w:w="0" w:type="dxa"/>
              <w:right w:w="108" w:type="dxa"/>
            </w:tcMar>
          </w:tcPr>
          <w:p w14:paraId="26ECD69E" w14:textId="77777777" w:rsidR="00596787" w:rsidRPr="00324DB7" w:rsidRDefault="00596787" w:rsidP="00596787">
            <w:pPr>
              <w:pStyle w:val="TAL"/>
            </w:pPr>
            <w:r w:rsidRPr="00324DB7">
              <w:t>0..1</w:t>
            </w:r>
          </w:p>
        </w:tc>
        <w:tc>
          <w:tcPr>
            <w:tcW w:w="2396" w:type="pct"/>
            <w:tcMar>
              <w:top w:w="0" w:type="dxa"/>
              <w:left w:w="28" w:type="dxa"/>
              <w:bottom w:w="0" w:type="dxa"/>
              <w:right w:w="108" w:type="dxa"/>
            </w:tcMar>
          </w:tcPr>
          <w:p w14:paraId="66F22BD6" w14:textId="7299D936" w:rsidR="00596787" w:rsidRPr="00324DB7" w:rsidRDefault="00574F13" w:rsidP="00596787">
            <w:pPr>
              <w:pStyle w:val="TAL"/>
            </w:pPr>
            <w:r w:rsidRPr="00324DB7">
              <w:t>Hyperlink</w:t>
            </w:r>
            <w:r w:rsidR="00596787" w:rsidRPr="00324DB7">
              <w:t xml:space="preserve"> related to the resource. This shall be only included in the </w:t>
            </w:r>
            <w:r w:rsidR="00596787" w:rsidRPr="009364B4">
              <w:t>HTTP</w:t>
            </w:r>
            <w:r w:rsidR="00596787" w:rsidRPr="00324DB7">
              <w:t xml:space="preserve"> responses and in </w:t>
            </w:r>
            <w:r w:rsidR="00596787" w:rsidRPr="009364B4">
              <w:t>HTTP</w:t>
            </w:r>
            <w:r w:rsidR="00596787" w:rsidRPr="00324DB7">
              <w:t xml:space="preserve"> PUT requests</w:t>
            </w:r>
            <w:r w:rsidR="00E07069" w:rsidRPr="00324DB7">
              <w:t>.</w:t>
            </w:r>
          </w:p>
        </w:tc>
      </w:tr>
      <w:tr w:rsidR="00596787" w:rsidRPr="00324DB7" w14:paraId="308C8740" w14:textId="77777777" w:rsidTr="00182776">
        <w:trPr>
          <w:jc w:val="center"/>
        </w:trPr>
        <w:tc>
          <w:tcPr>
            <w:tcW w:w="925" w:type="pct"/>
            <w:tcMar>
              <w:top w:w="0" w:type="dxa"/>
              <w:left w:w="28" w:type="dxa"/>
              <w:bottom w:w="0" w:type="dxa"/>
              <w:right w:w="108" w:type="dxa"/>
            </w:tcMar>
          </w:tcPr>
          <w:p w14:paraId="596FB9D5" w14:textId="77777777" w:rsidR="00596787" w:rsidRPr="00324DB7" w:rsidRDefault="00596787" w:rsidP="00596787">
            <w:pPr>
              <w:pStyle w:val="TAL"/>
            </w:pPr>
            <w:r w:rsidRPr="00324DB7">
              <w:t>&gt;self</w:t>
            </w:r>
          </w:p>
        </w:tc>
        <w:tc>
          <w:tcPr>
            <w:tcW w:w="1024" w:type="pct"/>
            <w:tcMar>
              <w:top w:w="0" w:type="dxa"/>
              <w:left w:w="28" w:type="dxa"/>
              <w:bottom w:w="0" w:type="dxa"/>
              <w:right w:w="108" w:type="dxa"/>
            </w:tcMar>
          </w:tcPr>
          <w:p w14:paraId="2E390934" w14:textId="77777777" w:rsidR="00596787" w:rsidRPr="00324DB7" w:rsidRDefault="00596787" w:rsidP="00596787">
            <w:pPr>
              <w:pStyle w:val="TAL"/>
            </w:pPr>
            <w:r w:rsidRPr="00324DB7">
              <w:t>LinkType</w:t>
            </w:r>
          </w:p>
        </w:tc>
        <w:tc>
          <w:tcPr>
            <w:tcW w:w="655" w:type="pct"/>
            <w:tcMar>
              <w:top w:w="0" w:type="dxa"/>
              <w:left w:w="28" w:type="dxa"/>
              <w:bottom w:w="0" w:type="dxa"/>
              <w:right w:w="108" w:type="dxa"/>
            </w:tcMar>
          </w:tcPr>
          <w:p w14:paraId="5D22EE26" w14:textId="77777777" w:rsidR="00596787" w:rsidRPr="00324DB7" w:rsidRDefault="00596787" w:rsidP="00596787">
            <w:pPr>
              <w:pStyle w:val="TAL"/>
            </w:pPr>
            <w:r w:rsidRPr="00324DB7">
              <w:t>1</w:t>
            </w:r>
          </w:p>
        </w:tc>
        <w:tc>
          <w:tcPr>
            <w:tcW w:w="2396" w:type="pct"/>
            <w:tcMar>
              <w:top w:w="0" w:type="dxa"/>
              <w:left w:w="28" w:type="dxa"/>
              <w:bottom w:w="0" w:type="dxa"/>
              <w:right w:w="108" w:type="dxa"/>
            </w:tcMar>
          </w:tcPr>
          <w:p w14:paraId="201714FA" w14:textId="76A2DB0A" w:rsidR="00596787" w:rsidRPr="00324DB7" w:rsidRDefault="000D76E3" w:rsidP="00596787">
            <w:pPr>
              <w:pStyle w:val="TAL"/>
            </w:pPr>
            <w:r w:rsidRPr="00324DB7">
              <w:rPr>
                <w:rFonts w:cs="Arial"/>
                <w:szCs w:val="18"/>
              </w:rPr>
              <w:t>Self-referring</w:t>
            </w:r>
            <w:r w:rsidR="00596787" w:rsidRPr="00324DB7">
              <w:rPr>
                <w:rFonts w:cs="Arial"/>
                <w:szCs w:val="18"/>
              </w:rPr>
              <w:t xml:space="preserve"> </w:t>
            </w:r>
            <w:r w:rsidR="00596787" w:rsidRPr="009364B4">
              <w:rPr>
                <w:rFonts w:cs="Arial"/>
                <w:szCs w:val="18"/>
              </w:rPr>
              <w:t>URI</w:t>
            </w:r>
            <w:r w:rsidR="00596787" w:rsidRPr="00324DB7">
              <w:rPr>
                <w:rFonts w:cs="Arial"/>
                <w:szCs w:val="18"/>
              </w:rPr>
              <w:t xml:space="preserve">. The </w:t>
            </w:r>
            <w:r w:rsidR="00596787" w:rsidRPr="009364B4">
              <w:rPr>
                <w:rFonts w:cs="Arial"/>
                <w:szCs w:val="18"/>
              </w:rPr>
              <w:t>URI</w:t>
            </w:r>
            <w:r w:rsidR="00596787" w:rsidRPr="00324DB7">
              <w:rPr>
                <w:rFonts w:cs="Arial"/>
                <w:szCs w:val="18"/>
              </w:rPr>
              <w:t xml:space="preserve"> shall be unique within the </w:t>
            </w:r>
            <w:r w:rsidR="00596787" w:rsidRPr="009364B4">
              <w:rPr>
                <w:rFonts w:cs="Arial"/>
                <w:szCs w:val="18"/>
              </w:rPr>
              <w:t>RNI</w:t>
            </w:r>
            <w:r w:rsidR="00596787" w:rsidRPr="00324DB7">
              <w:rPr>
                <w:rFonts w:cs="Arial"/>
                <w:szCs w:val="18"/>
              </w:rPr>
              <w:t xml:space="preserve"> </w:t>
            </w:r>
            <w:r w:rsidR="00596787" w:rsidRPr="009364B4">
              <w:rPr>
                <w:rFonts w:cs="Arial"/>
                <w:szCs w:val="18"/>
              </w:rPr>
              <w:t>API</w:t>
            </w:r>
            <w:r w:rsidR="00596787" w:rsidRPr="00324DB7">
              <w:rPr>
                <w:rFonts w:cs="Arial"/>
                <w:szCs w:val="18"/>
              </w:rPr>
              <w:t xml:space="preserve"> as it acts as an ID for the subscription.</w:t>
            </w:r>
          </w:p>
        </w:tc>
      </w:tr>
      <w:tr w:rsidR="00596787" w:rsidRPr="00324DB7" w14:paraId="610AE935" w14:textId="77777777" w:rsidTr="00182776">
        <w:trPr>
          <w:jc w:val="center"/>
        </w:trPr>
        <w:tc>
          <w:tcPr>
            <w:tcW w:w="925" w:type="pct"/>
            <w:tcMar>
              <w:top w:w="0" w:type="dxa"/>
              <w:left w:w="28" w:type="dxa"/>
              <w:bottom w:w="0" w:type="dxa"/>
              <w:right w:w="108" w:type="dxa"/>
            </w:tcMar>
          </w:tcPr>
          <w:p w14:paraId="1A2D6038" w14:textId="77777777" w:rsidR="00596787" w:rsidRPr="00324DB7" w:rsidRDefault="00596787" w:rsidP="00596787">
            <w:pPr>
              <w:pStyle w:val="TAL"/>
            </w:pPr>
            <w:r w:rsidRPr="00324DB7">
              <w:t>filterCriteriaAssoc</w:t>
            </w:r>
          </w:p>
        </w:tc>
        <w:tc>
          <w:tcPr>
            <w:tcW w:w="1024" w:type="pct"/>
            <w:tcMar>
              <w:top w:w="0" w:type="dxa"/>
              <w:left w:w="28" w:type="dxa"/>
              <w:bottom w:w="0" w:type="dxa"/>
              <w:right w:w="108" w:type="dxa"/>
            </w:tcMar>
          </w:tcPr>
          <w:p w14:paraId="59D10023" w14:textId="77777777" w:rsidR="00596787" w:rsidRPr="00324DB7" w:rsidDel="009713FB" w:rsidRDefault="00596787" w:rsidP="00596787">
            <w:pPr>
              <w:pStyle w:val="TAL"/>
            </w:pPr>
            <w:r w:rsidRPr="00324DB7">
              <w:rPr>
                <w:rFonts w:cs="Arial"/>
                <w:szCs w:val="18"/>
              </w:rPr>
              <w:t>Structure (inlined)</w:t>
            </w:r>
          </w:p>
        </w:tc>
        <w:tc>
          <w:tcPr>
            <w:tcW w:w="655" w:type="pct"/>
            <w:tcMar>
              <w:top w:w="0" w:type="dxa"/>
              <w:left w:w="28" w:type="dxa"/>
              <w:bottom w:w="0" w:type="dxa"/>
              <w:right w:w="108" w:type="dxa"/>
            </w:tcMar>
          </w:tcPr>
          <w:p w14:paraId="41FF169B" w14:textId="77777777" w:rsidR="00596787" w:rsidRPr="00324DB7" w:rsidRDefault="00596787" w:rsidP="00596787">
            <w:pPr>
              <w:pStyle w:val="TAL"/>
            </w:pPr>
            <w:r w:rsidRPr="00324DB7">
              <w:t>1</w:t>
            </w:r>
          </w:p>
        </w:tc>
        <w:tc>
          <w:tcPr>
            <w:tcW w:w="2396" w:type="pct"/>
            <w:tcMar>
              <w:top w:w="0" w:type="dxa"/>
              <w:left w:w="28" w:type="dxa"/>
              <w:bottom w:w="0" w:type="dxa"/>
              <w:right w:w="108" w:type="dxa"/>
            </w:tcMar>
          </w:tcPr>
          <w:p w14:paraId="7213149E" w14:textId="77777777" w:rsidR="00596787" w:rsidRPr="00324DB7" w:rsidRDefault="00596787" w:rsidP="00596787">
            <w:pPr>
              <w:pStyle w:val="TAL"/>
              <w:rPr>
                <w:rFonts w:cs="Arial"/>
                <w:szCs w:val="18"/>
              </w:rPr>
            </w:pPr>
            <w:r w:rsidRPr="00324DB7">
              <w:rPr>
                <w:rFonts w:cs="Arial"/>
                <w:szCs w:val="18"/>
              </w:rPr>
              <w:t>List of filtering criteria for the subscription. Any filtering criteria from below, which is included in the request, shall also be included in the response.</w:t>
            </w:r>
          </w:p>
        </w:tc>
      </w:tr>
      <w:tr w:rsidR="00596787" w:rsidRPr="00324DB7" w14:paraId="45071E34" w14:textId="77777777" w:rsidTr="00182776">
        <w:trPr>
          <w:jc w:val="center"/>
        </w:trPr>
        <w:tc>
          <w:tcPr>
            <w:tcW w:w="925" w:type="pct"/>
            <w:tcMar>
              <w:top w:w="0" w:type="dxa"/>
              <w:left w:w="28" w:type="dxa"/>
              <w:bottom w:w="0" w:type="dxa"/>
              <w:right w:w="108" w:type="dxa"/>
            </w:tcMar>
          </w:tcPr>
          <w:p w14:paraId="7AA1812C" w14:textId="4AEE6085" w:rsidR="00596787" w:rsidRPr="00324DB7" w:rsidRDefault="00596787" w:rsidP="00596787">
            <w:pPr>
              <w:pStyle w:val="TAL"/>
            </w:pPr>
            <w:r w:rsidRPr="00324DB7">
              <w:t>&gt;</w:t>
            </w:r>
            <w:r w:rsidR="002A645A" w:rsidRPr="00324DB7">
              <w:t>appInstanceId</w:t>
            </w:r>
          </w:p>
        </w:tc>
        <w:tc>
          <w:tcPr>
            <w:tcW w:w="1024" w:type="pct"/>
            <w:tcMar>
              <w:top w:w="0" w:type="dxa"/>
              <w:left w:w="28" w:type="dxa"/>
              <w:bottom w:w="0" w:type="dxa"/>
              <w:right w:w="108" w:type="dxa"/>
            </w:tcMar>
            <w:vAlign w:val="center"/>
          </w:tcPr>
          <w:p w14:paraId="20E57CE8" w14:textId="77777777" w:rsidR="00596787" w:rsidRPr="00324DB7" w:rsidRDefault="00596787" w:rsidP="00596787">
            <w:pPr>
              <w:pStyle w:val="TAL"/>
            </w:pPr>
            <w:r w:rsidRPr="00324DB7">
              <w:t>String</w:t>
            </w:r>
          </w:p>
        </w:tc>
        <w:tc>
          <w:tcPr>
            <w:tcW w:w="655" w:type="pct"/>
            <w:tcMar>
              <w:top w:w="0" w:type="dxa"/>
              <w:left w:w="28" w:type="dxa"/>
              <w:bottom w:w="0" w:type="dxa"/>
              <w:right w:w="108" w:type="dxa"/>
            </w:tcMar>
            <w:vAlign w:val="center"/>
          </w:tcPr>
          <w:p w14:paraId="1EF596F1" w14:textId="77777777" w:rsidR="00596787" w:rsidRPr="00324DB7" w:rsidRDefault="00596787" w:rsidP="00596787">
            <w:pPr>
              <w:pStyle w:val="TAL"/>
            </w:pPr>
            <w:r w:rsidRPr="00324DB7">
              <w:t>0..1</w:t>
            </w:r>
          </w:p>
        </w:tc>
        <w:tc>
          <w:tcPr>
            <w:tcW w:w="2396" w:type="pct"/>
            <w:tcMar>
              <w:top w:w="0" w:type="dxa"/>
              <w:left w:w="28" w:type="dxa"/>
              <w:bottom w:w="0" w:type="dxa"/>
              <w:right w:w="108" w:type="dxa"/>
            </w:tcMar>
          </w:tcPr>
          <w:p w14:paraId="4EAC5A0A" w14:textId="3E6E31C7" w:rsidR="00596787" w:rsidRPr="00324DB7" w:rsidRDefault="00596787" w:rsidP="00596787">
            <w:pPr>
              <w:pStyle w:val="TAL"/>
              <w:rPr>
                <w:rFonts w:cs="Arial"/>
                <w:szCs w:val="18"/>
              </w:rPr>
            </w:pPr>
            <w:r w:rsidRPr="00324DB7">
              <w:rPr>
                <w:rFonts w:cs="Arial"/>
                <w:szCs w:val="18"/>
              </w:rPr>
              <w:t xml:space="preserve">Unique identifier for the </w:t>
            </w:r>
            <w:r w:rsidR="00331385" w:rsidRPr="00324DB7">
              <w:rPr>
                <w:rFonts w:cs="Arial"/>
                <w:szCs w:val="18"/>
              </w:rPr>
              <w:t>MEC</w:t>
            </w:r>
            <w:r w:rsidRPr="00324DB7">
              <w:rPr>
                <w:rFonts w:cs="Arial"/>
                <w:szCs w:val="18"/>
              </w:rPr>
              <w:t xml:space="preserve"> application instance.</w:t>
            </w:r>
          </w:p>
        </w:tc>
      </w:tr>
      <w:tr w:rsidR="00596787" w:rsidRPr="00324DB7" w14:paraId="2A69C6A3" w14:textId="77777777" w:rsidTr="00A2588D">
        <w:trPr>
          <w:jc w:val="center"/>
        </w:trPr>
        <w:tc>
          <w:tcPr>
            <w:tcW w:w="925" w:type="pct"/>
            <w:tcMar>
              <w:top w:w="0" w:type="dxa"/>
              <w:left w:w="28" w:type="dxa"/>
              <w:bottom w:w="0" w:type="dxa"/>
              <w:right w:w="108" w:type="dxa"/>
            </w:tcMar>
          </w:tcPr>
          <w:p w14:paraId="3D1E924C" w14:textId="77777777" w:rsidR="00596787" w:rsidRPr="00324DB7" w:rsidRDefault="00596787" w:rsidP="00596787">
            <w:pPr>
              <w:pStyle w:val="TAL"/>
            </w:pPr>
            <w:r w:rsidRPr="00324DB7">
              <w:t>&gt;associateId</w:t>
            </w:r>
          </w:p>
        </w:tc>
        <w:tc>
          <w:tcPr>
            <w:tcW w:w="1024" w:type="pct"/>
            <w:tcMar>
              <w:top w:w="0" w:type="dxa"/>
              <w:left w:w="28" w:type="dxa"/>
              <w:bottom w:w="0" w:type="dxa"/>
              <w:right w:w="108" w:type="dxa"/>
            </w:tcMar>
          </w:tcPr>
          <w:p w14:paraId="58DF4C8B" w14:textId="77777777" w:rsidR="00596787" w:rsidRPr="00324DB7" w:rsidRDefault="00A63872" w:rsidP="00596787">
            <w:pPr>
              <w:pStyle w:val="TAL"/>
            </w:pPr>
            <w:r w:rsidRPr="00324DB7">
              <w:rPr>
                <w:rFonts w:cs="Arial"/>
                <w:szCs w:val="18"/>
              </w:rPr>
              <w:t>AssociateId</w:t>
            </w:r>
          </w:p>
        </w:tc>
        <w:tc>
          <w:tcPr>
            <w:tcW w:w="655" w:type="pct"/>
            <w:tcMar>
              <w:top w:w="0" w:type="dxa"/>
              <w:left w:w="28" w:type="dxa"/>
              <w:bottom w:w="0" w:type="dxa"/>
              <w:right w:w="108" w:type="dxa"/>
            </w:tcMar>
          </w:tcPr>
          <w:p w14:paraId="09884FA9" w14:textId="77777777" w:rsidR="00596787" w:rsidRPr="00324DB7" w:rsidRDefault="00596787" w:rsidP="00596787">
            <w:pPr>
              <w:pStyle w:val="TAL"/>
            </w:pPr>
            <w:r w:rsidRPr="00324DB7">
              <w:t>0..N</w:t>
            </w:r>
          </w:p>
        </w:tc>
        <w:tc>
          <w:tcPr>
            <w:tcW w:w="2396" w:type="pct"/>
            <w:tcMar>
              <w:top w:w="0" w:type="dxa"/>
              <w:left w:w="28" w:type="dxa"/>
              <w:bottom w:w="0" w:type="dxa"/>
              <w:right w:w="108" w:type="dxa"/>
            </w:tcMar>
          </w:tcPr>
          <w:p w14:paraId="4D64ADBB" w14:textId="77777777" w:rsidR="00596787" w:rsidRPr="00324DB7" w:rsidRDefault="00A63872" w:rsidP="00596787">
            <w:pPr>
              <w:pStyle w:val="TAL"/>
              <w:rPr>
                <w:rFonts w:cs="Arial"/>
                <w:szCs w:val="18"/>
              </w:rPr>
            </w:pPr>
            <w:r w:rsidRPr="00324DB7">
              <w:rPr>
                <w:lang w:eastAsia="zh-CN"/>
              </w:rPr>
              <w:t>0</w:t>
            </w:r>
            <w:r w:rsidRPr="00324DB7">
              <w:t xml:space="preserve"> to N identifiers to associate the </w:t>
            </w:r>
            <w:r w:rsidRPr="00324DB7">
              <w:rPr>
                <w:lang w:eastAsia="zh-CN"/>
              </w:rPr>
              <w:t>information</w:t>
            </w:r>
            <w:r w:rsidRPr="00324DB7">
              <w:t xml:space="preserve"> for a specific </w:t>
            </w:r>
            <w:r w:rsidRPr="009364B4">
              <w:t>UE</w:t>
            </w:r>
            <w:r w:rsidRPr="00324DB7">
              <w:t xml:space="preserve"> or flow.</w:t>
            </w:r>
          </w:p>
        </w:tc>
      </w:tr>
      <w:tr w:rsidR="00EB256E" w:rsidRPr="00324DB7" w14:paraId="4B8C563A" w14:textId="77777777" w:rsidTr="00A2588D">
        <w:trPr>
          <w:jc w:val="center"/>
        </w:trPr>
        <w:tc>
          <w:tcPr>
            <w:tcW w:w="925" w:type="pct"/>
            <w:tcMar>
              <w:top w:w="0" w:type="dxa"/>
              <w:left w:w="28" w:type="dxa"/>
              <w:bottom w:w="0" w:type="dxa"/>
              <w:right w:w="108" w:type="dxa"/>
            </w:tcMar>
          </w:tcPr>
          <w:p w14:paraId="6DC3421A" w14:textId="5FD2F0B7" w:rsidR="00EB256E" w:rsidRPr="00324DB7" w:rsidRDefault="00EB256E" w:rsidP="00596787">
            <w:pPr>
              <w:pStyle w:val="TAL"/>
            </w:pPr>
            <w:r w:rsidRPr="00324DB7">
              <w:t>&gt;</w:t>
            </w:r>
            <w:r w:rsidRPr="009364B4">
              <w:t>ecgi</w:t>
            </w:r>
          </w:p>
        </w:tc>
        <w:tc>
          <w:tcPr>
            <w:tcW w:w="1024" w:type="pct"/>
            <w:tcMar>
              <w:top w:w="0" w:type="dxa"/>
              <w:left w:w="28" w:type="dxa"/>
              <w:bottom w:w="0" w:type="dxa"/>
              <w:right w:w="108" w:type="dxa"/>
            </w:tcMar>
          </w:tcPr>
          <w:p w14:paraId="76CBD288" w14:textId="7FE61812" w:rsidR="00EB256E" w:rsidRPr="00324DB7" w:rsidRDefault="00EB256E" w:rsidP="00596787">
            <w:pPr>
              <w:pStyle w:val="TAL"/>
              <w:rPr>
                <w:rFonts w:cs="Arial"/>
                <w:szCs w:val="18"/>
              </w:rPr>
            </w:pPr>
            <w:r w:rsidRPr="009364B4">
              <w:rPr>
                <w:rFonts w:cs="Arial"/>
                <w:szCs w:val="18"/>
              </w:rPr>
              <w:t>Ecgi</w:t>
            </w:r>
          </w:p>
        </w:tc>
        <w:tc>
          <w:tcPr>
            <w:tcW w:w="655" w:type="pct"/>
            <w:tcMar>
              <w:top w:w="0" w:type="dxa"/>
              <w:left w:w="28" w:type="dxa"/>
              <w:bottom w:w="0" w:type="dxa"/>
              <w:right w:w="108" w:type="dxa"/>
            </w:tcMar>
          </w:tcPr>
          <w:p w14:paraId="0458AB9D" w14:textId="0F33C99F" w:rsidR="00EB256E" w:rsidRPr="00324DB7" w:rsidRDefault="00EB256E" w:rsidP="00596787">
            <w:pPr>
              <w:pStyle w:val="TAL"/>
            </w:pPr>
            <w:r w:rsidRPr="00324DB7">
              <w:t>0..N</w:t>
            </w:r>
          </w:p>
        </w:tc>
        <w:tc>
          <w:tcPr>
            <w:tcW w:w="2396" w:type="pct"/>
            <w:tcMar>
              <w:top w:w="0" w:type="dxa"/>
              <w:left w:w="28" w:type="dxa"/>
              <w:bottom w:w="0" w:type="dxa"/>
              <w:right w:w="108" w:type="dxa"/>
            </w:tcMar>
          </w:tcPr>
          <w:p w14:paraId="58BC516B" w14:textId="0D95D858" w:rsidR="00EB256E" w:rsidRPr="00324DB7" w:rsidRDefault="00EB256E" w:rsidP="00596787">
            <w:pPr>
              <w:pStyle w:val="TAL"/>
              <w:rPr>
                <w:lang w:eastAsia="zh-CN"/>
              </w:rPr>
            </w:pPr>
            <w:r w:rsidRPr="009364B4">
              <w:rPr>
                <w:lang w:eastAsia="zh-CN"/>
              </w:rPr>
              <w:t>E-UTRAN</w:t>
            </w:r>
            <w:r w:rsidRPr="00324DB7">
              <w:rPr>
                <w:lang w:eastAsia="zh-CN"/>
              </w:rPr>
              <w:t xml:space="preserve"> </w:t>
            </w:r>
            <w:r w:rsidR="007E0E17" w:rsidRPr="00324DB7">
              <w:rPr>
                <w:lang w:eastAsia="zh-CN"/>
              </w:rPr>
              <w:t xml:space="preserve">Cell </w:t>
            </w:r>
            <w:r w:rsidRPr="00324DB7">
              <w:rPr>
                <w:lang w:eastAsia="zh-CN"/>
              </w:rPr>
              <w:t>Global Identifier.</w:t>
            </w:r>
          </w:p>
        </w:tc>
      </w:tr>
      <w:tr w:rsidR="005B6153" w:rsidRPr="00324DB7" w14:paraId="4E25CE07" w14:textId="77777777" w:rsidTr="00182776">
        <w:trPr>
          <w:jc w:val="center"/>
        </w:trPr>
        <w:tc>
          <w:tcPr>
            <w:tcW w:w="925" w:type="pct"/>
            <w:tcMar>
              <w:top w:w="0" w:type="dxa"/>
              <w:left w:w="28" w:type="dxa"/>
              <w:bottom w:w="0" w:type="dxa"/>
              <w:right w:w="108" w:type="dxa"/>
            </w:tcMar>
          </w:tcPr>
          <w:p w14:paraId="34A0EE50" w14:textId="77777777" w:rsidR="005B6153" w:rsidRPr="00324DB7" w:rsidRDefault="005B6153" w:rsidP="005B6153">
            <w:pPr>
              <w:pStyle w:val="TAL"/>
              <w:rPr>
                <w:rFonts w:cs="Arial"/>
              </w:rPr>
            </w:pPr>
            <w:r w:rsidRPr="00324DB7">
              <w:rPr>
                <w:rFonts w:cs="Arial"/>
                <w:lang w:eastAsia="zh-CN"/>
              </w:rPr>
              <w:t>expiryDeadline</w:t>
            </w:r>
          </w:p>
        </w:tc>
        <w:tc>
          <w:tcPr>
            <w:tcW w:w="1024" w:type="pct"/>
            <w:tcMar>
              <w:top w:w="0" w:type="dxa"/>
              <w:left w:w="28" w:type="dxa"/>
              <w:bottom w:w="0" w:type="dxa"/>
              <w:right w:w="108" w:type="dxa"/>
            </w:tcMar>
          </w:tcPr>
          <w:p w14:paraId="1CE34AA8" w14:textId="77777777" w:rsidR="005B6153" w:rsidRPr="00324DB7" w:rsidRDefault="005B6153" w:rsidP="005B6153">
            <w:pPr>
              <w:pStyle w:val="TAL"/>
              <w:rPr>
                <w:rFonts w:cs="Arial"/>
              </w:rPr>
            </w:pPr>
            <w:r w:rsidRPr="00324DB7">
              <w:rPr>
                <w:lang w:eastAsia="zh-CN"/>
              </w:rPr>
              <w:t>TimeStamp</w:t>
            </w:r>
          </w:p>
        </w:tc>
        <w:tc>
          <w:tcPr>
            <w:tcW w:w="655" w:type="pct"/>
            <w:tcMar>
              <w:top w:w="0" w:type="dxa"/>
              <w:left w:w="28" w:type="dxa"/>
              <w:bottom w:w="0" w:type="dxa"/>
              <w:right w:w="108" w:type="dxa"/>
            </w:tcMar>
          </w:tcPr>
          <w:p w14:paraId="56B3CF78" w14:textId="77777777" w:rsidR="005B6153" w:rsidRPr="00324DB7" w:rsidRDefault="005B6153" w:rsidP="005B6153">
            <w:pPr>
              <w:pStyle w:val="TAL"/>
              <w:rPr>
                <w:rFonts w:cs="Arial"/>
              </w:rPr>
            </w:pPr>
            <w:r w:rsidRPr="00324DB7">
              <w:rPr>
                <w:lang w:eastAsia="zh-CN"/>
              </w:rPr>
              <w:t>0..1</w:t>
            </w:r>
          </w:p>
        </w:tc>
        <w:tc>
          <w:tcPr>
            <w:tcW w:w="2396" w:type="pct"/>
            <w:tcMar>
              <w:top w:w="0" w:type="dxa"/>
              <w:left w:w="28" w:type="dxa"/>
              <w:bottom w:w="0" w:type="dxa"/>
              <w:right w:w="108" w:type="dxa"/>
            </w:tcMar>
          </w:tcPr>
          <w:p w14:paraId="4B2B1086" w14:textId="77777777" w:rsidR="005B6153" w:rsidRPr="00324DB7" w:rsidRDefault="005B6153" w:rsidP="005B6153">
            <w:pPr>
              <w:pStyle w:val="TAL"/>
              <w:rPr>
                <w:rFonts w:cs="Arial"/>
                <w:szCs w:val="18"/>
              </w:rPr>
            </w:pPr>
            <w:r w:rsidRPr="00324DB7">
              <w:rPr>
                <w:lang w:eastAsia="zh-CN"/>
              </w:rPr>
              <w:t>Time stamp</w:t>
            </w:r>
            <w:r w:rsidR="00E07069" w:rsidRPr="00324DB7">
              <w:rPr>
                <w:lang w:eastAsia="zh-CN"/>
              </w:rPr>
              <w:t>.</w:t>
            </w:r>
          </w:p>
        </w:tc>
      </w:tr>
      <w:tr w:rsidR="00E16D99" w:rsidRPr="00324DB7" w14:paraId="7EFDBFCA" w14:textId="77777777" w:rsidTr="00E16D99">
        <w:trPr>
          <w:jc w:val="center"/>
        </w:trPr>
        <w:tc>
          <w:tcPr>
            <w:tcW w:w="5000" w:type="pct"/>
            <w:gridSpan w:val="4"/>
            <w:tcMar>
              <w:top w:w="0" w:type="dxa"/>
              <w:left w:w="28" w:type="dxa"/>
              <w:bottom w:w="0" w:type="dxa"/>
              <w:right w:w="108" w:type="dxa"/>
            </w:tcMar>
          </w:tcPr>
          <w:p w14:paraId="3B8F2EA8" w14:textId="6F81CCF9" w:rsidR="00E16D99" w:rsidRPr="00324DB7" w:rsidRDefault="00E16D99" w:rsidP="00637F65">
            <w:pPr>
              <w:pStyle w:val="TAN"/>
              <w:rPr>
                <w:lang w:eastAsia="zh-CN"/>
              </w:rPr>
            </w:pPr>
            <w:r w:rsidRPr="00324DB7">
              <w:rPr>
                <w:lang w:eastAsia="zh-CN"/>
              </w:rPr>
              <w:t>NOTE</w:t>
            </w:r>
            <w:r w:rsidR="00637F65" w:rsidRPr="00324DB7">
              <w:rPr>
                <w:lang w:eastAsia="zh-CN"/>
              </w:rPr>
              <w:t>:</w:t>
            </w:r>
            <w:r w:rsidR="00637F65" w:rsidRPr="00324DB7">
              <w:rPr>
                <w:lang w:eastAsia="zh-CN"/>
              </w:rPr>
              <w:tab/>
            </w:r>
            <w:r w:rsidRPr="00324DB7">
              <w:rPr>
                <w:lang w:eastAsia="ko-KR"/>
              </w:rPr>
              <w:t>At least one of callbackReference and websockNotifConfig shall be provided by the service consumer.</w:t>
            </w:r>
            <w:r w:rsidR="002614E7" w:rsidRPr="00324DB7">
              <w:rPr>
                <w:lang w:eastAsia="ko-KR"/>
              </w:rPr>
              <w:t xml:space="preserve"> </w:t>
            </w:r>
            <w:r w:rsidRPr="00324DB7">
              <w:rPr>
                <w:lang w:eastAsia="ko-KR"/>
              </w:rPr>
              <w:t xml:space="preserve">If both are provided, it is up to </w:t>
            </w:r>
            <w:r w:rsidRPr="009364B4">
              <w:rPr>
                <w:lang w:eastAsia="ko-KR"/>
              </w:rPr>
              <w:t>RNIS</w:t>
            </w:r>
            <w:r w:rsidRPr="00324DB7">
              <w:rPr>
                <w:lang w:eastAsia="ko-KR"/>
              </w:rPr>
              <w:t xml:space="preserve"> to</w:t>
            </w:r>
            <w:r w:rsidR="006B7E4D" w:rsidRPr="00324DB7">
              <w:rPr>
                <w:lang w:eastAsia="ko-KR"/>
              </w:rPr>
              <w:t xml:space="preserve"> </w:t>
            </w:r>
            <w:r w:rsidR="0096286F" w:rsidRPr="00324DB7">
              <w:rPr>
                <w:lang w:eastAsia="ko-KR"/>
              </w:rPr>
              <w:t>choose</w:t>
            </w:r>
            <w:r w:rsidRPr="00324DB7">
              <w:rPr>
                <w:lang w:eastAsia="ko-KR"/>
              </w:rPr>
              <w:t xml:space="preserve"> an alternative and return only that alternative in the response, specified in </w:t>
            </w:r>
            <w:r w:rsidRPr="009364B4">
              <w:rPr>
                <w:lang w:eastAsia="ko-KR"/>
              </w:rPr>
              <w:t>ETSI GS MEC 009</w:t>
            </w:r>
            <w:r w:rsidR="0004540A" w:rsidRPr="009364B4">
              <w:rPr>
                <w:lang w:eastAsia="ko-KR"/>
              </w:rPr>
              <w:t xml:space="preserve"> [</w:t>
            </w:r>
            <w:r w:rsidR="0004540A" w:rsidRPr="009364B4">
              <w:rPr>
                <w:lang w:eastAsia="ko-KR"/>
              </w:rPr>
              <w:fldChar w:fldCharType="begin"/>
            </w:r>
            <w:r w:rsidR="008B664B" w:rsidRPr="009364B4">
              <w:rPr>
                <w:lang w:eastAsia="ko-KR"/>
              </w:rPr>
              <w:instrText xml:space="preserve">REF REF_GSMEC009  \h </w:instrText>
            </w:r>
            <w:r w:rsidR="0004540A" w:rsidRPr="009364B4">
              <w:rPr>
                <w:lang w:eastAsia="ko-KR"/>
              </w:rPr>
            </w:r>
            <w:r w:rsidR="0004540A" w:rsidRPr="009364B4">
              <w:rPr>
                <w:lang w:eastAsia="ko-KR"/>
              </w:rPr>
              <w:fldChar w:fldCharType="separate"/>
            </w:r>
            <w:r w:rsidR="008B664B" w:rsidRPr="009364B4">
              <w:rPr>
                <w:noProof/>
              </w:rPr>
              <w:t>6</w:t>
            </w:r>
            <w:r w:rsidR="0004540A" w:rsidRPr="009364B4">
              <w:rPr>
                <w:lang w:eastAsia="ko-KR"/>
              </w:rPr>
              <w:fldChar w:fldCharType="end"/>
            </w:r>
            <w:r w:rsidR="0004540A" w:rsidRPr="009364B4">
              <w:rPr>
                <w:lang w:eastAsia="ko-KR"/>
              </w:rPr>
              <w:t>]</w:t>
            </w:r>
            <w:r w:rsidRPr="00324DB7">
              <w:t xml:space="preserve">, as described in </w:t>
            </w:r>
            <w:r w:rsidR="002614E7" w:rsidRPr="00324DB7">
              <w:t>clause</w:t>
            </w:r>
            <w:r w:rsidRPr="00324DB7">
              <w:t xml:space="preserve"> 6.12a.</w:t>
            </w:r>
          </w:p>
        </w:tc>
      </w:tr>
    </w:tbl>
    <w:p w14:paraId="1B5DCB38" w14:textId="77777777" w:rsidR="005654CB" w:rsidRPr="00324DB7" w:rsidRDefault="005654CB" w:rsidP="00305FB8">
      <w:pPr>
        <w:rPr>
          <w:lang w:eastAsia="zh-CN"/>
        </w:rPr>
      </w:pPr>
    </w:p>
    <w:p w14:paraId="7849F3AA" w14:textId="77777777" w:rsidR="005654CB" w:rsidRPr="00324DB7" w:rsidRDefault="00157FA9" w:rsidP="005654CB">
      <w:pPr>
        <w:pStyle w:val="Heading3"/>
        <w:rPr>
          <w:lang w:eastAsia="zh-CN"/>
        </w:rPr>
      </w:pPr>
      <w:bookmarkStart w:id="142" w:name="_Toc95469308"/>
      <w:bookmarkStart w:id="143" w:name="_Toc95816994"/>
      <w:r w:rsidRPr="00324DB7">
        <w:t>6</w:t>
      </w:r>
      <w:r w:rsidR="005654CB" w:rsidRPr="00324DB7">
        <w:t>.3.</w:t>
      </w:r>
      <w:r w:rsidR="005654CB" w:rsidRPr="00324DB7">
        <w:rPr>
          <w:lang w:eastAsia="zh-CN"/>
        </w:rPr>
        <w:t>9</w:t>
      </w:r>
      <w:r w:rsidR="005654CB" w:rsidRPr="00324DB7">
        <w:tab/>
        <w:t xml:space="preserve">Type: </w:t>
      </w:r>
      <w:r w:rsidR="005654CB" w:rsidRPr="00324DB7">
        <w:rPr>
          <w:lang w:eastAsia="zh-CN"/>
        </w:rPr>
        <w:t>S1BearerSubscription</w:t>
      </w:r>
      <w:bookmarkEnd w:id="142"/>
      <w:bookmarkEnd w:id="143"/>
    </w:p>
    <w:p w14:paraId="4815B62C" w14:textId="77777777" w:rsidR="005654CB" w:rsidRPr="00324DB7" w:rsidRDefault="005654CB" w:rsidP="005654CB">
      <w:pPr>
        <w:rPr>
          <w:lang w:eastAsia="zh-CN"/>
        </w:rPr>
      </w:pPr>
      <w:r w:rsidRPr="00324DB7">
        <w:t xml:space="preserve">This type represents a subscription to </w:t>
      </w:r>
      <w:r w:rsidRPr="00324DB7">
        <w:rPr>
          <w:lang w:eastAsia="zh-CN"/>
        </w:rPr>
        <w:t>S1-U bearer information notification</w:t>
      </w:r>
      <w:r w:rsidRPr="00324DB7">
        <w:t xml:space="preserve"> from Radio Network Information Service. </w:t>
      </w:r>
    </w:p>
    <w:p w14:paraId="03FA81BE" w14:textId="77777777" w:rsidR="005654CB" w:rsidRPr="00324DB7" w:rsidRDefault="005654CB" w:rsidP="005654CB">
      <w:pPr>
        <w:pStyle w:val="TH"/>
      </w:pPr>
      <w:r w:rsidRPr="00324DB7">
        <w:lastRenderedPageBreak/>
        <w:t xml:space="preserve">Table </w:t>
      </w:r>
      <w:r w:rsidR="00157FA9" w:rsidRPr="00324DB7">
        <w:t>6</w:t>
      </w:r>
      <w:r w:rsidRPr="00324DB7">
        <w:t>.3.9-1</w:t>
      </w:r>
      <w:r w:rsidR="00305FB8" w:rsidRPr="00324DB7">
        <w:t>:</w:t>
      </w:r>
      <w:r w:rsidRPr="00324DB7">
        <w:t xml:space="preserve"> </w:t>
      </w:r>
      <w:r w:rsidR="00585EFF" w:rsidRPr="00324DB7">
        <w:t xml:space="preserve">Attributes </w:t>
      </w:r>
      <w:r w:rsidRPr="00324DB7">
        <w:t>of the S1BearerSubscription</w:t>
      </w:r>
    </w:p>
    <w:tbl>
      <w:tblPr>
        <w:tblW w:w="51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5654CB" w:rsidRPr="00324DB7" w14:paraId="3742ECEF"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3C4FFBA3" w14:textId="77777777" w:rsidR="005654CB" w:rsidRPr="00324DB7" w:rsidRDefault="00585EFF" w:rsidP="00CD7E50">
            <w:pPr>
              <w:pStyle w:val="TAH"/>
            </w:pPr>
            <w:r w:rsidRPr="00324DB7">
              <w:t>Attribute</w:t>
            </w:r>
            <w:r w:rsidR="00E03180" w:rsidRPr="00324DB7">
              <w:t xml:space="preserve"> n</w:t>
            </w:r>
            <w:r w:rsidR="002B5A2A" w:rsidRPr="00324DB7">
              <w:t>ame</w:t>
            </w:r>
          </w:p>
        </w:tc>
        <w:tc>
          <w:tcPr>
            <w:tcW w:w="1024"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63757D18" w14:textId="77777777" w:rsidR="005654CB" w:rsidRPr="00324DB7" w:rsidRDefault="00596787" w:rsidP="00CD7E50">
            <w:pPr>
              <w:pStyle w:val="TAH"/>
            </w:pPr>
            <w:r w:rsidRPr="00324DB7">
              <w:t xml:space="preserve">Data </w:t>
            </w:r>
            <w:r w:rsidR="00E03180" w:rsidRPr="00324DB7">
              <w:t>t</w:t>
            </w:r>
            <w:r w:rsidR="002B5A2A" w:rsidRPr="00324DB7">
              <w:t>ype</w:t>
            </w:r>
          </w:p>
        </w:tc>
        <w:tc>
          <w:tcPr>
            <w:tcW w:w="655"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2D4CFC9A" w14:textId="77777777" w:rsidR="005654CB" w:rsidRPr="00324DB7" w:rsidRDefault="005654CB" w:rsidP="00CD7E50">
            <w:pPr>
              <w:pStyle w:val="TAH"/>
            </w:pPr>
            <w:r w:rsidRPr="00324DB7">
              <w:t>Cardinality</w:t>
            </w:r>
          </w:p>
        </w:tc>
        <w:tc>
          <w:tcPr>
            <w:tcW w:w="2396"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7D837596" w14:textId="77777777" w:rsidR="005654CB" w:rsidRPr="00324DB7" w:rsidRDefault="005654CB" w:rsidP="00CD7E50">
            <w:pPr>
              <w:pStyle w:val="TAH"/>
            </w:pPr>
            <w:r w:rsidRPr="00324DB7">
              <w:t>Description</w:t>
            </w:r>
          </w:p>
        </w:tc>
      </w:tr>
      <w:tr w:rsidR="00574F13" w:rsidRPr="00324DB7" w14:paraId="15AFEFDE"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EFC9C40" w14:textId="71D0BDD4" w:rsidR="00574F13" w:rsidRPr="00324DB7" w:rsidRDefault="00574F13" w:rsidP="00574F13">
            <w:pPr>
              <w:pStyle w:val="TAL"/>
            </w:pPr>
            <w:r w:rsidRPr="00324DB7">
              <w:t>subscriptionType</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C0340E8" w14:textId="700F6D51" w:rsidR="00574F13" w:rsidRPr="00324DB7" w:rsidRDefault="00574F13" w:rsidP="00574F13">
            <w:pPr>
              <w:pStyle w:val="TAL"/>
            </w:pPr>
            <w:r w:rsidRPr="00324DB7">
              <w:t>String</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3DDCF48" w14:textId="1AE1ADA5" w:rsidR="00574F13" w:rsidRPr="00324DB7" w:rsidRDefault="00574F13" w:rsidP="00574F13">
            <w:pPr>
              <w:pStyle w:val="TAL"/>
            </w:pPr>
            <w:r w:rsidRPr="00324DB7">
              <w:t>1</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F65F68A" w14:textId="7E7BA022" w:rsidR="00574F13" w:rsidRPr="00324DB7" w:rsidRDefault="00574F13" w:rsidP="00574F13">
            <w:pPr>
              <w:pStyle w:val="TAL"/>
              <w:rPr>
                <w:rFonts w:cs="Arial"/>
                <w:szCs w:val="18"/>
              </w:rPr>
            </w:pPr>
            <w:r w:rsidRPr="00324DB7">
              <w:rPr>
                <w:rFonts w:cs="Arial"/>
                <w:szCs w:val="18"/>
              </w:rPr>
              <w:t xml:space="preserve">Shall be set to </w:t>
            </w:r>
            <w:r w:rsidR="00AD4375" w:rsidRPr="00324DB7">
              <w:rPr>
                <w:rFonts w:cs="Arial"/>
                <w:szCs w:val="18"/>
              </w:rPr>
              <w:t>"</w:t>
            </w:r>
            <w:r w:rsidRPr="00324DB7">
              <w:rPr>
                <w:lang w:eastAsia="zh-CN"/>
              </w:rPr>
              <w:t>S1BearerSubscription</w:t>
            </w:r>
            <w:r w:rsidR="00AD4375" w:rsidRPr="00324DB7">
              <w:t>"</w:t>
            </w:r>
            <w:r w:rsidRPr="00324DB7">
              <w:t>.</w:t>
            </w:r>
          </w:p>
        </w:tc>
      </w:tr>
      <w:tr w:rsidR="005654CB" w:rsidRPr="00324DB7" w14:paraId="52C1E2F6"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D8866F7" w14:textId="77777777" w:rsidR="005654CB" w:rsidRPr="00324DB7" w:rsidRDefault="005654CB" w:rsidP="00CD7E50">
            <w:pPr>
              <w:pStyle w:val="TAL"/>
            </w:pPr>
            <w:r w:rsidRPr="00324DB7">
              <w:t>callbackReference</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4E2D8EA" w14:textId="48995A8C" w:rsidR="005654CB" w:rsidRPr="00324DB7" w:rsidRDefault="007E0E17" w:rsidP="00CD7E50">
            <w:pPr>
              <w:pStyle w:val="TAL"/>
            </w:pPr>
            <w:r w:rsidRPr="009364B4">
              <w:t>Uri</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DA851E9" w14:textId="0D865530" w:rsidR="005654CB" w:rsidRPr="00324DB7" w:rsidRDefault="00E16D99" w:rsidP="00CD7E50">
            <w:pPr>
              <w:pStyle w:val="TAL"/>
            </w:pPr>
            <w:r w:rsidRPr="00324DB7">
              <w:t>0..</w:t>
            </w:r>
            <w:r w:rsidR="005654CB" w:rsidRPr="00324DB7">
              <w:t>1</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D5B4DBC" w14:textId="2539EFC3" w:rsidR="005654CB" w:rsidRPr="00324DB7" w:rsidRDefault="00E16D99" w:rsidP="00CD7E50">
            <w:pPr>
              <w:pStyle w:val="TAL"/>
            </w:pPr>
            <w:r w:rsidRPr="009364B4">
              <w:rPr>
                <w:rFonts w:eastAsiaTheme="minorEastAsia"/>
                <w:lang w:eastAsia="ko-KR"/>
              </w:rPr>
              <w:t>URI</w:t>
            </w:r>
            <w:r w:rsidRPr="00324DB7">
              <w:rPr>
                <w:rFonts w:eastAsiaTheme="minorEastAsia"/>
                <w:lang w:eastAsia="ko-KR"/>
              </w:rPr>
              <w:t xml:space="preserve"> exposed by the client on which to receive notifications via </w:t>
            </w:r>
            <w:r w:rsidRPr="009364B4">
              <w:rPr>
                <w:rFonts w:eastAsiaTheme="minorEastAsia"/>
                <w:lang w:eastAsia="ko-KR"/>
              </w:rPr>
              <w:t>HTTP</w:t>
            </w:r>
            <w:r w:rsidRPr="00324DB7">
              <w:rPr>
                <w:rFonts w:eastAsiaTheme="minorEastAsia"/>
                <w:lang w:eastAsia="ko-KR"/>
              </w:rPr>
              <w:t>.</w:t>
            </w:r>
            <w:r w:rsidRPr="00324DB7">
              <w:rPr>
                <w:rFonts w:cs="Arial"/>
                <w:szCs w:val="18"/>
              </w:rPr>
              <w:t xml:space="preserve"> </w:t>
            </w:r>
            <w:r w:rsidR="002614E7" w:rsidRPr="00324DB7">
              <w:t>See note.</w:t>
            </w:r>
          </w:p>
        </w:tc>
      </w:tr>
      <w:tr w:rsidR="00E16D99" w:rsidRPr="00324DB7" w14:paraId="79B7A890"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9B47134" w14:textId="676775F6" w:rsidR="00E16D99" w:rsidRPr="00324DB7" w:rsidRDefault="00E16D99" w:rsidP="00E16D99">
            <w:pPr>
              <w:pStyle w:val="TAL"/>
            </w:pPr>
            <w:r w:rsidRPr="00324DB7">
              <w:t>requestTestNotification</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A67A48B" w14:textId="072539DC" w:rsidR="00E16D99" w:rsidRPr="00324DB7" w:rsidDel="007E0E17" w:rsidRDefault="00E16D99" w:rsidP="00E16D99">
            <w:pPr>
              <w:pStyle w:val="TAL"/>
            </w:pPr>
            <w:r w:rsidRPr="00324DB7">
              <w:t>Boolean</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5203B5E" w14:textId="3A295815" w:rsidR="00E16D99" w:rsidRPr="00324DB7" w:rsidRDefault="00E16D99" w:rsidP="00E16D99">
            <w:pPr>
              <w:pStyle w:val="TAL"/>
            </w:pPr>
            <w:r w:rsidRPr="00324DB7">
              <w:t>0..1</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0925AF1" w14:textId="37D1B773" w:rsidR="00E16D99" w:rsidRPr="00324DB7" w:rsidRDefault="00E16D99" w:rsidP="00E16D99">
            <w:pPr>
              <w:pStyle w:val="TAL"/>
              <w:rPr>
                <w:rFonts w:eastAsiaTheme="minorEastAsia"/>
                <w:lang w:eastAsia="ko-KR"/>
              </w:rPr>
            </w:pPr>
            <w:r w:rsidRPr="00324DB7">
              <w:rPr>
                <w:rFonts w:cs="Arial"/>
                <w:szCs w:val="18"/>
              </w:rPr>
              <w:t xml:space="preserve">Shall be set to TRUE by the service consumer to request a test </w:t>
            </w:r>
            <w:r w:rsidRPr="00324DB7">
              <w:rPr>
                <w:szCs w:val="18"/>
              </w:rPr>
              <w:t>notification</w:t>
            </w:r>
            <w:r w:rsidRPr="00324DB7">
              <w:rPr>
                <w:rFonts w:cs="Arial"/>
                <w:szCs w:val="18"/>
              </w:rPr>
              <w:t xml:space="preserve"> via </w:t>
            </w:r>
            <w:r w:rsidRPr="009364B4">
              <w:rPr>
                <w:rFonts w:cs="Arial"/>
                <w:szCs w:val="18"/>
              </w:rPr>
              <w:t>HTTP</w:t>
            </w:r>
            <w:r w:rsidRPr="00324DB7">
              <w:rPr>
                <w:rFonts w:cs="Arial"/>
                <w:szCs w:val="18"/>
              </w:rPr>
              <w:t xml:space="preserve"> on the callbackReference </w:t>
            </w:r>
            <w:r w:rsidRPr="009364B4">
              <w:rPr>
                <w:rFonts w:cs="Arial"/>
                <w:szCs w:val="18"/>
              </w:rPr>
              <w:t>URI</w:t>
            </w:r>
            <w:r w:rsidRPr="00324DB7">
              <w:rPr>
                <w:rFonts w:cs="Arial"/>
                <w:szCs w:val="18"/>
              </w:rPr>
              <w:t xml:space="preserve">, </w:t>
            </w:r>
            <w:r w:rsidRPr="00324DB7">
              <w:rPr>
                <w:rFonts w:cs="Arial"/>
                <w:szCs w:val="18"/>
                <w:lang w:eastAsia="ko-KR"/>
              </w:rPr>
              <w:t xml:space="preserve">specified in </w:t>
            </w:r>
            <w:r w:rsidRPr="009364B4">
              <w:rPr>
                <w:rFonts w:cs="Arial"/>
                <w:szCs w:val="18"/>
                <w:lang w:eastAsia="ko-KR"/>
              </w:rPr>
              <w:t>ETSI GS MEC 009</w:t>
            </w:r>
            <w:r w:rsidR="0004540A" w:rsidRPr="009364B4">
              <w:rPr>
                <w:rFonts w:cs="Arial"/>
                <w:szCs w:val="18"/>
                <w:lang w:eastAsia="ko-KR"/>
              </w:rPr>
              <w:t xml:space="preserve"> [</w:t>
            </w:r>
            <w:r w:rsidR="0004540A" w:rsidRPr="009364B4">
              <w:rPr>
                <w:rFonts w:cs="Arial"/>
                <w:szCs w:val="18"/>
                <w:lang w:eastAsia="ko-KR"/>
              </w:rPr>
              <w:fldChar w:fldCharType="begin"/>
            </w:r>
            <w:r w:rsidR="008B664B" w:rsidRPr="009364B4">
              <w:rPr>
                <w:rFonts w:cs="Arial"/>
                <w:szCs w:val="18"/>
                <w:lang w:eastAsia="ko-KR"/>
              </w:rPr>
              <w:instrText xml:space="preserve">REF REF_GSMEC009  \h </w:instrText>
            </w:r>
            <w:r w:rsidR="0004540A" w:rsidRPr="009364B4">
              <w:rPr>
                <w:rFonts w:cs="Arial"/>
                <w:szCs w:val="18"/>
                <w:lang w:eastAsia="ko-KR"/>
              </w:rPr>
            </w:r>
            <w:r w:rsidR="0004540A" w:rsidRPr="009364B4">
              <w:rPr>
                <w:rFonts w:cs="Arial"/>
                <w:szCs w:val="18"/>
                <w:lang w:eastAsia="ko-KR"/>
              </w:rPr>
              <w:fldChar w:fldCharType="separate"/>
            </w:r>
            <w:r w:rsidR="008B664B" w:rsidRPr="009364B4">
              <w:rPr>
                <w:noProof/>
              </w:rPr>
              <w:t>6</w:t>
            </w:r>
            <w:r w:rsidR="0004540A" w:rsidRPr="009364B4">
              <w:rPr>
                <w:rFonts w:cs="Arial"/>
                <w:szCs w:val="18"/>
                <w:lang w:eastAsia="ko-KR"/>
              </w:rPr>
              <w:fldChar w:fldCharType="end"/>
            </w:r>
            <w:r w:rsidR="0004540A" w:rsidRPr="009364B4">
              <w:rPr>
                <w:rFonts w:cs="Arial"/>
                <w:szCs w:val="18"/>
                <w:lang w:eastAsia="ko-KR"/>
              </w:rPr>
              <w:t>]</w:t>
            </w:r>
            <w:r w:rsidRPr="00324DB7">
              <w:rPr>
                <w:rFonts w:cs="Arial"/>
                <w:szCs w:val="18"/>
              </w:rPr>
              <w:t xml:space="preserve">, as described in </w:t>
            </w:r>
            <w:r w:rsidR="002614E7" w:rsidRPr="00324DB7">
              <w:rPr>
                <w:rFonts w:cs="Arial"/>
                <w:szCs w:val="18"/>
              </w:rPr>
              <w:t>clause</w:t>
            </w:r>
            <w:r w:rsidR="00CE4DC0">
              <w:rPr>
                <w:rFonts w:cs="Arial"/>
                <w:szCs w:val="18"/>
              </w:rPr>
              <w:t> </w:t>
            </w:r>
            <w:r w:rsidRPr="00324DB7">
              <w:rPr>
                <w:rFonts w:cs="Arial"/>
                <w:szCs w:val="18"/>
              </w:rPr>
              <w:t>6.12a.</w:t>
            </w:r>
            <w:r w:rsidR="002614E7" w:rsidRPr="00324DB7">
              <w:rPr>
                <w:rFonts w:cs="Arial"/>
                <w:szCs w:val="18"/>
              </w:rPr>
              <w:t xml:space="preserve"> </w:t>
            </w:r>
          </w:p>
        </w:tc>
      </w:tr>
      <w:tr w:rsidR="00E16D99" w:rsidRPr="00324DB7" w14:paraId="7656E70E"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5695509" w14:textId="260EA119" w:rsidR="00E16D99" w:rsidRPr="00324DB7" w:rsidRDefault="00E16D99" w:rsidP="00E16D99">
            <w:pPr>
              <w:pStyle w:val="TAL"/>
            </w:pPr>
            <w:r w:rsidRPr="00324DB7">
              <w:t>websockNotifConfig</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4F01C94" w14:textId="1A470716" w:rsidR="00E16D99" w:rsidRPr="00324DB7" w:rsidDel="007E0E17" w:rsidRDefault="00E16D99" w:rsidP="00E16D99">
            <w:pPr>
              <w:pStyle w:val="TAL"/>
            </w:pPr>
            <w:r w:rsidRPr="00324DB7">
              <w:t>WebsockNotifConfig</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A85193B" w14:textId="31E7AA04" w:rsidR="00E16D99" w:rsidRPr="00324DB7" w:rsidRDefault="00E16D99" w:rsidP="00E16D99">
            <w:pPr>
              <w:pStyle w:val="TAL"/>
            </w:pPr>
            <w:r w:rsidRPr="00324DB7">
              <w:t>0..1</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F25C081" w14:textId="22648964" w:rsidR="00E16D99" w:rsidRPr="00324DB7" w:rsidRDefault="00E16D99" w:rsidP="00E16D99">
            <w:pPr>
              <w:pStyle w:val="TAL"/>
              <w:rPr>
                <w:rFonts w:eastAsiaTheme="minorEastAsia"/>
                <w:lang w:eastAsia="ko-KR"/>
              </w:rPr>
            </w:pPr>
            <w:r w:rsidRPr="00324DB7">
              <w:rPr>
                <w:rFonts w:cs="Arial"/>
                <w:szCs w:val="18"/>
              </w:rPr>
              <w:t xml:space="preserve">Provides details to negotiate and signal the use of a Websocket connection between </w:t>
            </w:r>
            <w:r w:rsidRPr="009364B4">
              <w:rPr>
                <w:rFonts w:cs="Arial"/>
                <w:szCs w:val="18"/>
              </w:rPr>
              <w:t>RNIS</w:t>
            </w:r>
            <w:r w:rsidRPr="00324DB7">
              <w:rPr>
                <w:rFonts w:cs="Arial"/>
                <w:szCs w:val="18"/>
              </w:rPr>
              <w:t xml:space="preserve"> and the service consumer for notifications. </w:t>
            </w:r>
            <w:r w:rsidR="002614E7" w:rsidRPr="00324DB7">
              <w:t>See note.</w:t>
            </w:r>
          </w:p>
        </w:tc>
      </w:tr>
      <w:tr w:rsidR="00596787" w:rsidRPr="00324DB7" w14:paraId="5731017A"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32CE403" w14:textId="77777777" w:rsidR="00596787" w:rsidRPr="00324DB7" w:rsidRDefault="00596787" w:rsidP="00596787">
            <w:pPr>
              <w:pStyle w:val="TAL"/>
            </w:pPr>
            <w:r w:rsidRPr="00324DB7">
              <w:rPr>
                <w:rFonts w:cs="Arial"/>
                <w:szCs w:val="18"/>
              </w:rPr>
              <w:t>_links</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C342F78" w14:textId="77777777" w:rsidR="00596787" w:rsidRPr="00324DB7" w:rsidRDefault="00596787" w:rsidP="00596787">
            <w:pPr>
              <w:pStyle w:val="TAL"/>
              <w:rPr>
                <w:lang w:eastAsia="zh-CN"/>
              </w:rPr>
            </w:pPr>
            <w:r w:rsidRPr="00324DB7">
              <w:rPr>
                <w:rFonts w:cs="Arial"/>
                <w:szCs w:val="18"/>
              </w:rPr>
              <w:t>Structure (inlined)</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90DC31F" w14:textId="77777777" w:rsidR="00596787" w:rsidRPr="00324DB7" w:rsidRDefault="00596787" w:rsidP="00596787">
            <w:pPr>
              <w:pStyle w:val="TAL"/>
            </w:pPr>
            <w:r w:rsidRPr="00324DB7">
              <w:t>0..1</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0033C67" w14:textId="132EF3F1" w:rsidR="00596787" w:rsidRPr="00324DB7" w:rsidRDefault="00574F13" w:rsidP="00596787">
            <w:pPr>
              <w:pStyle w:val="TAL"/>
            </w:pPr>
            <w:r w:rsidRPr="00324DB7">
              <w:t>Hyperlink</w:t>
            </w:r>
            <w:r w:rsidR="00596787" w:rsidRPr="00324DB7">
              <w:t xml:space="preserve"> related to the resource. </w:t>
            </w:r>
            <w:r w:rsidR="00596787" w:rsidRPr="00324DB7">
              <w:rPr>
                <w:rFonts w:cs="Arial"/>
                <w:szCs w:val="18"/>
              </w:rPr>
              <w:t xml:space="preserve">This shall be only included in the </w:t>
            </w:r>
            <w:r w:rsidR="00596787" w:rsidRPr="009364B4">
              <w:rPr>
                <w:rFonts w:cs="Arial"/>
                <w:szCs w:val="18"/>
              </w:rPr>
              <w:t>HTTP</w:t>
            </w:r>
            <w:r w:rsidR="00596787" w:rsidRPr="00324DB7">
              <w:rPr>
                <w:rFonts w:cs="Arial"/>
                <w:szCs w:val="18"/>
              </w:rPr>
              <w:t xml:space="preserve"> responses and in </w:t>
            </w:r>
            <w:r w:rsidR="00596787" w:rsidRPr="009364B4">
              <w:rPr>
                <w:rFonts w:cs="Arial"/>
                <w:szCs w:val="18"/>
              </w:rPr>
              <w:t>HTTP</w:t>
            </w:r>
            <w:r w:rsidR="00596787" w:rsidRPr="00324DB7">
              <w:rPr>
                <w:rFonts w:cs="Arial"/>
                <w:szCs w:val="18"/>
              </w:rPr>
              <w:t xml:space="preserve"> PUT requests</w:t>
            </w:r>
            <w:r w:rsidR="00E07069" w:rsidRPr="00324DB7">
              <w:rPr>
                <w:rFonts w:cs="Arial"/>
                <w:szCs w:val="18"/>
              </w:rPr>
              <w:t>.</w:t>
            </w:r>
          </w:p>
        </w:tc>
      </w:tr>
      <w:tr w:rsidR="00596787" w:rsidRPr="00324DB7" w14:paraId="2CD01BCF"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E1278CB" w14:textId="77777777" w:rsidR="00596787" w:rsidRPr="00324DB7" w:rsidRDefault="00596787" w:rsidP="00596787">
            <w:pPr>
              <w:pStyle w:val="TAL"/>
            </w:pPr>
            <w:r w:rsidRPr="00324DB7">
              <w:t>&gt;self</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5B0C48E" w14:textId="77777777" w:rsidR="00596787" w:rsidRPr="00324DB7" w:rsidRDefault="00596787" w:rsidP="00596787">
            <w:pPr>
              <w:pStyle w:val="TAL"/>
            </w:pPr>
            <w:r w:rsidRPr="00324DB7">
              <w:t>LinkType</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971805D" w14:textId="77777777" w:rsidR="00596787" w:rsidRPr="00324DB7" w:rsidRDefault="00596787" w:rsidP="00596787">
            <w:pPr>
              <w:pStyle w:val="TAL"/>
            </w:pPr>
            <w:r w:rsidRPr="00324DB7">
              <w:t>1</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2561E2B" w14:textId="5E9FA82B" w:rsidR="00596787" w:rsidRPr="00324DB7" w:rsidRDefault="00CC7734" w:rsidP="00596787">
            <w:pPr>
              <w:pStyle w:val="TAL"/>
            </w:pPr>
            <w:r w:rsidRPr="00324DB7">
              <w:rPr>
                <w:rFonts w:cs="Arial"/>
                <w:szCs w:val="18"/>
              </w:rPr>
              <w:t>Self</w:t>
            </w:r>
            <w:r>
              <w:rPr>
                <w:rFonts w:cs="Arial"/>
                <w:szCs w:val="18"/>
              </w:rPr>
              <w:t>-</w:t>
            </w:r>
            <w:r w:rsidR="00596787" w:rsidRPr="00324DB7">
              <w:rPr>
                <w:rFonts w:cs="Arial"/>
                <w:szCs w:val="18"/>
              </w:rPr>
              <w:t xml:space="preserve">referring </w:t>
            </w:r>
            <w:r w:rsidR="00596787" w:rsidRPr="009364B4">
              <w:rPr>
                <w:rFonts w:cs="Arial"/>
                <w:szCs w:val="18"/>
              </w:rPr>
              <w:t>URI</w:t>
            </w:r>
            <w:r w:rsidR="00596787" w:rsidRPr="00324DB7">
              <w:rPr>
                <w:rFonts w:cs="Arial"/>
                <w:szCs w:val="18"/>
              </w:rPr>
              <w:t xml:space="preserve">. The </w:t>
            </w:r>
            <w:r w:rsidR="00596787" w:rsidRPr="009364B4">
              <w:rPr>
                <w:rFonts w:cs="Arial"/>
                <w:szCs w:val="18"/>
              </w:rPr>
              <w:t>URI</w:t>
            </w:r>
            <w:r w:rsidR="00596787" w:rsidRPr="00324DB7">
              <w:rPr>
                <w:rFonts w:cs="Arial"/>
                <w:szCs w:val="18"/>
              </w:rPr>
              <w:t xml:space="preserve"> shall be unique within the </w:t>
            </w:r>
            <w:r w:rsidR="00596787" w:rsidRPr="009364B4">
              <w:rPr>
                <w:rFonts w:cs="Arial"/>
                <w:szCs w:val="18"/>
              </w:rPr>
              <w:t>RNI</w:t>
            </w:r>
            <w:r w:rsidR="00596787" w:rsidRPr="00324DB7">
              <w:rPr>
                <w:rFonts w:cs="Arial"/>
                <w:szCs w:val="18"/>
              </w:rPr>
              <w:t xml:space="preserve"> </w:t>
            </w:r>
            <w:r w:rsidR="00596787" w:rsidRPr="009364B4">
              <w:rPr>
                <w:rFonts w:cs="Arial"/>
                <w:szCs w:val="18"/>
              </w:rPr>
              <w:t>API</w:t>
            </w:r>
            <w:r w:rsidR="00596787" w:rsidRPr="00324DB7">
              <w:rPr>
                <w:rFonts w:cs="Arial"/>
                <w:szCs w:val="18"/>
              </w:rPr>
              <w:t xml:space="preserve"> as it acts as an ID for the subscription.</w:t>
            </w:r>
          </w:p>
        </w:tc>
      </w:tr>
      <w:tr w:rsidR="00596787" w:rsidRPr="00324DB7" w14:paraId="1E2EF5E4"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6C792EA" w14:textId="77777777" w:rsidR="00596787" w:rsidRPr="00324DB7" w:rsidRDefault="00596787" w:rsidP="00596787">
            <w:pPr>
              <w:pStyle w:val="TAL"/>
            </w:pPr>
            <w:r w:rsidRPr="00324DB7">
              <w:t>eventType</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15BF61E" w14:textId="77777777" w:rsidR="00596787" w:rsidRPr="00324DB7" w:rsidRDefault="00596787" w:rsidP="00596787">
            <w:pPr>
              <w:pStyle w:val="TAL"/>
            </w:pPr>
            <w:r w:rsidRPr="00324DB7">
              <w:t>Enum</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FFDD84E" w14:textId="77777777" w:rsidR="00596787" w:rsidRPr="00324DB7" w:rsidRDefault="00596787" w:rsidP="00596787">
            <w:pPr>
              <w:pStyle w:val="TAL"/>
            </w:pPr>
            <w:r w:rsidRPr="00324DB7">
              <w:t>1..N</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8600877" w14:textId="77777777" w:rsidR="00596787" w:rsidRPr="00324DB7" w:rsidRDefault="00596787" w:rsidP="00596787">
            <w:pPr>
              <w:pStyle w:val="TAL"/>
              <w:rPr>
                <w:rFonts w:cs="Arial"/>
                <w:szCs w:val="18"/>
              </w:rPr>
            </w:pPr>
            <w:r w:rsidRPr="00324DB7">
              <w:rPr>
                <w:rFonts w:cs="Arial"/>
                <w:szCs w:val="18"/>
                <w:lang w:eastAsia="zh-CN"/>
              </w:rPr>
              <w:t>D</w:t>
            </w:r>
            <w:r w:rsidRPr="00324DB7">
              <w:rPr>
                <w:rFonts w:cs="Arial"/>
                <w:szCs w:val="18"/>
              </w:rPr>
              <w:t xml:space="preserve">escription of the subscribed event. The event is included both in the request and in the response. </w:t>
            </w:r>
          </w:p>
          <w:p w14:paraId="1731BF3C" w14:textId="77777777" w:rsidR="00596787" w:rsidRPr="00324DB7" w:rsidRDefault="00596787" w:rsidP="00596787">
            <w:pPr>
              <w:pStyle w:val="TAL"/>
              <w:rPr>
                <w:rFonts w:cs="Arial"/>
                <w:szCs w:val="18"/>
              </w:rPr>
            </w:pPr>
            <w:r w:rsidRPr="00324DB7">
              <w:rPr>
                <w:rFonts w:cs="Arial"/>
                <w:szCs w:val="18"/>
              </w:rPr>
              <w:t xml:space="preserve">For the </w:t>
            </w:r>
            <w:r w:rsidRPr="00324DB7">
              <w:rPr>
                <w:rFonts w:cs="Arial"/>
                <w:szCs w:val="18"/>
                <w:lang w:eastAsia="zh-CN"/>
              </w:rPr>
              <w:t>eventType</w:t>
            </w:r>
            <w:r w:rsidRPr="00324DB7">
              <w:rPr>
                <w:rFonts w:cs="Arial"/>
                <w:szCs w:val="18"/>
              </w:rPr>
              <w:t>, the following values are currently defined:</w:t>
            </w:r>
          </w:p>
          <w:p w14:paraId="6A8219F7" w14:textId="12D9951E" w:rsidR="00596787" w:rsidRPr="00324DB7" w:rsidRDefault="00596787" w:rsidP="00596787">
            <w:pPr>
              <w:pStyle w:val="TAL"/>
              <w:rPr>
                <w:rFonts w:cs="Arial"/>
                <w:szCs w:val="18"/>
              </w:rPr>
            </w:pPr>
            <w:r w:rsidRPr="00324DB7">
              <w:rPr>
                <w:rFonts w:cs="Arial"/>
                <w:szCs w:val="18"/>
              </w:rPr>
              <w:t xml:space="preserve">0 = </w:t>
            </w:r>
            <w:r w:rsidR="008E4FB5" w:rsidRPr="00324DB7">
              <w:rPr>
                <w:rFonts w:cs="Arial"/>
                <w:szCs w:val="18"/>
              </w:rPr>
              <w:t>RESERVED</w:t>
            </w:r>
            <w:r w:rsidR="00E4712B" w:rsidRPr="00324DB7">
              <w:rPr>
                <w:rFonts w:cs="Arial"/>
                <w:szCs w:val="18"/>
              </w:rPr>
              <w:t>.</w:t>
            </w:r>
          </w:p>
          <w:p w14:paraId="1C2B0946" w14:textId="403A6881" w:rsidR="00596787" w:rsidRPr="00324DB7" w:rsidRDefault="00596787" w:rsidP="00596787">
            <w:pPr>
              <w:pStyle w:val="TAL"/>
              <w:rPr>
                <w:rFonts w:cs="Arial"/>
                <w:szCs w:val="18"/>
              </w:rPr>
            </w:pPr>
            <w:r w:rsidRPr="00324DB7">
              <w:rPr>
                <w:rFonts w:cs="Arial"/>
                <w:szCs w:val="18"/>
              </w:rPr>
              <w:t xml:space="preserve">1 = </w:t>
            </w:r>
            <w:r w:rsidRPr="00324DB7">
              <w:rPr>
                <w:rFonts w:cs="Arial"/>
                <w:szCs w:val="18"/>
                <w:lang w:eastAsia="zh-CN"/>
              </w:rPr>
              <w:t>S1_BEARER_ESTABLISH</w:t>
            </w:r>
            <w:r w:rsidR="00E4712B" w:rsidRPr="00324DB7">
              <w:rPr>
                <w:rFonts w:cs="Arial"/>
                <w:szCs w:val="18"/>
                <w:lang w:eastAsia="zh-CN"/>
              </w:rPr>
              <w:t>.</w:t>
            </w:r>
          </w:p>
          <w:p w14:paraId="3A0F9587" w14:textId="1BC7F714" w:rsidR="00596787" w:rsidRPr="00324DB7" w:rsidRDefault="00596787" w:rsidP="00596787">
            <w:pPr>
              <w:pStyle w:val="TAL"/>
              <w:rPr>
                <w:rFonts w:cs="Arial"/>
                <w:szCs w:val="18"/>
              </w:rPr>
            </w:pPr>
            <w:r w:rsidRPr="00324DB7">
              <w:rPr>
                <w:rFonts w:cs="Arial"/>
                <w:szCs w:val="18"/>
              </w:rPr>
              <w:t xml:space="preserve">2 = </w:t>
            </w:r>
            <w:r w:rsidRPr="00324DB7">
              <w:rPr>
                <w:rFonts w:cs="Arial"/>
                <w:szCs w:val="18"/>
                <w:lang w:eastAsia="zh-CN"/>
              </w:rPr>
              <w:t>S1_BEARER_MODIFY</w:t>
            </w:r>
            <w:r w:rsidR="00E4712B" w:rsidRPr="00324DB7">
              <w:rPr>
                <w:rFonts w:cs="Arial"/>
                <w:szCs w:val="18"/>
                <w:lang w:eastAsia="zh-CN"/>
              </w:rPr>
              <w:t>.</w:t>
            </w:r>
          </w:p>
          <w:p w14:paraId="02E82062" w14:textId="77777777" w:rsidR="00596787" w:rsidRPr="00324DB7" w:rsidRDefault="00596787" w:rsidP="00596787">
            <w:pPr>
              <w:pStyle w:val="TAL"/>
              <w:rPr>
                <w:rFonts w:cs="Arial"/>
                <w:szCs w:val="18"/>
              </w:rPr>
            </w:pPr>
            <w:r w:rsidRPr="00324DB7">
              <w:rPr>
                <w:rFonts w:cs="Arial"/>
                <w:szCs w:val="18"/>
              </w:rPr>
              <w:t xml:space="preserve">3 = </w:t>
            </w:r>
            <w:r w:rsidRPr="00324DB7">
              <w:rPr>
                <w:rFonts w:cs="Arial"/>
                <w:szCs w:val="18"/>
                <w:lang w:eastAsia="zh-CN"/>
              </w:rPr>
              <w:t>S1_BEARER_RELEASE</w:t>
            </w:r>
            <w:r w:rsidRPr="00324DB7">
              <w:rPr>
                <w:rFonts w:cs="Arial"/>
                <w:szCs w:val="18"/>
              </w:rPr>
              <w:t>.</w:t>
            </w:r>
          </w:p>
        </w:tc>
      </w:tr>
      <w:tr w:rsidR="00596787" w:rsidRPr="00324DB7" w14:paraId="2EF2AD3D"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A9BFEB4" w14:textId="039CCD97" w:rsidR="00596787" w:rsidRPr="00324DB7" w:rsidRDefault="00EB256E" w:rsidP="00596787">
            <w:pPr>
              <w:pStyle w:val="TAL"/>
              <w:rPr>
                <w:lang w:eastAsia="zh-CN"/>
              </w:rPr>
            </w:pPr>
            <w:r w:rsidRPr="00324DB7">
              <w:rPr>
                <w:lang w:eastAsia="zh-CN"/>
              </w:rPr>
              <w:t>S</w:t>
            </w:r>
            <w:r w:rsidR="00596787" w:rsidRPr="00324DB7">
              <w:rPr>
                <w:lang w:eastAsia="zh-CN"/>
              </w:rPr>
              <w:t>1BearerSubscriptionCriteria</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D8705D3" w14:textId="77777777" w:rsidR="00596787" w:rsidRPr="00324DB7" w:rsidRDefault="00596787" w:rsidP="00596787">
            <w:pPr>
              <w:pStyle w:val="TAL"/>
            </w:pPr>
            <w:r w:rsidRPr="00324DB7">
              <w:rPr>
                <w:rFonts w:cs="Arial"/>
                <w:szCs w:val="18"/>
              </w:rPr>
              <w:t>Structure (inlined)</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FF73F99" w14:textId="77777777" w:rsidR="00596787" w:rsidRPr="00324DB7" w:rsidRDefault="00596787" w:rsidP="00596787">
            <w:pPr>
              <w:pStyle w:val="TAL"/>
              <w:rPr>
                <w:lang w:eastAsia="zh-CN"/>
              </w:rPr>
            </w:pPr>
            <w:r w:rsidRPr="00324DB7">
              <w:rPr>
                <w:lang w:eastAsia="zh-CN"/>
              </w:rPr>
              <w:t>1</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B4FC985" w14:textId="77777777" w:rsidR="00596787" w:rsidRPr="00324DB7" w:rsidRDefault="00596787" w:rsidP="00596787">
            <w:pPr>
              <w:pStyle w:val="TAL"/>
              <w:rPr>
                <w:rFonts w:cs="Arial"/>
                <w:szCs w:val="18"/>
                <w:lang w:eastAsia="zh-CN"/>
              </w:rPr>
            </w:pPr>
            <w:r w:rsidRPr="00324DB7">
              <w:rPr>
                <w:rFonts w:cs="Arial"/>
                <w:szCs w:val="18"/>
                <w:lang w:eastAsia="zh-CN"/>
              </w:rPr>
              <w:t>As defined below.</w:t>
            </w:r>
          </w:p>
        </w:tc>
      </w:tr>
      <w:tr w:rsidR="00596787" w:rsidRPr="00324DB7" w14:paraId="41D1ECF8"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EECC04C" w14:textId="77777777" w:rsidR="00596787" w:rsidRPr="00324DB7" w:rsidRDefault="00596787" w:rsidP="00596787">
            <w:pPr>
              <w:pStyle w:val="TAL"/>
              <w:rPr>
                <w:lang w:eastAsia="zh-CN"/>
              </w:rPr>
            </w:pPr>
            <w:r w:rsidRPr="00324DB7">
              <w:rPr>
                <w:lang w:eastAsia="zh-CN"/>
              </w:rPr>
              <w:t>&gt;associateId</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B99F3DB" w14:textId="77777777" w:rsidR="00596787" w:rsidRPr="00324DB7" w:rsidRDefault="00A63872" w:rsidP="00596787">
            <w:pPr>
              <w:pStyle w:val="TAL"/>
              <w:rPr>
                <w:lang w:eastAsia="zh-CN"/>
              </w:rPr>
            </w:pPr>
            <w:r w:rsidRPr="00324DB7">
              <w:rPr>
                <w:rFonts w:cs="Arial"/>
                <w:szCs w:val="18"/>
              </w:rPr>
              <w:t>AssociateId</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C2D0700" w14:textId="77777777" w:rsidR="00596787" w:rsidRPr="00324DB7" w:rsidRDefault="00596787" w:rsidP="00596787">
            <w:pPr>
              <w:pStyle w:val="TAL"/>
              <w:rPr>
                <w:lang w:eastAsia="zh-CN"/>
              </w:rPr>
            </w:pPr>
            <w:r w:rsidRPr="00324DB7">
              <w:rPr>
                <w:lang w:eastAsia="zh-CN"/>
              </w:rPr>
              <w:t>0..N</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672812A" w14:textId="77777777" w:rsidR="00596787" w:rsidRPr="00324DB7" w:rsidRDefault="00596787" w:rsidP="00596787">
            <w:pPr>
              <w:pStyle w:val="TAL"/>
              <w:rPr>
                <w:rFonts w:cs="Arial"/>
                <w:szCs w:val="18"/>
                <w:lang w:eastAsia="zh-CN"/>
              </w:rPr>
            </w:pPr>
            <w:r w:rsidRPr="00324DB7">
              <w:rPr>
                <w:rFonts w:cs="Arial"/>
                <w:szCs w:val="18"/>
                <w:lang w:eastAsia="zh-CN"/>
              </w:rPr>
              <w:t xml:space="preserve">0 to N identifiers to associate the events for a specific </w:t>
            </w:r>
            <w:r w:rsidRPr="009364B4">
              <w:rPr>
                <w:rFonts w:cs="Arial"/>
                <w:szCs w:val="18"/>
                <w:lang w:eastAsia="zh-CN"/>
              </w:rPr>
              <w:t>UE</w:t>
            </w:r>
            <w:r w:rsidRPr="00324DB7">
              <w:rPr>
                <w:rFonts w:cs="Arial"/>
                <w:szCs w:val="18"/>
                <w:lang w:eastAsia="zh-CN"/>
              </w:rPr>
              <w:t xml:space="preserve"> or a flow.</w:t>
            </w:r>
          </w:p>
        </w:tc>
      </w:tr>
      <w:tr w:rsidR="00EB256E" w:rsidRPr="00324DB7" w14:paraId="053E3447"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91F9EF5" w14:textId="7DB0FC1C" w:rsidR="00EB256E" w:rsidRPr="00324DB7" w:rsidRDefault="00EB256E" w:rsidP="00596787">
            <w:pPr>
              <w:pStyle w:val="TAL"/>
              <w:rPr>
                <w:lang w:eastAsia="zh-CN"/>
              </w:rPr>
            </w:pPr>
            <w:r w:rsidRPr="00324DB7">
              <w:rPr>
                <w:lang w:eastAsia="zh-CN"/>
              </w:rPr>
              <w:t>&gt;</w:t>
            </w:r>
            <w:r w:rsidRPr="009364B4">
              <w:rPr>
                <w:lang w:eastAsia="zh-CN"/>
              </w:rPr>
              <w:t>ecgi</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D2203A8" w14:textId="31E8FA0F" w:rsidR="00EB256E" w:rsidRPr="00324DB7" w:rsidRDefault="00EB256E" w:rsidP="00596787">
            <w:pPr>
              <w:pStyle w:val="TAL"/>
              <w:rPr>
                <w:rFonts w:cs="Arial"/>
                <w:szCs w:val="18"/>
              </w:rPr>
            </w:pPr>
            <w:r w:rsidRPr="009364B4">
              <w:rPr>
                <w:rFonts w:cs="Arial"/>
                <w:szCs w:val="18"/>
              </w:rPr>
              <w:t>Ecgi</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CF3182D" w14:textId="430438FB" w:rsidR="00EB256E" w:rsidRPr="00324DB7" w:rsidRDefault="00EB256E" w:rsidP="00596787">
            <w:pPr>
              <w:pStyle w:val="TAL"/>
              <w:rPr>
                <w:lang w:eastAsia="zh-CN"/>
              </w:rPr>
            </w:pPr>
            <w:r w:rsidRPr="00324DB7">
              <w:rPr>
                <w:lang w:eastAsia="zh-CN"/>
              </w:rPr>
              <w:t>0..N</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4F34F84" w14:textId="666415A2" w:rsidR="00EB256E" w:rsidRPr="00324DB7" w:rsidRDefault="00EB256E" w:rsidP="00596787">
            <w:pPr>
              <w:pStyle w:val="TAL"/>
              <w:rPr>
                <w:rFonts w:cs="Arial"/>
                <w:szCs w:val="18"/>
                <w:lang w:eastAsia="zh-CN"/>
              </w:rPr>
            </w:pPr>
            <w:r w:rsidRPr="009364B4">
              <w:rPr>
                <w:rFonts w:cs="Arial"/>
                <w:szCs w:val="18"/>
                <w:lang w:eastAsia="zh-CN"/>
              </w:rPr>
              <w:t>E-UTRAN</w:t>
            </w:r>
            <w:r w:rsidRPr="00324DB7">
              <w:rPr>
                <w:rFonts w:cs="Arial"/>
                <w:szCs w:val="18"/>
                <w:lang w:eastAsia="zh-CN"/>
              </w:rPr>
              <w:t xml:space="preserve"> </w:t>
            </w:r>
            <w:r w:rsidR="007E0E17" w:rsidRPr="00324DB7">
              <w:rPr>
                <w:rFonts w:cs="Arial"/>
                <w:szCs w:val="18"/>
                <w:lang w:eastAsia="zh-CN"/>
              </w:rPr>
              <w:t xml:space="preserve">Cell </w:t>
            </w:r>
            <w:r w:rsidRPr="00324DB7">
              <w:rPr>
                <w:rFonts w:cs="Arial"/>
                <w:szCs w:val="18"/>
                <w:lang w:eastAsia="zh-CN"/>
              </w:rPr>
              <w:t>Global Identifier.</w:t>
            </w:r>
          </w:p>
        </w:tc>
      </w:tr>
      <w:tr w:rsidR="005B6153" w:rsidRPr="00324DB7" w14:paraId="68D77B6C"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C33D0F4" w14:textId="77777777" w:rsidR="005B6153" w:rsidRPr="00324DB7" w:rsidRDefault="005B6153" w:rsidP="005B6153">
            <w:pPr>
              <w:pStyle w:val="TAL"/>
            </w:pPr>
            <w:r w:rsidRPr="00324DB7">
              <w:rPr>
                <w:lang w:eastAsia="zh-CN"/>
              </w:rPr>
              <w:t>&gt;</w:t>
            </w:r>
            <w:r w:rsidRPr="00324DB7">
              <w:t>erabId</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AE4276F" w14:textId="77777777" w:rsidR="005B6153" w:rsidRPr="00324DB7" w:rsidRDefault="005B6153" w:rsidP="005B6153">
            <w:pPr>
              <w:pStyle w:val="TAL"/>
              <w:rPr>
                <w:lang w:eastAsia="zh-CN"/>
              </w:rPr>
            </w:pPr>
            <w:r w:rsidRPr="00324DB7">
              <w:t>Integer</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DC9C4D6" w14:textId="77777777" w:rsidR="005B6153" w:rsidRPr="00324DB7" w:rsidRDefault="005B6153" w:rsidP="005B6153">
            <w:pPr>
              <w:pStyle w:val="TAL"/>
              <w:rPr>
                <w:lang w:eastAsia="zh-CN"/>
              </w:rPr>
            </w:pPr>
            <w:r w:rsidRPr="00324DB7">
              <w:rPr>
                <w:lang w:eastAsia="zh-CN"/>
              </w:rPr>
              <w:t>0..N</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09114CA" w14:textId="06339F63" w:rsidR="005B6153" w:rsidRPr="00324DB7" w:rsidRDefault="005B6153" w:rsidP="005B6153">
            <w:pPr>
              <w:pStyle w:val="TAL"/>
              <w:rPr>
                <w:rFonts w:cs="Arial"/>
                <w:szCs w:val="18"/>
              </w:rPr>
            </w:pPr>
            <w:r w:rsidRPr="00324DB7">
              <w:t xml:space="preserve">The attribute that uniquely identifies a </w:t>
            </w:r>
            <w:r w:rsidRPr="00324DB7">
              <w:rPr>
                <w:lang w:eastAsia="zh-CN"/>
              </w:rPr>
              <w:t>S1</w:t>
            </w:r>
            <w:r w:rsidRPr="00324DB7">
              <w:t xml:space="preserve"> bearer for </w:t>
            </w:r>
            <w:r w:rsidRPr="00324DB7">
              <w:rPr>
                <w:lang w:eastAsia="zh-CN"/>
              </w:rPr>
              <w:t xml:space="preserve">a </w:t>
            </w:r>
            <w:r w:rsidRPr="00324DB7">
              <w:t xml:space="preserve">specific </w:t>
            </w:r>
            <w:r w:rsidRPr="009364B4">
              <w:t>UE</w:t>
            </w:r>
            <w:r w:rsidRPr="00324DB7">
              <w:rPr>
                <w:lang w:eastAsia="zh-CN"/>
              </w:rPr>
              <w:t>,</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5B6153" w:rsidRPr="00324DB7" w14:paraId="5C67F76C" w14:textId="77777777" w:rsidTr="00DE29D1">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DA6C99C" w14:textId="77777777" w:rsidR="005B6153" w:rsidRPr="00324DB7" w:rsidRDefault="005B6153" w:rsidP="005B6153">
            <w:pPr>
              <w:pStyle w:val="TAL"/>
              <w:rPr>
                <w:rFonts w:cs="Arial"/>
                <w:lang w:eastAsia="zh-CN"/>
              </w:rPr>
            </w:pPr>
            <w:r w:rsidRPr="00324DB7">
              <w:rPr>
                <w:rFonts w:cs="Arial"/>
                <w:lang w:eastAsia="zh-CN"/>
              </w:rPr>
              <w:t>expiryDeadline</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291244F" w14:textId="77777777" w:rsidR="005B6153" w:rsidRPr="00324DB7" w:rsidRDefault="005B6153" w:rsidP="005B6153">
            <w:pPr>
              <w:pStyle w:val="TAL"/>
              <w:rPr>
                <w:lang w:eastAsia="zh-CN"/>
              </w:rPr>
            </w:pPr>
            <w:r w:rsidRPr="00324DB7">
              <w:rPr>
                <w:lang w:eastAsia="zh-CN"/>
              </w:rPr>
              <w:t>TimeStamp</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52AE535" w14:textId="77777777" w:rsidR="005B6153" w:rsidRPr="00324DB7" w:rsidRDefault="005B6153" w:rsidP="005B6153">
            <w:pPr>
              <w:pStyle w:val="TAL"/>
              <w:rPr>
                <w:lang w:eastAsia="zh-CN"/>
              </w:rPr>
            </w:pPr>
            <w:r w:rsidRPr="00324DB7">
              <w:rPr>
                <w:lang w:eastAsia="zh-CN"/>
              </w:rPr>
              <w:t>0..1</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9A7FB7F" w14:textId="77777777" w:rsidR="005B6153" w:rsidRPr="00324DB7" w:rsidRDefault="005B6153" w:rsidP="005B6153">
            <w:pPr>
              <w:pStyle w:val="TAL"/>
              <w:rPr>
                <w:lang w:eastAsia="zh-CN"/>
              </w:rPr>
            </w:pPr>
            <w:r w:rsidRPr="00324DB7">
              <w:rPr>
                <w:lang w:eastAsia="zh-CN"/>
              </w:rPr>
              <w:t>Time stamp</w:t>
            </w:r>
            <w:r w:rsidR="00E07069" w:rsidRPr="00324DB7">
              <w:rPr>
                <w:lang w:eastAsia="zh-CN"/>
              </w:rPr>
              <w:t>.</w:t>
            </w:r>
          </w:p>
        </w:tc>
      </w:tr>
      <w:tr w:rsidR="00E16D99" w:rsidRPr="00324DB7" w14:paraId="02339AD6" w14:textId="77777777" w:rsidTr="00DE29D1">
        <w:trPr>
          <w:jc w:val="center"/>
        </w:trPr>
        <w:tc>
          <w:tcPr>
            <w:tcW w:w="5000" w:type="pct"/>
            <w:gridSpan w:val="4"/>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350149E" w14:textId="05AE24A2" w:rsidR="00E16D99" w:rsidRPr="00324DB7" w:rsidRDefault="00DA6E7B" w:rsidP="00637F65">
            <w:pPr>
              <w:pStyle w:val="TAN"/>
              <w:rPr>
                <w:lang w:eastAsia="zh-CN"/>
              </w:rPr>
            </w:pPr>
            <w:r w:rsidRPr="00324DB7">
              <w:rPr>
                <w:lang w:eastAsia="zh-CN"/>
              </w:rPr>
              <w:t>NOTE</w:t>
            </w:r>
            <w:r w:rsidR="00637F65" w:rsidRPr="00324DB7">
              <w:rPr>
                <w:lang w:eastAsia="zh-CN"/>
              </w:rPr>
              <w:t>:</w:t>
            </w:r>
            <w:r w:rsidR="00637F65" w:rsidRPr="00324DB7">
              <w:rPr>
                <w:lang w:eastAsia="zh-CN"/>
              </w:rPr>
              <w:tab/>
            </w:r>
            <w:r w:rsidRPr="00324DB7">
              <w:rPr>
                <w:lang w:eastAsia="ko-KR"/>
              </w:rPr>
              <w:t>At least one of callbackReference and websockNotifConfig shall be provided by the service consumer.</w:t>
            </w:r>
            <w:r w:rsidR="002614E7" w:rsidRPr="00324DB7">
              <w:rPr>
                <w:lang w:eastAsia="ko-KR"/>
              </w:rPr>
              <w:t xml:space="preserve"> </w:t>
            </w:r>
            <w:r w:rsidRPr="00324DB7">
              <w:rPr>
                <w:lang w:eastAsia="ko-KR"/>
              </w:rPr>
              <w:t xml:space="preserve">If both are provided, it is up to </w:t>
            </w:r>
            <w:r w:rsidRPr="009364B4">
              <w:rPr>
                <w:lang w:eastAsia="ko-KR"/>
              </w:rPr>
              <w:t>RNIS</w:t>
            </w:r>
            <w:r w:rsidRPr="00324DB7">
              <w:rPr>
                <w:lang w:eastAsia="ko-KR"/>
              </w:rPr>
              <w:t xml:space="preserve"> to </w:t>
            </w:r>
            <w:r w:rsidR="0096286F" w:rsidRPr="00324DB7">
              <w:rPr>
                <w:lang w:eastAsia="ko-KR"/>
              </w:rPr>
              <w:t>choose</w:t>
            </w:r>
            <w:r w:rsidR="006B7E4D" w:rsidRPr="00324DB7">
              <w:rPr>
                <w:lang w:eastAsia="ko-KR"/>
              </w:rPr>
              <w:t xml:space="preserve"> </w:t>
            </w:r>
            <w:r w:rsidRPr="00324DB7">
              <w:rPr>
                <w:lang w:eastAsia="ko-KR"/>
              </w:rPr>
              <w:t xml:space="preserve">an alternative and return only that alternative in the response, specified in </w:t>
            </w:r>
            <w:r w:rsidRPr="009364B4">
              <w:rPr>
                <w:lang w:eastAsia="ko-KR"/>
              </w:rPr>
              <w:t>ETSI GS MEC 009</w:t>
            </w:r>
            <w:r w:rsidR="0004540A" w:rsidRPr="009364B4">
              <w:rPr>
                <w:lang w:eastAsia="ko-KR"/>
              </w:rPr>
              <w:t xml:space="preserve"> [</w:t>
            </w:r>
            <w:r w:rsidR="0004540A" w:rsidRPr="009364B4">
              <w:rPr>
                <w:lang w:eastAsia="ko-KR"/>
              </w:rPr>
              <w:fldChar w:fldCharType="begin"/>
            </w:r>
            <w:r w:rsidR="008B664B" w:rsidRPr="009364B4">
              <w:rPr>
                <w:lang w:eastAsia="ko-KR"/>
              </w:rPr>
              <w:instrText xml:space="preserve">REF REF_GSMEC009  \h </w:instrText>
            </w:r>
            <w:r w:rsidR="0004540A" w:rsidRPr="009364B4">
              <w:rPr>
                <w:lang w:eastAsia="ko-KR"/>
              </w:rPr>
            </w:r>
            <w:r w:rsidR="0004540A" w:rsidRPr="009364B4">
              <w:rPr>
                <w:lang w:eastAsia="ko-KR"/>
              </w:rPr>
              <w:fldChar w:fldCharType="separate"/>
            </w:r>
            <w:r w:rsidR="008B664B" w:rsidRPr="009364B4">
              <w:rPr>
                <w:noProof/>
              </w:rPr>
              <w:t>6</w:t>
            </w:r>
            <w:r w:rsidR="0004540A" w:rsidRPr="009364B4">
              <w:rPr>
                <w:lang w:eastAsia="ko-KR"/>
              </w:rPr>
              <w:fldChar w:fldCharType="end"/>
            </w:r>
            <w:r w:rsidR="0004540A" w:rsidRPr="009364B4">
              <w:rPr>
                <w:lang w:eastAsia="ko-KR"/>
              </w:rPr>
              <w:t>]</w:t>
            </w:r>
            <w:r w:rsidRPr="00324DB7">
              <w:t xml:space="preserve">, as described in </w:t>
            </w:r>
            <w:r w:rsidR="002614E7" w:rsidRPr="00324DB7">
              <w:t>clause</w:t>
            </w:r>
            <w:r w:rsidRPr="00324DB7">
              <w:t xml:space="preserve"> 6.12a.</w:t>
            </w:r>
          </w:p>
        </w:tc>
      </w:tr>
    </w:tbl>
    <w:p w14:paraId="1B8BE498" w14:textId="77777777" w:rsidR="005654CB" w:rsidRPr="00324DB7" w:rsidRDefault="005654CB" w:rsidP="00157FA9">
      <w:pPr>
        <w:rPr>
          <w:lang w:eastAsia="zh-CN"/>
        </w:rPr>
      </w:pPr>
    </w:p>
    <w:p w14:paraId="60CD6672" w14:textId="77777777" w:rsidR="005654CB" w:rsidRPr="00324DB7" w:rsidRDefault="00157FA9" w:rsidP="005654CB">
      <w:pPr>
        <w:pStyle w:val="Heading3"/>
      </w:pPr>
      <w:bookmarkStart w:id="144" w:name="_Toc95469309"/>
      <w:bookmarkStart w:id="145" w:name="_Toc95816995"/>
      <w:r w:rsidRPr="00324DB7">
        <w:t>6</w:t>
      </w:r>
      <w:r w:rsidR="005654CB" w:rsidRPr="00324DB7">
        <w:t>.3.10</w:t>
      </w:r>
      <w:r w:rsidR="005654CB" w:rsidRPr="00324DB7">
        <w:tab/>
        <w:t>Type: SubscriptionLinkList</w:t>
      </w:r>
      <w:bookmarkEnd w:id="144"/>
      <w:bookmarkEnd w:id="145"/>
    </w:p>
    <w:p w14:paraId="42E00B57" w14:textId="77777777" w:rsidR="005654CB" w:rsidRPr="00324DB7" w:rsidRDefault="005654CB" w:rsidP="005654CB">
      <w:r w:rsidRPr="00324DB7">
        <w:t xml:space="preserve">This type represents a list of links related to currently existing subscriptions for the service consumer. This information is returned when sending a request to receive current subscriptions. </w:t>
      </w:r>
    </w:p>
    <w:p w14:paraId="281FDFF9" w14:textId="77777777" w:rsidR="005654CB" w:rsidRPr="00324DB7" w:rsidRDefault="005654CB" w:rsidP="005654CB">
      <w:pPr>
        <w:pStyle w:val="TH"/>
        <w:rPr>
          <w:rFonts w:cs="Arial"/>
        </w:rPr>
      </w:pPr>
      <w:r w:rsidRPr="00324DB7">
        <w:t xml:space="preserve">Table </w:t>
      </w:r>
      <w:r w:rsidR="00157FA9" w:rsidRPr="00324DB7">
        <w:t>6</w:t>
      </w:r>
      <w:r w:rsidRPr="00324DB7">
        <w:t xml:space="preserve">.3.10-1: </w:t>
      </w:r>
      <w:r w:rsidR="00585EFF" w:rsidRPr="00324DB7">
        <w:t xml:space="preserve">Attributes </w:t>
      </w:r>
      <w:r w:rsidRPr="00324DB7">
        <w:t>of the SubscriptionLinkList</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5654CB" w:rsidRPr="00324DB7" w14:paraId="7379B0A1" w14:textId="77777777" w:rsidTr="00DE29D1">
        <w:trPr>
          <w:jc w:val="center"/>
        </w:trPr>
        <w:tc>
          <w:tcPr>
            <w:tcW w:w="925" w:type="pct"/>
            <w:shd w:val="clear" w:color="auto" w:fill="C0C0C0"/>
            <w:tcMar>
              <w:top w:w="0" w:type="dxa"/>
              <w:left w:w="28" w:type="dxa"/>
              <w:bottom w:w="0" w:type="dxa"/>
              <w:right w:w="108" w:type="dxa"/>
            </w:tcMar>
          </w:tcPr>
          <w:p w14:paraId="69E0255A" w14:textId="77777777" w:rsidR="005654CB" w:rsidRPr="00324DB7" w:rsidRDefault="00585EFF"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5705DBFD" w14:textId="77777777" w:rsidR="005654CB" w:rsidRPr="00324DB7" w:rsidRDefault="00596787" w:rsidP="00CD7E50">
            <w:pPr>
              <w:pStyle w:val="TAH"/>
            </w:pPr>
            <w:r w:rsidRPr="00324DB7">
              <w:t xml:space="preserve">Data </w:t>
            </w:r>
            <w:r w:rsidR="00E03180" w:rsidRPr="00324DB7">
              <w:t>t</w:t>
            </w:r>
            <w:r w:rsidR="002B5A2A" w:rsidRPr="00324DB7">
              <w:t>ype</w:t>
            </w:r>
          </w:p>
        </w:tc>
        <w:tc>
          <w:tcPr>
            <w:tcW w:w="655" w:type="pct"/>
            <w:shd w:val="clear" w:color="auto" w:fill="C0C0C0"/>
            <w:tcMar>
              <w:top w:w="0" w:type="dxa"/>
              <w:left w:w="28" w:type="dxa"/>
              <w:bottom w:w="0" w:type="dxa"/>
              <w:right w:w="108" w:type="dxa"/>
            </w:tcMar>
          </w:tcPr>
          <w:p w14:paraId="16D56123" w14:textId="77777777" w:rsidR="005654CB" w:rsidRPr="00324DB7" w:rsidRDefault="005654CB" w:rsidP="00CD7E50">
            <w:pPr>
              <w:pStyle w:val="TAH"/>
            </w:pPr>
            <w:r w:rsidRPr="00324DB7">
              <w:t>Cardinality</w:t>
            </w:r>
          </w:p>
        </w:tc>
        <w:tc>
          <w:tcPr>
            <w:tcW w:w="2396" w:type="pct"/>
            <w:shd w:val="clear" w:color="auto" w:fill="C0C0C0"/>
            <w:tcMar>
              <w:top w:w="0" w:type="dxa"/>
              <w:left w:w="28" w:type="dxa"/>
              <w:bottom w:w="0" w:type="dxa"/>
              <w:right w:w="108" w:type="dxa"/>
            </w:tcMar>
          </w:tcPr>
          <w:p w14:paraId="12FC4898" w14:textId="77777777" w:rsidR="005654CB" w:rsidRPr="00324DB7" w:rsidRDefault="005654CB" w:rsidP="00CD7E50">
            <w:pPr>
              <w:pStyle w:val="TAH"/>
            </w:pPr>
            <w:r w:rsidRPr="00324DB7">
              <w:t>Description</w:t>
            </w:r>
          </w:p>
        </w:tc>
      </w:tr>
      <w:tr w:rsidR="00596787" w:rsidRPr="00324DB7" w14:paraId="79BAE877" w14:textId="77777777" w:rsidTr="00DE29D1">
        <w:trPr>
          <w:jc w:val="center"/>
        </w:trPr>
        <w:tc>
          <w:tcPr>
            <w:tcW w:w="925" w:type="pct"/>
            <w:tcMar>
              <w:top w:w="0" w:type="dxa"/>
              <w:left w:w="28" w:type="dxa"/>
              <w:bottom w:w="0" w:type="dxa"/>
              <w:right w:w="108" w:type="dxa"/>
            </w:tcMar>
          </w:tcPr>
          <w:p w14:paraId="1E7A0049" w14:textId="77777777" w:rsidR="00596787" w:rsidRPr="00324DB7" w:rsidRDefault="00596787" w:rsidP="00596787">
            <w:pPr>
              <w:pStyle w:val="TAL"/>
            </w:pPr>
            <w:r w:rsidRPr="00324DB7">
              <w:t>_links</w:t>
            </w:r>
          </w:p>
        </w:tc>
        <w:tc>
          <w:tcPr>
            <w:tcW w:w="1024" w:type="pct"/>
            <w:tcMar>
              <w:top w:w="0" w:type="dxa"/>
              <w:left w:w="28" w:type="dxa"/>
              <w:bottom w:w="0" w:type="dxa"/>
              <w:right w:w="108" w:type="dxa"/>
            </w:tcMar>
          </w:tcPr>
          <w:p w14:paraId="4969A44B" w14:textId="77777777" w:rsidR="00596787" w:rsidRPr="00324DB7" w:rsidRDefault="00596787" w:rsidP="00596787">
            <w:pPr>
              <w:pStyle w:val="TAL"/>
            </w:pPr>
            <w:r w:rsidRPr="00324DB7">
              <w:rPr>
                <w:rFonts w:cs="Arial"/>
                <w:szCs w:val="18"/>
              </w:rPr>
              <w:t>Structure (inlined)</w:t>
            </w:r>
          </w:p>
        </w:tc>
        <w:tc>
          <w:tcPr>
            <w:tcW w:w="655" w:type="pct"/>
            <w:tcMar>
              <w:top w:w="0" w:type="dxa"/>
              <w:left w:w="28" w:type="dxa"/>
              <w:bottom w:w="0" w:type="dxa"/>
              <w:right w:w="108" w:type="dxa"/>
            </w:tcMar>
          </w:tcPr>
          <w:p w14:paraId="74D0BECA" w14:textId="77777777" w:rsidR="00596787" w:rsidRPr="00324DB7" w:rsidRDefault="00596787" w:rsidP="00596787">
            <w:pPr>
              <w:pStyle w:val="TAL"/>
            </w:pPr>
            <w:r w:rsidRPr="00324DB7">
              <w:t>1</w:t>
            </w:r>
          </w:p>
        </w:tc>
        <w:tc>
          <w:tcPr>
            <w:tcW w:w="2396" w:type="pct"/>
            <w:tcMar>
              <w:top w:w="0" w:type="dxa"/>
              <w:left w:w="28" w:type="dxa"/>
              <w:bottom w:w="0" w:type="dxa"/>
              <w:right w:w="108" w:type="dxa"/>
            </w:tcMar>
          </w:tcPr>
          <w:p w14:paraId="07343AA8" w14:textId="77777777" w:rsidR="00596787" w:rsidRPr="00324DB7" w:rsidRDefault="00596787" w:rsidP="00596787">
            <w:pPr>
              <w:pStyle w:val="TAL"/>
            </w:pPr>
            <w:r w:rsidRPr="00324DB7">
              <w:t>List of hyperlinks related to the resource.</w:t>
            </w:r>
          </w:p>
        </w:tc>
      </w:tr>
      <w:tr w:rsidR="00596787" w:rsidRPr="00324DB7" w14:paraId="4A5AE9E5" w14:textId="77777777" w:rsidTr="00DE29D1">
        <w:trPr>
          <w:jc w:val="center"/>
        </w:trPr>
        <w:tc>
          <w:tcPr>
            <w:tcW w:w="925" w:type="pct"/>
            <w:tcMar>
              <w:top w:w="0" w:type="dxa"/>
              <w:left w:w="28" w:type="dxa"/>
              <w:bottom w:w="0" w:type="dxa"/>
              <w:right w:w="108" w:type="dxa"/>
            </w:tcMar>
          </w:tcPr>
          <w:p w14:paraId="1275083B" w14:textId="77777777" w:rsidR="00596787" w:rsidRPr="00324DB7" w:rsidRDefault="00596787" w:rsidP="00596787">
            <w:pPr>
              <w:pStyle w:val="TAL"/>
            </w:pPr>
            <w:r w:rsidRPr="00324DB7">
              <w:t>&gt;self</w:t>
            </w:r>
          </w:p>
        </w:tc>
        <w:tc>
          <w:tcPr>
            <w:tcW w:w="1024" w:type="pct"/>
            <w:tcMar>
              <w:top w:w="0" w:type="dxa"/>
              <w:left w:w="28" w:type="dxa"/>
              <w:bottom w:w="0" w:type="dxa"/>
              <w:right w:w="108" w:type="dxa"/>
            </w:tcMar>
          </w:tcPr>
          <w:p w14:paraId="2EC98199" w14:textId="77777777" w:rsidR="00596787" w:rsidRPr="00324DB7" w:rsidRDefault="00596787" w:rsidP="00596787">
            <w:pPr>
              <w:pStyle w:val="TAL"/>
            </w:pPr>
            <w:r w:rsidRPr="00324DB7">
              <w:t>LinkType</w:t>
            </w:r>
          </w:p>
        </w:tc>
        <w:tc>
          <w:tcPr>
            <w:tcW w:w="655" w:type="pct"/>
            <w:tcMar>
              <w:top w:w="0" w:type="dxa"/>
              <w:left w:w="28" w:type="dxa"/>
              <w:bottom w:w="0" w:type="dxa"/>
              <w:right w:w="108" w:type="dxa"/>
            </w:tcMar>
          </w:tcPr>
          <w:p w14:paraId="037D8CF9" w14:textId="77777777" w:rsidR="00596787" w:rsidRPr="00324DB7" w:rsidRDefault="00596787" w:rsidP="00596787">
            <w:pPr>
              <w:pStyle w:val="TAL"/>
            </w:pPr>
            <w:r w:rsidRPr="00324DB7">
              <w:t>1</w:t>
            </w:r>
          </w:p>
        </w:tc>
        <w:tc>
          <w:tcPr>
            <w:tcW w:w="2396" w:type="pct"/>
            <w:tcMar>
              <w:top w:w="0" w:type="dxa"/>
              <w:left w:w="28" w:type="dxa"/>
              <w:bottom w:w="0" w:type="dxa"/>
              <w:right w:w="108" w:type="dxa"/>
            </w:tcMar>
          </w:tcPr>
          <w:p w14:paraId="0295DD64" w14:textId="77777777" w:rsidR="00596787" w:rsidRPr="00324DB7" w:rsidRDefault="00596787" w:rsidP="00596787">
            <w:pPr>
              <w:pStyle w:val="TAL"/>
            </w:pPr>
          </w:p>
        </w:tc>
      </w:tr>
      <w:tr w:rsidR="00596787" w:rsidRPr="00324DB7" w14:paraId="1955BF96" w14:textId="77777777" w:rsidTr="00DE29D1">
        <w:trPr>
          <w:jc w:val="center"/>
        </w:trPr>
        <w:tc>
          <w:tcPr>
            <w:tcW w:w="925" w:type="pct"/>
            <w:tcMar>
              <w:top w:w="0" w:type="dxa"/>
              <w:left w:w="28" w:type="dxa"/>
              <w:bottom w:w="0" w:type="dxa"/>
              <w:right w:w="108" w:type="dxa"/>
            </w:tcMar>
          </w:tcPr>
          <w:p w14:paraId="1CCBC240" w14:textId="1C4E68CB" w:rsidR="00596787" w:rsidRPr="00324DB7" w:rsidRDefault="0019275E" w:rsidP="00596787">
            <w:pPr>
              <w:pStyle w:val="TAL"/>
            </w:pPr>
            <w:r w:rsidRPr="00324DB7">
              <w:t>&gt;</w:t>
            </w:r>
            <w:r w:rsidR="00596787" w:rsidRPr="00324DB7">
              <w:t>subscription</w:t>
            </w:r>
          </w:p>
        </w:tc>
        <w:tc>
          <w:tcPr>
            <w:tcW w:w="1024" w:type="pct"/>
            <w:tcMar>
              <w:top w:w="0" w:type="dxa"/>
              <w:left w:w="28" w:type="dxa"/>
              <w:bottom w:w="0" w:type="dxa"/>
              <w:right w:w="108" w:type="dxa"/>
            </w:tcMar>
          </w:tcPr>
          <w:p w14:paraId="4FE7C360" w14:textId="77777777" w:rsidR="00596787" w:rsidRPr="00324DB7" w:rsidRDefault="00596787" w:rsidP="00596787">
            <w:pPr>
              <w:pStyle w:val="TAL"/>
            </w:pPr>
            <w:r w:rsidRPr="00324DB7">
              <w:rPr>
                <w:rFonts w:cs="Arial"/>
                <w:szCs w:val="18"/>
              </w:rPr>
              <w:t>Structure (inlined)</w:t>
            </w:r>
          </w:p>
        </w:tc>
        <w:tc>
          <w:tcPr>
            <w:tcW w:w="655" w:type="pct"/>
            <w:tcMar>
              <w:top w:w="0" w:type="dxa"/>
              <w:left w:w="28" w:type="dxa"/>
              <w:bottom w:w="0" w:type="dxa"/>
              <w:right w:w="108" w:type="dxa"/>
            </w:tcMar>
          </w:tcPr>
          <w:p w14:paraId="093F2793" w14:textId="77777777" w:rsidR="00596787" w:rsidRPr="00324DB7" w:rsidRDefault="00596787" w:rsidP="00596787">
            <w:pPr>
              <w:pStyle w:val="TAL"/>
            </w:pPr>
            <w:r w:rsidRPr="00324DB7">
              <w:t>0</w:t>
            </w:r>
            <w:r w:rsidR="00D54815" w:rsidRPr="00324DB7">
              <w:t>..</w:t>
            </w:r>
            <w:r w:rsidRPr="00324DB7">
              <w:t>N</w:t>
            </w:r>
          </w:p>
        </w:tc>
        <w:tc>
          <w:tcPr>
            <w:tcW w:w="2396" w:type="pct"/>
            <w:tcMar>
              <w:top w:w="0" w:type="dxa"/>
              <w:left w:w="28" w:type="dxa"/>
              <w:bottom w:w="0" w:type="dxa"/>
              <w:right w:w="108" w:type="dxa"/>
            </w:tcMar>
          </w:tcPr>
          <w:p w14:paraId="56DDE2E1" w14:textId="77777777" w:rsidR="00596787" w:rsidRPr="00324DB7" w:rsidRDefault="00596787" w:rsidP="00596787">
            <w:pPr>
              <w:pStyle w:val="TAL"/>
            </w:pPr>
            <w:r w:rsidRPr="00324DB7">
              <w:t>A link to a subscription.</w:t>
            </w:r>
          </w:p>
        </w:tc>
      </w:tr>
      <w:tr w:rsidR="00596787" w:rsidRPr="00324DB7" w14:paraId="70EC450A" w14:textId="77777777" w:rsidTr="00DE29D1">
        <w:trPr>
          <w:jc w:val="center"/>
        </w:trPr>
        <w:tc>
          <w:tcPr>
            <w:tcW w:w="925" w:type="pct"/>
            <w:tcMar>
              <w:top w:w="0" w:type="dxa"/>
              <w:left w:w="28" w:type="dxa"/>
              <w:bottom w:w="0" w:type="dxa"/>
              <w:right w:w="108" w:type="dxa"/>
            </w:tcMar>
          </w:tcPr>
          <w:p w14:paraId="09A39BE9" w14:textId="0716F0AB" w:rsidR="00596787" w:rsidRPr="00324DB7" w:rsidRDefault="00596787" w:rsidP="00596787">
            <w:pPr>
              <w:pStyle w:val="TAL"/>
            </w:pPr>
            <w:r w:rsidRPr="00324DB7">
              <w:t>&gt;</w:t>
            </w:r>
            <w:r w:rsidR="0019275E" w:rsidRPr="00324DB7">
              <w:t>&gt;</w:t>
            </w:r>
            <w:r w:rsidRPr="00324DB7">
              <w:t>href</w:t>
            </w:r>
          </w:p>
        </w:tc>
        <w:tc>
          <w:tcPr>
            <w:tcW w:w="1024" w:type="pct"/>
            <w:tcMar>
              <w:top w:w="0" w:type="dxa"/>
              <w:left w:w="28" w:type="dxa"/>
              <w:bottom w:w="0" w:type="dxa"/>
              <w:right w:w="108" w:type="dxa"/>
            </w:tcMar>
          </w:tcPr>
          <w:p w14:paraId="64A0F8E2" w14:textId="289ED6AC" w:rsidR="00596787" w:rsidRPr="00324DB7" w:rsidRDefault="007E0E17" w:rsidP="00596787">
            <w:pPr>
              <w:pStyle w:val="TAL"/>
            </w:pPr>
            <w:r w:rsidRPr="009364B4">
              <w:t>Uri</w:t>
            </w:r>
          </w:p>
        </w:tc>
        <w:tc>
          <w:tcPr>
            <w:tcW w:w="655" w:type="pct"/>
            <w:tcMar>
              <w:top w:w="0" w:type="dxa"/>
              <w:left w:w="28" w:type="dxa"/>
              <w:bottom w:w="0" w:type="dxa"/>
              <w:right w:w="108" w:type="dxa"/>
            </w:tcMar>
          </w:tcPr>
          <w:p w14:paraId="0E78DBA2" w14:textId="77777777" w:rsidR="00596787" w:rsidRPr="00324DB7" w:rsidRDefault="00596787" w:rsidP="00596787">
            <w:pPr>
              <w:pStyle w:val="TAL"/>
            </w:pPr>
            <w:r w:rsidRPr="00324DB7">
              <w:t>1</w:t>
            </w:r>
          </w:p>
        </w:tc>
        <w:tc>
          <w:tcPr>
            <w:tcW w:w="2396" w:type="pct"/>
            <w:tcMar>
              <w:top w:w="0" w:type="dxa"/>
              <w:left w:w="28" w:type="dxa"/>
              <w:bottom w:w="0" w:type="dxa"/>
              <w:right w:w="108" w:type="dxa"/>
            </w:tcMar>
          </w:tcPr>
          <w:p w14:paraId="4D8E8E0C" w14:textId="77777777" w:rsidR="00596787" w:rsidRPr="00324DB7" w:rsidRDefault="00596787" w:rsidP="00596787">
            <w:pPr>
              <w:pStyle w:val="TAL"/>
            </w:pPr>
            <w:r w:rsidRPr="00324DB7">
              <w:t xml:space="preserve">The </w:t>
            </w:r>
            <w:r w:rsidRPr="009364B4">
              <w:t>URI</w:t>
            </w:r>
            <w:r w:rsidRPr="00324DB7">
              <w:t xml:space="preserve"> referring to the subscription.</w:t>
            </w:r>
          </w:p>
        </w:tc>
      </w:tr>
      <w:tr w:rsidR="00596787" w:rsidRPr="00324DB7" w14:paraId="21E7FFC3" w14:textId="77777777" w:rsidTr="00DE29D1">
        <w:trPr>
          <w:jc w:val="center"/>
        </w:trPr>
        <w:tc>
          <w:tcPr>
            <w:tcW w:w="925" w:type="pct"/>
            <w:tcMar>
              <w:top w:w="0" w:type="dxa"/>
              <w:left w:w="28" w:type="dxa"/>
              <w:bottom w:w="0" w:type="dxa"/>
              <w:right w:w="108" w:type="dxa"/>
            </w:tcMar>
          </w:tcPr>
          <w:p w14:paraId="332172F1" w14:textId="161B8579" w:rsidR="00596787" w:rsidRPr="00324DB7" w:rsidRDefault="00596787" w:rsidP="00596787">
            <w:pPr>
              <w:pStyle w:val="TAL"/>
            </w:pPr>
            <w:r w:rsidRPr="00324DB7">
              <w:t>&gt;</w:t>
            </w:r>
            <w:r w:rsidR="0019275E" w:rsidRPr="00324DB7">
              <w:t>&gt;</w:t>
            </w:r>
            <w:r w:rsidRPr="00324DB7">
              <w:t>subscriptionType</w:t>
            </w:r>
          </w:p>
        </w:tc>
        <w:tc>
          <w:tcPr>
            <w:tcW w:w="1024" w:type="pct"/>
            <w:tcMar>
              <w:top w:w="0" w:type="dxa"/>
              <w:left w:w="28" w:type="dxa"/>
              <w:bottom w:w="0" w:type="dxa"/>
              <w:right w:w="108" w:type="dxa"/>
            </w:tcMar>
          </w:tcPr>
          <w:p w14:paraId="25434704" w14:textId="0A97F1C2" w:rsidR="00596787" w:rsidRPr="00324DB7" w:rsidRDefault="0019275E" w:rsidP="00596787">
            <w:pPr>
              <w:pStyle w:val="TAL"/>
            </w:pPr>
            <w:r w:rsidRPr="00324DB7">
              <w:t>String</w:t>
            </w:r>
          </w:p>
        </w:tc>
        <w:tc>
          <w:tcPr>
            <w:tcW w:w="655" w:type="pct"/>
            <w:tcMar>
              <w:top w:w="0" w:type="dxa"/>
              <w:left w:w="28" w:type="dxa"/>
              <w:bottom w:w="0" w:type="dxa"/>
              <w:right w:w="108" w:type="dxa"/>
            </w:tcMar>
          </w:tcPr>
          <w:p w14:paraId="21083886" w14:textId="77777777" w:rsidR="00596787" w:rsidRPr="00324DB7" w:rsidRDefault="00596787" w:rsidP="00596787">
            <w:pPr>
              <w:pStyle w:val="TAL"/>
            </w:pPr>
            <w:r w:rsidRPr="00324DB7">
              <w:t>1</w:t>
            </w:r>
          </w:p>
        </w:tc>
        <w:tc>
          <w:tcPr>
            <w:tcW w:w="2396" w:type="pct"/>
            <w:tcMar>
              <w:top w:w="0" w:type="dxa"/>
              <w:left w:w="28" w:type="dxa"/>
              <w:bottom w:w="0" w:type="dxa"/>
              <w:right w:w="108" w:type="dxa"/>
            </w:tcMar>
          </w:tcPr>
          <w:p w14:paraId="0B3C4321" w14:textId="15C95FE7" w:rsidR="00CD19F9" w:rsidRPr="00324DB7" w:rsidRDefault="0019275E" w:rsidP="00D54815">
            <w:pPr>
              <w:pStyle w:val="TAL"/>
            </w:pPr>
            <w:r w:rsidRPr="00324DB7">
              <w:t xml:space="preserve">Type of the subscription. The string shall be set according to the </w:t>
            </w:r>
            <w:r w:rsidR="00AD4375" w:rsidRPr="00324DB7">
              <w:t>"</w:t>
            </w:r>
            <w:r w:rsidRPr="00324DB7">
              <w:t>subscriptionType</w:t>
            </w:r>
            <w:r w:rsidR="00AD4375" w:rsidRPr="00324DB7">
              <w:t>"</w:t>
            </w:r>
            <w:r w:rsidRPr="00324DB7">
              <w:t xml:space="preserve"> attribute of the associated subscription data type event defined in clause</w:t>
            </w:r>
            <w:r w:rsidR="0039500C" w:rsidRPr="00324DB7">
              <w:t> </w:t>
            </w:r>
            <w:r w:rsidRPr="00324DB7">
              <w:t>6.3.</w:t>
            </w:r>
          </w:p>
        </w:tc>
      </w:tr>
    </w:tbl>
    <w:p w14:paraId="5C4BAD36" w14:textId="35286D9D" w:rsidR="005654CB" w:rsidRPr="00324DB7" w:rsidRDefault="005654CB" w:rsidP="005654CB"/>
    <w:p w14:paraId="787E87FE" w14:textId="54441291" w:rsidR="00D34C9E" w:rsidRPr="00324DB7" w:rsidRDefault="00D34C9E" w:rsidP="00D34C9E">
      <w:pPr>
        <w:pStyle w:val="Heading3"/>
      </w:pPr>
      <w:bookmarkStart w:id="146" w:name="_Toc95469310"/>
      <w:bookmarkStart w:id="147" w:name="_Toc95816996"/>
      <w:r w:rsidRPr="00324DB7">
        <w:t>6.3.11</w:t>
      </w:r>
      <w:r w:rsidRPr="00324DB7">
        <w:tab/>
        <w:t>Type: NrMeasRepUeSubscription</w:t>
      </w:r>
      <w:bookmarkEnd w:id="146"/>
      <w:bookmarkEnd w:id="147"/>
    </w:p>
    <w:p w14:paraId="293424C5" w14:textId="4CEFA0B0" w:rsidR="00D34C9E" w:rsidRPr="00324DB7" w:rsidRDefault="00D34C9E" w:rsidP="00D34C9E">
      <w:r w:rsidRPr="00324DB7">
        <w:t xml:space="preserve">This type represents a subscription to 5G </w:t>
      </w:r>
      <w:r w:rsidRPr="009364B4">
        <w:t>UE</w:t>
      </w:r>
      <w:r w:rsidRPr="00324DB7">
        <w:t xml:space="preserve"> measurement report notifications from Radio Network Information Service</w:t>
      </w:r>
      <w:r w:rsidR="00482ED9" w:rsidRPr="00324DB7">
        <w:t xml:space="preserve"> for </w:t>
      </w:r>
      <w:r w:rsidR="00203A15" w:rsidRPr="00324DB7">
        <w:t>UEs served by NR Cells.</w:t>
      </w:r>
    </w:p>
    <w:p w14:paraId="50735908" w14:textId="7B8E5C53" w:rsidR="00D34C9E" w:rsidRPr="00324DB7" w:rsidRDefault="00D34C9E" w:rsidP="0004540A">
      <w:pPr>
        <w:pStyle w:val="TH"/>
      </w:pPr>
      <w:r w:rsidRPr="00324DB7">
        <w:lastRenderedPageBreak/>
        <w:t>Table 6.3.11-1: Attributes of the NrMeasRepUeSubscription</w:t>
      </w:r>
    </w:p>
    <w:tbl>
      <w:tblPr>
        <w:tblW w:w="51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77"/>
        <w:gridCol w:w="1957"/>
        <w:gridCol w:w="1234"/>
        <w:gridCol w:w="4654"/>
      </w:tblGrid>
      <w:tr w:rsidR="00D34C9E" w:rsidRPr="00324DB7" w14:paraId="5B58971C" w14:textId="77777777" w:rsidTr="00DE29D1">
        <w:trPr>
          <w:tblHeader/>
        </w:trPr>
        <w:tc>
          <w:tcPr>
            <w:tcW w:w="1007"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742B5BF9" w14:textId="77777777" w:rsidR="00D34C9E" w:rsidRPr="00324DB7" w:rsidRDefault="00D34C9E">
            <w:pPr>
              <w:pStyle w:val="TAH"/>
              <w:keepNext w:val="0"/>
              <w:keepLines w:val="0"/>
              <w:spacing w:line="276" w:lineRule="auto"/>
            </w:pPr>
            <w:r w:rsidRPr="00324DB7">
              <w:t>Attribute name</w:t>
            </w:r>
          </w:p>
        </w:tc>
        <w:tc>
          <w:tcPr>
            <w:tcW w:w="996"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3E745804" w14:textId="77777777" w:rsidR="00D34C9E" w:rsidRPr="00324DB7" w:rsidRDefault="00D34C9E">
            <w:pPr>
              <w:pStyle w:val="TAH"/>
              <w:keepNext w:val="0"/>
              <w:keepLines w:val="0"/>
              <w:spacing w:line="276" w:lineRule="auto"/>
            </w:pPr>
            <w:r w:rsidRPr="00324DB7">
              <w:t>Data type</w:t>
            </w:r>
          </w:p>
        </w:tc>
        <w:tc>
          <w:tcPr>
            <w:tcW w:w="628"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10617556" w14:textId="77777777" w:rsidR="00D34C9E" w:rsidRPr="00324DB7" w:rsidRDefault="00D34C9E">
            <w:pPr>
              <w:pStyle w:val="TAH"/>
              <w:keepNext w:val="0"/>
              <w:keepLines w:val="0"/>
              <w:spacing w:line="276" w:lineRule="auto"/>
            </w:pPr>
            <w:r w:rsidRPr="00324DB7">
              <w:t>Cardinality</w:t>
            </w:r>
          </w:p>
        </w:tc>
        <w:tc>
          <w:tcPr>
            <w:tcW w:w="2369"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05DF1C98" w14:textId="77777777" w:rsidR="00D34C9E" w:rsidRPr="00324DB7" w:rsidRDefault="00D34C9E">
            <w:pPr>
              <w:pStyle w:val="TAH"/>
              <w:keepNext w:val="0"/>
              <w:keepLines w:val="0"/>
              <w:spacing w:line="276" w:lineRule="auto"/>
            </w:pPr>
            <w:r w:rsidRPr="00324DB7">
              <w:t>Description</w:t>
            </w:r>
          </w:p>
        </w:tc>
      </w:tr>
      <w:tr w:rsidR="00D34C9E" w:rsidRPr="00324DB7" w14:paraId="23050D26"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0A9E73C" w14:textId="77777777" w:rsidR="00D34C9E" w:rsidRPr="00324DB7" w:rsidRDefault="00D34C9E">
            <w:pPr>
              <w:pStyle w:val="TAL"/>
              <w:keepNext w:val="0"/>
              <w:keepLines w:val="0"/>
              <w:spacing w:line="276" w:lineRule="auto"/>
            </w:pPr>
            <w:r w:rsidRPr="00324DB7">
              <w:t>subscriptionType</w:t>
            </w:r>
            <w:r w:rsidRPr="00324DB7">
              <w:tab/>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4118CF60" w14:textId="77777777" w:rsidR="00D34C9E" w:rsidRPr="00324DB7" w:rsidRDefault="00D34C9E">
            <w:pPr>
              <w:pStyle w:val="TAL"/>
              <w:keepNext w:val="0"/>
              <w:keepLines w:val="0"/>
              <w:spacing w:line="276" w:lineRule="auto"/>
            </w:pPr>
            <w:r w:rsidRPr="00324DB7">
              <w:t>String</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FD862F9" w14:textId="77777777" w:rsidR="00D34C9E" w:rsidRPr="00324DB7" w:rsidRDefault="00D34C9E">
            <w:pPr>
              <w:pStyle w:val="TAL"/>
              <w:keepNext w:val="0"/>
              <w:keepLines w:val="0"/>
              <w:spacing w:line="276" w:lineRule="auto"/>
            </w:pPr>
            <w:r w:rsidRPr="00324DB7">
              <w:t>1</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5B59E723" w14:textId="7D766A22" w:rsidR="00D34C9E" w:rsidRPr="00324DB7" w:rsidRDefault="00D34C9E" w:rsidP="00781108">
            <w:pPr>
              <w:pStyle w:val="TAL"/>
              <w:rPr>
                <w:rFonts w:cs="Arial"/>
                <w:szCs w:val="18"/>
              </w:rPr>
            </w:pPr>
            <w:r w:rsidRPr="00324DB7">
              <w:t xml:space="preserve">Shall be set to </w:t>
            </w:r>
            <w:r w:rsidR="00AD4375" w:rsidRPr="00324DB7">
              <w:t>"</w:t>
            </w:r>
            <w:r w:rsidRPr="00324DB7">
              <w:t>NrMeasRepUeSubscription</w:t>
            </w:r>
            <w:r w:rsidR="00AD4375" w:rsidRPr="00324DB7">
              <w:t>"</w:t>
            </w:r>
            <w:r w:rsidRPr="00324DB7">
              <w:t>.</w:t>
            </w:r>
          </w:p>
        </w:tc>
      </w:tr>
      <w:tr w:rsidR="00D34C9E" w:rsidRPr="00324DB7" w14:paraId="2341FB7E"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13D61FB5" w14:textId="77777777" w:rsidR="00D34C9E" w:rsidRPr="00324DB7" w:rsidRDefault="00D34C9E">
            <w:pPr>
              <w:pStyle w:val="TAL"/>
              <w:keepNext w:val="0"/>
              <w:keepLines w:val="0"/>
              <w:spacing w:line="276" w:lineRule="auto"/>
            </w:pPr>
            <w:r w:rsidRPr="00324DB7">
              <w:t>callbackReference</w:t>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188B1F60" w14:textId="709E50C2" w:rsidR="00D34C9E" w:rsidRPr="00324DB7" w:rsidRDefault="007E0E17">
            <w:pPr>
              <w:pStyle w:val="TAL"/>
              <w:keepNext w:val="0"/>
              <w:keepLines w:val="0"/>
              <w:spacing w:line="276" w:lineRule="auto"/>
            </w:pPr>
            <w:r w:rsidRPr="009364B4">
              <w:t>Uri</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2C3F5754" w14:textId="10F62230" w:rsidR="00D34C9E" w:rsidRPr="00324DB7" w:rsidRDefault="00DA6E7B">
            <w:pPr>
              <w:pStyle w:val="TAL"/>
              <w:keepNext w:val="0"/>
              <w:keepLines w:val="0"/>
              <w:spacing w:line="276" w:lineRule="auto"/>
            </w:pPr>
            <w:r w:rsidRPr="00324DB7">
              <w:t>0..</w:t>
            </w:r>
            <w:r w:rsidR="00D34C9E" w:rsidRPr="00324DB7">
              <w:t>1</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150606DD" w14:textId="58DC6841" w:rsidR="00D34C9E" w:rsidRPr="00324DB7" w:rsidRDefault="00DA6E7B" w:rsidP="00781108">
            <w:pPr>
              <w:pStyle w:val="TAL"/>
            </w:pPr>
            <w:r w:rsidRPr="009364B4">
              <w:rPr>
                <w:rFonts w:eastAsiaTheme="minorEastAsia"/>
                <w:lang w:eastAsia="ko-KR"/>
              </w:rPr>
              <w:t>URI</w:t>
            </w:r>
            <w:r w:rsidRPr="00324DB7">
              <w:rPr>
                <w:rFonts w:eastAsiaTheme="minorEastAsia"/>
                <w:lang w:eastAsia="ko-KR"/>
              </w:rPr>
              <w:t xml:space="preserve"> exposed by the client on which to receive notifications via </w:t>
            </w:r>
            <w:r w:rsidRPr="009364B4">
              <w:rPr>
                <w:rFonts w:eastAsiaTheme="minorEastAsia"/>
                <w:lang w:eastAsia="ko-KR"/>
              </w:rPr>
              <w:t>HTTP</w:t>
            </w:r>
            <w:r w:rsidRPr="00324DB7">
              <w:rPr>
                <w:rFonts w:eastAsiaTheme="minorEastAsia"/>
                <w:lang w:eastAsia="ko-KR"/>
              </w:rPr>
              <w:t>.</w:t>
            </w:r>
            <w:r w:rsidRPr="00324DB7">
              <w:rPr>
                <w:rFonts w:cs="Arial"/>
                <w:szCs w:val="18"/>
              </w:rPr>
              <w:t xml:space="preserve"> </w:t>
            </w:r>
            <w:r w:rsidR="002614E7" w:rsidRPr="00324DB7">
              <w:t>See note.</w:t>
            </w:r>
          </w:p>
        </w:tc>
      </w:tr>
      <w:tr w:rsidR="00DA6E7B" w:rsidRPr="00324DB7" w14:paraId="00962E17"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235998A" w14:textId="1A52CB04" w:rsidR="00DA6E7B" w:rsidRPr="00324DB7" w:rsidRDefault="00DA6E7B" w:rsidP="00DA6E7B">
            <w:pPr>
              <w:pStyle w:val="TAL"/>
              <w:keepNext w:val="0"/>
              <w:keepLines w:val="0"/>
              <w:spacing w:line="276" w:lineRule="auto"/>
            </w:pPr>
            <w:r w:rsidRPr="00324DB7">
              <w:t>requestTestNotification</w:t>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D500EE2" w14:textId="754324CD" w:rsidR="00DA6E7B" w:rsidRPr="00324DB7" w:rsidDel="007E0E17" w:rsidRDefault="00DA6E7B" w:rsidP="00DA6E7B">
            <w:pPr>
              <w:pStyle w:val="TAL"/>
              <w:keepNext w:val="0"/>
              <w:keepLines w:val="0"/>
              <w:spacing w:line="276" w:lineRule="auto"/>
            </w:pPr>
            <w:r w:rsidRPr="00324DB7">
              <w:t>Boolean</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357E672" w14:textId="2BE7D033" w:rsidR="00DA6E7B" w:rsidRPr="00324DB7" w:rsidRDefault="00DA6E7B" w:rsidP="00DA6E7B">
            <w:pPr>
              <w:pStyle w:val="TAL"/>
              <w:keepNext w:val="0"/>
              <w:keepLines w:val="0"/>
              <w:spacing w:line="276" w:lineRule="auto"/>
            </w:pPr>
            <w:r w:rsidRPr="00324DB7">
              <w:t>0..1</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E305E15" w14:textId="48213FDF" w:rsidR="00DA6E7B" w:rsidRPr="00324DB7" w:rsidRDefault="00DA6E7B" w:rsidP="00781108">
            <w:pPr>
              <w:pStyle w:val="TAL"/>
              <w:rPr>
                <w:rFonts w:eastAsiaTheme="minorEastAsia"/>
                <w:lang w:eastAsia="ko-KR"/>
              </w:rPr>
            </w:pPr>
            <w:r w:rsidRPr="00324DB7">
              <w:rPr>
                <w:rFonts w:cs="Arial"/>
                <w:szCs w:val="18"/>
              </w:rPr>
              <w:t xml:space="preserve">Shall be set to TRUE by the service consumer to request a test </w:t>
            </w:r>
            <w:r w:rsidRPr="00324DB7">
              <w:rPr>
                <w:szCs w:val="18"/>
              </w:rPr>
              <w:t>notification</w:t>
            </w:r>
            <w:r w:rsidRPr="00324DB7">
              <w:rPr>
                <w:rFonts w:cs="Arial"/>
                <w:szCs w:val="18"/>
              </w:rPr>
              <w:t xml:space="preserve"> via </w:t>
            </w:r>
            <w:r w:rsidRPr="009364B4">
              <w:rPr>
                <w:rFonts w:cs="Arial"/>
                <w:szCs w:val="18"/>
              </w:rPr>
              <w:t>HTTP</w:t>
            </w:r>
            <w:r w:rsidRPr="00324DB7">
              <w:rPr>
                <w:rFonts w:cs="Arial"/>
                <w:szCs w:val="18"/>
              </w:rPr>
              <w:t xml:space="preserve"> on the callbackReference </w:t>
            </w:r>
            <w:r w:rsidRPr="009364B4">
              <w:rPr>
                <w:rFonts w:cs="Arial"/>
                <w:szCs w:val="18"/>
              </w:rPr>
              <w:t>URI</w:t>
            </w:r>
            <w:r w:rsidRPr="00324DB7">
              <w:rPr>
                <w:rFonts w:cs="Arial"/>
                <w:szCs w:val="18"/>
              </w:rPr>
              <w:t xml:space="preserve">, </w:t>
            </w:r>
            <w:r w:rsidRPr="00324DB7">
              <w:rPr>
                <w:rFonts w:cs="Arial"/>
                <w:szCs w:val="18"/>
                <w:lang w:eastAsia="ko-KR"/>
              </w:rPr>
              <w:t xml:space="preserve">specified in </w:t>
            </w:r>
            <w:r w:rsidRPr="009364B4">
              <w:rPr>
                <w:rFonts w:cs="Arial"/>
                <w:szCs w:val="18"/>
                <w:lang w:eastAsia="ko-KR"/>
              </w:rPr>
              <w:t>ETSI GS</w:t>
            </w:r>
            <w:r w:rsidR="0004540A" w:rsidRPr="009364B4">
              <w:rPr>
                <w:rFonts w:cs="Arial"/>
                <w:szCs w:val="18"/>
                <w:lang w:eastAsia="ko-KR"/>
              </w:rPr>
              <w:t> </w:t>
            </w:r>
            <w:r w:rsidRPr="009364B4">
              <w:rPr>
                <w:rFonts w:cs="Arial"/>
                <w:szCs w:val="18"/>
                <w:lang w:eastAsia="ko-KR"/>
              </w:rPr>
              <w:t>MEC</w:t>
            </w:r>
            <w:r w:rsidR="0004540A" w:rsidRPr="009364B4">
              <w:rPr>
                <w:rFonts w:cs="Arial"/>
                <w:szCs w:val="18"/>
                <w:lang w:eastAsia="ko-KR"/>
              </w:rPr>
              <w:t> </w:t>
            </w:r>
            <w:r w:rsidRPr="009364B4">
              <w:rPr>
                <w:rFonts w:cs="Arial"/>
                <w:szCs w:val="18"/>
                <w:lang w:eastAsia="ko-KR"/>
              </w:rPr>
              <w:t>009</w:t>
            </w:r>
            <w:r w:rsidR="0004540A" w:rsidRPr="009364B4">
              <w:rPr>
                <w:rFonts w:cs="Arial"/>
                <w:szCs w:val="18"/>
                <w:lang w:eastAsia="ko-KR"/>
              </w:rPr>
              <w:t> [</w:t>
            </w:r>
            <w:r w:rsidR="0004540A" w:rsidRPr="009364B4">
              <w:rPr>
                <w:rFonts w:cs="Arial"/>
                <w:szCs w:val="18"/>
                <w:lang w:eastAsia="ko-KR"/>
              </w:rPr>
              <w:fldChar w:fldCharType="begin"/>
            </w:r>
            <w:r w:rsidR="008B664B" w:rsidRPr="009364B4">
              <w:rPr>
                <w:rFonts w:cs="Arial"/>
                <w:szCs w:val="18"/>
                <w:lang w:eastAsia="ko-KR"/>
              </w:rPr>
              <w:instrText xml:space="preserve">REF REF_GSMEC009  \h </w:instrText>
            </w:r>
            <w:r w:rsidR="0004540A" w:rsidRPr="009364B4">
              <w:rPr>
                <w:rFonts w:cs="Arial"/>
                <w:szCs w:val="18"/>
                <w:lang w:eastAsia="ko-KR"/>
              </w:rPr>
            </w:r>
            <w:r w:rsidR="0004540A" w:rsidRPr="009364B4">
              <w:rPr>
                <w:rFonts w:cs="Arial"/>
                <w:szCs w:val="18"/>
                <w:lang w:eastAsia="ko-KR"/>
              </w:rPr>
              <w:fldChar w:fldCharType="separate"/>
            </w:r>
            <w:r w:rsidR="008B664B" w:rsidRPr="009364B4">
              <w:rPr>
                <w:noProof/>
              </w:rPr>
              <w:t>6</w:t>
            </w:r>
            <w:r w:rsidR="0004540A" w:rsidRPr="009364B4">
              <w:rPr>
                <w:rFonts w:cs="Arial"/>
                <w:szCs w:val="18"/>
                <w:lang w:eastAsia="ko-KR"/>
              </w:rPr>
              <w:fldChar w:fldCharType="end"/>
            </w:r>
            <w:r w:rsidR="0004540A" w:rsidRPr="009364B4">
              <w:rPr>
                <w:rFonts w:cs="Arial"/>
                <w:szCs w:val="18"/>
                <w:lang w:eastAsia="ko-KR"/>
              </w:rPr>
              <w:t>]</w:t>
            </w:r>
            <w:r w:rsidRPr="00324DB7">
              <w:rPr>
                <w:rFonts w:cs="Arial"/>
                <w:szCs w:val="18"/>
              </w:rPr>
              <w:t xml:space="preserve">, as described in </w:t>
            </w:r>
            <w:r w:rsidR="002614E7" w:rsidRPr="00324DB7">
              <w:rPr>
                <w:rFonts w:cs="Arial"/>
                <w:szCs w:val="18"/>
              </w:rPr>
              <w:t>clause</w:t>
            </w:r>
            <w:r w:rsidRPr="00324DB7">
              <w:rPr>
                <w:rFonts w:cs="Arial"/>
                <w:szCs w:val="18"/>
              </w:rPr>
              <w:t xml:space="preserve"> 6.12a.</w:t>
            </w:r>
            <w:r w:rsidR="002614E7" w:rsidRPr="00324DB7">
              <w:rPr>
                <w:rFonts w:cs="Arial"/>
                <w:szCs w:val="18"/>
              </w:rPr>
              <w:t xml:space="preserve"> </w:t>
            </w:r>
          </w:p>
        </w:tc>
      </w:tr>
      <w:tr w:rsidR="00DA6E7B" w:rsidRPr="00324DB7" w14:paraId="1C0698DD"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BEB8B1A" w14:textId="45F62A4F" w:rsidR="00DA6E7B" w:rsidRPr="00324DB7" w:rsidRDefault="00DA6E7B" w:rsidP="00DA6E7B">
            <w:pPr>
              <w:pStyle w:val="TAL"/>
              <w:keepNext w:val="0"/>
              <w:keepLines w:val="0"/>
              <w:spacing w:line="276" w:lineRule="auto"/>
            </w:pPr>
            <w:r w:rsidRPr="00324DB7">
              <w:t>websockNotifConfig</w:t>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6445D4F" w14:textId="0FC1F072" w:rsidR="00DA6E7B" w:rsidRPr="00324DB7" w:rsidDel="007E0E17" w:rsidRDefault="00DA6E7B" w:rsidP="00DA6E7B">
            <w:pPr>
              <w:pStyle w:val="TAL"/>
              <w:keepNext w:val="0"/>
              <w:keepLines w:val="0"/>
              <w:spacing w:line="276" w:lineRule="auto"/>
            </w:pPr>
            <w:r w:rsidRPr="00324DB7">
              <w:t>WebsockNotifConfig</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7BC52B9" w14:textId="1E31ED6E" w:rsidR="00DA6E7B" w:rsidRPr="00324DB7" w:rsidRDefault="00DA6E7B" w:rsidP="00DA6E7B">
            <w:pPr>
              <w:pStyle w:val="TAL"/>
              <w:keepNext w:val="0"/>
              <w:keepLines w:val="0"/>
              <w:spacing w:line="276" w:lineRule="auto"/>
            </w:pPr>
            <w:r w:rsidRPr="00324DB7">
              <w:t>0..1</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EBE77CB" w14:textId="19AF20CF" w:rsidR="00DA6E7B" w:rsidRPr="00324DB7" w:rsidRDefault="00DA6E7B" w:rsidP="00781108">
            <w:pPr>
              <w:pStyle w:val="TAL"/>
              <w:rPr>
                <w:rFonts w:eastAsiaTheme="minorEastAsia"/>
                <w:lang w:eastAsia="ko-KR"/>
              </w:rPr>
            </w:pPr>
            <w:r w:rsidRPr="00324DB7">
              <w:rPr>
                <w:rFonts w:cs="Arial"/>
                <w:szCs w:val="18"/>
              </w:rPr>
              <w:t xml:space="preserve">Provides details to negotiate and signal the use of a Websocket connection between </w:t>
            </w:r>
            <w:r w:rsidRPr="009364B4">
              <w:rPr>
                <w:rFonts w:cs="Arial"/>
                <w:szCs w:val="18"/>
              </w:rPr>
              <w:t>RNIS</w:t>
            </w:r>
            <w:r w:rsidRPr="00324DB7">
              <w:rPr>
                <w:rFonts w:cs="Arial"/>
                <w:szCs w:val="18"/>
              </w:rPr>
              <w:t xml:space="preserve"> and the service consumer for notifications. </w:t>
            </w:r>
            <w:r w:rsidR="002614E7" w:rsidRPr="00324DB7">
              <w:t>See note.</w:t>
            </w:r>
          </w:p>
        </w:tc>
      </w:tr>
      <w:tr w:rsidR="00D34C9E" w:rsidRPr="00324DB7" w14:paraId="340E0ADE"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3559D4E2" w14:textId="77777777" w:rsidR="00D34C9E" w:rsidRPr="00324DB7" w:rsidRDefault="00D34C9E">
            <w:pPr>
              <w:pStyle w:val="TAL"/>
              <w:keepNext w:val="0"/>
              <w:keepLines w:val="0"/>
              <w:spacing w:line="276" w:lineRule="auto"/>
            </w:pPr>
            <w:r w:rsidRPr="00324DB7">
              <w:rPr>
                <w:rFonts w:cs="Arial"/>
                <w:szCs w:val="18"/>
              </w:rPr>
              <w:t>_links</w:t>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5248C036" w14:textId="77777777" w:rsidR="00D34C9E" w:rsidRPr="00324DB7" w:rsidRDefault="00D34C9E">
            <w:pPr>
              <w:pStyle w:val="TAL"/>
              <w:keepNext w:val="0"/>
              <w:keepLines w:val="0"/>
              <w:spacing w:line="276" w:lineRule="auto"/>
            </w:pPr>
            <w:r w:rsidRPr="00324DB7">
              <w:rPr>
                <w:rFonts w:cs="Arial"/>
                <w:szCs w:val="18"/>
              </w:rPr>
              <w:t>Structure (inlined)</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4C02B6DA" w14:textId="77777777" w:rsidR="00D34C9E" w:rsidRPr="00324DB7" w:rsidRDefault="00D34C9E">
            <w:pPr>
              <w:pStyle w:val="TAL"/>
              <w:keepNext w:val="0"/>
              <w:keepLines w:val="0"/>
              <w:spacing w:line="276" w:lineRule="auto"/>
            </w:pPr>
            <w:r w:rsidRPr="00324DB7">
              <w:t>0..1</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1F2D9DDE" w14:textId="77777777" w:rsidR="00D34C9E" w:rsidRPr="00324DB7" w:rsidRDefault="00D34C9E" w:rsidP="00781108">
            <w:pPr>
              <w:pStyle w:val="TAL"/>
            </w:pPr>
            <w:r w:rsidRPr="00324DB7">
              <w:t xml:space="preserve">Hyperlink related to the resource. </w:t>
            </w:r>
            <w:r w:rsidRPr="00324DB7">
              <w:rPr>
                <w:rFonts w:cs="Arial"/>
                <w:szCs w:val="18"/>
              </w:rPr>
              <w:t xml:space="preserve">This shall be only included in the </w:t>
            </w:r>
            <w:r w:rsidRPr="009364B4">
              <w:rPr>
                <w:rFonts w:cs="Arial"/>
                <w:szCs w:val="18"/>
              </w:rPr>
              <w:t>HTTP</w:t>
            </w:r>
            <w:r w:rsidRPr="00324DB7">
              <w:rPr>
                <w:rFonts w:cs="Arial"/>
                <w:szCs w:val="18"/>
              </w:rPr>
              <w:t xml:space="preserve"> responses and in </w:t>
            </w:r>
            <w:r w:rsidRPr="009364B4">
              <w:rPr>
                <w:rFonts w:cs="Arial"/>
                <w:szCs w:val="18"/>
              </w:rPr>
              <w:t>HTTP</w:t>
            </w:r>
            <w:r w:rsidRPr="00324DB7">
              <w:rPr>
                <w:rFonts w:cs="Arial"/>
                <w:szCs w:val="18"/>
              </w:rPr>
              <w:t xml:space="preserve"> PUT requests.</w:t>
            </w:r>
          </w:p>
        </w:tc>
      </w:tr>
      <w:tr w:rsidR="00D34C9E" w:rsidRPr="00324DB7" w14:paraId="7ED49077"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19C3A97D" w14:textId="77777777" w:rsidR="00D34C9E" w:rsidRPr="00324DB7" w:rsidRDefault="00D34C9E">
            <w:pPr>
              <w:pStyle w:val="TAL"/>
              <w:keepNext w:val="0"/>
              <w:keepLines w:val="0"/>
              <w:spacing w:line="276" w:lineRule="auto"/>
            </w:pPr>
            <w:r w:rsidRPr="00324DB7">
              <w:t>&gt;self</w:t>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0249D4CA" w14:textId="77777777" w:rsidR="00D34C9E" w:rsidRPr="00324DB7" w:rsidRDefault="00D34C9E">
            <w:pPr>
              <w:pStyle w:val="TAL"/>
              <w:keepNext w:val="0"/>
              <w:keepLines w:val="0"/>
              <w:spacing w:line="276" w:lineRule="auto"/>
            </w:pPr>
            <w:r w:rsidRPr="00324DB7">
              <w:t>LinkType</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574FB95" w14:textId="77777777" w:rsidR="00D34C9E" w:rsidRPr="00324DB7" w:rsidRDefault="00D34C9E">
            <w:pPr>
              <w:pStyle w:val="TAL"/>
              <w:keepNext w:val="0"/>
              <w:keepLines w:val="0"/>
              <w:spacing w:line="276" w:lineRule="auto"/>
            </w:pPr>
            <w:r w:rsidRPr="00324DB7">
              <w:t>1</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53E477CB" w14:textId="77777777" w:rsidR="00D34C9E" w:rsidRPr="00324DB7" w:rsidRDefault="00D34C9E" w:rsidP="00781108">
            <w:pPr>
              <w:pStyle w:val="TAL"/>
            </w:pPr>
            <w:r w:rsidRPr="00324DB7">
              <w:rPr>
                <w:rFonts w:cs="Arial"/>
                <w:szCs w:val="18"/>
              </w:rPr>
              <w:t xml:space="preserve">Self-referring </w:t>
            </w:r>
            <w:r w:rsidRPr="009364B4">
              <w:rPr>
                <w:rFonts w:cs="Arial"/>
                <w:szCs w:val="18"/>
              </w:rPr>
              <w:t>URI</w:t>
            </w:r>
            <w:r w:rsidRPr="00324DB7">
              <w:rPr>
                <w:rFonts w:cs="Arial"/>
                <w:szCs w:val="18"/>
              </w:rPr>
              <w:t xml:space="preserve">. The </w:t>
            </w:r>
            <w:r w:rsidRPr="009364B4">
              <w:rPr>
                <w:rFonts w:cs="Arial"/>
                <w:szCs w:val="18"/>
              </w:rPr>
              <w:t>URI</w:t>
            </w:r>
            <w:r w:rsidRPr="00324DB7">
              <w:rPr>
                <w:rFonts w:cs="Arial"/>
                <w:szCs w:val="18"/>
              </w:rPr>
              <w:t xml:space="preserve"> shall be unique within the </w:t>
            </w:r>
            <w:r w:rsidRPr="009364B4">
              <w:rPr>
                <w:rFonts w:cs="Arial"/>
                <w:szCs w:val="18"/>
              </w:rPr>
              <w:t>RNI</w:t>
            </w:r>
            <w:r w:rsidRPr="00324DB7">
              <w:rPr>
                <w:rFonts w:cs="Arial"/>
                <w:szCs w:val="18"/>
              </w:rPr>
              <w:t xml:space="preserve"> </w:t>
            </w:r>
            <w:r w:rsidRPr="009364B4">
              <w:rPr>
                <w:rFonts w:cs="Arial"/>
                <w:szCs w:val="18"/>
              </w:rPr>
              <w:t>API</w:t>
            </w:r>
            <w:r w:rsidRPr="00324DB7">
              <w:rPr>
                <w:rFonts w:cs="Arial"/>
                <w:szCs w:val="18"/>
              </w:rPr>
              <w:t xml:space="preserve"> as it acts as an ID for the subscription.</w:t>
            </w:r>
          </w:p>
        </w:tc>
      </w:tr>
      <w:tr w:rsidR="00D34C9E" w:rsidRPr="00324DB7" w14:paraId="4DC6F02F"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3BB730BF" w14:textId="77777777" w:rsidR="00D34C9E" w:rsidRPr="00324DB7" w:rsidRDefault="00D34C9E">
            <w:pPr>
              <w:pStyle w:val="TAL"/>
              <w:keepNext w:val="0"/>
              <w:keepLines w:val="0"/>
              <w:spacing w:line="276" w:lineRule="auto"/>
            </w:pPr>
            <w:r w:rsidRPr="00324DB7">
              <w:t>filterCriteriaNrMrs</w:t>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DD5F19D" w14:textId="734C4273" w:rsidR="00D34C9E" w:rsidRPr="00324DB7" w:rsidRDefault="00CD19F9">
            <w:pPr>
              <w:pStyle w:val="TAL"/>
              <w:keepNext w:val="0"/>
              <w:keepLines w:val="0"/>
              <w:spacing w:line="276" w:lineRule="auto"/>
            </w:pPr>
            <w:r w:rsidRPr="00324DB7">
              <w:rPr>
                <w:rFonts w:cs="Arial"/>
                <w:szCs w:val="18"/>
              </w:rPr>
              <w:t>Structure (inlined)</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13A31943" w14:textId="77777777" w:rsidR="00D34C9E" w:rsidRPr="00324DB7" w:rsidRDefault="00D34C9E">
            <w:pPr>
              <w:pStyle w:val="TAL"/>
              <w:keepNext w:val="0"/>
              <w:keepLines w:val="0"/>
              <w:spacing w:line="276" w:lineRule="auto"/>
            </w:pPr>
            <w:r w:rsidRPr="00324DB7">
              <w:t>1</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30CD150" w14:textId="77777777" w:rsidR="00D34C9E" w:rsidRPr="00324DB7" w:rsidRDefault="00D34C9E" w:rsidP="00781108">
            <w:pPr>
              <w:pStyle w:val="TAL"/>
              <w:rPr>
                <w:rFonts w:cs="Arial"/>
                <w:szCs w:val="18"/>
              </w:rPr>
            </w:pPr>
            <w:r w:rsidRPr="00324DB7">
              <w:rPr>
                <w:rFonts w:cs="Arial"/>
                <w:szCs w:val="18"/>
              </w:rPr>
              <w:t>List of filtering criteria for the subscription. Any filtering criteria from below, which is included in the request, shall also be included in the response.</w:t>
            </w:r>
          </w:p>
        </w:tc>
      </w:tr>
      <w:tr w:rsidR="00CD19F9" w:rsidRPr="00324DB7" w14:paraId="1C0F89C3"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CA8F864" w14:textId="57706400" w:rsidR="00CD19F9" w:rsidRPr="00324DB7" w:rsidRDefault="00CD19F9" w:rsidP="00CD19F9">
            <w:pPr>
              <w:pStyle w:val="TAL"/>
              <w:keepNext w:val="0"/>
              <w:keepLines w:val="0"/>
              <w:spacing w:line="276" w:lineRule="auto"/>
            </w:pPr>
            <w:r w:rsidRPr="00324DB7">
              <w:t>&gt;appInstanceId</w:t>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794E15F3" w14:textId="0DB9291F" w:rsidR="00CD19F9" w:rsidRPr="00324DB7" w:rsidRDefault="00CD19F9" w:rsidP="00CD19F9">
            <w:pPr>
              <w:pStyle w:val="TAL"/>
              <w:keepNext w:val="0"/>
              <w:keepLines w:val="0"/>
              <w:spacing w:line="276" w:lineRule="auto"/>
              <w:rPr>
                <w:rFonts w:cs="Arial"/>
                <w:szCs w:val="18"/>
              </w:rPr>
            </w:pPr>
            <w:r w:rsidRPr="00324DB7">
              <w:t>String</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43AD14C5" w14:textId="136B4AEE" w:rsidR="00CD19F9" w:rsidRPr="00324DB7" w:rsidRDefault="00CD19F9" w:rsidP="00CD19F9">
            <w:pPr>
              <w:pStyle w:val="TAL"/>
              <w:keepNext w:val="0"/>
              <w:keepLines w:val="0"/>
              <w:spacing w:line="276" w:lineRule="auto"/>
            </w:pPr>
            <w:r w:rsidRPr="00324DB7">
              <w:t>0..1</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202AF64" w14:textId="16263693" w:rsidR="00CD19F9" w:rsidRPr="00324DB7" w:rsidRDefault="00CD19F9" w:rsidP="00781108">
            <w:pPr>
              <w:pStyle w:val="TAL"/>
              <w:rPr>
                <w:rFonts w:cs="Arial"/>
                <w:szCs w:val="18"/>
              </w:rPr>
            </w:pPr>
            <w:r w:rsidRPr="00324DB7">
              <w:rPr>
                <w:rFonts w:cs="Arial"/>
                <w:szCs w:val="18"/>
              </w:rPr>
              <w:t>Unique identifier for the MEC application instance.</w:t>
            </w:r>
          </w:p>
        </w:tc>
      </w:tr>
      <w:tr w:rsidR="00CD19F9" w:rsidRPr="00324DB7" w14:paraId="00381AEC"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A88F8AF" w14:textId="53085C06" w:rsidR="00CD19F9" w:rsidRPr="00324DB7" w:rsidRDefault="00CD19F9" w:rsidP="00CD19F9">
            <w:pPr>
              <w:pStyle w:val="TAL"/>
              <w:keepNext w:val="0"/>
              <w:keepLines w:val="0"/>
              <w:spacing w:line="276" w:lineRule="auto"/>
            </w:pPr>
            <w:r w:rsidRPr="00324DB7">
              <w:t>&gt;associateId</w:t>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3B921E6" w14:textId="02BF3BFC" w:rsidR="00CD19F9" w:rsidRPr="00324DB7" w:rsidRDefault="00CD19F9" w:rsidP="00CD19F9">
            <w:pPr>
              <w:pStyle w:val="TAL"/>
              <w:keepNext w:val="0"/>
              <w:keepLines w:val="0"/>
              <w:spacing w:line="276" w:lineRule="auto"/>
              <w:rPr>
                <w:rFonts w:cs="Arial"/>
                <w:szCs w:val="18"/>
              </w:rPr>
            </w:pPr>
            <w:r w:rsidRPr="00324DB7">
              <w:rPr>
                <w:rFonts w:cs="Arial"/>
                <w:szCs w:val="18"/>
              </w:rPr>
              <w:t>AssociateId</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056439B" w14:textId="7D6CD1F0" w:rsidR="00CD19F9" w:rsidRPr="00324DB7" w:rsidRDefault="00CD19F9" w:rsidP="00CD19F9">
            <w:pPr>
              <w:pStyle w:val="TAL"/>
              <w:keepNext w:val="0"/>
              <w:keepLines w:val="0"/>
              <w:spacing w:line="276" w:lineRule="auto"/>
            </w:pPr>
            <w:r w:rsidRPr="00324DB7">
              <w:t>0..N</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86C5CFC" w14:textId="52BEE883" w:rsidR="00CD19F9" w:rsidRPr="00324DB7" w:rsidRDefault="00CD19F9" w:rsidP="00781108">
            <w:pPr>
              <w:pStyle w:val="TAL"/>
              <w:rPr>
                <w:rFonts w:cs="Arial"/>
                <w:szCs w:val="18"/>
              </w:rPr>
            </w:pPr>
            <w:r w:rsidRPr="00324DB7">
              <w:rPr>
                <w:lang w:eastAsia="zh-CN"/>
              </w:rPr>
              <w:t>0</w:t>
            </w:r>
            <w:r w:rsidRPr="00324DB7">
              <w:t xml:space="preserve"> to N identifiers to associate the </w:t>
            </w:r>
            <w:r w:rsidRPr="00324DB7">
              <w:rPr>
                <w:lang w:eastAsia="zh-CN"/>
              </w:rPr>
              <w:t>information</w:t>
            </w:r>
            <w:r w:rsidRPr="00324DB7">
              <w:t xml:space="preserve"> for a specific </w:t>
            </w:r>
            <w:r w:rsidRPr="009364B4">
              <w:t>UE</w:t>
            </w:r>
            <w:r w:rsidRPr="00324DB7">
              <w:t xml:space="preserve"> or flow.</w:t>
            </w:r>
          </w:p>
        </w:tc>
      </w:tr>
      <w:tr w:rsidR="00CD19F9" w:rsidRPr="00324DB7" w14:paraId="159F9516"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27D4B73" w14:textId="5CEDF0C9" w:rsidR="00CD19F9" w:rsidRPr="00324DB7" w:rsidRDefault="00CD19F9" w:rsidP="00CD19F9">
            <w:pPr>
              <w:pStyle w:val="TAL"/>
              <w:keepNext w:val="0"/>
              <w:keepLines w:val="0"/>
              <w:spacing w:line="276" w:lineRule="auto"/>
            </w:pPr>
            <w:r w:rsidRPr="00324DB7">
              <w:t>&gt;nrcgi</w:t>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BC43200" w14:textId="2F3B23C4" w:rsidR="00CD19F9" w:rsidRPr="00324DB7" w:rsidRDefault="00CD19F9" w:rsidP="00CD19F9">
            <w:pPr>
              <w:pStyle w:val="TAL"/>
              <w:keepNext w:val="0"/>
              <w:keepLines w:val="0"/>
              <w:spacing w:line="276" w:lineRule="auto"/>
              <w:rPr>
                <w:rFonts w:cs="Arial"/>
                <w:szCs w:val="18"/>
              </w:rPr>
            </w:pPr>
            <w:r w:rsidRPr="00324DB7">
              <w:rPr>
                <w:rFonts w:cs="Arial"/>
                <w:szCs w:val="18"/>
              </w:rPr>
              <w:t>NRcgi</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0BEFED1" w14:textId="0AD7DA64" w:rsidR="00CD19F9" w:rsidRPr="00324DB7" w:rsidRDefault="00CD19F9" w:rsidP="00CD19F9">
            <w:pPr>
              <w:pStyle w:val="TAL"/>
              <w:keepNext w:val="0"/>
              <w:keepLines w:val="0"/>
              <w:spacing w:line="276" w:lineRule="auto"/>
            </w:pPr>
            <w:r w:rsidRPr="00324DB7">
              <w:t>0..N</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A428971" w14:textId="6FA73DFB" w:rsidR="00CD19F9" w:rsidRPr="00324DB7" w:rsidRDefault="00CD19F9" w:rsidP="00781108">
            <w:pPr>
              <w:pStyle w:val="TAL"/>
              <w:rPr>
                <w:rFonts w:cs="Arial"/>
                <w:szCs w:val="18"/>
              </w:rPr>
            </w:pPr>
            <w:r w:rsidRPr="00324DB7">
              <w:rPr>
                <w:lang w:eastAsia="zh-CN"/>
              </w:rPr>
              <w:t xml:space="preserve">NR Cell Global </w:t>
            </w:r>
            <w:r w:rsidR="007E0E17" w:rsidRPr="00324DB7">
              <w:rPr>
                <w:lang w:eastAsia="zh-CN"/>
              </w:rPr>
              <w:t>Identifier</w:t>
            </w:r>
            <w:r w:rsidR="00243C7F" w:rsidRPr="00324DB7">
              <w:rPr>
                <w:lang w:eastAsia="zh-CN"/>
              </w:rPr>
              <w:t>.</w:t>
            </w:r>
          </w:p>
        </w:tc>
      </w:tr>
      <w:tr w:rsidR="00CD19F9" w:rsidRPr="00324DB7" w14:paraId="0996D81B"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6272916" w14:textId="134AD427" w:rsidR="00CD19F9" w:rsidRPr="00324DB7" w:rsidRDefault="00CD19F9" w:rsidP="00CD19F9">
            <w:pPr>
              <w:pStyle w:val="TAL"/>
              <w:keepNext w:val="0"/>
              <w:keepLines w:val="0"/>
              <w:spacing w:line="276" w:lineRule="auto"/>
            </w:pPr>
            <w:r w:rsidRPr="00324DB7">
              <w:t>&gt;triggerN</w:t>
            </w:r>
            <w:r w:rsidR="00826D36" w:rsidRPr="00324DB7">
              <w:t>r</w:t>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75FFE65" w14:textId="01A9A575" w:rsidR="00CD19F9" w:rsidRPr="00324DB7" w:rsidRDefault="00482ED9" w:rsidP="00CD19F9">
            <w:pPr>
              <w:pStyle w:val="TAL"/>
              <w:keepNext w:val="0"/>
              <w:keepLines w:val="0"/>
              <w:spacing w:line="276" w:lineRule="auto"/>
              <w:rPr>
                <w:rFonts w:cs="Arial"/>
                <w:szCs w:val="18"/>
              </w:rPr>
            </w:pPr>
            <w:r w:rsidRPr="00324DB7">
              <w:t>TriggerNr</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8AF3485" w14:textId="4FC622D1" w:rsidR="00CD19F9" w:rsidRPr="00324DB7" w:rsidRDefault="00CD19F9" w:rsidP="00CD19F9">
            <w:pPr>
              <w:pStyle w:val="TAL"/>
              <w:keepNext w:val="0"/>
              <w:keepLines w:val="0"/>
              <w:spacing w:line="276" w:lineRule="auto"/>
            </w:pPr>
            <w:r w:rsidRPr="00324DB7">
              <w:t>0..N</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47EA544" w14:textId="54BEFC50" w:rsidR="00CD19F9" w:rsidRPr="00324DB7" w:rsidRDefault="00482ED9" w:rsidP="00781108">
            <w:pPr>
              <w:pStyle w:val="TAL"/>
            </w:pPr>
            <w:r w:rsidRPr="00324DB7">
              <w:rPr>
                <w:lang w:eastAsia="ko-KR"/>
              </w:rPr>
              <w:t>C</w:t>
            </w:r>
            <w:r w:rsidR="00CD19F9" w:rsidRPr="00324DB7">
              <w:rPr>
                <w:lang w:eastAsia="ko-KR"/>
              </w:rPr>
              <w:t>orrespond</w:t>
            </w:r>
            <w:r w:rsidRPr="00324DB7">
              <w:rPr>
                <w:lang w:eastAsia="ko-KR"/>
              </w:rPr>
              <w:t>s</w:t>
            </w:r>
            <w:r w:rsidR="00CD19F9" w:rsidRPr="00324DB7">
              <w:rPr>
                <w:lang w:eastAsia="ko-KR"/>
              </w:rPr>
              <w:t xml:space="preserve"> to </w:t>
            </w:r>
            <w:r w:rsidRPr="00324DB7">
              <w:rPr>
                <w:lang w:eastAsia="ko-KR"/>
              </w:rPr>
              <w:t xml:space="preserve">a </w:t>
            </w:r>
            <w:r w:rsidR="00CD19F9" w:rsidRPr="00324DB7">
              <w:rPr>
                <w:lang w:eastAsia="ko-KR"/>
              </w:rPr>
              <w:t>specifi</w:t>
            </w:r>
            <w:r w:rsidRPr="00324DB7">
              <w:rPr>
                <w:lang w:eastAsia="ko-KR"/>
              </w:rPr>
              <w:t>c</w:t>
            </w:r>
            <w:r w:rsidR="00CD19F9" w:rsidRPr="00324DB7">
              <w:rPr>
                <w:lang w:eastAsia="ko-KR"/>
              </w:rPr>
              <w:t xml:space="preserve"> </w:t>
            </w:r>
            <w:r w:rsidRPr="00324DB7">
              <w:rPr>
                <w:lang w:eastAsia="ko-KR"/>
              </w:rPr>
              <w:t xml:space="preserve">5G </w:t>
            </w:r>
            <w:r w:rsidR="00CD19F9" w:rsidRPr="009364B4">
              <w:rPr>
                <w:lang w:eastAsia="ko-KR"/>
              </w:rPr>
              <w:t>UE</w:t>
            </w:r>
            <w:r w:rsidR="00CD19F9" w:rsidRPr="00324DB7">
              <w:rPr>
                <w:lang w:eastAsia="ko-KR"/>
              </w:rPr>
              <w:t xml:space="preserve"> Measurement Report</w:t>
            </w:r>
            <w:r w:rsidRPr="00324DB7">
              <w:rPr>
                <w:lang w:eastAsia="ko-KR"/>
              </w:rPr>
              <w:t xml:space="preserve"> trigger</w:t>
            </w:r>
            <w:r w:rsidR="00CD19F9" w:rsidRPr="00324DB7">
              <w:rPr>
                <w:lang w:eastAsia="ko-KR"/>
              </w:rPr>
              <w:t>.</w:t>
            </w:r>
          </w:p>
        </w:tc>
      </w:tr>
      <w:tr w:rsidR="00D34C9E" w:rsidRPr="00324DB7" w14:paraId="55951A4E" w14:textId="77777777" w:rsidTr="00DE29D1">
        <w:tc>
          <w:tcPr>
            <w:tcW w:w="100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3F91A4E" w14:textId="77777777" w:rsidR="00D34C9E" w:rsidRPr="00324DB7" w:rsidRDefault="00D34C9E">
            <w:pPr>
              <w:pStyle w:val="TAL"/>
              <w:keepNext w:val="0"/>
              <w:keepLines w:val="0"/>
              <w:spacing w:line="276" w:lineRule="auto"/>
            </w:pPr>
            <w:r w:rsidRPr="00324DB7">
              <w:rPr>
                <w:rFonts w:cs="Arial"/>
                <w:lang w:eastAsia="zh-CN"/>
              </w:rPr>
              <w:t>expiryDeadline</w:t>
            </w:r>
          </w:p>
        </w:tc>
        <w:tc>
          <w:tcPr>
            <w:tcW w:w="9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6731D5E" w14:textId="77777777" w:rsidR="00D34C9E" w:rsidRPr="00324DB7" w:rsidRDefault="00D34C9E">
            <w:pPr>
              <w:pStyle w:val="TAL"/>
              <w:keepNext w:val="0"/>
              <w:keepLines w:val="0"/>
              <w:spacing w:line="276" w:lineRule="auto"/>
            </w:pPr>
            <w:r w:rsidRPr="00324DB7">
              <w:rPr>
                <w:lang w:eastAsia="zh-CN"/>
              </w:rPr>
              <w:t>TimeStamp</w:t>
            </w:r>
          </w:p>
        </w:tc>
        <w:tc>
          <w:tcPr>
            <w:tcW w:w="6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93A82BA" w14:textId="77777777" w:rsidR="00D34C9E" w:rsidRPr="00324DB7" w:rsidRDefault="00D34C9E">
            <w:pPr>
              <w:pStyle w:val="TAL"/>
              <w:keepNext w:val="0"/>
              <w:keepLines w:val="0"/>
              <w:spacing w:line="276" w:lineRule="auto"/>
            </w:pPr>
            <w:r w:rsidRPr="00324DB7">
              <w:rPr>
                <w:lang w:eastAsia="zh-CN"/>
              </w:rPr>
              <w:t>0..1</w:t>
            </w:r>
          </w:p>
        </w:tc>
        <w:tc>
          <w:tcPr>
            <w:tcW w:w="236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04B602C6" w14:textId="77777777" w:rsidR="00D34C9E" w:rsidRPr="00324DB7" w:rsidRDefault="00D34C9E" w:rsidP="00781108">
            <w:pPr>
              <w:pStyle w:val="TAL"/>
              <w:rPr>
                <w:lang w:eastAsia="ko-KR"/>
              </w:rPr>
            </w:pPr>
            <w:r w:rsidRPr="00324DB7">
              <w:rPr>
                <w:lang w:eastAsia="zh-CN"/>
              </w:rPr>
              <w:t>Time stamp.</w:t>
            </w:r>
          </w:p>
        </w:tc>
      </w:tr>
      <w:tr w:rsidR="00DA6E7B" w:rsidRPr="00324DB7" w14:paraId="3D24F3A6" w14:textId="77777777" w:rsidTr="00DE29D1">
        <w:tc>
          <w:tcPr>
            <w:tcW w:w="5000" w:type="pct"/>
            <w:gridSpan w:val="4"/>
            <w:tcBorders>
              <w:top w:val="single" w:sz="4" w:space="0" w:color="auto"/>
              <w:left w:val="single" w:sz="6" w:space="0" w:color="auto"/>
              <w:bottom w:val="single" w:sz="6" w:space="0" w:color="auto"/>
              <w:right w:val="single" w:sz="6" w:space="0" w:color="auto"/>
            </w:tcBorders>
            <w:tcMar>
              <w:top w:w="0" w:type="dxa"/>
              <w:left w:w="28" w:type="dxa"/>
              <w:bottom w:w="0" w:type="dxa"/>
              <w:right w:w="108" w:type="dxa"/>
            </w:tcMar>
          </w:tcPr>
          <w:p w14:paraId="04514732" w14:textId="524E5F59" w:rsidR="00DA6E7B" w:rsidRPr="00324DB7" w:rsidRDefault="00DA6E7B" w:rsidP="00637F65">
            <w:pPr>
              <w:pStyle w:val="TAN"/>
              <w:rPr>
                <w:lang w:eastAsia="zh-CN"/>
              </w:rPr>
            </w:pPr>
            <w:r w:rsidRPr="00324DB7">
              <w:rPr>
                <w:lang w:eastAsia="zh-CN"/>
              </w:rPr>
              <w:t>NOTE</w:t>
            </w:r>
            <w:r w:rsidR="00637F65" w:rsidRPr="00324DB7">
              <w:rPr>
                <w:lang w:eastAsia="zh-CN"/>
              </w:rPr>
              <w:t>:</w:t>
            </w:r>
            <w:r w:rsidR="00637F65" w:rsidRPr="00324DB7">
              <w:rPr>
                <w:lang w:eastAsia="zh-CN"/>
              </w:rPr>
              <w:tab/>
            </w:r>
            <w:r w:rsidRPr="00324DB7">
              <w:rPr>
                <w:lang w:eastAsia="ko-KR"/>
              </w:rPr>
              <w:t>At least one of callbackReference and websockNotifConfig shall be provided by the service consumer.</w:t>
            </w:r>
            <w:r w:rsidR="002614E7" w:rsidRPr="00324DB7">
              <w:rPr>
                <w:lang w:eastAsia="ko-KR"/>
              </w:rPr>
              <w:t xml:space="preserve"> </w:t>
            </w:r>
            <w:r w:rsidRPr="00324DB7">
              <w:rPr>
                <w:lang w:eastAsia="ko-KR"/>
              </w:rPr>
              <w:t xml:space="preserve">If both are provided, it is up to </w:t>
            </w:r>
            <w:r w:rsidRPr="009364B4">
              <w:rPr>
                <w:lang w:eastAsia="ko-KR"/>
              </w:rPr>
              <w:t>RNIS</w:t>
            </w:r>
            <w:r w:rsidRPr="00324DB7">
              <w:rPr>
                <w:lang w:eastAsia="ko-KR"/>
              </w:rPr>
              <w:t xml:space="preserve"> to </w:t>
            </w:r>
            <w:r w:rsidR="0096286F" w:rsidRPr="00324DB7">
              <w:rPr>
                <w:lang w:eastAsia="ko-KR"/>
              </w:rPr>
              <w:t>choose</w:t>
            </w:r>
            <w:r w:rsidR="006B7E4D" w:rsidRPr="00324DB7">
              <w:rPr>
                <w:lang w:eastAsia="ko-KR"/>
              </w:rPr>
              <w:t xml:space="preserve"> </w:t>
            </w:r>
            <w:r w:rsidRPr="00324DB7">
              <w:rPr>
                <w:lang w:eastAsia="ko-KR"/>
              </w:rPr>
              <w:t xml:space="preserve">an alternative and return only that alternative in the response, specified in </w:t>
            </w:r>
            <w:r w:rsidRPr="009364B4">
              <w:rPr>
                <w:lang w:eastAsia="ko-KR"/>
              </w:rPr>
              <w:t>ETSI GS MEC 009</w:t>
            </w:r>
            <w:r w:rsidR="0004540A" w:rsidRPr="009364B4">
              <w:rPr>
                <w:lang w:eastAsia="ko-KR"/>
              </w:rPr>
              <w:t xml:space="preserve"> [</w:t>
            </w:r>
            <w:r w:rsidR="0004540A" w:rsidRPr="009364B4">
              <w:rPr>
                <w:lang w:eastAsia="ko-KR"/>
              </w:rPr>
              <w:fldChar w:fldCharType="begin"/>
            </w:r>
            <w:r w:rsidR="008B664B" w:rsidRPr="009364B4">
              <w:rPr>
                <w:lang w:eastAsia="ko-KR"/>
              </w:rPr>
              <w:instrText xml:space="preserve">REF REF_GSMEC009  \h </w:instrText>
            </w:r>
            <w:r w:rsidR="0004540A" w:rsidRPr="009364B4">
              <w:rPr>
                <w:lang w:eastAsia="ko-KR"/>
              </w:rPr>
            </w:r>
            <w:r w:rsidR="0004540A" w:rsidRPr="009364B4">
              <w:rPr>
                <w:lang w:eastAsia="ko-KR"/>
              </w:rPr>
              <w:fldChar w:fldCharType="separate"/>
            </w:r>
            <w:r w:rsidR="008B664B" w:rsidRPr="009364B4">
              <w:rPr>
                <w:noProof/>
              </w:rPr>
              <w:t>6</w:t>
            </w:r>
            <w:r w:rsidR="0004540A" w:rsidRPr="009364B4">
              <w:rPr>
                <w:lang w:eastAsia="ko-KR"/>
              </w:rPr>
              <w:fldChar w:fldCharType="end"/>
            </w:r>
            <w:r w:rsidR="0004540A" w:rsidRPr="009364B4">
              <w:rPr>
                <w:lang w:eastAsia="ko-KR"/>
              </w:rPr>
              <w:t>]</w:t>
            </w:r>
            <w:r w:rsidRPr="00324DB7">
              <w:t xml:space="preserve">, as described in </w:t>
            </w:r>
            <w:r w:rsidR="002614E7" w:rsidRPr="00324DB7">
              <w:t>clause</w:t>
            </w:r>
            <w:r w:rsidRPr="00324DB7">
              <w:t xml:space="preserve"> 6.12a.</w:t>
            </w:r>
          </w:p>
        </w:tc>
      </w:tr>
    </w:tbl>
    <w:p w14:paraId="6B01F48D" w14:textId="1B34F70B" w:rsidR="00D34C9E" w:rsidRPr="00324DB7" w:rsidRDefault="00D34C9E" w:rsidP="00F70C4D"/>
    <w:p w14:paraId="64B0A4E8" w14:textId="77777777" w:rsidR="00DA6E7B" w:rsidRPr="00324DB7" w:rsidRDefault="00DA6E7B" w:rsidP="009375D6">
      <w:pPr>
        <w:keepNext/>
        <w:keepLines/>
        <w:spacing w:before="120"/>
        <w:ind w:left="1134" w:hanging="1134"/>
        <w:rPr>
          <w:rFonts w:ascii="Arial" w:hAnsi="Arial"/>
          <w:sz w:val="28"/>
        </w:rPr>
      </w:pPr>
      <w:r w:rsidRPr="00324DB7">
        <w:rPr>
          <w:rFonts w:ascii="Arial" w:hAnsi="Arial"/>
          <w:sz w:val="28"/>
        </w:rPr>
        <w:t>6.3.12</w:t>
      </w:r>
      <w:r w:rsidRPr="00324DB7">
        <w:rPr>
          <w:rFonts w:ascii="Arial" w:hAnsi="Arial"/>
          <w:sz w:val="28"/>
        </w:rPr>
        <w:tab/>
        <w:t>Type: WebsockNotifConfig</w:t>
      </w:r>
    </w:p>
    <w:p w14:paraId="67B34A05" w14:textId="3990B038" w:rsidR="00DA6E7B" w:rsidRPr="00324DB7" w:rsidRDefault="00DA6E7B" w:rsidP="00DA6E7B">
      <w:r w:rsidRPr="00324DB7">
        <w:t xml:space="preserve">This type represents configuration for the delivery of subscription notifications over Websockets per the pattern defined in defined in </w:t>
      </w:r>
      <w:r w:rsidR="002614E7" w:rsidRPr="00324DB7">
        <w:t>clause</w:t>
      </w:r>
      <w:r w:rsidRPr="00324DB7">
        <w:t xml:space="preserve"> 6.12a of </w:t>
      </w:r>
      <w:r w:rsidRPr="009364B4">
        <w:t>ETSI GS MEC 009 [</w:t>
      </w:r>
      <w:r w:rsidRPr="009364B4">
        <w:fldChar w:fldCharType="begin"/>
      </w:r>
      <w:r w:rsidR="008B664B" w:rsidRPr="009364B4">
        <w:instrText xml:space="preserve">REF REF_GSMEC009  \h </w:instrText>
      </w:r>
      <w:r w:rsidRPr="009364B4">
        <w:fldChar w:fldCharType="separate"/>
      </w:r>
      <w:r w:rsidR="008B664B" w:rsidRPr="009364B4">
        <w:rPr>
          <w:noProof/>
        </w:rPr>
        <w:t>6</w:t>
      </w:r>
      <w:r w:rsidRPr="009364B4">
        <w:fldChar w:fldCharType="end"/>
      </w:r>
      <w:r w:rsidRPr="009364B4">
        <w:t>]</w:t>
      </w:r>
      <w:r w:rsidRPr="00324DB7">
        <w:t>.</w:t>
      </w:r>
    </w:p>
    <w:p w14:paraId="642B97AD" w14:textId="77777777" w:rsidR="00DA6E7B" w:rsidRPr="00324DB7" w:rsidRDefault="00DA6E7B" w:rsidP="00DA6E7B">
      <w:pPr>
        <w:keepNext/>
        <w:keepLines/>
        <w:spacing w:before="60"/>
        <w:jc w:val="center"/>
        <w:rPr>
          <w:rFonts w:ascii="Arial" w:hAnsi="Arial"/>
          <w:b/>
        </w:rPr>
      </w:pPr>
      <w:r w:rsidRPr="00324DB7">
        <w:rPr>
          <w:rFonts w:ascii="Arial" w:hAnsi="Arial"/>
          <w:b/>
        </w:rPr>
        <w:t>Table 6.3.12-1: Attributes of the WebsockNotifConfig</w:t>
      </w:r>
    </w:p>
    <w:tbl>
      <w:tblPr>
        <w:tblW w:w="51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66"/>
        <w:gridCol w:w="1972"/>
        <w:gridCol w:w="1344"/>
        <w:gridCol w:w="4540"/>
      </w:tblGrid>
      <w:tr w:rsidR="00DA6E7B" w:rsidRPr="00324DB7" w14:paraId="7048F86F" w14:textId="77777777" w:rsidTr="00CE4DC0">
        <w:trPr>
          <w:jc w:val="center"/>
        </w:trPr>
        <w:tc>
          <w:tcPr>
            <w:tcW w:w="1001" w:type="pct"/>
            <w:tcBorders>
              <w:top w:val="single" w:sz="4" w:space="0" w:color="auto"/>
              <w:left w:val="single" w:sz="4" w:space="0" w:color="auto"/>
              <w:bottom w:val="single" w:sz="4" w:space="0" w:color="auto"/>
              <w:right w:val="single" w:sz="4" w:space="0" w:color="auto"/>
            </w:tcBorders>
            <w:shd w:val="clear" w:color="auto" w:fill="C0C0C0"/>
            <w:hideMark/>
          </w:tcPr>
          <w:p w14:paraId="7766BD55" w14:textId="77777777" w:rsidR="00DA6E7B" w:rsidRPr="00324DB7" w:rsidRDefault="00DA6E7B" w:rsidP="0004540A">
            <w:pPr>
              <w:pStyle w:val="TAH"/>
            </w:pPr>
            <w:r w:rsidRPr="00324DB7">
              <w:t>Attribute name</w:t>
            </w:r>
          </w:p>
        </w:tc>
        <w:tc>
          <w:tcPr>
            <w:tcW w:w="1004" w:type="pct"/>
            <w:tcBorders>
              <w:top w:val="single" w:sz="4" w:space="0" w:color="auto"/>
              <w:left w:val="single" w:sz="4" w:space="0" w:color="auto"/>
              <w:bottom w:val="single" w:sz="4" w:space="0" w:color="auto"/>
              <w:right w:val="single" w:sz="4" w:space="0" w:color="auto"/>
            </w:tcBorders>
            <w:shd w:val="clear" w:color="auto" w:fill="C0C0C0"/>
            <w:hideMark/>
          </w:tcPr>
          <w:p w14:paraId="3B7A5EE4" w14:textId="77777777" w:rsidR="00DA6E7B" w:rsidRPr="00324DB7" w:rsidRDefault="00DA6E7B" w:rsidP="0004540A">
            <w:pPr>
              <w:pStyle w:val="TAH"/>
            </w:pPr>
            <w:r w:rsidRPr="00324DB7">
              <w:t>Data type</w:t>
            </w:r>
          </w:p>
        </w:tc>
        <w:tc>
          <w:tcPr>
            <w:tcW w:w="684" w:type="pct"/>
            <w:tcBorders>
              <w:top w:val="single" w:sz="4" w:space="0" w:color="auto"/>
              <w:left w:val="single" w:sz="4" w:space="0" w:color="auto"/>
              <w:bottom w:val="single" w:sz="4" w:space="0" w:color="auto"/>
              <w:right w:val="single" w:sz="4" w:space="0" w:color="auto"/>
            </w:tcBorders>
            <w:shd w:val="clear" w:color="auto" w:fill="C0C0C0"/>
            <w:hideMark/>
          </w:tcPr>
          <w:p w14:paraId="609711CA" w14:textId="77777777" w:rsidR="00DA6E7B" w:rsidRPr="00324DB7" w:rsidRDefault="00DA6E7B" w:rsidP="0004540A">
            <w:pPr>
              <w:pStyle w:val="TAH"/>
            </w:pPr>
            <w:r w:rsidRPr="00324DB7">
              <w:t>Cardinality</w:t>
            </w:r>
          </w:p>
        </w:tc>
        <w:tc>
          <w:tcPr>
            <w:tcW w:w="2311" w:type="pct"/>
            <w:tcBorders>
              <w:top w:val="single" w:sz="4" w:space="0" w:color="auto"/>
              <w:left w:val="single" w:sz="4" w:space="0" w:color="auto"/>
              <w:bottom w:val="single" w:sz="4" w:space="0" w:color="auto"/>
              <w:right w:val="single" w:sz="4" w:space="0" w:color="auto"/>
            </w:tcBorders>
            <w:shd w:val="clear" w:color="auto" w:fill="C0C0C0"/>
            <w:hideMark/>
          </w:tcPr>
          <w:p w14:paraId="1E925EBB" w14:textId="77777777" w:rsidR="00DA6E7B" w:rsidRPr="00324DB7" w:rsidRDefault="00DA6E7B" w:rsidP="0004540A">
            <w:pPr>
              <w:pStyle w:val="TAH"/>
            </w:pPr>
            <w:r w:rsidRPr="00324DB7">
              <w:t>Description</w:t>
            </w:r>
          </w:p>
        </w:tc>
      </w:tr>
      <w:tr w:rsidR="00DA6E7B" w:rsidRPr="00324DB7" w14:paraId="4CAD2FF6" w14:textId="77777777" w:rsidTr="00CE4DC0">
        <w:trPr>
          <w:jc w:val="center"/>
        </w:trPr>
        <w:tc>
          <w:tcPr>
            <w:tcW w:w="1001" w:type="pct"/>
            <w:tcBorders>
              <w:top w:val="single" w:sz="4" w:space="0" w:color="auto"/>
              <w:left w:val="single" w:sz="4" w:space="0" w:color="auto"/>
              <w:bottom w:val="single" w:sz="4" w:space="0" w:color="auto"/>
              <w:right w:val="single" w:sz="4" w:space="0" w:color="auto"/>
            </w:tcBorders>
            <w:hideMark/>
          </w:tcPr>
          <w:p w14:paraId="3A6FA59F" w14:textId="77777777" w:rsidR="00DA6E7B" w:rsidRPr="00324DB7" w:rsidRDefault="00DA6E7B" w:rsidP="0004540A">
            <w:pPr>
              <w:pStyle w:val="TAL"/>
            </w:pPr>
            <w:r w:rsidRPr="00324DB7">
              <w:t>websocketUri</w:t>
            </w:r>
          </w:p>
        </w:tc>
        <w:tc>
          <w:tcPr>
            <w:tcW w:w="1004" w:type="pct"/>
            <w:tcBorders>
              <w:top w:val="single" w:sz="4" w:space="0" w:color="auto"/>
              <w:left w:val="single" w:sz="4" w:space="0" w:color="auto"/>
              <w:bottom w:val="single" w:sz="4" w:space="0" w:color="auto"/>
              <w:right w:val="single" w:sz="4" w:space="0" w:color="auto"/>
            </w:tcBorders>
            <w:hideMark/>
          </w:tcPr>
          <w:p w14:paraId="6831A2CB" w14:textId="77777777" w:rsidR="00DA6E7B" w:rsidRPr="00324DB7" w:rsidRDefault="00DA6E7B" w:rsidP="0004540A">
            <w:pPr>
              <w:pStyle w:val="TAL"/>
            </w:pPr>
            <w:r w:rsidRPr="009364B4">
              <w:t>Uri</w:t>
            </w:r>
          </w:p>
        </w:tc>
        <w:tc>
          <w:tcPr>
            <w:tcW w:w="684" w:type="pct"/>
            <w:tcBorders>
              <w:top w:val="single" w:sz="4" w:space="0" w:color="auto"/>
              <w:left w:val="single" w:sz="4" w:space="0" w:color="auto"/>
              <w:bottom w:val="single" w:sz="4" w:space="0" w:color="auto"/>
              <w:right w:val="single" w:sz="4" w:space="0" w:color="auto"/>
            </w:tcBorders>
            <w:hideMark/>
          </w:tcPr>
          <w:p w14:paraId="533F4460" w14:textId="77777777" w:rsidR="00DA6E7B" w:rsidRPr="00324DB7" w:rsidRDefault="00DA6E7B" w:rsidP="0004540A">
            <w:pPr>
              <w:pStyle w:val="TAL"/>
            </w:pPr>
            <w:r w:rsidRPr="00324DB7">
              <w:t>0..1</w:t>
            </w:r>
          </w:p>
        </w:tc>
        <w:tc>
          <w:tcPr>
            <w:tcW w:w="2311" w:type="pct"/>
            <w:tcBorders>
              <w:top w:val="single" w:sz="4" w:space="0" w:color="auto"/>
              <w:left w:val="single" w:sz="4" w:space="0" w:color="auto"/>
              <w:bottom w:val="single" w:sz="4" w:space="0" w:color="auto"/>
              <w:right w:val="single" w:sz="4" w:space="0" w:color="auto"/>
            </w:tcBorders>
            <w:hideMark/>
          </w:tcPr>
          <w:p w14:paraId="3D2EEFAA" w14:textId="77777777" w:rsidR="00DA6E7B" w:rsidRPr="00324DB7" w:rsidRDefault="00DA6E7B" w:rsidP="0004540A">
            <w:pPr>
              <w:pStyle w:val="TAL"/>
              <w:rPr>
                <w:rFonts w:cs="Arial"/>
                <w:szCs w:val="18"/>
              </w:rPr>
            </w:pPr>
            <w:r w:rsidRPr="00324DB7">
              <w:rPr>
                <w:rFonts w:cs="Arial"/>
                <w:szCs w:val="18"/>
              </w:rPr>
              <w:t xml:space="preserve">Set by </w:t>
            </w:r>
            <w:r w:rsidRPr="009364B4">
              <w:rPr>
                <w:rFonts w:cs="Arial"/>
                <w:szCs w:val="18"/>
              </w:rPr>
              <w:t>RNIS</w:t>
            </w:r>
            <w:r w:rsidRPr="00324DB7">
              <w:rPr>
                <w:rFonts w:cs="Arial"/>
                <w:szCs w:val="18"/>
              </w:rPr>
              <w:t xml:space="preserve"> to indicate to the service consumer the Websocket </w:t>
            </w:r>
            <w:r w:rsidRPr="009364B4">
              <w:rPr>
                <w:rFonts w:cs="Arial"/>
                <w:szCs w:val="18"/>
              </w:rPr>
              <w:t>URI</w:t>
            </w:r>
            <w:r w:rsidRPr="00324DB7">
              <w:rPr>
                <w:rFonts w:cs="Arial"/>
                <w:szCs w:val="18"/>
              </w:rPr>
              <w:t xml:space="preserve"> to be used for delivering notifications.</w:t>
            </w:r>
          </w:p>
        </w:tc>
      </w:tr>
      <w:tr w:rsidR="00DA6E7B" w:rsidRPr="00324DB7" w14:paraId="70EDC374" w14:textId="77777777" w:rsidTr="00CE4DC0">
        <w:trPr>
          <w:jc w:val="center"/>
        </w:trPr>
        <w:tc>
          <w:tcPr>
            <w:tcW w:w="1001" w:type="pct"/>
            <w:tcBorders>
              <w:top w:val="single" w:sz="4" w:space="0" w:color="auto"/>
              <w:left w:val="single" w:sz="4" w:space="0" w:color="auto"/>
              <w:bottom w:val="single" w:sz="4" w:space="0" w:color="auto"/>
              <w:right w:val="single" w:sz="4" w:space="0" w:color="auto"/>
            </w:tcBorders>
            <w:hideMark/>
          </w:tcPr>
          <w:p w14:paraId="2B15DD17" w14:textId="77777777" w:rsidR="00DA6E7B" w:rsidRPr="00324DB7" w:rsidRDefault="00DA6E7B" w:rsidP="0004540A">
            <w:pPr>
              <w:pStyle w:val="TAL"/>
            </w:pPr>
            <w:r w:rsidRPr="00324DB7">
              <w:t>requestWebsocketUri</w:t>
            </w:r>
          </w:p>
        </w:tc>
        <w:tc>
          <w:tcPr>
            <w:tcW w:w="1004" w:type="pct"/>
            <w:tcBorders>
              <w:top w:val="single" w:sz="4" w:space="0" w:color="auto"/>
              <w:left w:val="single" w:sz="4" w:space="0" w:color="auto"/>
              <w:bottom w:val="single" w:sz="4" w:space="0" w:color="auto"/>
              <w:right w:val="single" w:sz="4" w:space="0" w:color="auto"/>
            </w:tcBorders>
            <w:hideMark/>
          </w:tcPr>
          <w:p w14:paraId="00CF8457" w14:textId="77777777" w:rsidR="00DA6E7B" w:rsidRPr="00324DB7" w:rsidRDefault="00DA6E7B" w:rsidP="0004540A">
            <w:pPr>
              <w:pStyle w:val="TAL"/>
            </w:pPr>
            <w:r w:rsidRPr="00324DB7">
              <w:t>Boolean</w:t>
            </w:r>
          </w:p>
        </w:tc>
        <w:tc>
          <w:tcPr>
            <w:tcW w:w="684" w:type="pct"/>
            <w:tcBorders>
              <w:top w:val="single" w:sz="4" w:space="0" w:color="auto"/>
              <w:left w:val="single" w:sz="4" w:space="0" w:color="auto"/>
              <w:bottom w:val="single" w:sz="4" w:space="0" w:color="auto"/>
              <w:right w:val="single" w:sz="4" w:space="0" w:color="auto"/>
            </w:tcBorders>
            <w:hideMark/>
          </w:tcPr>
          <w:p w14:paraId="3414ADEF" w14:textId="77777777" w:rsidR="00DA6E7B" w:rsidRPr="00324DB7" w:rsidRDefault="00DA6E7B" w:rsidP="0004540A">
            <w:pPr>
              <w:pStyle w:val="TAL"/>
            </w:pPr>
            <w:r w:rsidRPr="00324DB7">
              <w:t>0..1</w:t>
            </w:r>
          </w:p>
        </w:tc>
        <w:tc>
          <w:tcPr>
            <w:tcW w:w="2311" w:type="pct"/>
            <w:tcBorders>
              <w:top w:val="single" w:sz="4" w:space="0" w:color="auto"/>
              <w:left w:val="single" w:sz="4" w:space="0" w:color="auto"/>
              <w:bottom w:val="single" w:sz="4" w:space="0" w:color="auto"/>
              <w:right w:val="single" w:sz="4" w:space="0" w:color="auto"/>
            </w:tcBorders>
            <w:hideMark/>
          </w:tcPr>
          <w:p w14:paraId="186189BD" w14:textId="77777777" w:rsidR="00DA6E7B" w:rsidRPr="00324DB7" w:rsidRDefault="00DA6E7B" w:rsidP="0004540A">
            <w:pPr>
              <w:pStyle w:val="TAL"/>
            </w:pPr>
            <w:r w:rsidRPr="00324DB7">
              <w:rPr>
                <w:rFonts w:cs="Arial"/>
                <w:szCs w:val="18"/>
              </w:rPr>
              <w:t>Set to true by the service consumer to indicate that Websocket delivery is requested.</w:t>
            </w:r>
          </w:p>
        </w:tc>
      </w:tr>
    </w:tbl>
    <w:p w14:paraId="59F633B7" w14:textId="77777777" w:rsidR="00DA6E7B" w:rsidRPr="00324DB7" w:rsidRDefault="00DA6E7B" w:rsidP="00F70C4D"/>
    <w:p w14:paraId="5E40D47F" w14:textId="77777777" w:rsidR="005654CB" w:rsidRPr="00324DB7" w:rsidRDefault="00157FA9" w:rsidP="005654CB">
      <w:pPr>
        <w:pStyle w:val="Heading2"/>
      </w:pPr>
      <w:bookmarkStart w:id="148" w:name="_Toc95469311"/>
      <w:bookmarkStart w:id="149" w:name="_Toc95816997"/>
      <w:r w:rsidRPr="00324DB7">
        <w:t>6</w:t>
      </w:r>
      <w:r w:rsidR="005654CB" w:rsidRPr="00324DB7">
        <w:t>.4</w:t>
      </w:r>
      <w:r w:rsidR="005654CB" w:rsidRPr="00324DB7">
        <w:tab/>
        <w:t>Notification data types</w:t>
      </w:r>
      <w:bookmarkEnd w:id="148"/>
      <w:bookmarkEnd w:id="149"/>
    </w:p>
    <w:p w14:paraId="7824EAD8" w14:textId="77777777" w:rsidR="005654CB" w:rsidRPr="00324DB7" w:rsidRDefault="00157FA9" w:rsidP="005654CB">
      <w:pPr>
        <w:pStyle w:val="Heading3"/>
      </w:pPr>
      <w:bookmarkStart w:id="150" w:name="_Toc95469312"/>
      <w:bookmarkStart w:id="151" w:name="_Toc95816998"/>
      <w:r w:rsidRPr="00324DB7">
        <w:t>6</w:t>
      </w:r>
      <w:r w:rsidR="005654CB" w:rsidRPr="00324DB7">
        <w:t>.4.1</w:t>
      </w:r>
      <w:r w:rsidR="005654CB" w:rsidRPr="00324DB7">
        <w:tab/>
        <w:t>Introduction</w:t>
      </w:r>
      <w:bookmarkEnd w:id="150"/>
      <w:bookmarkEnd w:id="151"/>
    </w:p>
    <w:p w14:paraId="3B525116" w14:textId="77777777" w:rsidR="005654CB" w:rsidRPr="00324DB7" w:rsidRDefault="005654CB" w:rsidP="005654CB">
      <w:r w:rsidRPr="00324DB7">
        <w:t>This clause defines data structures that define notifications.</w:t>
      </w:r>
    </w:p>
    <w:p w14:paraId="5FFD9321" w14:textId="77777777" w:rsidR="005654CB" w:rsidRPr="00324DB7" w:rsidRDefault="00157FA9" w:rsidP="005654CB">
      <w:pPr>
        <w:pStyle w:val="Heading3"/>
      </w:pPr>
      <w:bookmarkStart w:id="152" w:name="_Toc95469313"/>
      <w:bookmarkStart w:id="153" w:name="_Toc95816999"/>
      <w:r w:rsidRPr="00324DB7">
        <w:t>6</w:t>
      </w:r>
      <w:r w:rsidR="005654CB" w:rsidRPr="00324DB7">
        <w:t>.4.2</w:t>
      </w:r>
      <w:r w:rsidR="005654CB" w:rsidRPr="00324DB7">
        <w:tab/>
        <w:t>Type: CellChangeNotification</w:t>
      </w:r>
      <w:bookmarkEnd w:id="152"/>
      <w:bookmarkEnd w:id="153"/>
    </w:p>
    <w:p w14:paraId="1E024689" w14:textId="77777777" w:rsidR="005654CB" w:rsidRPr="00324DB7" w:rsidRDefault="005654CB" w:rsidP="005654CB">
      <w:r w:rsidRPr="00324DB7">
        <w:t xml:space="preserve">This type represents a notification from </w:t>
      </w:r>
      <w:r w:rsidRPr="009364B4">
        <w:t>RNIS</w:t>
      </w:r>
      <w:r w:rsidRPr="00324DB7">
        <w:t xml:space="preserve"> with regards to cell change procedure</w:t>
      </w:r>
      <w:r w:rsidRPr="00324DB7">
        <w:rPr>
          <w:color w:val="0070C0"/>
        </w:rPr>
        <w:t xml:space="preserve">. </w:t>
      </w:r>
      <w:r w:rsidRPr="00324DB7">
        <w:t xml:space="preserve">The Notification is sent by the Radio Network Information Service to inform about the Cell Change of a </w:t>
      </w:r>
      <w:r w:rsidRPr="009364B4">
        <w:t>UE</w:t>
      </w:r>
      <w:r w:rsidRPr="00324DB7">
        <w:t xml:space="preserve">. </w:t>
      </w:r>
    </w:p>
    <w:p w14:paraId="5858BEAC" w14:textId="77777777" w:rsidR="005654CB" w:rsidRPr="00324DB7" w:rsidRDefault="005654CB" w:rsidP="005654CB">
      <w:r w:rsidRPr="00324DB7">
        <w:t xml:space="preserve">The </w:t>
      </w:r>
      <w:r w:rsidR="00585EFF" w:rsidRPr="00324DB7">
        <w:t xml:space="preserve">attributes </w:t>
      </w:r>
      <w:r w:rsidRPr="00324DB7">
        <w:t xml:space="preserve">of the CellChangeNotification shall follow the indications provided in table </w:t>
      </w:r>
      <w:r w:rsidR="00750B0C" w:rsidRPr="00324DB7">
        <w:t>6</w:t>
      </w:r>
      <w:r w:rsidRPr="00324DB7">
        <w:t>.4.2-1.</w:t>
      </w:r>
    </w:p>
    <w:p w14:paraId="5F97C292" w14:textId="77777777" w:rsidR="005654CB" w:rsidRPr="00324DB7" w:rsidRDefault="005654CB" w:rsidP="005654CB">
      <w:pPr>
        <w:pStyle w:val="TH"/>
      </w:pPr>
      <w:r w:rsidRPr="00324DB7">
        <w:lastRenderedPageBreak/>
        <w:t xml:space="preserve">Table </w:t>
      </w:r>
      <w:r w:rsidR="00157FA9" w:rsidRPr="00324DB7">
        <w:t>6</w:t>
      </w:r>
      <w:r w:rsidRPr="00324DB7">
        <w:t>.4.2-1</w:t>
      </w:r>
      <w:r w:rsidR="00305FB8" w:rsidRPr="00324DB7">
        <w:t>:</w:t>
      </w:r>
      <w:r w:rsidRPr="00324DB7">
        <w:t xml:space="preserve"> </w:t>
      </w:r>
      <w:r w:rsidR="00585EFF" w:rsidRPr="00324DB7">
        <w:t xml:space="preserve">Attributes </w:t>
      </w:r>
      <w:r w:rsidRPr="00324DB7">
        <w:t>of the CellChangeNotification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5654CB" w:rsidRPr="00324DB7" w14:paraId="78EB4B71" w14:textId="77777777" w:rsidTr="00DE29D1">
        <w:trPr>
          <w:jc w:val="center"/>
        </w:trPr>
        <w:tc>
          <w:tcPr>
            <w:tcW w:w="925" w:type="pct"/>
            <w:shd w:val="clear" w:color="auto" w:fill="C0C0C0"/>
            <w:tcMar>
              <w:top w:w="0" w:type="dxa"/>
              <w:left w:w="28" w:type="dxa"/>
              <w:bottom w:w="0" w:type="dxa"/>
              <w:right w:w="108" w:type="dxa"/>
            </w:tcMar>
          </w:tcPr>
          <w:p w14:paraId="5C103F11" w14:textId="77777777" w:rsidR="005654CB" w:rsidRPr="00324DB7" w:rsidRDefault="00585EFF"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76505BD2" w14:textId="77777777" w:rsidR="005654CB" w:rsidRPr="00324DB7" w:rsidRDefault="00596787" w:rsidP="00CD7E50">
            <w:pPr>
              <w:pStyle w:val="TAH"/>
            </w:pPr>
            <w:r w:rsidRPr="00324DB7">
              <w:t xml:space="preserve">Data </w:t>
            </w:r>
            <w:r w:rsidR="00E03180" w:rsidRPr="00324DB7">
              <w:t>t</w:t>
            </w:r>
            <w:r w:rsidR="002B5A2A" w:rsidRPr="00324DB7">
              <w:t>ype</w:t>
            </w:r>
          </w:p>
        </w:tc>
        <w:tc>
          <w:tcPr>
            <w:tcW w:w="655" w:type="pct"/>
            <w:shd w:val="clear" w:color="auto" w:fill="C0C0C0"/>
            <w:tcMar>
              <w:top w:w="0" w:type="dxa"/>
              <w:left w:w="28" w:type="dxa"/>
              <w:bottom w:w="0" w:type="dxa"/>
              <w:right w:w="108" w:type="dxa"/>
            </w:tcMar>
          </w:tcPr>
          <w:p w14:paraId="03DF6FAB" w14:textId="77777777" w:rsidR="005654CB" w:rsidRPr="00324DB7" w:rsidRDefault="005654CB" w:rsidP="00CD7E50">
            <w:pPr>
              <w:pStyle w:val="TAH"/>
            </w:pPr>
            <w:r w:rsidRPr="00324DB7">
              <w:t>Cardinality</w:t>
            </w:r>
          </w:p>
        </w:tc>
        <w:tc>
          <w:tcPr>
            <w:tcW w:w="2396" w:type="pct"/>
            <w:shd w:val="clear" w:color="auto" w:fill="C0C0C0"/>
            <w:tcMar>
              <w:top w:w="0" w:type="dxa"/>
              <w:left w:w="28" w:type="dxa"/>
              <w:bottom w:w="0" w:type="dxa"/>
              <w:right w:w="108" w:type="dxa"/>
            </w:tcMar>
          </w:tcPr>
          <w:p w14:paraId="2DCBA7A6" w14:textId="77777777" w:rsidR="005654CB" w:rsidRPr="00324DB7" w:rsidRDefault="005654CB" w:rsidP="00CD7E50">
            <w:pPr>
              <w:pStyle w:val="TAH"/>
            </w:pPr>
            <w:r w:rsidRPr="00324DB7">
              <w:t>Description</w:t>
            </w:r>
          </w:p>
        </w:tc>
      </w:tr>
      <w:tr w:rsidR="00574F13" w:rsidRPr="00324DB7" w14:paraId="79C66CCF" w14:textId="77777777" w:rsidTr="00DE29D1">
        <w:trPr>
          <w:jc w:val="center"/>
        </w:trPr>
        <w:tc>
          <w:tcPr>
            <w:tcW w:w="925" w:type="pct"/>
            <w:tcMar>
              <w:top w:w="0" w:type="dxa"/>
              <w:left w:w="28" w:type="dxa"/>
              <w:bottom w:w="0" w:type="dxa"/>
              <w:right w:w="108" w:type="dxa"/>
            </w:tcMar>
          </w:tcPr>
          <w:p w14:paraId="0AB6F3DF" w14:textId="50F5C67F" w:rsidR="00574F13" w:rsidRPr="00324DB7" w:rsidRDefault="00574F13" w:rsidP="00574F13">
            <w:pPr>
              <w:pStyle w:val="TAL"/>
            </w:pPr>
            <w:r w:rsidRPr="00324DB7">
              <w:t>notificationType</w:t>
            </w:r>
          </w:p>
        </w:tc>
        <w:tc>
          <w:tcPr>
            <w:tcW w:w="1024" w:type="pct"/>
            <w:tcMar>
              <w:top w:w="0" w:type="dxa"/>
              <w:left w:w="28" w:type="dxa"/>
              <w:bottom w:w="0" w:type="dxa"/>
              <w:right w:w="108" w:type="dxa"/>
            </w:tcMar>
          </w:tcPr>
          <w:p w14:paraId="27B664AA" w14:textId="7FCCE121" w:rsidR="00574F13" w:rsidRPr="00324DB7" w:rsidRDefault="00574F13" w:rsidP="00574F13">
            <w:pPr>
              <w:pStyle w:val="TAL"/>
            </w:pPr>
            <w:r w:rsidRPr="00324DB7">
              <w:t>String</w:t>
            </w:r>
          </w:p>
        </w:tc>
        <w:tc>
          <w:tcPr>
            <w:tcW w:w="655" w:type="pct"/>
            <w:tcMar>
              <w:top w:w="0" w:type="dxa"/>
              <w:left w:w="28" w:type="dxa"/>
              <w:bottom w:w="0" w:type="dxa"/>
              <w:right w:w="108" w:type="dxa"/>
            </w:tcMar>
          </w:tcPr>
          <w:p w14:paraId="1B409F82" w14:textId="71E5BDE0" w:rsidR="00574F13" w:rsidRPr="00324DB7" w:rsidRDefault="00574F13" w:rsidP="00574F13">
            <w:pPr>
              <w:pStyle w:val="TAL"/>
            </w:pPr>
            <w:r w:rsidRPr="00324DB7">
              <w:t>1</w:t>
            </w:r>
          </w:p>
        </w:tc>
        <w:tc>
          <w:tcPr>
            <w:tcW w:w="2396" w:type="pct"/>
            <w:tcMar>
              <w:top w:w="0" w:type="dxa"/>
              <w:left w:w="28" w:type="dxa"/>
              <w:bottom w:w="0" w:type="dxa"/>
              <w:right w:w="108" w:type="dxa"/>
            </w:tcMar>
          </w:tcPr>
          <w:p w14:paraId="1933F839" w14:textId="2684D2EE" w:rsidR="00574F13" w:rsidRPr="00324DB7" w:rsidRDefault="00574F13" w:rsidP="00574F13">
            <w:pPr>
              <w:pStyle w:val="TAL"/>
            </w:pPr>
            <w:r w:rsidRPr="00324DB7">
              <w:rPr>
                <w:rFonts w:cs="Arial"/>
                <w:szCs w:val="18"/>
              </w:rPr>
              <w:t xml:space="preserve">Shall be set to </w:t>
            </w:r>
            <w:r w:rsidR="00AD4375" w:rsidRPr="00324DB7">
              <w:rPr>
                <w:rFonts w:cs="Arial"/>
                <w:szCs w:val="18"/>
              </w:rPr>
              <w:t>"</w:t>
            </w:r>
            <w:r w:rsidRPr="00324DB7">
              <w:t>CellChangeNotification</w:t>
            </w:r>
            <w:r w:rsidR="00AD4375" w:rsidRPr="00324DB7">
              <w:t>"</w:t>
            </w:r>
            <w:r w:rsidRPr="00324DB7">
              <w:t>.</w:t>
            </w:r>
          </w:p>
        </w:tc>
      </w:tr>
      <w:tr w:rsidR="005654CB" w:rsidRPr="00324DB7" w14:paraId="4247B950" w14:textId="77777777" w:rsidTr="00DE29D1">
        <w:trPr>
          <w:jc w:val="center"/>
        </w:trPr>
        <w:tc>
          <w:tcPr>
            <w:tcW w:w="925" w:type="pct"/>
            <w:tcMar>
              <w:top w:w="0" w:type="dxa"/>
              <w:left w:w="28" w:type="dxa"/>
              <w:bottom w:w="0" w:type="dxa"/>
              <w:right w:w="108" w:type="dxa"/>
            </w:tcMar>
          </w:tcPr>
          <w:p w14:paraId="75BA1A78" w14:textId="77777777" w:rsidR="005654CB" w:rsidRPr="00324DB7" w:rsidRDefault="005654CB" w:rsidP="00CD7E50">
            <w:pPr>
              <w:pStyle w:val="TAL"/>
              <w:rPr>
                <w:color w:val="0070C0"/>
                <w:szCs w:val="18"/>
              </w:rPr>
            </w:pPr>
            <w:r w:rsidRPr="00324DB7">
              <w:t>timeStamp</w:t>
            </w:r>
          </w:p>
        </w:tc>
        <w:tc>
          <w:tcPr>
            <w:tcW w:w="1024" w:type="pct"/>
            <w:tcMar>
              <w:top w:w="0" w:type="dxa"/>
              <w:left w:w="28" w:type="dxa"/>
              <w:bottom w:w="0" w:type="dxa"/>
              <w:right w:w="108" w:type="dxa"/>
            </w:tcMar>
          </w:tcPr>
          <w:p w14:paraId="7F966780" w14:textId="77777777" w:rsidR="005654CB" w:rsidRPr="00324DB7" w:rsidRDefault="005654CB" w:rsidP="00CD7E50">
            <w:pPr>
              <w:pStyle w:val="TAL"/>
              <w:rPr>
                <w:color w:val="0070C0"/>
                <w:szCs w:val="18"/>
              </w:rPr>
            </w:pPr>
            <w:r w:rsidRPr="00324DB7">
              <w:t>TimeStamp</w:t>
            </w:r>
          </w:p>
        </w:tc>
        <w:tc>
          <w:tcPr>
            <w:tcW w:w="655" w:type="pct"/>
            <w:tcMar>
              <w:top w:w="0" w:type="dxa"/>
              <w:left w:w="28" w:type="dxa"/>
              <w:bottom w:w="0" w:type="dxa"/>
              <w:right w:w="108" w:type="dxa"/>
            </w:tcMar>
          </w:tcPr>
          <w:p w14:paraId="480D87B8" w14:textId="77777777" w:rsidR="005654CB" w:rsidRPr="00324DB7" w:rsidRDefault="005654CB" w:rsidP="00CD7E50">
            <w:pPr>
              <w:pStyle w:val="TAL"/>
              <w:rPr>
                <w:color w:val="0070C0"/>
                <w:szCs w:val="18"/>
              </w:rPr>
            </w:pPr>
            <w:r w:rsidRPr="00324DB7">
              <w:t>0</w:t>
            </w:r>
            <w:r w:rsidR="003773DE" w:rsidRPr="00324DB7">
              <w:t>..</w:t>
            </w:r>
            <w:r w:rsidRPr="00324DB7">
              <w:t>1</w:t>
            </w:r>
          </w:p>
        </w:tc>
        <w:tc>
          <w:tcPr>
            <w:tcW w:w="2396" w:type="pct"/>
            <w:tcMar>
              <w:top w:w="0" w:type="dxa"/>
              <w:left w:w="28" w:type="dxa"/>
              <w:bottom w:w="0" w:type="dxa"/>
              <w:right w:w="108" w:type="dxa"/>
            </w:tcMar>
          </w:tcPr>
          <w:p w14:paraId="4A1C7F2D" w14:textId="77777777" w:rsidR="005654CB" w:rsidRPr="00324DB7" w:rsidRDefault="005654CB" w:rsidP="00CD7E50">
            <w:pPr>
              <w:pStyle w:val="TAL"/>
            </w:pPr>
            <w:r w:rsidRPr="00324DB7">
              <w:t>Time stamp</w:t>
            </w:r>
            <w:r w:rsidR="00305FB8" w:rsidRPr="00324DB7">
              <w:t>.</w:t>
            </w:r>
          </w:p>
        </w:tc>
      </w:tr>
      <w:tr w:rsidR="00596787" w:rsidRPr="00324DB7" w14:paraId="3FDEF7C8" w14:textId="77777777" w:rsidTr="00DE29D1">
        <w:trPr>
          <w:jc w:val="center"/>
        </w:trPr>
        <w:tc>
          <w:tcPr>
            <w:tcW w:w="925" w:type="pct"/>
            <w:tcMar>
              <w:top w:w="0" w:type="dxa"/>
              <w:left w:w="28" w:type="dxa"/>
              <w:bottom w:w="0" w:type="dxa"/>
              <w:right w:w="108" w:type="dxa"/>
            </w:tcMar>
          </w:tcPr>
          <w:p w14:paraId="549D1557" w14:textId="77777777" w:rsidR="00596787" w:rsidRPr="00324DB7" w:rsidRDefault="00596787" w:rsidP="00596787">
            <w:pPr>
              <w:pStyle w:val="TAL"/>
            </w:pPr>
            <w:r w:rsidRPr="00324DB7">
              <w:t>associateId</w:t>
            </w:r>
          </w:p>
        </w:tc>
        <w:tc>
          <w:tcPr>
            <w:tcW w:w="1024" w:type="pct"/>
            <w:tcMar>
              <w:top w:w="0" w:type="dxa"/>
              <w:left w:w="28" w:type="dxa"/>
              <w:bottom w:w="0" w:type="dxa"/>
              <w:right w:w="108" w:type="dxa"/>
            </w:tcMar>
          </w:tcPr>
          <w:p w14:paraId="29489E4C" w14:textId="77777777" w:rsidR="00596787" w:rsidRPr="00324DB7" w:rsidRDefault="00A63872" w:rsidP="00596787">
            <w:pPr>
              <w:pStyle w:val="TAL"/>
            </w:pPr>
            <w:r w:rsidRPr="00324DB7">
              <w:rPr>
                <w:rFonts w:cs="Arial"/>
                <w:szCs w:val="18"/>
              </w:rPr>
              <w:t>AssociateId</w:t>
            </w:r>
          </w:p>
        </w:tc>
        <w:tc>
          <w:tcPr>
            <w:tcW w:w="655" w:type="pct"/>
            <w:tcMar>
              <w:top w:w="0" w:type="dxa"/>
              <w:left w:w="28" w:type="dxa"/>
              <w:bottom w:w="0" w:type="dxa"/>
              <w:right w:w="108" w:type="dxa"/>
            </w:tcMar>
          </w:tcPr>
          <w:p w14:paraId="61ED8E77" w14:textId="77777777" w:rsidR="00596787" w:rsidRPr="00324DB7" w:rsidRDefault="00596787" w:rsidP="00596787">
            <w:pPr>
              <w:pStyle w:val="TAL"/>
            </w:pPr>
            <w:r w:rsidRPr="00324DB7">
              <w:t>0</w:t>
            </w:r>
            <w:r w:rsidR="003773DE" w:rsidRPr="00324DB7">
              <w:t>..</w:t>
            </w:r>
            <w:r w:rsidRPr="00324DB7">
              <w:t>N</w:t>
            </w:r>
          </w:p>
        </w:tc>
        <w:tc>
          <w:tcPr>
            <w:tcW w:w="2396" w:type="pct"/>
            <w:tcMar>
              <w:top w:w="0" w:type="dxa"/>
              <w:left w:w="28" w:type="dxa"/>
              <w:bottom w:w="0" w:type="dxa"/>
              <w:right w:w="108" w:type="dxa"/>
            </w:tcMar>
          </w:tcPr>
          <w:p w14:paraId="717F68A8" w14:textId="77777777" w:rsidR="00596787" w:rsidRPr="00324DB7" w:rsidRDefault="00596787" w:rsidP="00596787">
            <w:pPr>
              <w:pStyle w:val="TAL"/>
            </w:pPr>
            <w:r w:rsidRPr="00324DB7">
              <w:t xml:space="preserve">0 to N identifiers to associate the event for a specific </w:t>
            </w:r>
            <w:r w:rsidRPr="009364B4">
              <w:t>UE</w:t>
            </w:r>
            <w:r w:rsidRPr="00324DB7">
              <w:t xml:space="preserve"> or flow.</w:t>
            </w:r>
          </w:p>
        </w:tc>
      </w:tr>
      <w:tr w:rsidR="00596787" w:rsidRPr="00324DB7" w14:paraId="49DAC7BD" w14:textId="77777777" w:rsidTr="00DE29D1">
        <w:trPr>
          <w:jc w:val="center"/>
        </w:trPr>
        <w:tc>
          <w:tcPr>
            <w:tcW w:w="925" w:type="pct"/>
            <w:tcMar>
              <w:top w:w="0" w:type="dxa"/>
              <w:left w:w="28" w:type="dxa"/>
              <w:bottom w:w="0" w:type="dxa"/>
              <w:right w:w="108" w:type="dxa"/>
            </w:tcMar>
          </w:tcPr>
          <w:p w14:paraId="67D48C25" w14:textId="77777777" w:rsidR="00596787" w:rsidRPr="00324DB7" w:rsidRDefault="00596787" w:rsidP="00596787">
            <w:pPr>
              <w:pStyle w:val="TAL"/>
            </w:pPr>
            <w:r w:rsidRPr="00324DB7">
              <w:t>srcEcgi</w:t>
            </w:r>
          </w:p>
        </w:tc>
        <w:tc>
          <w:tcPr>
            <w:tcW w:w="1024" w:type="pct"/>
            <w:tcMar>
              <w:top w:w="0" w:type="dxa"/>
              <w:left w:w="28" w:type="dxa"/>
              <w:bottom w:w="0" w:type="dxa"/>
              <w:right w:w="108" w:type="dxa"/>
            </w:tcMar>
          </w:tcPr>
          <w:p w14:paraId="60115523" w14:textId="4158931C" w:rsidR="00596787" w:rsidRPr="00324DB7" w:rsidRDefault="00EB256E" w:rsidP="00596787">
            <w:pPr>
              <w:pStyle w:val="TAL"/>
            </w:pPr>
            <w:r w:rsidRPr="009364B4">
              <w:rPr>
                <w:rFonts w:cs="Arial"/>
                <w:szCs w:val="18"/>
              </w:rPr>
              <w:t>Ecgi</w:t>
            </w:r>
          </w:p>
        </w:tc>
        <w:tc>
          <w:tcPr>
            <w:tcW w:w="655" w:type="pct"/>
            <w:tcMar>
              <w:top w:w="0" w:type="dxa"/>
              <w:left w:w="28" w:type="dxa"/>
              <w:bottom w:w="0" w:type="dxa"/>
              <w:right w:w="108" w:type="dxa"/>
            </w:tcMar>
          </w:tcPr>
          <w:p w14:paraId="13FBF68F" w14:textId="77777777" w:rsidR="00596787" w:rsidRPr="00324DB7" w:rsidRDefault="00A07699" w:rsidP="00596787">
            <w:pPr>
              <w:pStyle w:val="TAL"/>
            </w:pPr>
            <w:r w:rsidRPr="00324DB7">
              <w:t>1</w:t>
            </w:r>
          </w:p>
        </w:tc>
        <w:tc>
          <w:tcPr>
            <w:tcW w:w="2396" w:type="pct"/>
            <w:tcMar>
              <w:top w:w="0" w:type="dxa"/>
              <w:left w:w="28" w:type="dxa"/>
              <w:bottom w:w="0" w:type="dxa"/>
              <w:right w:w="108" w:type="dxa"/>
            </w:tcMar>
          </w:tcPr>
          <w:p w14:paraId="442E936E" w14:textId="7E01A9C3" w:rsidR="00596787" w:rsidRPr="00324DB7" w:rsidRDefault="00596787" w:rsidP="00596787">
            <w:pPr>
              <w:pStyle w:val="TAL"/>
            </w:pPr>
            <w:r w:rsidRPr="009364B4">
              <w:t>E-UTRAN</w:t>
            </w:r>
            <w:r w:rsidRPr="00324DB7">
              <w:t xml:space="preserve"> </w:t>
            </w:r>
            <w:r w:rsidR="004021D6" w:rsidRPr="00324DB7">
              <w:t xml:space="preserve">Cell </w:t>
            </w:r>
            <w:r w:rsidRPr="00324DB7">
              <w:t>Global Identifier of the source cell.</w:t>
            </w:r>
          </w:p>
        </w:tc>
      </w:tr>
      <w:tr w:rsidR="005B6153" w:rsidRPr="00324DB7" w14:paraId="1DCB1817" w14:textId="77777777" w:rsidTr="00DE29D1">
        <w:trPr>
          <w:jc w:val="center"/>
        </w:trPr>
        <w:tc>
          <w:tcPr>
            <w:tcW w:w="925" w:type="pct"/>
            <w:tcMar>
              <w:top w:w="0" w:type="dxa"/>
              <w:left w:w="28" w:type="dxa"/>
              <w:bottom w:w="0" w:type="dxa"/>
              <w:right w:w="108" w:type="dxa"/>
            </w:tcMar>
          </w:tcPr>
          <w:p w14:paraId="29120DC6" w14:textId="77777777" w:rsidR="005B6153" w:rsidRPr="00324DB7" w:rsidRDefault="005B6153" w:rsidP="005B6153">
            <w:pPr>
              <w:pStyle w:val="TAL"/>
            </w:pPr>
            <w:r w:rsidRPr="00324DB7">
              <w:t>trgEcgi</w:t>
            </w:r>
          </w:p>
        </w:tc>
        <w:tc>
          <w:tcPr>
            <w:tcW w:w="1024" w:type="pct"/>
            <w:tcMar>
              <w:top w:w="0" w:type="dxa"/>
              <w:left w:w="28" w:type="dxa"/>
              <w:bottom w:w="0" w:type="dxa"/>
              <w:right w:w="108" w:type="dxa"/>
            </w:tcMar>
          </w:tcPr>
          <w:p w14:paraId="34A7206C" w14:textId="747553F9" w:rsidR="005B6153" w:rsidRPr="00324DB7" w:rsidRDefault="00EB256E" w:rsidP="005B6153">
            <w:pPr>
              <w:pStyle w:val="TAL"/>
            </w:pPr>
            <w:r w:rsidRPr="009364B4">
              <w:rPr>
                <w:rFonts w:cs="Arial"/>
                <w:szCs w:val="18"/>
              </w:rPr>
              <w:t>Ecgi</w:t>
            </w:r>
          </w:p>
        </w:tc>
        <w:tc>
          <w:tcPr>
            <w:tcW w:w="655" w:type="pct"/>
            <w:tcMar>
              <w:top w:w="0" w:type="dxa"/>
              <w:left w:w="28" w:type="dxa"/>
              <w:bottom w:w="0" w:type="dxa"/>
              <w:right w:w="108" w:type="dxa"/>
            </w:tcMar>
          </w:tcPr>
          <w:p w14:paraId="0A93B19E" w14:textId="77777777" w:rsidR="005B6153" w:rsidRPr="00324DB7" w:rsidRDefault="00A07699" w:rsidP="005B6153">
            <w:pPr>
              <w:pStyle w:val="TAL"/>
            </w:pPr>
            <w:r w:rsidRPr="00324DB7">
              <w:t>1..N</w:t>
            </w:r>
          </w:p>
        </w:tc>
        <w:tc>
          <w:tcPr>
            <w:tcW w:w="2396" w:type="pct"/>
            <w:tcMar>
              <w:top w:w="0" w:type="dxa"/>
              <w:left w:w="28" w:type="dxa"/>
              <w:bottom w:w="0" w:type="dxa"/>
              <w:right w:w="108" w:type="dxa"/>
            </w:tcMar>
          </w:tcPr>
          <w:p w14:paraId="471F7B54" w14:textId="4707DF36" w:rsidR="00A07699" w:rsidRPr="00324DB7" w:rsidRDefault="005B6153" w:rsidP="005B6153">
            <w:pPr>
              <w:pStyle w:val="TAL"/>
            </w:pPr>
            <w:r w:rsidRPr="009364B4">
              <w:t>E-UTRAN</w:t>
            </w:r>
            <w:r w:rsidRPr="00324DB7">
              <w:t xml:space="preserve"> </w:t>
            </w:r>
            <w:r w:rsidR="004021D6" w:rsidRPr="00324DB7">
              <w:t xml:space="preserve">Cell </w:t>
            </w:r>
            <w:r w:rsidRPr="00324DB7">
              <w:t>Global Identifier of the target cell.</w:t>
            </w:r>
            <w:r w:rsidR="002614E7" w:rsidRPr="00324DB7">
              <w:t xml:space="preserve"> See note.</w:t>
            </w:r>
          </w:p>
        </w:tc>
      </w:tr>
      <w:tr w:rsidR="005B6153" w:rsidRPr="00324DB7" w14:paraId="4B94113A" w14:textId="77777777" w:rsidTr="00DE29D1">
        <w:trPr>
          <w:jc w:val="center"/>
        </w:trPr>
        <w:tc>
          <w:tcPr>
            <w:tcW w:w="925" w:type="pct"/>
            <w:tcMar>
              <w:top w:w="0" w:type="dxa"/>
              <w:left w:w="28" w:type="dxa"/>
              <w:bottom w:w="0" w:type="dxa"/>
              <w:right w:w="108" w:type="dxa"/>
            </w:tcMar>
          </w:tcPr>
          <w:p w14:paraId="30C512DF" w14:textId="77777777" w:rsidR="005B6153" w:rsidRPr="00324DB7" w:rsidRDefault="005B6153" w:rsidP="005B6153">
            <w:pPr>
              <w:pStyle w:val="TAL"/>
            </w:pPr>
            <w:r w:rsidRPr="00324DB7">
              <w:t>hoStatus</w:t>
            </w:r>
          </w:p>
        </w:tc>
        <w:tc>
          <w:tcPr>
            <w:tcW w:w="1024" w:type="pct"/>
            <w:tcMar>
              <w:top w:w="0" w:type="dxa"/>
              <w:left w:w="28" w:type="dxa"/>
              <w:bottom w:w="0" w:type="dxa"/>
              <w:right w:w="108" w:type="dxa"/>
            </w:tcMar>
          </w:tcPr>
          <w:p w14:paraId="1371C4D0" w14:textId="77777777" w:rsidR="005B6153" w:rsidRPr="00324DB7" w:rsidRDefault="005B6153" w:rsidP="005B6153">
            <w:pPr>
              <w:pStyle w:val="TAL"/>
            </w:pPr>
            <w:r w:rsidRPr="00324DB7">
              <w:rPr>
                <w:lang w:eastAsia="zh-CN"/>
              </w:rPr>
              <w:t>Enum</w:t>
            </w:r>
          </w:p>
        </w:tc>
        <w:tc>
          <w:tcPr>
            <w:tcW w:w="655" w:type="pct"/>
            <w:tcMar>
              <w:top w:w="0" w:type="dxa"/>
              <w:left w:w="28" w:type="dxa"/>
              <w:bottom w:w="0" w:type="dxa"/>
              <w:right w:w="108" w:type="dxa"/>
            </w:tcMar>
          </w:tcPr>
          <w:p w14:paraId="0E982433" w14:textId="77777777" w:rsidR="005B6153" w:rsidRPr="00324DB7" w:rsidRDefault="005B6153" w:rsidP="005B6153">
            <w:pPr>
              <w:pStyle w:val="TAL"/>
            </w:pPr>
            <w:r w:rsidRPr="00324DB7">
              <w:rPr>
                <w:lang w:eastAsia="zh-CN"/>
              </w:rPr>
              <w:t>1</w:t>
            </w:r>
          </w:p>
        </w:tc>
        <w:tc>
          <w:tcPr>
            <w:tcW w:w="2396" w:type="pct"/>
            <w:tcMar>
              <w:top w:w="0" w:type="dxa"/>
              <w:left w:w="28" w:type="dxa"/>
              <w:bottom w:w="0" w:type="dxa"/>
              <w:right w:w="108" w:type="dxa"/>
            </w:tcMar>
          </w:tcPr>
          <w:p w14:paraId="7DB17AB0" w14:textId="77777777" w:rsidR="005B6153" w:rsidRPr="00324DB7" w:rsidRDefault="005B6153" w:rsidP="005B6153">
            <w:pPr>
              <w:pStyle w:val="TAL"/>
              <w:rPr>
                <w:lang w:eastAsia="zh-CN"/>
              </w:rPr>
            </w:pPr>
            <w:r w:rsidRPr="00324DB7">
              <w:rPr>
                <w:lang w:eastAsia="zh-CN"/>
              </w:rPr>
              <w:t xml:space="preserve">Indicate the status of the </w:t>
            </w:r>
            <w:r w:rsidRPr="009364B4">
              <w:rPr>
                <w:lang w:eastAsia="zh-CN"/>
              </w:rPr>
              <w:t>UE</w:t>
            </w:r>
            <w:r w:rsidRPr="00324DB7">
              <w:rPr>
                <w:lang w:eastAsia="zh-CN"/>
              </w:rPr>
              <w:t xml:space="preserve"> handover procedure. Values are defined as following:</w:t>
            </w:r>
          </w:p>
          <w:p w14:paraId="1CBC9AB1" w14:textId="5E1316CC" w:rsidR="005B6153" w:rsidRPr="00324DB7" w:rsidRDefault="005B6153" w:rsidP="005B6153">
            <w:pPr>
              <w:pStyle w:val="TAL"/>
            </w:pPr>
            <w:r w:rsidRPr="00324DB7">
              <w:t>1</w:t>
            </w:r>
            <w:r w:rsidR="00B97F0E" w:rsidRPr="00324DB7">
              <w:t xml:space="preserve"> </w:t>
            </w:r>
            <w:r w:rsidRPr="00324DB7">
              <w:t>=</w:t>
            </w:r>
            <w:r w:rsidR="00B97F0E" w:rsidRPr="00324DB7">
              <w:t xml:space="preserve"> IN_PREPARATION</w:t>
            </w:r>
            <w:r w:rsidR="00E4712B" w:rsidRPr="00324DB7">
              <w:t>.</w:t>
            </w:r>
          </w:p>
          <w:p w14:paraId="0A872962" w14:textId="1D5E6A40" w:rsidR="005B6153" w:rsidRPr="00324DB7" w:rsidRDefault="005B6153" w:rsidP="005B6153">
            <w:pPr>
              <w:pStyle w:val="TAL"/>
            </w:pPr>
            <w:r w:rsidRPr="00324DB7">
              <w:t>2</w:t>
            </w:r>
            <w:r w:rsidR="00B97F0E" w:rsidRPr="00324DB7">
              <w:t xml:space="preserve"> </w:t>
            </w:r>
            <w:r w:rsidRPr="00324DB7">
              <w:t>=</w:t>
            </w:r>
            <w:r w:rsidR="00B97F0E" w:rsidRPr="00324DB7">
              <w:t xml:space="preserve"> IN_EXECUTION</w:t>
            </w:r>
            <w:r w:rsidR="00E4712B" w:rsidRPr="00324DB7">
              <w:t>.</w:t>
            </w:r>
          </w:p>
          <w:p w14:paraId="7E4B471A" w14:textId="4A1EE06E" w:rsidR="005B6153" w:rsidRPr="00324DB7" w:rsidRDefault="005B6153" w:rsidP="005B6153">
            <w:pPr>
              <w:pStyle w:val="TAL"/>
            </w:pPr>
            <w:r w:rsidRPr="00324DB7">
              <w:t>3</w:t>
            </w:r>
            <w:r w:rsidR="00B97F0E" w:rsidRPr="00324DB7">
              <w:t xml:space="preserve"> </w:t>
            </w:r>
            <w:r w:rsidRPr="00324DB7">
              <w:t>=</w:t>
            </w:r>
            <w:r w:rsidR="00B97F0E" w:rsidRPr="00324DB7">
              <w:t xml:space="preserve"> COMPLETED</w:t>
            </w:r>
            <w:r w:rsidR="00E4712B" w:rsidRPr="00324DB7">
              <w:t>.</w:t>
            </w:r>
          </w:p>
          <w:p w14:paraId="28F39A9F" w14:textId="1D94CB3B" w:rsidR="005B6153" w:rsidRPr="00324DB7" w:rsidRDefault="005B6153" w:rsidP="005B6153">
            <w:pPr>
              <w:pStyle w:val="TAL"/>
            </w:pPr>
            <w:r w:rsidRPr="00324DB7">
              <w:t>4</w:t>
            </w:r>
            <w:r w:rsidR="00B97F0E" w:rsidRPr="00324DB7">
              <w:t xml:space="preserve"> </w:t>
            </w:r>
            <w:r w:rsidRPr="00324DB7">
              <w:t>=</w:t>
            </w:r>
            <w:r w:rsidR="00B97F0E" w:rsidRPr="00324DB7">
              <w:t xml:space="preserve"> REJECTED</w:t>
            </w:r>
            <w:r w:rsidR="00E4712B" w:rsidRPr="00324DB7">
              <w:t>.</w:t>
            </w:r>
          </w:p>
          <w:p w14:paraId="247F8813" w14:textId="77777777" w:rsidR="005B6153" w:rsidRPr="00324DB7" w:rsidRDefault="005B6153" w:rsidP="005B6153">
            <w:pPr>
              <w:pStyle w:val="TAL"/>
            </w:pPr>
            <w:r w:rsidRPr="00324DB7">
              <w:t>5</w:t>
            </w:r>
            <w:r w:rsidR="00B97F0E" w:rsidRPr="00324DB7">
              <w:t xml:space="preserve"> </w:t>
            </w:r>
            <w:r w:rsidRPr="00324DB7">
              <w:t>=</w:t>
            </w:r>
            <w:r w:rsidR="00B97F0E" w:rsidRPr="00324DB7">
              <w:t xml:space="preserve"> CANCELLED</w:t>
            </w:r>
            <w:r w:rsidR="0015773E" w:rsidRPr="00324DB7">
              <w:t>.</w:t>
            </w:r>
          </w:p>
        </w:tc>
      </w:tr>
      <w:tr w:rsidR="005B6153" w:rsidRPr="00324DB7" w14:paraId="1987EDA9" w14:textId="77777777" w:rsidTr="00DE29D1">
        <w:trPr>
          <w:jc w:val="center"/>
        </w:trPr>
        <w:tc>
          <w:tcPr>
            <w:tcW w:w="925" w:type="pct"/>
            <w:tcMar>
              <w:top w:w="0" w:type="dxa"/>
              <w:left w:w="28" w:type="dxa"/>
              <w:bottom w:w="0" w:type="dxa"/>
              <w:right w:w="108" w:type="dxa"/>
            </w:tcMar>
          </w:tcPr>
          <w:p w14:paraId="0A65AD20" w14:textId="77777777" w:rsidR="005B6153" w:rsidRPr="00324DB7" w:rsidRDefault="005B6153" w:rsidP="005B6153">
            <w:pPr>
              <w:pStyle w:val="TAL"/>
            </w:pPr>
            <w:r w:rsidRPr="00324DB7">
              <w:t>tempUeId</w:t>
            </w:r>
          </w:p>
        </w:tc>
        <w:tc>
          <w:tcPr>
            <w:tcW w:w="1024" w:type="pct"/>
            <w:tcMar>
              <w:top w:w="0" w:type="dxa"/>
              <w:left w:w="28" w:type="dxa"/>
              <w:bottom w:w="0" w:type="dxa"/>
              <w:right w:w="108" w:type="dxa"/>
            </w:tcMar>
          </w:tcPr>
          <w:p w14:paraId="79AF49F0" w14:textId="77777777" w:rsidR="005B6153" w:rsidRPr="00324DB7" w:rsidRDefault="005B6153" w:rsidP="005B6153">
            <w:pPr>
              <w:pStyle w:val="TAL"/>
            </w:pPr>
            <w:r w:rsidRPr="00324DB7">
              <w:rPr>
                <w:rFonts w:cs="Arial"/>
                <w:szCs w:val="18"/>
              </w:rPr>
              <w:t>Structure (inlined)</w:t>
            </w:r>
          </w:p>
        </w:tc>
        <w:tc>
          <w:tcPr>
            <w:tcW w:w="655" w:type="pct"/>
            <w:tcMar>
              <w:top w:w="0" w:type="dxa"/>
              <w:left w:w="28" w:type="dxa"/>
              <w:bottom w:w="0" w:type="dxa"/>
              <w:right w:w="108" w:type="dxa"/>
            </w:tcMar>
          </w:tcPr>
          <w:p w14:paraId="54B4678F" w14:textId="77777777" w:rsidR="005B6153" w:rsidRPr="00324DB7" w:rsidRDefault="005B6153" w:rsidP="005B6153">
            <w:pPr>
              <w:pStyle w:val="TAL"/>
            </w:pPr>
            <w:r w:rsidRPr="00324DB7">
              <w:t>0</w:t>
            </w:r>
            <w:r w:rsidR="003773DE" w:rsidRPr="00324DB7">
              <w:t>..</w:t>
            </w:r>
            <w:r w:rsidRPr="00324DB7">
              <w:t>1</w:t>
            </w:r>
          </w:p>
        </w:tc>
        <w:tc>
          <w:tcPr>
            <w:tcW w:w="2396" w:type="pct"/>
            <w:tcMar>
              <w:top w:w="0" w:type="dxa"/>
              <w:left w:w="28" w:type="dxa"/>
              <w:bottom w:w="0" w:type="dxa"/>
              <w:right w:w="108" w:type="dxa"/>
            </w:tcMar>
          </w:tcPr>
          <w:p w14:paraId="27F5BE07" w14:textId="77777777" w:rsidR="005B6153" w:rsidRPr="00324DB7" w:rsidRDefault="005B6153" w:rsidP="005B6153">
            <w:pPr>
              <w:pStyle w:val="TAL"/>
            </w:pPr>
            <w:r w:rsidRPr="00324DB7">
              <w:t xml:space="preserve">The temporary identifier allocated for the specific </w:t>
            </w:r>
            <w:r w:rsidRPr="009364B4">
              <w:t>UE</w:t>
            </w:r>
            <w:r w:rsidRPr="00324DB7">
              <w:t xml:space="preserve"> as defined below.</w:t>
            </w:r>
          </w:p>
        </w:tc>
      </w:tr>
      <w:tr w:rsidR="005B6153" w:rsidRPr="00324DB7" w14:paraId="2D303524" w14:textId="77777777" w:rsidTr="00DE29D1">
        <w:trPr>
          <w:jc w:val="center"/>
        </w:trPr>
        <w:tc>
          <w:tcPr>
            <w:tcW w:w="925" w:type="pct"/>
            <w:tcMar>
              <w:top w:w="0" w:type="dxa"/>
              <w:left w:w="28" w:type="dxa"/>
              <w:bottom w:w="0" w:type="dxa"/>
              <w:right w:w="108" w:type="dxa"/>
            </w:tcMar>
          </w:tcPr>
          <w:p w14:paraId="0EB51B14" w14:textId="77777777" w:rsidR="005B6153" w:rsidRPr="00324DB7" w:rsidRDefault="005B6153" w:rsidP="005B6153">
            <w:pPr>
              <w:pStyle w:val="TAL"/>
            </w:pPr>
            <w:r w:rsidRPr="00324DB7">
              <w:t>&gt;</w:t>
            </w:r>
            <w:r w:rsidRPr="009364B4">
              <w:t>mmec</w:t>
            </w:r>
          </w:p>
        </w:tc>
        <w:tc>
          <w:tcPr>
            <w:tcW w:w="1024" w:type="pct"/>
            <w:tcMar>
              <w:top w:w="0" w:type="dxa"/>
              <w:left w:w="28" w:type="dxa"/>
              <w:bottom w:w="0" w:type="dxa"/>
              <w:right w:w="108" w:type="dxa"/>
            </w:tcMar>
          </w:tcPr>
          <w:p w14:paraId="54DC87F6" w14:textId="77777777" w:rsidR="005B6153" w:rsidRPr="00324DB7" w:rsidRDefault="005B6153" w:rsidP="005B6153">
            <w:pPr>
              <w:pStyle w:val="TAL"/>
            </w:pPr>
            <w:r w:rsidRPr="00324DB7">
              <w:t>String</w:t>
            </w:r>
          </w:p>
        </w:tc>
        <w:tc>
          <w:tcPr>
            <w:tcW w:w="655" w:type="pct"/>
            <w:tcMar>
              <w:top w:w="0" w:type="dxa"/>
              <w:left w:w="28" w:type="dxa"/>
              <w:bottom w:w="0" w:type="dxa"/>
              <w:right w:w="108" w:type="dxa"/>
            </w:tcMar>
          </w:tcPr>
          <w:p w14:paraId="2B58BCF6" w14:textId="77777777" w:rsidR="005B6153" w:rsidRPr="00324DB7" w:rsidRDefault="005B6153" w:rsidP="005B6153">
            <w:pPr>
              <w:pStyle w:val="TAL"/>
            </w:pPr>
            <w:r w:rsidRPr="00324DB7">
              <w:t>1</w:t>
            </w:r>
          </w:p>
        </w:tc>
        <w:tc>
          <w:tcPr>
            <w:tcW w:w="2396" w:type="pct"/>
            <w:tcMar>
              <w:top w:w="0" w:type="dxa"/>
              <w:left w:w="28" w:type="dxa"/>
              <w:bottom w:w="0" w:type="dxa"/>
              <w:right w:w="108" w:type="dxa"/>
            </w:tcMar>
          </w:tcPr>
          <w:p w14:paraId="065605FB" w14:textId="718D47AD" w:rsidR="005B6153" w:rsidRPr="00324DB7" w:rsidRDefault="005B6153" w:rsidP="005B6153">
            <w:pPr>
              <w:pStyle w:val="TAL"/>
            </w:pPr>
            <w:r w:rsidRPr="009364B4">
              <w:t>MMEC</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5B6153" w:rsidRPr="00324DB7" w14:paraId="5D5D2E23" w14:textId="77777777" w:rsidTr="00DE29D1">
        <w:trPr>
          <w:jc w:val="center"/>
        </w:trPr>
        <w:tc>
          <w:tcPr>
            <w:tcW w:w="925" w:type="pct"/>
            <w:tcMar>
              <w:top w:w="0" w:type="dxa"/>
              <w:left w:w="28" w:type="dxa"/>
              <w:bottom w:w="0" w:type="dxa"/>
              <w:right w:w="108" w:type="dxa"/>
            </w:tcMar>
          </w:tcPr>
          <w:p w14:paraId="2D738071" w14:textId="77777777" w:rsidR="005B6153" w:rsidRPr="00324DB7" w:rsidRDefault="005B6153" w:rsidP="005B6153">
            <w:pPr>
              <w:pStyle w:val="TAL"/>
            </w:pPr>
            <w:r w:rsidRPr="00324DB7">
              <w:t>&gt;mtmsi</w:t>
            </w:r>
          </w:p>
        </w:tc>
        <w:tc>
          <w:tcPr>
            <w:tcW w:w="1024" w:type="pct"/>
            <w:tcMar>
              <w:top w:w="0" w:type="dxa"/>
              <w:left w:w="28" w:type="dxa"/>
              <w:bottom w:w="0" w:type="dxa"/>
              <w:right w:w="108" w:type="dxa"/>
            </w:tcMar>
          </w:tcPr>
          <w:p w14:paraId="43134B23" w14:textId="77777777" w:rsidR="005B6153" w:rsidRPr="00324DB7" w:rsidRDefault="005B6153" w:rsidP="005B6153">
            <w:pPr>
              <w:pStyle w:val="TAL"/>
            </w:pPr>
            <w:r w:rsidRPr="00324DB7">
              <w:t>String</w:t>
            </w:r>
          </w:p>
        </w:tc>
        <w:tc>
          <w:tcPr>
            <w:tcW w:w="655" w:type="pct"/>
            <w:tcMar>
              <w:top w:w="0" w:type="dxa"/>
              <w:left w:w="28" w:type="dxa"/>
              <w:bottom w:w="0" w:type="dxa"/>
              <w:right w:w="108" w:type="dxa"/>
            </w:tcMar>
          </w:tcPr>
          <w:p w14:paraId="5636609F" w14:textId="77777777" w:rsidR="005B6153" w:rsidRPr="00324DB7" w:rsidRDefault="005B6153" w:rsidP="005B6153">
            <w:pPr>
              <w:pStyle w:val="TAL"/>
            </w:pPr>
            <w:r w:rsidRPr="00324DB7">
              <w:t>1</w:t>
            </w:r>
          </w:p>
        </w:tc>
        <w:tc>
          <w:tcPr>
            <w:tcW w:w="2396" w:type="pct"/>
            <w:tcMar>
              <w:top w:w="0" w:type="dxa"/>
              <w:left w:w="28" w:type="dxa"/>
              <w:bottom w:w="0" w:type="dxa"/>
              <w:right w:w="108" w:type="dxa"/>
            </w:tcMar>
          </w:tcPr>
          <w:p w14:paraId="7F25849B" w14:textId="28AACC64" w:rsidR="005B6153" w:rsidRPr="00324DB7" w:rsidRDefault="005B6153" w:rsidP="005B6153">
            <w:pPr>
              <w:pStyle w:val="TAL"/>
            </w:pPr>
            <w:r w:rsidRPr="00324DB7">
              <w:t>M-</w:t>
            </w:r>
            <w:r w:rsidRPr="009364B4">
              <w:t>TMSI</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707652" w:rsidRPr="00324DB7" w14:paraId="23DAB995" w14:textId="77777777" w:rsidTr="00DE29D1">
        <w:trPr>
          <w:jc w:val="center"/>
        </w:trPr>
        <w:tc>
          <w:tcPr>
            <w:tcW w:w="925" w:type="pct"/>
            <w:tcMar>
              <w:top w:w="0" w:type="dxa"/>
              <w:left w:w="28" w:type="dxa"/>
              <w:bottom w:w="0" w:type="dxa"/>
              <w:right w:w="108" w:type="dxa"/>
            </w:tcMar>
          </w:tcPr>
          <w:p w14:paraId="466C9408" w14:textId="6CC4DA91" w:rsidR="00707652" w:rsidRPr="00324DB7" w:rsidRDefault="00707652" w:rsidP="00707652">
            <w:pPr>
              <w:pStyle w:val="TAL"/>
            </w:pPr>
            <w:r w:rsidRPr="00324DB7">
              <w:t>_links</w:t>
            </w:r>
          </w:p>
        </w:tc>
        <w:tc>
          <w:tcPr>
            <w:tcW w:w="1024" w:type="pct"/>
            <w:tcMar>
              <w:top w:w="0" w:type="dxa"/>
              <w:left w:w="28" w:type="dxa"/>
              <w:bottom w:w="0" w:type="dxa"/>
              <w:right w:w="108" w:type="dxa"/>
            </w:tcMar>
          </w:tcPr>
          <w:p w14:paraId="4E77D77D" w14:textId="5701F02D" w:rsidR="00707652" w:rsidRPr="00324DB7" w:rsidRDefault="00707652" w:rsidP="00707652">
            <w:pPr>
              <w:pStyle w:val="TAL"/>
            </w:pPr>
            <w:r w:rsidRPr="00324DB7">
              <w:t>1</w:t>
            </w:r>
          </w:p>
        </w:tc>
        <w:tc>
          <w:tcPr>
            <w:tcW w:w="655" w:type="pct"/>
            <w:tcMar>
              <w:top w:w="0" w:type="dxa"/>
              <w:left w:w="28" w:type="dxa"/>
              <w:bottom w:w="0" w:type="dxa"/>
              <w:right w:w="108" w:type="dxa"/>
            </w:tcMar>
          </w:tcPr>
          <w:p w14:paraId="6692B56B" w14:textId="0067BFCD" w:rsidR="00707652" w:rsidRPr="00324DB7" w:rsidRDefault="00707652" w:rsidP="00707652">
            <w:pPr>
              <w:pStyle w:val="TAL"/>
            </w:pPr>
            <w:r w:rsidRPr="00324DB7">
              <w:t>Structure (inlined)</w:t>
            </w:r>
          </w:p>
        </w:tc>
        <w:tc>
          <w:tcPr>
            <w:tcW w:w="2396" w:type="pct"/>
            <w:tcMar>
              <w:top w:w="0" w:type="dxa"/>
              <w:left w:w="28" w:type="dxa"/>
              <w:bottom w:w="0" w:type="dxa"/>
              <w:right w:w="108" w:type="dxa"/>
            </w:tcMar>
          </w:tcPr>
          <w:p w14:paraId="2546B000" w14:textId="2735B998" w:rsidR="00707652" w:rsidRPr="00324DB7" w:rsidRDefault="00707652" w:rsidP="00707652">
            <w:pPr>
              <w:pStyle w:val="TAL"/>
            </w:pPr>
            <w:r w:rsidRPr="00324DB7">
              <w:t>Links to resources related to this notification.</w:t>
            </w:r>
          </w:p>
        </w:tc>
      </w:tr>
      <w:tr w:rsidR="00707652" w:rsidRPr="00324DB7" w14:paraId="2395FE5A" w14:textId="77777777" w:rsidTr="00DE29D1">
        <w:trPr>
          <w:jc w:val="center"/>
        </w:trPr>
        <w:tc>
          <w:tcPr>
            <w:tcW w:w="925" w:type="pct"/>
            <w:tcMar>
              <w:top w:w="0" w:type="dxa"/>
              <w:left w:w="28" w:type="dxa"/>
              <w:bottom w:w="0" w:type="dxa"/>
              <w:right w:w="108" w:type="dxa"/>
            </w:tcMar>
          </w:tcPr>
          <w:p w14:paraId="190E4AD8" w14:textId="531DD6CF" w:rsidR="00707652" w:rsidRPr="00324DB7" w:rsidRDefault="00707652" w:rsidP="00707652">
            <w:pPr>
              <w:pStyle w:val="TAL"/>
            </w:pPr>
            <w:r w:rsidRPr="00324DB7">
              <w:t>&gt;subscription</w:t>
            </w:r>
          </w:p>
        </w:tc>
        <w:tc>
          <w:tcPr>
            <w:tcW w:w="1024" w:type="pct"/>
            <w:tcMar>
              <w:top w:w="0" w:type="dxa"/>
              <w:left w:w="28" w:type="dxa"/>
              <w:bottom w:w="0" w:type="dxa"/>
              <w:right w:w="108" w:type="dxa"/>
            </w:tcMar>
          </w:tcPr>
          <w:p w14:paraId="5459FF68" w14:textId="3AC69C37" w:rsidR="00707652" w:rsidRPr="00324DB7" w:rsidRDefault="00707652" w:rsidP="00707652">
            <w:pPr>
              <w:pStyle w:val="TAL"/>
            </w:pPr>
            <w:r w:rsidRPr="00324DB7">
              <w:t>1</w:t>
            </w:r>
          </w:p>
        </w:tc>
        <w:tc>
          <w:tcPr>
            <w:tcW w:w="655" w:type="pct"/>
            <w:tcMar>
              <w:top w:w="0" w:type="dxa"/>
              <w:left w:w="28" w:type="dxa"/>
              <w:bottom w:w="0" w:type="dxa"/>
              <w:right w:w="108" w:type="dxa"/>
            </w:tcMar>
          </w:tcPr>
          <w:p w14:paraId="1BA828CD" w14:textId="7063BBB9" w:rsidR="00707652" w:rsidRPr="00324DB7" w:rsidRDefault="00707652" w:rsidP="00707652">
            <w:pPr>
              <w:pStyle w:val="TAL"/>
            </w:pPr>
            <w:r w:rsidRPr="00324DB7">
              <w:rPr>
                <w:rFonts w:cs="Arial"/>
                <w:szCs w:val="18"/>
              </w:rPr>
              <w:t>LinkType</w:t>
            </w:r>
          </w:p>
        </w:tc>
        <w:tc>
          <w:tcPr>
            <w:tcW w:w="2396" w:type="pct"/>
            <w:tcMar>
              <w:top w:w="0" w:type="dxa"/>
              <w:left w:w="28" w:type="dxa"/>
              <w:bottom w:w="0" w:type="dxa"/>
              <w:right w:w="108" w:type="dxa"/>
            </w:tcMar>
          </w:tcPr>
          <w:p w14:paraId="1D320928" w14:textId="3D25AEEE" w:rsidR="00707652" w:rsidRPr="00324DB7" w:rsidRDefault="00707652" w:rsidP="00707652">
            <w:pPr>
              <w:pStyle w:val="TAL"/>
            </w:pPr>
            <w:r w:rsidRPr="00324DB7">
              <w:t>A link to the related subscription.</w:t>
            </w:r>
          </w:p>
        </w:tc>
      </w:tr>
      <w:tr w:rsidR="002614E7" w:rsidRPr="00324DB7" w14:paraId="68A5EE57" w14:textId="77777777" w:rsidTr="00DE29D1">
        <w:trPr>
          <w:jc w:val="center"/>
        </w:trPr>
        <w:tc>
          <w:tcPr>
            <w:tcW w:w="5000" w:type="pct"/>
            <w:gridSpan w:val="4"/>
            <w:tcMar>
              <w:top w:w="0" w:type="dxa"/>
              <w:left w:w="28" w:type="dxa"/>
              <w:bottom w:w="0" w:type="dxa"/>
              <w:right w:w="108" w:type="dxa"/>
            </w:tcMar>
          </w:tcPr>
          <w:p w14:paraId="0D113835" w14:textId="6FA1E7EA" w:rsidR="002614E7" w:rsidRPr="00324DB7" w:rsidRDefault="002614E7" w:rsidP="002614E7">
            <w:pPr>
              <w:pStyle w:val="TAN"/>
            </w:pPr>
            <w:r w:rsidRPr="00324DB7">
              <w:t>NOTE:</w:t>
            </w:r>
            <w:r w:rsidRPr="00324DB7">
              <w:tab/>
              <w:t>Cardinality N is valid only in case of statuses IN_PREPARATION, REJECTED and CANCELLED.</w:t>
            </w:r>
          </w:p>
        </w:tc>
      </w:tr>
    </w:tbl>
    <w:p w14:paraId="5ABFCA0F" w14:textId="77777777" w:rsidR="005654CB" w:rsidRPr="00324DB7" w:rsidRDefault="005654CB" w:rsidP="005654CB">
      <w:pPr>
        <w:overflowPunct/>
      </w:pPr>
    </w:p>
    <w:p w14:paraId="0AB77705" w14:textId="77777777" w:rsidR="005654CB" w:rsidRPr="00324DB7" w:rsidRDefault="00157FA9" w:rsidP="005654CB">
      <w:pPr>
        <w:pStyle w:val="Heading3"/>
      </w:pPr>
      <w:bookmarkStart w:id="154" w:name="_Toc95469314"/>
      <w:bookmarkStart w:id="155" w:name="_Toc95817000"/>
      <w:r w:rsidRPr="00324DB7">
        <w:t>6</w:t>
      </w:r>
      <w:r w:rsidR="005654CB" w:rsidRPr="00324DB7">
        <w:t>.4.3</w:t>
      </w:r>
      <w:r w:rsidR="005654CB" w:rsidRPr="00324DB7">
        <w:tab/>
        <w:t>Type: RabEstNotification</w:t>
      </w:r>
      <w:bookmarkEnd w:id="154"/>
      <w:bookmarkEnd w:id="155"/>
    </w:p>
    <w:p w14:paraId="3B5DBEED" w14:textId="77777777" w:rsidR="005654CB" w:rsidRPr="00324DB7" w:rsidRDefault="005654CB" w:rsidP="005654CB">
      <w:r w:rsidRPr="00324DB7">
        <w:t xml:space="preserve">This type represents a notification from </w:t>
      </w:r>
      <w:r w:rsidRPr="009364B4">
        <w:t>RNIS</w:t>
      </w:r>
      <w:r w:rsidRPr="00324DB7">
        <w:t xml:space="preserve"> with regards to </w:t>
      </w:r>
      <w:r w:rsidRPr="009364B4">
        <w:t>RAB</w:t>
      </w:r>
      <w:r w:rsidRPr="00324DB7">
        <w:t xml:space="preserve"> establishment procedure.</w:t>
      </w:r>
      <w:r w:rsidRPr="00324DB7">
        <w:rPr>
          <w:color w:val="0070C0"/>
        </w:rPr>
        <w:t xml:space="preserve"> </w:t>
      </w:r>
      <w:r w:rsidRPr="00324DB7">
        <w:t>The Notification is sent by the Radio Network Information Service to inform about the Radio Access Bearer establishment.</w:t>
      </w:r>
    </w:p>
    <w:p w14:paraId="16726836" w14:textId="77777777" w:rsidR="005654CB" w:rsidRPr="00324DB7" w:rsidRDefault="005654CB" w:rsidP="005654CB">
      <w:r w:rsidRPr="00324DB7">
        <w:t xml:space="preserve">The </w:t>
      </w:r>
      <w:r w:rsidR="00585EFF" w:rsidRPr="00324DB7">
        <w:t xml:space="preserve">attributes </w:t>
      </w:r>
      <w:r w:rsidRPr="00324DB7">
        <w:t xml:space="preserve">of the RabEstNotification shall follow the indications provided in table </w:t>
      </w:r>
      <w:r w:rsidR="00E07069" w:rsidRPr="00324DB7">
        <w:t>6</w:t>
      </w:r>
      <w:r w:rsidRPr="00324DB7">
        <w:t>.4.3-1</w:t>
      </w:r>
      <w:r w:rsidR="0062468C" w:rsidRPr="00324DB7">
        <w:t>.</w:t>
      </w:r>
    </w:p>
    <w:p w14:paraId="3E14987D" w14:textId="77777777" w:rsidR="005654CB" w:rsidRPr="00324DB7" w:rsidRDefault="005654CB" w:rsidP="005654CB">
      <w:pPr>
        <w:pStyle w:val="TH"/>
      </w:pPr>
      <w:r w:rsidRPr="00324DB7">
        <w:t xml:space="preserve">Table </w:t>
      </w:r>
      <w:r w:rsidR="00157FA9" w:rsidRPr="00324DB7">
        <w:t>6</w:t>
      </w:r>
      <w:r w:rsidRPr="00324DB7">
        <w:t>.4.3-1</w:t>
      </w:r>
      <w:r w:rsidR="00305FB8" w:rsidRPr="00324DB7">
        <w:t>:</w:t>
      </w:r>
      <w:r w:rsidRPr="00324DB7">
        <w:t xml:space="preserve"> </w:t>
      </w:r>
      <w:r w:rsidR="00585EFF" w:rsidRPr="00324DB7">
        <w:t xml:space="preserve">Attributes </w:t>
      </w:r>
      <w:r w:rsidRPr="00324DB7">
        <w:t>of the RabEstNotification</w:t>
      </w:r>
    </w:p>
    <w:tbl>
      <w:tblPr>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25"/>
        <w:gridCol w:w="2020"/>
        <w:gridCol w:w="1253"/>
        <w:gridCol w:w="4766"/>
      </w:tblGrid>
      <w:tr w:rsidR="005654CB" w:rsidRPr="00324DB7" w14:paraId="6180937C" w14:textId="77777777" w:rsidTr="00DE29D1">
        <w:tc>
          <w:tcPr>
            <w:tcW w:w="925" w:type="pct"/>
            <w:shd w:val="clear" w:color="auto" w:fill="C0C0C0"/>
            <w:tcMar>
              <w:top w:w="0" w:type="dxa"/>
              <w:left w:w="28" w:type="dxa"/>
              <w:bottom w:w="0" w:type="dxa"/>
              <w:right w:w="108" w:type="dxa"/>
            </w:tcMar>
          </w:tcPr>
          <w:p w14:paraId="372AC814" w14:textId="77777777" w:rsidR="005654CB" w:rsidRPr="00324DB7" w:rsidRDefault="00585EFF"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7F4A8AD7" w14:textId="77777777" w:rsidR="005654CB" w:rsidRPr="00324DB7" w:rsidRDefault="00596787" w:rsidP="00CD7E50">
            <w:pPr>
              <w:pStyle w:val="TAH"/>
            </w:pPr>
            <w:r w:rsidRPr="00324DB7">
              <w:t>Data t</w:t>
            </w:r>
            <w:r w:rsidR="005654CB" w:rsidRPr="00324DB7">
              <w:t>ype</w:t>
            </w:r>
          </w:p>
        </w:tc>
        <w:tc>
          <w:tcPr>
            <w:tcW w:w="635" w:type="pct"/>
            <w:shd w:val="clear" w:color="auto" w:fill="C0C0C0"/>
            <w:tcMar>
              <w:top w:w="0" w:type="dxa"/>
              <w:left w:w="28" w:type="dxa"/>
              <w:bottom w:w="0" w:type="dxa"/>
              <w:right w:w="108" w:type="dxa"/>
            </w:tcMar>
          </w:tcPr>
          <w:p w14:paraId="69BD69AA" w14:textId="77777777" w:rsidR="005654CB" w:rsidRPr="00324DB7" w:rsidRDefault="005654CB" w:rsidP="00CD7E50">
            <w:pPr>
              <w:pStyle w:val="TAH"/>
            </w:pPr>
            <w:r w:rsidRPr="00324DB7">
              <w:t>Cardinality</w:t>
            </w:r>
          </w:p>
        </w:tc>
        <w:tc>
          <w:tcPr>
            <w:tcW w:w="2416" w:type="pct"/>
            <w:shd w:val="clear" w:color="auto" w:fill="C0C0C0"/>
            <w:tcMar>
              <w:top w:w="0" w:type="dxa"/>
              <w:left w:w="28" w:type="dxa"/>
              <w:bottom w:w="0" w:type="dxa"/>
              <w:right w:w="108" w:type="dxa"/>
            </w:tcMar>
          </w:tcPr>
          <w:p w14:paraId="228B9FDD" w14:textId="77777777" w:rsidR="005654CB" w:rsidRPr="00324DB7" w:rsidRDefault="005654CB" w:rsidP="00CD7E50">
            <w:pPr>
              <w:pStyle w:val="TAH"/>
            </w:pPr>
            <w:r w:rsidRPr="00324DB7">
              <w:t>Description</w:t>
            </w:r>
          </w:p>
        </w:tc>
      </w:tr>
      <w:tr w:rsidR="00574F13" w:rsidRPr="00324DB7" w14:paraId="13B456C7" w14:textId="77777777" w:rsidTr="00DE29D1">
        <w:tc>
          <w:tcPr>
            <w:tcW w:w="925" w:type="pct"/>
            <w:tcMar>
              <w:top w:w="0" w:type="dxa"/>
              <w:left w:w="28" w:type="dxa"/>
              <w:bottom w:w="0" w:type="dxa"/>
              <w:right w:w="108" w:type="dxa"/>
            </w:tcMar>
          </w:tcPr>
          <w:p w14:paraId="69AD64CD" w14:textId="01D4AE59" w:rsidR="00574F13" w:rsidRPr="00324DB7" w:rsidRDefault="00574F13" w:rsidP="00574F13">
            <w:pPr>
              <w:pStyle w:val="TAL"/>
            </w:pPr>
            <w:r w:rsidRPr="00324DB7">
              <w:t>notificationType</w:t>
            </w:r>
          </w:p>
        </w:tc>
        <w:tc>
          <w:tcPr>
            <w:tcW w:w="1024" w:type="pct"/>
            <w:tcMar>
              <w:top w:w="0" w:type="dxa"/>
              <w:left w:w="28" w:type="dxa"/>
              <w:bottom w:w="0" w:type="dxa"/>
              <w:right w:w="108" w:type="dxa"/>
            </w:tcMar>
          </w:tcPr>
          <w:p w14:paraId="3C00FC57" w14:textId="57314D38" w:rsidR="00574F13" w:rsidRPr="00324DB7" w:rsidRDefault="00574F13" w:rsidP="00574F13">
            <w:pPr>
              <w:pStyle w:val="TAL"/>
            </w:pPr>
            <w:r w:rsidRPr="00324DB7">
              <w:t>String</w:t>
            </w:r>
          </w:p>
        </w:tc>
        <w:tc>
          <w:tcPr>
            <w:tcW w:w="635" w:type="pct"/>
            <w:tcMar>
              <w:top w:w="0" w:type="dxa"/>
              <w:left w:w="28" w:type="dxa"/>
              <w:bottom w:w="0" w:type="dxa"/>
              <w:right w:w="108" w:type="dxa"/>
            </w:tcMar>
          </w:tcPr>
          <w:p w14:paraId="0CDD76B7" w14:textId="196C42BA" w:rsidR="00574F13" w:rsidRPr="00324DB7" w:rsidRDefault="00574F13" w:rsidP="00574F13">
            <w:pPr>
              <w:pStyle w:val="TAL"/>
            </w:pPr>
            <w:r w:rsidRPr="00324DB7">
              <w:t>1</w:t>
            </w:r>
          </w:p>
        </w:tc>
        <w:tc>
          <w:tcPr>
            <w:tcW w:w="2416" w:type="pct"/>
            <w:tcMar>
              <w:top w:w="0" w:type="dxa"/>
              <w:left w:w="28" w:type="dxa"/>
              <w:bottom w:w="0" w:type="dxa"/>
              <w:right w:w="108" w:type="dxa"/>
            </w:tcMar>
          </w:tcPr>
          <w:p w14:paraId="27200D8B" w14:textId="711C6220" w:rsidR="00574F13" w:rsidRPr="00324DB7" w:rsidRDefault="00574F13" w:rsidP="00574F13">
            <w:pPr>
              <w:pStyle w:val="TAL"/>
            </w:pPr>
            <w:r w:rsidRPr="00324DB7">
              <w:t xml:space="preserve">Shall be set to </w:t>
            </w:r>
            <w:r w:rsidR="00AD4375" w:rsidRPr="00324DB7">
              <w:t>"</w:t>
            </w:r>
            <w:r w:rsidRPr="00324DB7">
              <w:t>RabEstNotification</w:t>
            </w:r>
            <w:r w:rsidR="00AD4375" w:rsidRPr="00324DB7">
              <w:t>"</w:t>
            </w:r>
            <w:r w:rsidRPr="00324DB7">
              <w:t>.</w:t>
            </w:r>
          </w:p>
        </w:tc>
      </w:tr>
      <w:tr w:rsidR="005654CB" w:rsidRPr="00324DB7" w14:paraId="5F64701F" w14:textId="77777777" w:rsidTr="00DE29D1">
        <w:tc>
          <w:tcPr>
            <w:tcW w:w="925" w:type="pct"/>
            <w:tcMar>
              <w:top w:w="0" w:type="dxa"/>
              <w:left w:w="28" w:type="dxa"/>
              <w:bottom w:w="0" w:type="dxa"/>
              <w:right w:w="108" w:type="dxa"/>
            </w:tcMar>
          </w:tcPr>
          <w:p w14:paraId="1CA6F0B6" w14:textId="77777777" w:rsidR="005654CB" w:rsidRPr="00324DB7" w:rsidRDefault="005654CB" w:rsidP="00CD7E50">
            <w:pPr>
              <w:pStyle w:val="TAL"/>
            </w:pPr>
            <w:r w:rsidRPr="00324DB7">
              <w:t>timeStamp</w:t>
            </w:r>
          </w:p>
        </w:tc>
        <w:tc>
          <w:tcPr>
            <w:tcW w:w="1024" w:type="pct"/>
            <w:tcMar>
              <w:top w:w="0" w:type="dxa"/>
              <w:left w:w="28" w:type="dxa"/>
              <w:bottom w:w="0" w:type="dxa"/>
              <w:right w:w="108" w:type="dxa"/>
            </w:tcMar>
          </w:tcPr>
          <w:p w14:paraId="4B6D48D6" w14:textId="77777777" w:rsidR="005654CB" w:rsidRPr="00324DB7" w:rsidRDefault="005654CB" w:rsidP="00CD7E50">
            <w:pPr>
              <w:pStyle w:val="TAL"/>
            </w:pPr>
            <w:r w:rsidRPr="00324DB7">
              <w:t>TimeStamp</w:t>
            </w:r>
          </w:p>
        </w:tc>
        <w:tc>
          <w:tcPr>
            <w:tcW w:w="635" w:type="pct"/>
            <w:tcMar>
              <w:top w:w="0" w:type="dxa"/>
              <w:left w:w="28" w:type="dxa"/>
              <w:bottom w:w="0" w:type="dxa"/>
              <w:right w:w="108" w:type="dxa"/>
            </w:tcMar>
          </w:tcPr>
          <w:p w14:paraId="3A9027F6" w14:textId="77777777" w:rsidR="005654CB" w:rsidRPr="00324DB7" w:rsidRDefault="005654CB" w:rsidP="00CD7E50">
            <w:pPr>
              <w:pStyle w:val="TAL"/>
            </w:pPr>
            <w:r w:rsidRPr="00324DB7">
              <w:t>0</w:t>
            </w:r>
            <w:r w:rsidR="003773DE" w:rsidRPr="00324DB7">
              <w:t>..</w:t>
            </w:r>
            <w:r w:rsidRPr="00324DB7">
              <w:t>1</w:t>
            </w:r>
          </w:p>
        </w:tc>
        <w:tc>
          <w:tcPr>
            <w:tcW w:w="2416" w:type="pct"/>
            <w:tcMar>
              <w:top w:w="0" w:type="dxa"/>
              <w:left w:w="28" w:type="dxa"/>
              <w:bottom w:w="0" w:type="dxa"/>
              <w:right w:w="108" w:type="dxa"/>
            </w:tcMar>
          </w:tcPr>
          <w:p w14:paraId="4759E9A0" w14:textId="77777777" w:rsidR="005654CB" w:rsidRPr="00324DB7" w:rsidRDefault="005654CB" w:rsidP="00CD7E50">
            <w:pPr>
              <w:pStyle w:val="TAL"/>
            </w:pPr>
            <w:r w:rsidRPr="00324DB7">
              <w:t>Time stamp</w:t>
            </w:r>
            <w:r w:rsidR="00305FB8" w:rsidRPr="00324DB7">
              <w:t>.</w:t>
            </w:r>
          </w:p>
        </w:tc>
      </w:tr>
      <w:tr w:rsidR="00596787" w:rsidRPr="00324DB7" w:rsidDel="003A4950" w14:paraId="05F47ECB" w14:textId="77777777" w:rsidTr="00DE29D1">
        <w:tc>
          <w:tcPr>
            <w:tcW w:w="925" w:type="pct"/>
            <w:tcMar>
              <w:top w:w="0" w:type="dxa"/>
              <w:left w:w="28" w:type="dxa"/>
              <w:bottom w:w="0" w:type="dxa"/>
              <w:right w:w="108" w:type="dxa"/>
            </w:tcMar>
          </w:tcPr>
          <w:p w14:paraId="2B2E3CAA" w14:textId="77777777" w:rsidR="00596787" w:rsidRPr="00324DB7" w:rsidDel="003A4950" w:rsidRDefault="00596787" w:rsidP="00596787">
            <w:pPr>
              <w:pStyle w:val="TAL"/>
            </w:pPr>
            <w:r w:rsidRPr="009364B4">
              <w:t>ecgi</w:t>
            </w:r>
          </w:p>
        </w:tc>
        <w:tc>
          <w:tcPr>
            <w:tcW w:w="1024" w:type="pct"/>
            <w:shd w:val="clear" w:color="auto" w:fill="auto"/>
            <w:tcMar>
              <w:top w:w="0" w:type="dxa"/>
              <w:left w:w="28" w:type="dxa"/>
              <w:bottom w:w="0" w:type="dxa"/>
              <w:right w:w="108" w:type="dxa"/>
            </w:tcMar>
          </w:tcPr>
          <w:p w14:paraId="27DA12B6" w14:textId="0095C1AC" w:rsidR="00596787" w:rsidRPr="00324DB7" w:rsidDel="003A4950" w:rsidRDefault="00EB256E" w:rsidP="00596787">
            <w:pPr>
              <w:pStyle w:val="TAL"/>
            </w:pPr>
            <w:r w:rsidRPr="009364B4">
              <w:rPr>
                <w:rFonts w:cs="Arial"/>
                <w:szCs w:val="18"/>
              </w:rPr>
              <w:t>Ecgi</w:t>
            </w:r>
          </w:p>
        </w:tc>
        <w:tc>
          <w:tcPr>
            <w:tcW w:w="635" w:type="pct"/>
            <w:tcMar>
              <w:top w:w="0" w:type="dxa"/>
              <w:left w:w="28" w:type="dxa"/>
              <w:bottom w:w="0" w:type="dxa"/>
              <w:right w:w="108" w:type="dxa"/>
            </w:tcMar>
          </w:tcPr>
          <w:p w14:paraId="740C987F" w14:textId="77777777" w:rsidR="00596787" w:rsidRPr="00324DB7" w:rsidDel="003A4950" w:rsidRDefault="00596787" w:rsidP="00596787">
            <w:pPr>
              <w:pStyle w:val="TAL"/>
            </w:pPr>
            <w:r w:rsidRPr="00324DB7">
              <w:t>1</w:t>
            </w:r>
          </w:p>
        </w:tc>
        <w:tc>
          <w:tcPr>
            <w:tcW w:w="2416" w:type="pct"/>
            <w:tcMar>
              <w:top w:w="0" w:type="dxa"/>
              <w:left w:w="28" w:type="dxa"/>
              <w:bottom w:w="0" w:type="dxa"/>
              <w:right w:w="108" w:type="dxa"/>
            </w:tcMar>
          </w:tcPr>
          <w:p w14:paraId="22432BD0" w14:textId="7A7E4550" w:rsidR="00596787" w:rsidRPr="00324DB7" w:rsidDel="003A4950" w:rsidRDefault="00596787" w:rsidP="00596787">
            <w:pPr>
              <w:pStyle w:val="TAL"/>
            </w:pPr>
            <w:r w:rsidRPr="009364B4">
              <w:t>E-UTRAN</w:t>
            </w:r>
            <w:r w:rsidRPr="00324DB7">
              <w:t xml:space="preserve"> </w:t>
            </w:r>
            <w:r w:rsidR="004021D6" w:rsidRPr="00324DB7">
              <w:t xml:space="preserve">Cell </w:t>
            </w:r>
            <w:r w:rsidRPr="00324DB7">
              <w:t>Global Identifier.</w:t>
            </w:r>
          </w:p>
        </w:tc>
      </w:tr>
      <w:tr w:rsidR="005B6153" w:rsidRPr="00324DB7" w14:paraId="5D6293B9" w14:textId="77777777" w:rsidTr="00DE29D1">
        <w:tc>
          <w:tcPr>
            <w:tcW w:w="925" w:type="pct"/>
            <w:shd w:val="clear" w:color="auto" w:fill="auto"/>
            <w:tcMar>
              <w:top w:w="0" w:type="dxa"/>
              <w:left w:w="28" w:type="dxa"/>
              <w:bottom w:w="0" w:type="dxa"/>
              <w:right w:w="108" w:type="dxa"/>
            </w:tcMar>
          </w:tcPr>
          <w:p w14:paraId="223416CE" w14:textId="77777777" w:rsidR="005B6153" w:rsidRPr="00324DB7" w:rsidRDefault="005B6153" w:rsidP="005B6153">
            <w:pPr>
              <w:pStyle w:val="TAL"/>
            </w:pPr>
            <w:r w:rsidRPr="00324DB7">
              <w:t>associateId</w:t>
            </w:r>
          </w:p>
        </w:tc>
        <w:tc>
          <w:tcPr>
            <w:tcW w:w="1024" w:type="pct"/>
            <w:shd w:val="clear" w:color="auto" w:fill="auto"/>
            <w:tcMar>
              <w:top w:w="0" w:type="dxa"/>
              <w:left w:w="28" w:type="dxa"/>
              <w:bottom w:w="0" w:type="dxa"/>
              <w:right w:w="108" w:type="dxa"/>
            </w:tcMar>
          </w:tcPr>
          <w:p w14:paraId="435BAA63" w14:textId="77777777" w:rsidR="005B6153" w:rsidRPr="00324DB7" w:rsidRDefault="00A63872" w:rsidP="005B6153">
            <w:pPr>
              <w:pStyle w:val="TAL"/>
            </w:pPr>
            <w:r w:rsidRPr="00324DB7">
              <w:rPr>
                <w:rFonts w:cs="Arial"/>
                <w:szCs w:val="18"/>
              </w:rPr>
              <w:t>AssociateId</w:t>
            </w:r>
          </w:p>
        </w:tc>
        <w:tc>
          <w:tcPr>
            <w:tcW w:w="635" w:type="pct"/>
            <w:shd w:val="clear" w:color="auto" w:fill="auto"/>
            <w:tcMar>
              <w:top w:w="0" w:type="dxa"/>
              <w:left w:w="28" w:type="dxa"/>
              <w:bottom w:w="0" w:type="dxa"/>
              <w:right w:w="108" w:type="dxa"/>
            </w:tcMar>
          </w:tcPr>
          <w:p w14:paraId="2EA471BB" w14:textId="77777777" w:rsidR="005B6153" w:rsidRPr="00324DB7" w:rsidRDefault="005B6153" w:rsidP="005B6153">
            <w:pPr>
              <w:pStyle w:val="TAL"/>
            </w:pPr>
            <w:r w:rsidRPr="00324DB7">
              <w:t>0</w:t>
            </w:r>
            <w:r w:rsidR="003773DE" w:rsidRPr="00324DB7">
              <w:t>..</w:t>
            </w:r>
            <w:r w:rsidRPr="00324DB7">
              <w:t>N</w:t>
            </w:r>
          </w:p>
        </w:tc>
        <w:tc>
          <w:tcPr>
            <w:tcW w:w="2416" w:type="pct"/>
            <w:shd w:val="clear" w:color="auto" w:fill="auto"/>
            <w:tcMar>
              <w:top w:w="0" w:type="dxa"/>
              <w:left w:w="28" w:type="dxa"/>
              <w:bottom w:w="0" w:type="dxa"/>
              <w:right w:w="108" w:type="dxa"/>
            </w:tcMar>
          </w:tcPr>
          <w:p w14:paraId="75ABDDA2" w14:textId="77777777" w:rsidR="005B6153" w:rsidRPr="00324DB7" w:rsidRDefault="005B6153" w:rsidP="005B6153">
            <w:pPr>
              <w:pStyle w:val="TAL"/>
            </w:pPr>
            <w:r w:rsidRPr="00324DB7">
              <w:t xml:space="preserve">0 to N identifiers to bind the event for a specific </w:t>
            </w:r>
            <w:r w:rsidRPr="009364B4">
              <w:t>UE</w:t>
            </w:r>
            <w:r w:rsidRPr="00324DB7">
              <w:t xml:space="preserve"> or flow.</w:t>
            </w:r>
            <w:r w:rsidRPr="00324DB7" w:rsidDel="00A452DC">
              <w:t xml:space="preserve"> </w:t>
            </w:r>
          </w:p>
        </w:tc>
      </w:tr>
      <w:tr w:rsidR="005B6153" w:rsidRPr="00324DB7" w14:paraId="067C6863" w14:textId="77777777" w:rsidTr="00DE29D1">
        <w:tc>
          <w:tcPr>
            <w:tcW w:w="925" w:type="pct"/>
            <w:shd w:val="clear" w:color="auto" w:fill="auto"/>
            <w:tcMar>
              <w:top w:w="0" w:type="dxa"/>
              <w:left w:w="28" w:type="dxa"/>
              <w:bottom w:w="0" w:type="dxa"/>
              <w:right w:w="108" w:type="dxa"/>
            </w:tcMar>
          </w:tcPr>
          <w:p w14:paraId="29CA146C" w14:textId="77777777" w:rsidR="005B6153" w:rsidRPr="00324DB7" w:rsidRDefault="005B6153" w:rsidP="005B6153">
            <w:pPr>
              <w:pStyle w:val="TAL"/>
            </w:pPr>
            <w:r w:rsidRPr="00324DB7">
              <w:t>erabId</w:t>
            </w:r>
          </w:p>
        </w:tc>
        <w:tc>
          <w:tcPr>
            <w:tcW w:w="1024" w:type="pct"/>
            <w:shd w:val="clear" w:color="auto" w:fill="auto"/>
            <w:tcMar>
              <w:top w:w="0" w:type="dxa"/>
              <w:left w:w="28" w:type="dxa"/>
              <w:bottom w:w="0" w:type="dxa"/>
              <w:right w:w="108" w:type="dxa"/>
            </w:tcMar>
          </w:tcPr>
          <w:p w14:paraId="487E4282" w14:textId="77777777" w:rsidR="005B6153" w:rsidRPr="00324DB7" w:rsidRDefault="005B6153" w:rsidP="005B6153">
            <w:pPr>
              <w:pStyle w:val="TAL"/>
            </w:pPr>
            <w:r w:rsidRPr="00324DB7">
              <w:t>Integer</w:t>
            </w:r>
          </w:p>
        </w:tc>
        <w:tc>
          <w:tcPr>
            <w:tcW w:w="635" w:type="pct"/>
            <w:shd w:val="clear" w:color="auto" w:fill="auto"/>
            <w:tcMar>
              <w:top w:w="0" w:type="dxa"/>
              <w:left w:w="28" w:type="dxa"/>
              <w:bottom w:w="0" w:type="dxa"/>
              <w:right w:w="108" w:type="dxa"/>
            </w:tcMar>
          </w:tcPr>
          <w:p w14:paraId="2ECA55CF" w14:textId="77777777" w:rsidR="005B6153" w:rsidRPr="00324DB7" w:rsidRDefault="005B6153" w:rsidP="005B6153">
            <w:pPr>
              <w:pStyle w:val="TAL"/>
            </w:pPr>
            <w:r w:rsidRPr="00324DB7">
              <w:t>1</w:t>
            </w:r>
          </w:p>
        </w:tc>
        <w:tc>
          <w:tcPr>
            <w:tcW w:w="2416" w:type="pct"/>
            <w:shd w:val="clear" w:color="auto" w:fill="auto"/>
            <w:tcMar>
              <w:top w:w="0" w:type="dxa"/>
              <w:left w:w="28" w:type="dxa"/>
              <w:bottom w:w="0" w:type="dxa"/>
              <w:right w:w="108" w:type="dxa"/>
            </w:tcMar>
          </w:tcPr>
          <w:p w14:paraId="234AC536" w14:textId="339E0CD6" w:rsidR="005B6153" w:rsidRPr="00324DB7" w:rsidRDefault="005B6153" w:rsidP="005B6153">
            <w:pPr>
              <w:pStyle w:val="TAL"/>
            </w:pPr>
            <w:r w:rsidRPr="00324DB7">
              <w:t xml:space="preserve">The attribute that uniquely identifies a Radio Access bearer for specific </w:t>
            </w:r>
            <w:r w:rsidRPr="009364B4">
              <w:t>UE</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5B6153" w:rsidRPr="00324DB7" w14:paraId="32381DC6" w14:textId="77777777" w:rsidTr="00DE29D1">
        <w:tc>
          <w:tcPr>
            <w:tcW w:w="925" w:type="pct"/>
            <w:shd w:val="clear" w:color="auto" w:fill="auto"/>
            <w:tcMar>
              <w:top w:w="0" w:type="dxa"/>
              <w:left w:w="28" w:type="dxa"/>
              <w:bottom w:w="0" w:type="dxa"/>
              <w:right w:w="108" w:type="dxa"/>
            </w:tcMar>
          </w:tcPr>
          <w:p w14:paraId="6DBD412E" w14:textId="77777777" w:rsidR="005B6153" w:rsidRPr="00324DB7" w:rsidRDefault="005B6153" w:rsidP="005B6153">
            <w:pPr>
              <w:pStyle w:val="TAL"/>
            </w:pPr>
            <w:r w:rsidRPr="00324DB7">
              <w:t>erabQosParameters</w:t>
            </w:r>
          </w:p>
        </w:tc>
        <w:tc>
          <w:tcPr>
            <w:tcW w:w="1024" w:type="pct"/>
            <w:shd w:val="clear" w:color="auto" w:fill="auto"/>
            <w:tcMar>
              <w:top w:w="0" w:type="dxa"/>
              <w:left w:w="28" w:type="dxa"/>
              <w:bottom w:w="0" w:type="dxa"/>
              <w:right w:w="108" w:type="dxa"/>
            </w:tcMar>
          </w:tcPr>
          <w:p w14:paraId="107A69CA" w14:textId="77777777" w:rsidR="005B6153" w:rsidRPr="00324DB7" w:rsidRDefault="005B6153" w:rsidP="005B6153">
            <w:pPr>
              <w:pStyle w:val="TAL"/>
            </w:pPr>
            <w:r w:rsidRPr="00324DB7">
              <w:rPr>
                <w:rFonts w:cs="Arial"/>
                <w:szCs w:val="18"/>
              </w:rPr>
              <w:t>Structure (inlined)</w:t>
            </w:r>
          </w:p>
        </w:tc>
        <w:tc>
          <w:tcPr>
            <w:tcW w:w="635" w:type="pct"/>
            <w:shd w:val="clear" w:color="auto" w:fill="auto"/>
            <w:tcMar>
              <w:top w:w="0" w:type="dxa"/>
              <w:left w:w="28" w:type="dxa"/>
              <w:bottom w:w="0" w:type="dxa"/>
              <w:right w:w="108" w:type="dxa"/>
            </w:tcMar>
          </w:tcPr>
          <w:p w14:paraId="43392966" w14:textId="77777777" w:rsidR="005B6153" w:rsidRPr="00324DB7" w:rsidRDefault="005B6153" w:rsidP="005B6153">
            <w:pPr>
              <w:pStyle w:val="TAL"/>
            </w:pPr>
            <w:r w:rsidRPr="00324DB7">
              <w:t>0</w:t>
            </w:r>
            <w:r w:rsidR="00F95DF8" w:rsidRPr="00324DB7">
              <w:t>..</w:t>
            </w:r>
            <w:r w:rsidRPr="00324DB7">
              <w:t>1</w:t>
            </w:r>
          </w:p>
        </w:tc>
        <w:tc>
          <w:tcPr>
            <w:tcW w:w="2416" w:type="pct"/>
            <w:shd w:val="clear" w:color="auto" w:fill="auto"/>
            <w:tcMar>
              <w:top w:w="0" w:type="dxa"/>
              <w:left w:w="28" w:type="dxa"/>
              <w:bottom w:w="0" w:type="dxa"/>
              <w:right w:w="108" w:type="dxa"/>
            </w:tcMar>
          </w:tcPr>
          <w:p w14:paraId="02F5FEAE" w14:textId="77777777" w:rsidR="005B6153" w:rsidRPr="00324DB7" w:rsidRDefault="005B6153" w:rsidP="005B6153">
            <w:pPr>
              <w:pStyle w:val="TAL"/>
              <w:rPr>
                <w:rFonts w:cs="Arial"/>
                <w:szCs w:val="18"/>
              </w:rPr>
            </w:pPr>
            <w:r w:rsidRPr="009364B4">
              <w:rPr>
                <w:rFonts w:cs="Arial"/>
                <w:szCs w:val="18"/>
              </w:rPr>
              <w:t>QoS</w:t>
            </w:r>
            <w:r w:rsidRPr="00324DB7">
              <w:rPr>
                <w:rFonts w:cs="Arial"/>
                <w:szCs w:val="18"/>
              </w:rPr>
              <w:t xml:space="preserve"> parameters for the </w:t>
            </w:r>
            <w:r w:rsidRPr="009364B4">
              <w:rPr>
                <w:rFonts w:cs="Arial"/>
                <w:szCs w:val="18"/>
              </w:rPr>
              <w:t>E-RAB</w:t>
            </w:r>
            <w:r w:rsidRPr="00324DB7">
              <w:rPr>
                <w:rFonts w:cs="Arial"/>
                <w:szCs w:val="18"/>
              </w:rPr>
              <w:t xml:space="preserve"> as defined below.</w:t>
            </w:r>
          </w:p>
        </w:tc>
      </w:tr>
      <w:tr w:rsidR="005B6153" w:rsidRPr="00324DB7" w14:paraId="43C8B8DC" w14:textId="77777777" w:rsidTr="00DE29D1">
        <w:tc>
          <w:tcPr>
            <w:tcW w:w="925" w:type="pct"/>
            <w:shd w:val="clear" w:color="auto" w:fill="auto"/>
            <w:tcMar>
              <w:top w:w="0" w:type="dxa"/>
              <w:left w:w="28" w:type="dxa"/>
              <w:bottom w:w="0" w:type="dxa"/>
              <w:right w:w="108" w:type="dxa"/>
            </w:tcMar>
          </w:tcPr>
          <w:p w14:paraId="2DDAF020" w14:textId="77777777" w:rsidR="005B6153" w:rsidRPr="00324DB7" w:rsidRDefault="005B6153" w:rsidP="005B6153">
            <w:pPr>
              <w:pStyle w:val="TAL"/>
            </w:pPr>
            <w:r w:rsidRPr="00324DB7">
              <w:t>&gt;</w:t>
            </w:r>
            <w:r w:rsidRPr="009364B4">
              <w:t>qci</w:t>
            </w:r>
          </w:p>
        </w:tc>
        <w:tc>
          <w:tcPr>
            <w:tcW w:w="1024" w:type="pct"/>
            <w:shd w:val="clear" w:color="auto" w:fill="auto"/>
            <w:tcMar>
              <w:top w:w="0" w:type="dxa"/>
              <w:left w:w="28" w:type="dxa"/>
              <w:bottom w:w="0" w:type="dxa"/>
              <w:right w:w="108" w:type="dxa"/>
            </w:tcMar>
          </w:tcPr>
          <w:p w14:paraId="433AD923" w14:textId="77777777" w:rsidR="005B6153" w:rsidRPr="00324DB7" w:rsidRDefault="005B6153" w:rsidP="005B6153">
            <w:pPr>
              <w:pStyle w:val="TAL"/>
            </w:pPr>
            <w:r w:rsidRPr="00324DB7">
              <w:t>Integer</w:t>
            </w:r>
          </w:p>
        </w:tc>
        <w:tc>
          <w:tcPr>
            <w:tcW w:w="635" w:type="pct"/>
            <w:shd w:val="clear" w:color="auto" w:fill="auto"/>
            <w:tcMar>
              <w:top w:w="0" w:type="dxa"/>
              <w:left w:w="28" w:type="dxa"/>
              <w:bottom w:w="0" w:type="dxa"/>
              <w:right w:w="108" w:type="dxa"/>
            </w:tcMar>
          </w:tcPr>
          <w:p w14:paraId="43A8E191" w14:textId="77777777" w:rsidR="005B6153" w:rsidRPr="00324DB7" w:rsidRDefault="005B6153" w:rsidP="005B6153">
            <w:pPr>
              <w:pStyle w:val="TAL"/>
            </w:pPr>
            <w:r w:rsidRPr="00324DB7">
              <w:t>1</w:t>
            </w:r>
          </w:p>
        </w:tc>
        <w:tc>
          <w:tcPr>
            <w:tcW w:w="2416" w:type="pct"/>
            <w:shd w:val="clear" w:color="auto" w:fill="auto"/>
            <w:tcMar>
              <w:top w:w="0" w:type="dxa"/>
              <w:left w:w="28" w:type="dxa"/>
              <w:bottom w:w="0" w:type="dxa"/>
              <w:right w:w="108" w:type="dxa"/>
            </w:tcMar>
          </w:tcPr>
          <w:p w14:paraId="40E246F3" w14:textId="21666479" w:rsidR="005B6153" w:rsidRPr="00324DB7" w:rsidRDefault="005B6153" w:rsidP="005B6153">
            <w:pPr>
              <w:pStyle w:val="TAL"/>
            </w:pPr>
            <w:r w:rsidRPr="009364B4">
              <w:rPr>
                <w:rFonts w:cs="Arial"/>
                <w:szCs w:val="18"/>
              </w:rPr>
              <w:t>QoS</w:t>
            </w:r>
            <w:r w:rsidRPr="00324DB7">
              <w:rPr>
                <w:rFonts w:cs="Arial"/>
                <w:szCs w:val="18"/>
              </w:rPr>
              <w:t xml:space="preserve"> Class Identifier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rPr>
                <w:rFonts w:cs="Arial"/>
                <w:szCs w:val="18"/>
              </w:rPr>
              <w:t>.</w:t>
            </w:r>
          </w:p>
        </w:tc>
      </w:tr>
      <w:tr w:rsidR="005B6153" w:rsidRPr="00324DB7" w14:paraId="2354281A" w14:textId="77777777" w:rsidTr="00DE29D1">
        <w:tc>
          <w:tcPr>
            <w:tcW w:w="925" w:type="pct"/>
            <w:shd w:val="clear" w:color="auto" w:fill="auto"/>
            <w:tcMar>
              <w:top w:w="0" w:type="dxa"/>
              <w:left w:w="28" w:type="dxa"/>
              <w:bottom w:w="0" w:type="dxa"/>
              <w:right w:w="108" w:type="dxa"/>
            </w:tcMar>
          </w:tcPr>
          <w:p w14:paraId="0668AEEF" w14:textId="77777777" w:rsidR="005B6153" w:rsidRPr="00324DB7" w:rsidRDefault="005B6153" w:rsidP="005B6153">
            <w:pPr>
              <w:pStyle w:val="TAL"/>
            </w:pPr>
            <w:r w:rsidRPr="00324DB7">
              <w:t>&gt;qosInformation</w:t>
            </w:r>
          </w:p>
        </w:tc>
        <w:tc>
          <w:tcPr>
            <w:tcW w:w="1024" w:type="pct"/>
            <w:shd w:val="clear" w:color="auto" w:fill="auto"/>
            <w:tcMar>
              <w:top w:w="0" w:type="dxa"/>
              <w:left w:w="28" w:type="dxa"/>
              <w:bottom w:w="0" w:type="dxa"/>
              <w:right w:w="108" w:type="dxa"/>
            </w:tcMar>
          </w:tcPr>
          <w:p w14:paraId="790BC696" w14:textId="77777777" w:rsidR="005B6153" w:rsidRPr="00324DB7" w:rsidRDefault="005B6153" w:rsidP="005B6153">
            <w:pPr>
              <w:pStyle w:val="TAL"/>
            </w:pPr>
            <w:r w:rsidRPr="00324DB7">
              <w:rPr>
                <w:rFonts w:cs="Arial"/>
                <w:szCs w:val="18"/>
              </w:rPr>
              <w:t>Structure (inlined)</w:t>
            </w:r>
          </w:p>
        </w:tc>
        <w:tc>
          <w:tcPr>
            <w:tcW w:w="635" w:type="pct"/>
            <w:shd w:val="clear" w:color="auto" w:fill="auto"/>
            <w:tcMar>
              <w:top w:w="0" w:type="dxa"/>
              <w:left w:w="28" w:type="dxa"/>
              <w:bottom w:w="0" w:type="dxa"/>
              <w:right w:w="108" w:type="dxa"/>
            </w:tcMar>
          </w:tcPr>
          <w:p w14:paraId="53CE586F" w14:textId="77777777" w:rsidR="005B6153" w:rsidRPr="00324DB7" w:rsidRDefault="005B6153" w:rsidP="005B6153">
            <w:pPr>
              <w:pStyle w:val="TAL"/>
            </w:pPr>
            <w:r w:rsidRPr="00324DB7">
              <w:t>0</w:t>
            </w:r>
            <w:r w:rsidR="00F95DF8" w:rsidRPr="00324DB7">
              <w:t>..</w:t>
            </w:r>
            <w:r w:rsidRPr="00324DB7">
              <w:t>1</w:t>
            </w:r>
          </w:p>
        </w:tc>
        <w:tc>
          <w:tcPr>
            <w:tcW w:w="2416" w:type="pct"/>
            <w:shd w:val="clear" w:color="auto" w:fill="auto"/>
            <w:tcMar>
              <w:top w:w="0" w:type="dxa"/>
              <w:left w:w="28" w:type="dxa"/>
              <w:bottom w:w="0" w:type="dxa"/>
              <w:right w:w="108" w:type="dxa"/>
            </w:tcMar>
          </w:tcPr>
          <w:p w14:paraId="2E23828D" w14:textId="77777777" w:rsidR="005B6153" w:rsidRPr="00324DB7" w:rsidRDefault="005B6153" w:rsidP="005B6153">
            <w:pPr>
              <w:pStyle w:val="TAL"/>
              <w:rPr>
                <w:rFonts w:cs="Arial"/>
                <w:szCs w:val="18"/>
              </w:rPr>
            </w:pPr>
            <w:r w:rsidRPr="00324DB7">
              <w:rPr>
                <w:rFonts w:cs="Arial"/>
                <w:szCs w:val="18"/>
              </w:rPr>
              <w:t xml:space="preserve">The </w:t>
            </w:r>
            <w:r w:rsidRPr="009364B4">
              <w:rPr>
                <w:rFonts w:cs="Arial"/>
                <w:szCs w:val="18"/>
              </w:rPr>
              <w:t>QoS</w:t>
            </w:r>
            <w:r w:rsidRPr="00324DB7">
              <w:rPr>
                <w:rFonts w:cs="Arial"/>
                <w:szCs w:val="18"/>
              </w:rPr>
              <w:t xml:space="preserve"> information for the </w:t>
            </w:r>
            <w:r w:rsidRPr="009364B4">
              <w:rPr>
                <w:rFonts w:cs="Arial"/>
                <w:szCs w:val="18"/>
              </w:rPr>
              <w:t>E-RAB</w:t>
            </w:r>
            <w:r w:rsidRPr="00324DB7">
              <w:rPr>
                <w:rFonts w:cs="Arial"/>
                <w:szCs w:val="18"/>
              </w:rPr>
              <w:t>.</w:t>
            </w:r>
          </w:p>
        </w:tc>
      </w:tr>
      <w:tr w:rsidR="005B6153" w:rsidRPr="00324DB7" w14:paraId="1D0D9E01" w14:textId="77777777" w:rsidTr="00DE29D1">
        <w:tc>
          <w:tcPr>
            <w:tcW w:w="925" w:type="pct"/>
            <w:shd w:val="clear" w:color="auto" w:fill="auto"/>
            <w:tcMar>
              <w:top w:w="0" w:type="dxa"/>
              <w:left w:w="28" w:type="dxa"/>
              <w:bottom w:w="0" w:type="dxa"/>
              <w:right w:w="108" w:type="dxa"/>
            </w:tcMar>
          </w:tcPr>
          <w:p w14:paraId="6E932EDB" w14:textId="77777777" w:rsidR="005B6153" w:rsidRPr="00324DB7" w:rsidRDefault="005B6153" w:rsidP="005B6153">
            <w:pPr>
              <w:pStyle w:val="TAL"/>
            </w:pPr>
            <w:r w:rsidRPr="00324DB7">
              <w:t>&gt;&gt;erabMbrDl</w:t>
            </w:r>
          </w:p>
        </w:tc>
        <w:tc>
          <w:tcPr>
            <w:tcW w:w="1024" w:type="pct"/>
            <w:shd w:val="clear" w:color="auto" w:fill="auto"/>
            <w:tcMar>
              <w:top w:w="0" w:type="dxa"/>
              <w:left w:w="28" w:type="dxa"/>
              <w:bottom w:w="0" w:type="dxa"/>
              <w:right w:w="108" w:type="dxa"/>
            </w:tcMar>
          </w:tcPr>
          <w:p w14:paraId="1F79775B" w14:textId="77777777" w:rsidR="005B6153" w:rsidRPr="00324DB7" w:rsidRDefault="005B6153" w:rsidP="005B6153">
            <w:pPr>
              <w:pStyle w:val="TAL"/>
            </w:pPr>
            <w:r w:rsidRPr="00324DB7">
              <w:t>Integer</w:t>
            </w:r>
          </w:p>
        </w:tc>
        <w:tc>
          <w:tcPr>
            <w:tcW w:w="635" w:type="pct"/>
            <w:shd w:val="clear" w:color="auto" w:fill="auto"/>
            <w:tcMar>
              <w:top w:w="0" w:type="dxa"/>
              <w:left w:w="28" w:type="dxa"/>
              <w:bottom w:w="0" w:type="dxa"/>
              <w:right w:w="108" w:type="dxa"/>
            </w:tcMar>
          </w:tcPr>
          <w:p w14:paraId="11E491D6" w14:textId="77777777" w:rsidR="005B6153" w:rsidRPr="00324DB7" w:rsidRDefault="005B6153" w:rsidP="005B6153">
            <w:pPr>
              <w:pStyle w:val="TAL"/>
            </w:pPr>
            <w:r w:rsidRPr="00324DB7">
              <w:t>1</w:t>
            </w:r>
          </w:p>
        </w:tc>
        <w:tc>
          <w:tcPr>
            <w:tcW w:w="2416" w:type="pct"/>
            <w:shd w:val="clear" w:color="auto" w:fill="auto"/>
            <w:tcMar>
              <w:top w:w="0" w:type="dxa"/>
              <w:left w:w="28" w:type="dxa"/>
              <w:bottom w:w="0" w:type="dxa"/>
              <w:right w:w="108" w:type="dxa"/>
            </w:tcMar>
          </w:tcPr>
          <w:p w14:paraId="08BB85EE" w14:textId="136E576B" w:rsidR="005B6153" w:rsidRPr="00324DB7" w:rsidRDefault="005B6153" w:rsidP="005B6153">
            <w:pPr>
              <w:pStyle w:val="TAL"/>
            </w:pPr>
            <w:r w:rsidRPr="00324DB7">
              <w:rPr>
                <w:rFonts w:cs="Arial"/>
                <w:szCs w:val="18"/>
              </w:rPr>
              <w:t xml:space="preserve">This attribute indicates the maximum downlink </w:t>
            </w:r>
            <w:r w:rsidRPr="009364B4">
              <w:rPr>
                <w:rFonts w:cs="Arial"/>
                <w:szCs w:val="18"/>
              </w:rPr>
              <w:t>E-RAB</w:t>
            </w:r>
            <w:r w:rsidRPr="00324DB7">
              <w:rPr>
                <w:rFonts w:cs="Arial"/>
                <w:szCs w:val="18"/>
              </w:rPr>
              <w:t xml:space="preserve"> Bit Rate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rPr>
                <w:rFonts w:cs="Arial"/>
                <w:szCs w:val="18"/>
              </w:rPr>
              <w:t xml:space="preserve"> for this bearer.</w:t>
            </w:r>
          </w:p>
        </w:tc>
      </w:tr>
      <w:tr w:rsidR="005B6153" w:rsidRPr="00324DB7" w14:paraId="3C581856" w14:textId="77777777" w:rsidTr="00DE29D1">
        <w:tc>
          <w:tcPr>
            <w:tcW w:w="925" w:type="pct"/>
            <w:shd w:val="clear" w:color="auto" w:fill="auto"/>
            <w:tcMar>
              <w:top w:w="0" w:type="dxa"/>
              <w:left w:w="28" w:type="dxa"/>
              <w:bottom w:w="0" w:type="dxa"/>
              <w:right w:w="108" w:type="dxa"/>
            </w:tcMar>
          </w:tcPr>
          <w:p w14:paraId="2E735C17" w14:textId="77777777" w:rsidR="005B6153" w:rsidRPr="00324DB7" w:rsidRDefault="005B6153" w:rsidP="005B6153">
            <w:pPr>
              <w:pStyle w:val="TAL"/>
            </w:pPr>
            <w:r w:rsidRPr="00324DB7">
              <w:t>&gt;&gt;erabMbrUl</w:t>
            </w:r>
          </w:p>
        </w:tc>
        <w:tc>
          <w:tcPr>
            <w:tcW w:w="1024" w:type="pct"/>
            <w:shd w:val="clear" w:color="auto" w:fill="auto"/>
            <w:tcMar>
              <w:top w:w="0" w:type="dxa"/>
              <w:left w:w="28" w:type="dxa"/>
              <w:bottom w:w="0" w:type="dxa"/>
              <w:right w:w="108" w:type="dxa"/>
            </w:tcMar>
          </w:tcPr>
          <w:p w14:paraId="1AA09C06" w14:textId="77777777" w:rsidR="005B6153" w:rsidRPr="00324DB7" w:rsidRDefault="005B6153" w:rsidP="005B6153">
            <w:pPr>
              <w:pStyle w:val="TAL"/>
            </w:pPr>
            <w:r w:rsidRPr="00324DB7">
              <w:t>Integer</w:t>
            </w:r>
          </w:p>
        </w:tc>
        <w:tc>
          <w:tcPr>
            <w:tcW w:w="635" w:type="pct"/>
            <w:shd w:val="clear" w:color="auto" w:fill="auto"/>
            <w:tcMar>
              <w:top w:w="0" w:type="dxa"/>
              <w:left w:w="28" w:type="dxa"/>
              <w:bottom w:w="0" w:type="dxa"/>
              <w:right w:w="108" w:type="dxa"/>
            </w:tcMar>
          </w:tcPr>
          <w:p w14:paraId="1E8E5877" w14:textId="77777777" w:rsidR="005B6153" w:rsidRPr="00324DB7" w:rsidRDefault="005B6153" w:rsidP="005B6153">
            <w:pPr>
              <w:pStyle w:val="TAL"/>
            </w:pPr>
            <w:r w:rsidRPr="00324DB7">
              <w:t>1</w:t>
            </w:r>
          </w:p>
        </w:tc>
        <w:tc>
          <w:tcPr>
            <w:tcW w:w="2416" w:type="pct"/>
            <w:shd w:val="clear" w:color="auto" w:fill="auto"/>
            <w:tcMar>
              <w:top w:w="0" w:type="dxa"/>
              <w:left w:w="28" w:type="dxa"/>
              <w:bottom w:w="0" w:type="dxa"/>
              <w:right w:w="108" w:type="dxa"/>
            </w:tcMar>
          </w:tcPr>
          <w:p w14:paraId="55E48F3E" w14:textId="0256E8BE" w:rsidR="005B6153" w:rsidRPr="00324DB7" w:rsidRDefault="005B6153" w:rsidP="005B6153">
            <w:pPr>
              <w:pStyle w:val="TAL"/>
            </w:pPr>
            <w:r w:rsidRPr="00324DB7">
              <w:rPr>
                <w:rFonts w:cs="Arial"/>
                <w:szCs w:val="18"/>
              </w:rPr>
              <w:t xml:space="preserve">This attribute indicates the maximum uplink </w:t>
            </w:r>
            <w:r w:rsidRPr="009364B4">
              <w:rPr>
                <w:rFonts w:cs="Arial"/>
                <w:szCs w:val="18"/>
              </w:rPr>
              <w:t>E-RAB</w:t>
            </w:r>
            <w:r w:rsidRPr="00324DB7">
              <w:rPr>
                <w:rFonts w:cs="Arial"/>
                <w:szCs w:val="18"/>
              </w:rPr>
              <w:t xml:space="preserve"> Bit Rate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rPr>
                <w:rFonts w:cs="Arial"/>
                <w:szCs w:val="18"/>
              </w:rPr>
              <w:t xml:space="preserve"> for this bearer.</w:t>
            </w:r>
          </w:p>
        </w:tc>
      </w:tr>
      <w:tr w:rsidR="005B6153" w:rsidRPr="00324DB7" w14:paraId="177947E4" w14:textId="77777777" w:rsidTr="00DE29D1">
        <w:tc>
          <w:tcPr>
            <w:tcW w:w="925" w:type="pct"/>
            <w:shd w:val="clear" w:color="auto" w:fill="auto"/>
            <w:tcMar>
              <w:top w:w="0" w:type="dxa"/>
              <w:left w:w="28" w:type="dxa"/>
              <w:bottom w:w="0" w:type="dxa"/>
              <w:right w:w="108" w:type="dxa"/>
            </w:tcMar>
          </w:tcPr>
          <w:p w14:paraId="1AAA7AC7" w14:textId="77777777" w:rsidR="005B6153" w:rsidRPr="00324DB7" w:rsidRDefault="005B6153" w:rsidP="005B6153">
            <w:pPr>
              <w:pStyle w:val="TAL"/>
            </w:pPr>
            <w:r w:rsidRPr="00324DB7">
              <w:t>&gt;&gt;erabGbrDl</w:t>
            </w:r>
          </w:p>
        </w:tc>
        <w:tc>
          <w:tcPr>
            <w:tcW w:w="1024" w:type="pct"/>
            <w:shd w:val="clear" w:color="auto" w:fill="auto"/>
            <w:tcMar>
              <w:top w:w="0" w:type="dxa"/>
              <w:left w:w="28" w:type="dxa"/>
              <w:bottom w:w="0" w:type="dxa"/>
              <w:right w:w="108" w:type="dxa"/>
            </w:tcMar>
          </w:tcPr>
          <w:p w14:paraId="1934EE7A" w14:textId="77777777" w:rsidR="005B6153" w:rsidRPr="00324DB7" w:rsidRDefault="005B6153" w:rsidP="005B6153">
            <w:pPr>
              <w:pStyle w:val="TAL"/>
            </w:pPr>
            <w:r w:rsidRPr="00324DB7">
              <w:t>Integer</w:t>
            </w:r>
          </w:p>
        </w:tc>
        <w:tc>
          <w:tcPr>
            <w:tcW w:w="635" w:type="pct"/>
            <w:shd w:val="clear" w:color="auto" w:fill="auto"/>
            <w:tcMar>
              <w:top w:w="0" w:type="dxa"/>
              <w:left w:w="28" w:type="dxa"/>
              <w:bottom w:w="0" w:type="dxa"/>
              <w:right w:w="108" w:type="dxa"/>
            </w:tcMar>
          </w:tcPr>
          <w:p w14:paraId="1EAD6B0E" w14:textId="77777777" w:rsidR="005B6153" w:rsidRPr="00324DB7" w:rsidRDefault="005B6153" w:rsidP="005B6153">
            <w:pPr>
              <w:pStyle w:val="TAL"/>
            </w:pPr>
            <w:r w:rsidRPr="00324DB7">
              <w:t>1</w:t>
            </w:r>
          </w:p>
        </w:tc>
        <w:tc>
          <w:tcPr>
            <w:tcW w:w="2416" w:type="pct"/>
            <w:shd w:val="clear" w:color="auto" w:fill="auto"/>
            <w:tcMar>
              <w:top w:w="0" w:type="dxa"/>
              <w:left w:w="28" w:type="dxa"/>
              <w:bottom w:w="0" w:type="dxa"/>
              <w:right w:w="108" w:type="dxa"/>
            </w:tcMar>
          </w:tcPr>
          <w:p w14:paraId="7DF0BC6B" w14:textId="1042A90F" w:rsidR="005B6153" w:rsidRPr="00324DB7" w:rsidRDefault="005B6153" w:rsidP="005B6153">
            <w:pPr>
              <w:pStyle w:val="TAL"/>
            </w:pPr>
            <w:r w:rsidRPr="00324DB7">
              <w:rPr>
                <w:rFonts w:cs="Arial"/>
                <w:szCs w:val="18"/>
              </w:rPr>
              <w:t xml:space="preserve">This attribute indicates the guaranteed downlink </w:t>
            </w:r>
            <w:r w:rsidRPr="009364B4">
              <w:rPr>
                <w:rFonts w:cs="Arial"/>
                <w:szCs w:val="18"/>
              </w:rPr>
              <w:t>E-RAB</w:t>
            </w:r>
            <w:r w:rsidRPr="00324DB7">
              <w:rPr>
                <w:rFonts w:cs="Arial"/>
                <w:szCs w:val="18"/>
              </w:rPr>
              <w:t xml:space="preserve"> Bit Rate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rPr>
                <w:rFonts w:cs="Arial"/>
                <w:szCs w:val="18"/>
              </w:rPr>
              <w:t xml:space="preserve"> for this bearer.</w:t>
            </w:r>
          </w:p>
        </w:tc>
      </w:tr>
      <w:tr w:rsidR="005B6153" w:rsidRPr="00324DB7" w14:paraId="1966836F" w14:textId="77777777" w:rsidTr="00DE29D1">
        <w:tc>
          <w:tcPr>
            <w:tcW w:w="925" w:type="pct"/>
            <w:shd w:val="clear" w:color="auto" w:fill="auto"/>
            <w:tcMar>
              <w:top w:w="0" w:type="dxa"/>
              <w:left w:w="28" w:type="dxa"/>
              <w:bottom w:w="0" w:type="dxa"/>
              <w:right w:w="108" w:type="dxa"/>
            </w:tcMar>
          </w:tcPr>
          <w:p w14:paraId="22C7A26A" w14:textId="77777777" w:rsidR="005B6153" w:rsidRPr="00324DB7" w:rsidRDefault="005B6153" w:rsidP="005B6153">
            <w:pPr>
              <w:pStyle w:val="TAL"/>
            </w:pPr>
            <w:r w:rsidRPr="00324DB7">
              <w:t>&gt;&gt;erabGbrUl</w:t>
            </w:r>
          </w:p>
        </w:tc>
        <w:tc>
          <w:tcPr>
            <w:tcW w:w="1024" w:type="pct"/>
            <w:shd w:val="clear" w:color="auto" w:fill="auto"/>
            <w:tcMar>
              <w:top w:w="0" w:type="dxa"/>
              <w:left w:w="28" w:type="dxa"/>
              <w:bottom w:w="0" w:type="dxa"/>
              <w:right w:w="108" w:type="dxa"/>
            </w:tcMar>
          </w:tcPr>
          <w:p w14:paraId="5FAE72E7" w14:textId="77777777" w:rsidR="005B6153" w:rsidRPr="00324DB7" w:rsidRDefault="005B6153" w:rsidP="005B6153">
            <w:pPr>
              <w:pStyle w:val="TAL"/>
            </w:pPr>
            <w:r w:rsidRPr="00324DB7">
              <w:t>Integer</w:t>
            </w:r>
          </w:p>
        </w:tc>
        <w:tc>
          <w:tcPr>
            <w:tcW w:w="635" w:type="pct"/>
            <w:shd w:val="clear" w:color="auto" w:fill="auto"/>
            <w:tcMar>
              <w:top w:w="0" w:type="dxa"/>
              <w:left w:w="28" w:type="dxa"/>
              <w:bottom w:w="0" w:type="dxa"/>
              <w:right w:w="108" w:type="dxa"/>
            </w:tcMar>
          </w:tcPr>
          <w:p w14:paraId="427B032D" w14:textId="77777777" w:rsidR="005B6153" w:rsidRPr="00324DB7" w:rsidRDefault="005B6153" w:rsidP="005B6153">
            <w:pPr>
              <w:pStyle w:val="TAL"/>
            </w:pPr>
            <w:r w:rsidRPr="00324DB7">
              <w:t>1</w:t>
            </w:r>
          </w:p>
        </w:tc>
        <w:tc>
          <w:tcPr>
            <w:tcW w:w="2416" w:type="pct"/>
            <w:shd w:val="clear" w:color="auto" w:fill="auto"/>
            <w:tcMar>
              <w:top w:w="0" w:type="dxa"/>
              <w:left w:w="28" w:type="dxa"/>
              <w:bottom w:w="0" w:type="dxa"/>
              <w:right w:w="108" w:type="dxa"/>
            </w:tcMar>
          </w:tcPr>
          <w:p w14:paraId="0435A779" w14:textId="5B61471A" w:rsidR="005B6153" w:rsidRPr="00324DB7" w:rsidRDefault="005B6153" w:rsidP="005B6153">
            <w:pPr>
              <w:pStyle w:val="TAL"/>
            </w:pPr>
            <w:r w:rsidRPr="00324DB7">
              <w:rPr>
                <w:rFonts w:cs="Arial"/>
                <w:szCs w:val="18"/>
              </w:rPr>
              <w:t xml:space="preserve">This attribute indicates the guaranteed uplink </w:t>
            </w:r>
            <w:r w:rsidRPr="009364B4">
              <w:rPr>
                <w:rFonts w:cs="Arial"/>
                <w:szCs w:val="18"/>
              </w:rPr>
              <w:t>E-RAB</w:t>
            </w:r>
            <w:r w:rsidRPr="00324DB7">
              <w:rPr>
                <w:rFonts w:cs="Arial"/>
                <w:szCs w:val="18"/>
              </w:rPr>
              <w:t xml:space="preserve"> Bit Rate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rPr>
                <w:rFonts w:cs="Arial"/>
                <w:szCs w:val="18"/>
              </w:rPr>
              <w:t xml:space="preserve"> for this bearer.</w:t>
            </w:r>
          </w:p>
        </w:tc>
      </w:tr>
      <w:tr w:rsidR="005B6153" w:rsidRPr="00324DB7" w14:paraId="71FED419" w14:textId="77777777" w:rsidTr="00DE29D1">
        <w:tc>
          <w:tcPr>
            <w:tcW w:w="925" w:type="pct"/>
            <w:shd w:val="clear" w:color="auto" w:fill="auto"/>
            <w:tcMar>
              <w:top w:w="0" w:type="dxa"/>
              <w:left w:w="28" w:type="dxa"/>
              <w:bottom w:w="0" w:type="dxa"/>
              <w:right w:w="108" w:type="dxa"/>
            </w:tcMar>
          </w:tcPr>
          <w:p w14:paraId="0CCCEED4" w14:textId="77777777" w:rsidR="005B6153" w:rsidRPr="00324DB7" w:rsidRDefault="005B6153" w:rsidP="005B6153">
            <w:pPr>
              <w:pStyle w:val="TAL"/>
            </w:pPr>
            <w:r w:rsidRPr="00324DB7">
              <w:t>tempUeId</w:t>
            </w:r>
          </w:p>
        </w:tc>
        <w:tc>
          <w:tcPr>
            <w:tcW w:w="1024" w:type="pct"/>
            <w:shd w:val="clear" w:color="auto" w:fill="auto"/>
            <w:tcMar>
              <w:top w:w="0" w:type="dxa"/>
              <w:left w:w="28" w:type="dxa"/>
              <w:bottom w:w="0" w:type="dxa"/>
              <w:right w:w="108" w:type="dxa"/>
            </w:tcMar>
          </w:tcPr>
          <w:p w14:paraId="2CF2E2A7" w14:textId="77777777" w:rsidR="005B6153" w:rsidRPr="00324DB7" w:rsidRDefault="005B6153" w:rsidP="005B6153">
            <w:pPr>
              <w:pStyle w:val="TAL"/>
            </w:pPr>
            <w:r w:rsidRPr="00324DB7">
              <w:rPr>
                <w:rFonts w:cs="Arial"/>
                <w:szCs w:val="18"/>
              </w:rPr>
              <w:t>Structure (inlined)</w:t>
            </w:r>
          </w:p>
        </w:tc>
        <w:tc>
          <w:tcPr>
            <w:tcW w:w="635" w:type="pct"/>
            <w:shd w:val="clear" w:color="auto" w:fill="auto"/>
            <w:tcMar>
              <w:top w:w="0" w:type="dxa"/>
              <w:left w:w="28" w:type="dxa"/>
              <w:bottom w:w="0" w:type="dxa"/>
              <w:right w:w="108" w:type="dxa"/>
            </w:tcMar>
          </w:tcPr>
          <w:p w14:paraId="7CEDFDE0" w14:textId="77777777" w:rsidR="005B6153" w:rsidRPr="00324DB7" w:rsidRDefault="005B6153" w:rsidP="005B6153">
            <w:pPr>
              <w:pStyle w:val="TAL"/>
            </w:pPr>
            <w:r w:rsidRPr="00324DB7">
              <w:t>0</w:t>
            </w:r>
            <w:r w:rsidR="00F95DF8" w:rsidRPr="00324DB7">
              <w:t>..</w:t>
            </w:r>
            <w:r w:rsidRPr="00324DB7">
              <w:t>1</w:t>
            </w:r>
          </w:p>
        </w:tc>
        <w:tc>
          <w:tcPr>
            <w:tcW w:w="2416" w:type="pct"/>
            <w:shd w:val="clear" w:color="auto" w:fill="auto"/>
            <w:tcMar>
              <w:top w:w="0" w:type="dxa"/>
              <w:left w:w="28" w:type="dxa"/>
              <w:bottom w:w="0" w:type="dxa"/>
              <w:right w:w="108" w:type="dxa"/>
            </w:tcMar>
          </w:tcPr>
          <w:p w14:paraId="51317914" w14:textId="77777777" w:rsidR="005B6153" w:rsidRPr="00324DB7" w:rsidRDefault="005B6153" w:rsidP="005B6153">
            <w:pPr>
              <w:pStyle w:val="TAL"/>
            </w:pPr>
            <w:r w:rsidRPr="00324DB7">
              <w:t xml:space="preserve">The temporary identifier allocated for the specific </w:t>
            </w:r>
            <w:r w:rsidRPr="009364B4">
              <w:t>UE</w:t>
            </w:r>
            <w:r w:rsidRPr="00324DB7">
              <w:t xml:space="preserve"> as defined below. </w:t>
            </w:r>
          </w:p>
        </w:tc>
      </w:tr>
      <w:tr w:rsidR="005B6153" w:rsidRPr="00324DB7" w14:paraId="1D8420ED" w14:textId="77777777" w:rsidTr="00DE29D1">
        <w:tc>
          <w:tcPr>
            <w:tcW w:w="925" w:type="pct"/>
            <w:shd w:val="clear" w:color="auto" w:fill="auto"/>
            <w:tcMar>
              <w:top w:w="0" w:type="dxa"/>
              <w:left w:w="28" w:type="dxa"/>
              <w:bottom w:w="0" w:type="dxa"/>
              <w:right w:w="108" w:type="dxa"/>
            </w:tcMar>
          </w:tcPr>
          <w:p w14:paraId="581BA922" w14:textId="77777777" w:rsidR="005B6153" w:rsidRPr="00324DB7" w:rsidRDefault="005B6153" w:rsidP="005B6153">
            <w:pPr>
              <w:pStyle w:val="TAL"/>
            </w:pPr>
            <w:r w:rsidRPr="00324DB7">
              <w:t>&gt;</w:t>
            </w:r>
            <w:r w:rsidRPr="009364B4">
              <w:t>mmec</w:t>
            </w:r>
          </w:p>
        </w:tc>
        <w:tc>
          <w:tcPr>
            <w:tcW w:w="1024" w:type="pct"/>
            <w:shd w:val="clear" w:color="auto" w:fill="auto"/>
            <w:tcMar>
              <w:top w:w="0" w:type="dxa"/>
              <w:left w:w="28" w:type="dxa"/>
              <w:bottom w:w="0" w:type="dxa"/>
              <w:right w:w="108" w:type="dxa"/>
            </w:tcMar>
          </w:tcPr>
          <w:p w14:paraId="3834667A" w14:textId="77777777" w:rsidR="005B6153" w:rsidRPr="00324DB7" w:rsidRDefault="005B6153" w:rsidP="005B6153">
            <w:pPr>
              <w:pStyle w:val="TAL"/>
            </w:pPr>
            <w:r w:rsidRPr="00324DB7">
              <w:t>String</w:t>
            </w:r>
          </w:p>
        </w:tc>
        <w:tc>
          <w:tcPr>
            <w:tcW w:w="635" w:type="pct"/>
            <w:shd w:val="clear" w:color="auto" w:fill="auto"/>
            <w:tcMar>
              <w:top w:w="0" w:type="dxa"/>
              <w:left w:w="28" w:type="dxa"/>
              <w:bottom w:w="0" w:type="dxa"/>
              <w:right w:w="108" w:type="dxa"/>
            </w:tcMar>
          </w:tcPr>
          <w:p w14:paraId="4D4C2A17" w14:textId="77777777" w:rsidR="005B6153" w:rsidRPr="00324DB7" w:rsidRDefault="005B6153" w:rsidP="005B6153">
            <w:pPr>
              <w:pStyle w:val="TAL"/>
            </w:pPr>
            <w:r w:rsidRPr="00324DB7">
              <w:t>1</w:t>
            </w:r>
          </w:p>
        </w:tc>
        <w:tc>
          <w:tcPr>
            <w:tcW w:w="2416" w:type="pct"/>
            <w:shd w:val="clear" w:color="auto" w:fill="auto"/>
            <w:tcMar>
              <w:top w:w="0" w:type="dxa"/>
              <w:left w:w="28" w:type="dxa"/>
              <w:bottom w:w="0" w:type="dxa"/>
              <w:right w:w="108" w:type="dxa"/>
            </w:tcMar>
          </w:tcPr>
          <w:p w14:paraId="7DF7910A" w14:textId="4FAF8AFD" w:rsidR="005B6153" w:rsidRPr="00324DB7" w:rsidRDefault="005B6153" w:rsidP="005B6153">
            <w:pPr>
              <w:pStyle w:val="TAL"/>
            </w:pPr>
            <w:r w:rsidRPr="009364B4">
              <w:t>MMEC</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5B6153" w:rsidRPr="00324DB7" w14:paraId="7623E4C7" w14:textId="77777777" w:rsidTr="00DE29D1">
        <w:tc>
          <w:tcPr>
            <w:tcW w:w="925" w:type="pct"/>
            <w:shd w:val="clear" w:color="auto" w:fill="auto"/>
            <w:tcMar>
              <w:top w:w="0" w:type="dxa"/>
              <w:left w:w="28" w:type="dxa"/>
              <w:bottom w:w="0" w:type="dxa"/>
              <w:right w:w="108" w:type="dxa"/>
            </w:tcMar>
          </w:tcPr>
          <w:p w14:paraId="70EFD3F9" w14:textId="77777777" w:rsidR="005B6153" w:rsidRPr="00324DB7" w:rsidRDefault="005B6153" w:rsidP="005B6153">
            <w:pPr>
              <w:pStyle w:val="TAL"/>
            </w:pPr>
            <w:r w:rsidRPr="00324DB7">
              <w:t>&gt;mtmsi</w:t>
            </w:r>
          </w:p>
        </w:tc>
        <w:tc>
          <w:tcPr>
            <w:tcW w:w="1024" w:type="pct"/>
            <w:shd w:val="clear" w:color="auto" w:fill="auto"/>
            <w:tcMar>
              <w:top w:w="0" w:type="dxa"/>
              <w:left w:w="28" w:type="dxa"/>
              <w:bottom w:w="0" w:type="dxa"/>
              <w:right w:w="108" w:type="dxa"/>
            </w:tcMar>
          </w:tcPr>
          <w:p w14:paraId="3BA3FA48" w14:textId="77777777" w:rsidR="005B6153" w:rsidRPr="00324DB7" w:rsidRDefault="005B6153" w:rsidP="005B6153">
            <w:pPr>
              <w:pStyle w:val="TAL"/>
            </w:pPr>
            <w:r w:rsidRPr="00324DB7">
              <w:t>String</w:t>
            </w:r>
          </w:p>
        </w:tc>
        <w:tc>
          <w:tcPr>
            <w:tcW w:w="635" w:type="pct"/>
            <w:shd w:val="clear" w:color="auto" w:fill="auto"/>
            <w:tcMar>
              <w:top w:w="0" w:type="dxa"/>
              <w:left w:w="28" w:type="dxa"/>
              <w:bottom w:w="0" w:type="dxa"/>
              <w:right w:w="108" w:type="dxa"/>
            </w:tcMar>
          </w:tcPr>
          <w:p w14:paraId="1CC57BB1" w14:textId="77777777" w:rsidR="005B6153" w:rsidRPr="00324DB7" w:rsidRDefault="005B6153" w:rsidP="005B6153">
            <w:pPr>
              <w:pStyle w:val="TAL"/>
            </w:pPr>
            <w:r w:rsidRPr="00324DB7">
              <w:t>1</w:t>
            </w:r>
          </w:p>
        </w:tc>
        <w:tc>
          <w:tcPr>
            <w:tcW w:w="2416" w:type="pct"/>
            <w:shd w:val="clear" w:color="auto" w:fill="auto"/>
            <w:tcMar>
              <w:top w:w="0" w:type="dxa"/>
              <w:left w:w="28" w:type="dxa"/>
              <w:bottom w:w="0" w:type="dxa"/>
              <w:right w:w="108" w:type="dxa"/>
            </w:tcMar>
          </w:tcPr>
          <w:p w14:paraId="5F26FF7A" w14:textId="19271F3B" w:rsidR="005B6153" w:rsidRPr="00324DB7" w:rsidRDefault="005B6153" w:rsidP="005B6153">
            <w:pPr>
              <w:pStyle w:val="TAL"/>
            </w:pPr>
            <w:r w:rsidRPr="00324DB7">
              <w:t>M-</w:t>
            </w:r>
            <w:r w:rsidRPr="009364B4">
              <w:t>TMSI</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707652" w:rsidRPr="00324DB7" w14:paraId="0064A1EC" w14:textId="77777777" w:rsidTr="00DE29D1">
        <w:tc>
          <w:tcPr>
            <w:tcW w:w="925" w:type="pct"/>
            <w:shd w:val="clear" w:color="auto" w:fill="auto"/>
            <w:tcMar>
              <w:top w:w="0" w:type="dxa"/>
              <w:left w:w="28" w:type="dxa"/>
              <w:bottom w:w="0" w:type="dxa"/>
              <w:right w:w="108" w:type="dxa"/>
            </w:tcMar>
          </w:tcPr>
          <w:p w14:paraId="5B9A410B" w14:textId="28D2CAE6" w:rsidR="00707652" w:rsidRPr="00324DB7" w:rsidRDefault="00707652" w:rsidP="00707652">
            <w:pPr>
              <w:pStyle w:val="TAL"/>
            </w:pPr>
            <w:r w:rsidRPr="00324DB7">
              <w:t>_links</w:t>
            </w:r>
          </w:p>
        </w:tc>
        <w:tc>
          <w:tcPr>
            <w:tcW w:w="1024" w:type="pct"/>
            <w:shd w:val="clear" w:color="auto" w:fill="auto"/>
            <w:tcMar>
              <w:top w:w="0" w:type="dxa"/>
              <w:left w:w="28" w:type="dxa"/>
              <w:bottom w:w="0" w:type="dxa"/>
              <w:right w:w="108" w:type="dxa"/>
            </w:tcMar>
          </w:tcPr>
          <w:p w14:paraId="47BE30D7" w14:textId="39BEA934" w:rsidR="00707652" w:rsidRPr="00324DB7" w:rsidRDefault="00707652" w:rsidP="00707652">
            <w:pPr>
              <w:pStyle w:val="TAL"/>
            </w:pPr>
            <w:r w:rsidRPr="00324DB7">
              <w:t>1</w:t>
            </w:r>
          </w:p>
        </w:tc>
        <w:tc>
          <w:tcPr>
            <w:tcW w:w="635" w:type="pct"/>
            <w:shd w:val="clear" w:color="auto" w:fill="auto"/>
            <w:tcMar>
              <w:top w:w="0" w:type="dxa"/>
              <w:left w:w="28" w:type="dxa"/>
              <w:bottom w:w="0" w:type="dxa"/>
              <w:right w:w="108" w:type="dxa"/>
            </w:tcMar>
          </w:tcPr>
          <w:p w14:paraId="66648CE2" w14:textId="626E0CF3" w:rsidR="00707652" w:rsidRPr="00324DB7" w:rsidRDefault="00707652" w:rsidP="00707652">
            <w:pPr>
              <w:pStyle w:val="TAL"/>
            </w:pPr>
            <w:r w:rsidRPr="00324DB7">
              <w:t>Structure (inlined)</w:t>
            </w:r>
          </w:p>
        </w:tc>
        <w:tc>
          <w:tcPr>
            <w:tcW w:w="2416" w:type="pct"/>
            <w:shd w:val="clear" w:color="auto" w:fill="auto"/>
            <w:tcMar>
              <w:top w:w="0" w:type="dxa"/>
              <w:left w:w="28" w:type="dxa"/>
              <w:bottom w:w="0" w:type="dxa"/>
              <w:right w:w="108" w:type="dxa"/>
            </w:tcMar>
          </w:tcPr>
          <w:p w14:paraId="3A7D9FB4" w14:textId="32F3B70C" w:rsidR="00707652" w:rsidRPr="00324DB7" w:rsidRDefault="00707652" w:rsidP="00707652">
            <w:pPr>
              <w:pStyle w:val="TAL"/>
            </w:pPr>
            <w:r w:rsidRPr="00324DB7">
              <w:t>Links to resources related to this notification.</w:t>
            </w:r>
          </w:p>
        </w:tc>
      </w:tr>
      <w:tr w:rsidR="00707652" w:rsidRPr="00324DB7" w14:paraId="03088E0B" w14:textId="77777777" w:rsidTr="00DE29D1">
        <w:tc>
          <w:tcPr>
            <w:tcW w:w="925" w:type="pct"/>
            <w:shd w:val="clear" w:color="auto" w:fill="auto"/>
            <w:tcMar>
              <w:top w:w="0" w:type="dxa"/>
              <w:left w:w="28" w:type="dxa"/>
              <w:bottom w:w="0" w:type="dxa"/>
              <w:right w:w="108" w:type="dxa"/>
            </w:tcMar>
          </w:tcPr>
          <w:p w14:paraId="2FA492EF" w14:textId="4AC208FF" w:rsidR="00707652" w:rsidRPr="00324DB7" w:rsidRDefault="00707652" w:rsidP="00707652">
            <w:pPr>
              <w:pStyle w:val="TAL"/>
            </w:pPr>
            <w:r w:rsidRPr="00324DB7">
              <w:t>&gt;subscription</w:t>
            </w:r>
          </w:p>
        </w:tc>
        <w:tc>
          <w:tcPr>
            <w:tcW w:w="1024" w:type="pct"/>
            <w:shd w:val="clear" w:color="auto" w:fill="auto"/>
            <w:tcMar>
              <w:top w:w="0" w:type="dxa"/>
              <w:left w:w="28" w:type="dxa"/>
              <w:bottom w:w="0" w:type="dxa"/>
              <w:right w:w="108" w:type="dxa"/>
            </w:tcMar>
          </w:tcPr>
          <w:p w14:paraId="57A59724" w14:textId="10DFFCFA" w:rsidR="00707652" w:rsidRPr="00324DB7" w:rsidRDefault="00707652" w:rsidP="00707652">
            <w:pPr>
              <w:pStyle w:val="TAL"/>
            </w:pPr>
            <w:r w:rsidRPr="00324DB7">
              <w:t>1</w:t>
            </w:r>
          </w:p>
        </w:tc>
        <w:tc>
          <w:tcPr>
            <w:tcW w:w="635" w:type="pct"/>
            <w:shd w:val="clear" w:color="auto" w:fill="auto"/>
            <w:tcMar>
              <w:top w:w="0" w:type="dxa"/>
              <w:left w:w="28" w:type="dxa"/>
              <w:bottom w:w="0" w:type="dxa"/>
              <w:right w:w="108" w:type="dxa"/>
            </w:tcMar>
          </w:tcPr>
          <w:p w14:paraId="06A430C6" w14:textId="7BF8AA3B" w:rsidR="00707652" w:rsidRPr="00324DB7" w:rsidRDefault="00707652" w:rsidP="00707652">
            <w:pPr>
              <w:pStyle w:val="TAL"/>
            </w:pPr>
            <w:r w:rsidRPr="00324DB7">
              <w:rPr>
                <w:rFonts w:cs="Arial"/>
                <w:szCs w:val="18"/>
              </w:rPr>
              <w:t>LinkType</w:t>
            </w:r>
          </w:p>
        </w:tc>
        <w:tc>
          <w:tcPr>
            <w:tcW w:w="2416" w:type="pct"/>
            <w:shd w:val="clear" w:color="auto" w:fill="auto"/>
            <w:tcMar>
              <w:top w:w="0" w:type="dxa"/>
              <w:left w:w="28" w:type="dxa"/>
              <w:bottom w:w="0" w:type="dxa"/>
              <w:right w:w="108" w:type="dxa"/>
            </w:tcMar>
          </w:tcPr>
          <w:p w14:paraId="63EFD699" w14:textId="0DA7881B" w:rsidR="00707652" w:rsidRPr="00324DB7" w:rsidRDefault="00707652" w:rsidP="00707652">
            <w:pPr>
              <w:pStyle w:val="TAL"/>
            </w:pPr>
            <w:r w:rsidRPr="00324DB7">
              <w:t>A link to the related subscription.</w:t>
            </w:r>
          </w:p>
        </w:tc>
      </w:tr>
    </w:tbl>
    <w:p w14:paraId="5A0C90FD" w14:textId="77777777" w:rsidR="005654CB" w:rsidRPr="00324DB7" w:rsidRDefault="005654CB" w:rsidP="005654CB">
      <w:pPr>
        <w:rPr>
          <w:lang w:bidi="he-IL"/>
        </w:rPr>
      </w:pPr>
    </w:p>
    <w:p w14:paraId="2F232CED" w14:textId="77777777" w:rsidR="005654CB" w:rsidRPr="00324DB7" w:rsidRDefault="00157FA9" w:rsidP="005654CB">
      <w:pPr>
        <w:pStyle w:val="Heading3"/>
      </w:pPr>
      <w:bookmarkStart w:id="156" w:name="_Toc95469315"/>
      <w:bookmarkStart w:id="157" w:name="_Toc95817001"/>
      <w:r w:rsidRPr="00324DB7">
        <w:lastRenderedPageBreak/>
        <w:t>6</w:t>
      </w:r>
      <w:r w:rsidR="005654CB" w:rsidRPr="00324DB7">
        <w:t>.4.4</w:t>
      </w:r>
      <w:r w:rsidR="005654CB" w:rsidRPr="00324DB7">
        <w:tab/>
        <w:t>Type: RabModNotification</w:t>
      </w:r>
      <w:bookmarkEnd w:id="156"/>
      <w:bookmarkEnd w:id="157"/>
    </w:p>
    <w:p w14:paraId="737F52F7" w14:textId="77777777" w:rsidR="005654CB" w:rsidRPr="00324DB7" w:rsidRDefault="005654CB" w:rsidP="005654CB">
      <w:r w:rsidRPr="00324DB7">
        <w:t xml:space="preserve">This type represents a notification from </w:t>
      </w:r>
      <w:r w:rsidRPr="009364B4">
        <w:t>RNIS</w:t>
      </w:r>
      <w:r w:rsidRPr="00324DB7">
        <w:t xml:space="preserve"> with regards to </w:t>
      </w:r>
      <w:r w:rsidRPr="009364B4">
        <w:t>RAB</w:t>
      </w:r>
      <w:r w:rsidRPr="00324DB7">
        <w:t xml:space="preserve"> modification procedure.</w:t>
      </w:r>
      <w:r w:rsidRPr="00324DB7">
        <w:rPr>
          <w:color w:val="0070C0"/>
        </w:rPr>
        <w:t xml:space="preserve"> </w:t>
      </w:r>
      <w:r w:rsidRPr="00324DB7">
        <w:t>The Notification is sent by the Radio Network Information Service to inform about the modification of a Radio Access Bearer.</w:t>
      </w:r>
    </w:p>
    <w:p w14:paraId="769EC9E2" w14:textId="77777777" w:rsidR="005654CB" w:rsidRPr="00324DB7" w:rsidRDefault="005654CB" w:rsidP="005654CB">
      <w:r w:rsidRPr="00324DB7">
        <w:t xml:space="preserve">The </w:t>
      </w:r>
      <w:r w:rsidR="00585EFF" w:rsidRPr="00324DB7">
        <w:t xml:space="preserve">attributes </w:t>
      </w:r>
      <w:r w:rsidRPr="00324DB7">
        <w:t xml:space="preserve">of the RabModNotification shall follow the indications provided in table </w:t>
      </w:r>
      <w:r w:rsidR="00E07069" w:rsidRPr="00324DB7">
        <w:t>6</w:t>
      </w:r>
      <w:r w:rsidRPr="00324DB7">
        <w:t>.4.4-1</w:t>
      </w:r>
      <w:r w:rsidR="0062468C" w:rsidRPr="00324DB7">
        <w:t>.</w:t>
      </w:r>
    </w:p>
    <w:p w14:paraId="44B3E28E" w14:textId="77777777" w:rsidR="005654CB" w:rsidRPr="00324DB7" w:rsidRDefault="005654CB" w:rsidP="005654CB">
      <w:pPr>
        <w:pStyle w:val="TH"/>
      </w:pPr>
      <w:r w:rsidRPr="00324DB7">
        <w:t xml:space="preserve">Table </w:t>
      </w:r>
      <w:r w:rsidR="00157FA9" w:rsidRPr="00324DB7">
        <w:t>6</w:t>
      </w:r>
      <w:r w:rsidRPr="00324DB7">
        <w:t>.4.4-1</w:t>
      </w:r>
      <w:r w:rsidR="004F1495" w:rsidRPr="00324DB7">
        <w:t>:</w:t>
      </w:r>
      <w:r w:rsidRPr="00324DB7">
        <w:t xml:space="preserve"> </w:t>
      </w:r>
      <w:r w:rsidR="00585EFF" w:rsidRPr="00324DB7">
        <w:t xml:space="preserve">Attributes </w:t>
      </w:r>
      <w:r w:rsidRPr="00324DB7">
        <w:t>of the RabModNotification</w:t>
      </w:r>
    </w:p>
    <w:tbl>
      <w:tblPr>
        <w:tblW w:w="515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25"/>
        <w:gridCol w:w="2019"/>
        <w:gridCol w:w="1291"/>
        <w:gridCol w:w="4781"/>
      </w:tblGrid>
      <w:tr w:rsidR="005654CB" w:rsidRPr="00324DB7" w14:paraId="1278E686" w14:textId="77777777" w:rsidTr="004F1495">
        <w:trPr>
          <w:jc w:val="center"/>
        </w:trPr>
        <w:tc>
          <w:tcPr>
            <w:tcW w:w="920" w:type="pct"/>
            <w:shd w:val="clear" w:color="auto" w:fill="C0C0C0"/>
            <w:tcMar>
              <w:top w:w="0" w:type="dxa"/>
              <w:left w:w="28" w:type="dxa"/>
              <w:bottom w:w="0" w:type="dxa"/>
              <w:right w:w="108" w:type="dxa"/>
            </w:tcMar>
          </w:tcPr>
          <w:p w14:paraId="44073A60" w14:textId="77777777" w:rsidR="005654CB" w:rsidRPr="00324DB7" w:rsidRDefault="00585EFF" w:rsidP="00CD7E50">
            <w:pPr>
              <w:pStyle w:val="TAH"/>
            </w:pPr>
            <w:r w:rsidRPr="00324DB7">
              <w:t>Attribute</w:t>
            </w:r>
            <w:r w:rsidR="00E03180" w:rsidRPr="00324DB7">
              <w:t xml:space="preserve"> n</w:t>
            </w:r>
            <w:r w:rsidR="002B5A2A" w:rsidRPr="00324DB7">
              <w:t>ame</w:t>
            </w:r>
          </w:p>
        </w:tc>
        <w:tc>
          <w:tcPr>
            <w:tcW w:w="1018" w:type="pct"/>
            <w:shd w:val="clear" w:color="auto" w:fill="C0C0C0"/>
            <w:tcMar>
              <w:top w:w="0" w:type="dxa"/>
              <w:left w:w="28" w:type="dxa"/>
              <w:bottom w:w="0" w:type="dxa"/>
              <w:right w:w="108" w:type="dxa"/>
            </w:tcMar>
          </w:tcPr>
          <w:p w14:paraId="64575814" w14:textId="77777777" w:rsidR="005654CB" w:rsidRPr="00324DB7" w:rsidRDefault="00596787" w:rsidP="00CD7E50">
            <w:pPr>
              <w:pStyle w:val="TAH"/>
            </w:pPr>
            <w:r w:rsidRPr="00324DB7">
              <w:t>Data t</w:t>
            </w:r>
            <w:r w:rsidR="005654CB" w:rsidRPr="00324DB7">
              <w:t>ype</w:t>
            </w:r>
          </w:p>
        </w:tc>
        <w:tc>
          <w:tcPr>
            <w:tcW w:w="651" w:type="pct"/>
            <w:shd w:val="clear" w:color="auto" w:fill="C0C0C0"/>
            <w:tcMar>
              <w:top w:w="0" w:type="dxa"/>
              <w:left w:w="28" w:type="dxa"/>
              <w:bottom w:w="0" w:type="dxa"/>
              <w:right w:w="108" w:type="dxa"/>
            </w:tcMar>
          </w:tcPr>
          <w:p w14:paraId="05DAE3FE" w14:textId="77777777" w:rsidR="005654CB" w:rsidRPr="00324DB7" w:rsidRDefault="005654CB" w:rsidP="00CD7E50">
            <w:pPr>
              <w:pStyle w:val="TAH"/>
            </w:pPr>
            <w:r w:rsidRPr="00324DB7">
              <w:t>Cardinality</w:t>
            </w:r>
          </w:p>
        </w:tc>
        <w:tc>
          <w:tcPr>
            <w:tcW w:w="2411" w:type="pct"/>
            <w:shd w:val="clear" w:color="auto" w:fill="C0C0C0"/>
            <w:tcMar>
              <w:top w:w="0" w:type="dxa"/>
              <w:left w:w="28" w:type="dxa"/>
              <w:bottom w:w="0" w:type="dxa"/>
              <w:right w:w="108" w:type="dxa"/>
            </w:tcMar>
          </w:tcPr>
          <w:p w14:paraId="396929E4" w14:textId="77777777" w:rsidR="005654CB" w:rsidRPr="00324DB7" w:rsidRDefault="005654CB" w:rsidP="00CD7E50">
            <w:pPr>
              <w:pStyle w:val="TAH"/>
            </w:pPr>
            <w:r w:rsidRPr="00324DB7">
              <w:t>Description</w:t>
            </w:r>
          </w:p>
        </w:tc>
      </w:tr>
      <w:tr w:rsidR="00574F13" w:rsidRPr="00324DB7" w14:paraId="4B8C9AAB" w14:textId="77777777" w:rsidTr="004F1495">
        <w:trPr>
          <w:jc w:val="center"/>
        </w:trPr>
        <w:tc>
          <w:tcPr>
            <w:tcW w:w="920" w:type="pct"/>
            <w:tcMar>
              <w:top w:w="0" w:type="dxa"/>
              <w:left w:w="28" w:type="dxa"/>
              <w:bottom w:w="0" w:type="dxa"/>
              <w:right w:w="108" w:type="dxa"/>
            </w:tcMar>
          </w:tcPr>
          <w:p w14:paraId="6F302447" w14:textId="4B6BABE6" w:rsidR="00574F13" w:rsidRPr="00324DB7" w:rsidRDefault="00574F13" w:rsidP="00574F13">
            <w:pPr>
              <w:pStyle w:val="TAL"/>
            </w:pPr>
            <w:r w:rsidRPr="00324DB7">
              <w:t>notificationType</w:t>
            </w:r>
          </w:p>
        </w:tc>
        <w:tc>
          <w:tcPr>
            <w:tcW w:w="1018" w:type="pct"/>
            <w:tcMar>
              <w:top w:w="0" w:type="dxa"/>
              <w:left w:w="28" w:type="dxa"/>
              <w:bottom w:w="0" w:type="dxa"/>
              <w:right w:w="108" w:type="dxa"/>
            </w:tcMar>
          </w:tcPr>
          <w:p w14:paraId="24ECA245" w14:textId="7CAE7470" w:rsidR="00574F13" w:rsidRPr="00324DB7" w:rsidRDefault="00574F13" w:rsidP="00574F13">
            <w:pPr>
              <w:pStyle w:val="TAL"/>
            </w:pPr>
            <w:r w:rsidRPr="00324DB7">
              <w:t>String</w:t>
            </w:r>
          </w:p>
        </w:tc>
        <w:tc>
          <w:tcPr>
            <w:tcW w:w="651" w:type="pct"/>
            <w:tcMar>
              <w:top w:w="0" w:type="dxa"/>
              <w:left w:w="28" w:type="dxa"/>
              <w:bottom w:w="0" w:type="dxa"/>
              <w:right w:w="108" w:type="dxa"/>
            </w:tcMar>
          </w:tcPr>
          <w:p w14:paraId="2519E8E4" w14:textId="4BB5DD61" w:rsidR="00574F13" w:rsidRPr="00324DB7" w:rsidRDefault="00574F13" w:rsidP="00574F13">
            <w:pPr>
              <w:pStyle w:val="TAL"/>
            </w:pPr>
            <w:r w:rsidRPr="00324DB7">
              <w:t>1</w:t>
            </w:r>
          </w:p>
        </w:tc>
        <w:tc>
          <w:tcPr>
            <w:tcW w:w="2411" w:type="pct"/>
            <w:tcMar>
              <w:top w:w="0" w:type="dxa"/>
              <w:left w:w="28" w:type="dxa"/>
              <w:bottom w:w="0" w:type="dxa"/>
              <w:right w:w="108" w:type="dxa"/>
            </w:tcMar>
          </w:tcPr>
          <w:p w14:paraId="6E0832AA" w14:textId="4E4EE143" w:rsidR="00574F13" w:rsidRPr="00324DB7" w:rsidRDefault="00574F13" w:rsidP="00574F13">
            <w:pPr>
              <w:pStyle w:val="TAL"/>
            </w:pPr>
            <w:r w:rsidRPr="00324DB7">
              <w:t xml:space="preserve">Shall be set to </w:t>
            </w:r>
            <w:r w:rsidR="00AD4375" w:rsidRPr="00324DB7">
              <w:t>"</w:t>
            </w:r>
            <w:r w:rsidRPr="00324DB7">
              <w:t>RabModNotification</w:t>
            </w:r>
            <w:r w:rsidR="00AD4375" w:rsidRPr="00324DB7">
              <w:t>"</w:t>
            </w:r>
            <w:r w:rsidRPr="00324DB7">
              <w:t>.</w:t>
            </w:r>
          </w:p>
        </w:tc>
      </w:tr>
      <w:tr w:rsidR="005654CB" w:rsidRPr="00324DB7" w14:paraId="1F58E23F" w14:textId="77777777" w:rsidTr="004F1495">
        <w:trPr>
          <w:jc w:val="center"/>
        </w:trPr>
        <w:tc>
          <w:tcPr>
            <w:tcW w:w="920" w:type="pct"/>
            <w:tcMar>
              <w:top w:w="0" w:type="dxa"/>
              <w:left w:w="28" w:type="dxa"/>
              <w:bottom w:w="0" w:type="dxa"/>
              <w:right w:w="108" w:type="dxa"/>
            </w:tcMar>
          </w:tcPr>
          <w:p w14:paraId="43305C3A" w14:textId="77777777" w:rsidR="005654CB" w:rsidRPr="00324DB7" w:rsidRDefault="005654CB" w:rsidP="00CD7E50">
            <w:pPr>
              <w:pStyle w:val="TAL"/>
            </w:pPr>
            <w:r w:rsidRPr="00324DB7">
              <w:t>timeStamp</w:t>
            </w:r>
          </w:p>
        </w:tc>
        <w:tc>
          <w:tcPr>
            <w:tcW w:w="1018" w:type="pct"/>
            <w:tcMar>
              <w:top w:w="0" w:type="dxa"/>
              <w:left w:w="28" w:type="dxa"/>
              <w:bottom w:w="0" w:type="dxa"/>
              <w:right w:w="108" w:type="dxa"/>
            </w:tcMar>
          </w:tcPr>
          <w:p w14:paraId="314EE3BB" w14:textId="77777777" w:rsidR="005654CB" w:rsidRPr="00324DB7" w:rsidRDefault="005654CB" w:rsidP="00CD7E50">
            <w:pPr>
              <w:pStyle w:val="TAL"/>
            </w:pPr>
            <w:r w:rsidRPr="00324DB7">
              <w:t>TimeStamp</w:t>
            </w:r>
          </w:p>
        </w:tc>
        <w:tc>
          <w:tcPr>
            <w:tcW w:w="651" w:type="pct"/>
            <w:tcMar>
              <w:top w:w="0" w:type="dxa"/>
              <w:left w:w="28" w:type="dxa"/>
              <w:bottom w:w="0" w:type="dxa"/>
              <w:right w:w="108" w:type="dxa"/>
            </w:tcMar>
          </w:tcPr>
          <w:p w14:paraId="3A833B6D" w14:textId="77777777" w:rsidR="005654CB" w:rsidRPr="00324DB7" w:rsidRDefault="005654CB" w:rsidP="00CD7E50">
            <w:pPr>
              <w:pStyle w:val="TAL"/>
            </w:pPr>
            <w:r w:rsidRPr="00324DB7">
              <w:t>0</w:t>
            </w:r>
            <w:r w:rsidR="00F95DF8" w:rsidRPr="00324DB7">
              <w:t>..</w:t>
            </w:r>
            <w:r w:rsidRPr="00324DB7">
              <w:t>1</w:t>
            </w:r>
          </w:p>
        </w:tc>
        <w:tc>
          <w:tcPr>
            <w:tcW w:w="2411" w:type="pct"/>
            <w:tcMar>
              <w:top w:w="0" w:type="dxa"/>
              <w:left w:w="28" w:type="dxa"/>
              <w:bottom w:w="0" w:type="dxa"/>
              <w:right w:w="108" w:type="dxa"/>
            </w:tcMar>
          </w:tcPr>
          <w:p w14:paraId="578B8ACE" w14:textId="77777777" w:rsidR="005654CB" w:rsidRPr="00324DB7" w:rsidRDefault="005654CB" w:rsidP="00CD7E50">
            <w:pPr>
              <w:pStyle w:val="TAL"/>
            </w:pPr>
            <w:r w:rsidRPr="00324DB7">
              <w:t>Time stamp</w:t>
            </w:r>
            <w:r w:rsidR="00305FB8" w:rsidRPr="00324DB7">
              <w:t>.</w:t>
            </w:r>
          </w:p>
        </w:tc>
      </w:tr>
      <w:tr w:rsidR="00596787" w:rsidRPr="00324DB7" w:rsidDel="005C7007" w14:paraId="4223D8B7" w14:textId="77777777" w:rsidTr="004F1495">
        <w:trPr>
          <w:jc w:val="center"/>
        </w:trPr>
        <w:tc>
          <w:tcPr>
            <w:tcW w:w="920" w:type="pct"/>
            <w:tcMar>
              <w:top w:w="0" w:type="dxa"/>
              <w:left w:w="28" w:type="dxa"/>
              <w:bottom w:w="0" w:type="dxa"/>
              <w:right w:w="108" w:type="dxa"/>
            </w:tcMar>
          </w:tcPr>
          <w:p w14:paraId="2FEC4375" w14:textId="77777777" w:rsidR="00596787" w:rsidRPr="00324DB7" w:rsidDel="005C7007" w:rsidRDefault="00596787" w:rsidP="00596787">
            <w:pPr>
              <w:pStyle w:val="TAL"/>
            </w:pPr>
            <w:r w:rsidRPr="009364B4">
              <w:t>ecgi</w:t>
            </w:r>
          </w:p>
        </w:tc>
        <w:tc>
          <w:tcPr>
            <w:tcW w:w="1018" w:type="pct"/>
            <w:shd w:val="clear" w:color="auto" w:fill="auto"/>
            <w:tcMar>
              <w:top w:w="0" w:type="dxa"/>
              <w:left w:w="28" w:type="dxa"/>
              <w:bottom w:w="0" w:type="dxa"/>
              <w:right w:w="108" w:type="dxa"/>
            </w:tcMar>
          </w:tcPr>
          <w:p w14:paraId="15E4BEAA" w14:textId="1C9A7F76" w:rsidR="00596787" w:rsidRPr="00324DB7" w:rsidDel="005C7007" w:rsidRDefault="00EB256E" w:rsidP="00596787">
            <w:pPr>
              <w:pStyle w:val="TAL"/>
            </w:pPr>
            <w:r w:rsidRPr="009364B4">
              <w:rPr>
                <w:rFonts w:cs="Arial"/>
                <w:szCs w:val="18"/>
              </w:rPr>
              <w:t>Ecgi</w:t>
            </w:r>
          </w:p>
        </w:tc>
        <w:tc>
          <w:tcPr>
            <w:tcW w:w="651" w:type="pct"/>
            <w:tcMar>
              <w:top w:w="0" w:type="dxa"/>
              <w:left w:w="28" w:type="dxa"/>
              <w:bottom w:w="0" w:type="dxa"/>
              <w:right w:w="108" w:type="dxa"/>
            </w:tcMar>
          </w:tcPr>
          <w:p w14:paraId="03734D76" w14:textId="77777777" w:rsidR="00596787" w:rsidRPr="00324DB7" w:rsidDel="005C7007" w:rsidRDefault="00596787" w:rsidP="00596787">
            <w:pPr>
              <w:pStyle w:val="TAL"/>
            </w:pPr>
            <w:r w:rsidRPr="00324DB7">
              <w:t>1</w:t>
            </w:r>
          </w:p>
        </w:tc>
        <w:tc>
          <w:tcPr>
            <w:tcW w:w="2411" w:type="pct"/>
            <w:tcMar>
              <w:top w:w="0" w:type="dxa"/>
              <w:left w:w="28" w:type="dxa"/>
              <w:bottom w:w="0" w:type="dxa"/>
              <w:right w:w="108" w:type="dxa"/>
            </w:tcMar>
          </w:tcPr>
          <w:p w14:paraId="796F6934" w14:textId="59360FD6" w:rsidR="00596787" w:rsidRPr="00324DB7" w:rsidDel="005C7007" w:rsidRDefault="00596787" w:rsidP="00596787">
            <w:pPr>
              <w:pStyle w:val="TAL"/>
            </w:pPr>
            <w:r w:rsidRPr="009364B4">
              <w:t>E-UTRAN</w:t>
            </w:r>
            <w:r w:rsidRPr="00324DB7">
              <w:t xml:space="preserve"> </w:t>
            </w:r>
            <w:r w:rsidR="004021D6" w:rsidRPr="00324DB7">
              <w:t xml:space="preserve">Cell </w:t>
            </w:r>
            <w:r w:rsidRPr="00324DB7">
              <w:t>Global Identifier.</w:t>
            </w:r>
          </w:p>
        </w:tc>
      </w:tr>
      <w:tr w:rsidR="005B6153" w:rsidRPr="00324DB7" w14:paraId="7EFAB45E" w14:textId="77777777" w:rsidTr="004F1495">
        <w:trPr>
          <w:jc w:val="center"/>
        </w:trPr>
        <w:tc>
          <w:tcPr>
            <w:tcW w:w="920" w:type="pct"/>
            <w:shd w:val="clear" w:color="auto" w:fill="auto"/>
            <w:tcMar>
              <w:top w:w="0" w:type="dxa"/>
              <w:left w:w="28" w:type="dxa"/>
              <w:bottom w:w="0" w:type="dxa"/>
              <w:right w:w="108" w:type="dxa"/>
            </w:tcMar>
          </w:tcPr>
          <w:p w14:paraId="4581490B" w14:textId="77777777" w:rsidR="005B6153" w:rsidRPr="00324DB7" w:rsidRDefault="005B6153" w:rsidP="005B6153">
            <w:pPr>
              <w:pStyle w:val="TAL"/>
            </w:pPr>
            <w:r w:rsidRPr="00324DB7">
              <w:t>associateId</w:t>
            </w:r>
          </w:p>
        </w:tc>
        <w:tc>
          <w:tcPr>
            <w:tcW w:w="1018" w:type="pct"/>
            <w:shd w:val="clear" w:color="auto" w:fill="auto"/>
            <w:tcMar>
              <w:top w:w="0" w:type="dxa"/>
              <w:left w:w="28" w:type="dxa"/>
              <w:bottom w:w="0" w:type="dxa"/>
              <w:right w:w="108" w:type="dxa"/>
            </w:tcMar>
          </w:tcPr>
          <w:p w14:paraId="0BDBFF25" w14:textId="77777777" w:rsidR="005B6153" w:rsidRPr="00324DB7" w:rsidRDefault="00A63872" w:rsidP="005B6153">
            <w:pPr>
              <w:pStyle w:val="TAL"/>
            </w:pPr>
            <w:r w:rsidRPr="00324DB7">
              <w:rPr>
                <w:rFonts w:cs="Arial"/>
                <w:szCs w:val="18"/>
              </w:rPr>
              <w:t>AssociateId</w:t>
            </w:r>
          </w:p>
        </w:tc>
        <w:tc>
          <w:tcPr>
            <w:tcW w:w="651" w:type="pct"/>
            <w:shd w:val="clear" w:color="auto" w:fill="auto"/>
            <w:tcMar>
              <w:top w:w="0" w:type="dxa"/>
              <w:left w:w="28" w:type="dxa"/>
              <w:bottom w:w="0" w:type="dxa"/>
              <w:right w:w="108" w:type="dxa"/>
            </w:tcMar>
          </w:tcPr>
          <w:p w14:paraId="11D7E13F" w14:textId="77777777" w:rsidR="005B6153" w:rsidRPr="00324DB7" w:rsidRDefault="005B6153" w:rsidP="005B6153">
            <w:pPr>
              <w:pStyle w:val="TAL"/>
            </w:pPr>
            <w:r w:rsidRPr="00324DB7">
              <w:t>0</w:t>
            </w:r>
            <w:r w:rsidR="00F95DF8" w:rsidRPr="00324DB7">
              <w:t>..</w:t>
            </w:r>
            <w:r w:rsidRPr="00324DB7">
              <w:t>N</w:t>
            </w:r>
          </w:p>
        </w:tc>
        <w:tc>
          <w:tcPr>
            <w:tcW w:w="2411" w:type="pct"/>
            <w:shd w:val="clear" w:color="auto" w:fill="auto"/>
            <w:tcMar>
              <w:top w:w="0" w:type="dxa"/>
              <w:left w:w="28" w:type="dxa"/>
              <w:bottom w:w="0" w:type="dxa"/>
              <w:right w:w="108" w:type="dxa"/>
            </w:tcMar>
          </w:tcPr>
          <w:p w14:paraId="21E8E736" w14:textId="77777777" w:rsidR="005B6153" w:rsidRPr="00324DB7" w:rsidRDefault="005B6153" w:rsidP="005B6153">
            <w:pPr>
              <w:pStyle w:val="TAL"/>
            </w:pPr>
            <w:r w:rsidRPr="00324DB7">
              <w:t xml:space="preserve">0 to N identifiers to bind the event for a specific </w:t>
            </w:r>
            <w:r w:rsidRPr="009364B4">
              <w:t>UE</w:t>
            </w:r>
            <w:r w:rsidRPr="00324DB7">
              <w:t xml:space="preserve"> or flow. </w:t>
            </w:r>
          </w:p>
        </w:tc>
      </w:tr>
      <w:tr w:rsidR="005B6153" w:rsidRPr="00324DB7" w14:paraId="55E2E078" w14:textId="77777777" w:rsidTr="004F1495">
        <w:trPr>
          <w:jc w:val="center"/>
        </w:trPr>
        <w:tc>
          <w:tcPr>
            <w:tcW w:w="920" w:type="pct"/>
            <w:shd w:val="clear" w:color="auto" w:fill="auto"/>
            <w:tcMar>
              <w:top w:w="0" w:type="dxa"/>
              <w:left w:w="28" w:type="dxa"/>
              <w:bottom w:w="0" w:type="dxa"/>
              <w:right w:w="108" w:type="dxa"/>
            </w:tcMar>
          </w:tcPr>
          <w:p w14:paraId="72E66B5D" w14:textId="77777777" w:rsidR="005B6153" w:rsidRPr="00324DB7" w:rsidRDefault="005B6153" w:rsidP="005B6153">
            <w:pPr>
              <w:pStyle w:val="TAL"/>
            </w:pPr>
            <w:r w:rsidRPr="00324DB7">
              <w:t>erabId</w:t>
            </w:r>
          </w:p>
        </w:tc>
        <w:tc>
          <w:tcPr>
            <w:tcW w:w="1018" w:type="pct"/>
            <w:shd w:val="clear" w:color="auto" w:fill="auto"/>
            <w:tcMar>
              <w:top w:w="0" w:type="dxa"/>
              <w:left w:w="28" w:type="dxa"/>
              <w:bottom w:w="0" w:type="dxa"/>
              <w:right w:w="108" w:type="dxa"/>
            </w:tcMar>
          </w:tcPr>
          <w:p w14:paraId="0CB1BA50" w14:textId="77777777" w:rsidR="005B6153" w:rsidRPr="00324DB7" w:rsidRDefault="005B6153" w:rsidP="005B6153">
            <w:pPr>
              <w:pStyle w:val="TAL"/>
            </w:pPr>
            <w:r w:rsidRPr="00324DB7">
              <w:t>Integer</w:t>
            </w:r>
          </w:p>
        </w:tc>
        <w:tc>
          <w:tcPr>
            <w:tcW w:w="651" w:type="pct"/>
            <w:shd w:val="clear" w:color="auto" w:fill="auto"/>
            <w:tcMar>
              <w:top w:w="0" w:type="dxa"/>
              <w:left w:w="28" w:type="dxa"/>
              <w:bottom w:w="0" w:type="dxa"/>
              <w:right w:w="108" w:type="dxa"/>
            </w:tcMar>
          </w:tcPr>
          <w:p w14:paraId="1945355B" w14:textId="77777777" w:rsidR="005B6153" w:rsidRPr="00324DB7" w:rsidRDefault="005B6153" w:rsidP="005B6153">
            <w:pPr>
              <w:pStyle w:val="TAL"/>
            </w:pPr>
            <w:r w:rsidRPr="00324DB7">
              <w:t>1</w:t>
            </w:r>
          </w:p>
        </w:tc>
        <w:tc>
          <w:tcPr>
            <w:tcW w:w="2411" w:type="pct"/>
            <w:shd w:val="clear" w:color="auto" w:fill="auto"/>
            <w:tcMar>
              <w:top w:w="0" w:type="dxa"/>
              <w:left w:w="28" w:type="dxa"/>
              <w:bottom w:w="0" w:type="dxa"/>
              <w:right w:w="108" w:type="dxa"/>
            </w:tcMar>
          </w:tcPr>
          <w:p w14:paraId="0F1C9092" w14:textId="0C35CA17" w:rsidR="005B6153" w:rsidRPr="00324DB7" w:rsidRDefault="005B6153" w:rsidP="005B6153">
            <w:pPr>
              <w:pStyle w:val="TAL"/>
            </w:pPr>
            <w:r w:rsidRPr="00324DB7">
              <w:t xml:space="preserve">The attribute that uniquely identifies a Radio Access bearer for specific </w:t>
            </w:r>
            <w:r w:rsidRPr="009364B4">
              <w:t>UE</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5B6153" w:rsidRPr="00324DB7" w14:paraId="7EA6C026" w14:textId="77777777" w:rsidTr="004F1495">
        <w:trPr>
          <w:jc w:val="center"/>
        </w:trPr>
        <w:tc>
          <w:tcPr>
            <w:tcW w:w="920" w:type="pct"/>
            <w:shd w:val="clear" w:color="auto" w:fill="auto"/>
            <w:tcMar>
              <w:top w:w="0" w:type="dxa"/>
              <w:left w:w="28" w:type="dxa"/>
              <w:bottom w:w="0" w:type="dxa"/>
              <w:right w:w="108" w:type="dxa"/>
            </w:tcMar>
          </w:tcPr>
          <w:p w14:paraId="7BCA349B" w14:textId="77777777" w:rsidR="005B6153" w:rsidRPr="00324DB7" w:rsidRDefault="005B6153" w:rsidP="005B6153">
            <w:pPr>
              <w:pStyle w:val="TAL"/>
            </w:pPr>
            <w:r w:rsidRPr="00324DB7">
              <w:t>erabQosParameters</w:t>
            </w:r>
          </w:p>
        </w:tc>
        <w:tc>
          <w:tcPr>
            <w:tcW w:w="1018" w:type="pct"/>
            <w:shd w:val="clear" w:color="auto" w:fill="auto"/>
            <w:tcMar>
              <w:top w:w="0" w:type="dxa"/>
              <w:left w:w="28" w:type="dxa"/>
              <w:bottom w:w="0" w:type="dxa"/>
              <w:right w:w="108" w:type="dxa"/>
            </w:tcMar>
          </w:tcPr>
          <w:p w14:paraId="1751166C" w14:textId="77777777" w:rsidR="005B6153" w:rsidRPr="00324DB7" w:rsidRDefault="005B6153" w:rsidP="005B6153">
            <w:pPr>
              <w:pStyle w:val="TAL"/>
            </w:pPr>
            <w:r w:rsidRPr="00324DB7">
              <w:rPr>
                <w:rFonts w:cs="Arial"/>
                <w:szCs w:val="18"/>
              </w:rPr>
              <w:t>Structure (inlined)</w:t>
            </w:r>
          </w:p>
        </w:tc>
        <w:tc>
          <w:tcPr>
            <w:tcW w:w="651" w:type="pct"/>
            <w:shd w:val="clear" w:color="auto" w:fill="auto"/>
            <w:tcMar>
              <w:top w:w="0" w:type="dxa"/>
              <w:left w:w="28" w:type="dxa"/>
              <w:bottom w:w="0" w:type="dxa"/>
              <w:right w:w="108" w:type="dxa"/>
            </w:tcMar>
          </w:tcPr>
          <w:p w14:paraId="1CD5E74E" w14:textId="77777777" w:rsidR="005B6153" w:rsidRPr="00324DB7" w:rsidRDefault="005B6153" w:rsidP="005B6153">
            <w:pPr>
              <w:pStyle w:val="TAL"/>
            </w:pPr>
            <w:r w:rsidRPr="00324DB7">
              <w:t>0</w:t>
            </w:r>
            <w:r w:rsidR="00F95DF8" w:rsidRPr="00324DB7">
              <w:t>..</w:t>
            </w:r>
            <w:r w:rsidRPr="00324DB7">
              <w:t>1</w:t>
            </w:r>
          </w:p>
        </w:tc>
        <w:tc>
          <w:tcPr>
            <w:tcW w:w="2411" w:type="pct"/>
            <w:shd w:val="clear" w:color="auto" w:fill="auto"/>
            <w:tcMar>
              <w:top w:w="0" w:type="dxa"/>
              <w:left w:w="28" w:type="dxa"/>
              <w:bottom w:w="0" w:type="dxa"/>
              <w:right w:w="108" w:type="dxa"/>
            </w:tcMar>
          </w:tcPr>
          <w:p w14:paraId="55176C68" w14:textId="77777777" w:rsidR="005B6153" w:rsidRPr="00324DB7" w:rsidRDefault="005B6153" w:rsidP="005B6153">
            <w:pPr>
              <w:pStyle w:val="TAL"/>
              <w:rPr>
                <w:rFonts w:cs="Arial"/>
                <w:szCs w:val="18"/>
              </w:rPr>
            </w:pPr>
            <w:r w:rsidRPr="00324DB7">
              <w:rPr>
                <w:rFonts w:cs="Arial"/>
                <w:szCs w:val="18"/>
              </w:rPr>
              <w:t xml:space="preserve">The </w:t>
            </w:r>
            <w:r w:rsidRPr="009364B4">
              <w:rPr>
                <w:rFonts w:cs="Arial"/>
                <w:szCs w:val="18"/>
              </w:rPr>
              <w:t>QoS</w:t>
            </w:r>
            <w:r w:rsidRPr="00324DB7">
              <w:rPr>
                <w:rFonts w:cs="Arial"/>
                <w:szCs w:val="18"/>
              </w:rPr>
              <w:t xml:space="preserve"> parameters for the </w:t>
            </w:r>
            <w:r w:rsidRPr="009364B4">
              <w:rPr>
                <w:rFonts w:cs="Arial"/>
                <w:szCs w:val="18"/>
              </w:rPr>
              <w:t>E-RAB</w:t>
            </w:r>
            <w:r w:rsidRPr="00324DB7">
              <w:rPr>
                <w:rFonts w:cs="Arial"/>
                <w:szCs w:val="18"/>
              </w:rPr>
              <w:t xml:space="preserve"> as defined below</w:t>
            </w:r>
            <w:r w:rsidR="00750B0C" w:rsidRPr="00324DB7">
              <w:rPr>
                <w:rFonts w:cs="Arial"/>
                <w:szCs w:val="18"/>
              </w:rPr>
              <w:t>.</w:t>
            </w:r>
          </w:p>
        </w:tc>
      </w:tr>
      <w:tr w:rsidR="005B6153" w:rsidRPr="00324DB7" w14:paraId="06374330" w14:textId="77777777" w:rsidTr="004F1495">
        <w:trPr>
          <w:jc w:val="center"/>
        </w:trPr>
        <w:tc>
          <w:tcPr>
            <w:tcW w:w="920" w:type="pct"/>
            <w:shd w:val="clear" w:color="auto" w:fill="auto"/>
            <w:tcMar>
              <w:top w:w="0" w:type="dxa"/>
              <w:left w:w="28" w:type="dxa"/>
              <w:bottom w:w="0" w:type="dxa"/>
              <w:right w:w="108" w:type="dxa"/>
            </w:tcMar>
          </w:tcPr>
          <w:p w14:paraId="5E2660FF" w14:textId="77777777" w:rsidR="005B6153" w:rsidRPr="00324DB7" w:rsidRDefault="005B6153" w:rsidP="005B6153">
            <w:pPr>
              <w:pStyle w:val="TAL"/>
            </w:pPr>
            <w:r w:rsidRPr="00324DB7">
              <w:t>&gt;</w:t>
            </w:r>
            <w:r w:rsidRPr="009364B4">
              <w:t>qci</w:t>
            </w:r>
          </w:p>
        </w:tc>
        <w:tc>
          <w:tcPr>
            <w:tcW w:w="1018" w:type="pct"/>
            <w:shd w:val="clear" w:color="auto" w:fill="auto"/>
            <w:tcMar>
              <w:top w:w="0" w:type="dxa"/>
              <w:left w:w="28" w:type="dxa"/>
              <w:bottom w:w="0" w:type="dxa"/>
              <w:right w:w="108" w:type="dxa"/>
            </w:tcMar>
          </w:tcPr>
          <w:p w14:paraId="016405C2" w14:textId="77777777" w:rsidR="005B6153" w:rsidRPr="00324DB7" w:rsidRDefault="005B6153" w:rsidP="005B6153">
            <w:pPr>
              <w:pStyle w:val="TAL"/>
            </w:pPr>
            <w:r w:rsidRPr="00324DB7">
              <w:t>Integer</w:t>
            </w:r>
          </w:p>
        </w:tc>
        <w:tc>
          <w:tcPr>
            <w:tcW w:w="651" w:type="pct"/>
            <w:shd w:val="clear" w:color="auto" w:fill="auto"/>
            <w:tcMar>
              <w:top w:w="0" w:type="dxa"/>
              <w:left w:w="28" w:type="dxa"/>
              <w:bottom w:w="0" w:type="dxa"/>
              <w:right w:w="108" w:type="dxa"/>
            </w:tcMar>
          </w:tcPr>
          <w:p w14:paraId="753DA543" w14:textId="77777777" w:rsidR="005B6153" w:rsidRPr="00324DB7" w:rsidRDefault="005B6153" w:rsidP="005B6153">
            <w:pPr>
              <w:pStyle w:val="TAL"/>
            </w:pPr>
            <w:r w:rsidRPr="00324DB7">
              <w:t>1</w:t>
            </w:r>
          </w:p>
        </w:tc>
        <w:tc>
          <w:tcPr>
            <w:tcW w:w="2411" w:type="pct"/>
            <w:shd w:val="clear" w:color="auto" w:fill="auto"/>
            <w:tcMar>
              <w:top w:w="0" w:type="dxa"/>
              <w:left w:w="28" w:type="dxa"/>
              <w:bottom w:w="0" w:type="dxa"/>
              <w:right w:w="108" w:type="dxa"/>
            </w:tcMar>
          </w:tcPr>
          <w:p w14:paraId="58F9E79C" w14:textId="31F37C5A" w:rsidR="005B6153" w:rsidRPr="00324DB7" w:rsidRDefault="005B6153" w:rsidP="005B6153">
            <w:pPr>
              <w:pStyle w:val="TAL"/>
            </w:pPr>
            <w:r w:rsidRPr="009364B4">
              <w:rPr>
                <w:rFonts w:cs="Arial"/>
                <w:szCs w:val="18"/>
              </w:rPr>
              <w:t>QoS</w:t>
            </w:r>
            <w:r w:rsidRPr="00324DB7">
              <w:rPr>
                <w:rFonts w:cs="Arial"/>
                <w:szCs w:val="18"/>
              </w:rPr>
              <w:t xml:space="preserve"> Class Identifier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rPr>
                <w:rFonts w:cs="Arial"/>
                <w:szCs w:val="18"/>
              </w:rPr>
              <w:t>.</w:t>
            </w:r>
          </w:p>
        </w:tc>
      </w:tr>
      <w:tr w:rsidR="005B6153" w:rsidRPr="00324DB7" w14:paraId="5E2F623B" w14:textId="77777777" w:rsidTr="004F1495">
        <w:trPr>
          <w:jc w:val="center"/>
        </w:trPr>
        <w:tc>
          <w:tcPr>
            <w:tcW w:w="920" w:type="pct"/>
            <w:shd w:val="clear" w:color="auto" w:fill="auto"/>
            <w:tcMar>
              <w:top w:w="0" w:type="dxa"/>
              <w:left w:w="28" w:type="dxa"/>
              <w:bottom w:w="0" w:type="dxa"/>
              <w:right w:w="108" w:type="dxa"/>
            </w:tcMar>
          </w:tcPr>
          <w:p w14:paraId="1119310D" w14:textId="77777777" w:rsidR="005B6153" w:rsidRPr="00324DB7" w:rsidRDefault="005B6153" w:rsidP="005B6153">
            <w:pPr>
              <w:pStyle w:val="TAL"/>
            </w:pPr>
            <w:r w:rsidRPr="00324DB7">
              <w:t>&gt;qosInformation</w:t>
            </w:r>
          </w:p>
        </w:tc>
        <w:tc>
          <w:tcPr>
            <w:tcW w:w="1018" w:type="pct"/>
            <w:shd w:val="clear" w:color="auto" w:fill="auto"/>
            <w:tcMar>
              <w:top w:w="0" w:type="dxa"/>
              <w:left w:w="28" w:type="dxa"/>
              <w:bottom w:w="0" w:type="dxa"/>
              <w:right w:w="108" w:type="dxa"/>
            </w:tcMar>
          </w:tcPr>
          <w:p w14:paraId="0E7B846F" w14:textId="77777777" w:rsidR="005B6153" w:rsidRPr="00324DB7" w:rsidRDefault="005B6153" w:rsidP="005B6153">
            <w:pPr>
              <w:pStyle w:val="TAL"/>
            </w:pPr>
            <w:r w:rsidRPr="00324DB7">
              <w:rPr>
                <w:rFonts w:cs="Arial"/>
                <w:szCs w:val="18"/>
              </w:rPr>
              <w:t>Structure (inlined)</w:t>
            </w:r>
          </w:p>
        </w:tc>
        <w:tc>
          <w:tcPr>
            <w:tcW w:w="651" w:type="pct"/>
            <w:shd w:val="clear" w:color="auto" w:fill="auto"/>
            <w:tcMar>
              <w:top w:w="0" w:type="dxa"/>
              <w:left w:w="28" w:type="dxa"/>
              <w:bottom w:w="0" w:type="dxa"/>
              <w:right w:w="108" w:type="dxa"/>
            </w:tcMar>
          </w:tcPr>
          <w:p w14:paraId="33945F75" w14:textId="77777777" w:rsidR="005B6153" w:rsidRPr="00324DB7" w:rsidRDefault="005B6153" w:rsidP="005B6153">
            <w:pPr>
              <w:pStyle w:val="TAL"/>
            </w:pPr>
            <w:r w:rsidRPr="00324DB7">
              <w:t>0..1</w:t>
            </w:r>
          </w:p>
        </w:tc>
        <w:tc>
          <w:tcPr>
            <w:tcW w:w="2411" w:type="pct"/>
            <w:shd w:val="clear" w:color="auto" w:fill="auto"/>
            <w:tcMar>
              <w:top w:w="0" w:type="dxa"/>
              <w:left w:w="28" w:type="dxa"/>
              <w:bottom w:w="0" w:type="dxa"/>
              <w:right w:w="108" w:type="dxa"/>
            </w:tcMar>
          </w:tcPr>
          <w:p w14:paraId="5E1EC9C5" w14:textId="77777777" w:rsidR="005B6153" w:rsidRPr="00324DB7" w:rsidRDefault="005B6153" w:rsidP="005B6153">
            <w:pPr>
              <w:pStyle w:val="TAL"/>
              <w:rPr>
                <w:rFonts w:cs="Arial"/>
                <w:szCs w:val="18"/>
              </w:rPr>
            </w:pPr>
            <w:r w:rsidRPr="00324DB7">
              <w:rPr>
                <w:rFonts w:cs="Arial"/>
                <w:szCs w:val="18"/>
              </w:rPr>
              <w:t xml:space="preserve">The </w:t>
            </w:r>
            <w:r w:rsidRPr="009364B4">
              <w:rPr>
                <w:rFonts w:cs="Arial"/>
                <w:szCs w:val="18"/>
              </w:rPr>
              <w:t>QoS</w:t>
            </w:r>
            <w:r w:rsidRPr="00324DB7">
              <w:rPr>
                <w:rFonts w:cs="Arial"/>
                <w:szCs w:val="18"/>
              </w:rPr>
              <w:t xml:space="preserve"> Information for the </w:t>
            </w:r>
            <w:r w:rsidRPr="009364B4">
              <w:rPr>
                <w:rFonts w:cs="Arial"/>
                <w:szCs w:val="18"/>
              </w:rPr>
              <w:t>E-RAB</w:t>
            </w:r>
            <w:r w:rsidRPr="00324DB7">
              <w:rPr>
                <w:rFonts w:cs="Arial"/>
                <w:szCs w:val="18"/>
              </w:rPr>
              <w:t xml:space="preserve"> as defined below</w:t>
            </w:r>
            <w:r w:rsidR="00750B0C" w:rsidRPr="00324DB7">
              <w:rPr>
                <w:rFonts w:cs="Arial"/>
                <w:szCs w:val="18"/>
              </w:rPr>
              <w:t>.</w:t>
            </w:r>
          </w:p>
        </w:tc>
      </w:tr>
      <w:tr w:rsidR="005B6153" w:rsidRPr="00324DB7" w14:paraId="5012B526" w14:textId="77777777" w:rsidTr="004F1495">
        <w:trPr>
          <w:jc w:val="center"/>
        </w:trPr>
        <w:tc>
          <w:tcPr>
            <w:tcW w:w="920" w:type="pct"/>
            <w:shd w:val="clear" w:color="auto" w:fill="auto"/>
            <w:tcMar>
              <w:top w:w="0" w:type="dxa"/>
              <w:left w:w="28" w:type="dxa"/>
              <w:bottom w:w="0" w:type="dxa"/>
              <w:right w:w="108" w:type="dxa"/>
            </w:tcMar>
          </w:tcPr>
          <w:p w14:paraId="5AD85F34" w14:textId="77777777" w:rsidR="005B6153" w:rsidRPr="00324DB7" w:rsidRDefault="005B6153" w:rsidP="005B6153">
            <w:pPr>
              <w:pStyle w:val="TAL"/>
            </w:pPr>
            <w:r w:rsidRPr="00324DB7">
              <w:t>&gt;&gt;erabMbrDl</w:t>
            </w:r>
          </w:p>
        </w:tc>
        <w:tc>
          <w:tcPr>
            <w:tcW w:w="1018" w:type="pct"/>
            <w:shd w:val="clear" w:color="auto" w:fill="auto"/>
            <w:tcMar>
              <w:top w:w="0" w:type="dxa"/>
              <w:left w:w="28" w:type="dxa"/>
              <w:bottom w:w="0" w:type="dxa"/>
              <w:right w:w="108" w:type="dxa"/>
            </w:tcMar>
          </w:tcPr>
          <w:p w14:paraId="39C92BB4" w14:textId="77777777" w:rsidR="005B6153" w:rsidRPr="00324DB7" w:rsidRDefault="005B6153" w:rsidP="005B6153">
            <w:pPr>
              <w:pStyle w:val="TAL"/>
            </w:pPr>
            <w:r w:rsidRPr="00324DB7">
              <w:t>Integer</w:t>
            </w:r>
          </w:p>
        </w:tc>
        <w:tc>
          <w:tcPr>
            <w:tcW w:w="651" w:type="pct"/>
            <w:shd w:val="clear" w:color="auto" w:fill="auto"/>
            <w:tcMar>
              <w:top w:w="0" w:type="dxa"/>
              <w:left w:w="28" w:type="dxa"/>
              <w:bottom w:w="0" w:type="dxa"/>
              <w:right w:w="108" w:type="dxa"/>
            </w:tcMar>
          </w:tcPr>
          <w:p w14:paraId="759E5BC0" w14:textId="77777777" w:rsidR="005B6153" w:rsidRPr="00324DB7" w:rsidRDefault="005B6153" w:rsidP="005B6153">
            <w:pPr>
              <w:pStyle w:val="TAL"/>
            </w:pPr>
            <w:r w:rsidRPr="00324DB7">
              <w:t>1</w:t>
            </w:r>
          </w:p>
        </w:tc>
        <w:tc>
          <w:tcPr>
            <w:tcW w:w="2411" w:type="pct"/>
            <w:shd w:val="clear" w:color="auto" w:fill="auto"/>
            <w:tcMar>
              <w:top w:w="0" w:type="dxa"/>
              <w:left w:w="28" w:type="dxa"/>
              <w:bottom w:w="0" w:type="dxa"/>
              <w:right w:w="108" w:type="dxa"/>
            </w:tcMar>
          </w:tcPr>
          <w:p w14:paraId="5732B9E7" w14:textId="0F208FA0" w:rsidR="005B6153" w:rsidRPr="00324DB7" w:rsidRDefault="005B6153" w:rsidP="005B6153">
            <w:pPr>
              <w:pStyle w:val="TAL"/>
            </w:pPr>
            <w:r w:rsidRPr="00324DB7">
              <w:rPr>
                <w:rFonts w:cs="Arial"/>
                <w:szCs w:val="18"/>
              </w:rPr>
              <w:t xml:space="preserve">This attribute indicates the maximum downlink </w:t>
            </w:r>
            <w:r w:rsidRPr="009364B4">
              <w:rPr>
                <w:rFonts w:cs="Arial"/>
                <w:szCs w:val="18"/>
              </w:rPr>
              <w:t>E-RAB</w:t>
            </w:r>
            <w:r w:rsidRPr="00324DB7">
              <w:rPr>
                <w:rFonts w:cs="Arial"/>
                <w:szCs w:val="18"/>
              </w:rPr>
              <w:t xml:space="preserve"> Bit Rate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t xml:space="preserve"> </w:t>
            </w:r>
            <w:r w:rsidRPr="00324DB7">
              <w:rPr>
                <w:rFonts w:cs="Arial"/>
                <w:szCs w:val="18"/>
              </w:rPr>
              <w:t>for this bearer.</w:t>
            </w:r>
          </w:p>
        </w:tc>
      </w:tr>
      <w:tr w:rsidR="005B6153" w:rsidRPr="00324DB7" w14:paraId="7E66EBF6" w14:textId="77777777" w:rsidTr="004F1495">
        <w:trPr>
          <w:jc w:val="center"/>
        </w:trPr>
        <w:tc>
          <w:tcPr>
            <w:tcW w:w="920" w:type="pct"/>
            <w:shd w:val="clear" w:color="auto" w:fill="auto"/>
            <w:tcMar>
              <w:top w:w="0" w:type="dxa"/>
              <w:left w:w="28" w:type="dxa"/>
              <w:bottom w:w="0" w:type="dxa"/>
              <w:right w:w="108" w:type="dxa"/>
            </w:tcMar>
          </w:tcPr>
          <w:p w14:paraId="78BC51A9" w14:textId="77777777" w:rsidR="005B6153" w:rsidRPr="00324DB7" w:rsidRDefault="005B6153" w:rsidP="005B6153">
            <w:pPr>
              <w:pStyle w:val="TAL"/>
            </w:pPr>
            <w:r w:rsidRPr="00324DB7">
              <w:t>&gt;&gt;erabMbrUl</w:t>
            </w:r>
          </w:p>
        </w:tc>
        <w:tc>
          <w:tcPr>
            <w:tcW w:w="1018" w:type="pct"/>
            <w:shd w:val="clear" w:color="auto" w:fill="auto"/>
            <w:tcMar>
              <w:top w:w="0" w:type="dxa"/>
              <w:left w:w="28" w:type="dxa"/>
              <w:bottom w:w="0" w:type="dxa"/>
              <w:right w:w="108" w:type="dxa"/>
            </w:tcMar>
          </w:tcPr>
          <w:p w14:paraId="6B95BEF2" w14:textId="77777777" w:rsidR="005B6153" w:rsidRPr="00324DB7" w:rsidRDefault="005B6153" w:rsidP="005B6153">
            <w:pPr>
              <w:pStyle w:val="TAL"/>
            </w:pPr>
            <w:r w:rsidRPr="00324DB7">
              <w:t>Integer</w:t>
            </w:r>
          </w:p>
        </w:tc>
        <w:tc>
          <w:tcPr>
            <w:tcW w:w="651" w:type="pct"/>
            <w:shd w:val="clear" w:color="auto" w:fill="auto"/>
            <w:tcMar>
              <w:top w:w="0" w:type="dxa"/>
              <w:left w:w="28" w:type="dxa"/>
              <w:bottom w:w="0" w:type="dxa"/>
              <w:right w:w="108" w:type="dxa"/>
            </w:tcMar>
          </w:tcPr>
          <w:p w14:paraId="6ACB422C" w14:textId="77777777" w:rsidR="005B6153" w:rsidRPr="00324DB7" w:rsidRDefault="005B6153" w:rsidP="005B6153">
            <w:pPr>
              <w:pStyle w:val="TAL"/>
            </w:pPr>
            <w:r w:rsidRPr="00324DB7">
              <w:t>1</w:t>
            </w:r>
          </w:p>
        </w:tc>
        <w:tc>
          <w:tcPr>
            <w:tcW w:w="2411" w:type="pct"/>
            <w:shd w:val="clear" w:color="auto" w:fill="auto"/>
            <w:tcMar>
              <w:top w:w="0" w:type="dxa"/>
              <w:left w:w="28" w:type="dxa"/>
              <w:bottom w:w="0" w:type="dxa"/>
              <w:right w:w="108" w:type="dxa"/>
            </w:tcMar>
          </w:tcPr>
          <w:p w14:paraId="12B6805B" w14:textId="23D83F06" w:rsidR="005B6153" w:rsidRPr="00324DB7" w:rsidRDefault="005B6153" w:rsidP="005B6153">
            <w:pPr>
              <w:pStyle w:val="TAL"/>
            </w:pPr>
            <w:r w:rsidRPr="00324DB7">
              <w:rPr>
                <w:rFonts w:cs="Arial"/>
                <w:szCs w:val="18"/>
              </w:rPr>
              <w:t xml:space="preserve">This attribute indicates the maximum uplink </w:t>
            </w:r>
            <w:r w:rsidRPr="009364B4">
              <w:rPr>
                <w:rFonts w:cs="Arial"/>
                <w:szCs w:val="18"/>
              </w:rPr>
              <w:t>E-RAB</w:t>
            </w:r>
            <w:r w:rsidRPr="00324DB7">
              <w:rPr>
                <w:rFonts w:cs="Arial"/>
                <w:szCs w:val="18"/>
              </w:rPr>
              <w:t xml:space="preserve"> Bit Rate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t xml:space="preserve"> </w:t>
            </w:r>
            <w:r w:rsidRPr="00324DB7">
              <w:rPr>
                <w:rFonts w:cs="Arial"/>
                <w:szCs w:val="18"/>
              </w:rPr>
              <w:t>for this bearer.</w:t>
            </w:r>
          </w:p>
        </w:tc>
      </w:tr>
      <w:tr w:rsidR="005B6153" w:rsidRPr="00324DB7" w14:paraId="647FACD1" w14:textId="77777777" w:rsidTr="004F1495">
        <w:trPr>
          <w:jc w:val="center"/>
        </w:trPr>
        <w:tc>
          <w:tcPr>
            <w:tcW w:w="920" w:type="pct"/>
            <w:shd w:val="clear" w:color="auto" w:fill="auto"/>
            <w:tcMar>
              <w:top w:w="0" w:type="dxa"/>
              <w:left w:w="28" w:type="dxa"/>
              <w:bottom w:w="0" w:type="dxa"/>
              <w:right w:w="108" w:type="dxa"/>
            </w:tcMar>
          </w:tcPr>
          <w:p w14:paraId="4D773274" w14:textId="77777777" w:rsidR="005B6153" w:rsidRPr="00324DB7" w:rsidRDefault="005B6153" w:rsidP="005B6153">
            <w:pPr>
              <w:pStyle w:val="TAL"/>
            </w:pPr>
            <w:r w:rsidRPr="00324DB7">
              <w:t>&gt;&gt;erabGbrDl</w:t>
            </w:r>
          </w:p>
        </w:tc>
        <w:tc>
          <w:tcPr>
            <w:tcW w:w="1018" w:type="pct"/>
            <w:shd w:val="clear" w:color="auto" w:fill="auto"/>
            <w:tcMar>
              <w:top w:w="0" w:type="dxa"/>
              <w:left w:w="28" w:type="dxa"/>
              <w:bottom w:w="0" w:type="dxa"/>
              <w:right w:w="108" w:type="dxa"/>
            </w:tcMar>
          </w:tcPr>
          <w:p w14:paraId="70D7702B" w14:textId="77777777" w:rsidR="005B6153" w:rsidRPr="00324DB7" w:rsidRDefault="005B6153" w:rsidP="005B6153">
            <w:pPr>
              <w:pStyle w:val="TAL"/>
            </w:pPr>
            <w:r w:rsidRPr="00324DB7">
              <w:t>Integer</w:t>
            </w:r>
          </w:p>
        </w:tc>
        <w:tc>
          <w:tcPr>
            <w:tcW w:w="651" w:type="pct"/>
            <w:shd w:val="clear" w:color="auto" w:fill="auto"/>
            <w:tcMar>
              <w:top w:w="0" w:type="dxa"/>
              <w:left w:w="28" w:type="dxa"/>
              <w:bottom w:w="0" w:type="dxa"/>
              <w:right w:w="108" w:type="dxa"/>
            </w:tcMar>
          </w:tcPr>
          <w:p w14:paraId="13F70E45" w14:textId="77777777" w:rsidR="005B6153" w:rsidRPr="00324DB7" w:rsidRDefault="005B6153" w:rsidP="005B6153">
            <w:pPr>
              <w:pStyle w:val="TAL"/>
            </w:pPr>
            <w:r w:rsidRPr="00324DB7">
              <w:t>1</w:t>
            </w:r>
          </w:p>
        </w:tc>
        <w:tc>
          <w:tcPr>
            <w:tcW w:w="2411" w:type="pct"/>
            <w:shd w:val="clear" w:color="auto" w:fill="auto"/>
            <w:tcMar>
              <w:top w:w="0" w:type="dxa"/>
              <w:left w:w="28" w:type="dxa"/>
              <w:bottom w:w="0" w:type="dxa"/>
              <w:right w:w="108" w:type="dxa"/>
            </w:tcMar>
          </w:tcPr>
          <w:p w14:paraId="07EB2F3B" w14:textId="2A895162" w:rsidR="005B6153" w:rsidRPr="00324DB7" w:rsidRDefault="005B6153" w:rsidP="005B6153">
            <w:pPr>
              <w:pStyle w:val="TAL"/>
            </w:pPr>
            <w:r w:rsidRPr="00324DB7">
              <w:rPr>
                <w:rFonts w:cs="Arial"/>
                <w:szCs w:val="18"/>
              </w:rPr>
              <w:t xml:space="preserve">This attribute indicates the guaranteed downlink </w:t>
            </w:r>
            <w:r w:rsidRPr="009364B4">
              <w:rPr>
                <w:rFonts w:cs="Arial"/>
                <w:szCs w:val="18"/>
              </w:rPr>
              <w:t>E-RAB</w:t>
            </w:r>
            <w:r w:rsidRPr="00324DB7">
              <w:rPr>
                <w:rFonts w:cs="Arial"/>
                <w:szCs w:val="18"/>
              </w:rPr>
              <w:t xml:space="preserve"> Bit Rate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t xml:space="preserve"> </w:t>
            </w:r>
            <w:r w:rsidRPr="00324DB7">
              <w:rPr>
                <w:rFonts w:cs="Arial"/>
                <w:szCs w:val="18"/>
              </w:rPr>
              <w:t>for this bearer.</w:t>
            </w:r>
          </w:p>
        </w:tc>
      </w:tr>
      <w:tr w:rsidR="005B6153" w:rsidRPr="00324DB7" w14:paraId="64544417" w14:textId="77777777" w:rsidTr="004F1495">
        <w:trPr>
          <w:jc w:val="center"/>
        </w:trPr>
        <w:tc>
          <w:tcPr>
            <w:tcW w:w="920" w:type="pct"/>
            <w:shd w:val="clear" w:color="auto" w:fill="auto"/>
            <w:tcMar>
              <w:top w:w="0" w:type="dxa"/>
              <w:left w:w="28" w:type="dxa"/>
              <w:bottom w:w="0" w:type="dxa"/>
              <w:right w:w="108" w:type="dxa"/>
            </w:tcMar>
          </w:tcPr>
          <w:p w14:paraId="1115CB95" w14:textId="77777777" w:rsidR="005B6153" w:rsidRPr="00324DB7" w:rsidRDefault="005B6153" w:rsidP="005B6153">
            <w:pPr>
              <w:pStyle w:val="TAL"/>
            </w:pPr>
            <w:r w:rsidRPr="00324DB7">
              <w:t>&gt;&gt;erabGbrUl</w:t>
            </w:r>
          </w:p>
        </w:tc>
        <w:tc>
          <w:tcPr>
            <w:tcW w:w="1018" w:type="pct"/>
            <w:shd w:val="clear" w:color="auto" w:fill="auto"/>
            <w:tcMar>
              <w:top w:w="0" w:type="dxa"/>
              <w:left w:w="28" w:type="dxa"/>
              <w:bottom w:w="0" w:type="dxa"/>
              <w:right w:w="108" w:type="dxa"/>
            </w:tcMar>
          </w:tcPr>
          <w:p w14:paraId="0C2FDE10" w14:textId="77777777" w:rsidR="005B6153" w:rsidRPr="00324DB7" w:rsidRDefault="005B6153" w:rsidP="005B6153">
            <w:pPr>
              <w:pStyle w:val="TAL"/>
            </w:pPr>
            <w:r w:rsidRPr="00324DB7">
              <w:t>Integer</w:t>
            </w:r>
          </w:p>
        </w:tc>
        <w:tc>
          <w:tcPr>
            <w:tcW w:w="651" w:type="pct"/>
            <w:shd w:val="clear" w:color="auto" w:fill="auto"/>
            <w:tcMar>
              <w:top w:w="0" w:type="dxa"/>
              <w:left w:w="28" w:type="dxa"/>
              <w:bottom w:w="0" w:type="dxa"/>
              <w:right w:w="108" w:type="dxa"/>
            </w:tcMar>
          </w:tcPr>
          <w:p w14:paraId="2366B181" w14:textId="77777777" w:rsidR="005B6153" w:rsidRPr="00324DB7" w:rsidRDefault="005B6153" w:rsidP="005B6153">
            <w:pPr>
              <w:pStyle w:val="TAL"/>
            </w:pPr>
            <w:r w:rsidRPr="00324DB7">
              <w:t>1</w:t>
            </w:r>
          </w:p>
        </w:tc>
        <w:tc>
          <w:tcPr>
            <w:tcW w:w="2411" w:type="pct"/>
            <w:shd w:val="clear" w:color="auto" w:fill="auto"/>
            <w:tcMar>
              <w:top w:w="0" w:type="dxa"/>
              <w:left w:w="28" w:type="dxa"/>
              <w:bottom w:w="0" w:type="dxa"/>
              <w:right w:w="108" w:type="dxa"/>
            </w:tcMar>
          </w:tcPr>
          <w:p w14:paraId="35B4635A" w14:textId="0C9FD857" w:rsidR="005B6153" w:rsidRPr="00324DB7" w:rsidRDefault="005B6153" w:rsidP="005B6153">
            <w:pPr>
              <w:pStyle w:val="TAL"/>
            </w:pPr>
            <w:r w:rsidRPr="00324DB7">
              <w:rPr>
                <w:rFonts w:cs="Arial"/>
                <w:szCs w:val="18"/>
              </w:rPr>
              <w:t xml:space="preserve">This attribute indicates the guaranteed uplink </w:t>
            </w:r>
            <w:r w:rsidRPr="009364B4">
              <w:rPr>
                <w:rFonts w:cs="Arial"/>
                <w:szCs w:val="18"/>
              </w:rPr>
              <w:t>E-RAB</w:t>
            </w:r>
            <w:r w:rsidRPr="00324DB7">
              <w:rPr>
                <w:rFonts w:cs="Arial"/>
                <w:szCs w:val="18"/>
              </w:rPr>
              <w:t xml:space="preserve"> Bit Rate as defined in </w:t>
            </w:r>
            <w:r w:rsidRPr="009364B4">
              <w:rPr>
                <w:rFonts w:cs="Arial"/>
                <w:szCs w:val="18"/>
              </w:rPr>
              <w:t>ETSI TS 123 401 [</w:t>
            </w:r>
            <w:r w:rsidRPr="009364B4">
              <w:rPr>
                <w:rFonts w:cs="Arial"/>
                <w:szCs w:val="18"/>
              </w:rPr>
              <w:fldChar w:fldCharType="begin"/>
            </w:r>
            <w:r w:rsidRPr="009364B4">
              <w:rPr>
                <w:rFonts w:cs="Arial"/>
                <w:szCs w:val="18"/>
              </w:rPr>
              <w:instrText xml:space="preserve">REF REF_TS123401 \h </w:instrText>
            </w:r>
            <w:r w:rsidRPr="009364B4">
              <w:rPr>
                <w:rFonts w:cs="Arial"/>
                <w:szCs w:val="18"/>
              </w:rPr>
            </w:r>
            <w:r w:rsidRPr="009364B4">
              <w:rPr>
                <w:rFonts w:cs="Arial"/>
                <w:szCs w:val="18"/>
              </w:rPr>
              <w:fldChar w:fldCharType="separate"/>
            </w:r>
            <w:r w:rsidR="00746B25" w:rsidRPr="009364B4">
              <w:t>i.4</w:t>
            </w:r>
            <w:r w:rsidRPr="009364B4">
              <w:rPr>
                <w:rFonts w:cs="Arial"/>
                <w:szCs w:val="18"/>
              </w:rPr>
              <w:fldChar w:fldCharType="end"/>
            </w:r>
            <w:r w:rsidRPr="009364B4">
              <w:rPr>
                <w:rFonts w:cs="Arial"/>
                <w:szCs w:val="18"/>
              </w:rPr>
              <w:t>]</w:t>
            </w:r>
            <w:r w:rsidRPr="00324DB7">
              <w:t xml:space="preserve"> </w:t>
            </w:r>
            <w:r w:rsidRPr="00324DB7">
              <w:rPr>
                <w:rFonts w:cs="Arial"/>
                <w:szCs w:val="18"/>
              </w:rPr>
              <w:t>for this bearer.</w:t>
            </w:r>
          </w:p>
        </w:tc>
      </w:tr>
      <w:tr w:rsidR="00A7555F" w:rsidRPr="00324DB7" w14:paraId="5ADDE525" w14:textId="77777777" w:rsidTr="004F1495">
        <w:trPr>
          <w:jc w:val="center"/>
        </w:trPr>
        <w:tc>
          <w:tcPr>
            <w:tcW w:w="920" w:type="pct"/>
            <w:shd w:val="clear" w:color="auto" w:fill="auto"/>
            <w:tcMar>
              <w:top w:w="0" w:type="dxa"/>
              <w:left w:w="28" w:type="dxa"/>
              <w:bottom w:w="0" w:type="dxa"/>
              <w:right w:w="108" w:type="dxa"/>
            </w:tcMar>
          </w:tcPr>
          <w:p w14:paraId="7A433235" w14:textId="5D337997" w:rsidR="00A7555F" w:rsidRPr="00324DB7" w:rsidRDefault="00A7555F" w:rsidP="00A7555F">
            <w:pPr>
              <w:pStyle w:val="TAL"/>
            </w:pPr>
            <w:r w:rsidRPr="00324DB7">
              <w:t>_links</w:t>
            </w:r>
          </w:p>
        </w:tc>
        <w:tc>
          <w:tcPr>
            <w:tcW w:w="1018" w:type="pct"/>
            <w:shd w:val="clear" w:color="auto" w:fill="auto"/>
            <w:tcMar>
              <w:top w:w="0" w:type="dxa"/>
              <w:left w:w="28" w:type="dxa"/>
              <w:bottom w:w="0" w:type="dxa"/>
              <w:right w:w="108" w:type="dxa"/>
            </w:tcMar>
          </w:tcPr>
          <w:p w14:paraId="7EEA1E86" w14:textId="1ACC6DC0" w:rsidR="00A7555F" w:rsidRPr="00324DB7" w:rsidRDefault="00A7555F" w:rsidP="00A7555F">
            <w:pPr>
              <w:pStyle w:val="TAL"/>
            </w:pPr>
            <w:r w:rsidRPr="00324DB7">
              <w:t>1</w:t>
            </w:r>
          </w:p>
        </w:tc>
        <w:tc>
          <w:tcPr>
            <w:tcW w:w="651" w:type="pct"/>
            <w:shd w:val="clear" w:color="auto" w:fill="auto"/>
            <w:tcMar>
              <w:top w:w="0" w:type="dxa"/>
              <w:left w:w="28" w:type="dxa"/>
              <w:bottom w:w="0" w:type="dxa"/>
              <w:right w:w="108" w:type="dxa"/>
            </w:tcMar>
          </w:tcPr>
          <w:p w14:paraId="76A203DF" w14:textId="2F9B14B3" w:rsidR="00A7555F" w:rsidRPr="00324DB7" w:rsidRDefault="00A7555F" w:rsidP="00A7555F">
            <w:pPr>
              <w:pStyle w:val="TAL"/>
            </w:pPr>
            <w:r w:rsidRPr="00324DB7">
              <w:t>Structure (inlined)</w:t>
            </w:r>
          </w:p>
        </w:tc>
        <w:tc>
          <w:tcPr>
            <w:tcW w:w="2411" w:type="pct"/>
            <w:shd w:val="clear" w:color="auto" w:fill="auto"/>
            <w:tcMar>
              <w:top w:w="0" w:type="dxa"/>
              <w:left w:w="28" w:type="dxa"/>
              <w:bottom w:w="0" w:type="dxa"/>
              <w:right w:w="108" w:type="dxa"/>
            </w:tcMar>
          </w:tcPr>
          <w:p w14:paraId="407B7254" w14:textId="6B75E879" w:rsidR="00A7555F" w:rsidRPr="00324DB7" w:rsidRDefault="00A7555F" w:rsidP="00A7555F">
            <w:pPr>
              <w:pStyle w:val="TAL"/>
              <w:rPr>
                <w:rFonts w:cs="Arial"/>
                <w:szCs w:val="18"/>
              </w:rPr>
            </w:pPr>
            <w:r w:rsidRPr="00324DB7">
              <w:t>Links to resources related to this notification.</w:t>
            </w:r>
          </w:p>
        </w:tc>
      </w:tr>
      <w:tr w:rsidR="00A7555F" w:rsidRPr="00324DB7" w14:paraId="277991C8" w14:textId="77777777" w:rsidTr="004F1495">
        <w:trPr>
          <w:jc w:val="center"/>
        </w:trPr>
        <w:tc>
          <w:tcPr>
            <w:tcW w:w="920" w:type="pct"/>
            <w:shd w:val="clear" w:color="auto" w:fill="auto"/>
            <w:tcMar>
              <w:top w:w="0" w:type="dxa"/>
              <w:left w:w="28" w:type="dxa"/>
              <w:bottom w:w="0" w:type="dxa"/>
              <w:right w:w="108" w:type="dxa"/>
            </w:tcMar>
          </w:tcPr>
          <w:p w14:paraId="0DAC941C" w14:textId="256454CF" w:rsidR="00A7555F" w:rsidRPr="00324DB7" w:rsidRDefault="00A7555F" w:rsidP="00A7555F">
            <w:pPr>
              <w:pStyle w:val="TAL"/>
            </w:pPr>
            <w:r w:rsidRPr="00324DB7">
              <w:t>&gt;subscription</w:t>
            </w:r>
          </w:p>
        </w:tc>
        <w:tc>
          <w:tcPr>
            <w:tcW w:w="1018" w:type="pct"/>
            <w:shd w:val="clear" w:color="auto" w:fill="auto"/>
            <w:tcMar>
              <w:top w:w="0" w:type="dxa"/>
              <w:left w:w="28" w:type="dxa"/>
              <w:bottom w:w="0" w:type="dxa"/>
              <w:right w:w="108" w:type="dxa"/>
            </w:tcMar>
          </w:tcPr>
          <w:p w14:paraId="30BABD94" w14:textId="15163D94" w:rsidR="00A7555F" w:rsidRPr="00324DB7" w:rsidRDefault="00A7555F" w:rsidP="00A7555F">
            <w:pPr>
              <w:pStyle w:val="TAL"/>
            </w:pPr>
            <w:r w:rsidRPr="00324DB7">
              <w:t>1</w:t>
            </w:r>
          </w:p>
        </w:tc>
        <w:tc>
          <w:tcPr>
            <w:tcW w:w="651" w:type="pct"/>
            <w:shd w:val="clear" w:color="auto" w:fill="auto"/>
            <w:tcMar>
              <w:top w:w="0" w:type="dxa"/>
              <w:left w:w="28" w:type="dxa"/>
              <w:bottom w:w="0" w:type="dxa"/>
              <w:right w:w="108" w:type="dxa"/>
            </w:tcMar>
          </w:tcPr>
          <w:p w14:paraId="0707B494" w14:textId="114508F9" w:rsidR="00A7555F" w:rsidRPr="00324DB7" w:rsidRDefault="00A7555F" w:rsidP="00A7555F">
            <w:pPr>
              <w:pStyle w:val="TAL"/>
            </w:pPr>
            <w:r w:rsidRPr="00324DB7">
              <w:rPr>
                <w:rFonts w:cs="Arial"/>
                <w:szCs w:val="18"/>
              </w:rPr>
              <w:t>LinkType</w:t>
            </w:r>
          </w:p>
        </w:tc>
        <w:tc>
          <w:tcPr>
            <w:tcW w:w="2411" w:type="pct"/>
            <w:shd w:val="clear" w:color="auto" w:fill="auto"/>
            <w:tcMar>
              <w:top w:w="0" w:type="dxa"/>
              <w:left w:w="28" w:type="dxa"/>
              <w:bottom w:w="0" w:type="dxa"/>
              <w:right w:w="108" w:type="dxa"/>
            </w:tcMar>
          </w:tcPr>
          <w:p w14:paraId="4DA75520" w14:textId="2075E065" w:rsidR="00A7555F" w:rsidRPr="00324DB7" w:rsidRDefault="00A7555F" w:rsidP="00A7555F">
            <w:pPr>
              <w:pStyle w:val="TAL"/>
              <w:rPr>
                <w:rFonts w:cs="Arial"/>
                <w:szCs w:val="18"/>
              </w:rPr>
            </w:pPr>
            <w:r w:rsidRPr="00324DB7">
              <w:t>A link to the related subscription.</w:t>
            </w:r>
          </w:p>
        </w:tc>
      </w:tr>
    </w:tbl>
    <w:p w14:paraId="0FC522BD" w14:textId="77777777" w:rsidR="005654CB" w:rsidRPr="00324DB7" w:rsidRDefault="005654CB" w:rsidP="005654CB"/>
    <w:p w14:paraId="18D27438" w14:textId="77777777" w:rsidR="005654CB" w:rsidRPr="00324DB7" w:rsidRDefault="00157FA9" w:rsidP="005654CB">
      <w:pPr>
        <w:pStyle w:val="Heading3"/>
      </w:pPr>
      <w:bookmarkStart w:id="158" w:name="_Toc95469316"/>
      <w:bookmarkStart w:id="159" w:name="_Toc95817002"/>
      <w:r w:rsidRPr="00324DB7">
        <w:t>6</w:t>
      </w:r>
      <w:r w:rsidR="005654CB" w:rsidRPr="00324DB7">
        <w:t>.4.5</w:t>
      </w:r>
      <w:r w:rsidR="005654CB" w:rsidRPr="00324DB7">
        <w:tab/>
        <w:t>Type: RabRelNotification</w:t>
      </w:r>
      <w:bookmarkEnd w:id="158"/>
      <w:bookmarkEnd w:id="159"/>
    </w:p>
    <w:p w14:paraId="5CC14DBA" w14:textId="77777777" w:rsidR="005654CB" w:rsidRPr="00324DB7" w:rsidRDefault="005654CB" w:rsidP="005654CB">
      <w:r w:rsidRPr="00324DB7">
        <w:t xml:space="preserve">This type represents a notification from </w:t>
      </w:r>
      <w:r w:rsidRPr="009364B4">
        <w:t>RNIS</w:t>
      </w:r>
      <w:r w:rsidRPr="00324DB7">
        <w:t xml:space="preserve"> with regards to </w:t>
      </w:r>
      <w:r w:rsidRPr="009364B4">
        <w:t>RAB</w:t>
      </w:r>
      <w:r w:rsidRPr="00324DB7">
        <w:t xml:space="preserve"> release procedure.</w:t>
      </w:r>
      <w:r w:rsidRPr="00324DB7">
        <w:rPr>
          <w:color w:val="0070C0"/>
        </w:rPr>
        <w:t xml:space="preserve"> </w:t>
      </w:r>
      <w:r w:rsidRPr="00324DB7">
        <w:t>The Notification is sent by the Radio Network Information Service to inform about the release of a Radio Access Bearer.</w:t>
      </w:r>
    </w:p>
    <w:p w14:paraId="7ECFBA0C" w14:textId="77777777" w:rsidR="005654CB" w:rsidRPr="00324DB7" w:rsidRDefault="005654CB" w:rsidP="005654CB">
      <w:r w:rsidRPr="00324DB7">
        <w:t xml:space="preserve">The </w:t>
      </w:r>
      <w:r w:rsidR="00083135" w:rsidRPr="00324DB7">
        <w:t xml:space="preserve">attributes </w:t>
      </w:r>
      <w:r w:rsidRPr="00324DB7">
        <w:t xml:space="preserve">of the RabRelNotification shall follow the indications provided in table </w:t>
      </w:r>
      <w:r w:rsidR="00157FA9" w:rsidRPr="00324DB7">
        <w:t>6</w:t>
      </w:r>
      <w:r w:rsidRPr="00324DB7">
        <w:t>.4.5-1</w:t>
      </w:r>
      <w:r w:rsidR="0062468C" w:rsidRPr="00324DB7">
        <w:t>.</w:t>
      </w:r>
    </w:p>
    <w:p w14:paraId="02216AA1" w14:textId="77777777" w:rsidR="005654CB" w:rsidRPr="00324DB7" w:rsidRDefault="005654CB" w:rsidP="005654CB">
      <w:pPr>
        <w:pStyle w:val="TH"/>
      </w:pPr>
      <w:r w:rsidRPr="00324DB7">
        <w:t xml:space="preserve">Table </w:t>
      </w:r>
      <w:r w:rsidR="00157FA9" w:rsidRPr="00324DB7">
        <w:t>6</w:t>
      </w:r>
      <w:r w:rsidRPr="00324DB7">
        <w:t>.4.5-1</w:t>
      </w:r>
      <w:r w:rsidR="00305FB8" w:rsidRPr="00324DB7">
        <w:t>:</w:t>
      </w:r>
      <w:r w:rsidRPr="00324DB7">
        <w:t xml:space="preserve"> </w:t>
      </w:r>
      <w:r w:rsidR="00083135" w:rsidRPr="00324DB7">
        <w:t xml:space="preserve">Attributes </w:t>
      </w:r>
      <w:r w:rsidRPr="00324DB7">
        <w:t>of the RabRelNotification</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24"/>
        <w:gridCol w:w="2019"/>
        <w:gridCol w:w="1252"/>
        <w:gridCol w:w="4763"/>
      </w:tblGrid>
      <w:tr w:rsidR="005654CB" w:rsidRPr="00324DB7" w14:paraId="745350AF" w14:textId="77777777" w:rsidTr="003C15F1">
        <w:tc>
          <w:tcPr>
            <w:tcW w:w="925" w:type="pct"/>
            <w:shd w:val="clear" w:color="auto" w:fill="C0C0C0"/>
            <w:tcMar>
              <w:top w:w="0" w:type="dxa"/>
              <w:left w:w="28" w:type="dxa"/>
              <w:bottom w:w="0" w:type="dxa"/>
              <w:right w:w="108" w:type="dxa"/>
            </w:tcMar>
          </w:tcPr>
          <w:p w14:paraId="57045729" w14:textId="77777777" w:rsidR="005654CB" w:rsidRPr="00324DB7" w:rsidRDefault="00083135"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5C90B456" w14:textId="77777777" w:rsidR="005654CB" w:rsidRPr="00324DB7" w:rsidRDefault="00596787" w:rsidP="00CD7E50">
            <w:pPr>
              <w:pStyle w:val="TAH"/>
            </w:pPr>
            <w:r w:rsidRPr="00324DB7">
              <w:t>Data t</w:t>
            </w:r>
            <w:r w:rsidR="005654CB" w:rsidRPr="00324DB7">
              <w:t>ype</w:t>
            </w:r>
          </w:p>
        </w:tc>
        <w:tc>
          <w:tcPr>
            <w:tcW w:w="635" w:type="pct"/>
            <w:shd w:val="clear" w:color="auto" w:fill="C0C0C0"/>
            <w:tcMar>
              <w:top w:w="0" w:type="dxa"/>
              <w:left w:w="28" w:type="dxa"/>
              <w:bottom w:w="0" w:type="dxa"/>
              <w:right w:w="108" w:type="dxa"/>
            </w:tcMar>
          </w:tcPr>
          <w:p w14:paraId="36631C10" w14:textId="77777777" w:rsidR="005654CB" w:rsidRPr="00324DB7" w:rsidRDefault="005654CB" w:rsidP="00CD7E50">
            <w:pPr>
              <w:pStyle w:val="TAH"/>
            </w:pPr>
            <w:r w:rsidRPr="00324DB7">
              <w:t>Cardinality</w:t>
            </w:r>
          </w:p>
        </w:tc>
        <w:tc>
          <w:tcPr>
            <w:tcW w:w="2416" w:type="pct"/>
            <w:shd w:val="clear" w:color="auto" w:fill="C0C0C0"/>
            <w:tcMar>
              <w:top w:w="0" w:type="dxa"/>
              <w:left w:w="28" w:type="dxa"/>
              <w:bottom w:w="0" w:type="dxa"/>
              <w:right w:w="108" w:type="dxa"/>
            </w:tcMar>
          </w:tcPr>
          <w:p w14:paraId="13385CF8" w14:textId="77777777" w:rsidR="005654CB" w:rsidRPr="00324DB7" w:rsidRDefault="005654CB" w:rsidP="00CD7E50">
            <w:pPr>
              <w:pStyle w:val="TAH"/>
            </w:pPr>
            <w:r w:rsidRPr="00324DB7">
              <w:t>Description</w:t>
            </w:r>
          </w:p>
        </w:tc>
      </w:tr>
      <w:tr w:rsidR="00574F13" w:rsidRPr="00324DB7" w14:paraId="05AE7703" w14:textId="77777777" w:rsidTr="003C15F1">
        <w:tc>
          <w:tcPr>
            <w:tcW w:w="925" w:type="pct"/>
            <w:tcMar>
              <w:top w:w="0" w:type="dxa"/>
              <w:left w:w="28" w:type="dxa"/>
              <w:bottom w:w="0" w:type="dxa"/>
              <w:right w:w="108" w:type="dxa"/>
            </w:tcMar>
          </w:tcPr>
          <w:p w14:paraId="5B05FF19" w14:textId="7041C547" w:rsidR="00574F13" w:rsidRPr="00324DB7" w:rsidRDefault="00574F13" w:rsidP="00574F13">
            <w:pPr>
              <w:pStyle w:val="TAL"/>
            </w:pPr>
            <w:r w:rsidRPr="00324DB7">
              <w:t>notificationType</w:t>
            </w:r>
          </w:p>
        </w:tc>
        <w:tc>
          <w:tcPr>
            <w:tcW w:w="1024" w:type="pct"/>
            <w:tcMar>
              <w:top w:w="0" w:type="dxa"/>
              <w:left w:w="28" w:type="dxa"/>
              <w:bottom w:w="0" w:type="dxa"/>
              <w:right w:w="108" w:type="dxa"/>
            </w:tcMar>
          </w:tcPr>
          <w:p w14:paraId="10183BD9" w14:textId="263A2423" w:rsidR="00574F13" w:rsidRPr="00324DB7" w:rsidRDefault="00574F13" w:rsidP="00574F13">
            <w:pPr>
              <w:pStyle w:val="TAL"/>
            </w:pPr>
            <w:r w:rsidRPr="00324DB7">
              <w:t>String</w:t>
            </w:r>
          </w:p>
        </w:tc>
        <w:tc>
          <w:tcPr>
            <w:tcW w:w="635" w:type="pct"/>
            <w:tcMar>
              <w:top w:w="0" w:type="dxa"/>
              <w:left w:w="28" w:type="dxa"/>
              <w:bottom w:w="0" w:type="dxa"/>
              <w:right w:w="108" w:type="dxa"/>
            </w:tcMar>
          </w:tcPr>
          <w:p w14:paraId="0CBCBE8A" w14:textId="1F89298F" w:rsidR="00574F13" w:rsidRPr="00324DB7" w:rsidRDefault="00574F13" w:rsidP="00574F13">
            <w:pPr>
              <w:pStyle w:val="TAL"/>
            </w:pPr>
            <w:r w:rsidRPr="00324DB7">
              <w:t>1</w:t>
            </w:r>
          </w:p>
        </w:tc>
        <w:tc>
          <w:tcPr>
            <w:tcW w:w="2416" w:type="pct"/>
            <w:tcMar>
              <w:top w:w="0" w:type="dxa"/>
              <w:left w:w="28" w:type="dxa"/>
              <w:bottom w:w="0" w:type="dxa"/>
              <w:right w:w="108" w:type="dxa"/>
            </w:tcMar>
          </w:tcPr>
          <w:p w14:paraId="3FE66B48" w14:textId="30503860" w:rsidR="00574F13" w:rsidRPr="00324DB7" w:rsidRDefault="00574F13" w:rsidP="00574F13">
            <w:pPr>
              <w:pStyle w:val="TAL"/>
            </w:pPr>
            <w:r w:rsidRPr="00324DB7">
              <w:t xml:space="preserve">Shall be set to </w:t>
            </w:r>
            <w:r w:rsidR="00AD4375" w:rsidRPr="00324DB7">
              <w:t>"</w:t>
            </w:r>
            <w:r w:rsidRPr="00324DB7">
              <w:t>RabRelNotification</w:t>
            </w:r>
            <w:r w:rsidR="00AD4375" w:rsidRPr="00324DB7">
              <w:t>"</w:t>
            </w:r>
            <w:r w:rsidRPr="00324DB7">
              <w:t>.</w:t>
            </w:r>
          </w:p>
        </w:tc>
      </w:tr>
      <w:tr w:rsidR="005654CB" w:rsidRPr="00324DB7" w14:paraId="2CF96D7C" w14:textId="77777777" w:rsidTr="003C15F1">
        <w:tc>
          <w:tcPr>
            <w:tcW w:w="925" w:type="pct"/>
            <w:tcMar>
              <w:top w:w="0" w:type="dxa"/>
              <w:left w:w="28" w:type="dxa"/>
              <w:bottom w:w="0" w:type="dxa"/>
              <w:right w:w="108" w:type="dxa"/>
            </w:tcMar>
          </w:tcPr>
          <w:p w14:paraId="3B4B4B6D" w14:textId="77777777" w:rsidR="005654CB" w:rsidRPr="00324DB7" w:rsidRDefault="005654CB" w:rsidP="00CD7E50">
            <w:pPr>
              <w:pStyle w:val="TAL"/>
            </w:pPr>
            <w:r w:rsidRPr="00324DB7">
              <w:t>timeStamp</w:t>
            </w:r>
          </w:p>
        </w:tc>
        <w:tc>
          <w:tcPr>
            <w:tcW w:w="1024" w:type="pct"/>
            <w:tcMar>
              <w:top w:w="0" w:type="dxa"/>
              <w:left w:w="28" w:type="dxa"/>
              <w:bottom w:w="0" w:type="dxa"/>
              <w:right w:w="108" w:type="dxa"/>
            </w:tcMar>
          </w:tcPr>
          <w:p w14:paraId="52996632" w14:textId="77777777" w:rsidR="005654CB" w:rsidRPr="00324DB7" w:rsidRDefault="005654CB" w:rsidP="00CD7E50">
            <w:pPr>
              <w:pStyle w:val="TAL"/>
            </w:pPr>
            <w:r w:rsidRPr="00324DB7">
              <w:t>TimeStamp</w:t>
            </w:r>
          </w:p>
        </w:tc>
        <w:tc>
          <w:tcPr>
            <w:tcW w:w="635" w:type="pct"/>
            <w:tcMar>
              <w:top w:w="0" w:type="dxa"/>
              <w:left w:w="28" w:type="dxa"/>
              <w:bottom w:w="0" w:type="dxa"/>
              <w:right w:w="108" w:type="dxa"/>
            </w:tcMar>
          </w:tcPr>
          <w:p w14:paraId="61F25E95" w14:textId="77777777" w:rsidR="005654CB" w:rsidRPr="00324DB7" w:rsidRDefault="005654CB" w:rsidP="00CD7E50">
            <w:pPr>
              <w:pStyle w:val="TAL"/>
            </w:pPr>
            <w:r w:rsidRPr="00324DB7">
              <w:t>0</w:t>
            </w:r>
            <w:r w:rsidR="00F95DF8" w:rsidRPr="00324DB7">
              <w:t>..</w:t>
            </w:r>
            <w:r w:rsidRPr="00324DB7">
              <w:t>1</w:t>
            </w:r>
          </w:p>
        </w:tc>
        <w:tc>
          <w:tcPr>
            <w:tcW w:w="2416" w:type="pct"/>
            <w:tcMar>
              <w:top w:w="0" w:type="dxa"/>
              <w:left w:w="28" w:type="dxa"/>
              <w:bottom w:w="0" w:type="dxa"/>
              <w:right w:w="108" w:type="dxa"/>
            </w:tcMar>
          </w:tcPr>
          <w:p w14:paraId="2A2372D7" w14:textId="77777777" w:rsidR="005654CB" w:rsidRPr="00324DB7" w:rsidRDefault="005654CB" w:rsidP="00CD7E50">
            <w:pPr>
              <w:pStyle w:val="TAL"/>
            </w:pPr>
            <w:r w:rsidRPr="00324DB7">
              <w:t>Time stamp</w:t>
            </w:r>
            <w:r w:rsidR="003C15F1" w:rsidRPr="00324DB7">
              <w:t>.</w:t>
            </w:r>
          </w:p>
        </w:tc>
      </w:tr>
      <w:tr w:rsidR="00596787" w:rsidRPr="00324DB7" w:rsidDel="005C7007" w14:paraId="52BCFB1A" w14:textId="77777777" w:rsidTr="003C15F1">
        <w:tc>
          <w:tcPr>
            <w:tcW w:w="925" w:type="pct"/>
            <w:tcMar>
              <w:top w:w="0" w:type="dxa"/>
              <w:left w:w="28" w:type="dxa"/>
              <w:bottom w:w="0" w:type="dxa"/>
              <w:right w:w="108" w:type="dxa"/>
            </w:tcMar>
          </w:tcPr>
          <w:p w14:paraId="77E9FD8B" w14:textId="77777777" w:rsidR="00596787" w:rsidRPr="00324DB7" w:rsidDel="005C7007" w:rsidRDefault="00596787" w:rsidP="00596787">
            <w:pPr>
              <w:pStyle w:val="TAL"/>
            </w:pPr>
            <w:r w:rsidRPr="009364B4">
              <w:t>ecgi</w:t>
            </w:r>
          </w:p>
        </w:tc>
        <w:tc>
          <w:tcPr>
            <w:tcW w:w="1024" w:type="pct"/>
            <w:shd w:val="clear" w:color="auto" w:fill="auto"/>
            <w:tcMar>
              <w:top w:w="0" w:type="dxa"/>
              <w:left w:w="28" w:type="dxa"/>
              <w:bottom w:w="0" w:type="dxa"/>
              <w:right w:w="108" w:type="dxa"/>
            </w:tcMar>
          </w:tcPr>
          <w:p w14:paraId="66B0B2FB" w14:textId="59B47591" w:rsidR="00596787" w:rsidRPr="00324DB7" w:rsidDel="005C7007" w:rsidRDefault="00F02E46" w:rsidP="00596787">
            <w:pPr>
              <w:pStyle w:val="TAL"/>
            </w:pPr>
            <w:r w:rsidRPr="009364B4">
              <w:rPr>
                <w:rFonts w:cs="Arial"/>
                <w:szCs w:val="18"/>
              </w:rPr>
              <w:t>Ecgi</w:t>
            </w:r>
          </w:p>
        </w:tc>
        <w:tc>
          <w:tcPr>
            <w:tcW w:w="635" w:type="pct"/>
            <w:tcMar>
              <w:top w:w="0" w:type="dxa"/>
              <w:left w:w="28" w:type="dxa"/>
              <w:bottom w:w="0" w:type="dxa"/>
              <w:right w:w="108" w:type="dxa"/>
            </w:tcMar>
          </w:tcPr>
          <w:p w14:paraId="23CF4032" w14:textId="77777777" w:rsidR="00596787" w:rsidRPr="00324DB7" w:rsidDel="005C7007" w:rsidRDefault="00596787" w:rsidP="00596787">
            <w:pPr>
              <w:pStyle w:val="TAL"/>
            </w:pPr>
            <w:r w:rsidRPr="00324DB7">
              <w:t>1</w:t>
            </w:r>
          </w:p>
        </w:tc>
        <w:tc>
          <w:tcPr>
            <w:tcW w:w="2416" w:type="pct"/>
            <w:tcMar>
              <w:top w:w="0" w:type="dxa"/>
              <w:left w:w="28" w:type="dxa"/>
              <w:bottom w:w="0" w:type="dxa"/>
              <w:right w:w="108" w:type="dxa"/>
            </w:tcMar>
          </w:tcPr>
          <w:p w14:paraId="60DE7F0D" w14:textId="0A0A75AA" w:rsidR="00596787" w:rsidRPr="00324DB7" w:rsidDel="005C7007" w:rsidRDefault="00596787" w:rsidP="00596787">
            <w:pPr>
              <w:pStyle w:val="TAL"/>
            </w:pPr>
            <w:r w:rsidRPr="009364B4">
              <w:t>E-UTRAN</w:t>
            </w:r>
            <w:r w:rsidRPr="00324DB7">
              <w:t xml:space="preserve"> </w:t>
            </w:r>
            <w:r w:rsidR="004021D6" w:rsidRPr="00324DB7">
              <w:t xml:space="preserve">Cell </w:t>
            </w:r>
            <w:r w:rsidRPr="00324DB7">
              <w:t>Global Identifier.</w:t>
            </w:r>
          </w:p>
        </w:tc>
      </w:tr>
      <w:tr w:rsidR="005B6153" w:rsidRPr="00324DB7" w14:paraId="3E54E6FE" w14:textId="77777777" w:rsidTr="003C15F1">
        <w:tc>
          <w:tcPr>
            <w:tcW w:w="925" w:type="pct"/>
            <w:shd w:val="clear" w:color="auto" w:fill="auto"/>
            <w:tcMar>
              <w:top w:w="0" w:type="dxa"/>
              <w:left w:w="28" w:type="dxa"/>
              <w:bottom w:w="0" w:type="dxa"/>
              <w:right w:w="108" w:type="dxa"/>
            </w:tcMar>
          </w:tcPr>
          <w:p w14:paraId="0C14B20D" w14:textId="77777777" w:rsidR="005B6153" w:rsidRPr="00324DB7" w:rsidRDefault="005B6153" w:rsidP="005B6153">
            <w:pPr>
              <w:pStyle w:val="TAL"/>
            </w:pPr>
            <w:r w:rsidRPr="00324DB7">
              <w:t>associateId</w:t>
            </w:r>
          </w:p>
        </w:tc>
        <w:tc>
          <w:tcPr>
            <w:tcW w:w="1024" w:type="pct"/>
            <w:shd w:val="clear" w:color="auto" w:fill="auto"/>
            <w:tcMar>
              <w:top w:w="0" w:type="dxa"/>
              <w:left w:w="28" w:type="dxa"/>
              <w:bottom w:w="0" w:type="dxa"/>
              <w:right w:w="108" w:type="dxa"/>
            </w:tcMar>
          </w:tcPr>
          <w:p w14:paraId="10FF4543" w14:textId="77777777" w:rsidR="005B6153" w:rsidRPr="00324DB7" w:rsidRDefault="00A63872" w:rsidP="005B6153">
            <w:pPr>
              <w:pStyle w:val="TAL"/>
            </w:pPr>
            <w:r w:rsidRPr="00324DB7">
              <w:rPr>
                <w:rFonts w:cs="Arial"/>
                <w:szCs w:val="18"/>
              </w:rPr>
              <w:t>AssociateId</w:t>
            </w:r>
          </w:p>
        </w:tc>
        <w:tc>
          <w:tcPr>
            <w:tcW w:w="635" w:type="pct"/>
            <w:shd w:val="clear" w:color="auto" w:fill="auto"/>
            <w:tcMar>
              <w:top w:w="0" w:type="dxa"/>
              <w:left w:w="28" w:type="dxa"/>
              <w:bottom w:w="0" w:type="dxa"/>
              <w:right w:w="108" w:type="dxa"/>
            </w:tcMar>
          </w:tcPr>
          <w:p w14:paraId="2C10D915" w14:textId="77777777" w:rsidR="005B6153" w:rsidRPr="00324DB7" w:rsidRDefault="005B6153" w:rsidP="005B6153">
            <w:pPr>
              <w:pStyle w:val="TAL"/>
            </w:pPr>
            <w:r w:rsidRPr="00324DB7">
              <w:t>0</w:t>
            </w:r>
            <w:r w:rsidR="00F95DF8" w:rsidRPr="00324DB7">
              <w:t>..</w:t>
            </w:r>
            <w:r w:rsidRPr="00324DB7">
              <w:t>N</w:t>
            </w:r>
          </w:p>
        </w:tc>
        <w:tc>
          <w:tcPr>
            <w:tcW w:w="2416" w:type="pct"/>
            <w:shd w:val="clear" w:color="auto" w:fill="auto"/>
            <w:tcMar>
              <w:top w:w="0" w:type="dxa"/>
              <w:left w:w="28" w:type="dxa"/>
              <w:bottom w:w="0" w:type="dxa"/>
              <w:right w:w="108" w:type="dxa"/>
            </w:tcMar>
          </w:tcPr>
          <w:p w14:paraId="1D64C7E2" w14:textId="77777777" w:rsidR="005B6153" w:rsidRPr="00324DB7" w:rsidRDefault="005B6153" w:rsidP="005B6153">
            <w:pPr>
              <w:pStyle w:val="TAL"/>
            </w:pPr>
            <w:r w:rsidRPr="00324DB7">
              <w:t xml:space="preserve">0 to N identifiers to bind the event for a specific </w:t>
            </w:r>
            <w:r w:rsidRPr="009364B4">
              <w:t>UE</w:t>
            </w:r>
            <w:r w:rsidRPr="00324DB7">
              <w:t xml:space="preserve"> or flow as defined below.</w:t>
            </w:r>
          </w:p>
        </w:tc>
      </w:tr>
      <w:tr w:rsidR="005B6153" w:rsidRPr="00324DB7" w14:paraId="34072E04" w14:textId="77777777" w:rsidTr="003C15F1">
        <w:tc>
          <w:tcPr>
            <w:tcW w:w="925" w:type="pct"/>
            <w:shd w:val="clear" w:color="auto" w:fill="auto"/>
            <w:tcMar>
              <w:top w:w="0" w:type="dxa"/>
              <w:left w:w="28" w:type="dxa"/>
              <w:bottom w:w="0" w:type="dxa"/>
              <w:right w:w="108" w:type="dxa"/>
            </w:tcMar>
          </w:tcPr>
          <w:p w14:paraId="5A2E7976" w14:textId="77777777" w:rsidR="005B6153" w:rsidRPr="00324DB7" w:rsidRDefault="005B6153" w:rsidP="005B6153">
            <w:pPr>
              <w:pStyle w:val="TAL"/>
            </w:pPr>
            <w:r w:rsidRPr="00324DB7">
              <w:t>erabReleaseInfo</w:t>
            </w:r>
          </w:p>
        </w:tc>
        <w:tc>
          <w:tcPr>
            <w:tcW w:w="1024" w:type="pct"/>
            <w:shd w:val="clear" w:color="auto" w:fill="auto"/>
            <w:tcMar>
              <w:top w:w="0" w:type="dxa"/>
              <w:left w:w="28" w:type="dxa"/>
              <w:bottom w:w="0" w:type="dxa"/>
              <w:right w:w="108" w:type="dxa"/>
            </w:tcMar>
          </w:tcPr>
          <w:p w14:paraId="43F67FE1" w14:textId="77777777" w:rsidR="005B6153" w:rsidRPr="00324DB7" w:rsidRDefault="005B6153" w:rsidP="005B6153">
            <w:pPr>
              <w:pStyle w:val="TAL"/>
            </w:pPr>
            <w:r w:rsidRPr="00324DB7">
              <w:rPr>
                <w:rFonts w:cs="Arial"/>
                <w:szCs w:val="18"/>
              </w:rPr>
              <w:t>Structure (inlined)</w:t>
            </w:r>
          </w:p>
        </w:tc>
        <w:tc>
          <w:tcPr>
            <w:tcW w:w="635" w:type="pct"/>
            <w:shd w:val="clear" w:color="auto" w:fill="auto"/>
            <w:tcMar>
              <w:top w:w="0" w:type="dxa"/>
              <w:left w:w="28" w:type="dxa"/>
              <w:bottom w:w="0" w:type="dxa"/>
              <w:right w:w="108" w:type="dxa"/>
            </w:tcMar>
          </w:tcPr>
          <w:p w14:paraId="6294B6AC" w14:textId="77777777" w:rsidR="005B6153" w:rsidRPr="00324DB7" w:rsidRDefault="005B6153" w:rsidP="005B6153">
            <w:pPr>
              <w:pStyle w:val="TAL"/>
            </w:pPr>
            <w:r w:rsidRPr="00324DB7">
              <w:t>1</w:t>
            </w:r>
          </w:p>
        </w:tc>
        <w:tc>
          <w:tcPr>
            <w:tcW w:w="2416" w:type="pct"/>
            <w:shd w:val="clear" w:color="auto" w:fill="auto"/>
            <w:tcMar>
              <w:top w:w="0" w:type="dxa"/>
              <w:left w:w="28" w:type="dxa"/>
              <w:bottom w:w="0" w:type="dxa"/>
              <w:right w:w="108" w:type="dxa"/>
            </w:tcMar>
          </w:tcPr>
          <w:p w14:paraId="7E30DFD0" w14:textId="77777777" w:rsidR="005B6153" w:rsidRPr="00324DB7" w:rsidRDefault="005B6153" w:rsidP="005B6153">
            <w:pPr>
              <w:pStyle w:val="TAL"/>
            </w:pPr>
            <w:r w:rsidRPr="00324DB7">
              <w:t xml:space="preserve">The release information for the </w:t>
            </w:r>
            <w:r w:rsidRPr="009364B4">
              <w:t>E-RAB</w:t>
            </w:r>
            <w:r w:rsidRPr="00324DB7">
              <w:t xml:space="preserve"> as defined below.</w:t>
            </w:r>
          </w:p>
        </w:tc>
      </w:tr>
      <w:tr w:rsidR="005B6153" w:rsidRPr="00324DB7" w14:paraId="0E346AEA" w14:textId="77777777" w:rsidTr="003C15F1">
        <w:tc>
          <w:tcPr>
            <w:tcW w:w="925" w:type="pct"/>
            <w:shd w:val="clear" w:color="auto" w:fill="auto"/>
            <w:tcMar>
              <w:top w:w="0" w:type="dxa"/>
              <w:left w:w="28" w:type="dxa"/>
              <w:bottom w:w="0" w:type="dxa"/>
              <w:right w:w="108" w:type="dxa"/>
            </w:tcMar>
          </w:tcPr>
          <w:p w14:paraId="127D283F" w14:textId="77777777" w:rsidR="005B6153" w:rsidRPr="00324DB7" w:rsidRDefault="005B6153" w:rsidP="005B6153">
            <w:pPr>
              <w:pStyle w:val="TAL"/>
            </w:pPr>
            <w:r w:rsidRPr="00324DB7">
              <w:t>&gt;erabId</w:t>
            </w:r>
          </w:p>
        </w:tc>
        <w:tc>
          <w:tcPr>
            <w:tcW w:w="1024" w:type="pct"/>
            <w:shd w:val="clear" w:color="auto" w:fill="auto"/>
            <w:tcMar>
              <w:top w:w="0" w:type="dxa"/>
              <w:left w:w="28" w:type="dxa"/>
              <w:bottom w:w="0" w:type="dxa"/>
              <w:right w:w="108" w:type="dxa"/>
            </w:tcMar>
          </w:tcPr>
          <w:p w14:paraId="667DB5BA" w14:textId="77777777" w:rsidR="005B6153" w:rsidRPr="00324DB7" w:rsidRDefault="005B6153" w:rsidP="005B6153">
            <w:pPr>
              <w:pStyle w:val="TAL"/>
            </w:pPr>
            <w:r w:rsidRPr="00324DB7">
              <w:t>Integer</w:t>
            </w:r>
          </w:p>
        </w:tc>
        <w:tc>
          <w:tcPr>
            <w:tcW w:w="635" w:type="pct"/>
            <w:shd w:val="clear" w:color="auto" w:fill="auto"/>
            <w:tcMar>
              <w:top w:w="0" w:type="dxa"/>
              <w:left w:w="28" w:type="dxa"/>
              <w:bottom w:w="0" w:type="dxa"/>
              <w:right w:w="108" w:type="dxa"/>
            </w:tcMar>
          </w:tcPr>
          <w:p w14:paraId="7FB18D4A" w14:textId="77777777" w:rsidR="005B6153" w:rsidRPr="00324DB7" w:rsidRDefault="005B6153" w:rsidP="005B6153">
            <w:pPr>
              <w:pStyle w:val="TAL"/>
            </w:pPr>
            <w:r w:rsidRPr="00324DB7">
              <w:t>1</w:t>
            </w:r>
          </w:p>
        </w:tc>
        <w:tc>
          <w:tcPr>
            <w:tcW w:w="2416" w:type="pct"/>
            <w:shd w:val="clear" w:color="auto" w:fill="auto"/>
            <w:tcMar>
              <w:top w:w="0" w:type="dxa"/>
              <w:left w:w="28" w:type="dxa"/>
              <w:bottom w:w="0" w:type="dxa"/>
              <w:right w:w="108" w:type="dxa"/>
            </w:tcMar>
          </w:tcPr>
          <w:p w14:paraId="59863F3A" w14:textId="6A37E816" w:rsidR="005B6153" w:rsidRPr="00324DB7" w:rsidRDefault="005B6153" w:rsidP="005B6153">
            <w:pPr>
              <w:pStyle w:val="TAL"/>
            </w:pPr>
            <w:r w:rsidRPr="00324DB7">
              <w:t xml:space="preserve">The attribute that uniquely identifies a Radio Access bearer for specific </w:t>
            </w:r>
            <w:r w:rsidRPr="009364B4">
              <w:t>UE</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A7555F" w:rsidRPr="00324DB7" w14:paraId="488B6586" w14:textId="77777777" w:rsidTr="003C15F1">
        <w:tc>
          <w:tcPr>
            <w:tcW w:w="925" w:type="pct"/>
            <w:shd w:val="clear" w:color="auto" w:fill="auto"/>
            <w:tcMar>
              <w:top w:w="0" w:type="dxa"/>
              <w:left w:w="28" w:type="dxa"/>
              <w:bottom w:w="0" w:type="dxa"/>
              <w:right w:w="108" w:type="dxa"/>
            </w:tcMar>
          </w:tcPr>
          <w:p w14:paraId="7F0D1C8C" w14:textId="30EF07EB" w:rsidR="00A7555F" w:rsidRPr="00324DB7" w:rsidRDefault="00A7555F" w:rsidP="00A7555F">
            <w:pPr>
              <w:pStyle w:val="TAL"/>
            </w:pPr>
            <w:r w:rsidRPr="00324DB7">
              <w:t>_links</w:t>
            </w:r>
          </w:p>
        </w:tc>
        <w:tc>
          <w:tcPr>
            <w:tcW w:w="1024" w:type="pct"/>
            <w:shd w:val="clear" w:color="auto" w:fill="auto"/>
            <w:tcMar>
              <w:top w:w="0" w:type="dxa"/>
              <w:left w:w="28" w:type="dxa"/>
              <w:bottom w:w="0" w:type="dxa"/>
              <w:right w:w="108" w:type="dxa"/>
            </w:tcMar>
          </w:tcPr>
          <w:p w14:paraId="350D1A06" w14:textId="5D0F8428" w:rsidR="00A7555F" w:rsidRPr="00324DB7" w:rsidRDefault="00A7555F" w:rsidP="00A7555F">
            <w:pPr>
              <w:pStyle w:val="TAL"/>
            </w:pPr>
            <w:r w:rsidRPr="00324DB7">
              <w:t>1</w:t>
            </w:r>
          </w:p>
        </w:tc>
        <w:tc>
          <w:tcPr>
            <w:tcW w:w="635" w:type="pct"/>
            <w:shd w:val="clear" w:color="auto" w:fill="auto"/>
            <w:tcMar>
              <w:top w:w="0" w:type="dxa"/>
              <w:left w:w="28" w:type="dxa"/>
              <w:bottom w:w="0" w:type="dxa"/>
              <w:right w:w="108" w:type="dxa"/>
            </w:tcMar>
          </w:tcPr>
          <w:p w14:paraId="52AC3910" w14:textId="374DDECE" w:rsidR="00A7555F" w:rsidRPr="00324DB7" w:rsidRDefault="00A7555F" w:rsidP="00A7555F">
            <w:pPr>
              <w:pStyle w:val="TAL"/>
            </w:pPr>
            <w:r w:rsidRPr="00324DB7">
              <w:t>Structure (inlined)</w:t>
            </w:r>
          </w:p>
        </w:tc>
        <w:tc>
          <w:tcPr>
            <w:tcW w:w="2416" w:type="pct"/>
            <w:shd w:val="clear" w:color="auto" w:fill="auto"/>
            <w:tcMar>
              <w:top w:w="0" w:type="dxa"/>
              <w:left w:w="28" w:type="dxa"/>
              <w:bottom w:w="0" w:type="dxa"/>
              <w:right w:w="108" w:type="dxa"/>
            </w:tcMar>
          </w:tcPr>
          <w:p w14:paraId="3415EF55" w14:textId="41694A5F" w:rsidR="00A7555F" w:rsidRPr="00324DB7" w:rsidRDefault="00A7555F" w:rsidP="00A7555F">
            <w:pPr>
              <w:pStyle w:val="TAL"/>
            </w:pPr>
            <w:r w:rsidRPr="00324DB7">
              <w:t>Links to resources related to this notification.</w:t>
            </w:r>
          </w:p>
        </w:tc>
      </w:tr>
      <w:tr w:rsidR="00A7555F" w:rsidRPr="00324DB7" w14:paraId="24C15197" w14:textId="77777777" w:rsidTr="003C15F1">
        <w:tc>
          <w:tcPr>
            <w:tcW w:w="925" w:type="pct"/>
            <w:shd w:val="clear" w:color="auto" w:fill="auto"/>
            <w:tcMar>
              <w:top w:w="0" w:type="dxa"/>
              <w:left w:w="28" w:type="dxa"/>
              <w:bottom w:w="0" w:type="dxa"/>
              <w:right w:w="108" w:type="dxa"/>
            </w:tcMar>
          </w:tcPr>
          <w:p w14:paraId="26C290C2" w14:textId="7F56E790" w:rsidR="00A7555F" w:rsidRPr="00324DB7" w:rsidRDefault="00A7555F" w:rsidP="00A7555F">
            <w:pPr>
              <w:pStyle w:val="TAL"/>
            </w:pPr>
            <w:r w:rsidRPr="00324DB7">
              <w:t>&gt;subscription</w:t>
            </w:r>
          </w:p>
        </w:tc>
        <w:tc>
          <w:tcPr>
            <w:tcW w:w="1024" w:type="pct"/>
            <w:shd w:val="clear" w:color="auto" w:fill="auto"/>
            <w:tcMar>
              <w:top w:w="0" w:type="dxa"/>
              <w:left w:w="28" w:type="dxa"/>
              <w:bottom w:w="0" w:type="dxa"/>
              <w:right w:w="108" w:type="dxa"/>
            </w:tcMar>
          </w:tcPr>
          <w:p w14:paraId="11383C78" w14:textId="43FE8356" w:rsidR="00A7555F" w:rsidRPr="00324DB7" w:rsidRDefault="00A7555F" w:rsidP="00A7555F">
            <w:pPr>
              <w:pStyle w:val="TAL"/>
            </w:pPr>
            <w:r w:rsidRPr="00324DB7">
              <w:t>1</w:t>
            </w:r>
          </w:p>
        </w:tc>
        <w:tc>
          <w:tcPr>
            <w:tcW w:w="635" w:type="pct"/>
            <w:shd w:val="clear" w:color="auto" w:fill="auto"/>
            <w:tcMar>
              <w:top w:w="0" w:type="dxa"/>
              <w:left w:w="28" w:type="dxa"/>
              <w:bottom w:w="0" w:type="dxa"/>
              <w:right w:w="108" w:type="dxa"/>
            </w:tcMar>
          </w:tcPr>
          <w:p w14:paraId="357480D7" w14:textId="1601562F" w:rsidR="00A7555F" w:rsidRPr="00324DB7" w:rsidRDefault="00A7555F" w:rsidP="00A7555F">
            <w:pPr>
              <w:pStyle w:val="TAL"/>
            </w:pPr>
            <w:r w:rsidRPr="00324DB7">
              <w:rPr>
                <w:rFonts w:cs="Arial"/>
                <w:szCs w:val="18"/>
              </w:rPr>
              <w:t>LinkType</w:t>
            </w:r>
          </w:p>
        </w:tc>
        <w:tc>
          <w:tcPr>
            <w:tcW w:w="2416" w:type="pct"/>
            <w:shd w:val="clear" w:color="auto" w:fill="auto"/>
            <w:tcMar>
              <w:top w:w="0" w:type="dxa"/>
              <w:left w:w="28" w:type="dxa"/>
              <w:bottom w:w="0" w:type="dxa"/>
              <w:right w:w="108" w:type="dxa"/>
            </w:tcMar>
          </w:tcPr>
          <w:p w14:paraId="517F8941" w14:textId="4C53F7AE" w:rsidR="00A7555F" w:rsidRPr="00324DB7" w:rsidRDefault="00A7555F" w:rsidP="00A7555F">
            <w:pPr>
              <w:pStyle w:val="TAL"/>
            </w:pPr>
            <w:r w:rsidRPr="00324DB7">
              <w:t>A link to the related subscription.</w:t>
            </w:r>
          </w:p>
        </w:tc>
      </w:tr>
    </w:tbl>
    <w:p w14:paraId="0BF65A7E" w14:textId="77777777" w:rsidR="005654CB" w:rsidRPr="00324DB7" w:rsidRDefault="005654CB" w:rsidP="005654CB"/>
    <w:p w14:paraId="04FA5231" w14:textId="77777777" w:rsidR="005654CB" w:rsidRPr="00324DB7" w:rsidRDefault="00157FA9" w:rsidP="005654CB">
      <w:pPr>
        <w:pStyle w:val="Heading3"/>
      </w:pPr>
      <w:bookmarkStart w:id="160" w:name="_Toc95469317"/>
      <w:bookmarkStart w:id="161" w:name="_Toc95817003"/>
      <w:r w:rsidRPr="00324DB7">
        <w:t>6</w:t>
      </w:r>
      <w:r w:rsidR="005654CB" w:rsidRPr="00324DB7">
        <w:t>.4.6</w:t>
      </w:r>
      <w:r w:rsidR="005654CB" w:rsidRPr="00324DB7">
        <w:tab/>
        <w:t>Type: Meas</w:t>
      </w:r>
      <w:r w:rsidR="00F0499A" w:rsidRPr="00324DB7">
        <w:t>Rep</w:t>
      </w:r>
      <w:r w:rsidR="005654CB" w:rsidRPr="00324DB7">
        <w:t>UeNotification</w:t>
      </w:r>
      <w:bookmarkEnd w:id="160"/>
      <w:bookmarkEnd w:id="161"/>
    </w:p>
    <w:p w14:paraId="122FE10B" w14:textId="77777777" w:rsidR="005654CB" w:rsidRPr="00324DB7" w:rsidRDefault="005654CB" w:rsidP="005654CB">
      <w:pPr>
        <w:rPr>
          <w:b/>
        </w:rPr>
      </w:pPr>
      <w:r w:rsidRPr="00324DB7">
        <w:t xml:space="preserve">This type represents a notification from </w:t>
      </w:r>
      <w:r w:rsidRPr="009364B4">
        <w:t>RNIS</w:t>
      </w:r>
      <w:r w:rsidRPr="00324DB7">
        <w:t xml:space="preserve"> with regards to </w:t>
      </w:r>
      <w:r w:rsidRPr="009364B4">
        <w:t>UE</w:t>
      </w:r>
      <w:r w:rsidRPr="00324DB7">
        <w:t xml:space="preserve"> measurement report.</w:t>
      </w:r>
    </w:p>
    <w:p w14:paraId="51D92229" w14:textId="77777777" w:rsidR="005654CB" w:rsidRPr="00324DB7" w:rsidRDefault="005654CB" w:rsidP="005654CB">
      <w:pPr>
        <w:rPr>
          <w:color w:val="000000"/>
        </w:rPr>
      </w:pPr>
      <w:r w:rsidRPr="00324DB7">
        <w:rPr>
          <w:color w:val="000000"/>
        </w:rPr>
        <w:t xml:space="preserve">The Notification is sent by the Radio Network Information Service to send information about the measurement report received from the </w:t>
      </w:r>
      <w:r w:rsidRPr="009364B4">
        <w:t>UE</w:t>
      </w:r>
      <w:r w:rsidRPr="00324DB7">
        <w:rPr>
          <w:color w:val="000000"/>
        </w:rPr>
        <w:t>.</w:t>
      </w:r>
    </w:p>
    <w:p w14:paraId="12005D75" w14:textId="77777777" w:rsidR="005654CB" w:rsidRPr="00324DB7" w:rsidRDefault="005654CB" w:rsidP="005654CB">
      <w:r w:rsidRPr="00324DB7">
        <w:lastRenderedPageBreak/>
        <w:t xml:space="preserve">The </w:t>
      </w:r>
      <w:r w:rsidR="00083135" w:rsidRPr="00324DB7">
        <w:t xml:space="preserve">attributes </w:t>
      </w:r>
      <w:r w:rsidRPr="00324DB7">
        <w:t>of the Meas</w:t>
      </w:r>
      <w:r w:rsidR="00F0499A" w:rsidRPr="00324DB7">
        <w:t>Rep</w:t>
      </w:r>
      <w:r w:rsidRPr="00324DB7">
        <w:t xml:space="preserve">UeNotification shall follow the indications provided in table </w:t>
      </w:r>
      <w:r w:rsidR="00157FA9" w:rsidRPr="00324DB7">
        <w:t>6</w:t>
      </w:r>
      <w:r w:rsidRPr="00324DB7">
        <w:t>.4.6-1</w:t>
      </w:r>
      <w:r w:rsidR="0062468C" w:rsidRPr="00324DB7">
        <w:t>.</w:t>
      </w:r>
    </w:p>
    <w:p w14:paraId="330E0DD3" w14:textId="77777777" w:rsidR="005654CB" w:rsidRPr="00324DB7" w:rsidRDefault="005654CB" w:rsidP="005654CB">
      <w:pPr>
        <w:pStyle w:val="TH"/>
      </w:pPr>
      <w:r w:rsidRPr="00324DB7">
        <w:t xml:space="preserve">Table </w:t>
      </w:r>
      <w:r w:rsidR="00157FA9" w:rsidRPr="00324DB7">
        <w:t>6</w:t>
      </w:r>
      <w:r w:rsidRPr="00324DB7">
        <w:t>.4.6-1</w:t>
      </w:r>
      <w:r w:rsidR="004F1495" w:rsidRPr="00324DB7">
        <w:t>:</w:t>
      </w:r>
      <w:r w:rsidRPr="00324DB7">
        <w:t xml:space="preserve"> </w:t>
      </w:r>
      <w:r w:rsidR="00083135" w:rsidRPr="00324DB7">
        <w:t xml:space="preserve">Attributes </w:t>
      </w:r>
      <w:r w:rsidRPr="00324DB7">
        <w:t>of the Meas</w:t>
      </w:r>
      <w:r w:rsidR="00F0499A" w:rsidRPr="00324DB7">
        <w:t>Rep</w:t>
      </w:r>
      <w:r w:rsidRPr="00324DB7">
        <w:t>UeNotification</w:t>
      </w:r>
    </w:p>
    <w:tbl>
      <w:tblPr>
        <w:tblW w:w="51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24"/>
        <w:gridCol w:w="2019"/>
        <w:gridCol w:w="1291"/>
        <w:gridCol w:w="4724"/>
      </w:tblGrid>
      <w:tr w:rsidR="005654CB" w:rsidRPr="00324DB7" w14:paraId="69BBBC55" w14:textId="77777777" w:rsidTr="00486BD4">
        <w:trPr>
          <w:cantSplit/>
          <w:tblHeader/>
          <w:jc w:val="center"/>
        </w:trPr>
        <w:tc>
          <w:tcPr>
            <w:tcW w:w="925" w:type="pct"/>
            <w:shd w:val="clear" w:color="auto" w:fill="C0C0C0"/>
            <w:tcMar>
              <w:top w:w="0" w:type="dxa"/>
              <w:left w:w="28" w:type="dxa"/>
              <w:bottom w:w="0" w:type="dxa"/>
              <w:right w:w="108" w:type="dxa"/>
            </w:tcMar>
          </w:tcPr>
          <w:p w14:paraId="3D351398" w14:textId="77777777" w:rsidR="005654CB" w:rsidRPr="00324DB7" w:rsidRDefault="00083135" w:rsidP="00486BD4">
            <w:pPr>
              <w:pStyle w:val="TAH"/>
              <w:keepNext w:val="0"/>
              <w:keepLines w:val="0"/>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383D940C" w14:textId="77777777" w:rsidR="005654CB" w:rsidRPr="00324DB7" w:rsidRDefault="00596787" w:rsidP="00486BD4">
            <w:pPr>
              <w:pStyle w:val="TAH"/>
              <w:keepNext w:val="0"/>
              <w:keepLines w:val="0"/>
            </w:pPr>
            <w:r w:rsidRPr="00324DB7">
              <w:t>Data t</w:t>
            </w:r>
            <w:r w:rsidR="005654CB" w:rsidRPr="00324DB7">
              <w:t>ype</w:t>
            </w:r>
          </w:p>
        </w:tc>
        <w:tc>
          <w:tcPr>
            <w:tcW w:w="655" w:type="pct"/>
            <w:shd w:val="clear" w:color="auto" w:fill="C0C0C0"/>
            <w:tcMar>
              <w:top w:w="0" w:type="dxa"/>
              <w:left w:w="28" w:type="dxa"/>
              <w:bottom w:w="0" w:type="dxa"/>
              <w:right w:w="108" w:type="dxa"/>
            </w:tcMar>
          </w:tcPr>
          <w:p w14:paraId="2D65646E" w14:textId="77777777" w:rsidR="005654CB" w:rsidRPr="00324DB7" w:rsidRDefault="005654CB" w:rsidP="00486BD4">
            <w:pPr>
              <w:pStyle w:val="TAH"/>
              <w:keepNext w:val="0"/>
              <w:keepLines w:val="0"/>
            </w:pPr>
            <w:r w:rsidRPr="00324DB7">
              <w:t>Cardinality</w:t>
            </w:r>
          </w:p>
        </w:tc>
        <w:tc>
          <w:tcPr>
            <w:tcW w:w="2396" w:type="pct"/>
            <w:shd w:val="clear" w:color="auto" w:fill="C0C0C0"/>
            <w:tcMar>
              <w:top w:w="0" w:type="dxa"/>
              <w:left w:w="28" w:type="dxa"/>
              <w:bottom w:w="0" w:type="dxa"/>
              <w:right w:w="108" w:type="dxa"/>
            </w:tcMar>
          </w:tcPr>
          <w:p w14:paraId="25CAA229" w14:textId="77777777" w:rsidR="005654CB" w:rsidRPr="00324DB7" w:rsidRDefault="005654CB" w:rsidP="00486BD4">
            <w:pPr>
              <w:pStyle w:val="TAH"/>
              <w:keepNext w:val="0"/>
              <w:keepLines w:val="0"/>
            </w:pPr>
            <w:r w:rsidRPr="00324DB7">
              <w:t>Description</w:t>
            </w:r>
          </w:p>
        </w:tc>
      </w:tr>
      <w:tr w:rsidR="00574F13" w:rsidRPr="00324DB7" w14:paraId="70F36EE2" w14:textId="77777777" w:rsidTr="00486BD4">
        <w:trPr>
          <w:cantSplit/>
          <w:jc w:val="center"/>
        </w:trPr>
        <w:tc>
          <w:tcPr>
            <w:tcW w:w="925" w:type="pct"/>
            <w:tcMar>
              <w:top w:w="0" w:type="dxa"/>
              <w:left w:w="28" w:type="dxa"/>
              <w:bottom w:w="0" w:type="dxa"/>
              <w:right w:w="108" w:type="dxa"/>
            </w:tcMar>
          </w:tcPr>
          <w:p w14:paraId="6EFCD120" w14:textId="5ACFA695" w:rsidR="00574F13" w:rsidRPr="00324DB7" w:rsidRDefault="00574F13" w:rsidP="00574F13">
            <w:pPr>
              <w:pStyle w:val="TAL"/>
              <w:keepNext w:val="0"/>
              <w:keepLines w:val="0"/>
            </w:pPr>
            <w:r w:rsidRPr="00324DB7">
              <w:t>notificationType</w:t>
            </w:r>
          </w:p>
        </w:tc>
        <w:tc>
          <w:tcPr>
            <w:tcW w:w="1024" w:type="pct"/>
            <w:tcMar>
              <w:top w:w="0" w:type="dxa"/>
              <w:left w:w="28" w:type="dxa"/>
              <w:bottom w:w="0" w:type="dxa"/>
              <w:right w:w="108" w:type="dxa"/>
            </w:tcMar>
          </w:tcPr>
          <w:p w14:paraId="73EFBDC5" w14:textId="6B367CB7" w:rsidR="00574F13" w:rsidRPr="00324DB7" w:rsidRDefault="00574F13" w:rsidP="00574F13">
            <w:pPr>
              <w:pStyle w:val="TAL"/>
              <w:keepNext w:val="0"/>
              <w:keepLines w:val="0"/>
            </w:pPr>
            <w:r w:rsidRPr="00324DB7">
              <w:t>String</w:t>
            </w:r>
          </w:p>
        </w:tc>
        <w:tc>
          <w:tcPr>
            <w:tcW w:w="655" w:type="pct"/>
            <w:tcMar>
              <w:top w:w="0" w:type="dxa"/>
              <w:left w:w="28" w:type="dxa"/>
              <w:bottom w:w="0" w:type="dxa"/>
              <w:right w:w="108" w:type="dxa"/>
            </w:tcMar>
          </w:tcPr>
          <w:p w14:paraId="4F50263A" w14:textId="245B6979" w:rsidR="00574F13" w:rsidRPr="00324DB7" w:rsidRDefault="00574F13" w:rsidP="00574F13">
            <w:pPr>
              <w:pStyle w:val="TAL"/>
              <w:keepNext w:val="0"/>
              <w:keepLines w:val="0"/>
            </w:pPr>
            <w:r w:rsidRPr="00324DB7">
              <w:t>1</w:t>
            </w:r>
          </w:p>
        </w:tc>
        <w:tc>
          <w:tcPr>
            <w:tcW w:w="2396" w:type="pct"/>
            <w:tcMar>
              <w:top w:w="0" w:type="dxa"/>
              <w:left w:w="28" w:type="dxa"/>
              <w:bottom w:w="0" w:type="dxa"/>
              <w:right w:w="108" w:type="dxa"/>
            </w:tcMar>
          </w:tcPr>
          <w:p w14:paraId="50D75C0E" w14:textId="6CED32A3" w:rsidR="00574F13" w:rsidRPr="00324DB7" w:rsidRDefault="00574F13" w:rsidP="00574F13">
            <w:pPr>
              <w:pStyle w:val="TAL"/>
              <w:keepNext w:val="0"/>
              <w:keepLines w:val="0"/>
            </w:pPr>
            <w:r w:rsidRPr="00324DB7">
              <w:t xml:space="preserve">Shall be set to </w:t>
            </w:r>
            <w:r w:rsidR="00AD4375" w:rsidRPr="00324DB7">
              <w:t>"</w:t>
            </w:r>
            <w:r w:rsidRPr="00324DB7">
              <w:t>MeasRepUeNotification</w:t>
            </w:r>
            <w:r w:rsidR="00AD4375" w:rsidRPr="00324DB7">
              <w:t>"</w:t>
            </w:r>
            <w:r w:rsidRPr="00324DB7">
              <w:t>.</w:t>
            </w:r>
          </w:p>
        </w:tc>
      </w:tr>
      <w:tr w:rsidR="005654CB" w:rsidRPr="00324DB7" w14:paraId="0FD09D84" w14:textId="77777777" w:rsidTr="00486BD4">
        <w:trPr>
          <w:cantSplit/>
          <w:jc w:val="center"/>
        </w:trPr>
        <w:tc>
          <w:tcPr>
            <w:tcW w:w="925" w:type="pct"/>
            <w:tcMar>
              <w:top w:w="0" w:type="dxa"/>
              <w:left w:w="28" w:type="dxa"/>
              <w:bottom w:w="0" w:type="dxa"/>
              <w:right w:w="108" w:type="dxa"/>
            </w:tcMar>
          </w:tcPr>
          <w:p w14:paraId="623506FB" w14:textId="77777777" w:rsidR="005654CB" w:rsidRPr="00324DB7" w:rsidRDefault="005654CB" w:rsidP="00486BD4">
            <w:pPr>
              <w:pStyle w:val="TAL"/>
              <w:keepNext w:val="0"/>
              <w:keepLines w:val="0"/>
            </w:pPr>
            <w:r w:rsidRPr="00324DB7">
              <w:t>timeStamp</w:t>
            </w:r>
          </w:p>
        </w:tc>
        <w:tc>
          <w:tcPr>
            <w:tcW w:w="1024" w:type="pct"/>
            <w:tcMar>
              <w:top w:w="0" w:type="dxa"/>
              <w:left w:w="28" w:type="dxa"/>
              <w:bottom w:w="0" w:type="dxa"/>
              <w:right w:w="108" w:type="dxa"/>
            </w:tcMar>
          </w:tcPr>
          <w:p w14:paraId="2759BFEC" w14:textId="77777777" w:rsidR="005654CB" w:rsidRPr="00324DB7" w:rsidRDefault="005654CB" w:rsidP="00486BD4">
            <w:pPr>
              <w:pStyle w:val="TAL"/>
              <w:keepNext w:val="0"/>
              <w:keepLines w:val="0"/>
            </w:pPr>
            <w:r w:rsidRPr="00324DB7">
              <w:t>TimeStamp</w:t>
            </w:r>
          </w:p>
        </w:tc>
        <w:tc>
          <w:tcPr>
            <w:tcW w:w="655" w:type="pct"/>
            <w:tcMar>
              <w:top w:w="0" w:type="dxa"/>
              <w:left w:w="28" w:type="dxa"/>
              <w:bottom w:w="0" w:type="dxa"/>
              <w:right w:w="108" w:type="dxa"/>
            </w:tcMar>
          </w:tcPr>
          <w:p w14:paraId="39249A6D" w14:textId="77777777" w:rsidR="005654CB" w:rsidRPr="00324DB7" w:rsidRDefault="005654CB" w:rsidP="00486BD4">
            <w:pPr>
              <w:pStyle w:val="TAL"/>
              <w:keepNext w:val="0"/>
              <w:keepLines w:val="0"/>
            </w:pPr>
            <w:r w:rsidRPr="00324DB7">
              <w:t>0</w:t>
            </w:r>
            <w:r w:rsidR="00F95DF8" w:rsidRPr="00324DB7">
              <w:t>..</w:t>
            </w:r>
            <w:r w:rsidRPr="00324DB7">
              <w:t>1</w:t>
            </w:r>
          </w:p>
        </w:tc>
        <w:tc>
          <w:tcPr>
            <w:tcW w:w="2396" w:type="pct"/>
            <w:tcMar>
              <w:top w:w="0" w:type="dxa"/>
              <w:left w:w="28" w:type="dxa"/>
              <w:bottom w:w="0" w:type="dxa"/>
              <w:right w:w="108" w:type="dxa"/>
            </w:tcMar>
          </w:tcPr>
          <w:p w14:paraId="4C450B55" w14:textId="77777777" w:rsidR="005654CB" w:rsidRPr="00324DB7" w:rsidRDefault="005654CB" w:rsidP="00486BD4">
            <w:pPr>
              <w:pStyle w:val="TAL"/>
              <w:keepNext w:val="0"/>
              <w:keepLines w:val="0"/>
            </w:pPr>
            <w:r w:rsidRPr="00324DB7">
              <w:t>Time stamp</w:t>
            </w:r>
            <w:r w:rsidR="003C15F1" w:rsidRPr="00324DB7">
              <w:t>.</w:t>
            </w:r>
          </w:p>
        </w:tc>
      </w:tr>
      <w:tr w:rsidR="00596787" w:rsidRPr="00324DB7" w:rsidDel="005C7007" w14:paraId="1404DEB2" w14:textId="77777777" w:rsidTr="00486BD4">
        <w:trPr>
          <w:cantSplit/>
          <w:jc w:val="center"/>
        </w:trPr>
        <w:tc>
          <w:tcPr>
            <w:tcW w:w="925" w:type="pct"/>
            <w:tcMar>
              <w:top w:w="0" w:type="dxa"/>
              <w:left w:w="28" w:type="dxa"/>
              <w:bottom w:w="0" w:type="dxa"/>
              <w:right w:w="108" w:type="dxa"/>
            </w:tcMar>
          </w:tcPr>
          <w:p w14:paraId="51377811" w14:textId="77777777" w:rsidR="00596787" w:rsidRPr="00324DB7" w:rsidDel="005C7007" w:rsidRDefault="00596787" w:rsidP="00486BD4">
            <w:pPr>
              <w:pStyle w:val="TAL"/>
              <w:keepNext w:val="0"/>
              <w:keepLines w:val="0"/>
            </w:pPr>
            <w:r w:rsidRPr="009364B4">
              <w:t>ecgi</w:t>
            </w:r>
          </w:p>
        </w:tc>
        <w:tc>
          <w:tcPr>
            <w:tcW w:w="1024" w:type="pct"/>
            <w:shd w:val="clear" w:color="auto" w:fill="auto"/>
            <w:tcMar>
              <w:top w:w="0" w:type="dxa"/>
              <w:left w:w="28" w:type="dxa"/>
              <w:bottom w:w="0" w:type="dxa"/>
              <w:right w:w="108" w:type="dxa"/>
            </w:tcMar>
          </w:tcPr>
          <w:p w14:paraId="5805F6F8" w14:textId="2B81416A" w:rsidR="00596787" w:rsidRPr="00324DB7" w:rsidDel="005C7007" w:rsidRDefault="00F02E46" w:rsidP="00486BD4">
            <w:pPr>
              <w:pStyle w:val="TAL"/>
              <w:keepNext w:val="0"/>
              <w:keepLines w:val="0"/>
            </w:pPr>
            <w:r w:rsidRPr="009364B4">
              <w:rPr>
                <w:rFonts w:cs="Arial"/>
                <w:szCs w:val="18"/>
              </w:rPr>
              <w:t>Ecgi</w:t>
            </w:r>
          </w:p>
        </w:tc>
        <w:tc>
          <w:tcPr>
            <w:tcW w:w="655" w:type="pct"/>
            <w:tcMar>
              <w:top w:w="0" w:type="dxa"/>
              <w:left w:w="28" w:type="dxa"/>
              <w:bottom w:w="0" w:type="dxa"/>
              <w:right w:w="108" w:type="dxa"/>
            </w:tcMar>
          </w:tcPr>
          <w:p w14:paraId="77E07D47" w14:textId="77777777" w:rsidR="00596787" w:rsidRPr="00324DB7" w:rsidDel="005C7007" w:rsidRDefault="00596787" w:rsidP="00486BD4">
            <w:pPr>
              <w:pStyle w:val="TAL"/>
              <w:keepNext w:val="0"/>
              <w:keepLines w:val="0"/>
            </w:pPr>
            <w:r w:rsidRPr="00324DB7">
              <w:t>1</w:t>
            </w:r>
          </w:p>
        </w:tc>
        <w:tc>
          <w:tcPr>
            <w:tcW w:w="2396" w:type="pct"/>
            <w:tcMar>
              <w:top w:w="0" w:type="dxa"/>
              <w:left w:w="28" w:type="dxa"/>
              <w:bottom w:w="0" w:type="dxa"/>
              <w:right w:w="108" w:type="dxa"/>
            </w:tcMar>
          </w:tcPr>
          <w:p w14:paraId="7A33104A" w14:textId="1B251A37" w:rsidR="00596787" w:rsidRPr="00324DB7" w:rsidDel="005C7007" w:rsidRDefault="00596787" w:rsidP="00486BD4">
            <w:pPr>
              <w:pStyle w:val="TAL"/>
              <w:keepNext w:val="0"/>
              <w:keepLines w:val="0"/>
            </w:pPr>
            <w:r w:rsidRPr="009364B4">
              <w:t>E-UTRAN</w:t>
            </w:r>
            <w:r w:rsidRPr="00324DB7">
              <w:t xml:space="preserve"> </w:t>
            </w:r>
            <w:r w:rsidR="004021D6" w:rsidRPr="00324DB7">
              <w:t xml:space="preserve">Cell </w:t>
            </w:r>
            <w:r w:rsidRPr="00324DB7">
              <w:t xml:space="preserve">Global Identifier of the Primary serving Cell (PCell), as defined in </w:t>
            </w:r>
            <w:r w:rsidRPr="009364B4">
              <w:t>ETSI TS 136 331 [</w:t>
            </w:r>
            <w:r w:rsidRPr="009364B4">
              <w:fldChar w:fldCharType="begin"/>
            </w:r>
            <w:r w:rsidRPr="009364B4">
              <w:instrText xml:space="preserve">REF REF_TS136331 \h </w:instrText>
            </w:r>
            <w:r w:rsidRPr="009364B4">
              <w:fldChar w:fldCharType="separate"/>
            </w:r>
            <w:r w:rsidR="00746B25" w:rsidRPr="009364B4">
              <w:t>i.7</w:t>
            </w:r>
            <w:r w:rsidRPr="009364B4">
              <w:fldChar w:fldCharType="end"/>
            </w:r>
            <w:r w:rsidRPr="009364B4">
              <w:t>]</w:t>
            </w:r>
            <w:r w:rsidRPr="00324DB7">
              <w:t>.</w:t>
            </w:r>
          </w:p>
        </w:tc>
      </w:tr>
      <w:tr w:rsidR="005B6153" w:rsidRPr="00324DB7" w14:paraId="37DBC728" w14:textId="77777777" w:rsidTr="00486BD4">
        <w:trPr>
          <w:cantSplit/>
          <w:jc w:val="center"/>
        </w:trPr>
        <w:tc>
          <w:tcPr>
            <w:tcW w:w="925" w:type="pct"/>
            <w:shd w:val="clear" w:color="auto" w:fill="auto"/>
            <w:tcMar>
              <w:top w:w="0" w:type="dxa"/>
              <w:left w:w="28" w:type="dxa"/>
              <w:bottom w:w="0" w:type="dxa"/>
              <w:right w:w="108" w:type="dxa"/>
            </w:tcMar>
          </w:tcPr>
          <w:p w14:paraId="56611929" w14:textId="77777777" w:rsidR="005B6153" w:rsidRPr="00324DB7" w:rsidDel="005C7007" w:rsidRDefault="005B6153" w:rsidP="00486BD4">
            <w:pPr>
              <w:pStyle w:val="TAL"/>
              <w:keepNext w:val="0"/>
              <w:keepLines w:val="0"/>
            </w:pPr>
            <w:r w:rsidRPr="00324DB7">
              <w:t>associateId</w:t>
            </w:r>
          </w:p>
        </w:tc>
        <w:tc>
          <w:tcPr>
            <w:tcW w:w="1024" w:type="pct"/>
            <w:shd w:val="clear" w:color="auto" w:fill="auto"/>
            <w:tcMar>
              <w:top w:w="0" w:type="dxa"/>
              <w:left w:w="28" w:type="dxa"/>
              <w:bottom w:w="0" w:type="dxa"/>
              <w:right w:w="108" w:type="dxa"/>
            </w:tcMar>
          </w:tcPr>
          <w:p w14:paraId="660F0B31" w14:textId="77777777" w:rsidR="005B6153" w:rsidRPr="00324DB7" w:rsidDel="005C7007" w:rsidRDefault="00A63872" w:rsidP="00486BD4">
            <w:pPr>
              <w:pStyle w:val="TAL"/>
              <w:keepNext w:val="0"/>
              <w:keepLines w:val="0"/>
            </w:pPr>
            <w:r w:rsidRPr="00324DB7">
              <w:rPr>
                <w:rFonts w:cs="Arial"/>
                <w:szCs w:val="18"/>
              </w:rPr>
              <w:t>AssociateId</w:t>
            </w:r>
          </w:p>
        </w:tc>
        <w:tc>
          <w:tcPr>
            <w:tcW w:w="655" w:type="pct"/>
            <w:shd w:val="clear" w:color="auto" w:fill="auto"/>
            <w:tcMar>
              <w:top w:w="0" w:type="dxa"/>
              <w:left w:w="28" w:type="dxa"/>
              <w:bottom w:w="0" w:type="dxa"/>
              <w:right w:w="108" w:type="dxa"/>
            </w:tcMar>
          </w:tcPr>
          <w:p w14:paraId="6A2D33B6" w14:textId="77777777" w:rsidR="005B6153" w:rsidRPr="00324DB7" w:rsidDel="005C7007" w:rsidRDefault="005B6153" w:rsidP="00486BD4">
            <w:pPr>
              <w:pStyle w:val="TAL"/>
              <w:keepNext w:val="0"/>
              <w:keepLines w:val="0"/>
            </w:pPr>
            <w:r w:rsidRPr="00324DB7">
              <w:t>0</w:t>
            </w:r>
            <w:r w:rsidR="00F95DF8" w:rsidRPr="00324DB7">
              <w:t>..</w:t>
            </w:r>
            <w:r w:rsidRPr="00324DB7">
              <w:t>N</w:t>
            </w:r>
          </w:p>
        </w:tc>
        <w:tc>
          <w:tcPr>
            <w:tcW w:w="2396" w:type="pct"/>
            <w:shd w:val="clear" w:color="auto" w:fill="auto"/>
            <w:tcMar>
              <w:top w:w="0" w:type="dxa"/>
              <w:left w:w="28" w:type="dxa"/>
              <w:bottom w:w="0" w:type="dxa"/>
              <w:right w:w="108" w:type="dxa"/>
            </w:tcMar>
          </w:tcPr>
          <w:p w14:paraId="6325AFF2" w14:textId="77777777" w:rsidR="005B6153" w:rsidRPr="00324DB7" w:rsidDel="005C7007" w:rsidRDefault="005B6153" w:rsidP="00486BD4">
            <w:pPr>
              <w:pStyle w:val="TAL"/>
              <w:keepNext w:val="0"/>
              <w:keepLines w:val="0"/>
            </w:pPr>
            <w:r w:rsidRPr="00324DB7">
              <w:t xml:space="preserve">0 to N identifiers to associate the event for a specific </w:t>
            </w:r>
            <w:r w:rsidRPr="009364B4">
              <w:t>UE</w:t>
            </w:r>
            <w:r w:rsidRPr="00324DB7">
              <w:t xml:space="preserve"> or flow.</w:t>
            </w:r>
          </w:p>
        </w:tc>
      </w:tr>
      <w:tr w:rsidR="005B6153" w:rsidRPr="00324DB7" w14:paraId="1D2A78B5" w14:textId="77777777" w:rsidTr="00486BD4">
        <w:trPr>
          <w:cantSplit/>
          <w:jc w:val="center"/>
        </w:trPr>
        <w:tc>
          <w:tcPr>
            <w:tcW w:w="925" w:type="pct"/>
            <w:shd w:val="clear" w:color="auto" w:fill="auto"/>
            <w:tcMar>
              <w:top w:w="0" w:type="dxa"/>
              <w:left w:w="28" w:type="dxa"/>
              <w:bottom w:w="0" w:type="dxa"/>
              <w:right w:w="108" w:type="dxa"/>
            </w:tcMar>
          </w:tcPr>
          <w:p w14:paraId="0574271F" w14:textId="77777777" w:rsidR="005B6153" w:rsidRPr="00324DB7" w:rsidRDefault="005B6153" w:rsidP="00486BD4">
            <w:pPr>
              <w:pStyle w:val="TAL"/>
              <w:keepNext w:val="0"/>
              <w:keepLines w:val="0"/>
            </w:pPr>
            <w:r w:rsidRPr="009364B4">
              <w:t>rsrp</w:t>
            </w:r>
          </w:p>
        </w:tc>
        <w:tc>
          <w:tcPr>
            <w:tcW w:w="1024" w:type="pct"/>
            <w:shd w:val="clear" w:color="auto" w:fill="auto"/>
            <w:tcMar>
              <w:top w:w="0" w:type="dxa"/>
              <w:left w:w="28" w:type="dxa"/>
              <w:bottom w:w="0" w:type="dxa"/>
              <w:right w:w="108" w:type="dxa"/>
            </w:tcMar>
          </w:tcPr>
          <w:p w14:paraId="540D7EB7" w14:textId="77777777" w:rsidR="005B6153" w:rsidRPr="00324DB7" w:rsidRDefault="003773DE" w:rsidP="00486BD4">
            <w:pPr>
              <w:pStyle w:val="TAL"/>
              <w:keepNext w:val="0"/>
              <w:keepLines w:val="0"/>
            </w:pPr>
            <w:r w:rsidRPr="00324DB7">
              <w:t>Uint8</w:t>
            </w:r>
          </w:p>
        </w:tc>
        <w:tc>
          <w:tcPr>
            <w:tcW w:w="655" w:type="pct"/>
            <w:shd w:val="clear" w:color="auto" w:fill="auto"/>
            <w:tcMar>
              <w:top w:w="0" w:type="dxa"/>
              <w:left w:w="28" w:type="dxa"/>
              <w:bottom w:w="0" w:type="dxa"/>
              <w:right w:w="108" w:type="dxa"/>
            </w:tcMar>
          </w:tcPr>
          <w:p w14:paraId="24C32400" w14:textId="77777777" w:rsidR="005B6153" w:rsidRPr="00324DB7" w:rsidRDefault="005B6153" w:rsidP="00486BD4">
            <w:pPr>
              <w:pStyle w:val="TAL"/>
              <w:keepNext w:val="0"/>
              <w:keepLines w:val="0"/>
            </w:pPr>
            <w:r w:rsidRPr="00324DB7">
              <w:t>1</w:t>
            </w:r>
          </w:p>
        </w:tc>
        <w:tc>
          <w:tcPr>
            <w:tcW w:w="2396" w:type="pct"/>
            <w:shd w:val="clear" w:color="auto" w:fill="auto"/>
            <w:tcMar>
              <w:top w:w="0" w:type="dxa"/>
              <w:left w:w="28" w:type="dxa"/>
              <w:bottom w:w="0" w:type="dxa"/>
              <w:right w:w="108" w:type="dxa"/>
            </w:tcMar>
          </w:tcPr>
          <w:p w14:paraId="6D48CE97" w14:textId="4BE153A9" w:rsidR="005B6153" w:rsidRPr="00324DB7" w:rsidRDefault="005B6153" w:rsidP="00486BD4">
            <w:pPr>
              <w:pStyle w:val="TAL"/>
              <w:keepNext w:val="0"/>
              <w:keepLines w:val="0"/>
            </w:pPr>
            <w:r w:rsidRPr="00324DB7">
              <w:t xml:space="preserve">Reference Signal Received Power as defined in </w:t>
            </w:r>
            <w:r w:rsidRPr="009364B4">
              <w:t>ETSI TS 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6B6C5C" w:rsidRPr="00324DB7" w14:paraId="3D8843C4" w14:textId="77777777" w:rsidTr="00486BD4">
        <w:trPr>
          <w:cantSplit/>
          <w:jc w:val="center"/>
        </w:trPr>
        <w:tc>
          <w:tcPr>
            <w:tcW w:w="925" w:type="pct"/>
            <w:shd w:val="clear" w:color="auto" w:fill="auto"/>
            <w:tcMar>
              <w:top w:w="0" w:type="dxa"/>
              <w:left w:w="28" w:type="dxa"/>
              <w:bottom w:w="0" w:type="dxa"/>
              <w:right w:w="108" w:type="dxa"/>
            </w:tcMar>
          </w:tcPr>
          <w:p w14:paraId="0F2E37FA" w14:textId="03AC2490" w:rsidR="006B6C5C" w:rsidRPr="00324DB7" w:rsidRDefault="006B6C5C" w:rsidP="006B6C5C">
            <w:pPr>
              <w:pStyle w:val="TAL"/>
              <w:keepNext w:val="0"/>
              <w:keepLines w:val="0"/>
            </w:pPr>
            <w:r w:rsidRPr="00324DB7">
              <w:t>rsrpEx</w:t>
            </w:r>
          </w:p>
        </w:tc>
        <w:tc>
          <w:tcPr>
            <w:tcW w:w="1024" w:type="pct"/>
            <w:shd w:val="clear" w:color="auto" w:fill="auto"/>
            <w:tcMar>
              <w:top w:w="0" w:type="dxa"/>
              <w:left w:w="28" w:type="dxa"/>
              <w:bottom w:w="0" w:type="dxa"/>
              <w:right w:w="108" w:type="dxa"/>
            </w:tcMar>
          </w:tcPr>
          <w:p w14:paraId="7B26304F" w14:textId="7E034A40" w:rsidR="006B6C5C" w:rsidRPr="00324DB7" w:rsidRDefault="006B6C5C" w:rsidP="006B6C5C">
            <w:pPr>
              <w:pStyle w:val="TAL"/>
              <w:keepNext w:val="0"/>
              <w:keepLines w:val="0"/>
            </w:pPr>
            <w:r w:rsidRPr="00324DB7">
              <w:t>Uint8</w:t>
            </w:r>
          </w:p>
        </w:tc>
        <w:tc>
          <w:tcPr>
            <w:tcW w:w="655" w:type="pct"/>
            <w:shd w:val="clear" w:color="auto" w:fill="auto"/>
            <w:tcMar>
              <w:top w:w="0" w:type="dxa"/>
              <w:left w:w="28" w:type="dxa"/>
              <w:bottom w:w="0" w:type="dxa"/>
              <w:right w:w="108" w:type="dxa"/>
            </w:tcMar>
          </w:tcPr>
          <w:p w14:paraId="03183346" w14:textId="5F448451" w:rsidR="006B6C5C" w:rsidRPr="00324DB7" w:rsidRDefault="006B6C5C" w:rsidP="006B6C5C">
            <w:pPr>
              <w:pStyle w:val="TAL"/>
              <w:keepNext w:val="0"/>
              <w:keepLines w:val="0"/>
            </w:pPr>
            <w:r w:rsidRPr="00324DB7">
              <w:t>0..1</w:t>
            </w:r>
          </w:p>
        </w:tc>
        <w:tc>
          <w:tcPr>
            <w:tcW w:w="2396" w:type="pct"/>
            <w:shd w:val="clear" w:color="auto" w:fill="auto"/>
            <w:tcMar>
              <w:top w:w="0" w:type="dxa"/>
              <w:left w:w="28" w:type="dxa"/>
              <w:bottom w:w="0" w:type="dxa"/>
              <w:right w:w="108" w:type="dxa"/>
            </w:tcMar>
          </w:tcPr>
          <w:p w14:paraId="5273BF8C" w14:textId="0A2BC95A" w:rsidR="006B6C5C" w:rsidRPr="00324DB7" w:rsidRDefault="006B6C5C" w:rsidP="006B6C5C">
            <w:pPr>
              <w:pStyle w:val="TAL"/>
              <w:keepNext w:val="0"/>
              <w:keepLines w:val="0"/>
            </w:pPr>
            <w:r w:rsidRPr="00324DB7">
              <w:t xml:space="preserve">Extended Reference Signal Received Power, with value mapping defined in </w:t>
            </w:r>
            <w:r w:rsidRPr="009364B4">
              <w:t>ETSI TS 136 133</w:t>
            </w:r>
            <w:r w:rsidR="0054138E" w:rsidRPr="009364B4">
              <w:t xml:space="preserve">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5B6153" w:rsidRPr="00324DB7" w14:paraId="0971055B" w14:textId="77777777" w:rsidTr="00486BD4">
        <w:trPr>
          <w:cantSplit/>
          <w:jc w:val="center"/>
        </w:trPr>
        <w:tc>
          <w:tcPr>
            <w:tcW w:w="925" w:type="pct"/>
            <w:shd w:val="clear" w:color="auto" w:fill="auto"/>
            <w:tcMar>
              <w:top w:w="0" w:type="dxa"/>
              <w:left w:w="28" w:type="dxa"/>
              <w:bottom w:w="0" w:type="dxa"/>
              <w:right w:w="108" w:type="dxa"/>
            </w:tcMar>
          </w:tcPr>
          <w:p w14:paraId="0165895B" w14:textId="77777777" w:rsidR="005B6153" w:rsidRPr="00324DB7" w:rsidRDefault="005B6153" w:rsidP="00486BD4">
            <w:pPr>
              <w:pStyle w:val="TAL"/>
              <w:keepNext w:val="0"/>
              <w:keepLines w:val="0"/>
            </w:pPr>
            <w:r w:rsidRPr="009364B4">
              <w:t>rsrq</w:t>
            </w:r>
          </w:p>
        </w:tc>
        <w:tc>
          <w:tcPr>
            <w:tcW w:w="1024" w:type="pct"/>
            <w:shd w:val="clear" w:color="auto" w:fill="auto"/>
            <w:tcMar>
              <w:top w:w="0" w:type="dxa"/>
              <w:left w:w="28" w:type="dxa"/>
              <w:bottom w:w="0" w:type="dxa"/>
              <w:right w:w="108" w:type="dxa"/>
            </w:tcMar>
          </w:tcPr>
          <w:p w14:paraId="2F53141E" w14:textId="77777777" w:rsidR="005B6153" w:rsidRPr="00324DB7" w:rsidRDefault="003773DE" w:rsidP="00486BD4">
            <w:pPr>
              <w:pStyle w:val="TAL"/>
              <w:keepNext w:val="0"/>
              <w:keepLines w:val="0"/>
            </w:pPr>
            <w:r w:rsidRPr="00324DB7">
              <w:t>Uint8</w:t>
            </w:r>
          </w:p>
        </w:tc>
        <w:tc>
          <w:tcPr>
            <w:tcW w:w="655" w:type="pct"/>
            <w:shd w:val="clear" w:color="auto" w:fill="auto"/>
            <w:tcMar>
              <w:top w:w="0" w:type="dxa"/>
              <w:left w:w="28" w:type="dxa"/>
              <w:bottom w:w="0" w:type="dxa"/>
              <w:right w:w="108" w:type="dxa"/>
            </w:tcMar>
          </w:tcPr>
          <w:p w14:paraId="2137953F" w14:textId="77777777" w:rsidR="005B6153" w:rsidRPr="00324DB7" w:rsidRDefault="005B6153" w:rsidP="00486BD4">
            <w:pPr>
              <w:pStyle w:val="TAL"/>
              <w:keepNext w:val="0"/>
              <w:keepLines w:val="0"/>
            </w:pPr>
            <w:r w:rsidRPr="00324DB7">
              <w:t>1</w:t>
            </w:r>
          </w:p>
        </w:tc>
        <w:tc>
          <w:tcPr>
            <w:tcW w:w="2396" w:type="pct"/>
            <w:shd w:val="clear" w:color="auto" w:fill="auto"/>
            <w:tcMar>
              <w:top w:w="0" w:type="dxa"/>
              <w:left w:w="28" w:type="dxa"/>
              <w:bottom w:w="0" w:type="dxa"/>
              <w:right w:w="108" w:type="dxa"/>
            </w:tcMar>
          </w:tcPr>
          <w:p w14:paraId="6C6568C4" w14:textId="3036186F" w:rsidR="005B6153" w:rsidRPr="00324DB7" w:rsidRDefault="005B6153" w:rsidP="00486BD4">
            <w:pPr>
              <w:pStyle w:val="TAL"/>
              <w:keepNext w:val="0"/>
              <w:keepLines w:val="0"/>
            </w:pPr>
            <w:r w:rsidRPr="00324DB7">
              <w:t xml:space="preserve">Reference Signal Received Quality as defined in </w:t>
            </w:r>
            <w:r w:rsidRPr="009364B4">
              <w:t>ETSI TS 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6B6C5C" w:rsidRPr="00324DB7" w14:paraId="5CDA2D7D" w14:textId="77777777" w:rsidTr="00486BD4">
        <w:trPr>
          <w:cantSplit/>
          <w:jc w:val="center"/>
        </w:trPr>
        <w:tc>
          <w:tcPr>
            <w:tcW w:w="925" w:type="pct"/>
            <w:shd w:val="clear" w:color="auto" w:fill="auto"/>
            <w:tcMar>
              <w:top w:w="0" w:type="dxa"/>
              <w:left w:w="28" w:type="dxa"/>
              <w:bottom w:w="0" w:type="dxa"/>
              <w:right w:w="108" w:type="dxa"/>
            </w:tcMar>
          </w:tcPr>
          <w:p w14:paraId="0FF51CBA" w14:textId="73B43147" w:rsidR="006B6C5C" w:rsidRPr="00324DB7" w:rsidRDefault="006B6C5C" w:rsidP="006B6C5C">
            <w:pPr>
              <w:pStyle w:val="TAL"/>
              <w:keepNext w:val="0"/>
              <w:keepLines w:val="0"/>
            </w:pPr>
            <w:r w:rsidRPr="00324DB7">
              <w:t>rsrqEx</w:t>
            </w:r>
          </w:p>
        </w:tc>
        <w:tc>
          <w:tcPr>
            <w:tcW w:w="1024" w:type="pct"/>
            <w:shd w:val="clear" w:color="auto" w:fill="auto"/>
            <w:tcMar>
              <w:top w:w="0" w:type="dxa"/>
              <w:left w:w="28" w:type="dxa"/>
              <w:bottom w:w="0" w:type="dxa"/>
              <w:right w:w="108" w:type="dxa"/>
            </w:tcMar>
          </w:tcPr>
          <w:p w14:paraId="495BB5AE" w14:textId="62D35A97" w:rsidR="006B6C5C" w:rsidRPr="00324DB7" w:rsidRDefault="006B6C5C" w:rsidP="006B6C5C">
            <w:pPr>
              <w:pStyle w:val="TAL"/>
              <w:keepNext w:val="0"/>
              <w:keepLines w:val="0"/>
            </w:pPr>
            <w:r w:rsidRPr="00324DB7">
              <w:t>Uint8</w:t>
            </w:r>
          </w:p>
        </w:tc>
        <w:tc>
          <w:tcPr>
            <w:tcW w:w="655" w:type="pct"/>
            <w:shd w:val="clear" w:color="auto" w:fill="auto"/>
            <w:tcMar>
              <w:top w:w="0" w:type="dxa"/>
              <w:left w:w="28" w:type="dxa"/>
              <w:bottom w:w="0" w:type="dxa"/>
              <w:right w:w="108" w:type="dxa"/>
            </w:tcMar>
          </w:tcPr>
          <w:p w14:paraId="5E55B132" w14:textId="61473EFA" w:rsidR="006B6C5C" w:rsidRPr="00324DB7" w:rsidRDefault="006B6C5C" w:rsidP="006B6C5C">
            <w:pPr>
              <w:pStyle w:val="TAL"/>
              <w:keepNext w:val="0"/>
              <w:keepLines w:val="0"/>
            </w:pPr>
            <w:r w:rsidRPr="00324DB7">
              <w:t>0..1</w:t>
            </w:r>
          </w:p>
        </w:tc>
        <w:tc>
          <w:tcPr>
            <w:tcW w:w="2396" w:type="pct"/>
            <w:shd w:val="clear" w:color="auto" w:fill="auto"/>
            <w:tcMar>
              <w:top w:w="0" w:type="dxa"/>
              <w:left w:w="28" w:type="dxa"/>
              <w:bottom w:w="0" w:type="dxa"/>
              <w:right w:w="108" w:type="dxa"/>
            </w:tcMar>
          </w:tcPr>
          <w:p w14:paraId="187BB4F7" w14:textId="43ED0572" w:rsidR="006B6C5C" w:rsidRPr="00324DB7" w:rsidRDefault="006B6C5C" w:rsidP="006B6C5C">
            <w:pPr>
              <w:pStyle w:val="TAL"/>
              <w:keepNext w:val="0"/>
              <w:keepLines w:val="0"/>
            </w:pPr>
            <w:r w:rsidRPr="00324DB7">
              <w:t xml:space="preserve">Extended Reference Signal Received Quality, with value mapping defined in </w:t>
            </w:r>
            <w:r w:rsidRPr="009364B4">
              <w:t>ETSI TS 136 133</w:t>
            </w:r>
            <w:r w:rsidR="0054138E" w:rsidRPr="009364B4">
              <w:t xml:space="preserve">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6B6C5C" w:rsidRPr="00324DB7" w14:paraId="73BFD63D" w14:textId="77777777" w:rsidTr="00486BD4">
        <w:trPr>
          <w:cantSplit/>
          <w:jc w:val="center"/>
        </w:trPr>
        <w:tc>
          <w:tcPr>
            <w:tcW w:w="925" w:type="pct"/>
            <w:shd w:val="clear" w:color="auto" w:fill="auto"/>
            <w:tcMar>
              <w:top w:w="0" w:type="dxa"/>
              <w:left w:w="28" w:type="dxa"/>
              <w:bottom w:w="0" w:type="dxa"/>
              <w:right w:w="108" w:type="dxa"/>
            </w:tcMar>
          </w:tcPr>
          <w:p w14:paraId="390FF25F" w14:textId="30A0FBF4" w:rsidR="006B6C5C" w:rsidRPr="00324DB7" w:rsidRDefault="006B6C5C" w:rsidP="006B6C5C">
            <w:pPr>
              <w:pStyle w:val="TAL"/>
              <w:keepNext w:val="0"/>
              <w:keepLines w:val="0"/>
            </w:pPr>
            <w:r w:rsidRPr="00324DB7">
              <w:t>sinr</w:t>
            </w:r>
          </w:p>
        </w:tc>
        <w:tc>
          <w:tcPr>
            <w:tcW w:w="1024" w:type="pct"/>
            <w:shd w:val="clear" w:color="auto" w:fill="auto"/>
            <w:tcMar>
              <w:top w:w="0" w:type="dxa"/>
              <w:left w:w="28" w:type="dxa"/>
              <w:bottom w:w="0" w:type="dxa"/>
              <w:right w:w="108" w:type="dxa"/>
            </w:tcMar>
          </w:tcPr>
          <w:p w14:paraId="33D1F7CF" w14:textId="2AEE9C8E" w:rsidR="006B6C5C" w:rsidRPr="00324DB7" w:rsidRDefault="006B6C5C" w:rsidP="006B6C5C">
            <w:pPr>
              <w:pStyle w:val="TAL"/>
              <w:keepNext w:val="0"/>
              <w:keepLines w:val="0"/>
            </w:pPr>
            <w:r w:rsidRPr="00324DB7">
              <w:t>Uint8</w:t>
            </w:r>
          </w:p>
        </w:tc>
        <w:tc>
          <w:tcPr>
            <w:tcW w:w="655" w:type="pct"/>
            <w:shd w:val="clear" w:color="auto" w:fill="auto"/>
            <w:tcMar>
              <w:top w:w="0" w:type="dxa"/>
              <w:left w:w="28" w:type="dxa"/>
              <w:bottom w:w="0" w:type="dxa"/>
              <w:right w:w="108" w:type="dxa"/>
            </w:tcMar>
          </w:tcPr>
          <w:p w14:paraId="191C9D1D" w14:textId="1EF8B00E" w:rsidR="006B6C5C" w:rsidRPr="00324DB7" w:rsidRDefault="006B6C5C" w:rsidP="006B6C5C">
            <w:pPr>
              <w:pStyle w:val="TAL"/>
              <w:keepNext w:val="0"/>
              <w:keepLines w:val="0"/>
            </w:pPr>
            <w:r w:rsidRPr="00324DB7">
              <w:t>0..1</w:t>
            </w:r>
          </w:p>
        </w:tc>
        <w:tc>
          <w:tcPr>
            <w:tcW w:w="2396" w:type="pct"/>
            <w:shd w:val="clear" w:color="auto" w:fill="auto"/>
            <w:tcMar>
              <w:top w:w="0" w:type="dxa"/>
              <w:left w:w="28" w:type="dxa"/>
              <w:bottom w:w="0" w:type="dxa"/>
              <w:right w:w="108" w:type="dxa"/>
            </w:tcMar>
          </w:tcPr>
          <w:p w14:paraId="79C41E00" w14:textId="455C583F" w:rsidR="006B6C5C" w:rsidRPr="00324DB7" w:rsidRDefault="006B6C5C" w:rsidP="006B6C5C">
            <w:pPr>
              <w:pStyle w:val="TAL"/>
              <w:keepNext w:val="0"/>
              <w:keepLines w:val="0"/>
            </w:pPr>
            <w:r w:rsidRPr="00324DB7">
              <w:t xml:space="preserve">Reference Signal </w:t>
            </w:r>
            <w:r w:rsidR="00AD4375" w:rsidRPr="00324DB7">
              <w:t>"</w:t>
            </w:r>
            <w:r w:rsidRPr="00324DB7">
              <w:t>Signal to Interference plus Noise Ratio</w:t>
            </w:r>
            <w:r w:rsidR="00AD4375" w:rsidRPr="00324DB7">
              <w:t>"</w:t>
            </w:r>
            <w:r w:rsidRPr="00324DB7">
              <w:t xml:space="preserve">, with value mapping defined in </w:t>
            </w:r>
            <w:r w:rsidRPr="009364B4">
              <w:t>ETSI TS</w:t>
            </w:r>
            <w:r w:rsidR="0054138E" w:rsidRPr="009364B4">
              <w:t> </w:t>
            </w:r>
            <w:r w:rsidRPr="009364B4">
              <w:t>136</w:t>
            </w:r>
            <w:r w:rsidR="0054138E" w:rsidRPr="009364B4">
              <w:t> </w:t>
            </w:r>
            <w:r w:rsidRPr="009364B4">
              <w:t>133</w:t>
            </w:r>
            <w:r w:rsidR="0054138E" w:rsidRPr="009364B4">
              <w:t>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5B6153" w:rsidRPr="00324DB7" w14:paraId="0CF4E510" w14:textId="77777777" w:rsidTr="00486BD4">
        <w:trPr>
          <w:cantSplit/>
          <w:jc w:val="center"/>
        </w:trPr>
        <w:tc>
          <w:tcPr>
            <w:tcW w:w="925" w:type="pct"/>
            <w:shd w:val="clear" w:color="auto" w:fill="auto"/>
            <w:tcMar>
              <w:top w:w="0" w:type="dxa"/>
              <w:left w:w="28" w:type="dxa"/>
              <w:bottom w:w="0" w:type="dxa"/>
              <w:right w:w="108" w:type="dxa"/>
            </w:tcMar>
          </w:tcPr>
          <w:p w14:paraId="4FE71D58" w14:textId="77777777" w:rsidR="005B6153" w:rsidRPr="00324DB7" w:rsidRDefault="005B6153" w:rsidP="00486BD4">
            <w:pPr>
              <w:pStyle w:val="TAL"/>
              <w:keepNext w:val="0"/>
              <w:keepLines w:val="0"/>
            </w:pPr>
            <w:r w:rsidRPr="00324DB7">
              <w:t>trigger</w:t>
            </w:r>
          </w:p>
        </w:tc>
        <w:tc>
          <w:tcPr>
            <w:tcW w:w="1024" w:type="pct"/>
            <w:shd w:val="clear" w:color="auto" w:fill="auto"/>
            <w:tcMar>
              <w:top w:w="0" w:type="dxa"/>
              <w:left w:w="28" w:type="dxa"/>
              <w:bottom w:w="0" w:type="dxa"/>
              <w:right w:w="108" w:type="dxa"/>
            </w:tcMar>
          </w:tcPr>
          <w:p w14:paraId="705D9607" w14:textId="3534B8D6" w:rsidR="005B6153" w:rsidRPr="00324DB7" w:rsidRDefault="0028133F" w:rsidP="00486BD4">
            <w:pPr>
              <w:pStyle w:val="TAL"/>
              <w:keepNext w:val="0"/>
              <w:keepLines w:val="0"/>
            </w:pPr>
            <w:r w:rsidRPr="00324DB7">
              <w:t>Trigger</w:t>
            </w:r>
          </w:p>
        </w:tc>
        <w:tc>
          <w:tcPr>
            <w:tcW w:w="655" w:type="pct"/>
            <w:shd w:val="clear" w:color="auto" w:fill="auto"/>
            <w:tcMar>
              <w:top w:w="0" w:type="dxa"/>
              <w:left w:w="28" w:type="dxa"/>
              <w:bottom w:w="0" w:type="dxa"/>
              <w:right w:w="108" w:type="dxa"/>
            </w:tcMar>
          </w:tcPr>
          <w:p w14:paraId="51517B4F" w14:textId="77777777" w:rsidR="005B6153" w:rsidRPr="00324DB7" w:rsidRDefault="005B6153" w:rsidP="00486BD4">
            <w:pPr>
              <w:pStyle w:val="TAL"/>
              <w:keepNext w:val="0"/>
              <w:keepLines w:val="0"/>
            </w:pPr>
            <w:r w:rsidRPr="00324DB7">
              <w:t>1</w:t>
            </w:r>
          </w:p>
        </w:tc>
        <w:tc>
          <w:tcPr>
            <w:tcW w:w="2396" w:type="pct"/>
            <w:shd w:val="clear" w:color="auto" w:fill="auto"/>
            <w:noWrap/>
            <w:tcMar>
              <w:top w:w="0" w:type="dxa"/>
              <w:left w:w="28" w:type="dxa"/>
              <w:bottom w:w="0" w:type="dxa"/>
              <w:right w:w="108" w:type="dxa"/>
            </w:tcMar>
          </w:tcPr>
          <w:p w14:paraId="2A835F89" w14:textId="5E8EB960" w:rsidR="0092384E" w:rsidRPr="00324DB7" w:rsidRDefault="00482ED9" w:rsidP="0092384E">
            <w:pPr>
              <w:pStyle w:val="TAL"/>
              <w:keepNext w:val="0"/>
              <w:keepLines w:val="0"/>
            </w:pPr>
            <w:r w:rsidRPr="00324DB7">
              <w:rPr>
                <w:lang w:eastAsia="ko-KR"/>
              </w:rPr>
              <w:t xml:space="preserve">Corresponds to a specific </w:t>
            </w:r>
            <w:r w:rsidRPr="009364B4">
              <w:rPr>
                <w:lang w:eastAsia="ko-KR"/>
              </w:rPr>
              <w:t>E-UTRAN</w:t>
            </w:r>
            <w:r w:rsidRPr="00324DB7">
              <w:rPr>
                <w:lang w:eastAsia="ko-KR"/>
              </w:rPr>
              <w:t xml:space="preserve"> </w:t>
            </w:r>
            <w:r w:rsidRPr="009364B4">
              <w:rPr>
                <w:lang w:eastAsia="ko-KR"/>
              </w:rPr>
              <w:t>UE</w:t>
            </w:r>
            <w:r w:rsidRPr="00324DB7">
              <w:rPr>
                <w:lang w:eastAsia="ko-KR"/>
              </w:rPr>
              <w:t xml:space="preserve"> Measurement Report trigger.</w:t>
            </w:r>
          </w:p>
        </w:tc>
      </w:tr>
      <w:tr w:rsidR="005B6153" w:rsidRPr="00324DB7" w14:paraId="6463C654" w14:textId="77777777" w:rsidTr="00486BD4">
        <w:trPr>
          <w:cantSplit/>
          <w:jc w:val="center"/>
        </w:trPr>
        <w:tc>
          <w:tcPr>
            <w:tcW w:w="925" w:type="pct"/>
            <w:shd w:val="clear" w:color="auto" w:fill="auto"/>
            <w:tcMar>
              <w:top w:w="0" w:type="dxa"/>
              <w:left w:w="28" w:type="dxa"/>
              <w:bottom w:w="0" w:type="dxa"/>
              <w:right w:w="108" w:type="dxa"/>
            </w:tcMar>
          </w:tcPr>
          <w:p w14:paraId="2A044592" w14:textId="77777777" w:rsidR="005B6153" w:rsidRPr="00324DB7" w:rsidRDefault="005B6153" w:rsidP="00486BD4">
            <w:pPr>
              <w:pStyle w:val="TAL"/>
              <w:keepNext w:val="0"/>
              <w:keepLines w:val="0"/>
            </w:pPr>
            <w:r w:rsidRPr="00324DB7">
              <w:t>eutranNeighbourCellMeasInfo</w:t>
            </w:r>
          </w:p>
        </w:tc>
        <w:tc>
          <w:tcPr>
            <w:tcW w:w="1024" w:type="pct"/>
            <w:shd w:val="clear" w:color="auto" w:fill="auto"/>
            <w:tcMar>
              <w:top w:w="0" w:type="dxa"/>
              <w:left w:w="28" w:type="dxa"/>
              <w:bottom w:w="0" w:type="dxa"/>
              <w:right w:w="108" w:type="dxa"/>
            </w:tcMar>
          </w:tcPr>
          <w:p w14:paraId="00EDB2B5" w14:textId="77777777" w:rsidR="005B6153" w:rsidRPr="00324DB7" w:rsidRDefault="005B6153" w:rsidP="00486BD4">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39ED73DD" w14:textId="77777777" w:rsidR="005B6153" w:rsidRPr="00324DB7" w:rsidRDefault="005B6153" w:rsidP="00486BD4">
            <w:pPr>
              <w:pStyle w:val="TAL"/>
              <w:keepNext w:val="0"/>
              <w:keepLines w:val="0"/>
            </w:pPr>
            <w:r w:rsidRPr="00324DB7">
              <w:t>0</w:t>
            </w:r>
            <w:r w:rsidR="00F95DF8" w:rsidRPr="00324DB7">
              <w:t>..</w:t>
            </w:r>
            <w:r w:rsidRPr="00324DB7">
              <w:t>N</w:t>
            </w:r>
          </w:p>
        </w:tc>
        <w:tc>
          <w:tcPr>
            <w:tcW w:w="2396" w:type="pct"/>
            <w:shd w:val="clear" w:color="auto" w:fill="auto"/>
            <w:tcMar>
              <w:top w:w="0" w:type="dxa"/>
              <w:left w:w="28" w:type="dxa"/>
              <w:bottom w:w="0" w:type="dxa"/>
              <w:right w:w="108" w:type="dxa"/>
            </w:tcMar>
          </w:tcPr>
          <w:p w14:paraId="6582C245" w14:textId="77777777" w:rsidR="005B6153" w:rsidRPr="00324DB7" w:rsidRDefault="005B6153" w:rsidP="00486BD4">
            <w:pPr>
              <w:pStyle w:val="TAL"/>
              <w:keepNext w:val="0"/>
              <w:keepLines w:val="0"/>
            </w:pPr>
            <w:r w:rsidRPr="00324DB7">
              <w:t>This parameter can be repeated to contain information of all the neighbouring cells up to N.</w:t>
            </w:r>
          </w:p>
        </w:tc>
      </w:tr>
      <w:tr w:rsidR="005B6153" w:rsidRPr="00324DB7" w:rsidDel="005C7007" w14:paraId="130CF54A" w14:textId="77777777" w:rsidTr="00486BD4">
        <w:trPr>
          <w:cantSplit/>
          <w:jc w:val="center"/>
        </w:trPr>
        <w:tc>
          <w:tcPr>
            <w:tcW w:w="925" w:type="pct"/>
            <w:shd w:val="clear" w:color="auto" w:fill="auto"/>
            <w:tcMar>
              <w:top w:w="0" w:type="dxa"/>
              <w:left w:w="28" w:type="dxa"/>
              <w:bottom w:w="0" w:type="dxa"/>
              <w:right w:w="108" w:type="dxa"/>
            </w:tcMar>
          </w:tcPr>
          <w:p w14:paraId="62BC689E" w14:textId="77777777" w:rsidR="005B6153" w:rsidRPr="00324DB7" w:rsidDel="005C7007" w:rsidRDefault="005B6153" w:rsidP="00486BD4">
            <w:pPr>
              <w:pStyle w:val="TAL"/>
              <w:keepNext w:val="0"/>
              <w:keepLines w:val="0"/>
            </w:pPr>
            <w:r w:rsidRPr="00324DB7">
              <w:t>&gt;</w:t>
            </w:r>
            <w:r w:rsidRPr="009364B4">
              <w:t>ecgi</w:t>
            </w:r>
          </w:p>
        </w:tc>
        <w:tc>
          <w:tcPr>
            <w:tcW w:w="1024" w:type="pct"/>
            <w:shd w:val="clear" w:color="auto" w:fill="auto"/>
            <w:tcMar>
              <w:top w:w="0" w:type="dxa"/>
              <w:left w:w="28" w:type="dxa"/>
              <w:bottom w:w="0" w:type="dxa"/>
              <w:right w:w="108" w:type="dxa"/>
            </w:tcMar>
          </w:tcPr>
          <w:p w14:paraId="71066903" w14:textId="420DDB23" w:rsidR="005B6153" w:rsidRPr="00324DB7" w:rsidDel="005C7007" w:rsidRDefault="00F02E46" w:rsidP="00486BD4">
            <w:pPr>
              <w:pStyle w:val="TAL"/>
              <w:keepNext w:val="0"/>
              <w:keepLines w:val="0"/>
            </w:pPr>
            <w:r w:rsidRPr="009364B4">
              <w:rPr>
                <w:rFonts w:cs="Arial"/>
                <w:szCs w:val="18"/>
              </w:rPr>
              <w:t>Ecgi</w:t>
            </w:r>
          </w:p>
        </w:tc>
        <w:tc>
          <w:tcPr>
            <w:tcW w:w="655" w:type="pct"/>
            <w:shd w:val="clear" w:color="auto" w:fill="auto"/>
            <w:tcMar>
              <w:top w:w="0" w:type="dxa"/>
              <w:left w:w="28" w:type="dxa"/>
              <w:bottom w:w="0" w:type="dxa"/>
              <w:right w:w="108" w:type="dxa"/>
            </w:tcMar>
          </w:tcPr>
          <w:p w14:paraId="1DF77C59" w14:textId="77777777" w:rsidR="005B6153" w:rsidRPr="00324DB7" w:rsidDel="005C7007" w:rsidRDefault="005B6153" w:rsidP="00486BD4">
            <w:pPr>
              <w:pStyle w:val="TAL"/>
              <w:keepNext w:val="0"/>
              <w:keepLines w:val="0"/>
            </w:pPr>
            <w:r w:rsidRPr="00324DB7">
              <w:t>1</w:t>
            </w:r>
          </w:p>
        </w:tc>
        <w:tc>
          <w:tcPr>
            <w:tcW w:w="2396" w:type="pct"/>
            <w:shd w:val="clear" w:color="auto" w:fill="auto"/>
            <w:tcMar>
              <w:top w:w="0" w:type="dxa"/>
              <w:left w:w="28" w:type="dxa"/>
              <w:bottom w:w="0" w:type="dxa"/>
              <w:right w:w="108" w:type="dxa"/>
            </w:tcMar>
          </w:tcPr>
          <w:p w14:paraId="3A6A174F" w14:textId="06AF3731" w:rsidR="005B6153" w:rsidRPr="00324DB7" w:rsidDel="005C7007" w:rsidRDefault="005B6153" w:rsidP="00486BD4">
            <w:pPr>
              <w:pStyle w:val="TAL"/>
              <w:keepNext w:val="0"/>
              <w:keepLines w:val="0"/>
            </w:pPr>
            <w:r w:rsidRPr="009364B4">
              <w:t>E-UTRAN</w:t>
            </w:r>
            <w:r w:rsidRPr="00324DB7">
              <w:t xml:space="preserve"> </w:t>
            </w:r>
            <w:r w:rsidR="004021D6" w:rsidRPr="00324DB7">
              <w:t xml:space="preserve">Cell </w:t>
            </w:r>
            <w:r w:rsidRPr="00324DB7">
              <w:t>Global Identifier.</w:t>
            </w:r>
          </w:p>
        </w:tc>
      </w:tr>
      <w:tr w:rsidR="005B6153" w:rsidRPr="00324DB7" w14:paraId="1FD91CFC" w14:textId="77777777" w:rsidTr="00486BD4">
        <w:trPr>
          <w:cantSplit/>
          <w:jc w:val="center"/>
        </w:trPr>
        <w:tc>
          <w:tcPr>
            <w:tcW w:w="925" w:type="pct"/>
            <w:shd w:val="clear" w:color="auto" w:fill="auto"/>
            <w:tcMar>
              <w:top w:w="0" w:type="dxa"/>
              <w:left w:w="28" w:type="dxa"/>
              <w:bottom w:w="0" w:type="dxa"/>
              <w:right w:w="108" w:type="dxa"/>
            </w:tcMar>
          </w:tcPr>
          <w:p w14:paraId="7022D65F" w14:textId="77777777" w:rsidR="005B6153" w:rsidRPr="00324DB7" w:rsidRDefault="005B6153" w:rsidP="00486BD4">
            <w:pPr>
              <w:pStyle w:val="TAL"/>
              <w:keepNext w:val="0"/>
              <w:keepLines w:val="0"/>
            </w:pPr>
            <w:r w:rsidRPr="00324DB7">
              <w:t>&gt;</w:t>
            </w:r>
            <w:r w:rsidRPr="009364B4">
              <w:t>rsrp</w:t>
            </w:r>
          </w:p>
        </w:tc>
        <w:tc>
          <w:tcPr>
            <w:tcW w:w="1024" w:type="pct"/>
            <w:shd w:val="clear" w:color="auto" w:fill="auto"/>
            <w:tcMar>
              <w:top w:w="0" w:type="dxa"/>
              <w:left w:w="28" w:type="dxa"/>
              <w:bottom w:w="0" w:type="dxa"/>
              <w:right w:w="108" w:type="dxa"/>
            </w:tcMar>
          </w:tcPr>
          <w:p w14:paraId="0386F878" w14:textId="77777777" w:rsidR="005B6153" w:rsidRPr="00324DB7" w:rsidRDefault="003773DE" w:rsidP="00486BD4">
            <w:pPr>
              <w:pStyle w:val="TAL"/>
              <w:keepNext w:val="0"/>
              <w:keepLines w:val="0"/>
            </w:pPr>
            <w:r w:rsidRPr="00324DB7">
              <w:t>Uint8</w:t>
            </w:r>
          </w:p>
        </w:tc>
        <w:tc>
          <w:tcPr>
            <w:tcW w:w="655" w:type="pct"/>
            <w:shd w:val="clear" w:color="auto" w:fill="auto"/>
            <w:tcMar>
              <w:top w:w="0" w:type="dxa"/>
              <w:left w:w="28" w:type="dxa"/>
              <w:bottom w:w="0" w:type="dxa"/>
              <w:right w:w="108" w:type="dxa"/>
            </w:tcMar>
          </w:tcPr>
          <w:p w14:paraId="6BF6D41B" w14:textId="77777777" w:rsidR="005B6153" w:rsidRPr="00324DB7" w:rsidRDefault="005B6153" w:rsidP="00486BD4">
            <w:pPr>
              <w:pStyle w:val="TAL"/>
              <w:keepNext w:val="0"/>
              <w:keepLines w:val="0"/>
            </w:pPr>
            <w:r w:rsidRPr="00324DB7">
              <w:t>0</w:t>
            </w:r>
            <w:r w:rsidR="00F95DF8" w:rsidRPr="00324DB7">
              <w:t>..</w:t>
            </w:r>
            <w:r w:rsidRPr="00324DB7">
              <w:t>1</w:t>
            </w:r>
          </w:p>
        </w:tc>
        <w:tc>
          <w:tcPr>
            <w:tcW w:w="2396" w:type="pct"/>
            <w:shd w:val="clear" w:color="auto" w:fill="auto"/>
            <w:tcMar>
              <w:top w:w="0" w:type="dxa"/>
              <w:left w:w="28" w:type="dxa"/>
              <w:bottom w:w="0" w:type="dxa"/>
              <w:right w:w="108" w:type="dxa"/>
            </w:tcMar>
          </w:tcPr>
          <w:p w14:paraId="7733F8B5" w14:textId="172D130D" w:rsidR="005B6153" w:rsidRPr="00324DB7" w:rsidRDefault="005B6153" w:rsidP="00486BD4">
            <w:pPr>
              <w:pStyle w:val="TAL"/>
              <w:keepNext w:val="0"/>
              <w:keepLines w:val="0"/>
            </w:pPr>
            <w:r w:rsidRPr="00324DB7">
              <w:t xml:space="preserve">Reference Signal Received Power as defined in </w:t>
            </w:r>
            <w:r w:rsidRPr="009364B4">
              <w:t>ETSI TS 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6B6C5C" w:rsidRPr="00324DB7" w14:paraId="104AE0CD" w14:textId="77777777" w:rsidTr="00486BD4">
        <w:trPr>
          <w:cantSplit/>
          <w:jc w:val="center"/>
        </w:trPr>
        <w:tc>
          <w:tcPr>
            <w:tcW w:w="925" w:type="pct"/>
            <w:shd w:val="clear" w:color="auto" w:fill="auto"/>
            <w:tcMar>
              <w:top w:w="0" w:type="dxa"/>
              <w:left w:w="28" w:type="dxa"/>
              <w:bottom w:w="0" w:type="dxa"/>
              <w:right w:w="108" w:type="dxa"/>
            </w:tcMar>
          </w:tcPr>
          <w:p w14:paraId="3AD84D40" w14:textId="77D994D6" w:rsidR="006B6C5C" w:rsidRPr="00324DB7" w:rsidRDefault="006B6C5C" w:rsidP="006B6C5C">
            <w:pPr>
              <w:pStyle w:val="TAL"/>
              <w:keepNext w:val="0"/>
              <w:keepLines w:val="0"/>
            </w:pPr>
            <w:r w:rsidRPr="00324DB7">
              <w:t>&gt;rsrpEx</w:t>
            </w:r>
          </w:p>
        </w:tc>
        <w:tc>
          <w:tcPr>
            <w:tcW w:w="1024" w:type="pct"/>
            <w:shd w:val="clear" w:color="auto" w:fill="auto"/>
            <w:tcMar>
              <w:top w:w="0" w:type="dxa"/>
              <w:left w:w="28" w:type="dxa"/>
              <w:bottom w:w="0" w:type="dxa"/>
              <w:right w:w="108" w:type="dxa"/>
            </w:tcMar>
          </w:tcPr>
          <w:p w14:paraId="17186E10" w14:textId="712FC8C1" w:rsidR="006B6C5C" w:rsidRPr="00324DB7" w:rsidRDefault="006B6C5C" w:rsidP="006B6C5C">
            <w:pPr>
              <w:pStyle w:val="TAL"/>
              <w:keepNext w:val="0"/>
              <w:keepLines w:val="0"/>
            </w:pPr>
            <w:r w:rsidRPr="00324DB7">
              <w:t>Uint8</w:t>
            </w:r>
          </w:p>
        </w:tc>
        <w:tc>
          <w:tcPr>
            <w:tcW w:w="655" w:type="pct"/>
            <w:shd w:val="clear" w:color="auto" w:fill="auto"/>
            <w:tcMar>
              <w:top w:w="0" w:type="dxa"/>
              <w:left w:w="28" w:type="dxa"/>
              <w:bottom w:w="0" w:type="dxa"/>
              <w:right w:w="108" w:type="dxa"/>
            </w:tcMar>
          </w:tcPr>
          <w:p w14:paraId="1F431F2D" w14:textId="51358D6C" w:rsidR="006B6C5C" w:rsidRPr="00324DB7" w:rsidRDefault="006B6C5C" w:rsidP="006B6C5C">
            <w:pPr>
              <w:pStyle w:val="TAL"/>
              <w:keepNext w:val="0"/>
              <w:keepLines w:val="0"/>
            </w:pPr>
            <w:r w:rsidRPr="00324DB7">
              <w:t>0..1</w:t>
            </w:r>
          </w:p>
        </w:tc>
        <w:tc>
          <w:tcPr>
            <w:tcW w:w="2396" w:type="pct"/>
            <w:shd w:val="clear" w:color="auto" w:fill="auto"/>
            <w:tcMar>
              <w:top w:w="0" w:type="dxa"/>
              <w:left w:w="28" w:type="dxa"/>
              <w:bottom w:w="0" w:type="dxa"/>
              <w:right w:w="108" w:type="dxa"/>
            </w:tcMar>
          </w:tcPr>
          <w:p w14:paraId="6D0FC023" w14:textId="44432470" w:rsidR="006B6C5C" w:rsidRPr="00324DB7" w:rsidRDefault="006B6C5C" w:rsidP="006B6C5C">
            <w:pPr>
              <w:pStyle w:val="TAL"/>
              <w:keepNext w:val="0"/>
              <w:keepLines w:val="0"/>
            </w:pPr>
            <w:r w:rsidRPr="00324DB7">
              <w:t xml:space="preserve">Extended Reference Signal Received Power, with value mapping defined in </w:t>
            </w:r>
            <w:r w:rsidRPr="009364B4">
              <w:t>ETSI TS 136 133</w:t>
            </w:r>
            <w:r w:rsidR="0054138E" w:rsidRPr="009364B4">
              <w:t xml:space="preserve">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5B6153" w:rsidRPr="00324DB7" w14:paraId="52E56FDF" w14:textId="77777777" w:rsidTr="00486BD4">
        <w:trPr>
          <w:cantSplit/>
          <w:jc w:val="center"/>
        </w:trPr>
        <w:tc>
          <w:tcPr>
            <w:tcW w:w="925" w:type="pct"/>
            <w:shd w:val="clear" w:color="auto" w:fill="auto"/>
            <w:tcMar>
              <w:top w:w="0" w:type="dxa"/>
              <w:left w:w="28" w:type="dxa"/>
              <w:bottom w:w="0" w:type="dxa"/>
              <w:right w:w="108" w:type="dxa"/>
            </w:tcMar>
          </w:tcPr>
          <w:p w14:paraId="6739B24E" w14:textId="77777777" w:rsidR="005B6153" w:rsidRPr="00324DB7" w:rsidRDefault="005B6153" w:rsidP="00486BD4">
            <w:pPr>
              <w:pStyle w:val="TAL"/>
              <w:keepNext w:val="0"/>
              <w:keepLines w:val="0"/>
            </w:pPr>
            <w:r w:rsidRPr="00324DB7">
              <w:t>&gt;</w:t>
            </w:r>
            <w:r w:rsidRPr="009364B4">
              <w:t>rsrq</w:t>
            </w:r>
          </w:p>
        </w:tc>
        <w:tc>
          <w:tcPr>
            <w:tcW w:w="1024" w:type="pct"/>
            <w:shd w:val="clear" w:color="auto" w:fill="auto"/>
            <w:tcMar>
              <w:top w:w="0" w:type="dxa"/>
              <w:left w:w="28" w:type="dxa"/>
              <w:bottom w:w="0" w:type="dxa"/>
              <w:right w:w="108" w:type="dxa"/>
            </w:tcMar>
          </w:tcPr>
          <w:p w14:paraId="2B7A5478" w14:textId="77777777" w:rsidR="005B6153" w:rsidRPr="00324DB7" w:rsidRDefault="003773DE" w:rsidP="00486BD4">
            <w:pPr>
              <w:pStyle w:val="TAL"/>
              <w:keepNext w:val="0"/>
              <w:keepLines w:val="0"/>
            </w:pPr>
            <w:r w:rsidRPr="00324DB7">
              <w:t>Uint8</w:t>
            </w:r>
          </w:p>
        </w:tc>
        <w:tc>
          <w:tcPr>
            <w:tcW w:w="655" w:type="pct"/>
            <w:shd w:val="clear" w:color="auto" w:fill="auto"/>
            <w:tcMar>
              <w:top w:w="0" w:type="dxa"/>
              <w:left w:w="28" w:type="dxa"/>
              <w:bottom w:w="0" w:type="dxa"/>
              <w:right w:w="108" w:type="dxa"/>
            </w:tcMar>
          </w:tcPr>
          <w:p w14:paraId="0F075C49" w14:textId="77777777" w:rsidR="005B6153" w:rsidRPr="00324DB7" w:rsidRDefault="005B6153" w:rsidP="00486BD4">
            <w:pPr>
              <w:pStyle w:val="TAL"/>
              <w:keepNext w:val="0"/>
              <w:keepLines w:val="0"/>
            </w:pPr>
            <w:r w:rsidRPr="00324DB7">
              <w:t>0</w:t>
            </w:r>
            <w:r w:rsidR="00F95DF8" w:rsidRPr="00324DB7">
              <w:t>..</w:t>
            </w:r>
            <w:r w:rsidRPr="00324DB7">
              <w:t>1</w:t>
            </w:r>
          </w:p>
        </w:tc>
        <w:tc>
          <w:tcPr>
            <w:tcW w:w="2396" w:type="pct"/>
            <w:shd w:val="clear" w:color="auto" w:fill="auto"/>
            <w:tcMar>
              <w:top w:w="0" w:type="dxa"/>
              <w:left w:w="28" w:type="dxa"/>
              <w:bottom w:w="0" w:type="dxa"/>
              <w:right w:w="108" w:type="dxa"/>
            </w:tcMar>
          </w:tcPr>
          <w:p w14:paraId="286C0415" w14:textId="5A087E1F" w:rsidR="005B6153" w:rsidRPr="00324DB7" w:rsidRDefault="005B6153" w:rsidP="00486BD4">
            <w:pPr>
              <w:pStyle w:val="TAL"/>
              <w:keepNext w:val="0"/>
              <w:keepLines w:val="0"/>
            </w:pPr>
            <w:r w:rsidRPr="00324DB7">
              <w:t xml:space="preserve">Reference Signal Received Quality as defined in </w:t>
            </w:r>
            <w:r w:rsidRPr="009364B4">
              <w:t>ETSI TS</w:t>
            </w:r>
            <w:r w:rsidR="00CE4DC0">
              <w:t> </w:t>
            </w:r>
            <w:r w:rsidRPr="009364B4">
              <w:t>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580BD7" w:rsidRPr="00324DB7" w14:paraId="5F7495CE" w14:textId="77777777" w:rsidTr="00486BD4">
        <w:trPr>
          <w:cantSplit/>
          <w:jc w:val="center"/>
        </w:trPr>
        <w:tc>
          <w:tcPr>
            <w:tcW w:w="925" w:type="pct"/>
            <w:shd w:val="clear" w:color="auto" w:fill="auto"/>
            <w:tcMar>
              <w:top w:w="0" w:type="dxa"/>
              <w:left w:w="28" w:type="dxa"/>
              <w:bottom w:w="0" w:type="dxa"/>
              <w:right w:w="108" w:type="dxa"/>
            </w:tcMar>
          </w:tcPr>
          <w:p w14:paraId="4BDAD6B0" w14:textId="2C7F040C" w:rsidR="00580BD7" w:rsidRPr="00324DB7" w:rsidRDefault="00580BD7" w:rsidP="00580BD7">
            <w:pPr>
              <w:pStyle w:val="TAL"/>
              <w:keepNext w:val="0"/>
              <w:keepLines w:val="0"/>
            </w:pPr>
            <w:r w:rsidRPr="00324DB7">
              <w:t>&gt;rsrqEx</w:t>
            </w:r>
          </w:p>
        </w:tc>
        <w:tc>
          <w:tcPr>
            <w:tcW w:w="1024" w:type="pct"/>
            <w:shd w:val="clear" w:color="auto" w:fill="auto"/>
            <w:tcMar>
              <w:top w:w="0" w:type="dxa"/>
              <w:left w:w="28" w:type="dxa"/>
              <w:bottom w:w="0" w:type="dxa"/>
              <w:right w:w="108" w:type="dxa"/>
            </w:tcMar>
          </w:tcPr>
          <w:p w14:paraId="256AF023" w14:textId="1FCAFB8E" w:rsidR="00580BD7" w:rsidRPr="00324DB7" w:rsidRDefault="00580BD7" w:rsidP="00580BD7">
            <w:pPr>
              <w:pStyle w:val="TAL"/>
              <w:keepNext w:val="0"/>
              <w:keepLines w:val="0"/>
            </w:pPr>
            <w:r w:rsidRPr="00324DB7">
              <w:t>Uint8</w:t>
            </w:r>
          </w:p>
        </w:tc>
        <w:tc>
          <w:tcPr>
            <w:tcW w:w="655" w:type="pct"/>
            <w:shd w:val="clear" w:color="auto" w:fill="auto"/>
            <w:tcMar>
              <w:top w:w="0" w:type="dxa"/>
              <w:left w:w="28" w:type="dxa"/>
              <w:bottom w:w="0" w:type="dxa"/>
              <w:right w:w="108" w:type="dxa"/>
            </w:tcMar>
          </w:tcPr>
          <w:p w14:paraId="128B2C29" w14:textId="49213D18" w:rsidR="00580BD7" w:rsidRPr="00324DB7" w:rsidRDefault="00580BD7" w:rsidP="00580BD7">
            <w:pPr>
              <w:pStyle w:val="TAL"/>
              <w:keepNext w:val="0"/>
              <w:keepLines w:val="0"/>
            </w:pPr>
            <w:r w:rsidRPr="00324DB7">
              <w:t>0..1</w:t>
            </w:r>
          </w:p>
        </w:tc>
        <w:tc>
          <w:tcPr>
            <w:tcW w:w="2396" w:type="pct"/>
            <w:shd w:val="clear" w:color="auto" w:fill="auto"/>
            <w:tcMar>
              <w:top w:w="0" w:type="dxa"/>
              <w:left w:w="28" w:type="dxa"/>
              <w:bottom w:w="0" w:type="dxa"/>
              <w:right w:w="108" w:type="dxa"/>
            </w:tcMar>
          </w:tcPr>
          <w:p w14:paraId="0029D247" w14:textId="0706EF3E" w:rsidR="00580BD7" w:rsidRPr="00324DB7" w:rsidRDefault="00580BD7" w:rsidP="00580BD7">
            <w:pPr>
              <w:pStyle w:val="TAL"/>
              <w:keepNext w:val="0"/>
              <w:keepLines w:val="0"/>
            </w:pPr>
            <w:r w:rsidRPr="00324DB7">
              <w:t xml:space="preserve">Extended Reference Signal Received Quality, with value mapping defined in </w:t>
            </w:r>
            <w:r w:rsidRPr="009364B4">
              <w:t>ETSI TS 136 133</w:t>
            </w:r>
            <w:r w:rsidR="0054138E" w:rsidRPr="009364B4">
              <w:t xml:space="preserve">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580BD7" w:rsidRPr="00324DB7" w14:paraId="38C81822" w14:textId="77777777" w:rsidTr="00486BD4">
        <w:trPr>
          <w:cantSplit/>
          <w:jc w:val="center"/>
        </w:trPr>
        <w:tc>
          <w:tcPr>
            <w:tcW w:w="925" w:type="pct"/>
            <w:shd w:val="clear" w:color="auto" w:fill="auto"/>
            <w:tcMar>
              <w:top w:w="0" w:type="dxa"/>
              <w:left w:w="28" w:type="dxa"/>
              <w:bottom w:w="0" w:type="dxa"/>
              <w:right w:w="108" w:type="dxa"/>
            </w:tcMar>
          </w:tcPr>
          <w:p w14:paraId="16A3D988" w14:textId="58B973AA" w:rsidR="00580BD7" w:rsidRPr="00324DB7" w:rsidRDefault="00580BD7" w:rsidP="00580BD7">
            <w:pPr>
              <w:pStyle w:val="TAL"/>
              <w:keepNext w:val="0"/>
              <w:keepLines w:val="0"/>
            </w:pPr>
            <w:r w:rsidRPr="00324DB7">
              <w:t>&gt;sinr</w:t>
            </w:r>
          </w:p>
        </w:tc>
        <w:tc>
          <w:tcPr>
            <w:tcW w:w="1024" w:type="pct"/>
            <w:shd w:val="clear" w:color="auto" w:fill="auto"/>
            <w:tcMar>
              <w:top w:w="0" w:type="dxa"/>
              <w:left w:w="28" w:type="dxa"/>
              <w:bottom w:w="0" w:type="dxa"/>
              <w:right w:w="108" w:type="dxa"/>
            </w:tcMar>
          </w:tcPr>
          <w:p w14:paraId="26DCE22B" w14:textId="5D97216A" w:rsidR="00580BD7" w:rsidRPr="00324DB7" w:rsidRDefault="00580BD7" w:rsidP="00580BD7">
            <w:pPr>
              <w:pStyle w:val="TAL"/>
              <w:keepNext w:val="0"/>
              <w:keepLines w:val="0"/>
            </w:pPr>
            <w:r w:rsidRPr="00324DB7">
              <w:t>Uint8</w:t>
            </w:r>
          </w:p>
        </w:tc>
        <w:tc>
          <w:tcPr>
            <w:tcW w:w="655" w:type="pct"/>
            <w:shd w:val="clear" w:color="auto" w:fill="auto"/>
            <w:tcMar>
              <w:top w:w="0" w:type="dxa"/>
              <w:left w:w="28" w:type="dxa"/>
              <w:bottom w:w="0" w:type="dxa"/>
              <w:right w:w="108" w:type="dxa"/>
            </w:tcMar>
          </w:tcPr>
          <w:p w14:paraId="02DD4219" w14:textId="09E9C57D" w:rsidR="00580BD7" w:rsidRPr="00324DB7" w:rsidRDefault="00580BD7" w:rsidP="00580BD7">
            <w:pPr>
              <w:pStyle w:val="TAL"/>
              <w:keepNext w:val="0"/>
              <w:keepLines w:val="0"/>
            </w:pPr>
            <w:r w:rsidRPr="00324DB7">
              <w:t>0..1</w:t>
            </w:r>
          </w:p>
        </w:tc>
        <w:tc>
          <w:tcPr>
            <w:tcW w:w="2396" w:type="pct"/>
            <w:shd w:val="clear" w:color="auto" w:fill="auto"/>
            <w:tcMar>
              <w:top w:w="0" w:type="dxa"/>
              <w:left w:w="28" w:type="dxa"/>
              <w:bottom w:w="0" w:type="dxa"/>
              <w:right w:w="108" w:type="dxa"/>
            </w:tcMar>
          </w:tcPr>
          <w:p w14:paraId="7D3D6E94" w14:textId="224C6B11" w:rsidR="00580BD7" w:rsidRPr="00324DB7" w:rsidRDefault="00580BD7" w:rsidP="00580BD7">
            <w:pPr>
              <w:pStyle w:val="TAL"/>
              <w:keepNext w:val="0"/>
              <w:keepLines w:val="0"/>
            </w:pPr>
            <w:r w:rsidRPr="00324DB7">
              <w:t xml:space="preserve">Reference Signal </w:t>
            </w:r>
            <w:r w:rsidR="00AD4375" w:rsidRPr="00324DB7">
              <w:t>"</w:t>
            </w:r>
            <w:r w:rsidRPr="00324DB7">
              <w:t>Signal to Interference plus Noise Ratio</w:t>
            </w:r>
            <w:r w:rsidR="00AD4375" w:rsidRPr="00324DB7">
              <w:t>"</w:t>
            </w:r>
            <w:r w:rsidRPr="00324DB7">
              <w:t xml:space="preserve">, with value mapping defined in </w:t>
            </w:r>
            <w:r w:rsidRPr="009364B4">
              <w:t>ETSI TS</w:t>
            </w:r>
            <w:r w:rsidR="0054138E" w:rsidRPr="009364B4">
              <w:t> </w:t>
            </w:r>
            <w:r w:rsidRPr="009364B4">
              <w:t>136</w:t>
            </w:r>
            <w:r w:rsidR="0054138E" w:rsidRPr="009364B4">
              <w:t> </w:t>
            </w:r>
            <w:r w:rsidRPr="009364B4">
              <w:t>133</w:t>
            </w:r>
            <w:r w:rsidR="0054138E" w:rsidRPr="009364B4">
              <w:t>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5B6153" w:rsidRPr="00324DB7" w14:paraId="7CF76F96" w14:textId="77777777" w:rsidTr="00486BD4">
        <w:trPr>
          <w:cantSplit/>
          <w:jc w:val="center"/>
        </w:trPr>
        <w:tc>
          <w:tcPr>
            <w:tcW w:w="925" w:type="pct"/>
            <w:shd w:val="clear" w:color="auto" w:fill="auto"/>
            <w:tcMar>
              <w:top w:w="0" w:type="dxa"/>
              <w:left w:w="28" w:type="dxa"/>
              <w:bottom w:w="0" w:type="dxa"/>
              <w:right w:w="108" w:type="dxa"/>
            </w:tcMar>
          </w:tcPr>
          <w:p w14:paraId="47019A79" w14:textId="77777777" w:rsidR="005B6153" w:rsidRPr="00324DB7" w:rsidRDefault="005B6153" w:rsidP="00486BD4">
            <w:pPr>
              <w:pStyle w:val="TAL"/>
              <w:keepNext w:val="0"/>
              <w:keepLines w:val="0"/>
            </w:pPr>
            <w:r w:rsidRPr="00324DB7">
              <w:t>carrierAggregationMeasInfo</w:t>
            </w:r>
          </w:p>
        </w:tc>
        <w:tc>
          <w:tcPr>
            <w:tcW w:w="1024" w:type="pct"/>
            <w:shd w:val="clear" w:color="auto" w:fill="auto"/>
            <w:tcMar>
              <w:top w:w="0" w:type="dxa"/>
              <w:left w:w="28" w:type="dxa"/>
              <w:bottom w:w="0" w:type="dxa"/>
              <w:right w:w="108" w:type="dxa"/>
            </w:tcMar>
          </w:tcPr>
          <w:p w14:paraId="238FF358" w14:textId="77777777" w:rsidR="005B6153" w:rsidRPr="00324DB7" w:rsidDel="00547EFD" w:rsidRDefault="005B6153" w:rsidP="00486BD4">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64773336" w14:textId="0AE4FAF7" w:rsidR="005B6153" w:rsidRPr="00324DB7" w:rsidRDefault="005B6153" w:rsidP="00486BD4">
            <w:pPr>
              <w:pStyle w:val="TAL"/>
              <w:keepNext w:val="0"/>
              <w:keepLines w:val="0"/>
            </w:pPr>
            <w:r w:rsidRPr="00324DB7">
              <w:t>0</w:t>
            </w:r>
            <w:r w:rsidR="00F95DF8" w:rsidRPr="00324DB7">
              <w:t>..</w:t>
            </w:r>
            <w:r w:rsidR="004021D6" w:rsidRPr="00324DB7">
              <w:t>N</w:t>
            </w:r>
          </w:p>
        </w:tc>
        <w:tc>
          <w:tcPr>
            <w:tcW w:w="2396" w:type="pct"/>
            <w:shd w:val="clear" w:color="auto" w:fill="auto"/>
            <w:tcMar>
              <w:top w:w="0" w:type="dxa"/>
              <w:left w:w="28" w:type="dxa"/>
              <w:bottom w:w="0" w:type="dxa"/>
              <w:right w:w="108" w:type="dxa"/>
            </w:tcMar>
          </w:tcPr>
          <w:p w14:paraId="4BF479F4" w14:textId="0D7C96FF" w:rsidR="005B6153" w:rsidRPr="00324DB7" w:rsidRDefault="005B6153" w:rsidP="00486BD4">
            <w:pPr>
              <w:pStyle w:val="TAL"/>
              <w:keepNext w:val="0"/>
              <w:keepLines w:val="0"/>
            </w:pPr>
            <w:r w:rsidRPr="00324DB7">
              <w:t xml:space="preserve">This parameter can be repeated to contain information of all the carriers assign for Carrier Aggregation up to </w:t>
            </w:r>
            <w:r w:rsidR="004021D6" w:rsidRPr="00324DB7">
              <w:t>N</w:t>
            </w:r>
            <w:r w:rsidRPr="00324DB7">
              <w:t>.</w:t>
            </w:r>
          </w:p>
        </w:tc>
      </w:tr>
      <w:tr w:rsidR="005B6153" w:rsidRPr="00324DB7" w14:paraId="2A462EF7" w14:textId="77777777" w:rsidTr="00486BD4">
        <w:trPr>
          <w:cantSplit/>
          <w:jc w:val="center"/>
        </w:trPr>
        <w:tc>
          <w:tcPr>
            <w:tcW w:w="925" w:type="pct"/>
            <w:shd w:val="clear" w:color="auto" w:fill="auto"/>
            <w:tcMar>
              <w:top w:w="0" w:type="dxa"/>
              <w:left w:w="28" w:type="dxa"/>
              <w:bottom w:w="0" w:type="dxa"/>
              <w:right w:w="108" w:type="dxa"/>
            </w:tcMar>
          </w:tcPr>
          <w:p w14:paraId="3B80C78D" w14:textId="77777777" w:rsidR="005B6153" w:rsidRPr="00324DB7" w:rsidRDefault="005B6153" w:rsidP="00486BD4">
            <w:pPr>
              <w:pStyle w:val="TAL"/>
              <w:keepNext w:val="0"/>
              <w:keepLines w:val="0"/>
            </w:pPr>
            <w:r w:rsidRPr="00324DB7">
              <w:t>&gt;cellIdSrv</w:t>
            </w:r>
          </w:p>
        </w:tc>
        <w:tc>
          <w:tcPr>
            <w:tcW w:w="1024" w:type="pct"/>
            <w:shd w:val="clear" w:color="auto" w:fill="auto"/>
            <w:tcMar>
              <w:top w:w="0" w:type="dxa"/>
              <w:left w:w="28" w:type="dxa"/>
              <w:bottom w:w="0" w:type="dxa"/>
              <w:right w:w="108" w:type="dxa"/>
            </w:tcMar>
          </w:tcPr>
          <w:p w14:paraId="56744204" w14:textId="310EFAD1" w:rsidR="005B6153" w:rsidRPr="00324DB7" w:rsidDel="00547EFD" w:rsidRDefault="00F02E46" w:rsidP="00486BD4">
            <w:pPr>
              <w:pStyle w:val="TAL"/>
              <w:keepNext w:val="0"/>
              <w:keepLines w:val="0"/>
            </w:pPr>
            <w:r w:rsidRPr="00324DB7">
              <w:t>CellId</w:t>
            </w:r>
          </w:p>
        </w:tc>
        <w:tc>
          <w:tcPr>
            <w:tcW w:w="655" w:type="pct"/>
            <w:shd w:val="clear" w:color="auto" w:fill="auto"/>
            <w:tcMar>
              <w:top w:w="0" w:type="dxa"/>
              <w:left w:w="28" w:type="dxa"/>
              <w:bottom w:w="0" w:type="dxa"/>
              <w:right w:w="108" w:type="dxa"/>
            </w:tcMar>
          </w:tcPr>
          <w:p w14:paraId="45156C78" w14:textId="77777777" w:rsidR="005B6153" w:rsidRPr="00324DB7" w:rsidRDefault="005B6153" w:rsidP="00486BD4">
            <w:pPr>
              <w:pStyle w:val="TAL"/>
              <w:keepNext w:val="0"/>
              <w:keepLines w:val="0"/>
            </w:pPr>
            <w:r w:rsidRPr="00324DB7">
              <w:t>1</w:t>
            </w:r>
          </w:p>
        </w:tc>
        <w:tc>
          <w:tcPr>
            <w:tcW w:w="2396" w:type="pct"/>
            <w:shd w:val="clear" w:color="auto" w:fill="auto"/>
            <w:tcMar>
              <w:top w:w="0" w:type="dxa"/>
              <w:left w:w="28" w:type="dxa"/>
              <w:bottom w:w="0" w:type="dxa"/>
              <w:right w:w="108" w:type="dxa"/>
            </w:tcMar>
          </w:tcPr>
          <w:p w14:paraId="61EF0957" w14:textId="67D74978" w:rsidR="005B6153" w:rsidRPr="00324DB7" w:rsidRDefault="005B6153" w:rsidP="00486BD4">
            <w:pPr>
              <w:pStyle w:val="TAL"/>
              <w:keepNext w:val="0"/>
              <w:keepLines w:val="0"/>
            </w:pPr>
            <w:r w:rsidRPr="009364B4">
              <w:t>E-UTRAN</w:t>
            </w:r>
            <w:r w:rsidRPr="00324DB7">
              <w:t xml:space="preserve"> Cell Identity of a Secondary serving Cell (SCell), as defined in </w:t>
            </w:r>
            <w:r w:rsidRPr="009364B4">
              <w:t>ETSI TS 136 331 [</w:t>
            </w:r>
            <w:r w:rsidRPr="009364B4">
              <w:fldChar w:fldCharType="begin"/>
            </w:r>
            <w:r w:rsidRPr="009364B4">
              <w:instrText xml:space="preserve">REF REF_TS136331 \h </w:instrText>
            </w:r>
            <w:r w:rsidRPr="009364B4">
              <w:fldChar w:fldCharType="separate"/>
            </w:r>
            <w:r w:rsidR="00746B25" w:rsidRPr="009364B4">
              <w:t>i.7</w:t>
            </w:r>
            <w:r w:rsidRPr="009364B4">
              <w:fldChar w:fldCharType="end"/>
            </w:r>
            <w:r w:rsidRPr="009364B4">
              <w:t>]</w:t>
            </w:r>
            <w:r w:rsidRPr="00324DB7">
              <w:t>.</w:t>
            </w:r>
          </w:p>
        </w:tc>
      </w:tr>
      <w:tr w:rsidR="005B6153" w:rsidRPr="00324DB7" w14:paraId="103FDB68" w14:textId="77777777" w:rsidTr="00486BD4">
        <w:trPr>
          <w:cantSplit/>
          <w:jc w:val="center"/>
        </w:trPr>
        <w:tc>
          <w:tcPr>
            <w:tcW w:w="925" w:type="pct"/>
            <w:shd w:val="clear" w:color="auto" w:fill="auto"/>
            <w:tcMar>
              <w:top w:w="0" w:type="dxa"/>
              <w:left w:w="28" w:type="dxa"/>
              <w:bottom w:w="0" w:type="dxa"/>
              <w:right w:w="108" w:type="dxa"/>
            </w:tcMar>
          </w:tcPr>
          <w:p w14:paraId="618483D5" w14:textId="77777777" w:rsidR="005B6153" w:rsidRPr="00324DB7" w:rsidRDefault="005B6153" w:rsidP="00486BD4">
            <w:pPr>
              <w:pStyle w:val="TAL"/>
              <w:keepNext w:val="0"/>
              <w:keepLines w:val="0"/>
            </w:pPr>
            <w:r w:rsidRPr="00324DB7">
              <w:t>&gt;rsrpSrv</w:t>
            </w:r>
          </w:p>
        </w:tc>
        <w:tc>
          <w:tcPr>
            <w:tcW w:w="1024" w:type="pct"/>
            <w:shd w:val="clear" w:color="auto" w:fill="auto"/>
            <w:tcMar>
              <w:top w:w="0" w:type="dxa"/>
              <w:left w:w="28" w:type="dxa"/>
              <w:bottom w:w="0" w:type="dxa"/>
              <w:right w:w="108" w:type="dxa"/>
            </w:tcMar>
          </w:tcPr>
          <w:p w14:paraId="33C274DF" w14:textId="77777777" w:rsidR="005B6153" w:rsidRPr="00324DB7" w:rsidDel="00547EFD" w:rsidRDefault="003773DE" w:rsidP="00486BD4">
            <w:pPr>
              <w:pStyle w:val="TAL"/>
              <w:keepNext w:val="0"/>
              <w:keepLines w:val="0"/>
            </w:pPr>
            <w:r w:rsidRPr="00324DB7">
              <w:t>Uint8</w:t>
            </w:r>
          </w:p>
        </w:tc>
        <w:tc>
          <w:tcPr>
            <w:tcW w:w="655" w:type="pct"/>
            <w:shd w:val="clear" w:color="auto" w:fill="auto"/>
            <w:tcMar>
              <w:top w:w="0" w:type="dxa"/>
              <w:left w:w="28" w:type="dxa"/>
              <w:bottom w:w="0" w:type="dxa"/>
              <w:right w:w="108" w:type="dxa"/>
            </w:tcMar>
          </w:tcPr>
          <w:p w14:paraId="460A5778" w14:textId="77777777" w:rsidR="005B6153" w:rsidRPr="00324DB7" w:rsidRDefault="005B6153" w:rsidP="00486BD4">
            <w:pPr>
              <w:pStyle w:val="TAL"/>
              <w:keepNext w:val="0"/>
              <w:keepLines w:val="0"/>
            </w:pPr>
            <w:r w:rsidRPr="00324DB7">
              <w:t>0</w:t>
            </w:r>
            <w:r w:rsidR="00F95DF8" w:rsidRPr="00324DB7">
              <w:t>..</w:t>
            </w:r>
            <w:r w:rsidRPr="00324DB7">
              <w:t>1</w:t>
            </w:r>
          </w:p>
        </w:tc>
        <w:tc>
          <w:tcPr>
            <w:tcW w:w="2396" w:type="pct"/>
            <w:shd w:val="clear" w:color="auto" w:fill="auto"/>
            <w:tcMar>
              <w:top w:w="0" w:type="dxa"/>
              <w:left w:w="28" w:type="dxa"/>
              <w:bottom w:w="0" w:type="dxa"/>
              <w:right w:w="108" w:type="dxa"/>
            </w:tcMar>
          </w:tcPr>
          <w:p w14:paraId="15CA62E0" w14:textId="10F5CEDE" w:rsidR="005B6153" w:rsidRPr="00324DB7" w:rsidRDefault="005B6153" w:rsidP="00486BD4">
            <w:pPr>
              <w:pStyle w:val="TAL"/>
              <w:keepNext w:val="0"/>
              <w:keepLines w:val="0"/>
            </w:pPr>
            <w:r w:rsidRPr="00324DB7">
              <w:t xml:space="preserve">Reference Signal Received Power as defined in </w:t>
            </w:r>
            <w:r w:rsidRPr="009364B4">
              <w:t>ETSI TS 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580BD7" w:rsidRPr="00324DB7" w14:paraId="4F2763EE" w14:textId="77777777" w:rsidTr="00486BD4">
        <w:trPr>
          <w:cantSplit/>
          <w:jc w:val="center"/>
        </w:trPr>
        <w:tc>
          <w:tcPr>
            <w:tcW w:w="925" w:type="pct"/>
            <w:shd w:val="clear" w:color="auto" w:fill="auto"/>
            <w:tcMar>
              <w:top w:w="0" w:type="dxa"/>
              <w:left w:w="28" w:type="dxa"/>
              <w:bottom w:w="0" w:type="dxa"/>
              <w:right w:w="108" w:type="dxa"/>
            </w:tcMar>
          </w:tcPr>
          <w:p w14:paraId="13C3E226" w14:textId="372B7C51" w:rsidR="00580BD7" w:rsidRPr="00324DB7" w:rsidRDefault="00580BD7" w:rsidP="00580BD7">
            <w:pPr>
              <w:pStyle w:val="TAL"/>
              <w:keepNext w:val="0"/>
              <w:keepLines w:val="0"/>
            </w:pPr>
            <w:r w:rsidRPr="00324DB7">
              <w:t>&gt;rsrpSrvEx</w:t>
            </w:r>
          </w:p>
        </w:tc>
        <w:tc>
          <w:tcPr>
            <w:tcW w:w="1024" w:type="pct"/>
            <w:shd w:val="clear" w:color="auto" w:fill="auto"/>
            <w:tcMar>
              <w:top w:w="0" w:type="dxa"/>
              <w:left w:w="28" w:type="dxa"/>
              <w:bottom w:w="0" w:type="dxa"/>
              <w:right w:w="108" w:type="dxa"/>
            </w:tcMar>
          </w:tcPr>
          <w:p w14:paraId="5CC79024" w14:textId="1A4D0166" w:rsidR="00580BD7" w:rsidRPr="00324DB7" w:rsidRDefault="00580BD7" w:rsidP="00580BD7">
            <w:pPr>
              <w:pStyle w:val="TAL"/>
              <w:keepNext w:val="0"/>
              <w:keepLines w:val="0"/>
            </w:pPr>
            <w:r w:rsidRPr="00324DB7">
              <w:t>Uint8</w:t>
            </w:r>
          </w:p>
        </w:tc>
        <w:tc>
          <w:tcPr>
            <w:tcW w:w="655" w:type="pct"/>
            <w:shd w:val="clear" w:color="auto" w:fill="auto"/>
            <w:tcMar>
              <w:top w:w="0" w:type="dxa"/>
              <w:left w:w="28" w:type="dxa"/>
              <w:bottom w:w="0" w:type="dxa"/>
              <w:right w:w="108" w:type="dxa"/>
            </w:tcMar>
          </w:tcPr>
          <w:p w14:paraId="6EF18D3B" w14:textId="173B74F5" w:rsidR="00580BD7" w:rsidRPr="00324DB7" w:rsidRDefault="00580BD7" w:rsidP="00580BD7">
            <w:pPr>
              <w:pStyle w:val="TAL"/>
              <w:keepNext w:val="0"/>
              <w:keepLines w:val="0"/>
            </w:pPr>
            <w:r w:rsidRPr="00324DB7">
              <w:t>0..1</w:t>
            </w:r>
          </w:p>
        </w:tc>
        <w:tc>
          <w:tcPr>
            <w:tcW w:w="2396" w:type="pct"/>
            <w:shd w:val="clear" w:color="auto" w:fill="auto"/>
            <w:tcMar>
              <w:top w:w="0" w:type="dxa"/>
              <w:left w:w="28" w:type="dxa"/>
              <w:bottom w:w="0" w:type="dxa"/>
              <w:right w:w="108" w:type="dxa"/>
            </w:tcMar>
          </w:tcPr>
          <w:p w14:paraId="43C3F1FE" w14:textId="0C8C58FB" w:rsidR="00580BD7" w:rsidRPr="00324DB7" w:rsidRDefault="00580BD7" w:rsidP="00580BD7">
            <w:pPr>
              <w:pStyle w:val="TAL"/>
              <w:keepNext w:val="0"/>
              <w:keepLines w:val="0"/>
            </w:pPr>
            <w:r w:rsidRPr="00324DB7">
              <w:t xml:space="preserve">Extended Reference Signal Received Power, with value mapping defined in </w:t>
            </w:r>
            <w:r w:rsidRPr="009364B4">
              <w:t>ETSI TS 136 133</w:t>
            </w:r>
            <w:r w:rsidR="0054138E" w:rsidRPr="009364B4">
              <w:t xml:space="preserve">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5B6153" w:rsidRPr="00324DB7" w14:paraId="0E3AA0E5" w14:textId="77777777" w:rsidTr="00486BD4">
        <w:trPr>
          <w:cantSplit/>
          <w:jc w:val="center"/>
        </w:trPr>
        <w:tc>
          <w:tcPr>
            <w:tcW w:w="925" w:type="pct"/>
            <w:shd w:val="clear" w:color="auto" w:fill="auto"/>
            <w:tcMar>
              <w:top w:w="0" w:type="dxa"/>
              <w:left w:w="28" w:type="dxa"/>
              <w:bottom w:w="0" w:type="dxa"/>
              <w:right w:w="108" w:type="dxa"/>
            </w:tcMar>
          </w:tcPr>
          <w:p w14:paraId="7CD0E8D0" w14:textId="77777777" w:rsidR="005B6153" w:rsidRPr="00324DB7" w:rsidRDefault="005B6153" w:rsidP="00486BD4">
            <w:pPr>
              <w:pStyle w:val="TAL"/>
              <w:keepNext w:val="0"/>
              <w:keepLines w:val="0"/>
            </w:pPr>
            <w:r w:rsidRPr="00324DB7">
              <w:t>&gt;rsrqSrv</w:t>
            </w:r>
          </w:p>
        </w:tc>
        <w:tc>
          <w:tcPr>
            <w:tcW w:w="1024" w:type="pct"/>
            <w:shd w:val="clear" w:color="auto" w:fill="auto"/>
            <w:tcMar>
              <w:top w:w="0" w:type="dxa"/>
              <w:left w:w="28" w:type="dxa"/>
              <w:bottom w:w="0" w:type="dxa"/>
              <w:right w:w="108" w:type="dxa"/>
            </w:tcMar>
          </w:tcPr>
          <w:p w14:paraId="75807110" w14:textId="77777777" w:rsidR="005B6153" w:rsidRPr="00324DB7" w:rsidDel="00547EFD" w:rsidRDefault="003773DE" w:rsidP="00486BD4">
            <w:pPr>
              <w:pStyle w:val="TAL"/>
              <w:keepNext w:val="0"/>
              <w:keepLines w:val="0"/>
            </w:pPr>
            <w:r w:rsidRPr="00324DB7">
              <w:t>Uint8</w:t>
            </w:r>
          </w:p>
        </w:tc>
        <w:tc>
          <w:tcPr>
            <w:tcW w:w="655" w:type="pct"/>
            <w:shd w:val="clear" w:color="auto" w:fill="auto"/>
            <w:tcMar>
              <w:top w:w="0" w:type="dxa"/>
              <w:left w:w="28" w:type="dxa"/>
              <w:bottom w:w="0" w:type="dxa"/>
              <w:right w:w="108" w:type="dxa"/>
            </w:tcMar>
          </w:tcPr>
          <w:p w14:paraId="5B7E7C9B" w14:textId="77777777" w:rsidR="005B6153" w:rsidRPr="00324DB7" w:rsidRDefault="005B6153" w:rsidP="00486BD4">
            <w:pPr>
              <w:pStyle w:val="TAL"/>
              <w:keepNext w:val="0"/>
              <w:keepLines w:val="0"/>
            </w:pPr>
            <w:r w:rsidRPr="00324DB7">
              <w:t>0</w:t>
            </w:r>
            <w:r w:rsidR="00F95DF8" w:rsidRPr="00324DB7">
              <w:t>..</w:t>
            </w:r>
            <w:r w:rsidRPr="00324DB7">
              <w:t>1</w:t>
            </w:r>
          </w:p>
        </w:tc>
        <w:tc>
          <w:tcPr>
            <w:tcW w:w="2396" w:type="pct"/>
            <w:shd w:val="clear" w:color="auto" w:fill="auto"/>
            <w:tcMar>
              <w:top w:w="0" w:type="dxa"/>
              <w:left w:w="28" w:type="dxa"/>
              <w:bottom w:w="0" w:type="dxa"/>
              <w:right w:w="108" w:type="dxa"/>
            </w:tcMar>
          </w:tcPr>
          <w:p w14:paraId="1E7F21A6" w14:textId="10B27B79" w:rsidR="005B6153" w:rsidRPr="00324DB7" w:rsidRDefault="005B6153" w:rsidP="00486BD4">
            <w:pPr>
              <w:pStyle w:val="TAL"/>
              <w:keepNext w:val="0"/>
              <w:keepLines w:val="0"/>
            </w:pPr>
            <w:r w:rsidRPr="00324DB7">
              <w:t xml:space="preserve">Reference Signal Received Quality as defined in </w:t>
            </w:r>
            <w:r w:rsidRPr="009364B4">
              <w:t>ETSI TS</w:t>
            </w:r>
            <w:r w:rsidR="00CE4DC0">
              <w:t> </w:t>
            </w:r>
            <w:r w:rsidRPr="009364B4">
              <w:t>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580BD7" w:rsidRPr="00324DB7" w14:paraId="4657CC78" w14:textId="77777777" w:rsidTr="00486BD4">
        <w:trPr>
          <w:cantSplit/>
          <w:jc w:val="center"/>
        </w:trPr>
        <w:tc>
          <w:tcPr>
            <w:tcW w:w="925" w:type="pct"/>
            <w:shd w:val="clear" w:color="auto" w:fill="auto"/>
            <w:tcMar>
              <w:top w:w="0" w:type="dxa"/>
              <w:left w:w="28" w:type="dxa"/>
              <w:bottom w:w="0" w:type="dxa"/>
              <w:right w:w="108" w:type="dxa"/>
            </w:tcMar>
          </w:tcPr>
          <w:p w14:paraId="30F69E40" w14:textId="27BF4E23" w:rsidR="00580BD7" w:rsidRPr="00324DB7" w:rsidRDefault="00580BD7" w:rsidP="00580BD7">
            <w:pPr>
              <w:pStyle w:val="TAL"/>
              <w:keepNext w:val="0"/>
              <w:keepLines w:val="0"/>
            </w:pPr>
            <w:r w:rsidRPr="00324DB7">
              <w:t>&gt;rsrqSrvEx</w:t>
            </w:r>
          </w:p>
        </w:tc>
        <w:tc>
          <w:tcPr>
            <w:tcW w:w="1024" w:type="pct"/>
            <w:shd w:val="clear" w:color="auto" w:fill="auto"/>
            <w:tcMar>
              <w:top w:w="0" w:type="dxa"/>
              <w:left w:w="28" w:type="dxa"/>
              <w:bottom w:w="0" w:type="dxa"/>
              <w:right w:w="108" w:type="dxa"/>
            </w:tcMar>
          </w:tcPr>
          <w:p w14:paraId="0021C500" w14:textId="71255C1E" w:rsidR="00580BD7" w:rsidRPr="00324DB7" w:rsidRDefault="00580BD7" w:rsidP="00580BD7">
            <w:pPr>
              <w:pStyle w:val="TAL"/>
              <w:keepNext w:val="0"/>
              <w:keepLines w:val="0"/>
            </w:pPr>
            <w:r w:rsidRPr="00324DB7">
              <w:t>Uint8</w:t>
            </w:r>
          </w:p>
        </w:tc>
        <w:tc>
          <w:tcPr>
            <w:tcW w:w="655" w:type="pct"/>
            <w:shd w:val="clear" w:color="auto" w:fill="auto"/>
            <w:tcMar>
              <w:top w:w="0" w:type="dxa"/>
              <w:left w:w="28" w:type="dxa"/>
              <w:bottom w:w="0" w:type="dxa"/>
              <w:right w:w="108" w:type="dxa"/>
            </w:tcMar>
          </w:tcPr>
          <w:p w14:paraId="2A8F2E43" w14:textId="414BEF12" w:rsidR="00580BD7" w:rsidRPr="00324DB7" w:rsidRDefault="00580BD7" w:rsidP="00580BD7">
            <w:pPr>
              <w:pStyle w:val="TAL"/>
              <w:keepNext w:val="0"/>
              <w:keepLines w:val="0"/>
            </w:pPr>
            <w:r w:rsidRPr="00324DB7">
              <w:t>0..1</w:t>
            </w:r>
          </w:p>
        </w:tc>
        <w:tc>
          <w:tcPr>
            <w:tcW w:w="2396" w:type="pct"/>
            <w:shd w:val="clear" w:color="auto" w:fill="auto"/>
            <w:tcMar>
              <w:top w:w="0" w:type="dxa"/>
              <w:left w:w="28" w:type="dxa"/>
              <w:bottom w:w="0" w:type="dxa"/>
              <w:right w:w="108" w:type="dxa"/>
            </w:tcMar>
          </w:tcPr>
          <w:p w14:paraId="51EE8457" w14:textId="5ADA4EA4" w:rsidR="00580BD7" w:rsidRPr="00324DB7" w:rsidRDefault="00580BD7" w:rsidP="00580BD7">
            <w:pPr>
              <w:pStyle w:val="TAL"/>
              <w:keepNext w:val="0"/>
              <w:keepLines w:val="0"/>
            </w:pPr>
            <w:r w:rsidRPr="00324DB7">
              <w:t xml:space="preserve">Extended Reference Signal Received Quality, with value mapping defined in </w:t>
            </w:r>
            <w:r w:rsidRPr="009364B4">
              <w:t>ETSI TS 136 133</w:t>
            </w:r>
            <w:r w:rsidR="0054138E" w:rsidRPr="009364B4">
              <w:t xml:space="preserve">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580BD7" w:rsidRPr="00324DB7" w14:paraId="752D436F" w14:textId="77777777" w:rsidTr="00486BD4">
        <w:trPr>
          <w:cantSplit/>
          <w:jc w:val="center"/>
        </w:trPr>
        <w:tc>
          <w:tcPr>
            <w:tcW w:w="925" w:type="pct"/>
            <w:shd w:val="clear" w:color="auto" w:fill="auto"/>
            <w:tcMar>
              <w:top w:w="0" w:type="dxa"/>
              <w:left w:w="28" w:type="dxa"/>
              <w:bottom w:w="0" w:type="dxa"/>
              <w:right w:w="108" w:type="dxa"/>
            </w:tcMar>
          </w:tcPr>
          <w:p w14:paraId="314BE512" w14:textId="65FC427E" w:rsidR="00580BD7" w:rsidRPr="00324DB7" w:rsidRDefault="00580BD7" w:rsidP="00580BD7">
            <w:pPr>
              <w:pStyle w:val="TAL"/>
              <w:keepNext w:val="0"/>
              <w:keepLines w:val="0"/>
            </w:pPr>
            <w:r w:rsidRPr="00324DB7">
              <w:t>&gt;sinrSrv</w:t>
            </w:r>
          </w:p>
        </w:tc>
        <w:tc>
          <w:tcPr>
            <w:tcW w:w="1024" w:type="pct"/>
            <w:shd w:val="clear" w:color="auto" w:fill="auto"/>
            <w:tcMar>
              <w:top w:w="0" w:type="dxa"/>
              <w:left w:w="28" w:type="dxa"/>
              <w:bottom w:w="0" w:type="dxa"/>
              <w:right w:w="108" w:type="dxa"/>
            </w:tcMar>
          </w:tcPr>
          <w:p w14:paraId="479FB656" w14:textId="198FBDDB" w:rsidR="00580BD7" w:rsidRPr="00324DB7" w:rsidRDefault="00580BD7" w:rsidP="00580BD7">
            <w:pPr>
              <w:pStyle w:val="TAL"/>
              <w:keepNext w:val="0"/>
              <w:keepLines w:val="0"/>
            </w:pPr>
            <w:r w:rsidRPr="00324DB7">
              <w:t>Uint8</w:t>
            </w:r>
          </w:p>
        </w:tc>
        <w:tc>
          <w:tcPr>
            <w:tcW w:w="655" w:type="pct"/>
            <w:shd w:val="clear" w:color="auto" w:fill="auto"/>
            <w:tcMar>
              <w:top w:w="0" w:type="dxa"/>
              <w:left w:w="28" w:type="dxa"/>
              <w:bottom w:w="0" w:type="dxa"/>
              <w:right w:w="108" w:type="dxa"/>
            </w:tcMar>
          </w:tcPr>
          <w:p w14:paraId="5522D011" w14:textId="3A734B7B" w:rsidR="00580BD7" w:rsidRPr="00324DB7" w:rsidRDefault="00580BD7" w:rsidP="00580BD7">
            <w:pPr>
              <w:pStyle w:val="TAL"/>
              <w:keepNext w:val="0"/>
              <w:keepLines w:val="0"/>
            </w:pPr>
            <w:r w:rsidRPr="00324DB7">
              <w:t>0..1</w:t>
            </w:r>
          </w:p>
        </w:tc>
        <w:tc>
          <w:tcPr>
            <w:tcW w:w="2396" w:type="pct"/>
            <w:shd w:val="clear" w:color="auto" w:fill="auto"/>
            <w:tcMar>
              <w:top w:w="0" w:type="dxa"/>
              <w:left w:w="28" w:type="dxa"/>
              <w:bottom w:w="0" w:type="dxa"/>
              <w:right w:w="108" w:type="dxa"/>
            </w:tcMar>
          </w:tcPr>
          <w:p w14:paraId="3394F950" w14:textId="4238C0E0" w:rsidR="00580BD7" w:rsidRPr="00324DB7" w:rsidRDefault="00580BD7" w:rsidP="00580BD7">
            <w:pPr>
              <w:pStyle w:val="TAL"/>
              <w:keepNext w:val="0"/>
              <w:keepLines w:val="0"/>
            </w:pPr>
            <w:r w:rsidRPr="00324DB7">
              <w:t xml:space="preserve">Reference Signal </w:t>
            </w:r>
            <w:r w:rsidR="00AD4375" w:rsidRPr="00324DB7">
              <w:t>"</w:t>
            </w:r>
            <w:r w:rsidRPr="00324DB7">
              <w:t>Signal to Interference plus Noise Ratio</w:t>
            </w:r>
            <w:r w:rsidR="00AD4375" w:rsidRPr="00324DB7">
              <w:t>"</w:t>
            </w:r>
            <w:r w:rsidRPr="00324DB7">
              <w:t xml:space="preserve">, with value mapping defined in </w:t>
            </w:r>
            <w:r w:rsidRPr="009364B4">
              <w:t>ETSI</w:t>
            </w:r>
            <w:r w:rsidR="0054138E" w:rsidRPr="009364B4">
              <w:t xml:space="preserve"> </w:t>
            </w:r>
            <w:r w:rsidRPr="009364B4">
              <w:t>TS</w:t>
            </w:r>
            <w:r w:rsidR="0054138E" w:rsidRPr="009364B4">
              <w:t> </w:t>
            </w:r>
            <w:r w:rsidRPr="009364B4">
              <w:t>136</w:t>
            </w:r>
            <w:r w:rsidR="0054138E" w:rsidRPr="009364B4">
              <w:t> </w:t>
            </w:r>
            <w:r w:rsidRPr="009364B4">
              <w:t>133</w:t>
            </w:r>
            <w:r w:rsidR="0054138E" w:rsidRPr="009364B4">
              <w:t>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5B6153" w:rsidRPr="00324DB7" w14:paraId="09B90F0D" w14:textId="77777777" w:rsidTr="00486BD4">
        <w:trPr>
          <w:cantSplit/>
          <w:jc w:val="center"/>
        </w:trPr>
        <w:tc>
          <w:tcPr>
            <w:tcW w:w="925" w:type="pct"/>
            <w:shd w:val="clear" w:color="auto" w:fill="auto"/>
            <w:tcMar>
              <w:top w:w="0" w:type="dxa"/>
              <w:left w:w="28" w:type="dxa"/>
              <w:bottom w:w="0" w:type="dxa"/>
              <w:right w:w="28" w:type="dxa"/>
            </w:tcMar>
          </w:tcPr>
          <w:p w14:paraId="7A3B1E85" w14:textId="77777777" w:rsidR="005B6153" w:rsidRPr="00324DB7" w:rsidRDefault="005B6153" w:rsidP="00486BD4">
            <w:pPr>
              <w:pStyle w:val="TAL"/>
              <w:keepLines w:val="0"/>
            </w:pPr>
            <w:r w:rsidRPr="00324DB7">
              <w:t>&gt;cellIdNei</w:t>
            </w:r>
          </w:p>
        </w:tc>
        <w:tc>
          <w:tcPr>
            <w:tcW w:w="1024" w:type="pct"/>
            <w:shd w:val="clear" w:color="auto" w:fill="auto"/>
            <w:tcMar>
              <w:top w:w="0" w:type="dxa"/>
              <w:left w:w="28" w:type="dxa"/>
              <w:bottom w:w="0" w:type="dxa"/>
              <w:right w:w="28" w:type="dxa"/>
            </w:tcMar>
          </w:tcPr>
          <w:p w14:paraId="490ED066" w14:textId="20E7F987" w:rsidR="005B6153" w:rsidRPr="00324DB7" w:rsidDel="00547EFD" w:rsidRDefault="00F02E46" w:rsidP="00486BD4">
            <w:pPr>
              <w:pStyle w:val="TAL"/>
              <w:keepLines w:val="0"/>
            </w:pPr>
            <w:r w:rsidRPr="00324DB7">
              <w:t>CellId</w:t>
            </w:r>
          </w:p>
        </w:tc>
        <w:tc>
          <w:tcPr>
            <w:tcW w:w="655" w:type="pct"/>
            <w:shd w:val="clear" w:color="auto" w:fill="auto"/>
            <w:tcMar>
              <w:top w:w="0" w:type="dxa"/>
              <w:left w:w="28" w:type="dxa"/>
              <w:bottom w:w="0" w:type="dxa"/>
              <w:right w:w="28" w:type="dxa"/>
            </w:tcMar>
          </w:tcPr>
          <w:p w14:paraId="585DAB1A" w14:textId="77777777" w:rsidR="005B6153" w:rsidRPr="00324DB7" w:rsidRDefault="005B6153" w:rsidP="00486BD4">
            <w:pPr>
              <w:pStyle w:val="TAL"/>
              <w:keepLines w:val="0"/>
            </w:pPr>
            <w:r w:rsidRPr="00324DB7">
              <w:t>0</w:t>
            </w:r>
            <w:r w:rsidR="00F95DF8" w:rsidRPr="00324DB7">
              <w:t>..</w:t>
            </w:r>
            <w:r w:rsidRPr="00324DB7">
              <w:t>1</w:t>
            </w:r>
          </w:p>
        </w:tc>
        <w:tc>
          <w:tcPr>
            <w:tcW w:w="2396" w:type="pct"/>
            <w:shd w:val="clear" w:color="auto" w:fill="auto"/>
            <w:tcMar>
              <w:top w:w="0" w:type="dxa"/>
              <w:left w:w="28" w:type="dxa"/>
              <w:bottom w:w="0" w:type="dxa"/>
              <w:right w:w="28" w:type="dxa"/>
            </w:tcMar>
          </w:tcPr>
          <w:p w14:paraId="1C79DA51" w14:textId="4AACDA2E" w:rsidR="005B6153" w:rsidRPr="00324DB7" w:rsidRDefault="005B6153" w:rsidP="00486BD4">
            <w:pPr>
              <w:pStyle w:val="TAL"/>
              <w:keepLines w:val="0"/>
            </w:pPr>
            <w:r w:rsidRPr="009364B4">
              <w:t>E-UTRAN</w:t>
            </w:r>
            <w:r w:rsidRPr="00324DB7">
              <w:t xml:space="preserve"> Cell Identity of the best neighbouring cell (NCell) associated with the SCell, as defined in </w:t>
            </w:r>
            <w:r w:rsidRPr="009364B4">
              <w:t>ETSI TS</w:t>
            </w:r>
            <w:r w:rsidR="0054138E" w:rsidRPr="009364B4">
              <w:t> </w:t>
            </w:r>
            <w:r w:rsidRPr="009364B4">
              <w:t>136</w:t>
            </w:r>
            <w:r w:rsidR="00CE4DC0">
              <w:t> </w:t>
            </w:r>
            <w:r w:rsidRPr="009364B4">
              <w:t>331</w:t>
            </w:r>
            <w:r w:rsidR="00CE4DC0">
              <w:t> </w:t>
            </w:r>
            <w:r w:rsidRPr="009364B4">
              <w:t>[</w:t>
            </w:r>
            <w:r w:rsidRPr="009364B4">
              <w:fldChar w:fldCharType="begin"/>
            </w:r>
            <w:r w:rsidRPr="009364B4">
              <w:instrText xml:space="preserve">REF REF_TS136331 \h </w:instrText>
            </w:r>
            <w:r w:rsidR="00E07069" w:rsidRPr="009364B4">
              <w:instrText xml:space="preserve"> \* MERGEFORMAT </w:instrText>
            </w:r>
            <w:r w:rsidRPr="009364B4">
              <w:fldChar w:fldCharType="separate"/>
            </w:r>
            <w:r w:rsidR="00746B25" w:rsidRPr="009364B4">
              <w:t>i.7</w:t>
            </w:r>
            <w:r w:rsidRPr="009364B4">
              <w:fldChar w:fldCharType="end"/>
            </w:r>
            <w:r w:rsidRPr="009364B4">
              <w:t>]</w:t>
            </w:r>
            <w:r w:rsidRPr="00324DB7">
              <w:t>.</w:t>
            </w:r>
          </w:p>
        </w:tc>
      </w:tr>
      <w:tr w:rsidR="005B6153" w:rsidRPr="00324DB7" w14:paraId="24F64531" w14:textId="77777777" w:rsidTr="00486BD4">
        <w:trPr>
          <w:cantSplit/>
          <w:jc w:val="center"/>
        </w:trPr>
        <w:tc>
          <w:tcPr>
            <w:tcW w:w="925" w:type="pct"/>
            <w:shd w:val="clear" w:color="auto" w:fill="auto"/>
            <w:tcMar>
              <w:top w:w="0" w:type="dxa"/>
              <w:left w:w="28" w:type="dxa"/>
              <w:bottom w:w="0" w:type="dxa"/>
              <w:right w:w="108" w:type="dxa"/>
            </w:tcMar>
          </w:tcPr>
          <w:p w14:paraId="1B830CFD" w14:textId="77777777" w:rsidR="005B6153" w:rsidRPr="00324DB7" w:rsidRDefault="005B6153" w:rsidP="00486BD4">
            <w:pPr>
              <w:pStyle w:val="TAL"/>
              <w:keepNext w:val="0"/>
              <w:keepLines w:val="0"/>
            </w:pPr>
            <w:r w:rsidRPr="00324DB7">
              <w:t>&gt;rsrpNei</w:t>
            </w:r>
          </w:p>
        </w:tc>
        <w:tc>
          <w:tcPr>
            <w:tcW w:w="1024" w:type="pct"/>
            <w:shd w:val="clear" w:color="auto" w:fill="auto"/>
            <w:tcMar>
              <w:top w:w="0" w:type="dxa"/>
              <w:left w:w="28" w:type="dxa"/>
              <w:bottom w:w="0" w:type="dxa"/>
              <w:right w:w="108" w:type="dxa"/>
            </w:tcMar>
          </w:tcPr>
          <w:p w14:paraId="0D960048" w14:textId="77777777" w:rsidR="005B6153" w:rsidRPr="00324DB7" w:rsidDel="00547EFD" w:rsidRDefault="003773DE" w:rsidP="00486BD4">
            <w:pPr>
              <w:pStyle w:val="TAL"/>
              <w:keepNext w:val="0"/>
              <w:keepLines w:val="0"/>
            </w:pPr>
            <w:r w:rsidRPr="00324DB7">
              <w:t>Uint8</w:t>
            </w:r>
          </w:p>
        </w:tc>
        <w:tc>
          <w:tcPr>
            <w:tcW w:w="655" w:type="pct"/>
            <w:shd w:val="clear" w:color="auto" w:fill="auto"/>
            <w:tcMar>
              <w:top w:w="0" w:type="dxa"/>
              <w:left w:w="28" w:type="dxa"/>
              <w:bottom w:w="0" w:type="dxa"/>
              <w:right w:w="108" w:type="dxa"/>
            </w:tcMar>
          </w:tcPr>
          <w:p w14:paraId="4E9590BD" w14:textId="77777777" w:rsidR="005B6153" w:rsidRPr="00324DB7" w:rsidRDefault="005B6153" w:rsidP="00486BD4">
            <w:pPr>
              <w:pStyle w:val="TAL"/>
              <w:keepNext w:val="0"/>
              <w:keepLines w:val="0"/>
            </w:pPr>
            <w:r w:rsidRPr="00324DB7">
              <w:t>0</w:t>
            </w:r>
            <w:r w:rsidR="00F95DF8" w:rsidRPr="00324DB7">
              <w:t>..</w:t>
            </w:r>
            <w:r w:rsidRPr="00324DB7">
              <w:t>1</w:t>
            </w:r>
          </w:p>
        </w:tc>
        <w:tc>
          <w:tcPr>
            <w:tcW w:w="2396" w:type="pct"/>
            <w:shd w:val="clear" w:color="auto" w:fill="auto"/>
            <w:tcMar>
              <w:top w:w="0" w:type="dxa"/>
              <w:left w:w="28" w:type="dxa"/>
              <w:bottom w:w="0" w:type="dxa"/>
              <w:right w:w="108" w:type="dxa"/>
            </w:tcMar>
          </w:tcPr>
          <w:p w14:paraId="5ADE808B" w14:textId="08D7AE8C" w:rsidR="005B6153" w:rsidRPr="00324DB7" w:rsidRDefault="005B6153" w:rsidP="00486BD4">
            <w:pPr>
              <w:pStyle w:val="TAL"/>
              <w:keepNext w:val="0"/>
              <w:keepLines w:val="0"/>
            </w:pPr>
            <w:r w:rsidRPr="00324DB7">
              <w:t xml:space="preserve">Reference Signal Received Power as defined in </w:t>
            </w:r>
            <w:r w:rsidRPr="009364B4">
              <w:t>ETSI TS 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580BD7" w:rsidRPr="00324DB7" w14:paraId="4C8A5339" w14:textId="77777777" w:rsidTr="00486BD4">
        <w:trPr>
          <w:cantSplit/>
          <w:jc w:val="center"/>
        </w:trPr>
        <w:tc>
          <w:tcPr>
            <w:tcW w:w="925" w:type="pct"/>
            <w:shd w:val="clear" w:color="auto" w:fill="auto"/>
            <w:tcMar>
              <w:top w:w="0" w:type="dxa"/>
              <w:left w:w="28" w:type="dxa"/>
              <w:bottom w:w="0" w:type="dxa"/>
              <w:right w:w="108" w:type="dxa"/>
            </w:tcMar>
          </w:tcPr>
          <w:p w14:paraId="2047FC8A" w14:textId="513DF258" w:rsidR="00580BD7" w:rsidRPr="00324DB7" w:rsidRDefault="00580BD7" w:rsidP="00580BD7">
            <w:pPr>
              <w:pStyle w:val="TAL"/>
              <w:keepNext w:val="0"/>
              <w:keepLines w:val="0"/>
            </w:pPr>
            <w:r w:rsidRPr="00324DB7">
              <w:t>&gt;rsrpNeiEx</w:t>
            </w:r>
          </w:p>
        </w:tc>
        <w:tc>
          <w:tcPr>
            <w:tcW w:w="1024" w:type="pct"/>
            <w:shd w:val="clear" w:color="auto" w:fill="auto"/>
            <w:tcMar>
              <w:top w:w="0" w:type="dxa"/>
              <w:left w:w="28" w:type="dxa"/>
              <w:bottom w:w="0" w:type="dxa"/>
              <w:right w:w="108" w:type="dxa"/>
            </w:tcMar>
          </w:tcPr>
          <w:p w14:paraId="04B000A5" w14:textId="5086EA71" w:rsidR="00580BD7" w:rsidRPr="00324DB7" w:rsidRDefault="00580BD7" w:rsidP="00580BD7">
            <w:pPr>
              <w:pStyle w:val="TAL"/>
              <w:keepNext w:val="0"/>
              <w:keepLines w:val="0"/>
            </w:pPr>
            <w:r w:rsidRPr="00324DB7">
              <w:t>Uint8</w:t>
            </w:r>
          </w:p>
        </w:tc>
        <w:tc>
          <w:tcPr>
            <w:tcW w:w="655" w:type="pct"/>
            <w:shd w:val="clear" w:color="auto" w:fill="auto"/>
            <w:tcMar>
              <w:top w:w="0" w:type="dxa"/>
              <w:left w:w="28" w:type="dxa"/>
              <w:bottom w:w="0" w:type="dxa"/>
              <w:right w:w="108" w:type="dxa"/>
            </w:tcMar>
          </w:tcPr>
          <w:p w14:paraId="6F156A7E" w14:textId="62DCCE09" w:rsidR="00580BD7" w:rsidRPr="00324DB7" w:rsidRDefault="00580BD7" w:rsidP="00580BD7">
            <w:pPr>
              <w:pStyle w:val="TAL"/>
              <w:keepNext w:val="0"/>
              <w:keepLines w:val="0"/>
            </w:pPr>
            <w:r w:rsidRPr="00324DB7">
              <w:t>0..1</w:t>
            </w:r>
          </w:p>
        </w:tc>
        <w:tc>
          <w:tcPr>
            <w:tcW w:w="2396" w:type="pct"/>
            <w:shd w:val="clear" w:color="auto" w:fill="auto"/>
            <w:tcMar>
              <w:top w:w="0" w:type="dxa"/>
              <w:left w:w="28" w:type="dxa"/>
              <w:bottom w:w="0" w:type="dxa"/>
              <w:right w:w="108" w:type="dxa"/>
            </w:tcMar>
          </w:tcPr>
          <w:p w14:paraId="23A35897" w14:textId="7A207166" w:rsidR="00580BD7" w:rsidRPr="00324DB7" w:rsidRDefault="00580BD7" w:rsidP="00580BD7">
            <w:pPr>
              <w:pStyle w:val="TAL"/>
              <w:keepNext w:val="0"/>
              <w:keepLines w:val="0"/>
            </w:pPr>
            <w:r w:rsidRPr="00324DB7">
              <w:t xml:space="preserve">Extended Reference Signal Received Power, with value mapping defined in </w:t>
            </w:r>
            <w:r w:rsidRPr="009364B4">
              <w:t>ETSI TS 136 133</w:t>
            </w:r>
            <w:r w:rsidR="0054138E" w:rsidRPr="009364B4">
              <w:t xml:space="preserve">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5B6153" w:rsidRPr="00324DB7" w14:paraId="7595B915" w14:textId="77777777" w:rsidTr="00486BD4">
        <w:trPr>
          <w:cantSplit/>
          <w:jc w:val="center"/>
        </w:trPr>
        <w:tc>
          <w:tcPr>
            <w:tcW w:w="925" w:type="pct"/>
            <w:shd w:val="clear" w:color="auto" w:fill="auto"/>
            <w:tcMar>
              <w:top w:w="0" w:type="dxa"/>
              <w:left w:w="28" w:type="dxa"/>
              <w:bottom w:w="0" w:type="dxa"/>
              <w:right w:w="108" w:type="dxa"/>
            </w:tcMar>
          </w:tcPr>
          <w:p w14:paraId="16C92379" w14:textId="77777777" w:rsidR="005B6153" w:rsidRPr="00324DB7" w:rsidRDefault="005B6153" w:rsidP="00486BD4">
            <w:pPr>
              <w:pStyle w:val="TAL"/>
              <w:keepNext w:val="0"/>
              <w:keepLines w:val="0"/>
            </w:pPr>
            <w:r w:rsidRPr="00324DB7">
              <w:t>&gt;rsrqNei</w:t>
            </w:r>
          </w:p>
        </w:tc>
        <w:tc>
          <w:tcPr>
            <w:tcW w:w="1024" w:type="pct"/>
            <w:shd w:val="clear" w:color="auto" w:fill="auto"/>
            <w:tcMar>
              <w:top w:w="0" w:type="dxa"/>
              <w:left w:w="28" w:type="dxa"/>
              <w:bottom w:w="0" w:type="dxa"/>
              <w:right w:w="108" w:type="dxa"/>
            </w:tcMar>
          </w:tcPr>
          <w:p w14:paraId="3D62950D" w14:textId="77777777" w:rsidR="005B6153" w:rsidRPr="00324DB7" w:rsidDel="00547EFD" w:rsidRDefault="003773DE" w:rsidP="00486BD4">
            <w:pPr>
              <w:pStyle w:val="TAL"/>
              <w:keepNext w:val="0"/>
              <w:keepLines w:val="0"/>
            </w:pPr>
            <w:r w:rsidRPr="00324DB7">
              <w:t>Uint8</w:t>
            </w:r>
          </w:p>
        </w:tc>
        <w:tc>
          <w:tcPr>
            <w:tcW w:w="655" w:type="pct"/>
            <w:shd w:val="clear" w:color="auto" w:fill="auto"/>
            <w:tcMar>
              <w:top w:w="0" w:type="dxa"/>
              <w:left w:w="28" w:type="dxa"/>
              <w:bottom w:w="0" w:type="dxa"/>
              <w:right w:w="108" w:type="dxa"/>
            </w:tcMar>
          </w:tcPr>
          <w:p w14:paraId="09FCE121" w14:textId="77777777" w:rsidR="005B6153" w:rsidRPr="00324DB7" w:rsidRDefault="005B6153" w:rsidP="00486BD4">
            <w:pPr>
              <w:pStyle w:val="TAL"/>
              <w:keepNext w:val="0"/>
              <w:keepLines w:val="0"/>
            </w:pPr>
            <w:r w:rsidRPr="00324DB7">
              <w:t>0</w:t>
            </w:r>
            <w:r w:rsidR="00F95DF8" w:rsidRPr="00324DB7">
              <w:t>..</w:t>
            </w:r>
            <w:r w:rsidRPr="00324DB7">
              <w:t>1</w:t>
            </w:r>
          </w:p>
        </w:tc>
        <w:tc>
          <w:tcPr>
            <w:tcW w:w="2396" w:type="pct"/>
            <w:shd w:val="clear" w:color="auto" w:fill="auto"/>
            <w:tcMar>
              <w:top w:w="0" w:type="dxa"/>
              <w:left w:w="28" w:type="dxa"/>
              <w:bottom w:w="0" w:type="dxa"/>
              <w:right w:w="108" w:type="dxa"/>
            </w:tcMar>
          </w:tcPr>
          <w:p w14:paraId="45555474" w14:textId="6FFDF742" w:rsidR="005B6153" w:rsidRPr="00324DB7" w:rsidRDefault="005B6153" w:rsidP="00486BD4">
            <w:pPr>
              <w:pStyle w:val="TAL"/>
              <w:keepNext w:val="0"/>
              <w:keepLines w:val="0"/>
            </w:pPr>
            <w:r w:rsidRPr="00324DB7">
              <w:t xml:space="preserve">Reference Signal Received Quality as defined in </w:t>
            </w:r>
            <w:r w:rsidRPr="009364B4">
              <w:t>ETSI TS</w:t>
            </w:r>
            <w:r w:rsidR="00CE4DC0">
              <w:t> </w:t>
            </w:r>
            <w:r w:rsidRPr="009364B4">
              <w:t>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580BD7" w:rsidRPr="00324DB7" w14:paraId="7EE3DA7B" w14:textId="77777777" w:rsidTr="00486BD4">
        <w:trPr>
          <w:cantSplit/>
          <w:jc w:val="center"/>
        </w:trPr>
        <w:tc>
          <w:tcPr>
            <w:tcW w:w="925" w:type="pct"/>
            <w:shd w:val="clear" w:color="auto" w:fill="auto"/>
            <w:tcMar>
              <w:top w:w="0" w:type="dxa"/>
              <w:left w:w="28" w:type="dxa"/>
              <w:bottom w:w="0" w:type="dxa"/>
              <w:right w:w="108" w:type="dxa"/>
            </w:tcMar>
          </w:tcPr>
          <w:p w14:paraId="208061FF" w14:textId="3DDEE29C" w:rsidR="00580BD7" w:rsidRPr="00324DB7" w:rsidRDefault="00580BD7" w:rsidP="00580BD7">
            <w:pPr>
              <w:pStyle w:val="TAL"/>
              <w:keepNext w:val="0"/>
              <w:keepLines w:val="0"/>
            </w:pPr>
            <w:r w:rsidRPr="00324DB7">
              <w:t>&gt;rsrqNeiEx</w:t>
            </w:r>
          </w:p>
        </w:tc>
        <w:tc>
          <w:tcPr>
            <w:tcW w:w="1024" w:type="pct"/>
            <w:shd w:val="clear" w:color="auto" w:fill="auto"/>
            <w:tcMar>
              <w:top w:w="0" w:type="dxa"/>
              <w:left w:w="28" w:type="dxa"/>
              <w:bottom w:w="0" w:type="dxa"/>
              <w:right w:w="108" w:type="dxa"/>
            </w:tcMar>
          </w:tcPr>
          <w:p w14:paraId="783C2862" w14:textId="2AA84707" w:rsidR="00580BD7" w:rsidRPr="00324DB7" w:rsidRDefault="00580BD7" w:rsidP="00580BD7">
            <w:pPr>
              <w:pStyle w:val="TAL"/>
              <w:keepNext w:val="0"/>
              <w:keepLines w:val="0"/>
            </w:pPr>
            <w:r w:rsidRPr="00324DB7">
              <w:t>Uint8</w:t>
            </w:r>
          </w:p>
        </w:tc>
        <w:tc>
          <w:tcPr>
            <w:tcW w:w="655" w:type="pct"/>
            <w:shd w:val="clear" w:color="auto" w:fill="auto"/>
            <w:tcMar>
              <w:top w:w="0" w:type="dxa"/>
              <w:left w:w="28" w:type="dxa"/>
              <w:bottom w:w="0" w:type="dxa"/>
              <w:right w:w="108" w:type="dxa"/>
            </w:tcMar>
          </w:tcPr>
          <w:p w14:paraId="36E63302" w14:textId="14B98E8B" w:rsidR="00580BD7" w:rsidRPr="00324DB7" w:rsidRDefault="00580BD7" w:rsidP="00580BD7">
            <w:pPr>
              <w:pStyle w:val="TAL"/>
              <w:keepNext w:val="0"/>
              <w:keepLines w:val="0"/>
            </w:pPr>
            <w:r w:rsidRPr="00324DB7">
              <w:t>0..1</w:t>
            </w:r>
          </w:p>
        </w:tc>
        <w:tc>
          <w:tcPr>
            <w:tcW w:w="2396" w:type="pct"/>
            <w:shd w:val="clear" w:color="auto" w:fill="auto"/>
            <w:tcMar>
              <w:top w:w="0" w:type="dxa"/>
              <w:left w:w="28" w:type="dxa"/>
              <w:bottom w:w="0" w:type="dxa"/>
              <w:right w:w="108" w:type="dxa"/>
            </w:tcMar>
          </w:tcPr>
          <w:p w14:paraId="383FB3DC" w14:textId="1FC7E1D4" w:rsidR="00580BD7" w:rsidRPr="00324DB7" w:rsidRDefault="00580BD7" w:rsidP="00580BD7">
            <w:pPr>
              <w:pStyle w:val="TAL"/>
              <w:keepNext w:val="0"/>
              <w:keepLines w:val="0"/>
            </w:pPr>
            <w:r w:rsidRPr="00324DB7">
              <w:t xml:space="preserve">Extended Reference Signal Received Quality, with value mapping defined in </w:t>
            </w:r>
            <w:r w:rsidRPr="009364B4">
              <w:t>ETSI TS 136 133</w:t>
            </w:r>
            <w:r w:rsidR="0054138E" w:rsidRPr="009364B4">
              <w:t xml:space="preserve">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580BD7" w:rsidRPr="00324DB7" w14:paraId="05812896" w14:textId="77777777" w:rsidTr="00486BD4">
        <w:trPr>
          <w:cantSplit/>
          <w:jc w:val="center"/>
        </w:trPr>
        <w:tc>
          <w:tcPr>
            <w:tcW w:w="925" w:type="pct"/>
            <w:shd w:val="clear" w:color="auto" w:fill="auto"/>
            <w:tcMar>
              <w:top w:w="0" w:type="dxa"/>
              <w:left w:w="28" w:type="dxa"/>
              <w:bottom w:w="0" w:type="dxa"/>
              <w:right w:w="108" w:type="dxa"/>
            </w:tcMar>
          </w:tcPr>
          <w:p w14:paraId="06419F8B" w14:textId="27CDD5AA" w:rsidR="00580BD7" w:rsidRPr="00324DB7" w:rsidRDefault="00580BD7" w:rsidP="00580BD7">
            <w:pPr>
              <w:pStyle w:val="TAL"/>
              <w:keepNext w:val="0"/>
              <w:keepLines w:val="0"/>
            </w:pPr>
            <w:r w:rsidRPr="00324DB7">
              <w:lastRenderedPageBreak/>
              <w:t>&gt;sinrNei</w:t>
            </w:r>
          </w:p>
        </w:tc>
        <w:tc>
          <w:tcPr>
            <w:tcW w:w="1024" w:type="pct"/>
            <w:shd w:val="clear" w:color="auto" w:fill="auto"/>
            <w:tcMar>
              <w:top w:w="0" w:type="dxa"/>
              <w:left w:w="28" w:type="dxa"/>
              <w:bottom w:w="0" w:type="dxa"/>
              <w:right w:w="108" w:type="dxa"/>
            </w:tcMar>
          </w:tcPr>
          <w:p w14:paraId="1E92388B" w14:textId="1E8A943B" w:rsidR="00580BD7" w:rsidRPr="00324DB7" w:rsidRDefault="00580BD7" w:rsidP="00580BD7">
            <w:pPr>
              <w:pStyle w:val="TAL"/>
              <w:keepNext w:val="0"/>
              <w:keepLines w:val="0"/>
            </w:pPr>
            <w:r w:rsidRPr="00324DB7">
              <w:t>Uint8</w:t>
            </w:r>
          </w:p>
        </w:tc>
        <w:tc>
          <w:tcPr>
            <w:tcW w:w="655" w:type="pct"/>
            <w:shd w:val="clear" w:color="auto" w:fill="auto"/>
            <w:tcMar>
              <w:top w:w="0" w:type="dxa"/>
              <w:left w:w="28" w:type="dxa"/>
              <w:bottom w:w="0" w:type="dxa"/>
              <w:right w:w="108" w:type="dxa"/>
            </w:tcMar>
          </w:tcPr>
          <w:p w14:paraId="6A8FE3F1" w14:textId="45655B1F" w:rsidR="00580BD7" w:rsidRPr="00324DB7" w:rsidRDefault="00580BD7" w:rsidP="00580BD7">
            <w:pPr>
              <w:pStyle w:val="TAL"/>
              <w:keepNext w:val="0"/>
              <w:keepLines w:val="0"/>
            </w:pPr>
            <w:r w:rsidRPr="00324DB7">
              <w:t>0..1</w:t>
            </w:r>
          </w:p>
        </w:tc>
        <w:tc>
          <w:tcPr>
            <w:tcW w:w="2396" w:type="pct"/>
            <w:shd w:val="clear" w:color="auto" w:fill="auto"/>
            <w:tcMar>
              <w:top w:w="0" w:type="dxa"/>
              <w:left w:w="28" w:type="dxa"/>
              <w:bottom w:w="0" w:type="dxa"/>
              <w:right w:w="108" w:type="dxa"/>
            </w:tcMar>
          </w:tcPr>
          <w:p w14:paraId="2D287E47" w14:textId="1513C6D4" w:rsidR="00580BD7" w:rsidRPr="00324DB7" w:rsidRDefault="00580BD7" w:rsidP="00580BD7">
            <w:pPr>
              <w:pStyle w:val="TAL"/>
              <w:keepNext w:val="0"/>
              <w:keepLines w:val="0"/>
            </w:pPr>
            <w:r w:rsidRPr="00324DB7">
              <w:t xml:space="preserve">Reference Signal </w:t>
            </w:r>
            <w:r w:rsidR="00AD4375" w:rsidRPr="00324DB7">
              <w:t>"</w:t>
            </w:r>
            <w:r w:rsidRPr="00324DB7">
              <w:t>Signal to Interference plus Noise Ratio</w:t>
            </w:r>
            <w:r w:rsidR="00AD4375" w:rsidRPr="00324DB7">
              <w:t>"</w:t>
            </w:r>
            <w:r w:rsidRPr="00324DB7">
              <w:t xml:space="preserve">, with value mapping defined in </w:t>
            </w:r>
            <w:r w:rsidRPr="009364B4">
              <w:t>ETSI TS</w:t>
            </w:r>
            <w:r w:rsidR="0054138E" w:rsidRPr="009364B4">
              <w:t> </w:t>
            </w:r>
            <w:r w:rsidRPr="009364B4">
              <w:t>136</w:t>
            </w:r>
            <w:r w:rsidR="0054138E" w:rsidRPr="009364B4">
              <w:t> </w:t>
            </w:r>
            <w:r w:rsidRPr="009364B4">
              <w:t>133</w:t>
            </w:r>
            <w:r w:rsidR="0054138E" w:rsidRPr="009364B4">
              <w:t> [</w:t>
            </w:r>
            <w:r w:rsidR="0054138E" w:rsidRPr="009364B4">
              <w:fldChar w:fldCharType="begin"/>
            </w:r>
            <w:r w:rsidR="0054138E" w:rsidRPr="009364B4">
              <w:instrText xml:space="preserve">REF REF_TS136133 \h </w:instrText>
            </w:r>
            <w:r w:rsidR="0054138E" w:rsidRPr="009364B4">
              <w:fldChar w:fldCharType="separate"/>
            </w:r>
            <w:r w:rsidR="00746B25" w:rsidRPr="009364B4">
              <w:rPr>
                <w:lang w:eastAsia="en-GB"/>
              </w:rPr>
              <w:t>i.16</w:t>
            </w:r>
            <w:r w:rsidR="0054138E" w:rsidRPr="009364B4">
              <w:fldChar w:fldCharType="end"/>
            </w:r>
            <w:r w:rsidR="0054138E" w:rsidRPr="009364B4">
              <w:t>]</w:t>
            </w:r>
            <w:r w:rsidRPr="00324DB7">
              <w:t>.</w:t>
            </w:r>
          </w:p>
        </w:tc>
      </w:tr>
      <w:tr w:rsidR="00580BD7" w:rsidRPr="00324DB7" w14:paraId="535707BC" w14:textId="77777777" w:rsidTr="00486BD4">
        <w:trPr>
          <w:cantSplit/>
          <w:jc w:val="center"/>
        </w:trPr>
        <w:tc>
          <w:tcPr>
            <w:tcW w:w="925" w:type="pct"/>
            <w:shd w:val="clear" w:color="auto" w:fill="auto"/>
            <w:tcMar>
              <w:top w:w="0" w:type="dxa"/>
              <w:left w:w="28" w:type="dxa"/>
              <w:bottom w:w="0" w:type="dxa"/>
              <w:right w:w="108" w:type="dxa"/>
            </w:tcMar>
          </w:tcPr>
          <w:p w14:paraId="552F94EA" w14:textId="414DF2FE" w:rsidR="00580BD7" w:rsidRPr="00324DB7" w:rsidRDefault="00580BD7" w:rsidP="00580BD7">
            <w:pPr>
              <w:pStyle w:val="TAL"/>
              <w:keepNext w:val="0"/>
              <w:keepLines w:val="0"/>
            </w:pPr>
            <w:r w:rsidRPr="00324DB7">
              <w:t>heightUe</w:t>
            </w:r>
          </w:p>
        </w:tc>
        <w:tc>
          <w:tcPr>
            <w:tcW w:w="1024" w:type="pct"/>
            <w:shd w:val="clear" w:color="auto" w:fill="auto"/>
            <w:tcMar>
              <w:top w:w="0" w:type="dxa"/>
              <w:left w:w="28" w:type="dxa"/>
              <w:bottom w:w="0" w:type="dxa"/>
              <w:right w:w="108" w:type="dxa"/>
            </w:tcMar>
          </w:tcPr>
          <w:p w14:paraId="1D70A6AF" w14:textId="666FDF33" w:rsidR="00580BD7" w:rsidRPr="00324DB7" w:rsidRDefault="00580BD7" w:rsidP="00580BD7">
            <w:pPr>
              <w:pStyle w:val="TAL"/>
              <w:keepNext w:val="0"/>
              <w:keepLines w:val="0"/>
            </w:pPr>
            <w:r w:rsidRPr="00324DB7">
              <w:t>Int</w:t>
            </w:r>
          </w:p>
        </w:tc>
        <w:tc>
          <w:tcPr>
            <w:tcW w:w="655" w:type="pct"/>
            <w:shd w:val="clear" w:color="auto" w:fill="auto"/>
            <w:tcMar>
              <w:top w:w="0" w:type="dxa"/>
              <w:left w:w="28" w:type="dxa"/>
              <w:bottom w:w="0" w:type="dxa"/>
              <w:right w:w="108" w:type="dxa"/>
            </w:tcMar>
          </w:tcPr>
          <w:p w14:paraId="05B73A9B" w14:textId="6CD29B10" w:rsidR="00580BD7" w:rsidRPr="00324DB7" w:rsidRDefault="00580BD7" w:rsidP="00580BD7">
            <w:pPr>
              <w:pStyle w:val="TAL"/>
              <w:keepNext w:val="0"/>
              <w:keepLines w:val="0"/>
            </w:pPr>
            <w:r w:rsidRPr="00324DB7">
              <w:t>0..1</w:t>
            </w:r>
          </w:p>
        </w:tc>
        <w:tc>
          <w:tcPr>
            <w:tcW w:w="2396" w:type="pct"/>
            <w:shd w:val="clear" w:color="auto" w:fill="auto"/>
            <w:tcMar>
              <w:top w:w="0" w:type="dxa"/>
              <w:left w:w="28" w:type="dxa"/>
              <w:bottom w:w="0" w:type="dxa"/>
              <w:right w:w="108" w:type="dxa"/>
            </w:tcMar>
          </w:tcPr>
          <w:p w14:paraId="614FF42B" w14:textId="31460387" w:rsidR="00580BD7" w:rsidRPr="00324DB7" w:rsidRDefault="00580BD7" w:rsidP="00580BD7">
            <w:pPr>
              <w:pStyle w:val="TAL"/>
              <w:keepNext w:val="0"/>
              <w:keepLines w:val="0"/>
            </w:pPr>
            <w:r w:rsidRPr="00324DB7">
              <w:rPr>
                <w:lang w:eastAsia="en-GB"/>
              </w:rPr>
              <w:t xml:space="preserve">Indicates height of the </w:t>
            </w:r>
            <w:r w:rsidRPr="009364B4">
              <w:rPr>
                <w:lang w:eastAsia="en-GB"/>
              </w:rPr>
              <w:t>UE</w:t>
            </w:r>
            <w:r w:rsidRPr="00324DB7">
              <w:rPr>
                <w:lang w:eastAsia="en-GB"/>
              </w:rPr>
              <w:t xml:space="preserve"> in meters relative to the sea level as defined in </w:t>
            </w:r>
            <w:r w:rsidRPr="009364B4">
              <w:rPr>
                <w:lang w:eastAsia="en-GB"/>
              </w:rPr>
              <w:t>ETSI TS 136</w:t>
            </w:r>
            <w:r w:rsidR="00A42DC8" w:rsidRPr="009364B4">
              <w:rPr>
                <w:lang w:eastAsia="en-GB"/>
              </w:rPr>
              <w:t xml:space="preserve"> </w:t>
            </w:r>
            <w:r w:rsidRPr="009364B4">
              <w:rPr>
                <w:lang w:eastAsia="en-GB"/>
              </w:rPr>
              <w:t xml:space="preserve">331 </w:t>
            </w:r>
            <w:r w:rsidR="0054138E" w:rsidRPr="009364B4">
              <w:rPr>
                <w:lang w:eastAsia="en-GB"/>
              </w:rPr>
              <w:t>[</w:t>
            </w:r>
            <w:r w:rsidR="00146291" w:rsidRPr="009364B4">
              <w:rPr>
                <w:lang w:eastAsia="en-GB"/>
              </w:rPr>
              <w:fldChar w:fldCharType="begin"/>
            </w:r>
            <w:r w:rsidR="00146291" w:rsidRPr="009364B4">
              <w:rPr>
                <w:lang w:eastAsia="en-GB"/>
              </w:rPr>
              <w:instrText xml:space="preserve">REF REF_TS136331 \h </w:instrText>
            </w:r>
            <w:r w:rsidR="00146291" w:rsidRPr="009364B4">
              <w:rPr>
                <w:lang w:eastAsia="en-GB"/>
              </w:rPr>
            </w:r>
            <w:r w:rsidR="00146291" w:rsidRPr="009364B4">
              <w:rPr>
                <w:lang w:eastAsia="en-GB"/>
              </w:rPr>
              <w:fldChar w:fldCharType="separate"/>
            </w:r>
            <w:r w:rsidR="00746B25" w:rsidRPr="009364B4">
              <w:t>i.7</w:t>
            </w:r>
            <w:r w:rsidR="00146291" w:rsidRPr="009364B4">
              <w:rPr>
                <w:lang w:eastAsia="en-GB"/>
              </w:rPr>
              <w:fldChar w:fldCharType="end"/>
            </w:r>
            <w:r w:rsidR="0054138E" w:rsidRPr="009364B4">
              <w:rPr>
                <w:lang w:eastAsia="en-GB"/>
              </w:rPr>
              <w:t>]</w:t>
            </w:r>
            <w:r w:rsidR="00A66CF8" w:rsidRPr="00324DB7">
              <w:rPr>
                <w:lang w:eastAsia="en-GB"/>
              </w:rPr>
              <w:t>.</w:t>
            </w:r>
          </w:p>
        </w:tc>
      </w:tr>
      <w:tr w:rsidR="006F5782" w:rsidRPr="00324DB7" w14:paraId="0A10B473" w14:textId="77777777" w:rsidTr="00486BD4">
        <w:trPr>
          <w:cantSplit/>
          <w:jc w:val="center"/>
        </w:trPr>
        <w:tc>
          <w:tcPr>
            <w:tcW w:w="925" w:type="pct"/>
            <w:shd w:val="clear" w:color="auto" w:fill="auto"/>
            <w:tcMar>
              <w:top w:w="0" w:type="dxa"/>
              <w:left w:w="28" w:type="dxa"/>
              <w:bottom w:w="0" w:type="dxa"/>
              <w:right w:w="108" w:type="dxa"/>
            </w:tcMar>
          </w:tcPr>
          <w:p w14:paraId="4AB4BF4E" w14:textId="725DEED5" w:rsidR="006F5782" w:rsidRPr="00324DB7" w:rsidRDefault="006F5782" w:rsidP="006F5782">
            <w:pPr>
              <w:pStyle w:val="TAL"/>
              <w:keepNext w:val="0"/>
              <w:keepLines w:val="0"/>
            </w:pPr>
            <w:r w:rsidRPr="00324DB7">
              <w:t>newRadioMeasInfo</w:t>
            </w:r>
          </w:p>
        </w:tc>
        <w:tc>
          <w:tcPr>
            <w:tcW w:w="1024" w:type="pct"/>
            <w:shd w:val="clear" w:color="auto" w:fill="auto"/>
            <w:tcMar>
              <w:top w:w="0" w:type="dxa"/>
              <w:left w:w="28" w:type="dxa"/>
              <w:bottom w:w="0" w:type="dxa"/>
              <w:right w:w="108" w:type="dxa"/>
            </w:tcMar>
          </w:tcPr>
          <w:p w14:paraId="131BE6E2" w14:textId="18A05E10" w:rsidR="006F5782" w:rsidRPr="00324DB7" w:rsidRDefault="006F5782" w:rsidP="006F5782">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307533E2" w14:textId="5B4548E1" w:rsidR="006F5782" w:rsidRPr="00324DB7" w:rsidRDefault="006F5782" w:rsidP="006F5782">
            <w:pPr>
              <w:pStyle w:val="TAL"/>
              <w:keepNext w:val="0"/>
              <w:keepLines w:val="0"/>
            </w:pPr>
            <w:r w:rsidRPr="00324DB7">
              <w:t>0..N</w:t>
            </w:r>
          </w:p>
        </w:tc>
        <w:tc>
          <w:tcPr>
            <w:tcW w:w="2396" w:type="pct"/>
            <w:shd w:val="clear" w:color="auto" w:fill="auto"/>
            <w:tcMar>
              <w:top w:w="0" w:type="dxa"/>
              <w:left w:w="28" w:type="dxa"/>
              <w:bottom w:w="0" w:type="dxa"/>
              <w:right w:w="108" w:type="dxa"/>
            </w:tcMar>
          </w:tcPr>
          <w:p w14:paraId="1B543F65" w14:textId="01AF9EB6" w:rsidR="006F5782" w:rsidRPr="00324DB7" w:rsidRDefault="006F5782" w:rsidP="006F5782">
            <w:pPr>
              <w:pStyle w:val="TAL"/>
              <w:keepNext w:val="0"/>
              <w:keepLines w:val="0"/>
            </w:pPr>
            <w:r w:rsidRPr="00324DB7">
              <w:t>5G New Radio secondary serving cells measurement information</w:t>
            </w:r>
            <w:r w:rsidR="00A66CF8" w:rsidRPr="00324DB7">
              <w:t>.</w:t>
            </w:r>
          </w:p>
        </w:tc>
      </w:tr>
      <w:tr w:rsidR="006F5782" w:rsidRPr="00324DB7" w14:paraId="6BE55EA7" w14:textId="77777777" w:rsidTr="00486BD4">
        <w:trPr>
          <w:cantSplit/>
          <w:jc w:val="center"/>
        </w:trPr>
        <w:tc>
          <w:tcPr>
            <w:tcW w:w="925" w:type="pct"/>
            <w:shd w:val="clear" w:color="auto" w:fill="auto"/>
            <w:tcMar>
              <w:top w:w="0" w:type="dxa"/>
              <w:left w:w="28" w:type="dxa"/>
              <w:bottom w:w="0" w:type="dxa"/>
              <w:right w:w="108" w:type="dxa"/>
            </w:tcMar>
          </w:tcPr>
          <w:p w14:paraId="3DE76071" w14:textId="6C57D1FA" w:rsidR="006F5782" w:rsidRPr="00324DB7" w:rsidRDefault="006F5782" w:rsidP="006F5782">
            <w:pPr>
              <w:pStyle w:val="TAL"/>
              <w:keepNext w:val="0"/>
              <w:keepLines w:val="0"/>
            </w:pPr>
            <w:r w:rsidRPr="00324DB7">
              <w:t>&gt;nrCarrierFreq</w:t>
            </w:r>
          </w:p>
        </w:tc>
        <w:tc>
          <w:tcPr>
            <w:tcW w:w="1024" w:type="pct"/>
            <w:shd w:val="clear" w:color="auto" w:fill="auto"/>
            <w:tcMar>
              <w:top w:w="0" w:type="dxa"/>
              <w:left w:w="28" w:type="dxa"/>
              <w:bottom w:w="0" w:type="dxa"/>
              <w:right w:w="108" w:type="dxa"/>
            </w:tcMar>
          </w:tcPr>
          <w:p w14:paraId="706B9F85" w14:textId="001F6201" w:rsidR="006F5782" w:rsidRPr="00324DB7" w:rsidRDefault="006F5782" w:rsidP="006F5782">
            <w:pPr>
              <w:pStyle w:val="TAL"/>
              <w:keepNext w:val="0"/>
              <w:keepLines w:val="0"/>
            </w:pPr>
            <w:r w:rsidRPr="00324DB7">
              <w:t>Uint32</w:t>
            </w:r>
          </w:p>
        </w:tc>
        <w:tc>
          <w:tcPr>
            <w:tcW w:w="655" w:type="pct"/>
            <w:shd w:val="clear" w:color="auto" w:fill="auto"/>
            <w:tcMar>
              <w:top w:w="0" w:type="dxa"/>
              <w:left w:w="28" w:type="dxa"/>
              <w:bottom w:w="0" w:type="dxa"/>
              <w:right w:w="108" w:type="dxa"/>
            </w:tcMar>
          </w:tcPr>
          <w:p w14:paraId="6BD3B4AA" w14:textId="4EFF6F58" w:rsidR="006F5782" w:rsidRPr="00324DB7" w:rsidRDefault="006F5782" w:rsidP="006F5782">
            <w:pPr>
              <w:pStyle w:val="TAL"/>
              <w:keepNext w:val="0"/>
              <w:keepLines w:val="0"/>
            </w:pPr>
            <w:r w:rsidRPr="00324DB7">
              <w:t>1</w:t>
            </w:r>
          </w:p>
        </w:tc>
        <w:tc>
          <w:tcPr>
            <w:tcW w:w="2396" w:type="pct"/>
            <w:shd w:val="clear" w:color="auto" w:fill="auto"/>
            <w:tcMar>
              <w:top w:w="0" w:type="dxa"/>
              <w:left w:w="28" w:type="dxa"/>
              <w:bottom w:w="0" w:type="dxa"/>
              <w:right w:w="108" w:type="dxa"/>
            </w:tcMar>
          </w:tcPr>
          <w:p w14:paraId="33C6C7A2" w14:textId="27E33A81" w:rsidR="006F5782" w:rsidRPr="00324DB7" w:rsidRDefault="006F5782" w:rsidP="006F5782">
            <w:pPr>
              <w:pStyle w:val="TAL"/>
              <w:keepNext w:val="0"/>
              <w:keepLines w:val="0"/>
            </w:pPr>
            <w:r w:rsidRPr="00324DB7">
              <w:t xml:space="preserve">ARFCN applicable for a downlink, uplink or bi-directional (TDD) NR carrier frequency, as defined in </w:t>
            </w:r>
            <w:r w:rsidRPr="009364B4">
              <w:t>ETSI TS</w:t>
            </w:r>
            <w:r w:rsidR="0054138E" w:rsidRPr="009364B4">
              <w:t> </w:t>
            </w:r>
            <w:r w:rsidRPr="009364B4">
              <w:t>138</w:t>
            </w:r>
            <w:r w:rsidR="0004540A" w:rsidRPr="009364B4">
              <w:t> </w:t>
            </w:r>
            <w:r w:rsidRPr="009364B4">
              <w:t xml:space="preserve">101 </w:t>
            </w:r>
            <w:r w:rsidR="0054138E" w:rsidRPr="009364B4">
              <w:t>[</w:t>
            </w:r>
            <w:r w:rsidR="00146291" w:rsidRPr="009364B4">
              <w:fldChar w:fldCharType="begin"/>
            </w:r>
            <w:r w:rsidR="00146291" w:rsidRPr="009364B4">
              <w:instrText xml:space="preserve">REF REF_TS138101 \h </w:instrText>
            </w:r>
            <w:r w:rsidR="00146291" w:rsidRPr="009364B4">
              <w:fldChar w:fldCharType="separate"/>
            </w:r>
            <w:r w:rsidR="00746B25" w:rsidRPr="009364B4">
              <w:t>i.15</w:t>
            </w:r>
            <w:r w:rsidR="00146291" w:rsidRPr="009364B4">
              <w:fldChar w:fldCharType="end"/>
            </w:r>
            <w:r w:rsidR="0054138E" w:rsidRPr="009364B4">
              <w:t>]</w:t>
            </w:r>
            <w:r w:rsidR="00A66CF8" w:rsidRPr="00324DB7">
              <w:t>.</w:t>
            </w:r>
          </w:p>
        </w:tc>
      </w:tr>
      <w:tr w:rsidR="006F5782" w:rsidRPr="00324DB7" w14:paraId="29A32A39" w14:textId="77777777" w:rsidTr="00486BD4">
        <w:trPr>
          <w:cantSplit/>
          <w:jc w:val="center"/>
        </w:trPr>
        <w:tc>
          <w:tcPr>
            <w:tcW w:w="925" w:type="pct"/>
            <w:shd w:val="clear" w:color="auto" w:fill="auto"/>
            <w:tcMar>
              <w:top w:w="0" w:type="dxa"/>
              <w:left w:w="28" w:type="dxa"/>
              <w:bottom w:w="0" w:type="dxa"/>
              <w:right w:w="108" w:type="dxa"/>
            </w:tcMar>
          </w:tcPr>
          <w:p w14:paraId="596D0D79" w14:textId="3CD478A1" w:rsidR="006F5782" w:rsidRPr="00324DB7" w:rsidRDefault="006F5782" w:rsidP="006F5782">
            <w:pPr>
              <w:pStyle w:val="TAL"/>
              <w:keepNext w:val="0"/>
              <w:keepLines w:val="0"/>
            </w:pPr>
            <w:r w:rsidRPr="00324DB7">
              <w:t>&gt;nrSCs</w:t>
            </w:r>
          </w:p>
        </w:tc>
        <w:tc>
          <w:tcPr>
            <w:tcW w:w="1024" w:type="pct"/>
            <w:shd w:val="clear" w:color="auto" w:fill="auto"/>
            <w:tcMar>
              <w:top w:w="0" w:type="dxa"/>
              <w:left w:w="28" w:type="dxa"/>
              <w:bottom w:w="0" w:type="dxa"/>
              <w:right w:w="108" w:type="dxa"/>
            </w:tcMar>
          </w:tcPr>
          <w:p w14:paraId="47AACEDF" w14:textId="3E2491CE" w:rsidR="006F5782" w:rsidRPr="00324DB7" w:rsidRDefault="006F5782" w:rsidP="006F5782">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7ECF1AC6" w14:textId="1BFA5318" w:rsidR="006F5782" w:rsidRPr="00324DB7" w:rsidRDefault="006F5782" w:rsidP="006F5782">
            <w:pPr>
              <w:pStyle w:val="TAL"/>
              <w:keepNext w:val="0"/>
              <w:keepLines w:val="0"/>
            </w:pPr>
            <w:r w:rsidRPr="00324DB7">
              <w:t>1</w:t>
            </w:r>
          </w:p>
        </w:tc>
        <w:tc>
          <w:tcPr>
            <w:tcW w:w="2396" w:type="pct"/>
            <w:shd w:val="clear" w:color="auto" w:fill="auto"/>
            <w:tcMar>
              <w:top w:w="0" w:type="dxa"/>
              <w:left w:w="28" w:type="dxa"/>
              <w:bottom w:w="0" w:type="dxa"/>
              <w:right w:w="108" w:type="dxa"/>
            </w:tcMar>
          </w:tcPr>
          <w:p w14:paraId="6A430EFF" w14:textId="36660376" w:rsidR="006F5782" w:rsidRPr="00324DB7" w:rsidRDefault="006F5782" w:rsidP="006F5782">
            <w:pPr>
              <w:pStyle w:val="TAL"/>
              <w:keepNext w:val="0"/>
              <w:keepLines w:val="0"/>
            </w:pPr>
            <w:r w:rsidRPr="00324DB7">
              <w:t>Measurement quantities concerning the secondary serving cells</w:t>
            </w:r>
            <w:r w:rsidR="00A66CF8" w:rsidRPr="00324DB7">
              <w:t>.</w:t>
            </w:r>
          </w:p>
        </w:tc>
      </w:tr>
      <w:tr w:rsidR="006F5782" w:rsidRPr="00324DB7" w14:paraId="6CD3A729" w14:textId="77777777" w:rsidTr="00486BD4">
        <w:trPr>
          <w:cantSplit/>
          <w:jc w:val="center"/>
        </w:trPr>
        <w:tc>
          <w:tcPr>
            <w:tcW w:w="925" w:type="pct"/>
            <w:shd w:val="clear" w:color="auto" w:fill="auto"/>
            <w:tcMar>
              <w:top w:w="0" w:type="dxa"/>
              <w:left w:w="28" w:type="dxa"/>
              <w:bottom w:w="0" w:type="dxa"/>
              <w:right w:w="108" w:type="dxa"/>
            </w:tcMar>
          </w:tcPr>
          <w:p w14:paraId="7397A186" w14:textId="135B85D3" w:rsidR="006F5782" w:rsidRPr="00324DB7" w:rsidRDefault="006F5782" w:rsidP="006F5782">
            <w:pPr>
              <w:pStyle w:val="TAL"/>
              <w:keepNext w:val="0"/>
              <w:keepLines w:val="0"/>
            </w:pPr>
            <w:r w:rsidRPr="00324DB7">
              <w:t>&gt;&gt;nrSCellInfo</w:t>
            </w:r>
          </w:p>
        </w:tc>
        <w:tc>
          <w:tcPr>
            <w:tcW w:w="1024" w:type="pct"/>
            <w:shd w:val="clear" w:color="auto" w:fill="auto"/>
            <w:tcMar>
              <w:top w:w="0" w:type="dxa"/>
              <w:left w:w="28" w:type="dxa"/>
              <w:bottom w:w="0" w:type="dxa"/>
              <w:right w:w="108" w:type="dxa"/>
            </w:tcMar>
          </w:tcPr>
          <w:p w14:paraId="1B1C8333" w14:textId="3929ADC5" w:rsidR="006F5782" w:rsidRPr="00324DB7" w:rsidRDefault="006F5782" w:rsidP="006F5782">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2FE1F633" w14:textId="7FB97020" w:rsidR="006F5782" w:rsidRPr="00324DB7" w:rsidRDefault="006F5782" w:rsidP="006F5782">
            <w:pPr>
              <w:pStyle w:val="TAL"/>
              <w:keepNext w:val="0"/>
              <w:keepLines w:val="0"/>
            </w:pPr>
            <w:r w:rsidRPr="00324DB7">
              <w:t>1..</w:t>
            </w:r>
            <w:r w:rsidR="004021D6" w:rsidRPr="00324DB7">
              <w:t>N</w:t>
            </w:r>
          </w:p>
        </w:tc>
        <w:tc>
          <w:tcPr>
            <w:tcW w:w="2396" w:type="pct"/>
            <w:shd w:val="clear" w:color="auto" w:fill="auto"/>
            <w:tcMar>
              <w:top w:w="0" w:type="dxa"/>
              <w:left w:w="28" w:type="dxa"/>
              <w:bottom w:w="0" w:type="dxa"/>
              <w:right w:w="108" w:type="dxa"/>
            </w:tcMar>
          </w:tcPr>
          <w:p w14:paraId="0AAEBEA0" w14:textId="47AEED7C" w:rsidR="006F5782" w:rsidRPr="00324DB7" w:rsidRDefault="006F5782" w:rsidP="006F5782">
            <w:pPr>
              <w:pStyle w:val="TAL"/>
              <w:keepNext w:val="0"/>
              <w:keepLines w:val="0"/>
            </w:pPr>
            <w:r w:rsidRPr="00324DB7">
              <w:t>Secondary serving cell(s) info</w:t>
            </w:r>
            <w:r w:rsidR="00A66CF8" w:rsidRPr="00324DB7">
              <w:t>.</w:t>
            </w:r>
          </w:p>
        </w:tc>
      </w:tr>
      <w:tr w:rsidR="006F5782" w:rsidRPr="00324DB7" w14:paraId="4F9AF02E" w14:textId="77777777" w:rsidTr="00486BD4">
        <w:trPr>
          <w:cantSplit/>
          <w:jc w:val="center"/>
        </w:trPr>
        <w:tc>
          <w:tcPr>
            <w:tcW w:w="925" w:type="pct"/>
            <w:shd w:val="clear" w:color="auto" w:fill="auto"/>
            <w:tcMar>
              <w:top w:w="0" w:type="dxa"/>
              <w:left w:w="28" w:type="dxa"/>
              <w:bottom w:w="0" w:type="dxa"/>
              <w:right w:w="108" w:type="dxa"/>
            </w:tcMar>
          </w:tcPr>
          <w:p w14:paraId="0EC0C217" w14:textId="388D92EE" w:rsidR="006F5782" w:rsidRPr="00324DB7" w:rsidRDefault="006F5782" w:rsidP="006F5782">
            <w:pPr>
              <w:pStyle w:val="TAL"/>
              <w:keepNext w:val="0"/>
              <w:keepLines w:val="0"/>
            </w:pPr>
            <w:r w:rsidRPr="00324DB7">
              <w:t>&gt;&gt;&gt;nrSCellPlmn</w:t>
            </w:r>
          </w:p>
        </w:tc>
        <w:tc>
          <w:tcPr>
            <w:tcW w:w="1024" w:type="pct"/>
            <w:shd w:val="clear" w:color="auto" w:fill="auto"/>
            <w:tcMar>
              <w:top w:w="0" w:type="dxa"/>
              <w:left w:w="28" w:type="dxa"/>
              <w:bottom w:w="0" w:type="dxa"/>
              <w:right w:w="108" w:type="dxa"/>
            </w:tcMar>
          </w:tcPr>
          <w:p w14:paraId="13E298F1" w14:textId="3EA41A31" w:rsidR="006F5782" w:rsidRPr="00324DB7" w:rsidRDefault="006F5782" w:rsidP="006F5782">
            <w:pPr>
              <w:pStyle w:val="TAL"/>
              <w:keepNext w:val="0"/>
              <w:keepLines w:val="0"/>
            </w:pPr>
            <w:r w:rsidRPr="009364B4">
              <w:t>Plmn</w:t>
            </w:r>
          </w:p>
        </w:tc>
        <w:tc>
          <w:tcPr>
            <w:tcW w:w="655" w:type="pct"/>
            <w:shd w:val="clear" w:color="auto" w:fill="auto"/>
            <w:tcMar>
              <w:top w:w="0" w:type="dxa"/>
              <w:left w:w="28" w:type="dxa"/>
              <w:bottom w:w="0" w:type="dxa"/>
              <w:right w:w="108" w:type="dxa"/>
            </w:tcMar>
          </w:tcPr>
          <w:p w14:paraId="77120BF2" w14:textId="080F845F" w:rsidR="006F5782" w:rsidRPr="00324DB7" w:rsidRDefault="006F5782" w:rsidP="006F5782">
            <w:pPr>
              <w:pStyle w:val="TAL"/>
              <w:keepNext w:val="0"/>
              <w:keepLines w:val="0"/>
            </w:pPr>
            <w:r w:rsidRPr="00324DB7">
              <w:t>1..</w:t>
            </w:r>
            <w:r w:rsidR="004021D6" w:rsidRPr="00324DB7">
              <w:t>N</w:t>
            </w:r>
          </w:p>
        </w:tc>
        <w:tc>
          <w:tcPr>
            <w:tcW w:w="2396" w:type="pct"/>
            <w:shd w:val="clear" w:color="auto" w:fill="auto"/>
            <w:tcMar>
              <w:top w:w="0" w:type="dxa"/>
              <w:left w:w="28" w:type="dxa"/>
              <w:bottom w:w="0" w:type="dxa"/>
              <w:right w:w="108" w:type="dxa"/>
            </w:tcMar>
          </w:tcPr>
          <w:p w14:paraId="0A613E2D" w14:textId="49EEAEEC" w:rsidR="006F5782" w:rsidRPr="00324DB7" w:rsidRDefault="006F5782" w:rsidP="006F5782">
            <w:pPr>
              <w:pStyle w:val="TAL"/>
              <w:keepNext w:val="0"/>
              <w:keepLines w:val="0"/>
            </w:pPr>
            <w:r w:rsidRPr="00324DB7">
              <w:t>Public land mobile network identities</w:t>
            </w:r>
            <w:r w:rsidR="00A66CF8" w:rsidRPr="00324DB7">
              <w:t>.</w:t>
            </w:r>
          </w:p>
        </w:tc>
      </w:tr>
      <w:tr w:rsidR="006F5782" w:rsidRPr="00324DB7" w14:paraId="097DAEE4" w14:textId="77777777" w:rsidTr="00486BD4">
        <w:trPr>
          <w:cantSplit/>
          <w:jc w:val="center"/>
        </w:trPr>
        <w:tc>
          <w:tcPr>
            <w:tcW w:w="925" w:type="pct"/>
            <w:shd w:val="clear" w:color="auto" w:fill="auto"/>
            <w:tcMar>
              <w:top w:w="0" w:type="dxa"/>
              <w:left w:w="28" w:type="dxa"/>
              <w:bottom w:w="0" w:type="dxa"/>
              <w:right w:w="108" w:type="dxa"/>
            </w:tcMar>
          </w:tcPr>
          <w:p w14:paraId="05FCF885" w14:textId="667C4999" w:rsidR="006F5782" w:rsidRPr="00324DB7" w:rsidRDefault="006F5782" w:rsidP="006F5782">
            <w:pPr>
              <w:pStyle w:val="TAL"/>
              <w:keepNext w:val="0"/>
              <w:keepLines w:val="0"/>
            </w:pPr>
            <w:r w:rsidRPr="00324DB7">
              <w:t>&gt;&gt;&gt;nrSCellGId</w:t>
            </w:r>
          </w:p>
        </w:tc>
        <w:tc>
          <w:tcPr>
            <w:tcW w:w="1024" w:type="pct"/>
            <w:shd w:val="clear" w:color="auto" w:fill="auto"/>
            <w:tcMar>
              <w:top w:w="0" w:type="dxa"/>
              <w:left w:w="28" w:type="dxa"/>
              <w:bottom w:w="0" w:type="dxa"/>
              <w:right w:w="108" w:type="dxa"/>
            </w:tcMar>
          </w:tcPr>
          <w:p w14:paraId="54D6B7B1" w14:textId="246A7563" w:rsidR="006F5782" w:rsidRPr="00324DB7" w:rsidRDefault="00DE5342" w:rsidP="006F5782">
            <w:pPr>
              <w:pStyle w:val="TAL"/>
              <w:keepNext w:val="0"/>
              <w:keepLines w:val="0"/>
            </w:pPr>
            <w:r w:rsidRPr="00324DB7">
              <w:t>NrCellId</w:t>
            </w:r>
          </w:p>
        </w:tc>
        <w:tc>
          <w:tcPr>
            <w:tcW w:w="655" w:type="pct"/>
            <w:shd w:val="clear" w:color="auto" w:fill="auto"/>
            <w:tcMar>
              <w:top w:w="0" w:type="dxa"/>
              <w:left w:w="28" w:type="dxa"/>
              <w:bottom w:w="0" w:type="dxa"/>
              <w:right w:w="108" w:type="dxa"/>
            </w:tcMar>
          </w:tcPr>
          <w:p w14:paraId="4C51F60A" w14:textId="7931851B" w:rsidR="006F5782" w:rsidRPr="00324DB7" w:rsidRDefault="006F5782" w:rsidP="006F5782">
            <w:pPr>
              <w:pStyle w:val="TAL"/>
              <w:keepNext w:val="0"/>
              <w:keepLines w:val="0"/>
            </w:pPr>
            <w:r w:rsidRPr="00324DB7">
              <w:t>1</w:t>
            </w:r>
          </w:p>
        </w:tc>
        <w:tc>
          <w:tcPr>
            <w:tcW w:w="2396" w:type="pct"/>
            <w:shd w:val="clear" w:color="auto" w:fill="auto"/>
            <w:tcMar>
              <w:top w:w="0" w:type="dxa"/>
              <w:left w:w="28" w:type="dxa"/>
              <w:bottom w:w="0" w:type="dxa"/>
              <w:right w:w="108" w:type="dxa"/>
            </w:tcMar>
          </w:tcPr>
          <w:p w14:paraId="7F58B752" w14:textId="6D6D56E4" w:rsidR="006F5782" w:rsidRPr="00324DB7" w:rsidRDefault="004021D6" w:rsidP="006F5782">
            <w:pPr>
              <w:pStyle w:val="TAL"/>
              <w:keepNext w:val="0"/>
              <w:keepLines w:val="0"/>
            </w:pPr>
            <w:r w:rsidRPr="00324DB7">
              <w:t xml:space="preserve">Cell </w:t>
            </w:r>
            <w:r w:rsidR="006F5782" w:rsidRPr="00324DB7">
              <w:t xml:space="preserve">Global Identifier, as defined in </w:t>
            </w:r>
            <w:r w:rsidR="006F5782" w:rsidRPr="009364B4">
              <w:t>ETSI TS</w:t>
            </w:r>
            <w:r w:rsidR="00383E18" w:rsidRPr="009364B4">
              <w:t> </w:t>
            </w:r>
            <w:r w:rsidR="006F5782" w:rsidRPr="009364B4">
              <w:t>138</w:t>
            </w:r>
            <w:r w:rsidR="00146291" w:rsidRPr="009364B4">
              <w:t> </w:t>
            </w:r>
            <w:r w:rsidR="006F5782" w:rsidRPr="009364B4">
              <w:t>331</w:t>
            </w:r>
            <w:r w:rsidR="00146291" w:rsidRPr="009364B4">
              <w:t>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00A66CF8" w:rsidRPr="00324DB7">
              <w:t>.</w:t>
            </w:r>
          </w:p>
        </w:tc>
      </w:tr>
      <w:tr w:rsidR="006F5782" w:rsidRPr="00324DB7" w14:paraId="3AE38747" w14:textId="77777777" w:rsidTr="00486BD4">
        <w:trPr>
          <w:cantSplit/>
          <w:jc w:val="center"/>
        </w:trPr>
        <w:tc>
          <w:tcPr>
            <w:tcW w:w="925" w:type="pct"/>
            <w:shd w:val="clear" w:color="auto" w:fill="auto"/>
            <w:tcMar>
              <w:top w:w="0" w:type="dxa"/>
              <w:left w:w="28" w:type="dxa"/>
              <w:bottom w:w="0" w:type="dxa"/>
              <w:right w:w="108" w:type="dxa"/>
            </w:tcMar>
          </w:tcPr>
          <w:p w14:paraId="1AA7803C" w14:textId="6B60BF17" w:rsidR="006F5782" w:rsidRPr="00324DB7" w:rsidRDefault="006F5782" w:rsidP="006F5782">
            <w:pPr>
              <w:pStyle w:val="TAL"/>
              <w:keepNext w:val="0"/>
              <w:keepLines w:val="0"/>
            </w:pPr>
            <w:r w:rsidRPr="00324DB7">
              <w:t>&gt;&gt;nrSCellRsrp</w:t>
            </w:r>
          </w:p>
        </w:tc>
        <w:tc>
          <w:tcPr>
            <w:tcW w:w="1024" w:type="pct"/>
            <w:shd w:val="clear" w:color="auto" w:fill="auto"/>
            <w:tcMar>
              <w:top w:w="0" w:type="dxa"/>
              <w:left w:w="28" w:type="dxa"/>
              <w:bottom w:w="0" w:type="dxa"/>
              <w:right w:w="108" w:type="dxa"/>
            </w:tcMar>
          </w:tcPr>
          <w:p w14:paraId="26EF3F10" w14:textId="798FD2B5" w:rsidR="006F5782" w:rsidRPr="00324DB7" w:rsidRDefault="006F5782" w:rsidP="006F5782">
            <w:pPr>
              <w:pStyle w:val="TAL"/>
              <w:keepNext w:val="0"/>
              <w:keepLines w:val="0"/>
            </w:pPr>
            <w:r w:rsidRPr="00324DB7">
              <w:t>Uint8</w:t>
            </w:r>
          </w:p>
        </w:tc>
        <w:tc>
          <w:tcPr>
            <w:tcW w:w="655" w:type="pct"/>
            <w:shd w:val="clear" w:color="auto" w:fill="auto"/>
            <w:tcMar>
              <w:top w:w="0" w:type="dxa"/>
              <w:left w:w="28" w:type="dxa"/>
              <w:bottom w:w="0" w:type="dxa"/>
              <w:right w:w="108" w:type="dxa"/>
            </w:tcMar>
          </w:tcPr>
          <w:p w14:paraId="4353044E" w14:textId="1D93659D" w:rsidR="006F5782" w:rsidRPr="00324DB7" w:rsidRDefault="006F5782" w:rsidP="006F5782">
            <w:pPr>
              <w:pStyle w:val="TAL"/>
              <w:keepNext w:val="0"/>
              <w:keepLines w:val="0"/>
            </w:pPr>
            <w:r w:rsidRPr="00324DB7">
              <w:t>0..1</w:t>
            </w:r>
          </w:p>
        </w:tc>
        <w:tc>
          <w:tcPr>
            <w:tcW w:w="2396" w:type="pct"/>
            <w:shd w:val="clear" w:color="auto" w:fill="auto"/>
            <w:tcMar>
              <w:top w:w="0" w:type="dxa"/>
              <w:left w:w="28" w:type="dxa"/>
              <w:bottom w:w="0" w:type="dxa"/>
              <w:right w:w="108" w:type="dxa"/>
            </w:tcMar>
          </w:tcPr>
          <w:p w14:paraId="62D906B7" w14:textId="26184950" w:rsidR="006F5782" w:rsidRPr="00324DB7" w:rsidRDefault="006F5782" w:rsidP="006F5782">
            <w:pPr>
              <w:pStyle w:val="TAL"/>
              <w:keepNext w:val="0"/>
              <w:keepLines w:val="0"/>
            </w:pPr>
            <w:r w:rsidRPr="00324DB7">
              <w:t xml:space="preserve">Reference Signal Received Power measurement according to mapping table in </w:t>
            </w:r>
            <w:r w:rsidRPr="009364B4">
              <w:t>ETSI TS 138</w:t>
            </w:r>
            <w:r w:rsidR="002614E7" w:rsidRPr="009364B4">
              <w:t xml:space="preserve"> </w:t>
            </w:r>
            <w:r w:rsidRPr="009364B4">
              <w:t xml:space="preserve">133 </w:t>
            </w:r>
            <w:r w:rsidR="0054138E" w:rsidRPr="009364B4">
              <w:t>[</w:t>
            </w:r>
            <w:r w:rsidR="00146291" w:rsidRPr="009364B4">
              <w:fldChar w:fldCharType="begin"/>
            </w:r>
            <w:r w:rsidR="00146291" w:rsidRPr="009364B4">
              <w:instrText xml:space="preserve">REF REF_TS138133 \h </w:instrText>
            </w:r>
            <w:r w:rsidR="00146291" w:rsidRPr="009364B4">
              <w:fldChar w:fldCharType="separate"/>
            </w:r>
            <w:r w:rsidR="00746B25" w:rsidRPr="009364B4">
              <w:t>i.14</w:t>
            </w:r>
            <w:r w:rsidR="00146291" w:rsidRPr="009364B4">
              <w:fldChar w:fldCharType="end"/>
            </w:r>
            <w:r w:rsidR="0054138E" w:rsidRPr="009364B4">
              <w:t>]</w:t>
            </w:r>
            <w:r w:rsidR="00A66CF8" w:rsidRPr="00324DB7">
              <w:t>.</w:t>
            </w:r>
          </w:p>
        </w:tc>
      </w:tr>
      <w:tr w:rsidR="006F5782" w:rsidRPr="00324DB7" w14:paraId="5A26FC3F" w14:textId="77777777" w:rsidTr="00486BD4">
        <w:trPr>
          <w:cantSplit/>
          <w:jc w:val="center"/>
        </w:trPr>
        <w:tc>
          <w:tcPr>
            <w:tcW w:w="925" w:type="pct"/>
            <w:shd w:val="clear" w:color="auto" w:fill="auto"/>
            <w:tcMar>
              <w:top w:w="0" w:type="dxa"/>
              <w:left w:w="28" w:type="dxa"/>
              <w:bottom w:w="0" w:type="dxa"/>
              <w:right w:w="108" w:type="dxa"/>
            </w:tcMar>
          </w:tcPr>
          <w:p w14:paraId="45C97EBE" w14:textId="3EA68173" w:rsidR="006F5782" w:rsidRPr="00324DB7" w:rsidRDefault="006F5782" w:rsidP="006F5782">
            <w:pPr>
              <w:pStyle w:val="TAL"/>
              <w:keepNext w:val="0"/>
              <w:keepLines w:val="0"/>
            </w:pPr>
            <w:r w:rsidRPr="00324DB7">
              <w:t>&gt;&gt;nrSCellRsrq</w:t>
            </w:r>
          </w:p>
        </w:tc>
        <w:tc>
          <w:tcPr>
            <w:tcW w:w="1024" w:type="pct"/>
            <w:shd w:val="clear" w:color="auto" w:fill="auto"/>
            <w:tcMar>
              <w:top w:w="0" w:type="dxa"/>
              <w:left w:w="28" w:type="dxa"/>
              <w:bottom w:w="0" w:type="dxa"/>
              <w:right w:w="108" w:type="dxa"/>
            </w:tcMar>
          </w:tcPr>
          <w:p w14:paraId="5E101198" w14:textId="14C0F385" w:rsidR="006F5782" w:rsidRPr="00324DB7" w:rsidRDefault="006F5782" w:rsidP="006F5782">
            <w:pPr>
              <w:pStyle w:val="TAL"/>
              <w:keepNext w:val="0"/>
              <w:keepLines w:val="0"/>
            </w:pPr>
            <w:r w:rsidRPr="00324DB7">
              <w:t>Uint8</w:t>
            </w:r>
          </w:p>
        </w:tc>
        <w:tc>
          <w:tcPr>
            <w:tcW w:w="655" w:type="pct"/>
            <w:shd w:val="clear" w:color="auto" w:fill="auto"/>
            <w:tcMar>
              <w:top w:w="0" w:type="dxa"/>
              <w:left w:w="28" w:type="dxa"/>
              <w:bottom w:w="0" w:type="dxa"/>
              <w:right w:w="108" w:type="dxa"/>
            </w:tcMar>
          </w:tcPr>
          <w:p w14:paraId="297FD481" w14:textId="494AE785" w:rsidR="006F5782" w:rsidRPr="00324DB7" w:rsidRDefault="006F5782" w:rsidP="006F5782">
            <w:pPr>
              <w:pStyle w:val="TAL"/>
              <w:keepNext w:val="0"/>
              <w:keepLines w:val="0"/>
            </w:pPr>
            <w:r w:rsidRPr="00324DB7">
              <w:t>0..1</w:t>
            </w:r>
          </w:p>
        </w:tc>
        <w:tc>
          <w:tcPr>
            <w:tcW w:w="2396" w:type="pct"/>
            <w:shd w:val="clear" w:color="auto" w:fill="auto"/>
            <w:tcMar>
              <w:top w:w="0" w:type="dxa"/>
              <w:left w:w="28" w:type="dxa"/>
              <w:bottom w:w="0" w:type="dxa"/>
              <w:right w:w="108" w:type="dxa"/>
            </w:tcMar>
          </w:tcPr>
          <w:p w14:paraId="28081C00" w14:textId="777B40D3" w:rsidR="006F5782" w:rsidRPr="00324DB7" w:rsidRDefault="006F5782" w:rsidP="006F5782">
            <w:pPr>
              <w:pStyle w:val="TAL"/>
              <w:keepNext w:val="0"/>
              <w:keepLines w:val="0"/>
            </w:pPr>
            <w:r w:rsidRPr="00324DB7">
              <w:t xml:space="preserve">Reference Signal Received Quality measurement according to mapping table in </w:t>
            </w:r>
            <w:r w:rsidRPr="009364B4">
              <w:t>ETSI TS 138</w:t>
            </w:r>
            <w:r w:rsidR="002614E7" w:rsidRPr="009364B4">
              <w:t xml:space="preserve"> </w:t>
            </w:r>
            <w:r w:rsidRPr="009364B4">
              <w:t xml:space="preserve">133 </w:t>
            </w:r>
            <w:r w:rsidR="00146291" w:rsidRPr="009364B4">
              <w:t>[</w:t>
            </w:r>
            <w:r w:rsidR="00146291" w:rsidRPr="009364B4">
              <w:fldChar w:fldCharType="begin"/>
            </w:r>
            <w:r w:rsidR="00146291" w:rsidRPr="009364B4">
              <w:instrText xml:space="preserve">REF REF_TS138133 \h </w:instrText>
            </w:r>
            <w:r w:rsidR="00146291" w:rsidRPr="009364B4">
              <w:fldChar w:fldCharType="separate"/>
            </w:r>
            <w:r w:rsidR="00746B25" w:rsidRPr="009364B4">
              <w:t>i.14</w:t>
            </w:r>
            <w:r w:rsidR="00146291" w:rsidRPr="009364B4">
              <w:fldChar w:fldCharType="end"/>
            </w:r>
            <w:r w:rsidR="00146291" w:rsidRPr="009364B4">
              <w:t>]</w:t>
            </w:r>
            <w:r w:rsidR="00A66CF8" w:rsidRPr="00324DB7">
              <w:t>.</w:t>
            </w:r>
          </w:p>
        </w:tc>
      </w:tr>
      <w:tr w:rsidR="006F5782" w:rsidRPr="00324DB7" w14:paraId="57C6CD06" w14:textId="77777777" w:rsidTr="00486BD4">
        <w:trPr>
          <w:cantSplit/>
          <w:jc w:val="center"/>
        </w:trPr>
        <w:tc>
          <w:tcPr>
            <w:tcW w:w="925" w:type="pct"/>
            <w:shd w:val="clear" w:color="auto" w:fill="auto"/>
            <w:tcMar>
              <w:top w:w="0" w:type="dxa"/>
              <w:left w:w="28" w:type="dxa"/>
              <w:bottom w:w="0" w:type="dxa"/>
              <w:right w:w="108" w:type="dxa"/>
            </w:tcMar>
          </w:tcPr>
          <w:p w14:paraId="24A7EB55" w14:textId="034B2B20" w:rsidR="006F5782" w:rsidRPr="00324DB7" w:rsidRDefault="006F5782" w:rsidP="006F5782">
            <w:pPr>
              <w:pStyle w:val="TAL"/>
              <w:keepNext w:val="0"/>
              <w:keepLines w:val="0"/>
            </w:pPr>
            <w:r w:rsidRPr="00324DB7">
              <w:t>&gt;&gt;nrSCellRssi</w:t>
            </w:r>
          </w:p>
        </w:tc>
        <w:tc>
          <w:tcPr>
            <w:tcW w:w="1024" w:type="pct"/>
            <w:shd w:val="clear" w:color="auto" w:fill="auto"/>
            <w:tcMar>
              <w:top w:w="0" w:type="dxa"/>
              <w:left w:w="28" w:type="dxa"/>
              <w:bottom w:w="0" w:type="dxa"/>
              <w:right w:w="108" w:type="dxa"/>
            </w:tcMar>
          </w:tcPr>
          <w:p w14:paraId="58FBEBAD" w14:textId="75C20C1D" w:rsidR="006F5782" w:rsidRPr="00324DB7" w:rsidRDefault="006F5782" w:rsidP="006F5782">
            <w:pPr>
              <w:pStyle w:val="TAL"/>
              <w:keepNext w:val="0"/>
              <w:keepLines w:val="0"/>
            </w:pPr>
            <w:r w:rsidRPr="00324DB7">
              <w:t>Uint8</w:t>
            </w:r>
          </w:p>
        </w:tc>
        <w:tc>
          <w:tcPr>
            <w:tcW w:w="655" w:type="pct"/>
            <w:shd w:val="clear" w:color="auto" w:fill="auto"/>
            <w:tcMar>
              <w:top w:w="0" w:type="dxa"/>
              <w:left w:w="28" w:type="dxa"/>
              <w:bottom w:w="0" w:type="dxa"/>
              <w:right w:w="108" w:type="dxa"/>
            </w:tcMar>
          </w:tcPr>
          <w:p w14:paraId="538D36D8" w14:textId="3057BC29" w:rsidR="006F5782" w:rsidRPr="00324DB7" w:rsidRDefault="006F5782" w:rsidP="006F5782">
            <w:pPr>
              <w:pStyle w:val="TAL"/>
              <w:keepNext w:val="0"/>
              <w:keepLines w:val="0"/>
            </w:pPr>
            <w:r w:rsidRPr="00324DB7">
              <w:t>0..1</w:t>
            </w:r>
          </w:p>
        </w:tc>
        <w:tc>
          <w:tcPr>
            <w:tcW w:w="2396" w:type="pct"/>
            <w:shd w:val="clear" w:color="auto" w:fill="auto"/>
            <w:tcMar>
              <w:top w:w="0" w:type="dxa"/>
              <w:left w:w="28" w:type="dxa"/>
              <w:bottom w:w="0" w:type="dxa"/>
              <w:right w:w="108" w:type="dxa"/>
            </w:tcMar>
          </w:tcPr>
          <w:p w14:paraId="6B7DE4FE" w14:textId="52EB68A2" w:rsidR="006F5782" w:rsidRPr="00324DB7" w:rsidRDefault="006F5782" w:rsidP="006F5782">
            <w:pPr>
              <w:pStyle w:val="TAL"/>
              <w:keepNext w:val="0"/>
              <w:keepLines w:val="0"/>
            </w:pPr>
            <w:r w:rsidRPr="00324DB7">
              <w:t xml:space="preserve">Reference signal SINR measurement according to mapping table in </w:t>
            </w:r>
            <w:r w:rsidRPr="009364B4">
              <w:t>ETSI TS 138</w:t>
            </w:r>
            <w:r w:rsidR="002614E7" w:rsidRPr="009364B4">
              <w:t xml:space="preserve"> </w:t>
            </w:r>
            <w:r w:rsidRPr="009364B4">
              <w:t>133</w:t>
            </w:r>
            <w:r w:rsidR="00146291" w:rsidRPr="009364B4">
              <w:t xml:space="preserve"> [</w:t>
            </w:r>
            <w:r w:rsidR="00146291" w:rsidRPr="009364B4">
              <w:fldChar w:fldCharType="begin"/>
            </w:r>
            <w:r w:rsidR="00146291" w:rsidRPr="009364B4">
              <w:instrText xml:space="preserve">REF REF_TS138133 \h </w:instrText>
            </w:r>
            <w:r w:rsidR="00146291" w:rsidRPr="009364B4">
              <w:fldChar w:fldCharType="separate"/>
            </w:r>
            <w:r w:rsidR="00746B25" w:rsidRPr="009364B4">
              <w:t>i.14</w:t>
            </w:r>
            <w:r w:rsidR="00146291" w:rsidRPr="009364B4">
              <w:fldChar w:fldCharType="end"/>
            </w:r>
            <w:r w:rsidR="00146291" w:rsidRPr="009364B4">
              <w:t>]</w:t>
            </w:r>
            <w:r w:rsidR="00A66CF8" w:rsidRPr="00324DB7">
              <w:t>.</w:t>
            </w:r>
          </w:p>
        </w:tc>
      </w:tr>
      <w:tr w:rsidR="006F5782" w:rsidRPr="00324DB7" w14:paraId="7F262F14" w14:textId="77777777" w:rsidTr="00486BD4">
        <w:trPr>
          <w:cantSplit/>
          <w:jc w:val="center"/>
        </w:trPr>
        <w:tc>
          <w:tcPr>
            <w:tcW w:w="925" w:type="pct"/>
            <w:shd w:val="clear" w:color="auto" w:fill="auto"/>
            <w:tcMar>
              <w:top w:w="0" w:type="dxa"/>
              <w:left w:w="28" w:type="dxa"/>
              <w:bottom w:w="0" w:type="dxa"/>
              <w:right w:w="108" w:type="dxa"/>
            </w:tcMar>
          </w:tcPr>
          <w:p w14:paraId="00B436A0" w14:textId="3DD4499D" w:rsidR="006F5782" w:rsidRPr="00324DB7" w:rsidRDefault="006F5782" w:rsidP="006F5782">
            <w:pPr>
              <w:pStyle w:val="TAL"/>
              <w:keepNext w:val="0"/>
              <w:keepLines w:val="0"/>
            </w:pPr>
            <w:r w:rsidRPr="00324DB7">
              <w:t>&gt;nrBNCs</w:t>
            </w:r>
          </w:p>
        </w:tc>
        <w:tc>
          <w:tcPr>
            <w:tcW w:w="1024" w:type="pct"/>
            <w:shd w:val="clear" w:color="auto" w:fill="auto"/>
            <w:tcMar>
              <w:top w:w="0" w:type="dxa"/>
              <w:left w:w="28" w:type="dxa"/>
              <w:bottom w:w="0" w:type="dxa"/>
              <w:right w:w="108" w:type="dxa"/>
            </w:tcMar>
          </w:tcPr>
          <w:p w14:paraId="1CA04AA1" w14:textId="1418D5B1" w:rsidR="006F5782" w:rsidRPr="00324DB7" w:rsidRDefault="006F5782" w:rsidP="006F5782">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4C5BC64D" w14:textId="17CAAFFC" w:rsidR="006F5782" w:rsidRPr="00324DB7" w:rsidRDefault="006F5782" w:rsidP="006F5782">
            <w:pPr>
              <w:pStyle w:val="TAL"/>
              <w:keepNext w:val="0"/>
              <w:keepLines w:val="0"/>
            </w:pPr>
            <w:r w:rsidRPr="00324DB7">
              <w:t>0..1</w:t>
            </w:r>
          </w:p>
        </w:tc>
        <w:tc>
          <w:tcPr>
            <w:tcW w:w="2396" w:type="pct"/>
            <w:shd w:val="clear" w:color="auto" w:fill="auto"/>
            <w:tcMar>
              <w:top w:w="0" w:type="dxa"/>
              <w:left w:w="28" w:type="dxa"/>
              <w:bottom w:w="0" w:type="dxa"/>
              <w:right w:w="108" w:type="dxa"/>
            </w:tcMar>
          </w:tcPr>
          <w:p w14:paraId="77D345B5" w14:textId="32755A9B" w:rsidR="006F5782" w:rsidRPr="00324DB7" w:rsidRDefault="006F5782" w:rsidP="006F5782">
            <w:pPr>
              <w:pStyle w:val="TAL"/>
              <w:keepNext w:val="0"/>
              <w:keepLines w:val="0"/>
            </w:pPr>
            <w:r w:rsidRPr="00324DB7">
              <w:t>Measurement quantities concerning the best neighbours of the secondary serving cells</w:t>
            </w:r>
            <w:r w:rsidR="007B2761">
              <w:t>.</w:t>
            </w:r>
          </w:p>
        </w:tc>
      </w:tr>
      <w:tr w:rsidR="006F5782" w:rsidRPr="00324DB7" w14:paraId="080913FF" w14:textId="77777777" w:rsidTr="00486BD4">
        <w:trPr>
          <w:cantSplit/>
          <w:jc w:val="center"/>
        </w:trPr>
        <w:tc>
          <w:tcPr>
            <w:tcW w:w="925" w:type="pct"/>
            <w:shd w:val="clear" w:color="auto" w:fill="auto"/>
            <w:tcMar>
              <w:top w:w="0" w:type="dxa"/>
              <w:left w:w="28" w:type="dxa"/>
              <w:bottom w:w="0" w:type="dxa"/>
              <w:right w:w="108" w:type="dxa"/>
            </w:tcMar>
          </w:tcPr>
          <w:p w14:paraId="76E91C0E" w14:textId="5D7D0D2D" w:rsidR="006F5782" w:rsidRPr="00324DB7" w:rsidRDefault="006F5782" w:rsidP="006F5782">
            <w:pPr>
              <w:pStyle w:val="TAL"/>
              <w:keepNext w:val="0"/>
              <w:keepLines w:val="0"/>
            </w:pPr>
            <w:r w:rsidRPr="00324DB7">
              <w:t>&gt;&gt;nrBNCellInfo</w:t>
            </w:r>
          </w:p>
        </w:tc>
        <w:tc>
          <w:tcPr>
            <w:tcW w:w="1024" w:type="pct"/>
            <w:shd w:val="clear" w:color="auto" w:fill="auto"/>
            <w:tcMar>
              <w:top w:w="0" w:type="dxa"/>
              <w:left w:w="28" w:type="dxa"/>
              <w:bottom w:w="0" w:type="dxa"/>
              <w:right w:w="108" w:type="dxa"/>
            </w:tcMar>
          </w:tcPr>
          <w:p w14:paraId="67E646C9" w14:textId="216F62DF" w:rsidR="006F5782" w:rsidRPr="00324DB7" w:rsidRDefault="006F5782" w:rsidP="006F5782">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0836770C" w14:textId="3AF251BC" w:rsidR="006F5782" w:rsidRPr="00324DB7" w:rsidRDefault="006F5782" w:rsidP="006F5782">
            <w:pPr>
              <w:pStyle w:val="TAL"/>
              <w:keepNext w:val="0"/>
              <w:keepLines w:val="0"/>
            </w:pPr>
            <w:r w:rsidRPr="00324DB7">
              <w:t>1..</w:t>
            </w:r>
            <w:r w:rsidR="004021D6" w:rsidRPr="00324DB7">
              <w:t>N</w:t>
            </w:r>
          </w:p>
        </w:tc>
        <w:tc>
          <w:tcPr>
            <w:tcW w:w="2396" w:type="pct"/>
            <w:shd w:val="clear" w:color="auto" w:fill="auto"/>
            <w:tcMar>
              <w:top w:w="0" w:type="dxa"/>
              <w:left w:w="28" w:type="dxa"/>
              <w:bottom w:w="0" w:type="dxa"/>
              <w:right w:w="108" w:type="dxa"/>
            </w:tcMar>
          </w:tcPr>
          <w:p w14:paraId="2C81BBA9" w14:textId="362C00E0" w:rsidR="006F5782" w:rsidRPr="00324DB7" w:rsidRDefault="006F5782" w:rsidP="006F5782">
            <w:pPr>
              <w:pStyle w:val="TAL"/>
              <w:keepNext w:val="0"/>
              <w:keepLines w:val="0"/>
            </w:pPr>
            <w:r w:rsidRPr="00324DB7">
              <w:t>Best neighbours of the secondary serving cell(s) info</w:t>
            </w:r>
            <w:r w:rsidR="007B2761">
              <w:t>.</w:t>
            </w:r>
          </w:p>
        </w:tc>
      </w:tr>
      <w:tr w:rsidR="006F5782" w:rsidRPr="00324DB7" w14:paraId="4F5E68D8" w14:textId="77777777" w:rsidTr="00486BD4">
        <w:trPr>
          <w:cantSplit/>
          <w:jc w:val="center"/>
        </w:trPr>
        <w:tc>
          <w:tcPr>
            <w:tcW w:w="925" w:type="pct"/>
            <w:shd w:val="clear" w:color="auto" w:fill="auto"/>
            <w:tcMar>
              <w:top w:w="0" w:type="dxa"/>
              <w:left w:w="28" w:type="dxa"/>
              <w:bottom w:w="0" w:type="dxa"/>
              <w:right w:w="108" w:type="dxa"/>
            </w:tcMar>
          </w:tcPr>
          <w:p w14:paraId="5F50C9B1" w14:textId="29B14164" w:rsidR="006F5782" w:rsidRPr="00324DB7" w:rsidRDefault="006F5782" w:rsidP="006F5782">
            <w:pPr>
              <w:pStyle w:val="TAL"/>
              <w:keepNext w:val="0"/>
              <w:keepLines w:val="0"/>
            </w:pPr>
            <w:r w:rsidRPr="00324DB7">
              <w:t>&gt;&gt;&gt;nrBNCellPlmn</w:t>
            </w:r>
          </w:p>
        </w:tc>
        <w:tc>
          <w:tcPr>
            <w:tcW w:w="1024" w:type="pct"/>
            <w:shd w:val="clear" w:color="auto" w:fill="auto"/>
            <w:tcMar>
              <w:top w:w="0" w:type="dxa"/>
              <w:left w:w="28" w:type="dxa"/>
              <w:bottom w:w="0" w:type="dxa"/>
              <w:right w:w="108" w:type="dxa"/>
            </w:tcMar>
          </w:tcPr>
          <w:p w14:paraId="39568403" w14:textId="102671F9" w:rsidR="006F5782" w:rsidRPr="00324DB7" w:rsidRDefault="006F5782" w:rsidP="006F5782">
            <w:pPr>
              <w:pStyle w:val="TAL"/>
              <w:keepNext w:val="0"/>
              <w:keepLines w:val="0"/>
            </w:pPr>
            <w:r w:rsidRPr="009364B4">
              <w:t>Plmn</w:t>
            </w:r>
          </w:p>
        </w:tc>
        <w:tc>
          <w:tcPr>
            <w:tcW w:w="655" w:type="pct"/>
            <w:shd w:val="clear" w:color="auto" w:fill="auto"/>
            <w:tcMar>
              <w:top w:w="0" w:type="dxa"/>
              <w:left w:w="28" w:type="dxa"/>
              <w:bottom w:w="0" w:type="dxa"/>
              <w:right w:w="108" w:type="dxa"/>
            </w:tcMar>
          </w:tcPr>
          <w:p w14:paraId="47133278" w14:textId="7D3667BE" w:rsidR="006F5782" w:rsidRPr="00324DB7" w:rsidRDefault="006F5782" w:rsidP="006F5782">
            <w:pPr>
              <w:pStyle w:val="TAL"/>
              <w:keepNext w:val="0"/>
              <w:keepLines w:val="0"/>
            </w:pPr>
            <w:r w:rsidRPr="00324DB7">
              <w:t>1..</w:t>
            </w:r>
            <w:r w:rsidR="004021D6" w:rsidRPr="00324DB7">
              <w:t>N</w:t>
            </w:r>
          </w:p>
        </w:tc>
        <w:tc>
          <w:tcPr>
            <w:tcW w:w="2396" w:type="pct"/>
            <w:shd w:val="clear" w:color="auto" w:fill="auto"/>
            <w:tcMar>
              <w:top w:w="0" w:type="dxa"/>
              <w:left w:w="28" w:type="dxa"/>
              <w:bottom w:w="0" w:type="dxa"/>
              <w:right w:w="108" w:type="dxa"/>
            </w:tcMar>
          </w:tcPr>
          <w:p w14:paraId="4683F518" w14:textId="2609DC29" w:rsidR="006F5782" w:rsidRPr="00324DB7" w:rsidRDefault="006F5782" w:rsidP="006F5782">
            <w:pPr>
              <w:pStyle w:val="TAL"/>
              <w:keepNext w:val="0"/>
              <w:keepLines w:val="0"/>
            </w:pPr>
            <w:r w:rsidRPr="00324DB7">
              <w:t>Public land mobile network identities</w:t>
            </w:r>
            <w:r w:rsidR="007B2761">
              <w:t>.</w:t>
            </w:r>
          </w:p>
        </w:tc>
      </w:tr>
      <w:tr w:rsidR="006F5782" w:rsidRPr="00324DB7" w14:paraId="4A28EAF4" w14:textId="77777777" w:rsidTr="00486BD4">
        <w:trPr>
          <w:cantSplit/>
          <w:jc w:val="center"/>
        </w:trPr>
        <w:tc>
          <w:tcPr>
            <w:tcW w:w="925" w:type="pct"/>
            <w:shd w:val="clear" w:color="auto" w:fill="auto"/>
            <w:tcMar>
              <w:top w:w="0" w:type="dxa"/>
              <w:left w:w="28" w:type="dxa"/>
              <w:bottom w:w="0" w:type="dxa"/>
              <w:right w:w="108" w:type="dxa"/>
            </w:tcMar>
          </w:tcPr>
          <w:p w14:paraId="4F279B30" w14:textId="6C931031" w:rsidR="006F5782" w:rsidRPr="00324DB7" w:rsidRDefault="006F5782" w:rsidP="006F5782">
            <w:pPr>
              <w:pStyle w:val="TAL"/>
              <w:keepNext w:val="0"/>
              <w:keepLines w:val="0"/>
            </w:pPr>
            <w:r w:rsidRPr="00324DB7">
              <w:t>&gt;&gt;&gt;nrBNCellGId</w:t>
            </w:r>
          </w:p>
        </w:tc>
        <w:tc>
          <w:tcPr>
            <w:tcW w:w="1024" w:type="pct"/>
            <w:shd w:val="clear" w:color="auto" w:fill="auto"/>
            <w:tcMar>
              <w:top w:w="0" w:type="dxa"/>
              <w:left w:w="28" w:type="dxa"/>
              <w:bottom w:w="0" w:type="dxa"/>
              <w:right w:w="108" w:type="dxa"/>
            </w:tcMar>
          </w:tcPr>
          <w:p w14:paraId="3D794FDD" w14:textId="232624D1" w:rsidR="006F5782" w:rsidRPr="00324DB7" w:rsidRDefault="00DE5342" w:rsidP="006F5782">
            <w:pPr>
              <w:pStyle w:val="TAL"/>
              <w:keepNext w:val="0"/>
              <w:keepLines w:val="0"/>
            </w:pPr>
            <w:r w:rsidRPr="00324DB7">
              <w:t>NrCellId</w:t>
            </w:r>
          </w:p>
        </w:tc>
        <w:tc>
          <w:tcPr>
            <w:tcW w:w="655" w:type="pct"/>
            <w:shd w:val="clear" w:color="auto" w:fill="auto"/>
            <w:tcMar>
              <w:top w:w="0" w:type="dxa"/>
              <w:left w:w="28" w:type="dxa"/>
              <w:bottom w:w="0" w:type="dxa"/>
              <w:right w:w="108" w:type="dxa"/>
            </w:tcMar>
          </w:tcPr>
          <w:p w14:paraId="71F99970" w14:textId="395DF963" w:rsidR="006F5782" w:rsidRPr="00324DB7" w:rsidRDefault="006F5782" w:rsidP="006F5782">
            <w:pPr>
              <w:pStyle w:val="TAL"/>
              <w:keepNext w:val="0"/>
              <w:keepLines w:val="0"/>
            </w:pPr>
            <w:r w:rsidRPr="00324DB7">
              <w:t>1</w:t>
            </w:r>
          </w:p>
        </w:tc>
        <w:tc>
          <w:tcPr>
            <w:tcW w:w="2396" w:type="pct"/>
            <w:shd w:val="clear" w:color="auto" w:fill="auto"/>
            <w:tcMar>
              <w:top w:w="0" w:type="dxa"/>
              <w:left w:w="28" w:type="dxa"/>
              <w:bottom w:w="0" w:type="dxa"/>
              <w:right w:w="108" w:type="dxa"/>
            </w:tcMar>
          </w:tcPr>
          <w:p w14:paraId="0F805AD2" w14:textId="4C13E4A5" w:rsidR="006F5782" w:rsidRPr="00324DB7" w:rsidRDefault="004021D6" w:rsidP="006F5782">
            <w:pPr>
              <w:pStyle w:val="TAL"/>
              <w:keepNext w:val="0"/>
              <w:keepLines w:val="0"/>
            </w:pPr>
            <w:r w:rsidRPr="00324DB7">
              <w:t xml:space="preserve">Cell </w:t>
            </w:r>
            <w:r w:rsidR="006F5782" w:rsidRPr="00324DB7">
              <w:t xml:space="preserve">Global Identifier, as defined in </w:t>
            </w:r>
            <w:r w:rsidR="006F5782" w:rsidRPr="009364B4">
              <w:t>ETSI TS</w:t>
            </w:r>
            <w:r w:rsidR="00146291" w:rsidRPr="009364B4">
              <w:t> </w:t>
            </w:r>
            <w:r w:rsidR="006F5782" w:rsidRPr="009364B4">
              <w:t>138</w:t>
            </w:r>
            <w:r w:rsidR="00146291" w:rsidRPr="009364B4">
              <w:t> </w:t>
            </w:r>
            <w:r w:rsidR="006F5782" w:rsidRPr="009364B4">
              <w:t>331</w:t>
            </w:r>
            <w:r w:rsidR="00146291" w:rsidRPr="009364B4">
              <w:t>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00A66CF8" w:rsidRPr="00324DB7">
              <w:t>.</w:t>
            </w:r>
          </w:p>
        </w:tc>
      </w:tr>
      <w:tr w:rsidR="006F5782" w:rsidRPr="00324DB7" w14:paraId="4D933311" w14:textId="77777777" w:rsidTr="00486BD4">
        <w:trPr>
          <w:cantSplit/>
          <w:jc w:val="center"/>
        </w:trPr>
        <w:tc>
          <w:tcPr>
            <w:tcW w:w="925" w:type="pct"/>
            <w:shd w:val="clear" w:color="auto" w:fill="auto"/>
            <w:tcMar>
              <w:top w:w="0" w:type="dxa"/>
              <w:left w:w="28" w:type="dxa"/>
              <w:bottom w:w="0" w:type="dxa"/>
              <w:right w:w="108" w:type="dxa"/>
            </w:tcMar>
          </w:tcPr>
          <w:p w14:paraId="1ECA631E" w14:textId="406D800E" w:rsidR="006F5782" w:rsidRPr="00324DB7" w:rsidRDefault="006F5782" w:rsidP="006F5782">
            <w:pPr>
              <w:pStyle w:val="TAL"/>
              <w:keepNext w:val="0"/>
              <w:keepLines w:val="0"/>
            </w:pPr>
            <w:r w:rsidRPr="00324DB7">
              <w:t>&gt;&gt;nrBNCellRsrp</w:t>
            </w:r>
          </w:p>
        </w:tc>
        <w:tc>
          <w:tcPr>
            <w:tcW w:w="1024" w:type="pct"/>
            <w:shd w:val="clear" w:color="auto" w:fill="auto"/>
            <w:tcMar>
              <w:top w:w="0" w:type="dxa"/>
              <w:left w:w="28" w:type="dxa"/>
              <w:bottom w:w="0" w:type="dxa"/>
              <w:right w:w="108" w:type="dxa"/>
            </w:tcMar>
          </w:tcPr>
          <w:p w14:paraId="55492C85" w14:textId="43D66DE8" w:rsidR="006F5782" w:rsidRPr="00324DB7" w:rsidRDefault="006F5782" w:rsidP="006F5782">
            <w:pPr>
              <w:pStyle w:val="TAL"/>
              <w:keepNext w:val="0"/>
              <w:keepLines w:val="0"/>
            </w:pPr>
            <w:r w:rsidRPr="00324DB7">
              <w:t>Uint8</w:t>
            </w:r>
          </w:p>
        </w:tc>
        <w:tc>
          <w:tcPr>
            <w:tcW w:w="655" w:type="pct"/>
            <w:shd w:val="clear" w:color="auto" w:fill="auto"/>
            <w:tcMar>
              <w:top w:w="0" w:type="dxa"/>
              <w:left w:w="28" w:type="dxa"/>
              <w:bottom w:w="0" w:type="dxa"/>
              <w:right w:w="108" w:type="dxa"/>
            </w:tcMar>
          </w:tcPr>
          <w:p w14:paraId="733DD41D" w14:textId="14432870" w:rsidR="006F5782" w:rsidRPr="00324DB7" w:rsidRDefault="006F5782" w:rsidP="006F5782">
            <w:pPr>
              <w:pStyle w:val="TAL"/>
              <w:keepNext w:val="0"/>
              <w:keepLines w:val="0"/>
            </w:pPr>
            <w:r w:rsidRPr="00324DB7">
              <w:t>0..1</w:t>
            </w:r>
          </w:p>
        </w:tc>
        <w:tc>
          <w:tcPr>
            <w:tcW w:w="2396" w:type="pct"/>
            <w:shd w:val="clear" w:color="auto" w:fill="auto"/>
            <w:tcMar>
              <w:top w:w="0" w:type="dxa"/>
              <w:left w:w="28" w:type="dxa"/>
              <w:bottom w:w="0" w:type="dxa"/>
              <w:right w:w="108" w:type="dxa"/>
            </w:tcMar>
          </w:tcPr>
          <w:p w14:paraId="25FF48A9" w14:textId="2553F630" w:rsidR="006F5782" w:rsidRPr="00324DB7" w:rsidRDefault="006F5782" w:rsidP="006F5782">
            <w:pPr>
              <w:pStyle w:val="TAL"/>
              <w:keepNext w:val="0"/>
              <w:keepLines w:val="0"/>
            </w:pPr>
            <w:r w:rsidRPr="00324DB7">
              <w:t xml:space="preserve">Reference Signal Received Power measurement according to mapping table in </w:t>
            </w:r>
            <w:r w:rsidRPr="009364B4">
              <w:t>ETSI TS 138</w:t>
            </w:r>
            <w:r w:rsidR="002614E7" w:rsidRPr="009364B4">
              <w:t xml:space="preserve"> </w:t>
            </w:r>
            <w:r w:rsidRPr="009364B4">
              <w:t xml:space="preserve">133 </w:t>
            </w:r>
            <w:r w:rsidR="00146291" w:rsidRPr="009364B4">
              <w:t>[</w:t>
            </w:r>
            <w:r w:rsidR="00146291" w:rsidRPr="009364B4">
              <w:fldChar w:fldCharType="begin"/>
            </w:r>
            <w:r w:rsidR="00146291" w:rsidRPr="009364B4">
              <w:instrText xml:space="preserve">REF REF_TS138133 \h </w:instrText>
            </w:r>
            <w:r w:rsidR="00146291" w:rsidRPr="009364B4">
              <w:fldChar w:fldCharType="separate"/>
            </w:r>
            <w:r w:rsidR="00746B25" w:rsidRPr="009364B4">
              <w:t>i.14</w:t>
            </w:r>
            <w:r w:rsidR="00146291" w:rsidRPr="009364B4">
              <w:fldChar w:fldCharType="end"/>
            </w:r>
            <w:r w:rsidR="00146291" w:rsidRPr="009364B4">
              <w:t>]</w:t>
            </w:r>
            <w:r w:rsidR="00A66CF8" w:rsidRPr="00324DB7">
              <w:t>.</w:t>
            </w:r>
          </w:p>
        </w:tc>
      </w:tr>
      <w:tr w:rsidR="006F5782" w:rsidRPr="00324DB7" w14:paraId="15FAC038" w14:textId="77777777" w:rsidTr="00486BD4">
        <w:trPr>
          <w:cantSplit/>
          <w:jc w:val="center"/>
        </w:trPr>
        <w:tc>
          <w:tcPr>
            <w:tcW w:w="925" w:type="pct"/>
            <w:shd w:val="clear" w:color="auto" w:fill="auto"/>
            <w:tcMar>
              <w:top w:w="0" w:type="dxa"/>
              <w:left w:w="28" w:type="dxa"/>
              <w:bottom w:w="0" w:type="dxa"/>
              <w:right w:w="108" w:type="dxa"/>
            </w:tcMar>
          </w:tcPr>
          <w:p w14:paraId="231AEB72" w14:textId="2B84A4A5" w:rsidR="006F5782" w:rsidRPr="00324DB7" w:rsidRDefault="006F5782" w:rsidP="006F5782">
            <w:pPr>
              <w:pStyle w:val="TAL"/>
              <w:keepNext w:val="0"/>
              <w:keepLines w:val="0"/>
            </w:pPr>
            <w:r w:rsidRPr="00324DB7">
              <w:t>&gt;&gt;nrBNCellRsrq</w:t>
            </w:r>
          </w:p>
        </w:tc>
        <w:tc>
          <w:tcPr>
            <w:tcW w:w="1024" w:type="pct"/>
            <w:shd w:val="clear" w:color="auto" w:fill="auto"/>
            <w:tcMar>
              <w:top w:w="0" w:type="dxa"/>
              <w:left w:w="28" w:type="dxa"/>
              <w:bottom w:w="0" w:type="dxa"/>
              <w:right w:w="108" w:type="dxa"/>
            </w:tcMar>
          </w:tcPr>
          <w:p w14:paraId="5AC726D7" w14:textId="1AAD1F8A" w:rsidR="006F5782" w:rsidRPr="00324DB7" w:rsidRDefault="006F5782" w:rsidP="006F5782">
            <w:pPr>
              <w:pStyle w:val="TAL"/>
              <w:keepNext w:val="0"/>
              <w:keepLines w:val="0"/>
            </w:pPr>
            <w:r w:rsidRPr="00324DB7">
              <w:t>Uint8</w:t>
            </w:r>
          </w:p>
        </w:tc>
        <w:tc>
          <w:tcPr>
            <w:tcW w:w="655" w:type="pct"/>
            <w:shd w:val="clear" w:color="auto" w:fill="auto"/>
            <w:tcMar>
              <w:top w:w="0" w:type="dxa"/>
              <w:left w:w="28" w:type="dxa"/>
              <w:bottom w:w="0" w:type="dxa"/>
              <w:right w:w="108" w:type="dxa"/>
            </w:tcMar>
          </w:tcPr>
          <w:p w14:paraId="2529E950" w14:textId="7E9FC38D" w:rsidR="006F5782" w:rsidRPr="00324DB7" w:rsidRDefault="006F5782" w:rsidP="006F5782">
            <w:pPr>
              <w:pStyle w:val="TAL"/>
              <w:keepNext w:val="0"/>
              <w:keepLines w:val="0"/>
            </w:pPr>
            <w:r w:rsidRPr="00324DB7">
              <w:t>0..1</w:t>
            </w:r>
          </w:p>
        </w:tc>
        <w:tc>
          <w:tcPr>
            <w:tcW w:w="2396" w:type="pct"/>
            <w:shd w:val="clear" w:color="auto" w:fill="auto"/>
            <w:tcMar>
              <w:top w:w="0" w:type="dxa"/>
              <w:left w:w="28" w:type="dxa"/>
              <w:bottom w:w="0" w:type="dxa"/>
              <w:right w:w="108" w:type="dxa"/>
            </w:tcMar>
          </w:tcPr>
          <w:p w14:paraId="53E8686B" w14:textId="2D660691" w:rsidR="006F5782" w:rsidRPr="00324DB7" w:rsidRDefault="006F5782" w:rsidP="006F5782">
            <w:pPr>
              <w:pStyle w:val="TAL"/>
              <w:keepNext w:val="0"/>
              <w:keepLines w:val="0"/>
            </w:pPr>
            <w:r w:rsidRPr="00324DB7">
              <w:t xml:space="preserve">Reference Signal Received Quality measurement according to mapping table in </w:t>
            </w:r>
            <w:r w:rsidRPr="009364B4">
              <w:t>ETSI TS 138</w:t>
            </w:r>
            <w:r w:rsidR="002614E7" w:rsidRPr="009364B4">
              <w:t xml:space="preserve"> </w:t>
            </w:r>
            <w:r w:rsidRPr="009364B4">
              <w:t>133</w:t>
            </w:r>
            <w:r w:rsidR="00146291" w:rsidRPr="009364B4">
              <w:t xml:space="preserve"> [</w:t>
            </w:r>
            <w:r w:rsidR="00146291" w:rsidRPr="009364B4">
              <w:fldChar w:fldCharType="begin"/>
            </w:r>
            <w:r w:rsidR="00146291" w:rsidRPr="009364B4">
              <w:instrText xml:space="preserve">REF REF_TS138133 \h </w:instrText>
            </w:r>
            <w:r w:rsidR="00146291" w:rsidRPr="009364B4">
              <w:fldChar w:fldCharType="separate"/>
            </w:r>
            <w:r w:rsidR="00746B25" w:rsidRPr="009364B4">
              <w:t>i.14</w:t>
            </w:r>
            <w:r w:rsidR="00146291" w:rsidRPr="009364B4">
              <w:fldChar w:fldCharType="end"/>
            </w:r>
            <w:r w:rsidR="00146291" w:rsidRPr="009364B4">
              <w:t>]</w:t>
            </w:r>
            <w:r w:rsidR="00A66CF8" w:rsidRPr="00324DB7">
              <w:t>.</w:t>
            </w:r>
          </w:p>
        </w:tc>
      </w:tr>
      <w:tr w:rsidR="006F5782" w:rsidRPr="00324DB7" w14:paraId="3422A9A5" w14:textId="77777777" w:rsidTr="00486BD4">
        <w:trPr>
          <w:cantSplit/>
          <w:jc w:val="center"/>
        </w:trPr>
        <w:tc>
          <w:tcPr>
            <w:tcW w:w="925" w:type="pct"/>
            <w:shd w:val="clear" w:color="auto" w:fill="auto"/>
            <w:tcMar>
              <w:top w:w="0" w:type="dxa"/>
              <w:left w:w="28" w:type="dxa"/>
              <w:bottom w:w="0" w:type="dxa"/>
              <w:right w:w="108" w:type="dxa"/>
            </w:tcMar>
          </w:tcPr>
          <w:p w14:paraId="4FACD4AC" w14:textId="61B0CC46" w:rsidR="006F5782" w:rsidRPr="00324DB7" w:rsidRDefault="006F5782" w:rsidP="006F5782">
            <w:pPr>
              <w:pStyle w:val="TAL"/>
              <w:keepNext w:val="0"/>
              <w:keepLines w:val="0"/>
            </w:pPr>
            <w:r w:rsidRPr="00324DB7">
              <w:t>&gt;&gt;nrBNCellRssi</w:t>
            </w:r>
          </w:p>
        </w:tc>
        <w:tc>
          <w:tcPr>
            <w:tcW w:w="1024" w:type="pct"/>
            <w:shd w:val="clear" w:color="auto" w:fill="auto"/>
            <w:tcMar>
              <w:top w:w="0" w:type="dxa"/>
              <w:left w:w="28" w:type="dxa"/>
              <w:bottom w:w="0" w:type="dxa"/>
              <w:right w:w="108" w:type="dxa"/>
            </w:tcMar>
          </w:tcPr>
          <w:p w14:paraId="3467AA65" w14:textId="56999642" w:rsidR="006F5782" w:rsidRPr="00324DB7" w:rsidRDefault="006F5782" w:rsidP="006F5782">
            <w:pPr>
              <w:pStyle w:val="TAL"/>
              <w:keepNext w:val="0"/>
              <w:keepLines w:val="0"/>
            </w:pPr>
            <w:r w:rsidRPr="00324DB7">
              <w:t>Uint8</w:t>
            </w:r>
          </w:p>
        </w:tc>
        <w:tc>
          <w:tcPr>
            <w:tcW w:w="655" w:type="pct"/>
            <w:shd w:val="clear" w:color="auto" w:fill="auto"/>
            <w:tcMar>
              <w:top w:w="0" w:type="dxa"/>
              <w:left w:w="28" w:type="dxa"/>
              <w:bottom w:w="0" w:type="dxa"/>
              <w:right w:w="108" w:type="dxa"/>
            </w:tcMar>
          </w:tcPr>
          <w:p w14:paraId="0800AB5A" w14:textId="5D265357" w:rsidR="006F5782" w:rsidRPr="00324DB7" w:rsidRDefault="006F5782" w:rsidP="006F5782">
            <w:pPr>
              <w:pStyle w:val="TAL"/>
              <w:keepNext w:val="0"/>
              <w:keepLines w:val="0"/>
            </w:pPr>
            <w:r w:rsidRPr="00324DB7">
              <w:t>0..1</w:t>
            </w:r>
          </w:p>
        </w:tc>
        <w:tc>
          <w:tcPr>
            <w:tcW w:w="2396" w:type="pct"/>
            <w:shd w:val="clear" w:color="auto" w:fill="auto"/>
            <w:tcMar>
              <w:top w:w="0" w:type="dxa"/>
              <w:left w:w="28" w:type="dxa"/>
              <w:bottom w:w="0" w:type="dxa"/>
              <w:right w:w="108" w:type="dxa"/>
            </w:tcMar>
          </w:tcPr>
          <w:p w14:paraId="1CBA5A30" w14:textId="5B434C14" w:rsidR="006F5782" w:rsidRPr="00324DB7" w:rsidRDefault="006F5782" w:rsidP="006F5782">
            <w:pPr>
              <w:pStyle w:val="TAL"/>
              <w:keepNext w:val="0"/>
              <w:keepLines w:val="0"/>
            </w:pPr>
            <w:r w:rsidRPr="00324DB7">
              <w:t xml:space="preserve">Reference signal SINR measurement according to mapping table in </w:t>
            </w:r>
            <w:r w:rsidRPr="009364B4">
              <w:t>ETSI TS 138</w:t>
            </w:r>
            <w:r w:rsidR="002614E7" w:rsidRPr="009364B4">
              <w:t xml:space="preserve"> </w:t>
            </w:r>
            <w:r w:rsidRPr="009364B4">
              <w:t xml:space="preserve">133 </w:t>
            </w:r>
            <w:r w:rsidR="00146291" w:rsidRPr="009364B4">
              <w:t>[</w:t>
            </w:r>
            <w:r w:rsidR="00146291" w:rsidRPr="009364B4">
              <w:fldChar w:fldCharType="begin"/>
            </w:r>
            <w:r w:rsidR="00146291" w:rsidRPr="009364B4">
              <w:instrText xml:space="preserve">REF REF_TS138133 \h </w:instrText>
            </w:r>
            <w:r w:rsidR="00146291" w:rsidRPr="009364B4">
              <w:fldChar w:fldCharType="separate"/>
            </w:r>
            <w:r w:rsidR="00746B25" w:rsidRPr="009364B4">
              <w:t>i.14</w:t>
            </w:r>
            <w:r w:rsidR="00146291" w:rsidRPr="009364B4">
              <w:fldChar w:fldCharType="end"/>
            </w:r>
            <w:r w:rsidR="00146291" w:rsidRPr="009364B4">
              <w:t>]</w:t>
            </w:r>
            <w:r w:rsidR="00A66CF8" w:rsidRPr="00324DB7">
              <w:t>.</w:t>
            </w:r>
          </w:p>
        </w:tc>
      </w:tr>
      <w:tr w:rsidR="006F5782" w:rsidRPr="00324DB7" w14:paraId="391EDA53" w14:textId="77777777" w:rsidTr="00486BD4">
        <w:trPr>
          <w:cantSplit/>
          <w:jc w:val="center"/>
        </w:trPr>
        <w:tc>
          <w:tcPr>
            <w:tcW w:w="925" w:type="pct"/>
            <w:shd w:val="clear" w:color="auto" w:fill="auto"/>
            <w:tcMar>
              <w:top w:w="0" w:type="dxa"/>
              <w:left w:w="28" w:type="dxa"/>
              <w:bottom w:w="0" w:type="dxa"/>
              <w:right w:w="108" w:type="dxa"/>
            </w:tcMar>
          </w:tcPr>
          <w:p w14:paraId="30D30059" w14:textId="2B4FB2A4" w:rsidR="006F5782" w:rsidRPr="00324DB7" w:rsidRDefault="006F5782" w:rsidP="006F5782">
            <w:pPr>
              <w:pStyle w:val="TAL"/>
              <w:keepNext w:val="0"/>
              <w:keepLines w:val="0"/>
            </w:pPr>
            <w:r w:rsidRPr="00324DB7">
              <w:t>newRadioMeasNeiInfo</w:t>
            </w:r>
          </w:p>
        </w:tc>
        <w:tc>
          <w:tcPr>
            <w:tcW w:w="1024" w:type="pct"/>
            <w:shd w:val="clear" w:color="auto" w:fill="auto"/>
            <w:tcMar>
              <w:top w:w="0" w:type="dxa"/>
              <w:left w:w="28" w:type="dxa"/>
              <w:bottom w:w="0" w:type="dxa"/>
              <w:right w:w="108" w:type="dxa"/>
            </w:tcMar>
          </w:tcPr>
          <w:p w14:paraId="29C13545" w14:textId="2B850E5A" w:rsidR="006F5782" w:rsidRPr="00324DB7" w:rsidRDefault="006F5782" w:rsidP="006F5782">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742550DC" w14:textId="2A846531" w:rsidR="006F5782" w:rsidRPr="00324DB7" w:rsidRDefault="006F5782" w:rsidP="006F5782">
            <w:pPr>
              <w:pStyle w:val="TAL"/>
              <w:keepNext w:val="0"/>
              <w:keepLines w:val="0"/>
            </w:pPr>
            <w:r w:rsidRPr="00324DB7">
              <w:t>0..N</w:t>
            </w:r>
          </w:p>
        </w:tc>
        <w:tc>
          <w:tcPr>
            <w:tcW w:w="2396" w:type="pct"/>
            <w:shd w:val="clear" w:color="auto" w:fill="auto"/>
            <w:tcMar>
              <w:top w:w="0" w:type="dxa"/>
              <w:left w:w="28" w:type="dxa"/>
              <w:bottom w:w="0" w:type="dxa"/>
              <w:right w:w="108" w:type="dxa"/>
            </w:tcMar>
          </w:tcPr>
          <w:p w14:paraId="569BFBFC" w14:textId="5F83385E" w:rsidR="006F5782" w:rsidRPr="00324DB7" w:rsidRDefault="006F5782" w:rsidP="006F5782">
            <w:pPr>
              <w:pStyle w:val="TAL"/>
              <w:keepNext w:val="0"/>
              <w:keepLines w:val="0"/>
            </w:pPr>
            <w:r w:rsidRPr="00324DB7">
              <w:t>Measurement quantities concerning the 5G NR neighbours</w:t>
            </w:r>
            <w:r w:rsidR="00A66CF8" w:rsidRPr="00324DB7">
              <w:t>.</w:t>
            </w:r>
          </w:p>
        </w:tc>
      </w:tr>
      <w:tr w:rsidR="006F5782" w:rsidRPr="00324DB7" w14:paraId="73D7C704" w14:textId="77777777" w:rsidTr="00486BD4">
        <w:trPr>
          <w:cantSplit/>
          <w:jc w:val="center"/>
        </w:trPr>
        <w:tc>
          <w:tcPr>
            <w:tcW w:w="925" w:type="pct"/>
            <w:shd w:val="clear" w:color="auto" w:fill="auto"/>
            <w:tcMar>
              <w:top w:w="0" w:type="dxa"/>
              <w:left w:w="28" w:type="dxa"/>
              <w:bottom w:w="0" w:type="dxa"/>
              <w:right w:w="108" w:type="dxa"/>
            </w:tcMar>
          </w:tcPr>
          <w:p w14:paraId="6FAA6B94" w14:textId="6C316027" w:rsidR="006F5782" w:rsidRPr="00324DB7" w:rsidRDefault="006F5782" w:rsidP="006F5782">
            <w:pPr>
              <w:pStyle w:val="TAL"/>
              <w:keepNext w:val="0"/>
              <w:keepLines w:val="0"/>
            </w:pPr>
            <w:r w:rsidRPr="00324DB7">
              <w:t>&gt;nrNCellInfo</w:t>
            </w:r>
          </w:p>
        </w:tc>
        <w:tc>
          <w:tcPr>
            <w:tcW w:w="1024" w:type="pct"/>
            <w:shd w:val="clear" w:color="auto" w:fill="auto"/>
            <w:tcMar>
              <w:top w:w="0" w:type="dxa"/>
              <w:left w:w="28" w:type="dxa"/>
              <w:bottom w:w="0" w:type="dxa"/>
              <w:right w:w="108" w:type="dxa"/>
            </w:tcMar>
          </w:tcPr>
          <w:p w14:paraId="77EE0D44" w14:textId="0B9118CE" w:rsidR="006F5782" w:rsidRPr="00324DB7" w:rsidRDefault="006F5782" w:rsidP="006F5782">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027FD754" w14:textId="74E3EB1F" w:rsidR="006F5782" w:rsidRPr="00324DB7" w:rsidRDefault="006F5782" w:rsidP="006F5782">
            <w:pPr>
              <w:pStyle w:val="TAL"/>
              <w:keepNext w:val="0"/>
              <w:keepLines w:val="0"/>
            </w:pPr>
            <w:r w:rsidRPr="00324DB7">
              <w:t>1..</w:t>
            </w:r>
            <w:r w:rsidR="004021D6" w:rsidRPr="00324DB7">
              <w:t>N</w:t>
            </w:r>
          </w:p>
        </w:tc>
        <w:tc>
          <w:tcPr>
            <w:tcW w:w="2396" w:type="pct"/>
            <w:shd w:val="clear" w:color="auto" w:fill="auto"/>
            <w:tcMar>
              <w:top w:w="0" w:type="dxa"/>
              <w:left w:w="28" w:type="dxa"/>
              <w:bottom w:w="0" w:type="dxa"/>
              <w:right w:w="108" w:type="dxa"/>
            </w:tcMar>
          </w:tcPr>
          <w:p w14:paraId="7D745B19" w14:textId="02F38A48" w:rsidR="006F5782" w:rsidRPr="00324DB7" w:rsidRDefault="006F5782" w:rsidP="006F5782">
            <w:pPr>
              <w:pStyle w:val="TAL"/>
              <w:keepNext w:val="0"/>
              <w:keepLines w:val="0"/>
            </w:pPr>
            <w:r w:rsidRPr="00324DB7">
              <w:t>5G NR neighbour cell info</w:t>
            </w:r>
            <w:r w:rsidR="00A66CF8" w:rsidRPr="00324DB7">
              <w:t>.</w:t>
            </w:r>
          </w:p>
        </w:tc>
      </w:tr>
      <w:tr w:rsidR="006F5782" w:rsidRPr="00324DB7" w14:paraId="64519E83" w14:textId="77777777" w:rsidTr="00486BD4">
        <w:trPr>
          <w:cantSplit/>
          <w:jc w:val="center"/>
        </w:trPr>
        <w:tc>
          <w:tcPr>
            <w:tcW w:w="925" w:type="pct"/>
            <w:shd w:val="clear" w:color="auto" w:fill="auto"/>
            <w:tcMar>
              <w:top w:w="0" w:type="dxa"/>
              <w:left w:w="28" w:type="dxa"/>
              <w:bottom w:w="0" w:type="dxa"/>
              <w:right w:w="108" w:type="dxa"/>
            </w:tcMar>
          </w:tcPr>
          <w:p w14:paraId="37FADBD1" w14:textId="6E42F639" w:rsidR="006F5782" w:rsidRPr="00324DB7" w:rsidRDefault="006F5782" w:rsidP="006F5782">
            <w:pPr>
              <w:pStyle w:val="TAL"/>
              <w:keepNext w:val="0"/>
              <w:keepLines w:val="0"/>
            </w:pPr>
            <w:r w:rsidRPr="00324DB7">
              <w:t>&gt;&gt;nrNCellPlmn</w:t>
            </w:r>
          </w:p>
        </w:tc>
        <w:tc>
          <w:tcPr>
            <w:tcW w:w="1024" w:type="pct"/>
            <w:shd w:val="clear" w:color="auto" w:fill="auto"/>
            <w:tcMar>
              <w:top w:w="0" w:type="dxa"/>
              <w:left w:w="28" w:type="dxa"/>
              <w:bottom w:w="0" w:type="dxa"/>
              <w:right w:w="108" w:type="dxa"/>
            </w:tcMar>
          </w:tcPr>
          <w:p w14:paraId="2DCFA20A" w14:textId="40E00C41" w:rsidR="006F5782" w:rsidRPr="00324DB7" w:rsidRDefault="006F5782" w:rsidP="006F5782">
            <w:pPr>
              <w:pStyle w:val="TAL"/>
              <w:keepNext w:val="0"/>
              <w:keepLines w:val="0"/>
            </w:pPr>
            <w:r w:rsidRPr="009364B4">
              <w:t>Plmn</w:t>
            </w:r>
          </w:p>
        </w:tc>
        <w:tc>
          <w:tcPr>
            <w:tcW w:w="655" w:type="pct"/>
            <w:shd w:val="clear" w:color="auto" w:fill="auto"/>
            <w:tcMar>
              <w:top w:w="0" w:type="dxa"/>
              <w:left w:w="28" w:type="dxa"/>
              <w:bottom w:w="0" w:type="dxa"/>
              <w:right w:w="108" w:type="dxa"/>
            </w:tcMar>
          </w:tcPr>
          <w:p w14:paraId="11882D8E" w14:textId="66BFF434" w:rsidR="006F5782" w:rsidRPr="00324DB7" w:rsidRDefault="006F5782" w:rsidP="006F5782">
            <w:pPr>
              <w:pStyle w:val="TAL"/>
              <w:keepNext w:val="0"/>
              <w:keepLines w:val="0"/>
            </w:pPr>
            <w:r w:rsidRPr="00324DB7">
              <w:t>1..</w:t>
            </w:r>
            <w:r w:rsidR="004021D6" w:rsidRPr="00324DB7">
              <w:t>N</w:t>
            </w:r>
          </w:p>
        </w:tc>
        <w:tc>
          <w:tcPr>
            <w:tcW w:w="2396" w:type="pct"/>
            <w:shd w:val="clear" w:color="auto" w:fill="auto"/>
            <w:tcMar>
              <w:top w:w="0" w:type="dxa"/>
              <w:left w:w="28" w:type="dxa"/>
              <w:bottom w:w="0" w:type="dxa"/>
              <w:right w:w="108" w:type="dxa"/>
            </w:tcMar>
          </w:tcPr>
          <w:p w14:paraId="304864D9" w14:textId="6C01209B" w:rsidR="006F5782" w:rsidRPr="00324DB7" w:rsidRDefault="006F5782" w:rsidP="006F5782">
            <w:pPr>
              <w:pStyle w:val="TAL"/>
              <w:keepNext w:val="0"/>
              <w:keepLines w:val="0"/>
            </w:pPr>
            <w:r w:rsidRPr="00324DB7">
              <w:t>Public land mobile network identities</w:t>
            </w:r>
            <w:r w:rsidR="00A66CF8" w:rsidRPr="00324DB7">
              <w:t>.</w:t>
            </w:r>
          </w:p>
        </w:tc>
      </w:tr>
      <w:tr w:rsidR="006F5782" w:rsidRPr="00324DB7" w14:paraId="45A8608E" w14:textId="77777777" w:rsidTr="00486BD4">
        <w:trPr>
          <w:cantSplit/>
          <w:jc w:val="center"/>
        </w:trPr>
        <w:tc>
          <w:tcPr>
            <w:tcW w:w="925" w:type="pct"/>
            <w:shd w:val="clear" w:color="auto" w:fill="auto"/>
            <w:tcMar>
              <w:top w:w="0" w:type="dxa"/>
              <w:left w:w="28" w:type="dxa"/>
              <w:bottom w:w="0" w:type="dxa"/>
              <w:right w:w="108" w:type="dxa"/>
            </w:tcMar>
          </w:tcPr>
          <w:p w14:paraId="2A3B04F2" w14:textId="54D347E2" w:rsidR="006F5782" w:rsidRPr="00324DB7" w:rsidRDefault="006F5782" w:rsidP="006F5782">
            <w:pPr>
              <w:pStyle w:val="TAL"/>
              <w:keepNext w:val="0"/>
              <w:keepLines w:val="0"/>
            </w:pPr>
            <w:r w:rsidRPr="00324DB7">
              <w:t>&gt;&gt;nrNCellGId</w:t>
            </w:r>
          </w:p>
        </w:tc>
        <w:tc>
          <w:tcPr>
            <w:tcW w:w="1024" w:type="pct"/>
            <w:shd w:val="clear" w:color="auto" w:fill="auto"/>
            <w:tcMar>
              <w:top w:w="0" w:type="dxa"/>
              <w:left w:w="28" w:type="dxa"/>
              <w:bottom w:w="0" w:type="dxa"/>
              <w:right w:w="108" w:type="dxa"/>
            </w:tcMar>
          </w:tcPr>
          <w:p w14:paraId="35398D55" w14:textId="095F3534" w:rsidR="006F5782" w:rsidRPr="00324DB7" w:rsidRDefault="003F402C" w:rsidP="006F5782">
            <w:pPr>
              <w:pStyle w:val="TAL"/>
              <w:keepNext w:val="0"/>
              <w:keepLines w:val="0"/>
            </w:pPr>
            <w:r w:rsidRPr="00324DB7">
              <w:t>NrCellId</w:t>
            </w:r>
          </w:p>
        </w:tc>
        <w:tc>
          <w:tcPr>
            <w:tcW w:w="655" w:type="pct"/>
            <w:shd w:val="clear" w:color="auto" w:fill="auto"/>
            <w:tcMar>
              <w:top w:w="0" w:type="dxa"/>
              <w:left w:w="28" w:type="dxa"/>
              <w:bottom w:w="0" w:type="dxa"/>
              <w:right w:w="108" w:type="dxa"/>
            </w:tcMar>
          </w:tcPr>
          <w:p w14:paraId="7BEFD269" w14:textId="7B980714" w:rsidR="006F5782" w:rsidRPr="00324DB7" w:rsidRDefault="006F5782" w:rsidP="006F5782">
            <w:pPr>
              <w:pStyle w:val="TAL"/>
              <w:keepNext w:val="0"/>
              <w:keepLines w:val="0"/>
            </w:pPr>
            <w:r w:rsidRPr="00324DB7">
              <w:t>1</w:t>
            </w:r>
          </w:p>
        </w:tc>
        <w:tc>
          <w:tcPr>
            <w:tcW w:w="2396" w:type="pct"/>
            <w:shd w:val="clear" w:color="auto" w:fill="auto"/>
            <w:tcMar>
              <w:top w:w="0" w:type="dxa"/>
              <w:left w:w="28" w:type="dxa"/>
              <w:bottom w:w="0" w:type="dxa"/>
              <w:right w:w="108" w:type="dxa"/>
            </w:tcMar>
          </w:tcPr>
          <w:p w14:paraId="3A6812DC" w14:textId="0AFC35A2" w:rsidR="006F5782" w:rsidRPr="00324DB7" w:rsidRDefault="004021D6" w:rsidP="006F5782">
            <w:pPr>
              <w:pStyle w:val="TAL"/>
              <w:keepNext w:val="0"/>
              <w:keepLines w:val="0"/>
            </w:pPr>
            <w:r w:rsidRPr="00324DB7">
              <w:t xml:space="preserve">Cell </w:t>
            </w:r>
            <w:r w:rsidR="006F5782" w:rsidRPr="00324DB7">
              <w:t xml:space="preserve">Global Identifier, as defined in </w:t>
            </w:r>
            <w:r w:rsidR="006F5782" w:rsidRPr="009364B4">
              <w:t>ETSI TS</w:t>
            </w:r>
            <w:r w:rsidR="00146291" w:rsidRPr="009364B4">
              <w:t> </w:t>
            </w:r>
            <w:r w:rsidR="006F5782" w:rsidRPr="009364B4">
              <w:t>138</w:t>
            </w:r>
            <w:r w:rsidR="00146291" w:rsidRPr="009364B4">
              <w:t> </w:t>
            </w:r>
            <w:r w:rsidR="006F5782" w:rsidRPr="009364B4">
              <w:t>331</w:t>
            </w:r>
            <w:r w:rsidR="00146291" w:rsidRPr="009364B4">
              <w:t>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00A66CF8" w:rsidRPr="00324DB7">
              <w:t>.</w:t>
            </w:r>
          </w:p>
        </w:tc>
      </w:tr>
      <w:tr w:rsidR="006F5782" w:rsidRPr="00324DB7" w14:paraId="78B6D68B" w14:textId="77777777" w:rsidTr="00486BD4">
        <w:trPr>
          <w:cantSplit/>
          <w:jc w:val="center"/>
        </w:trPr>
        <w:tc>
          <w:tcPr>
            <w:tcW w:w="925" w:type="pct"/>
            <w:shd w:val="clear" w:color="auto" w:fill="auto"/>
            <w:tcMar>
              <w:top w:w="0" w:type="dxa"/>
              <w:left w:w="28" w:type="dxa"/>
              <w:bottom w:w="0" w:type="dxa"/>
              <w:right w:w="108" w:type="dxa"/>
            </w:tcMar>
          </w:tcPr>
          <w:p w14:paraId="678D113C" w14:textId="4E2EC7E9" w:rsidR="006F5782" w:rsidRPr="00324DB7" w:rsidRDefault="006F5782" w:rsidP="006F5782">
            <w:pPr>
              <w:pStyle w:val="TAL"/>
              <w:keepNext w:val="0"/>
              <w:keepLines w:val="0"/>
            </w:pPr>
            <w:r w:rsidRPr="00324DB7">
              <w:t>&gt;nrNCellRsrp</w:t>
            </w:r>
          </w:p>
        </w:tc>
        <w:tc>
          <w:tcPr>
            <w:tcW w:w="1024" w:type="pct"/>
            <w:shd w:val="clear" w:color="auto" w:fill="auto"/>
            <w:tcMar>
              <w:top w:w="0" w:type="dxa"/>
              <w:left w:w="28" w:type="dxa"/>
              <w:bottom w:w="0" w:type="dxa"/>
              <w:right w:w="108" w:type="dxa"/>
            </w:tcMar>
          </w:tcPr>
          <w:p w14:paraId="29DB08FC" w14:textId="73B825BC" w:rsidR="006F5782" w:rsidRPr="00324DB7" w:rsidRDefault="006F5782" w:rsidP="006F5782">
            <w:pPr>
              <w:pStyle w:val="TAL"/>
              <w:keepNext w:val="0"/>
              <w:keepLines w:val="0"/>
            </w:pPr>
            <w:r w:rsidRPr="00324DB7">
              <w:t>Uint8</w:t>
            </w:r>
          </w:p>
        </w:tc>
        <w:tc>
          <w:tcPr>
            <w:tcW w:w="655" w:type="pct"/>
            <w:shd w:val="clear" w:color="auto" w:fill="auto"/>
            <w:tcMar>
              <w:top w:w="0" w:type="dxa"/>
              <w:left w:w="28" w:type="dxa"/>
              <w:bottom w:w="0" w:type="dxa"/>
              <w:right w:w="108" w:type="dxa"/>
            </w:tcMar>
          </w:tcPr>
          <w:p w14:paraId="52F46B63" w14:textId="7A8C934E" w:rsidR="006F5782" w:rsidRPr="00324DB7" w:rsidRDefault="006F5782" w:rsidP="006F5782">
            <w:pPr>
              <w:pStyle w:val="TAL"/>
              <w:keepNext w:val="0"/>
              <w:keepLines w:val="0"/>
            </w:pPr>
            <w:r w:rsidRPr="00324DB7">
              <w:t>0..1</w:t>
            </w:r>
          </w:p>
        </w:tc>
        <w:tc>
          <w:tcPr>
            <w:tcW w:w="2396" w:type="pct"/>
            <w:shd w:val="clear" w:color="auto" w:fill="auto"/>
            <w:tcMar>
              <w:top w:w="0" w:type="dxa"/>
              <w:left w:w="28" w:type="dxa"/>
              <w:bottom w:w="0" w:type="dxa"/>
              <w:right w:w="108" w:type="dxa"/>
            </w:tcMar>
          </w:tcPr>
          <w:p w14:paraId="05C88584" w14:textId="78FF945F" w:rsidR="006F5782" w:rsidRPr="00324DB7" w:rsidRDefault="006F5782" w:rsidP="006F5782">
            <w:pPr>
              <w:pStyle w:val="TAL"/>
              <w:keepNext w:val="0"/>
              <w:keepLines w:val="0"/>
            </w:pPr>
            <w:r w:rsidRPr="00324DB7">
              <w:t xml:space="preserve">Reference Signal Received Power measurement according to mapping table in </w:t>
            </w:r>
            <w:r w:rsidRPr="009364B4">
              <w:t>ETSI TS 138</w:t>
            </w:r>
            <w:r w:rsidR="002614E7" w:rsidRPr="009364B4">
              <w:t xml:space="preserve"> </w:t>
            </w:r>
            <w:r w:rsidRPr="009364B4">
              <w:t xml:space="preserve">133 </w:t>
            </w:r>
            <w:r w:rsidR="00146291" w:rsidRPr="009364B4">
              <w:t>[</w:t>
            </w:r>
            <w:r w:rsidR="00146291" w:rsidRPr="009364B4">
              <w:fldChar w:fldCharType="begin"/>
            </w:r>
            <w:r w:rsidR="00146291" w:rsidRPr="009364B4">
              <w:instrText xml:space="preserve">REF REF_TS138133 \h </w:instrText>
            </w:r>
            <w:r w:rsidR="00146291" w:rsidRPr="009364B4">
              <w:fldChar w:fldCharType="separate"/>
            </w:r>
            <w:r w:rsidR="00746B25" w:rsidRPr="009364B4">
              <w:t>i.14</w:t>
            </w:r>
            <w:r w:rsidR="00146291" w:rsidRPr="009364B4">
              <w:fldChar w:fldCharType="end"/>
            </w:r>
            <w:r w:rsidR="00146291" w:rsidRPr="009364B4">
              <w:t>]</w:t>
            </w:r>
            <w:r w:rsidR="00A66CF8" w:rsidRPr="00324DB7">
              <w:t>.</w:t>
            </w:r>
          </w:p>
        </w:tc>
      </w:tr>
      <w:tr w:rsidR="006F5782" w:rsidRPr="00324DB7" w14:paraId="6EB59769" w14:textId="77777777" w:rsidTr="00486BD4">
        <w:trPr>
          <w:cantSplit/>
          <w:jc w:val="center"/>
        </w:trPr>
        <w:tc>
          <w:tcPr>
            <w:tcW w:w="925" w:type="pct"/>
            <w:shd w:val="clear" w:color="auto" w:fill="auto"/>
            <w:tcMar>
              <w:top w:w="0" w:type="dxa"/>
              <w:left w:w="28" w:type="dxa"/>
              <w:bottom w:w="0" w:type="dxa"/>
              <w:right w:w="108" w:type="dxa"/>
            </w:tcMar>
          </w:tcPr>
          <w:p w14:paraId="1951782D" w14:textId="4B9E5530" w:rsidR="006F5782" w:rsidRPr="00324DB7" w:rsidRDefault="006F5782" w:rsidP="006F5782">
            <w:pPr>
              <w:pStyle w:val="TAL"/>
              <w:keepNext w:val="0"/>
              <w:keepLines w:val="0"/>
            </w:pPr>
            <w:r w:rsidRPr="00324DB7">
              <w:t>&gt;nrNCellRsrq</w:t>
            </w:r>
          </w:p>
        </w:tc>
        <w:tc>
          <w:tcPr>
            <w:tcW w:w="1024" w:type="pct"/>
            <w:shd w:val="clear" w:color="auto" w:fill="auto"/>
            <w:tcMar>
              <w:top w:w="0" w:type="dxa"/>
              <w:left w:w="28" w:type="dxa"/>
              <w:bottom w:w="0" w:type="dxa"/>
              <w:right w:w="108" w:type="dxa"/>
            </w:tcMar>
          </w:tcPr>
          <w:p w14:paraId="657C1C8E" w14:textId="1436FD5D" w:rsidR="006F5782" w:rsidRPr="00324DB7" w:rsidRDefault="006F5782" w:rsidP="006F5782">
            <w:pPr>
              <w:pStyle w:val="TAL"/>
              <w:keepNext w:val="0"/>
              <w:keepLines w:val="0"/>
            </w:pPr>
            <w:r w:rsidRPr="00324DB7">
              <w:t>Uint8</w:t>
            </w:r>
          </w:p>
        </w:tc>
        <w:tc>
          <w:tcPr>
            <w:tcW w:w="655" w:type="pct"/>
            <w:shd w:val="clear" w:color="auto" w:fill="auto"/>
            <w:tcMar>
              <w:top w:w="0" w:type="dxa"/>
              <w:left w:w="28" w:type="dxa"/>
              <w:bottom w:w="0" w:type="dxa"/>
              <w:right w:w="108" w:type="dxa"/>
            </w:tcMar>
          </w:tcPr>
          <w:p w14:paraId="656054FE" w14:textId="1CA293FB" w:rsidR="006F5782" w:rsidRPr="00324DB7" w:rsidRDefault="006F5782" w:rsidP="006F5782">
            <w:pPr>
              <w:pStyle w:val="TAL"/>
              <w:keepNext w:val="0"/>
              <w:keepLines w:val="0"/>
            </w:pPr>
            <w:r w:rsidRPr="00324DB7">
              <w:t>0..1</w:t>
            </w:r>
          </w:p>
        </w:tc>
        <w:tc>
          <w:tcPr>
            <w:tcW w:w="2396" w:type="pct"/>
            <w:shd w:val="clear" w:color="auto" w:fill="auto"/>
            <w:tcMar>
              <w:top w:w="0" w:type="dxa"/>
              <w:left w:w="28" w:type="dxa"/>
              <w:bottom w:w="0" w:type="dxa"/>
              <w:right w:w="108" w:type="dxa"/>
            </w:tcMar>
          </w:tcPr>
          <w:p w14:paraId="3BA97335" w14:textId="266C4FAB" w:rsidR="006F5782" w:rsidRPr="00324DB7" w:rsidRDefault="006F5782" w:rsidP="006F5782">
            <w:pPr>
              <w:pStyle w:val="TAL"/>
              <w:keepNext w:val="0"/>
              <w:keepLines w:val="0"/>
            </w:pPr>
            <w:r w:rsidRPr="00324DB7">
              <w:t xml:space="preserve">Reference Signal Received Quality measurement according to mapping table in </w:t>
            </w:r>
            <w:r w:rsidRPr="009364B4">
              <w:t>ETSI TS 138</w:t>
            </w:r>
            <w:r w:rsidR="0004540A" w:rsidRPr="009364B4">
              <w:t xml:space="preserve"> </w:t>
            </w:r>
            <w:r w:rsidRPr="009364B4">
              <w:t>133</w:t>
            </w:r>
            <w:r w:rsidR="0004540A" w:rsidRPr="009364B4">
              <w:t xml:space="preserve"> [</w:t>
            </w:r>
            <w:r w:rsidR="0004540A" w:rsidRPr="009364B4">
              <w:fldChar w:fldCharType="begin"/>
            </w:r>
            <w:r w:rsidR="0004540A" w:rsidRPr="009364B4">
              <w:instrText xml:space="preserve">REF REF_TS138133 \h </w:instrText>
            </w:r>
            <w:r w:rsidR="0004540A" w:rsidRPr="009364B4">
              <w:fldChar w:fldCharType="separate"/>
            </w:r>
            <w:r w:rsidR="00746B25" w:rsidRPr="009364B4">
              <w:t>i.14</w:t>
            </w:r>
            <w:r w:rsidR="0004540A" w:rsidRPr="009364B4">
              <w:fldChar w:fldCharType="end"/>
            </w:r>
            <w:r w:rsidR="0004540A" w:rsidRPr="009364B4">
              <w:t>]</w:t>
            </w:r>
            <w:r w:rsidR="00A66CF8" w:rsidRPr="00324DB7">
              <w:t>.</w:t>
            </w:r>
          </w:p>
        </w:tc>
      </w:tr>
      <w:tr w:rsidR="006F5782" w:rsidRPr="00324DB7" w14:paraId="2EB6B3C9" w14:textId="77777777" w:rsidTr="00486BD4">
        <w:trPr>
          <w:cantSplit/>
          <w:jc w:val="center"/>
        </w:trPr>
        <w:tc>
          <w:tcPr>
            <w:tcW w:w="925" w:type="pct"/>
            <w:shd w:val="clear" w:color="auto" w:fill="auto"/>
            <w:tcMar>
              <w:top w:w="0" w:type="dxa"/>
              <w:left w:w="28" w:type="dxa"/>
              <w:bottom w:w="0" w:type="dxa"/>
              <w:right w:w="108" w:type="dxa"/>
            </w:tcMar>
          </w:tcPr>
          <w:p w14:paraId="477E8B35" w14:textId="2653BF38" w:rsidR="006F5782" w:rsidRPr="00324DB7" w:rsidRDefault="006F5782" w:rsidP="006F5782">
            <w:pPr>
              <w:pStyle w:val="TAL"/>
              <w:keepNext w:val="0"/>
              <w:keepLines w:val="0"/>
            </w:pPr>
            <w:r w:rsidRPr="00324DB7">
              <w:t>&gt;nrNCellRssi</w:t>
            </w:r>
          </w:p>
        </w:tc>
        <w:tc>
          <w:tcPr>
            <w:tcW w:w="1024" w:type="pct"/>
            <w:shd w:val="clear" w:color="auto" w:fill="auto"/>
            <w:tcMar>
              <w:top w:w="0" w:type="dxa"/>
              <w:left w:w="28" w:type="dxa"/>
              <w:bottom w:w="0" w:type="dxa"/>
              <w:right w:w="108" w:type="dxa"/>
            </w:tcMar>
          </w:tcPr>
          <w:p w14:paraId="5CAF5807" w14:textId="75DB95CA" w:rsidR="006F5782" w:rsidRPr="00324DB7" w:rsidRDefault="006F5782" w:rsidP="006F5782">
            <w:pPr>
              <w:pStyle w:val="TAL"/>
              <w:keepNext w:val="0"/>
              <w:keepLines w:val="0"/>
            </w:pPr>
            <w:r w:rsidRPr="00324DB7">
              <w:t>Uint8</w:t>
            </w:r>
          </w:p>
        </w:tc>
        <w:tc>
          <w:tcPr>
            <w:tcW w:w="655" w:type="pct"/>
            <w:shd w:val="clear" w:color="auto" w:fill="auto"/>
            <w:tcMar>
              <w:top w:w="0" w:type="dxa"/>
              <w:left w:w="28" w:type="dxa"/>
              <w:bottom w:w="0" w:type="dxa"/>
              <w:right w:w="108" w:type="dxa"/>
            </w:tcMar>
          </w:tcPr>
          <w:p w14:paraId="4DD0F456" w14:textId="040E6D68" w:rsidR="006F5782" w:rsidRPr="00324DB7" w:rsidRDefault="006F5782" w:rsidP="006F5782">
            <w:pPr>
              <w:pStyle w:val="TAL"/>
              <w:keepNext w:val="0"/>
              <w:keepLines w:val="0"/>
            </w:pPr>
            <w:r w:rsidRPr="00324DB7">
              <w:t>0..1</w:t>
            </w:r>
          </w:p>
        </w:tc>
        <w:tc>
          <w:tcPr>
            <w:tcW w:w="2396" w:type="pct"/>
            <w:shd w:val="clear" w:color="auto" w:fill="auto"/>
            <w:tcMar>
              <w:top w:w="0" w:type="dxa"/>
              <w:left w:w="28" w:type="dxa"/>
              <w:bottom w:w="0" w:type="dxa"/>
              <w:right w:w="108" w:type="dxa"/>
            </w:tcMar>
          </w:tcPr>
          <w:p w14:paraId="643A6161" w14:textId="33E99EDC" w:rsidR="006F5782" w:rsidRPr="00324DB7" w:rsidRDefault="006F5782" w:rsidP="006F5782">
            <w:pPr>
              <w:pStyle w:val="TAL"/>
              <w:keepNext w:val="0"/>
              <w:keepLines w:val="0"/>
            </w:pPr>
            <w:r w:rsidRPr="00324DB7">
              <w:t xml:space="preserve">Reference signal SINR measurement according to mapping table in </w:t>
            </w:r>
            <w:r w:rsidRPr="009364B4">
              <w:t>ETSI TS 138</w:t>
            </w:r>
            <w:r w:rsidR="002614E7" w:rsidRPr="009364B4">
              <w:t xml:space="preserve"> </w:t>
            </w:r>
            <w:r w:rsidRPr="009364B4">
              <w:t xml:space="preserve">133 </w:t>
            </w:r>
            <w:r w:rsidR="00146291" w:rsidRPr="009364B4">
              <w:t>[</w:t>
            </w:r>
            <w:r w:rsidR="00146291" w:rsidRPr="009364B4">
              <w:fldChar w:fldCharType="begin"/>
            </w:r>
            <w:r w:rsidR="00146291" w:rsidRPr="009364B4">
              <w:instrText xml:space="preserve">REF REF_TS138133 \h </w:instrText>
            </w:r>
            <w:r w:rsidR="00146291" w:rsidRPr="009364B4">
              <w:fldChar w:fldCharType="separate"/>
            </w:r>
            <w:r w:rsidR="00746B25" w:rsidRPr="009364B4">
              <w:t>i.14</w:t>
            </w:r>
            <w:r w:rsidR="00146291" w:rsidRPr="009364B4">
              <w:fldChar w:fldCharType="end"/>
            </w:r>
            <w:r w:rsidR="00146291" w:rsidRPr="009364B4">
              <w:t>]</w:t>
            </w:r>
            <w:r w:rsidR="00A66CF8" w:rsidRPr="00324DB7">
              <w:t>.</w:t>
            </w:r>
          </w:p>
        </w:tc>
      </w:tr>
      <w:tr w:rsidR="006B35D2" w:rsidRPr="00324DB7" w14:paraId="3209D939" w14:textId="77777777" w:rsidTr="00486BD4">
        <w:trPr>
          <w:cantSplit/>
          <w:jc w:val="center"/>
        </w:trPr>
        <w:tc>
          <w:tcPr>
            <w:tcW w:w="925" w:type="pct"/>
            <w:shd w:val="clear" w:color="auto" w:fill="auto"/>
            <w:tcMar>
              <w:top w:w="0" w:type="dxa"/>
              <w:left w:w="28" w:type="dxa"/>
              <w:bottom w:w="0" w:type="dxa"/>
              <w:right w:w="108" w:type="dxa"/>
            </w:tcMar>
          </w:tcPr>
          <w:p w14:paraId="754AFB73" w14:textId="3041F5D2" w:rsidR="006B35D2" w:rsidRPr="00324DB7" w:rsidRDefault="006B35D2" w:rsidP="006F5782">
            <w:pPr>
              <w:pStyle w:val="TAL"/>
              <w:keepNext w:val="0"/>
              <w:keepLines w:val="0"/>
            </w:pPr>
            <w:r w:rsidRPr="00324DB7">
              <w:t>&gt;rsIndexResults</w:t>
            </w:r>
          </w:p>
        </w:tc>
        <w:tc>
          <w:tcPr>
            <w:tcW w:w="1024" w:type="pct"/>
            <w:shd w:val="clear" w:color="auto" w:fill="auto"/>
            <w:tcMar>
              <w:top w:w="0" w:type="dxa"/>
              <w:left w:w="28" w:type="dxa"/>
              <w:bottom w:w="0" w:type="dxa"/>
              <w:right w:w="108" w:type="dxa"/>
            </w:tcMar>
          </w:tcPr>
          <w:p w14:paraId="589D60F0" w14:textId="7732A1B5" w:rsidR="006B35D2" w:rsidRPr="00324DB7" w:rsidRDefault="006B35D2" w:rsidP="006F5782">
            <w:pPr>
              <w:pStyle w:val="TAL"/>
              <w:keepNext w:val="0"/>
              <w:keepLines w:val="0"/>
            </w:pPr>
            <w:r w:rsidRPr="00324DB7">
              <w:t>RsIndexResults</w:t>
            </w:r>
          </w:p>
        </w:tc>
        <w:tc>
          <w:tcPr>
            <w:tcW w:w="655" w:type="pct"/>
            <w:shd w:val="clear" w:color="auto" w:fill="auto"/>
            <w:tcMar>
              <w:top w:w="0" w:type="dxa"/>
              <w:left w:w="28" w:type="dxa"/>
              <w:bottom w:w="0" w:type="dxa"/>
              <w:right w:w="108" w:type="dxa"/>
            </w:tcMar>
          </w:tcPr>
          <w:p w14:paraId="289CC243" w14:textId="7C95B342" w:rsidR="006B35D2" w:rsidRPr="00324DB7" w:rsidRDefault="006B35D2" w:rsidP="006F5782">
            <w:pPr>
              <w:pStyle w:val="TAL"/>
              <w:keepNext w:val="0"/>
              <w:keepLines w:val="0"/>
            </w:pPr>
            <w:r w:rsidRPr="00324DB7">
              <w:t>0..1</w:t>
            </w:r>
          </w:p>
        </w:tc>
        <w:tc>
          <w:tcPr>
            <w:tcW w:w="2396" w:type="pct"/>
            <w:shd w:val="clear" w:color="auto" w:fill="auto"/>
            <w:tcMar>
              <w:top w:w="0" w:type="dxa"/>
              <w:left w:w="28" w:type="dxa"/>
              <w:bottom w:w="0" w:type="dxa"/>
              <w:right w:w="108" w:type="dxa"/>
            </w:tcMar>
          </w:tcPr>
          <w:p w14:paraId="20D54D79" w14:textId="4C9F2E61" w:rsidR="006B35D2" w:rsidRPr="00324DB7" w:rsidRDefault="006B35D2" w:rsidP="006F5782">
            <w:pPr>
              <w:pStyle w:val="TAL"/>
              <w:keepNext w:val="0"/>
              <w:keepLines w:val="0"/>
            </w:pPr>
            <w:r w:rsidRPr="00324DB7">
              <w:t>Beam level measurements results of a NR cell</w:t>
            </w:r>
            <w:r w:rsidR="00A66CF8" w:rsidRPr="00324DB7">
              <w:t>.</w:t>
            </w:r>
          </w:p>
        </w:tc>
      </w:tr>
      <w:tr w:rsidR="00A7555F" w:rsidRPr="00324DB7" w14:paraId="44F1DAFE" w14:textId="77777777" w:rsidTr="00486BD4">
        <w:trPr>
          <w:cantSplit/>
          <w:jc w:val="center"/>
        </w:trPr>
        <w:tc>
          <w:tcPr>
            <w:tcW w:w="925" w:type="pct"/>
            <w:shd w:val="clear" w:color="auto" w:fill="auto"/>
            <w:tcMar>
              <w:top w:w="0" w:type="dxa"/>
              <w:left w:w="28" w:type="dxa"/>
              <w:bottom w:w="0" w:type="dxa"/>
              <w:right w:w="108" w:type="dxa"/>
            </w:tcMar>
          </w:tcPr>
          <w:p w14:paraId="29543064" w14:textId="49B8A96B" w:rsidR="00A7555F" w:rsidRPr="00324DB7" w:rsidRDefault="00A7555F" w:rsidP="00A7555F">
            <w:pPr>
              <w:pStyle w:val="TAL"/>
              <w:keepNext w:val="0"/>
              <w:keepLines w:val="0"/>
            </w:pPr>
            <w:r w:rsidRPr="00324DB7">
              <w:t>_links</w:t>
            </w:r>
          </w:p>
        </w:tc>
        <w:tc>
          <w:tcPr>
            <w:tcW w:w="1024" w:type="pct"/>
            <w:shd w:val="clear" w:color="auto" w:fill="auto"/>
            <w:tcMar>
              <w:top w:w="0" w:type="dxa"/>
              <w:left w:w="28" w:type="dxa"/>
              <w:bottom w:w="0" w:type="dxa"/>
              <w:right w:w="108" w:type="dxa"/>
            </w:tcMar>
          </w:tcPr>
          <w:p w14:paraId="1DD13D7A" w14:textId="4C48544C" w:rsidR="00A7555F" w:rsidRPr="00324DB7" w:rsidRDefault="00A7555F" w:rsidP="00A7555F">
            <w:pPr>
              <w:pStyle w:val="TAL"/>
              <w:keepNext w:val="0"/>
              <w:keepLines w:val="0"/>
            </w:pPr>
            <w:r w:rsidRPr="00324DB7">
              <w:t>1</w:t>
            </w:r>
          </w:p>
        </w:tc>
        <w:tc>
          <w:tcPr>
            <w:tcW w:w="655" w:type="pct"/>
            <w:shd w:val="clear" w:color="auto" w:fill="auto"/>
            <w:tcMar>
              <w:top w:w="0" w:type="dxa"/>
              <w:left w:w="28" w:type="dxa"/>
              <w:bottom w:w="0" w:type="dxa"/>
              <w:right w:w="108" w:type="dxa"/>
            </w:tcMar>
          </w:tcPr>
          <w:p w14:paraId="7F30404B" w14:textId="0DD6CD11" w:rsidR="00A7555F" w:rsidRPr="00324DB7" w:rsidRDefault="00A7555F" w:rsidP="00A7555F">
            <w:pPr>
              <w:pStyle w:val="TAL"/>
              <w:keepNext w:val="0"/>
              <w:keepLines w:val="0"/>
            </w:pPr>
            <w:r w:rsidRPr="00324DB7">
              <w:t>Structure (inlined)</w:t>
            </w:r>
          </w:p>
        </w:tc>
        <w:tc>
          <w:tcPr>
            <w:tcW w:w="2396" w:type="pct"/>
            <w:shd w:val="clear" w:color="auto" w:fill="auto"/>
            <w:tcMar>
              <w:top w:w="0" w:type="dxa"/>
              <w:left w:w="28" w:type="dxa"/>
              <w:bottom w:w="0" w:type="dxa"/>
              <w:right w:w="108" w:type="dxa"/>
            </w:tcMar>
          </w:tcPr>
          <w:p w14:paraId="791F6851" w14:textId="0485B668" w:rsidR="00A7555F" w:rsidRPr="00324DB7" w:rsidRDefault="00A7555F" w:rsidP="00A7555F">
            <w:pPr>
              <w:pStyle w:val="TAL"/>
              <w:keepNext w:val="0"/>
              <w:keepLines w:val="0"/>
            </w:pPr>
            <w:r w:rsidRPr="00324DB7">
              <w:t>Links to resources related to this notification.</w:t>
            </w:r>
          </w:p>
        </w:tc>
      </w:tr>
      <w:tr w:rsidR="00A7555F" w:rsidRPr="00324DB7" w14:paraId="20BE2733" w14:textId="77777777" w:rsidTr="00486BD4">
        <w:trPr>
          <w:cantSplit/>
          <w:jc w:val="center"/>
        </w:trPr>
        <w:tc>
          <w:tcPr>
            <w:tcW w:w="925" w:type="pct"/>
            <w:shd w:val="clear" w:color="auto" w:fill="auto"/>
            <w:tcMar>
              <w:top w:w="0" w:type="dxa"/>
              <w:left w:w="28" w:type="dxa"/>
              <w:bottom w:w="0" w:type="dxa"/>
              <w:right w:w="108" w:type="dxa"/>
            </w:tcMar>
          </w:tcPr>
          <w:p w14:paraId="0D6B2DF3" w14:textId="18B37439" w:rsidR="00A7555F" w:rsidRPr="00324DB7" w:rsidRDefault="00A7555F" w:rsidP="00A7555F">
            <w:pPr>
              <w:pStyle w:val="TAL"/>
              <w:keepNext w:val="0"/>
              <w:keepLines w:val="0"/>
            </w:pPr>
            <w:r w:rsidRPr="00324DB7">
              <w:t>&gt;subscription</w:t>
            </w:r>
          </w:p>
        </w:tc>
        <w:tc>
          <w:tcPr>
            <w:tcW w:w="1024" w:type="pct"/>
            <w:shd w:val="clear" w:color="auto" w:fill="auto"/>
            <w:tcMar>
              <w:top w:w="0" w:type="dxa"/>
              <w:left w:w="28" w:type="dxa"/>
              <w:bottom w:w="0" w:type="dxa"/>
              <w:right w:w="108" w:type="dxa"/>
            </w:tcMar>
          </w:tcPr>
          <w:p w14:paraId="63CE776D" w14:textId="377E6A47" w:rsidR="00A7555F" w:rsidRPr="00324DB7" w:rsidRDefault="00A7555F" w:rsidP="00A7555F">
            <w:pPr>
              <w:pStyle w:val="TAL"/>
              <w:keepNext w:val="0"/>
              <w:keepLines w:val="0"/>
            </w:pPr>
            <w:r w:rsidRPr="00324DB7">
              <w:t>1</w:t>
            </w:r>
          </w:p>
        </w:tc>
        <w:tc>
          <w:tcPr>
            <w:tcW w:w="655" w:type="pct"/>
            <w:shd w:val="clear" w:color="auto" w:fill="auto"/>
            <w:tcMar>
              <w:top w:w="0" w:type="dxa"/>
              <w:left w:w="28" w:type="dxa"/>
              <w:bottom w:w="0" w:type="dxa"/>
              <w:right w:w="108" w:type="dxa"/>
            </w:tcMar>
          </w:tcPr>
          <w:p w14:paraId="02C87AA0" w14:textId="07BFE8C8" w:rsidR="00A7555F" w:rsidRPr="00324DB7" w:rsidRDefault="00A7555F" w:rsidP="00A7555F">
            <w:pPr>
              <w:pStyle w:val="TAL"/>
              <w:keepNext w:val="0"/>
              <w:keepLines w:val="0"/>
            </w:pPr>
            <w:r w:rsidRPr="00324DB7">
              <w:rPr>
                <w:rFonts w:cs="Arial"/>
                <w:szCs w:val="18"/>
              </w:rPr>
              <w:t>LinkType</w:t>
            </w:r>
          </w:p>
        </w:tc>
        <w:tc>
          <w:tcPr>
            <w:tcW w:w="2396" w:type="pct"/>
            <w:shd w:val="clear" w:color="auto" w:fill="auto"/>
            <w:tcMar>
              <w:top w:w="0" w:type="dxa"/>
              <w:left w:w="28" w:type="dxa"/>
              <w:bottom w:w="0" w:type="dxa"/>
              <w:right w:w="108" w:type="dxa"/>
            </w:tcMar>
          </w:tcPr>
          <w:p w14:paraId="6015006C" w14:textId="685202F7" w:rsidR="00A7555F" w:rsidRPr="00324DB7" w:rsidRDefault="00A7555F" w:rsidP="00A7555F">
            <w:pPr>
              <w:pStyle w:val="TAL"/>
              <w:keepNext w:val="0"/>
              <w:keepLines w:val="0"/>
            </w:pPr>
            <w:r w:rsidRPr="00324DB7">
              <w:t>A link to the related subscription.</w:t>
            </w:r>
          </w:p>
        </w:tc>
      </w:tr>
    </w:tbl>
    <w:p w14:paraId="0BEA5DC2" w14:textId="77777777" w:rsidR="005654CB" w:rsidRPr="00324DB7" w:rsidRDefault="005654CB" w:rsidP="005654CB"/>
    <w:p w14:paraId="391B8A28" w14:textId="77777777" w:rsidR="005654CB" w:rsidRPr="00324DB7" w:rsidRDefault="00157FA9" w:rsidP="005654CB">
      <w:pPr>
        <w:pStyle w:val="Heading3"/>
      </w:pPr>
      <w:bookmarkStart w:id="162" w:name="_Toc95469318"/>
      <w:bookmarkStart w:id="163" w:name="_Toc95817004"/>
      <w:r w:rsidRPr="00324DB7">
        <w:t>6</w:t>
      </w:r>
      <w:r w:rsidR="005654CB" w:rsidRPr="00324DB7">
        <w:t>.4.7</w:t>
      </w:r>
      <w:r w:rsidR="005654CB" w:rsidRPr="00324DB7">
        <w:tab/>
        <w:t>Type: MeasT</w:t>
      </w:r>
      <w:r w:rsidR="00E64616" w:rsidRPr="00324DB7">
        <w:t>a</w:t>
      </w:r>
      <w:r w:rsidR="005654CB" w:rsidRPr="00324DB7">
        <w:t>Notification</w:t>
      </w:r>
      <w:bookmarkEnd w:id="162"/>
      <w:bookmarkEnd w:id="163"/>
    </w:p>
    <w:p w14:paraId="70900096" w14:textId="77777777" w:rsidR="005654CB" w:rsidRPr="00324DB7" w:rsidRDefault="005654CB" w:rsidP="005654CB">
      <w:r w:rsidRPr="00324DB7">
        <w:t xml:space="preserve">This type represents a notification from </w:t>
      </w:r>
      <w:r w:rsidRPr="009364B4">
        <w:t>RNIS</w:t>
      </w:r>
      <w:r w:rsidRPr="00324DB7">
        <w:t xml:space="preserve"> with regards to </w:t>
      </w:r>
      <w:r w:rsidRPr="009364B4">
        <w:t>UE</w:t>
      </w:r>
      <w:r w:rsidRPr="00324DB7">
        <w:t xml:space="preserve"> Timing Advance measurements.</w:t>
      </w:r>
    </w:p>
    <w:p w14:paraId="5F737573" w14:textId="77777777" w:rsidR="005654CB" w:rsidRPr="00324DB7" w:rsidRDefault="005654CB" w:rsidP="005654CB">
      <w:pPr>
        <w:rPr>
          <w:color w:val="000000"/>
        </w:rPr>
      </w:pPr>
      <w:r w:rsidRPr="00324DB7">
        <w:rPr>
          <w:color w:val="000000"/>
        </w:rPr>
        <w:t xml:space="preserve">The Notification is sent by the Radio Network Information Service to send information about the Timing Advance value received from the </w:t>
      </w:r>
      <w:r w:rsidRPr="009364B4">
        <w:t>UE</w:t>
      </w:r>
      <w:r w:rsidRPr="00324DB7">
        <w:rPr>
          <w:color w:val="000000"/>
        </w:rPr>
        <w:t>.</w:t>
      </w:r>
    </w:p>
    <w:p w14:paraId="6B6D9976" w14:textId="77777777" w:rsidR="005654CB" w:rsidRPr="00324DB7" w:rsidRDefault="005654CB" w:rsidP="005654CB">
      <w:r w:rsidRPr="00324DB7">
        <w:t xml:space="preserve">The </w:t>
      </w:r>
      <w:r w:rsidR="00083135" w:rsidRPr="00324DB7">
        <w:t xml:space="preserve">attributes </w:t>
      </w:r>
      <w:r w:rsidRPr="00324DB7">
        <w:t>of the MeasT</w:t>
      </w:r>
      <w:r w:rsidR="00E64616" w:rsidRPr="00324DB7">
        <w:t>a</w:t>
      </w:r>
      <w:r w:rsidRPr="00324DB7">
        <w:t xml:space="preserve">Notification shall follow the indications provided in table </w:t>
      </w:r>
      <w:r w:rsidR="00157FA9" w:rsidRPr="00324DB7">
        <w:t>6</w:t>
      </w:r>
      <w:r w:rsidRPr="00324DB7">
        <w:t>.4.7-1</w:t>
      </w:r>
      <w:r w:rsidR="0062468C" w:rsidRPr="00324DB7">
        <w:t>.</w:t>
      </w:r>
    </w:p>
    <w:p w14:paraId="66A53827" w14:textId="77777777" w:rsidR="005654CB" w:rsidRPr="00324DB7" w:rsidRDefault="005654CB" w:rsidP="005654CB">
      <w:pPr>
        <w:pStyle w:val="TH"/>
      </w:pPr>
      <w:r w:rsidRPr="00324DB7">
        <w:lastRenderedPageBreak/>
        <w:t xml:space="preserve">Table </w:t>
      </w:r>
      <w:r w:rsidR="00157FA9" w:rsidRPr="00324DB7">
        <w:t>6</w:t>
      </w:r>
      <w:r w:rsidRPr="00324DB7">
        <w:t>.4.7-1</w:t>
      </w:r>
      <w:r w:rsidR="0062468C" w:rsidRPr="00324DB7">
        <w:t>:</w:t>
      </w:r>
      <w:r w:rsidRPr="00324DB7">
        <w:t xml:space="preserve"> </w:t>
      </w:r>
      <w:r w:rsidR="00083135" w:rsidRPr="00324DB7">
        <w:t xml:space="preserve">Attributes </w:t>
      </w:r>
      <w:r w:rsidRPr="00324DB7">
        <w:t>of the MeasT</w:t>
      </w:r>
      <w:r w:rsidR="00E64616" w:rsidRPr="00324DB7">
        <w:t>a</w:t>
      </w:r>
      <w:r w:rsidRPr="00324DB7">
        <w:t>Notification</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24"/>
        <w:gridCol w:w="2019"/>
        <w:gridCol w:w="1291"/>
        <w:gridCol w:w="4724"/>
      </w:tblGrid>
      <w:tr w:rsidR="005654CB" w:rsidRPr="00324DB7" w14:paraId="7D9E7753" w14:textId="77777777" w:rsidTr="006C6A38">
        <w:tc>
          <w:tcPr>
            <w:tcW w:w="925" w:type="pct"/>
            <w:shd w:val="clear" w:color="auto" w:fill="C0C0C0"/>
            <w:tcMar>
              <w:top w:w="0" w:type="dxa"/>
              <w:left w:w="28" w:type="dxa"/>
              <w:bottom w:w="0" w:type="dxa"/>
              <w:right w:w="108" w:type="dxa"/>
            </w:tcMar>
          </w:tcPr>
          <w:p w14:paraId="6B682CC5" w14:textId="77777777" w:rsidR="005654CB" w:rsidRPr="00324DB7" w:rsidRDefault="00083135"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168A8465" w14:textId="77777777" w:rsidR="005654CB" w:rsidRPr="00324DB7" w:rsidRDefault="00596787" w:rsidP="00CD7E50">
            <w:pPr>
              <w:pStyle w:val="TAH"/>
            </w:pPr>
            <w:r w:rsidRPr="00324DB7">
              <w:t>Data t</w:t>
            </w:r>
            <w:r w:rsidR="005654CB" w:rsidRPr="00324DB7">
              <w:t>ype</w:t>
            </w:r>
          </w:p>
        </w:tc>
        <w:tc>
          <w:tcPr>
            <w:tcW w:w="655" w:type="pct"/>
            <w:shd w:val="clear" w:color="auto" w:fill="C0C0C0"/>
            <w:tcMar>
              <w:top w:w="0" w:type="dxa"/>
              <w:left w:w="28" w:type="dxa"/>
              <w:bottom w:w="0" w:type="dxa"/>
              <w:right w:w="108" w:type="dxa"/>
            </w:tcMar>
          </w:tcPr>
          <w:p w14:paraId="5B05CFDC" w14:textId="77777777" w:rsidR="005654CB" w:rsidRPr="00324DB7" w:rsidRDefault="005654CB" w:rsidP="00CD7E50">
            <w:pPr>
              <w:pStyle w:val="TAH"/>
            </w:pPr>
            <w:r w:rsidRPr="00324DB7">
              <w:t>Cardinality</w:t>
            </w:r>
          </w:p>
        </w:tc>
        <w:tc>
          <w:tcPr>
            <w:tcW w:w="2396" w:type="pct"/>
            <w:shd w:val="clear" w:color="auto" w:fill="C0C0C0"/>
            <w:tcMar>
              <w:top w:w="0" w:type="dxa"/>
              <w:left w:w="28" w:type="dxa"/>
              <w:bottom w:w="0" w:type="dxa"/>
              <w:right w:w="108" w:type="dxa"/>
            </w:tcMar>
          </w:tcPr>
          <w:p w14:paraId="09041B78" w14:textId="77777777" w:rsidR="005654CB" w:rsidRPr="00324DB7" w:rsidRDefault="005654CB" w:rsidP="00CD7E50">
            <w:pPr>
              <w:pStyle w:val="TAH"/>
            </w:pPr>
            <w:r w:rsidRPr="00324DB7">
              <w:t>Description</w:t>
            </w:r>
          </w:p>
        </w:tc>
      </w:tr>
      <w:tr w:rsidR="00574F13" w:rsidRPr="00324DB7" w14:paraId="3E84B2FC" w14:textId="77777777" w:rsidTr="006C6A38">
        <w:tc>
          <w:tcPr>
            <w:tcW w:w="925" w:type="pct"/>
            <w:tcMar>
              <w:top w:w="0" w:type="dxa"/>
              <w:left w:w="28" w:type="dxa"/>
              <w:bottom w:w="0" w:type="dxa"/>
              <w:right w:w="108" w:type="dxa"/>
            </w:tcMar>
          </w:tcPr>
          <w:p w14:paraId="2E9796FA" w14:textId="665CEA98" w:rsidR="00574F13" w:rsidRPr="00324DB7" w:rsidRDefault="00574F13" w:rsidP="00574F13">
            <w:pPr>
              <w:pStyle w:val="TAL"/>
            </w:pPr>
            <w:r w:rsidRPr="00324DB7">
              <w:t>notificationType</w:t>
            </w:r>
          </w:p>
        </w:tc>
        <w:tc>
          <w:tcPr>
            <w:tcW w:w="1024" w:type="pct"/>
            <w:tcMar>
              <w:top w:w="0" w:type="dxa"/>
              <w:left w:w="28" w:type="dxa"/>
              <w:bottom w:w="0" w:type="dxa"/>
              <w:right w:w="108" w:type="dxa"/>
            </w:tcMar>
          </w:tcPr>
          <w:p w14:paraId="0887D0E9" w14:textId="15A0A6F5" w:rsidR="00574F13" w:rsidRPr="00324DB7" w:rsidRDefault="00574F13" w:rsidP="00574F13">
            <w:pPr>
              <w:pStyle w:val="TAL"/>
            </w:pPr>
            <w:r w:rsidRPr="00324DB7">
              <w:rPr>
                <w:rFonts w:cs="Arial"/>
                <w:szCs w:val="18"/>
              </w:rPr>
              <w:t>String</w:t>
            </w:r>
          </w:p>
        </w:tc>
        <w:tc>
          <w:tcPr>
            <w:tcW w:w="655" w:type="pct"/>
            <w:tcMar>
              <w:top w:w="0" w:type="dxa"/>
              <w:left w:w="28" w:type="dxa"/>
              <w:bottom w:w="0" w:type="dxa"/>
              <w:right w:w="108" w:type="dxa"/>
            </w:tcMar>
          </w:tcPr>
          <w:p w14:paraId="5D66372F" w14:textId="4F31C165" w:rsidR="00574F13" w:rsidRPr="00324DB7" w:rsidRDefault="00574F13" w:rsidP="00574F13">
            <w:pPr>
              <w:pStyle w:val="TAL"/>
            </w:pPr>
            <w:r w:rsidRPr="00324DB7">
              <w:t>1</w:t>
            </w:r>
          </w:p>
        </w:tc>
        <w:tc>
          <w:tcPr>
            <w:tcW w:w="2396" w:type="pct"/>
            <w:tcMar>
              <w:top w:w="0" w:type="dxa"/>
              <w:left w:w="28" w:type="dxa"/>
              <w:bottom w:w="0" w:type="dxa"/>
              <w:right w:w="108" w:type="dxa"/>
            </w:tcMar>
          </w:tcPr>
          <w:p w14:paraId="355FFD49" w14:textId="3E0E0165" w:rsidR="00574F13" w:rsidRPr="00324DB7" w:rsidRDefault="00574F13" w:rsidP="00574F13">
            <w:pPr>
              <w:pStyle w:val="TAL"/>
            </w:pPr>
            <w:r w:rsidRPr="00324DB7">
              <w:t xml:space="preserve">Shall be set to </w:t>
            </w:r>
            <w:r w:rsidR="00AD4375" w:rsidRPr="00324DB7">
              <w:t>"</w:t>
            </w:r>
            <w:r w:rsidRPr="00324DB7">
              <w:t>MeasTaNotification</w:t>
            </w:r>
            <w:r w:rsidR="00AD4375" w:rsidRPr="00324DB7">
              <w:t>"</w:t>
            </w:r>
            <w:r w:rsidRPr="00324DB7">
              <w:t>.</w:t>
            </w:r>
          </w:p>
        </w:tc>
      </w:tr>
      <w:tr w:rsidR="005654CB" w:rsidRPr="00324DB7" w14:paraId="5BF45E16" w14:textId="77777777" w:rsidTr="006C6A38">
        <w:tc>
          <w:tcPr>
            <w:tcW w:w="925" w:type="pct"/>
            <w:tcMar>
              <w:top w:w="0" w:type="dxa"/>
              <w:left w:w="28" w:type="dxa"/>
              <w:bottom w:w="0" w:type="dxa"/>
              <w:right w:w="108" w:type="dxa"/>
            </w:tcMar>
          </w:tcPr>
          <w:p w14:paraId="435495DA" w14:textId="77777777" w:rsidR="005654CB" w:rsidRPr="00324DB7" w:rsidRDefault="005654CB" w:rsidP="00CD7E50">
            <w:pPr>
              <w:pStyle w:val="TAL"/>
            </w:pPr>
            <w:r w:rsidRPr="00324DB7">
              <w:t>timeStamp</w:t>
            </w:r>
          </w:p>
        </w:tc>
        <w:tc>
          <w:tcPr>
            <w:tcW w:w="1024" w:type="pct"/>
            <w:tcMar>
              <w:top w:w="0" w:type="dxa"/>
              <w:left w:w="28" w:type="dxa"/>
              <w:bottom w:w="0" w:type="dxa"/>
              <w:right w:w="108" w:type="dxa"/>
            </w:tcMar>
          </w:tcPr>
          <w:p w14:paraId="1F0598D9" w14:textId="77777777" w:rsidR="005654CB" w:rsidRPr="00324DB7" w:rsidRDefault="005654CB" w:rsidP="00CD7E50">
            <w:pPr>
              <w:pStyle w:val="TAL"/>
            </w:pPr>
            <w:r w:rsidRPr="00324DB7">
              <w:t>TimeStamp</w:t>
            </w:r>
          </w:p>
        </w:tc>
        <w:tc>
          <w:tcPr>
            <w:tcW w:w="655" w:type="pct"/>
            <w:tcMar>
              <w:top w:w="0" w:type="dxa"/>
              <w:left w:w="28" w:type="dxa"/>
              <w:bottom w:w="0" w:type="dxa"/>
              <w:right w:w="108" w:type="dxa"/>
            </w:tcMar>
          </w:tcPr>
          <w:p w14:paraId="34C58FB4" w14:textId="77777777" w:rsidR="005654CB" w:rsidRPr="00324DB7" w:rsidRDefault="005654CB" w:rsidP="00CD7E50">
            <w:pPr>
              <w:pStyle w:val="TAL"/>
            </w:pPr>
            <w:r w:rsidRPr="00324DB7">
              <w:t>0</w:t>
            </w:r>
            <w:r w:rsidR="00F95DF8" w:rsidRPr="00324DB7">
              <w:t>..</w:t>
            </w:r>
            <w:r w:rsidRPr="00324DB7">
              <w:t>1</w:t>
            </w:r>
          </w:p>
        </w:tc>
        <w:tc>
          <w:tcPr>
            <w:tcW w:w="2396" w:type="pct"/>
            <w:tcMar>
              <w:top w:w="0" w:type="dxa"/>
              <w:left w:w="28" w:type="dxa"/>
              <w:bottom w:w="0" w:type="dxa"/>
              <w:right w:w="108" w:type="dxa"/>
            </w:tcMar>
          </w:tcPr>
          <w:p w14:paraId="1A26C230" w14:textId="77777777" w:rsidR="005654CB" w:rsidRPr="00324DB7" w:rsidRDefault="005654CB" w:rsidP="00CD7E50">
            <w:pPr>
              <w:pStyle w:val="TAL"/>
            </w:pPr>
            <w:r w:rsidRPr="00324DB7">
              <w:t>Time stamp</w:t>
            </w:r>
            <w:r w:rsidR="003C15F1" w:rsidRPr="00324DB7">
              <w:t>.</w:t>
            </w:r>
          </w:p>
        </w:tc>
      </w:tr>
      <w:tr w:rsidR="00596787" w:rsidRPr="00324DB7" w:rsidDel="005C7007" w14:paraId="44F2CBAB" w14:textId="77777777" w:rsidTr="006C6A38">
        <w:tc>
          <w:tcPr>
            <w:tcW w:w="925" w:type="pct"/>
            <w:shd w:val="clear" w:color="auto" w:fill="auto"/>
            <w:tcMar>
              <w:top w:w="0" w:type="dxa"/>
              <w:left w:w="28" w:type="dxa"/>
              <w:bottom w:w="0" w:type="dxa"/>
              <w:right w:w="108" w:type="dxa"/>
            </w:tcMar>
          </w:tcPr>
          <w:p w14:paraId="48CA6A1A" w14:textId="77777777" w:rsidR="00596787" w:rsidRPr="00324DB7" w:rsidDel="005C7007" w:rsidRDefault="00596787" w:rsidP="00596787">
            <w:pPr>
              <w:pStyle w:val="TAL"/>
            </w:pPr>
            <w:r w:rsidRPr="009364B4">
              <w:t>ecgi</w:t>
            </w:r>
          </w:p>
        </w:tc>
        <w:tc>
          <w:tcPr>
            <w:tcW w:w="1024" w:type="pct"/>
            <w:shd w:val="clear" w:color="auto" w:fill="auto"/>
            <w:tcMar>
              <w:top w:w="0" w:type="dxa"/>
              <w:left w:w="28" w:type="dxa"/>
              <w:bottom w:w="0" w:type="dxa"/>
              <w:right w:w="108" w:type="dxa"/>
            </w:tcMar>
          </w:tcPr>
          <w:p w14:paraId="185547CE" w14:textId="53464298" w:rsidR="00596787" w:rsidRPr="00324DB7" w:rsidDel="005C7007" w:rsidRDefault="00F02E46" w:rsidP="00596787">
            <w:pPr>
              <w:pStyle w:val="TAL"/>
            </w:pPr>
            <w:r w:rsidRPr="009364B4">
              <w:rPr>
                <w:rFonts w:cs="Arial"/>
                <w:szCs w:val="18"/>
              </w:rPr>
              <w:t>Ecgi</w:t>
            </w:r>
          </w:p>
        </w:tc>
        <w:tc>
          <w:tcPr>
            <w:tcW w:w="655" w:type="pct"/>
            <w:shd w:val="clear" w:color="auto" w:fill="auto"/>
            <w:tcMar>
              <w:top w:w="0" w:type="dxa"/>
              <w:left w:w="28" w:type="dxa"/>
              <w:bottom w:w="0" w:type="dxa"/>
              <w:right w:w="108" w:type="dxa"/>
            </w:tcMar>
          </w:tcPr>
          <w:p w14:paraId="1AB073F1" w14:textId="77777777" w:rsidR="00596787" w:rsidRPr="00324DB7" w:rsidDel="005C7007" w:rsidRDefault="00596787" w:rsidP="00596787">
            <w:pPr>
              <w:pStyle w:val="TAL"/>
            </w:pPr>
            <w:r w:rsidRPr="00324DB7">
              <w:t>1</w:t>
            </w:r>
          </w:p>
        </w:tc>
        <w:tc>
          <w:tcPr>
            <w:tcW w:w="2396" w:type="pct"/>
            <w:shd w:val="clear" w:color="auto" w:fill="auto"/>
            <w:tcMar>
              <w:top w:w="0" w:type="dxa"/>
              <w:left w:w="28" w:type="dxa"/>
              <w:bottom w:w="0" w:type="dxa"/>
              <w:right w:w="108" w:type="dxa"/>
            </w:tcMar>
          </w:tcPr>
          <w:p w14:paraId="7E5CB0AD" w14:textId="7402E6C6" w:rsidR="00596787" w:rsidRPr="00324DB7" w:rsidDel="005C7007" w:rsidRDefault="00596787" w:rsidP="00596787">
            <w:pPr>
              <w:pStyle w:val="TAL"/>
            </w:pPr>
            <w:r w:rsidRPr="009364B4">
              <w:t>E-UTRAN</w:t>
            </w:r>
            <w:r w:rsidRPr="00324DB7">
              <w:t xml:space="preserve"> </w:t>
            </w:r>
            <w:r w:rsidR="004021D6" w:rsidRPr="00324DB7">
              <w:t xml:space="preserve">Cell </w:t>
            </w:r>
            <w:r w:rsidRPr="00324DB7">
              <w:t>Global Identifier.</w:t>
            </w:r>
          </w:p>
        </w:tc>
      </w:tr>
      <w:tr w:rsidR="005B6153" w:rsidRPr="00324DB7" w:rsidDel="005C7007" w14:paraId="13481A6E" w14:textId="77777777" w:rsidTr="006C6A38">
        <w:tc>
          <w:tcPr>
            <w:tcW w:w="925" w:type="pct"/>
            <w:shd w:val="clear" w:color="auto" w:fill="auto"/>
            <w:tcMar>
              <w:top w:w="0" w:type="dxa"/>
              <w:left w:w="28" w:type="dxa"/>
              <w:bottom w:w="0" w:type="dxa"/>
              <w:right w:w="108" w:type="dxa"/>
            </w:tcMar>
          </w:tcPr>
          <w:p w14:paraId="6CF2F54B" w14:textId="77777777" w:rsidR="005B6153" w:rsidRPr="00324DB7" w:rsidRDefault="005B6153" w:rsidP="005B6153">
            <w:pPr>
              <w:pStyle w:val="TAL"/>
            </w:pPr>
            <w:r w:rsidRPr="00324DB7">
              <w:t>associateId</w:t>
            </w:r>
          </w:p>
        </w:tc>
        <w:tc>
          <w:tcPr>
            <w:tcW w:w="1024" w:type="pct"/>
            <w:shd w:val="clear" w:color="auto" w:fill="auto"/>
            <w:tcMar>
              <w:top w:w="0" w:type="dxa"/>
              <w:left w:w="28" w:type="dxa"/>
              <w:bottom w:w="0" w:type="dxa"/>
              <w:right w:w="108" w:type="dxa"/>
            </w:tcMar>
          </w:tcPr>
          <w:p w14:paraId="3FB93DED" w14:textId="77777777" w:rsidR="005B6153" w:rsidRPr="00324DB7" w:rsidRDefault="00A63872" w:rsidP="005B6153">
            <w:pPr>
              <w:pStyle w:val="TAL"/>
            </w:pPr>
            <w:r w:rsidRPr="00324DB7">
              <w:rPr>
                <w:rFonts w:cs="Arial"/>
                <w:szCs w:val="18"/>
              </w:rPr>
              <w:t>AssociateId</w:t>
            </w:r>
          </w:p>
        </w:tc>
        <w:tc>
          <w:tcPr>
            <w:tcW w:w="655" w:type="pct"/>
            <w:shd w:val="clear" w:color="auto" w:fill="auto"/>
            <w:tcMar>
              <w:top w:w="0" w:type="dxa"/>
              <w:left w:w="28" w:type="dxa"/>
              <w:bottom w:w="0" w:type="dxa"/>
              <w:right w:w="108" w:type="dxa"/>
            </w:tcMar>
          </w:tcPr>
          <w:p w14:paraId="4089745B" w14:textId="77777777" w:rsidR="005B6153" w:rsidRPr="00324DB7" w:rsidRDefault="005B6153" w:rsidP="005B6153">
            <w:pPr>
              <w:pStyle w:val="TAL"/>
            </w:pPr>
            <w:r w:rsidRPr="00324DB7">
              <w:t>0</w:t>
            </w:r>
            <w:r w:rsidR="00F95DF8" w:rsidRPr="00324DB7">
              <w:t>..</w:t>
            </w:r>
            <w:r w:rsidRPr="00324DB7">
              <w:t>N</w:t>
            </w:r>
          </w:p>
        </w:tc>
        <w:tc>
          <w:tcPr>
            <w:tcW w:w="2396" w:type="pct"/>
            <w:shd w:val="clear" w:color="auto" w:fill="auto"/>
            <w:tcMar>
              <w:top w:w="0" w:type="dxa"/>
              <w:left w:w="28" w:type="dxa"/>
              <w:bottom w:w="0" w:type="dxa"/>
              <w:right w:w="108" w:type="dxa"/>
            </w:tcMar>
          </w:tcPr>
          <w:p w14:paraId="744196EE" w14:textId="77777777" w:rsidR="005B6153" w:rsidRPr="00324DB7" w:rsidRDefault="005B6153" w:rsidP="005B6153">
            <w:pPr>
              <w:pStyle w:val="TAL"/>
            </w:pPr>
            <w:r w:rsidRPr="00324DB7">
              <w:t xml:space="preserve">0 to N identifiers to associate the event for a specific </w:t>
            </w:r>
            <w:r w:rsidRPr="009364B4">
              <w:t>UE</w:t>
            </w:r>
            <w:r w:rsidRPr="00324DB7">
              <w:t xml:space="preserve"> or flow.</w:t>
            </w:r>
          </w:p>
        </w:tc>
      </w:tr>
      <w:tr w:rsidR="005B6153" w:rsidRPr="00324DB7" w14:paraId="4D4DA188" w14:textId="77777777" w:rsidTr="006C6A38">
        <w:tc>
          <w:tcPr>
            <w:tcW w:w="925" w:type="pct"/>
            <w:shd w:val="clear" w:color="auto" w:fill="auto"/>
            <w:tcMar>
              <w:top w:w="0" w:type="dxa"/>
              <w:left w:w="28" w:type="dxa"/>
              <w:bottom w:w="0" w:type="dxa"/>
              <w:right w:w="108" w:type="dxa"/>
            </w:tcMar>
          </w:tcPr>
          <w:p w14:paraId="502AAC13" w14:textId="77777777" w:rsidR="005B6153" w:rsidRPr="00324DB7" w:rsidRDefault="005B6153" w:rsidP="005B6153">
            <w:pPr>
              <w:pStyle w:val="TAL"/>
            </w:pPr>
            <w:r w:rsidRPr="00324DB7">
              <w:t>timingAdvance</w:t>
            </w:r>
          </w:p>
        </w:tc>
        <w:tc>
          <w:tcPr>
            <w:tcW w:w="1024" w:type="pct"/>
            <w:shd w:val="clear" w:color="auto" w:fill="auto"/>
            <w:tcMar>
              <w:top w:w="0" w:type="dxa"/>
              <w:left w:w="28" w:type="dxa"/>
              <w:bottom w:w="0" w:type="dxa"/>
              <w:right w:w="108" w:type="dxa"/>
            </w:tcMar>
          </w:tcPr>
          <w:p w14:paraId="10184500" w14:textId="77777777" w:rsidR="005B6153" w:rsidRPr="00324DB7" w:rsidRDefault="003773DE" w:rsidP="005B6153">
            <w:pPr>
              <w:pStyle w:val="TAL"/>
            </w:pPr>
            <w:r w:rsidRPr="00324DB7">
              <w:t>Uint32</w:t>
            </w:r>
          </w:p>
        </w:tc>
        <w:tc>
          <w:tcPr>
            <w:tcW w:w="655" w:type="pct"/>
            <w:shd w:val="clear" w:color="auto" w:fill="auto"/>
            <w:tcMar>
              <w:top w:w="0" w:type="dxa"/>
              <w:left w:w="28" w:type="dxa"/>
              <w:bottom w:w="0" w:type="dxa"/>
              <w:right w:w="108" w:type="dxa"/>
            </w:tcMar>
          </w:tcPr>
          <w:p w14:paraId="0E1BBA4A" w14:textId="77777777" w:rsidR="005B6153" w:rsidRPr="00324DB7" w:rsidRDefault="005B6153" w:rsidP="005B6153">
            <w:pPr>
              <w:pStyle w:val="TAL"/>
            </w:pPr>
            <w:r w:rsidRPr="00324DB7">
              <w:t>1</w:t>
            </w:r>
          </w:p>
        </w:tc>
        <w:tc>
          <w:tcPr>
            <w:tcW w:w="2396" w:type="pct"/>
            <w:shd w:val="clear" w:color="auto" w:fill="auto"/>
            <w:tcMar>
              <w:top w:w="0" w:type="dxa"/>
              <w:left w:w="28" w:type="dxa"/>
              <w:bottom w:w="0" w:type="dxa"/>
              <w:right w:w="108" w:type="dxa"/>
            </w:tcMar>
          </w:tcPr>
          <w:p w14:paraId="58C65F94" w14:textId="36C61AB0" w:rsidR="005B6153" w:rsidRPr="00324DB7" w:rsidRDefault="005B6153" w:rsidP="005B6153">
            <w:pPr>
              <w:pStyle w:val="TAL"/>
            </w:pPr>
            <w:r w:rsidRPr="00324DB7">
              <w:t xml:space="preserve">The timing advance as defined in </w:t>
            </w:r>
            <w:r w:rsidRPr="009364B4">
              <w:t>ETSI TS 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A7555F" w:rsidRPr="00324DB7" w14:paraId="56B9BF8E" w14:textId="77777777" w:rsidTr="006C6A38">
        <w:tc>
          <w:tcPr>
            <w:tcW w:w="925" w:type="pct"/>
            <w:shd w:val="clear" w:color="auto" w:fill="auto"/>
            <w:tcMar>
              <w:top w:w="0" w:type="dxa"/>
              <w:left w:w="28" w:type="dxa"/>
              <w:bottom w:w="0" w:type="dxa"/>
              <w:right w:w="108" w:type="dxa"/>
            </w:tcMar>
          </w:tcPr>
          <w:p w14:paraId="52E67F5F" w14:textId="4F04BC7B" w:rsidR="00A7555F" w:rsidRPr="00324DB7" w:rsidRDefault="00A7555F" w:rsidP="00A7555F">
            <w:pPr>
              <w:pStyle w:val="TAL"/>
            </w:pPr>
            <w:r w:rsidRPr="00324DB7">
              <w:t>_links</w:t>
            </w:r>
          </w:p>
        </w:tc>
        <w:tc>
          <w:tcPr>
            <w:tcW w:w="1024" w:type="pct"/>
            <w:shd w:val="clear" w:color="auto" w:fill="auto"/>
            <w:tcMar>
              <w:top w:w="0" w:type="dxa"/>
              <w:left w:w="28" w:type="dxa"/>
              <w:bottom w:w="0" w:type="dxa"/>
              <w:right w:w="108" w:type="dxa"/>
            </w:tcMar>
          </w:tcPr>
          <w:p w14:paraId="6FB14CFB" w14:textId="03BFA935" w:rsidR="00A7555F" w:rsidRPr="00324DB7" w:rsidRDefault="00A7555F" w:rsidP="00A7555F">
            <w:pPr>
              <w:pStyle w:val="TAL"/>
            </w:pPr>
            <w:r w:rsidRPr="00324DB7">
              <w:t>1</w:t>
            </w:r>
          </w:p>
        </w:tc>
        <w:tc>
          <w:tcPr>
            <w:tcW w:w="655" w:type="pct"/>
            <w:shd w:val="clear" w:color="auto" w:fill="auto"/>
            <w:tcMar>
              <w:top w:w="0" w:type="dxa"/>
              <w:left w:w="28" w:type="dxa"/>
              <w:bottom w:w="0" w:type="dxa"/>
              <w:right w:w="108" w:type="dxa"/>
            </w:tcMar>
          </w:tcPr>
          <w:p w14:paraId="7FE3217B" w14:textId="6ACB06A8" w:rsidR="00A7555F" w:rsidRPr="00324DB7" w:rsidRDefault="00A7555F" w:rsidP="00A7555F">
            <w:pPr>
              <w:pStyle w:val="TAL"/>
            </w:pPr>
            <w:r w:rsidRPr="00324DB7">
              <w:t>Structure (inlined)</w:t>
            </w:r>
          </w:p>
        </w:tc>
        <w:tc>
          <w:tcPr>
            <w:tcW w:w="2396" w:type="pct"/>
            <w:shd w:val="clear" w:color="auto" w:fill="auto"/>
            <w:tcMar>
              <w:top w:w="0" w:type="dxa"/>
              <w:left w:w="28" w:type="dxa"/>
              <w:bottom w:w="0" w:type="dxa"/>
              <w:right w:w="108" w:type="dxa"/>
            </w:tcMar>
          </w:tcPr>
          <w:p w14:paraId="478865E4" w14:textId="09CB41E9" w:rsidR="00A7555F" w:rsidRPr="00324DB7" w:rsidRDefault="00A7555F" w:rsidP="00A7555F">
            <w:pPr>
              <w:pStyle w:val="TAL"/>
            </w:pPr>
            <w:r w:rsidRPr="00324DB7">
              <w:t>Links to resources related to this notification.</w:t>
            </w:r>
          </w:p>
        </w:tc>
      </w:tr>
      <w:tr w:rsidR="00A7555F" w:rsidRPr="00324DB7" w14:paraId="42A737F7" w14:textId="77777777" w:rsidTr="006C6A38">
        <w:tc>
          <w:tcPr>
            <w:tcW w:w="925" w:type="pct"/>
            <w:shd w:val="clear" w:color="auto" w:fill="auto"/>
            <w:tcMar>
              <w:top w:w="0" w:type="dxa"/>
              <w:left w:w="28" w:type="dxa"/>
              <w:bottom w:w="0" w:type="dxa"/>
              <w:right w:w="108" w:type="dxa"/>
            </w:tcMar>
          </w:tcPr>
          <w:p w14:paraId="2EF6A1B9" w14:textId="55AC4A41" w:rsidR="00A7555F" w:rsidRPr="00324DB7" w:rsidRDefault="00A7555F" w:rsidP="00A7555F">
            <w:pPr>
              <w:pStyle w:val="TAL"/>
            </w:pPr>
            <w:r w:rsidRPr="00324DB7">
              <w:t>&gt;subscription</w:t>
            </w:r>
          </w:p>
        </w:tc>
        <w:tc>
          <w:tcPr>
            <w:tcW w:w="1024" w:type="pct"/>
            <w:shd w:val="clear" w:color="auto" w:fill="auto"/>
            <w:tcMar>
              <w:top w:w="0" w:type="dxa"/>
              <w:left w:w="28" w:type="dxa"/>
              <w:bottom w:w="0" w:type="dxa"/>
              <w:right w:w="108" w:type="dxa"/>
            </w:tcMar>
          </w:tcPr>
          <w:p w14:paraId="46A708B4" w14:textId="4DA98BCF" w:rsidR="00A7555F" w:rsidRPr="00324DB7" w:rsidRDefault="00A7555F" w:rsidP="00A7555F">
            <w:pPr>
              <w:pStyle w:val="TAL"/>
            </w:pPr>
            <w:r w:rsidRPr="00324DB7">
              <w:t>1</w:t>
            </w:r>
          </w:p>
        </w:tc>
        <w:tc>
          <w:tcPr>
            <w:tcW w:w="655" w:type="pct"/>
            <w:shd w:val="clear" w:color="auto" w:fill="auto"/>
            <w:tcMar>
              <w:top w:w="0" w:type="dxa"/>
              <w:left w:w="28" w:type="dxa"/>
              <w:bottom w:w="0" w:type="dxa"/>
              <w:right w:w="108" w:type="dxa"/>
            </w:tcMar>
          </w:tcPr>
          <w:p w14:paraId="1105BAB5" w14:textId="7C656920" w:rsidR="00A7555F" w:rsidRPr="00324DB7" w:rsidRDefault="00A7555F" w:rsidP="00A7555F">
            <w:pPr>
              <w:pStyle w:val="TAL"/>
            </w:pPr>
            <w:r w:rsidRPr="00324DB7">
              <w:rPr>
                <w:rFonts w:cs="Arial"/>
                <w:szCs w:val="18"/>
              </w:rPr>
              <w:t>LinkType</w:t>
            </w:r>
          </w:p>
        </w:tc>
        <w:tc>
          <w:tcPr>
            <w:tcW w:w="2396" w:type="pct"/>
            <w:shd w:val="clear" w:color="auto" w:fill="auto"/>
            <w:tcMar>
              <w:top w:w="0" w:type="dxa"/>
              <w:left w:w="28" w:type="dxa"/>
              <w:bottom w:w="0" w:type="dxa"/>
              <w:right w:w="108" w:type="dxa"/>
            </w:tcMar>
          </w:tcPr>
          <w:p w14:paraId="23D87903" w14:textId="597EE42A" w:rsidR="00A7555F" w:rsidRPr="00324DB7" w:rsidRDefault="00A7555F" w:rsidP="00A7555F">
            <w:pPr>
              <w:pStyle w:val="TAL"/>
            </w:pPr>
            <w:r w:rsidRPr="00324DB7">
              <w:t>A link to the related subscription.</w:t>
            </w:r>
          </w:p>
        </w:tc>
      </w:tr>
    </w:tbl>
    <w:p w14:paraId="363AC668" w14:textId="77777777" w:rsidR="005654CB" w:rsidRPr="00324DB7" w:rsidRDefault="005654CB" w:rsidP="005654CB"/>
    <w:p w14:paraId="07DA621F" w14:textId="2E5C21DB" w:rsidR="005654CB" w:rsidRPr="00324DB7" w:rsidRDefault="00157FA9" w:rsidP="005654CB">
      <w:pPr>
        <w:pStyle w:val="Heading3"/>
      </w:pPr>
      <w:bookmarkStart w:id="164" w:name="_Toc95469319"/>
      <w:bookmarkStart w:id="165" w:name="_Toc95817005"/>
      <w:r w:rsidRPr="00324DB7">
        <w:t>6</w:t>
      </w:r>
      <w:r w:rsidR="005654CB" w:rsidRPr="00324DB7">
        <w:t>.4.8</w:t>
      </w:r>
      <w:r w:rsidR="005654CB" w:rsidRPr="00324DB7">
        <w:tab/>
        <w:t xml:space="preserve">Type: </w:t>
      </w:r>
      <w:r w:rsidR="004021D6" w:rsidRPr="00324DB7">
        <w:t>CaReconfNotification</w:t>
      </w:r>
      <w:bookmarkEnd w:id="164"/>
      <w:bookmarkEnd w:id="165"/>
    </w:p>
    <w:p w14:paraId="5FF2E6AC" w14:textId="77777777" w:rsidR="005654CB" w:rsidRPr="00324DB7" w:rsidRDefault="005654CB" w:rsidP="005654CB">
      <w:r w:rsidRPr="00324DB7">
        <w:t xml:space="preserve">This type represents a notification from </w:t>
      </w:r>
      <w:r w:rsidRPr="009364B4">
        <w:t>RNIS</w:t>
      </w:r>
      <w:r w:rsidRPr="00324DB7">
        <w:t xml:space="preserve"> with regards to </w:t>
      </w:r>
      <w:r w:rsidRPr="009364B4">
        <w:t>UE</w:t>
      </w:r>
      <w:r w:rsidRPr="00324DB7">
        <w:t xml:space="preserve"> carrier aggregation reconfigurations.</w:t>
      </w:r>
    </w:p>
    <w:p w14:paraId="04884328" w14:textId="77777777" w:rsidR="005654CB" w:rsidRPr="00324DB7" w:rsidRDefault="005654CB" w:rsidP="005654CB">
      <w:pPr>
        <w:rPr>
          <w:color w:val="000000"/>
        </w:rPr>
      </w:pPr>
      <w:r w:rsidRPr="00324DB7">
        <w:rPr>
          <w:color w:val="000000"/>
        </w:rPr>
        <w:t xml:space="preserve">The Notification is sent by the Radio Network Information Service to send information about the changes in the carrier aggregation configuration for a </w:t>
      </w:r>
      <w:r w:rsidRPr="009364B4">
        <w:t>UE</w:t>
      </w:r>
      <w:r w:rsidRPr="00324DB7">
        <w:rPr>
          <w:color w:val="000000"/>
        </w:rPr>
        <w:t>.</w:t>
      </w:r>
    </w:p>
    <w:p w14:paraId="7A8513DE" w14:textId="6FDD666D" w:rsidR="005654CB" w:rsidRPr="00324DB7" w:rsidRDefault="005654CB" w:rsidP="005654CB">
      <w:r w:rsidRPr="00324DB7">
        <w:t xml:space="preserve">The </w:t>
      </w:r>
      <w:r w:rsidR="00083135" w:rsidRPr="00324DB7">
        <w:t xml:space="preserve">attributes </w:t>
      </w:r>
      <w:r w:rsidRPr="00324DB7">
        <w:t xml:space="preserve">of the </w:t>
      </w:r>
      <w:r w:rsidR="004021D6" w:rsidRPr="00324DB7">
        <w:t xml:space="preserve">CaReconfNotification </w:t>
      </w:r>
      <w:r w:rsidRPr="00324DB7">
        <w:t xml:space="preserve">shall follow the indications provided in table </w:t>
      </w:r>
      <w:r w:rsidR="00157FA9" w:rsidRPr="00324DB7">
        <w:t>6</w:t>
      </w:r>
      <w:r w:rsidRPr="00324DB7">
        <w:t>.4.8-1</w:t>
      </w:r>
      <w:r w:rsidR="0062468C" w:rsidRPr="00324DB7">
        <w:t>.</w:t>
      </w:r>
    </w:p>
    <w:p w14:paraId="5E5830A5" w14:textId="3066DA4F" w:rsidR="005654CB" w:rsidRPr="00324DB7" w:rsidRDefault="005654CB" w:rsidP="004F1495">
      <w:pPr>
        <w:pStyle w:val="TH"/>
        <w:keepNext w:val="0"/>
        <w:keepLines w:val="0"/>
      </w:pPr>
      <w:r w:rsidRPr="00324DB7">
        <w:t xml:space="preserve">Table </w:t>
      </w:r>
      <w:r w:rsidR="00157FA9" w:rsidRPr="00324DB7">
        <w:t>6</w:t>
      </w:r>
      <w:r w:rsidRPr="00324DB7">
        <w:t>.4.8-1</w:t>
      </w:r>
      <w:r w:rsidR="0062468C" w:rsidRPr="00324DB7">
        <w:t>:</w:t>
      </w:r>
      <w:r w:rsidRPr="00324DB7">
        <w:t xml:space="preserve"> </w:t>
      </w:r>
      <w:r w:rsidR="00083135" w:rsidRPr="00324DB7">
        <w:t xml:space="preserve">Attributes </w:t>
      </w:r>
      <w:r w:rsidRPr="00324DB7">
        <w:t xml:space="preserve">of the </w:t>
      </w:r>
      <w:r w:rsidR="004021D6" w:rsidRPr="00324DB7">
        <w:t>CaReconfNotification</w:t>
      </w:r>
    </w:p>
    <w:tbl>
      <w:tblPr>
        <w:tblW w:w="51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978"/>
        <w:gridCol w:w="1865"/>
        <w:gridCol w:w="1291"/>
        <w:gridCol w:w="4724"/>
      </w:tblGrid>
      <w:tr w:rsidR="005654CB" w:rsidRPr="00324DB7" w14:paraId="1A1B0AFD" w14:textId="77777777" w:rsidTr="004F1495">
        <w:trPr>
          <w:tblHeader/>
          <w:jc w:val="center"/>
        </w:trPr>
        <w:tc>
          <w:tcPr>
            <w:tcW w:w="1003" w:type="pct"/>
            <w:shd w:val="clear" w:color="auto" w:fill="C0C0C0"/>
            <w:tcMar>
              <w:top w:w="0" w:type="dxa"/>
              <w:left w:w="28" w:type="dxa"/>
              <w:bottom w:w="0" w:type="dxa"/>
              <w:right w:w="108" w:type="dxa"/>
            </w:tcMar>
          </w:tcPr>
          <w:p w14:paraId="784F13AA" w14:textId="77777777" w:rsidR="005654CB" w:rsidRPr="00324DB7" w:rsidRDefault="00083135" w:rsidP="004F1495">
            <w:pPr>
              <w:pStyle w:val="TAH"/>
              <w:keepNext w:val="0"/>
              <w:keepLines w:val="0"/>
            </w:pPr>
            <w:r w:rsidRPr="00324DB7">
              <w:t>Attribute</w:t>
            </w:r>
            <w:r w:rsidR="00E03180" w:rsidRPr="00324DB7">
              <w:t xml:space="preserve"> n</w:t>
            </w:r>
            <w:r w:rsidR="002B5A2A" w:rsidRPr="00324DB7">
              <w:t>ame</w:t>
            </w:r>
          </w:p>
        </w:tc>
        <w:tc>
          <w:tcPr>
            <w:tcW w:w="946" w:type="pct"/>
            <w:shd w:val="clear" w:color="auto" w:fill="C0C0C0"/>
            <w:tcMar>
              <w:top w:w="0" w:type="dxa"/>
              <w:left w:w="28" w:type="dxa"/>
              <w:bottom w:w="0" w:type="dxa"/>
              <w:right w:w="108" w:type="dxa"/>
            </w:tcMar>
          </w:tcPr>
          <w:p w14:paraId="0CB245EA" w14:textId="77777777" w:rsidR="005654CB" w:rsidRPr="00324DB7" w:rsidRDefault="00596787" w:rsidP="004F1495">
            <w:pPr>
              <w:pStyle w:val="TAH"/>
              <w:keepNext w:val="0"/>
              <w:keepLines w:val="0"/>
            </w:pPr>
            <w:r w:rsidRPr="00324DB7">
              <w:t>Data t</w:t>
            </w:r>
            <w:r w:rsidR="005654CB" w:rsidRPr="00324DB7">
              <w:t>ype</w:t>
            </w:r>
          </w:p>
        </w:tc>
        <w:tc>
          <w:tcPr>
            <w:tcW w:w="655" w:type="pct"/>
            <w:shd w:val="clear" w:color="auto" w:fill="C0C0C0"/>
            <w:tcMar>
              <w:top w:w="0" w:type="dxa"/>
              <w:left w:w="28" w:type="dxa"/>
              <w:bottom w:w="0" w:type="dxa"/>
              <w:right w:w="108" w:type="dxa"/>
            </w:tcMar>
          </w:tcPr>
          <w:p w14:paraId="2E30DDE0" w14:textId="77777777" w:rsidR="005654CB" w:rsidRPr="00324DB7" w:rsidRDefault="005654CB" w:rsidP="004F1495">
            <w:pPr>
              <w:pStyle w:val="TAH"/>
              <w:keepNext w:val="0"/>
              <w:keepLines w:val="0"/>
            </w:pPr>
            <w:r w:rsidRPr="00324DB7">
              <w:t>Cardinality</w:t>
            </w:r>
          </w:p>
        </w:tc>
        <w:tc>
          <w:tcPr>
            <w:tcW w:w="2396" w:type="pct"/>
            <w:shd w:val="clear" w:color="auto" w:fill="C0C0C0"/>
            <w:tcMar>
              <w:top w:w="0" w:type="dxa"/>
              <w:left w:w="28" w:type="dxa"/>
              <w:bottom w:w="0" w:type="dxa"/>
              <w:right w:w="108" w:type="dxa"/>
            </w:tcMar>
          </w:tcPr>
          <w:p w14:paraId="23BCB93C" w14:textId="77777777" w:rsidR="005654CB" w:rsidRPr="00324DB7" w:rsidRDefault="005654CB" w:rsidP="004F1495">
            <w:pPr>
              <w:pStyle w:val="TAH"/>
              <w:keepNext w:val="0"/>
              <w:keepLines w:val="0"/>
            </w:pPr>
            <w:r w:rsidRPr="00324DB7">
              <w:t>Description</w:t>
            </w:r>
          </w:p>
        </w:tc>
      </w:tr>
      <w:tr w:rsidR="00574F13" w:rsidRPr="00324DB7" w14:paraId="7D02F875" w14:textId="77777777" w:rsidTr="003C15F1">
        <w:trPr>
          <w:jc w:val="center"/>
        </w:trPr>
        <w:tc>
          <w:tcPr>
            <w:tcW w:w="1003" w:type="pct"/>
            <w:tcMar>
              <w:top w:w="0" w:type="dxa"/>
              <w:left w:w="28" w:type="dxa"/>
              <w:bottom w:w="0" w:type="dxa"/>
              <w:right w:w="108" w:type="dxa"/>
            </w:tcMar>
          </w:tcPr>
          <w:p w14:paraId="366B275F" w14:textId="549594FB" w:rsidR="00574F13" w:rsidRPr="00324DB7" w:rsidRDefault="00574F13" w:rsidP="00574F13">
            <w:pPr>
              <w:pStyle w:val="TAL"/>
              <w:keepNext w:val="0"/>
              <w:keepLines w:val="0"/>
            </w:pPr>
            <w:r w:rsidRPr="00324DB7">
              <w:t>notificationType</w:t>
            </w:r>
          </w:p>
        </w:tc>
        <w:tc>
          <w:tcPr>
            <w:tcW w:w="946" w:type="pct"/>
            <w:tcMar>
              <w:top w:w="0" w:type="dxa"/>
              <w:left w:w="28" w:type="dxa"/>
              <w:bottom w:w="0" w:type="dxa"/>
              <w:right w:w="108" w:type="dxa"/>
            </w:tcMar>
          </w:tcPr>
          <w:p w14:paraId="47D24985" w14:textId="0981491D" w:rsidR="00574F13" w:rsidRPr="00324DB7" w:rsidRDefault="00574F13" w:rsidP="00574F13">
            <w:pPr>
              <w:pStyle w:val="TAL"/>
              <w:keepNext w:val="0"/>
              <w:keepLines w:val="0"/>
            </w:pPr>
            <w:r w:rsidRPr="00324DB7">
              <w:t>String</w:t>
            </w:r>
          </w:p>
        </w:tc>
        <w:tc>
          <w:tcPr>
            <w:tcW w:w="655" w:type="pct"/>
            <w:tcMar>
              <w:top w:w="0" w:type="dxa"/>
              <w:left w:w="28" w:type="dxa"/>
              <w:bottom w:w="0" w:type="dxa"/>
              <w:right w:w="108" w:type="dxa"/>
            </w:tcMar>
          </w:tcPr>
          <w:p w14:paraId="695B3D45" w14:textId="3FDE8E8A" w:rsidR="00574F13" w:rsidRPr="00324DB7" w:rsidRDefault="00574F13" w:rsidP="00574F13">
            <w:pPr>
              <w:pStyle w:val="TAL"/>
              <w:keepNext w:val="0"/>
              <w:keepLines w:val="0"/>
            </w:pPr>
            <w:r w:rsidRPr="00324DB7">
              <w:t>1</w:t>
            </w:r>
          </w:p>
        </w:tc>
        <w:tc>
          <w:tcPr>
            <w:tcW w:w="2396" w:type="pct"/>
            <w:tcMar>
              <w:top w:w="0" w:type="dxa"/>
              <w:left w:w="28" w:type="dxa"/>
              <w:bottom w:w="0" w:type="dxa"/>
              <w:right w:w="108" w:type="dxa"/>
            </w:tcMar>
          </w:tcPr>
          <w:p w14:paraId="6C4A649E" w14:textId="74D1E2E9" w:rsidR="00574F13" w:rsidRPr="00324DB7" w:rsidRDefault="00574F13" w:rsidP="00574F13">
            <w:pPr>
              <w:pStyle w:val="TAL"/>
              <w:keepNext w:val="0"/>
              <w:keepLines w:val="0"/>
            </w:pPr>
            <w:r w:rsidRPr="00324DB7">
              <w:t xml:space="preserve">Shall be set to </w:t>
            </w:r>
            <w:r w:rsidR="00AD4375" w:rsidRPr="00324DB7">
              <w:t>"</w:t>
            </w:r>
            <w:r w:rsidR="004021D6" w:rsidRPr="00324DB7">
              <w:t>CaReconfNotification</w:t>
            </w:r>
            <w:r w:rsidR="00AD4375" w:rsidRPr="00324DB7">
              <w:t>"</w:t>
            </w:r>
            <w:r w:rsidRPr="00324DB7">
              <w:t>.</w:t>
            </w:r>
          </w:p>
        </w:tc>
      </w:tr>
      <w:tr w:rsidR="005654CB" w:rsidRPr="00324DB7" w14:paraId="26B45BB5" w14:textId="77777777" w:rsidTr="003C15F1">
        <w:trPr>
          <w:jc w:val="center"/>
        </w:trPr>
        <w:tc>
          <w:tcPr>
            <w:tcW w:w="1003" w:type="pct"/>
            <w:tcMar>
              <w:top w:w="0" w:type="dxa"/>
              <w:left w:w="28" w:type="dxa"/>
              <w:bottom w:w="0" w:type="dxa"/>
              <w:right w:w="108" w:type="dxa"/>
            </w:tcMar>
          </w:tcPr>
          <w:p w14:paraId="1A815DBC" w14:textId="77777777" w:rsidR="005654CB" w:rsidRPr="00324DB7" w:rsidRDefault="005654CB" w:rsidP="004F1495">
            <w:pPr>
              <w:pStyle w:val="TAL"/>
              <w:keepNext w:val="0"/>
              <w:keepLines w:val="0"/>
            </w:pPr>
            <w:r w:rsidRPr="00324DB7">
              <w:t>timeStamp</w:t>
            </w:r>
          </w:p>
        </w:tc>
        <w:tc>
          <w:tcPr>
            <w:tcW w:w="946" w:type="pct"/>
            <w:tcMar>
              <w:top w:w="0" w:type="dxa"/>
              <w:left w:w="28" w:type="dxa"/>
              <w:bottom w:w="0" w:type="dxa"/>
              <w:right w:w="108" w:type="dxa"/>
            </w:tcMar>
          </w:tcPr>
          <w:p w14:paraId="6FF5B642" w14:textId="77777777" w:rsidR="005654CB" w:rsidRPr="00324DB7" w:rsidRDefault="005654CB" w:rsidP="004F1495">
            <w:pPr>
              <w:pStyle w:val="TAL"/>
              <w:keepNext w:val="0"/>
              <w:keepLines w:val="0"/>
            </w:pPr>
            <w:r w:rsidRPr="00324DB7">
              <w:t>TimeStamp</w:t>
            </w:r>
          </w:p>
        </w:tc>
        <w:tc>
          <w:tcPr>
            <w:tcW w:w="655" w:type="pct"/>
            <w:tcMar>
              <w:top w:w="0" w:type="dxa"/>
              <w:left w:w="28" w:type="dxa"/>
              <w:bottom w:w="0" w:type="dxa"/>
              <w:right w:w="108" w:type="dxa"/>
            </w:tcMar>
          </w:tcPr>
          <w:p w14:paraId="405DEE53" w14:textId="77777777" w:rsidR="005654CB" w:rsidRPr="00324DB7" w:rsidRDefault="005654CB" w:rsidP="004F1495">
            <w:pPr>
              <w:pStyle w:val="TAL"/>
              <w:keepNext w:val="0"/>
              <w:keepLines w:val="0"/>
            </w:pPr>
            <w:r w:rsidRPr="00324DB7">
              <w:t>0</w:t>
            </w:r>
            <w:r w:rsidR="00F95DF8" w:rsidRPr="00324DB7">
              <w:t>..</w:t>
            </w:r>
            <w:r w:rsidRPr="00324DB7">
              <w:t>1</w:t>
            </w:r>
          </w:p>
        </w:tc>
        <w:tc>
          <w:tcPr>
            <w:tcW w:w="2396" w:type="pct"/>
            <w:tcMar>
              <w:top w:w="0" w:type="dxa"/>
              <w:left w:w="28" w:type="dxa"/>
              <w:bottom w:w="0" w:type="dxa"/>
              <w:right w:w="108" w:type="dxa"/>
            </w:tcMar>
          </w:tcPr>
          <w:p w14:paraId="6E8CB2CD" w14:textId="77777777" w:rsidR="005654CB" w:rsidRPr="00324DB7" w:rsidRDefault="005654CB" w:rsidP="004F1495">
            <w:pPr>
              <w:pStyle w:val="TAL"/>
              <w:keepNext w:val="0"/>
              <w:keepLines w:val="0"/>
            </w:pPr>
            <w:r w:rsidRPr="00324DB7">
              <w:t>Time stamp</w:t>
            </w:r>
            <w:r w:rsidR="003C15F1" w:rsidRPr="00324DB7">
              <w:t>.</w:t>
            </w:r>
          </w:p>
        </w:tc>
      </w:tr>
      <w:tr w:rsidR="00596787" w:rsidRPr="00324DB7" w:rsidDel="005C7007" w14:paraId="46108F63" w14:textId="77777777" w:rsidTr="003C15F1">
        <w:trPr>
          <w:jc w:val="center"/>
        </w:trPr>
        <w:tc>
          <w:tcPr>
            <w:tcW w:w="1003" w:type="pct"/>
            <w:shd w:val="clear" w:color="auto" w:fill="auto"/>
            <w:tcMar>
              <w:top w:w="0" w:type="dxa"/>
              <w:left w:w="28" w:type="dxa"/>
              <w:bottom w:w="0" w:type="dxa"/>
              <w:right w:w="108" w:type="dxa"/>
            </w:tcMar>
          </w:tcPr>
          <w:p w14:paraId="702F04B2" w14:textId="77777777" w:rsidR="00596787" w:rsidRPr="00324DB7" w:rsidDel="005C7007" w:rsidRDefault="00596787" w:rsidP="00596787">
            <w:pPr>
              <w:pStyle w:val="TAL"/>
              <w:keepNext w:val="0"/>
              <w:keepLines w:val="0"/>
            </w:pPr>
            <w:r w:rsidRPr="009364B4">
              <w:t>ecgi</w:t>
            </w:r>
          </w:p>
        </w:tc>
        <w:tc>
          <w:tcPr>
            <w:tcW w:w="946" w:type="pct"/>
            <w:shd w:val="clear" w:color="auto" w:fill="auto"/>
            <w:tcMar>
              <w:top w:w="0" w:type="dxa"/>
              <w:left w:w="28" w:type="dxa"/>
              <w:bottom w:w="0" w:type="dxa"/>
              <w:right w:w="108" w:type="dxa"/>
            </w:tcMar>
          </w:tcPr>
          <w:p w14:paraId="56D4079D" w14:textId="6E54041F" w:rsidR="00596787" w:rsidRPr="00324DB7" w:rsidDel="005C7007" w:rsidRDefault="00F02E46" w:rsidP="00596787">
            <w:pPr>
              <w:pStyle w:val="TAL"/>
              <w:keepNext w:val="0"/>
              <w:keepLines w:val="0"/>
            </w:pPr>
            <w:r w:rsidRPr="009364B4">
              <w:rPr>
                <w:rFonts w:cs="Arial"/>
                <w:szCs w:val="18"/>
              </w:rPr>
              <w:t>Ecgi</w:t>
            </w:r>
          </w:p>
        </w:tc>
        <w:tc>
          <w:tcPr>
            <w:tcW w:w="655" w:type="pct"/>
            <w:shd w:val="clear" w:color="auto" w:fill="auto"/>
            <w:tcMar>
              <w:top w:w="0" w:type="dxa"/>
              <w:left w:w="28" w:type="dxa"/>
              <w:bottom w:w="0" w:type="dxa"/>
              <w:right w:w="108" w:type="dxa"/>
            </w:tcMar>
          </w:tcPr>
          <w:p w14:paraId="1F35020E" w14:textId="77777777" w:rsidR="00596787" w:rsidRPr="00324DB7" w:rsidDel="005C7007" w:rsidRDefault="00596787" w:rsidP="00596787">
            <w:pPr>
              <w:pStyle w:val="TAL"/>
              <w:keepNext w:val="0"/>
              <w:keepLines w:val="0"/>
            </w:pPr>
            <w:r w:rsidRPr="00324DB7">
              <w:t>1</w:t>
            </w:r>
          </w:p>
        </w:tc>
        <w:tc>
          <w:tcPr>
            <w:tcW w:w="2396" w:type="pct"/>
            <w:shd w:val="clear" w:color="auto" w:fill="auto"/>
            <w:tcMar>
              <w:top w:w="0" w:type="dxa"/>
              <w:left w:w="28" w:type="dxa"/>
              <w:bottom w:w="0" w:type="dxa"/>
              <w:right w:w="108" w:type="dxa"/>
            </w:tcMar>
          </w:tcPr>
          <w:p w14:paraId="4F9C9BC4" w14:textId="32FAF929" w:rsidR="00596787" w:rsidRPr="00324DB7" w:rsidDel="005C7007" w:rsidRDefault="00596787" w:rsidP="00596787">
            <w:pPr>
              <w:pStyle w:val="TAL"/>
              <w:keepNext w:val="0"/>
              <w:keepLines w:val="0"/>
            </w:pPr>
            <w:r w:rsidRPr="009364B4">
              <w:t>E-UTRAN</w:t>
            </w:r>
            <w:r w:rsidRPr="00324DB7">
              <w:t xml:space="preserve"> </w:t>
            </w:r>
            <w:r w:rsidR="004021D6" w:rsidRPr="00324DB7">
              <w:t xml:space="preserve">Cell </w:t>
            </w:r>
            <w:r w:rsidRPr="00324DB7">
              <w:t>Global Identifier.</w:t>
            </w:r>
          </w:p>
        </w:tc>
      </w:tr>
      <w:tr w:rsidR="005B6153" w:rsidRPr="00324DB7" w:rsidDel="005C7007" w14:paraId="4AD9E65B" w14:textId="77777777" w:rsidTr="003C15F1">
        <w:trPr>
          <w:jc w:val="center"/>
        </w:trPr>
        <w:tc>
          <w:tcPr>
            <w:tcW w:w="1003" w:type="pct"/>
            <w:shd w:val="clear" w:color="auto" w:fill="auto"/>
            <w:tcMar>
              <w:top w:w="0" w:type="dxa"/>
              <w:left w:w="28" w:type="dxa"/>
              <w:bottom w:w="0" w:type="dxa"/>
              <w:right w:w="108" w:type="dxa"/>
            </w:tcMar>
          </w:tcPr>
          <w:p w14:paraId="6A6B1CD4" w14:textId="77777777" w:rsidR="005B6153" w:rsidRPr="00324DB7" w:rsidRDefault="005B6153" w:rsidP="005B6153">
            <w:pPr>
              <w:pStyle w:val="TAL"/>
              <w:keepNext w:val="0"/>
              <w:keepLines w:val="0"/>
            </w:pPr>
            <w:r w:rsidRPr="00324DB7">
              <w:t>associateId</w:t>
            </w:r>
          </w:p>
        </w:tc>
        <w:tc>
          <w:tcPr>
            <w:tcW w:w="946" w:type="pct"/>
            <w:shd w:val="clear" w:color="auto" w:fill="auto"/>
            <w:tcMar>
              <w:top w:w="0" w:type="dxa"/>
              <w:left w:w="28" w:type="dxa"/>
              <w:bottom w:w="0" w:type="dxa"/>
              <w:right w:w="108" w:type="dxa"/>
            </w:tcMar>
          </w:tcPr>
          <w:p w14:paraId="2A3DF2F1" w14:textId="77777777" w:rsidR="005B6153" w:rsidRPr="00324DB7" w:rsidRDefault="00A63872" w:rsidP="005B6153">
            <w:pPr>
              <w:pStyle w:val="TAL"/>
              <w:keepNext w:val="0"/>
              <w:keepLines w:val="0"/>
            </w:pPr>
            <w:r w:rsidRPr="00324DB7">
              <w:rPr>
                <w:rFonts w:cs="Arial"/>
                <w:szCs w:val="18"/>
              </w:rPr>
              <w:t>AssociateId</w:t>
            </w:r>
          </w:p>
        </w:tc>
        <w:tc>
          <w:tcPr>
            <w:tcW w:w="655" w:type="pct"/>
            <w:shd w:val="clear" w:color="auto" w:fill="auto"/>
            <w:tcMar>
              <w:top w:w="0" w:type="dxa"/>
              <w:left w:w="28" w:type="dxa"/>
              <w:bottom w:w="0" w:type="dxa"/>
              <w:right w:w="108" w:type="dxa"/>
            </w:tcMar>
          </w:tcPr>
          <w:p w14:paraId="259DE00B" w14:textId="77777777" w:rsidR="005B6153" w:rsidRPr="00324DB7" w:rsidRDefault="005B6153" w:rsidP="005B6153">
            <w:pPr>
              <w:pStyle w:val="TAL"/>
              <w:keepNext w:val="0"/>
              <w:keepLines w:val="0"/>
            </w:pPr>
            <w:r w:rsidRPr="00324DB7">
              <w:t>0</w:t>
            </w:r>
            <w:r w:rsidR="00F95DF8" w:rsidRPr="00324DB7">
              <w:t>..</w:t>
            </w:r>
            <w:r w:rsidRPr="00324DB7">
              <w:t>N</w:t>
            </w:r>
          </w:p>
        </w:tc>
        <w:tc>
          <w:tcPr>
            <w:tcW w:w="2396" w:type="pct"/>
            <w:shd w:val="clear" w:color="auto" w:fill="auto"/>
            <w:tcMar>
              <w:top w:w="0" w:type="dxa"/>
              <w:left w:w="28" w:type="dxa"/>
              <w:bottom w:w="0" w:type="dxa"/>
              <w:right w:w="108" w:type="dxa"/>
            </w:tcMar>
          </w:tcPr>
          <w:p w14:paraId="34A8CD54" w14:textId="77777777" w:rsidR="005B6153" w:rsidRPr="00324DB7" w:rsidRDefault="005B6153" w:rsidP="005B6153">
            <w:pPr>
              <w:pStyle w:val="TAL"/>
              <w:keepNext w:val="0"/>
              <w:keepLines w:val="0"/>
            </w:pPr>
            <w:r w:rsidRPr="00324DB7">
              <w:t xml:space="preserve">0 to N identifiers to associate the event for a specific </w:t>
            </w:r>
            <w:r w:rsidRPr="009364B4">
              <w:t>UE</w:t>
            </w:r>
            <w:r w:rsidRPr="00324DB7">
              <w:t xml:space="preserve"> or flow.</w:t>
            </w:r>
          </w:p>
        </w:tc>
      </w:tr>
      <w:tr w:rsidR="005B6153" w:rsidRPr="00324DB7" w14:paraId="17575DFF" w14:textId="77777777" w:rsidTr="003C15F1">
        <w:trPr>
          <w:jc w:val="center"/>
        </w:trPr>
        <w:tc>
          <w:tcPr>
            <w:tcW w:w="1003" w:type="pct"/>
            <w:shd w:val="clear" w:color="auto" w:fill="auto"/>
            <w:tcMar>
              <w:top w:w="0" w:type="dxa"/>
              <w:left w:w="28" w:type="dxa"/>
              <w:bottom w:w="0" w:type="dxa"/>
              <w:right w:w="108" w:type="dxa"/>
            </w:tcMar>
          </w:tcPr>
          <w:p w14:paraId="24671EE8" w14:textId="77777777" w:rsidR="005B6153" w:rsidRPr="00324DB7" w:rsidRDefault="005B6153" w:rsidP="005B6153">
            <w:pPr>
              <w:pStyle w:val="TAL"/>
              <w:keepNext w:val="0"/>
              <w:keepLines w:val="0"/>
            </w:pPr>
            <w:r w:rsidRPr="00324DB7">
              <w:t>secondaryCellAdd</w:t>
            </w:r>
          </w:p>
        </w:tc>
        <w:tc>
          <w:tcPr>
            <w:tcW w:w="946" w:type="pct"/>
            <w:shd w:val="clear" w:color="auto" w:fill="auto"/>
            <w:tcMar>
              <w:top w:w="0" w:type="dxa"/>
              <w:left w:w="28" w:type="dxa"/>
              <w:bottom w:w="0" w:type="dxa"/>
              <w:right w:w="108" w:type="dxa"/>
            </w:tcMar>
          </w:tcPr>
          <w:p w14:paraId="231968B3" w14:textId="77777777" w:rsidR="005B6153" w:rsidRPr="00324DB7" w:rsidRDefault="005B6153" w:rsidP="005B6153">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20D25A45" w14:textId="77777777" w:rsidR="005B6153" w:rsidRPr="00324DB7" w:rsidRDefault="005B6153" w:rsidP="005B6153">
            <w:pPr>
              <w:pStyle w:val="TAL"/>
              <w:keepNext w:val="0"/>
              <w:keepLines w:val="0"/>
            </w:pPr>
            <w:r w:rsidRPr="00324DB7">
              <w:t>0</w:t>
            </w:r>
            <w:r w:rsidR="00F95DF8" w:rsidRPr="00324DB7">
              <w:t>..</w:t>
            </w:r>
            <w:r w:rsidRPr="00324DB7">
              <w:t>N</w:t>
            </w:r>
          </w:p>
        </w:tc>
        <w:tc>
          <w:tcPr>
            <w:tcW w:w="2396" w:type="pct"/>
            <w:shd w:val="clear" w:color="auto" w:fill="auto"/>
            <w:tcMar>
              <w:top w:w="0" w:type="dxa"/>
              <w:left w:w="28" w:type="dxa"/>
              <w:bottom w:w="0" w:type="dxa"/>
              <w:right w:w="108" w:type="dxa"/>
            </w:tcMar>
          </w:tcPr>
          <w:p w14:paraId="40DDC83B" w14:textId="77777777" w:rsidR="005B6153" w:rsidRPr="00324DB7" w:rsidRDefault="005B6153" w:rsidP="005B6153">
            <w:pPr>
              <w:pStyle w:val="TAL"/>
              <w:keepNext w:val="0"/>
              <w:keepLines w:val="0"/>
            </w:pPr>
          </w:p>
        </w:tc>
      </w:tr>
      <w:tr w:rsidR="005B6153" w:rsidRPr="00324DB7" w:rsidDel="006C2C5D" w14:paraId="638779EA" w14:textId="77777777" w:rsidTr="003C15F1">
        <w:trPr>
          <w:jc w:val="center"/>
        </w:trPr>
        <w:tc>
          <w:tcPr>
            <w:tcW w:w="1003" w:type="pct"/>
            <w:shd w:val="clear" w:color="auto" w:fill="auto"/>
            <w:tcMar>
              <w:top w:w="0" w:type="dxa"/>
              <w:left w:w="28" w:type="dxa"/>
              <w:bottom w:w="0" w:type="dxa"/>
              <w:right w:w="108" w:type="dxa"/>
            </w:tcMar>
          </w:tcPr>
          <w:p w14:paraId="0DBDBBF5" w14:textId="77777777" w:rsidR="005B6153" w:rsidRPr="00324DB7" w:rsidDel="006C2C5D" w:rsidRDefault="005B6153" w:rsidP="005B6153">
            <w:pPr>
              <w:pStyle w:val="TAL"/>
              <w:keepNext w:val="0"/>
              <w:keepLines w:val="0"/>
            </w:pPr>
            <w:r w:rsidRPr="00324DB7">
              <w:t>&gt;</w:t>
            </w:r>
            <w:r w:rsidRPr="009364B4">
              <w:t>ecgi</w:t>
            </w:r>
          </w:p>
        </w:tc>
        <w:tc>
          <w:tcPr>
            <w:tcW w:w="946" w:type="pct"/>
            <w:shd w:val="clear" w:color="auto" w:fill="auto"/>
            <w:tcMar>
              <w:top w:w="0" w:type="dxa"/>
              <w:left w:w="28" w:type="dxa"/>
              <w:bottom w:w="0" w:type="dxa"/>
              <w:right w:w="108" w:type="dxa"/>
            </w:tcMar>
          </w:tcPr>
          <w:p w14:paraId="42E061F2" w14:textId="0751D32A" w:rsidR="005B6153" w:rsidRPr="00324DB7" w:rsidDel="006C2C5D" w:rsidRDefault="00F02E46" w:rsidP="005B6153">
            <w:pPr>
              <w:pStyle w:val="TAL"/>
              <w:keepNext w:val="0"/>
              <w:keepLines w:val="0"/>
            </w:pPr>
            <w:r w:rsidRPr="009364B4">
              <w:rPr>
                <w:rFonts w:cs="Arial"/>
                <w:szCs w:val="18"/>
              </w:rPr>
              <w:t>Ecgi</w:t>
            </w:r>
          </w:p>
        </w:tc>
        <w:tc>
          <w:tcPr>
            <w:tcW w:w="655" w:type="pct"/>
            <w:shd w:val="clear" w:color="auto" w:fill="auto"/>
            <w:tcMar>
              <w:top w:w="0" w:type="dxa"/>
              <w:left w:w="28" w:type="dxa"/>
              <w:bottom w:w="0" w:type="dxa"/>
              <w:right w:w="108" w:type="dxa"/>
            </w:tcMar>
          </w:tcPr>
          <w:p w14:paraId="351A66BE" w14:textId="77777777" w:rsidR="005B6153" w:rsidRPr="00324DB7" w:rsidDel="006C2C5D" w:rsidRDefault="005B6153" w:rsidP="005B6153">
            <w:pPr>
              <w:pStyle w:val="TAL"/>
              <w:keepNext w:val="0"/>
              <w:keepLines w:val="0"/>
            </w:pPr>
            <w:r w:rsidRPr="00324DB7">
              <w:t>1</w:t>
            </w:r>
          </w:p>
        </w:tc>
        <w:tc>
          <w:tcPr>
            <w:tcW w:w="2396" w:type="pct"/>
            <w:shd w:val="clear" w:color="auto" w:fill="auto"/>
            <w:tcMar>
              <w:top w:w="0" w:type="dxa"/>
              <w:left w:w="28" w:type="dxa"/>
              <w:bottom w:w="0" w:type="dxa"/>
              <w:right w:w="108" w:type="dxa"/>
            </w:tcMar>
          </w:tcPr>
          <w:p w14:paraId="50E45B18" w14:textId="61355EC0" w:rsidR="005B6153" w:rsidRPr="00324DB7" w:rsidDel="006C2C5D" w:rsidRDefault="005B6153" w:rsidP="005B6153">
            <w:pPr>
              <w:pStyle w:val="TAL"/>
              <w:keepNext w:val="0"/>
              <w:keepLines w:val="0"/>
            </w:pPr>
            <w:r w:rsidRPr="009364B4">
              <w:t>E-UTRAN</w:t>
            </w:r>
            <w:r w:rsidRPr="00324DB7">
              <w:t xml:space="preserve"> </w:t>
            </w:r>
            <w:r w:rsidR="004021D6" w:rsidRPr="00324DB7">
              <w:t xml:space="preserve">Cell </w:t>
            </w:r>
            <w:r w:rsidRPr="00324DB7">
              <w:t>Global Identifier.</w:t>
            </w:r>
          </w:p>
        </w:tc>
      </w:tr>
      <w:tr w:rsidR="005B6153" w:rsidRPr="00324DB7" w14:paraId="1DE93EA3" w14:textId="77777777" w:rsidTr="003C15F1">
        <w:trPr>
          <w:jc w:val="center"/>
        </w:trPr>
        <w:tc>
          <w:tcPr>
            <w:tcW w:w="1003" w:type="pct"/>
            <w:shd w:val="clear" w:color="auto" w:fill="auto"/>
            <w:tcMar>
              <w:top w:w="0" w:type="dxa"/>
              <w:left w:w="28" w:type="dxa"/>
              <w:bottom w:w="0" w:type="dxa"/>
              <w:right w:w="108" w:type="dxa"/>
            </w:tcMar>
          </w:tcPr>
          <w:p w14:paraId="6D2D595A" w14:textId="77777777" w:rsidR="005B6153" w:rsidRPr="00324DB7" w:rsidRDefault="005B6153" w:rsidP="005B6153">
            <w:pPr>
              <w:pStyle w:val="TAL"/>
              <w:keepNext w:val="0"/>
              <w:keepLines w:val="0"/>
            </w:pPr>
            <w:r w:rsidRPr="00324DB7">
              <w:t>secondaryCellRemove</w:t>
            </w:r>
          </w:p>
        </w:tc>
        <w:tc>
          <w:tcPr>
            <w:tcW w:w="946" w:type="pct"/>
            <w:shd w:val="clear" w:color="auto" w:fill="auto"/>
            <w:tcMar>
              <w:top w:w="0" w:type="dxa"/>
              <w:left w:w="28" w:type="dxa"/>
              <w:bottom w:w="0" w:type="dxa"/>
              <w:right w:w="108" w:type="dxa"/>
            </w:tcMar>
          </w:tcPr>
          <w:p w14:paraId="7FC9B439" w14:textId="77777777" w:rsidR="005B6153" w:rsidRPr="00324DB7" w:rsidRDefault="005B6153" w:rsidP="005B6153">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7813E983" w14:textId="77777777" w:rsidR="005B6153" w:rsidRPr="00324DB7" w:rsidRDefault="005B6153" w:rsidP="005B6153">
            <w:pPr>
              <w:pStyle w:val="TAL"/>
              <w:keepNext w:val="0"/>
              <w:keepLines w:val="0"/>
            </w:pPr>
            <w:r w:rsidRPr="00324DB7">
              <w:t>0</w:t>
            </w:r>
            <w:r w:rsidR="00F95DF8" w:rsidRPr="00324DB7">
              <w:t>..</w:t>
            </w:r>
            <w:r w:rsidRPr="00324DB7">
              <w:t>N</w:t>
            </w:r>
          </w:p>
        </w:tc>
        <w:tc>
          <w:tcPr>
            <w:tcW w:w="2396" w:type="pct"/>
            <w:shd w:val="clear" w:color="auto" w:fill="auto"/>
            <w:tcMar>
              <w:top w:w="0" w:type="dxa"/>
              <w:left w:w="28" w:type="dxa"/>
              <w:bottom w:w="0" w:type="dxa"/>
              <w:right w:w="108" w:type="dxa"/>
            </w:tcMar>
          </w:tcPr>
          <w:p w14:paraId="2EF23BB4" w14:textId="77777777" w:rsidR="005B6153" w:rsidRPr="00324DB7" w:rsidRDefault="005B6153" w:rsidP="005B6153">
            <w:pPr>
              <w:pStyle w:val="TAL"/>
              <w:keepNext w:val="0"/>
              <w:keepLines w:val="0"/>
            </w:pPr>
          </w:p>
        </w:tc>
      </w:tr>
      <w:tr w:rsidR="005B6153" w:rsidRPr="00324DB7" w:rsidDel="006C2C5D" w14:paraId="46DF0E1E" w14:textId="77777777" w:rsidTr="003C15F1">
        <w:trPr>
          <w:jc w:val="center"/>
        </w:trPr>
        <w:tc>
          <w:tcPr>
            <w:tcW w:w="1003" w:type="pct"/>
            <w:shd w:val="clear" w:color="auto" w:fill="auto"/>
            <w:tcMar>
              <w:top w:w="0" w:type="dxa"/>
              <w:left w:w="28" w:type="dxa"/>
              <w:bottom w:w="0" w:type="dxa"/>
              <w:right w:w="108" w:type="dxa"/>
            </w:tcMar>
          </w:tcPr>
          <w:p w14:paraId="1814A951" w14:textId="77777777" w:rsidR="005B6153" w:rsidRPr="00324DB7" w:rsidDel="006C2C5D" w:rsidRDefault="005B6153" w:rsidP="005B6153">
            <w:pPr>
              <w:pStyle w:val="TAL"/>
              <w:keepNext w:val="0"/>
              <w:keepLines w:val="0"/>
            </w:pPr>
            <w:r w:rsidRPr="00324DB7">
              <w:t>&gt;</w:t>
            </w:r>
            <w:r w:rsidRPr="009364B4">
              <w:t>ecgi</w:t>
            </w:r>
          </w:p>
        </w:tc>
        <w:tc>
          <w:tcPr>
            <w:tcW w:w="946" w:type="pct"/>
            <w:shd w:val="clear" w:color="auto" w:fill="auto"/>
            <w:tcMar>
              <w:top w:w="0" w:type="dxa"/>
              <w:left w:w="28" w:type="dxa"/>
              <w:bottom w:w="0" w:type="dxa"/>
              <w:right w:w="108" w:type="dxa"/>
            </w:tcMar>
          </w:tcPr>
          <w:p w14:paraId="6BB04172" w14:textId="56E3508C" w:rsidR="005B6153" w:rsidRPr="00324DB7" w:rsidDel="006C2C5D" w:rsidRDefault="00F02E46" w:rsidP="005B6153">
            <w:pPr>
              <w:pStyle w:val="TAL"/>
              <w:keepNext w:val="0"/>
              <w:keepLines w:val="0"/>
            </w:pPr>
            <w:r w:rsidRPr="009364B4">
              <w:rPr>
                <w:rFonts w:cs="Arial"/>
                <w:szCs w:val="18"/>
              </w:rPr>
              <w:t>Ecgi</w:t>
            </w:r>
          </w:p>
        </w:tc>
        <w:tc>
          <w:tcPr>
            <w:tcW w:w="655" w:type="pct"/>
            <w:shd w:val="clear" w:color="auto" w:fill="auto"/>
            <w:tcMar>
              <w:top w:w="0" w:type="dxa"/>
              <w:left w:w="28" w:type="dxa"/>
              <w:bottom w:w="0" w:type="dxa"/>
              <w:right w:w="108" w:type="dxa"/>
            </w:tcMar>
          </w:tcPr>
          <w:p w14:paraId="63CB9505" w14:textId="77777777" w:rsidR="005B6153" w:rsidRPr="00324DB7" w:rsidDel="006C2C5D" w:rsidRDefault="005B6153" w:rsidP="005B6153">
            <w:pPr>
              <w:pStyle w:val="TAL"/>
              <w:keepNext w:val="0"/>
              <w:keepLines w:val="0"/>
            </w:pPr>
            <w:r w:rsidRPr="00324DB7">
              <w:t>1</w:t>
            </w:r>
          </w:p>
        </w:tc>
        <w:tc>
          <w:tcPr>
            <w:tcW w:w="2396" w:type="pct"/>
            <w:shd w:val="clear" w:color="auto" w:fill="auto"/>
            <w:tcMar>
              <w:top w:w="0" w:type="dxa"/>
              <w:left w:w="28" w:type="dxa"/>
              <w:bottom w:w="0" w:type="dxa"/>
              <w:right w:w="108" w:type="dxa"/>
            </w:tcMar>
          </w:tcPr>
          <w:p w14:paraId="1420BC28" w14:textId="5780E92E" w:rsidR="005B6153" w:rsidRPr="00324DB7" w:rsidDel="006C2C5D" w:rsidRDefault="005B6153" w:rsidP="005B6153">
            <w:pPr>
              <w:pStyle w:val="TAL"/>
              <w:keepNext w:val="0"/>
              <w:keepLines w:val="0"/>
            </w:pPr>
            <w:r w:rsidRPr="009364B4">
              <w:t>E-UTRAN</w:t>
            </w:r>
            <w:r w:rsidRPr="00324DB7">
              <w:t xml:space="preserve"> </w:t>
            </w:r>
            <w:r w:rsidR="004021D6" w:rsidRPr="00324DB7">
              <w:t xml:space="preserve">Cell </w:t>
            </w:r>
            <w:r w:rsidRPr="00324DB7">
              <w:t>Global Identifier.</w:t>
            </w:r>
          </w:p>
        </w:tc>
      </w:tr>
      <w:tr w:rsidR="005B6153" w:rsidRPr="00324DB7" w:rsidDel="006C2C5D" w14:paraId="3E0A73D6" w14:textId="77777777" w:rsidTr="003C15F1">
        <w:trPr>
          <w:jc w:val="center"/>
        </w:trPr>
        <w:tc>
          <w:tcPr>
            <w:tcW w:w="1003" w:type="pct"/>
            <w:shd w:val="clear" w:color="auto" w:fill="auto"/>
            <w:tcMar>
              <w:top w:w="0" w:type="dxa"/>
              <w:left w:w="28" w:type="dxa"/>
              <w:bottom w:w="0" w:type="dxa"/>
              <w:right w:w="108" w:type="dxa"/>
            </w:tcMar>
          </w:tcPr>
          <w:p w14:paraId="5593DB7B" w14:textId="77777777" w:rsidR="005B6153" w:rsidRPr="00324DB7" w:rsidRDefault="005B6153" w:rsidP="005B6153">
            <w:pPr>
              <w:pStyle w:val="TAL"/>
              <w:keepNext w:val="0"/>
              <w:keepLines w:val="0"/>
            </w:pPr>
            <w:r w:rsidRPr="00324DB7">
              <w:t>carrierAggregationMeasInfo</w:t>
            </w:r>
          </w:p>
        </w:tc>
        <w:tc>
          <w:tcPr>
            <w:tcW w:w="946" w:type="pct"/>
            <w:shd w:val="clear" w:color="auto" w:fill="auto"/>
            <w:tcMar>
              <w:top w:w="0" w:type="dxa"/>
              <w:left w:w="28" w:type="dxa"/>
              <w:bottom w:w="0" w:type="dxa"/>
              <w:right w:w="108" w:type="dxa"/>
            </w:tcMar>
          </w:tcPr>
          <w:p w14:paraId="2457D294" w14:textId="77777777" w:rsidR="005B6153" w:rsidRPr="00324DB7" w:rsidRDefault="005B6153" w:rsidP="005B6153">
            <w:pPr>
              <w:pStyle w:val="TAL"/>
              <w:keepNext w:val="0"/>
              <w:keepLines w:val="0"/>
            </w:pPr>
            <w:r w:rsidRPr="00324DB7">
              <w:rPr>
                <w:rFonts w:cs="Arial"/>
                <w:szCs w:val="18"/>
              </w:rPr>
              <w:t>Structure (inlined)</w:t>
            </w:r>
          </w:p>
        </w:tc>
        <w:tc>
          <w:tcPr>
            <w:tcW w:w="655" w:type="pct"/>
            <w:shd w:val="clear" w:color="auto" w:fill="auto"/>
            <w:tcMar>
              <w:top w:w="0" w:type="dxa"/>
              <w:left w:w="28" w:type="dxa"/>
              <w:bottom w:w="0" w:type="dxa"/>
              <w:right w:w="108" w:type="dxa"/>
            </w:tcMar>
          </w:tcPr>
          <w:p w14:paraId="583649E3" w14:textId="077E661A" w:rsidR="005B6153" w:rsidRPr="00324DB7" w:rsidRDefault="005B6153" w:rsidP="005B6153">
            <w:pPr>
              <w:pStyle w:val="TAL"/>
              <w:keepNext w:val="0"/>
              <w:keepLines w:val="0"/>
            </w:pPr>
            <w:r w:rsidRPr="00324DB7">
              <w:t>0</w:t>
            </w:r>
            <w:r w:rsidR="00F95DF8" w:rsidRPr="00324DB7">
              <w:t>..</w:t>
            </w:r>
            <w:r w:rsidR="004021D6" w:rsidRPr="00324DB7">
              <w:t>N</w:t>
            </w:r>
          </w:p>
        </w:tc>
        <w:tc>
          <w:tcPr>
            <w:tcW w:w="2396" w:type="pct"/>
            <w:shd w:val="clear" w:color="auto" w:fill="auto"/>
            <w:tcMar>
              <w:top w:w="0" w:type="dxa"/>
              <w:left w:w="28" w:type="dxa"/>
              <w:bottom w:w="0" w:type="dxa"/>
              <w:right w:w="108" w:type="dxa"/>
            </w:tcMar>
          </w:tcPr>
          <w:p w14:paraId="35BD664D" w14:textId="171FA580" w:rsidR="005B6153" w:rsidRPr="00324DB7" w:rsidRDefault="005B6153" w:rsidP="005B6153">
            <w:pPr>
              <w:pStyle w:val="TAL"/>
              <w:keepNext w:val="0"/>
              <w:keepLines w:val="0"/>
            </w:pPr>
            <w:r w:rsidRPr="00324DB7">
              <w:t xml:space="preserve">This parameter can be repeated to contain information of all the carriers assign for Carrier Aggregation up to </w:t>
            </w:r>
            <w:r w:rsidR="004021D6" w:rsidRPr="00324DB7">
              <w:t>N</w:t>
            </w:r>
            <w:r w:rsidRPr="00324DB7">
              <w:t>.</w:t>
            </w:r>
          </w:p>
        </w:tc>
      </w:tr>
      <w:tr w:rsidR="005B6153" w:rsidRPr="00324DB7" w:rsidDel="006C2C5D" w14:paraId="46C5210A" w14:textId="77777777" w:rsidTr="003C15F1">
        <w:trPr>
          <w:jc w:val="center"/>
        </w:trPr>
        <w:tc>
          <w:tcPr>
            <w:tcW w:w="1003" w:type="pct"/>
            <w:shd w:val="clear" w:color="auto" w:fill="auto"/>
            <w:tcMar>
              <w:top w:w="0" w:type="dxa"/>
              <w:left w:w="28" w:type="dxa"/>
              <w:bottom w:w="0" w:type="dxa"/>
              <w:right w:w="108" w:type="dxa"/>
            </w:tcMar>
          </w:tcPr>
          <w:p w14:paraId="320AA6BE" w14:textId="77777777" w:rsidR="005B6153" w:rsidRPr="00324DB7" w:rsidRDefault="005B6153" w:rsidP="005B6153">
            <w:pPr>
              <w:pStyle w:val="TAL"/>
              <w:keepNext w:val="0"/>
              <w:keepLines w:val="0"/>
            </w:pPr>
            <w:r w:rsidRPr="00324DB7">
              <w:t>&gt;cellIdSrv</w:t>
            </w:r>
          </w:p>
        </w:tc>
        <w:tc>
          <w:tcPr>
            <w:tcW w:w="946" w:type="pct"/>
            <w:shd w:val="clear" w:color="auto" w:fill="auto"/>
            <w:tcMar>
              <w:top w:w="0" w:type="dxa"/>
              <w:left w:w="28" w:type="dxa"/>
              <w:bottom w:w="0" w:type="dxa"/>
              <w:right w:w="108" w:type="dxa"/>
            </w:tcMar>
          </w:tcPr>
          <w:p w14:paraId="5DABA43C" w14:textId="309CC7A7" w:rsidR="005B6153" w:rsidRPr="00324DB7" w:rsidRDefault="00F02E46" w:rsidP="005B6153">
            <w:pPr>
              <w:pStyle w:val="TAL"/>
              <w:keepNext w:val="0"/>
              <w:keepLines w:val="0"/>
            </w:pPr>
            <w:r w:rsidRPr="00324DB7">
              <w:t>CellId</w:t>
            </w:r>
          </w:p>
        </w:tc>
        <w:tc>
          <w:tcPr>
            <w:tcW w:w="655" w:type="pct"/>
            <w:shd w:val="clear" w:color="auto" w:fill="auto"/>
            <w:tcMar>
              <w:top w:w="0" w:type="dxa"/>
              <w:left w:w="28" w:type="dxa"/>
              <w:bottom w:w="0" w:type="dxa"/>
              <w:right w:w="108" w:type="dxa"/>
            </w:tcMar>
          </w:tcPr>
          <w:p w14:paraId="1CC86A24" w14:textId="77777777" w:rsidR="005B6153" w:rsidRPr="00324DB7" w:rsidRDefault="005B6153" w:rsidP="005B6153">
            <w:pPr>
              <w:pStyle w:val="TAL"/>
              <w:keepNext w:val="0"/>
              <w:keepLines w:val="0"/>
            </w:pPr>
            <w:r w:rsidRPr="00324DB7">
              <w:t>1</w:t>
            </w:r>
          </w:p>
        </w:tc>
        <w:tc>
          <w:tcPr>
            <w:tcW w:w="2396" w:type="pct"/>
            <w:shd w:val="clear" w:color="auto" w:fill="auto"/>
            <w:tcMar>
              <w:top w:w="0" w:type="dxa"/>
              <w:left w:w="28" w:type="dxa"/>
              <w:bottom w:w="0" w:type="dxa"/>
              <w:right w:w="108" w:type="dxa"/>
            </w:tcMar>
          </w:tcPr>
          <w:p w14:paraId="4F9CA079" w14:textId="156E2BF8" w:rsidR="005B6153" w:rsidRPr="00324DB7" w:rsidRDefault="005B6153" w:rsidP="005B6153">
            <w:pPr>
              <w:pStyle w:val="TAL"/>
              <w:keepNext w:val="0"/>
              <w:keepLines w:val="0"/>
            </w:pPr>
            <w:r w:rsidRPr="009364B4">
              <w:t>E-UTRAN</w:t>
            </w:r>
            <w:r w:rsidRPr="00324DB7">
              <w:t xml:space="preserve"> Cell Identity of a Carrier Aggregation serving cell.</w:t>
            </w:r>
          </w:p>
        </w:tc>
      </w:tr>
      <w:tr w:rsidR="005B6153" w:rsidRPr="00324DB7" w:rsidDel="006C2C5D" w14:paraId="1EDECC51" w14:textId="77777777" w:rsidTr="003C15F1">
        <w:trPr>
          <w:jc w:val="center"/>
        </w:trPr>
        <w:tc>
          <w:tcPr>
            <w:tcW w:w="1003" w:type="pct"/>
            <w:shd w:val="clear" w:color="auto" w:fill="auto"/>
            <w:tcMar>
              <w:top w:w="0" w:type="dxa"/>
              <w:left w:w="28" w:type="dxa"/>
              <w:bottom w:w="0" w:type="dxa"/>
              <w:right w:w="108" w:type="dxa"/>
            </w:tcMar>
          </w:tcPr>
          <w:p w14:paraId="139169BB" w14:textId="77777777" w:rsidR="005B6153" w:rsidRPr="00324DB7" w:rsidRDefault="005B6153" w:rsidP="005B6153">
            <w:pPr>
              <w:pStyle w:val="TAL"/>
              <w:keepNext w:val="0"/>
              <w:keepLines w:val="0"/>
            </w:pPr>
            <w:r w:rsidRPr="00324DB7">
              <w:t>&gt;rsrpSrv</w:t>
            </w:r>
          </w:p>
        </w:tc>
        <w:tc>
          <w:tcPr>
            <w:tcW w:w="946" w:type="pct"/>
            <w:shd w:val="clear" w:color="auto" w:fill="auto"/>
            <w:tcMar>
              <w:top w:w="0" w:type="dxa"/>
              <w:left w:w="28" w:type="dxa"/>
              <w:bottom w:w="0" w:type="dxa"/>
              <w:right w:w="108" w:type="dxa"/>
            </w:tcMar>
          </w:tcPr>
          <w:p w14:paraId="4C91F064" w14:textId="77777777" w:rsidR="005B6153" w:rsidRPr="00324DB7" w:rsidRDefault="003773DE" w:rsidP="005B6153">
            <w:pPr>
              <w:pStyle w:val="TAL"/>
              <w:keepNext w:val="0"/>
              <w:keepLines w:val="0"/>
            </w:pPr>
            <w:r w:rsidRPr="00324DB7">
              <w:t>Uint32</w:t>
            </w:r>
          </w:p>
        </w:tc>
        <w:tc>
          <w:tcPr>
            <w:tcW w:w="655" w:type="pct"/>
            <w:shd w:val="clear" w:color="auto" w:fill="auto"/>
            <w:tcMar>
              <w:top w:w="0" w:type="dxa"/>
              <w:left w:w="28" w:type="dxa"/>
              <w:bottom w:w="0" w:type="dxa"/>
              <w:right w:w="108" w:type="dxa"/>
            </w:tcMar>
          </w:tcPr>
          <w:p w14:paraId="15C014C8" w14:textId="77777777" w:rsidR="005B6153" w:rsidRPr="00324DB7" w:rsidRDefault="005B6153" w:rsidP="005B6153">
            <w:pPr>
              <w:pStyle w:val="TAL"/>
              <w:keepNext w:val="0"/>
              <w:keepLines w:val="0"/>
            </w:pPr>
            <w:r w:rsidRPr="00324DB7">
              <w:t>0</w:t>
            </w:r>
            <w:r w:rsidR="00F95DF8" w:rsidRPr="00324DB7">
              <w:t>..</w:t>
            </w:r>
            <w:r w:rsidRPr="00324DB7">
              <w:t>1</w:t>
            </w:r>
          </w:p>
        </w:tc>
        <w:tc>
          <w:tcPr>
            <w:tcW w:w="2396" w:type="pct"/>
            <w:shd w:val="clear" w:color="auto" w:fill="auto"/>
            <w:tcMar>
              <w:top w:w="0" w:type="dxa"/>
              <w:left w:w="28" w:type="dxa"/>
              <w:bottom w:w="0" w:type="dxa"/>
              <w:right w:w="108" w:type="dxa"/>
            </w:tcMar>
          </w:tcPr>
          <w:p w14:paraId="04E9F814" w14:textId="46A2E02E" w:rsidR="005B6153" w:rsidRPr="00324DB7" w:rsidRDefault="005B6153" w:rsidP="005B6153">
            <w:pPr>
              <w:pStyle w:val="TAL"/>
              <w:keepNext w:val="0"/>
              <w:keepLines w:val="0"/>
            </w:pPr>
            <w:r w:rsidRPr="00324DB7">
              <w:t xml:space="preserve">Reference Signal Received Power as defined in </w:t>
            </w:r>
            <w:r w:rsidRPr="009364B4">
              <w:t>ETSI TS 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5B6153" w:rsidRPr="00324DB7" w:rsidDel="006C2C5D" w14:paraId="0A08ABF1" w14:textId="77777777" w:rsidTr="003C15F1">
        <w:trPr>
          <w:jc w:val="center"/>
        </w:trPr>
        <w:tc>
          <w:tcPr>
            <w:tcW w:w="1003" w:type="pct"/>
            <w:shd w:val="clear" w:color="auto" w:fill="auto"/>
            <w:tcMar>
              <w:top w:w="0" w:type="dxa"/>
              <w:left w:w="28" w:type="dxa"/>
              <w:bottom w:w="0" w:type="dxa"/>
              <w:right w:w="108" w:type="dxa"/>
            </w:tcMar>
          </w:tcPr>
          <w:p w14:paraId="645109FA" w14:textId="77777777" w:rsidR="005B6153" w:rsidRPr="00324DB7" w:rsidRDefault="005B6153" w:rsidP="005B6153">
            <w:pPr>
              <w:pStyle w:val="TAL"/>
              <w:keepNext w:val="0"/>
              <w:keepLines w:val="0"/>
            </w:pPr>
            <w:r w:rsidRPr="00324DB7">
              <w:t>&gt;rsrqSrv</w:t>
            </w:r>
          </w:p>
        </w:tc>
        <w:tc>
          <w:tcPr>
            <w:tcW w:w="946" w:type="pct"/>
            <w:shd w:val="clear" w:color="auto" w:fill="auto"/>
            <w:tcMar>
              <w:top w:w="0" w:type="dxa"/>
              <w:left w:w="28" w:type="dxa"/>
              <w:bottom w:w="0" w:type="dxa"/>
              <w:right w:w="108" w:type="dxa"/>
            </w:tcMar>
          </w:tcPr>
          <w:p w14:paraId="13F8B1C3" w14:textId="77777777" w:rsidR="005B6153" w:rsidRPr="00324DB7" w:rsidRDefault="003773DE" w:rsidP="005B6153">
            <w:pPr>
              <w:pStyle w:val="TAL"/>
              <w:keepNext w:val="0"/>
              <w:keepLines w:val="0"/>
            </w:pPr>
            <w:r w:rsidRPr="00324DB7">
              <w:t>Uint32</w:t>
            </w:r>
          </w:p>
        </w:tc>
        <w:tc>
          <w:tcPr>
            <w:tcW w:w="655" w:type="pct"/>
            <w:shd w:val="clear" w:color="auto" w:fill="auto"/>
            <w:tcMar>
              <w:top w:w="0" w:type="dxa"/>
              <w:left w:w="28" w:type="dxa"/>
              <w:bottom w:w="0" w:type="dxa"/>
              <w:right w:w="108" w:type="dxa"/>
            </w:tcMar>
          </w:tcPr>
          <w:p w14:paraId="46C83592" w14:textId="77777777" w:rsidR="005B6153" w:rsidRPr="00324DB7" w:rsidRDefault="005B6153" w:rsidP="005B6153">
            <w:pPr>
              <w:pStyle w:val="TAL"/>
              <w:keepNext w:val="0"/>
              <w:keepLines w:val="0"/>
            </w:pPr>
            <w:r w:rsidRPr="00324DB7">
              <w:t>0</w:t>
            </w:r>
            <w:r w:rsidR="00F95DF8" w:rsidRPr="00324DB7">
              <w:t>..</w:t>
            </w:r>
            <w:r w:rsidRPr="00324DB7">
              <w:t>1</w:t>
            </w:r>
          </w:p>
        </w:tc>
        <w:tc>
          <w:tcPr>
            <w:tcW w:w="2396" w:type="pct"/>
            <w:shd w:val="clear" w:color="auto" w:fill="auto"/>
            <w:tcMar>
              <w:top w:w="0" w:type="dxa"/>
              <w:left w:w="28" w:type="dxa"/>
              <w:bottom w:w="0" w:type="dxa"/>
              <w:right w:w="108" w:type="dxa"/>
            </w:tcMar>
          </w:tcPr>
          <w:p w14:paraId="09BBF091" w14:textId="0EF10487" w:rsidR="005B6153" w:rsidRPr="00324DB7" w:rsidRDefault="005B6153" w:rsidP="005B6153">
            <w:pPr>
              <w:pStyle w:val="TAL"/>
              <w:keepNext w:val="0"/>
              <w:keepLines w:val="0"/>
            </w:pPr>
            <w:r w:rsidRPr="00324DB7">
              <w:t xml:space="preserve">Reference Signal Received Quality as defined in </w:t>
            </w:r>
            <w:r w:rsidRPr="009364B4">
              <w:t>ETSI TS 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5B6153" w:rsidRPr="00324DB7" w:rsidDel="006C2C5D" w14:paraId="6A7D19E5" w14:textId="77777777" w:rsidTr="003C15F1">
        <w:trPr>
          <w:jc w:val="center"/>
        </w:trPr>
        <w:tc>
          <w:tcPr>
            <w:tcW w:w="1003" w:type="pct"/>
            <w:shd w:val="clear" w:color="auto" w:fill="auto"/>
            <w:tcMar>
              <w:top w:w="0" w:type="dxa"/>
              <w:left w:w="28" w:type="dxa"/>
              <w:bottom w:w="0" w:type="dxa"/>
              <w:right w:w="108" w:type="dxa"/>
            </w:tcMar>
          </w:tcPr>
          <w:p w14:paraId="09B8F80C" w14:textId="77777777" w:rsidR="005B6153" w:rsidRPr="00324DB7" w:rsidRDefault="005B6153" w:rsidP="005B6153">
            <w:pPr>
              <w:pStyle w:val="TAL"/>
              <w:keepNext w:val="0"/>
              <w:keepLines w:val="0"/>
            </w:pPr>
            <w:r w:rsidRPr="00324DB7">
              <w:t>&gt;cellIdNei</w:t>
            </w:r>
          </w:p>
        </w:tc>
        <w:tc>
          <w:tcPr>
            <w:tcW w:w="946" w:type="pct"/>
            <w:shd w:val="clear" w:color="auto" w:fill="auto"/>
            <w:tcMar>
              <w:top w:w="0" w:type="dxa"/>
              <w:left w:w="28" w:type="dxa"/>
              <w:bottom w:w="0" w:type="dxa"/>
              <w:right w:w="108" w:type="dxa"/>
            </w:tcMar>
          </w:tcPr>
          <w:p w14:paraId="1810A061" w14:textId="3E99753A" w:rsidR="005B6153" w:rsidRPr="00324DB7" w:rsidRDefault="00F02E46" w:rsidP="005B6153">
            <w:pPr>
              <w:pStyle w:val="TAL"/>
              <w:keepNext w:val="0"/>
              <w:keepLines w:val="0"/>
            </w:pPr>
            <w:r w:rsidRPr="00324DB7">
              <w:t>CellId</w:t>
            </w:r>
          </w:p>
        </w:tc>
        <w:tc>
          <w:tcPr>
            <w:tcW w:w="655" w:type="pct"/>
            <w:shd w:val="clear" w:color="auto" w:fill="auto"/>
            <w:tcMar>
              <w:top w:w="0" w:type="dxa"/>
              <w:left w:w="28" w:type="dxa"/>
              <w:bottom w:w="0" w:type="dxa"/>
              <w:right w:w="108" w:type="dxa"/>
            </w:tcMar>
          </w:tcPr>
          <w:p w14:paraId="50E56FAC" w14:textId="77777777" w:rsidR="005B6153" w:rsidRPr="00324DB7" w:rsidRDefault="005B6153" w:rsidP="005B6153">
            <w:pPr>
              <w:pStyle w:val="TAL"/>
              <w:keepNext w:val="0"/>
              <w:keepLines w:val="0"/>
            </w:pPr>
            <w:r w:rsidRPr="00324DB7">
              <w:t>1</w:t>
            </w:r>
          </w:p>
        </w:tc>
        <w:tc>
          <w:tcPr>
            <w:tcW w:w="2396" w:type="pct"/>
            <w:shd w:val="clear" w:color="auto" w:fill="auto"/>
            <w:tcMar>
              <w:top w:w="0" w:type="dxa"/>
              <w:left w:w="28" w:type="dxa"/>
              <w:bottom w:w="0" w:type="dxa"/>
              <w:right w:w="108" w:type="dxa"/>
            </w:tcMar>
          </w:tcPr>
          <w:p w14:paraId="0CF9E970" w14:textId="6FEF435D" w:rsidR="005B6153" w:rsidRPr="00324DB7" w:rsidRDefault="005B6153" w:rsidP="005B6153">
            <w:pPr>
              <w:pStyle w:val="TAL"/>
              <w:keepNext w:val="0"/>
              <w:keepLines w:val="0"/>
            </w:pPr>
            <w:r w:rsidRPr="009364B4">
              <w:t>E-UTRAN</w:t>
            </w:r>
            <w:r w:rsidRPr="00324DB7">
              <w:t xml:space="preserve"> Cell Identity of the best neighbouring cell associated with the Carrier Aggregation serving cell.</w:t>
            </w:r>
          </w:p>
        </w:tc>
      </w:tr>
      <w:tr w:rsidR="005B6153" w:rsidRPr="00324DB7" w:rsidDel="006C2C5D" w14:paraId="1D5B26F7" w14:textId="77777777" w:rsidTr="003C15F1">
        <w:trPr>
          <w:jc w:val="center"/>
        </w:trPr>
        <w:tc>
          <w:tcPr>
            <w:tcW w:w="1003" w:type="pct"/>
            <w:shd w:val="clear" w:color="auto" w:fill="auto"/>
            <w:tcMar>
              <w:top w:w="0" w:type="dxa"/>
              <w:left w:w="28" w:type="dxa"/>
              <w:bottom w:w="0" w:type="dxa"/>
              <w:right w:w="108" w:type="dxa"/>
            </w:tcMar>
          </w:tcPr>
          <w:p w14:paraId="5C574679" w14:textId="77777777" w:rsidR="005B6153" w:rsidRPr="00324DB7" w:rsidRDefault="005B6153" w:rsidP="005B6153">
            <w:pPr>
              <w:pStyle w:val="TAL"/>
              <w:keepNext w:val="0"/>
              <w:keepLines w:val="0"/>
            </w:pPr>
            <w:r w:rsidRPr="00324DB7">
              <w:t>&gt;rsrpNei</w:t>
            </w:r>
          </w:p>
        </w:tc>
        <w:tc>
          <w:tcPr>
            <w:tcW w:w="946" w:type="pct"/>
            <w:shd w:val="clear" w:color="auto" w:fill="auto"/>
            <w:tcMar>
              <w:top w:w="0" w:type="dxa"/>
              <w:left w:w="28" w:type="dxa"/>
              <w:bottom w:w="0" w:type="dxa"/>
              <w:right w:w="108" w:type="dxa"/>
            </w:tcMar>
          </w:tcPr>
          <w:p w14:paraId="1B377975" w14:textId="77777777" w:rsidR="005B6153" w:rsidRPr="00324DB7" w:rsidRDefault="003773DE" w:rsidP="005B6153">
            <w:pPr>
              <w:pStyle w:val="TAL"/>
              <w:keepNext w:val="0"/>
              <w:keepLines w:val="0"/>
            </w:pPr>
            <w:r w:rsidRPr="00324DB7">
              <w:t>Uint32</w:t>
            </w:r>
          </w:p>
        </w:tc>
        <w:tc>
          <w:tcPr>
            <w:tcW w:w="655" w:type="pct"/>
            <w:shd w:val="clear" w:color="auto" w:fill="auto"/>
            <w:tcMar>
              <w:top w:w="0" w:type="dxa"/>
              <w:left w:w="28" w:type="dxa"/>
              <w:bottom w:w="0" w:type="dxa"/>
              <w:right w:w="108" w:type="dxa"/>
            </w:tcMar>
          </w:tcPr>
          <w:p w14:paraId="3A3B4DC1" w14:textId="77777777" w:rsidR="005B6153" w:rsidRPr="00324DB7" w:rsidRDefault="005B6153" w:rsidP="005B6153">
            <w:pPr>
              <w:pStyle w:val="TAL"/>
              <w:keepNext w:val="0"/>
              <w:keepLines w:val="0"/>
            </w:pPr>
            <w:r w:rsidRPr="00324DB7">
              <w:t>0</w:t>
            </w:r>
            <w:r w:rsidR="00F95DF8" w:rsidRPr="00324DB7">
              <w:t>..</w:t>
            </w:r>
            <w:r w:rsidRPr="00324DB7">
              <w:t>1</w:t>
            </w:r>
          </w:p>
        </w:tc>
        <w:tc>
          <w:tcPr>
            <w:tcW w:w="2396" w:type="pct"/>
            <w:shd w:val="clear" w:color="auto" w:fill="auto"/>
            <w:tcMar>
              <w:top w:w="0" w:type="dxa"/>
              <w:left w:w="28" w:type="dxa"/>
              <w:bottom w:w="0" w:type="dxa"/>
              <w:right w:w="108" w:type="dxa"/>
            </w:tcMar>
          </w:tcPr>
          <w:p w14:paraId="1022AD33" w14:textId="0C303F93" w:rsidR="005B6153" w:rsidRPr="00324DB7" w:rsidRDefault="005B6153" w:rsidP="005B6153">
            <w:pPr>
              <w:pStyle w:val="TAL"/>
              <w:keepNext w:val="0"/>
              <w:keepLines w:val="0"/>
            </w:pPr>
            <w:r w:rsidRPr="00324DB7">
              <w:t xml:space="preserve">Reference Signal Received Power as defined in </w:t>
            </w:r>
            <w:r w:rsidRPr="009364B4">
              <w:t>ETSI TS 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5B6153" w:rsidRPr="00324DB7" w:rsidDel="006C2C5D" w14:paraId="2CEC0978" w14:textId="77777777" w:rsidTr="003C15F1">
        <w:trPr>
          <w:jc w:val="center"/>
        </w:trPr>
        <w:tc>
          <w:tcPr>
            <w:tcW w:w="1003" w:type="pct"/>
            <w:shd w:val="clear" w:color="auto" w:fill="auto"/>
            <w:tcMar>
              <w:top w:w="0" w:type="dxa"/>
              <w:left w:w="28" w:type="dxa"/>
              <w:bottom w:w="0" w:type="dxa"/>
              <w:right w:w="108" w:type="dxa"/>
            </w:tcMar>
          </w:tcPr>
          <w:p w14:paraId="4CF2965D" w14:textId="77777777" w:rsidR="005B6153" w:rsidRPr="00324DB7" w:rsidRDefault="005B6153" w:rsidP="005B6153">
            <w:pPr>
              <w:pStyle w:val="TAL"/>
              <w:keepNext w:val="0"/>
              <w:keepLines w:val="0"/>
            </w:pPr>
            <w:r w:rsidRPr="00324DB7">
              <w:t>&gt;rsrqNei</w:t>
            </w:r>
          </w:p>
        </w:tc>
        <w:tc>
          <w:tcPr>
            <w:tcW w:w="946" w:type="pct"/>
            <w:shd w:val="clear" w:color="auto" w:fill="auto"/>
            <w:tcMar>
              <w:top w:w="0" w:type="dxa"/>
              <w:left w:w="28" w:type="dxa"/>
              <w:bottom w:w="0" w:type="dxa"/>
              <w:right w:w="108" w:type="dxa"/>
            </w:tcMar>
          </w:tcPr>
          <w:p w14:paraId="117F5650" w14:textId="77777777" w:rsidR="005B6153" w:rsidRPr="00324DB7" w:rsidRDefault="003773DE" w:rsidP="005B6153">
            <w:pPr>
              <w:pStyle w:val="TAL"/>
              <w:keepNext w:val="0"/>
              <w:keepLines w:val="0"/>
            </w:pPr>
            <w:r w:rsidRPr="00324DB7">
              <w:t>Uint32</w:t>
            </w:r>
          </w:p>
        </w:tc>
        <w:tc>
          <w:tcPr>
            <w:tcW w:w="655" w:type="pct"/>
            <w:shd w:val="clear" w:color="auto" w:fill="auto"/>
            <w:tcMar>
              <w:top w:w="0" w:type="dxa"/>
              <w:left w:w="28" w:type="dxa"/>
              <w:bottom w:w="0" w:type="dxa"/>
              <w:right w:w="108" w:type="dxa"/>
            </w:tcMar>
          </w:tcPr>
          <w:p w14:paraId="5D1EFD73" w14:textId="77777777" w:rsidR="005B6153" w:rsidRPr="00324DB7" w:rsidRDefault="005B6153" w:rsidP="005B6153">
            <w:pPr>
              <w:pStyle w:val="TAL"/>
              <w:keepNext w:val="0"/>
              <w:keepLines w:val="0"/>
            </w:pPr>
            <w:r w:rsidRPr="00324DB7">
              <w:t>0</w:t>
            </w:r>
            <w:r w:rsidR="00F95DF8" w:rsidRPr="00324DB7">
              <w:t>..</w:t>
            </w:r>
            <w:r w:rsidRPr="00324DB7">
              <w:t>1</w:t>
            </w:r>
          </w:p>
        </w:tc>
        <w:tc>
          <w:tcPr>
            <w:tcW w:w="2396" w:type="pct"/>
            <w:shd w:val="clear" w:color="auto" w:fill="auto"/>
            <w:tcMar>
              <w:top w:w="0" w:type="dxa"/>
              <w:left w:w="28" w:type="dxa"/>
              <w:bottom w:w="0" w:type="dxa"/>
              <w:right w:w="108" w:type="dxa"/>
            </w:tcMar>
          </w:tcPr>
          <w:p w14:paraId="08EDFC13" w14:textId="312921B3" w:rsidR="005B6153" w:rsidRPr="00324DB7" w:rsidRDefault="005B6153" w:rsidP="005B6153">
            <w:pPr>
              <w:pStyle w:val="TAL"/>
              <w:keepNext w:val="0"/>
              <w:keepLines w:val="0"/>
            </w:pPr>
            <w:r w:rsidRPr="00324DB7">
              <w:t xml:space="preserve">Reference Signal Received Quality as defined in </w:t>
            </w:r>
            <w:r w:rsidRPr="009364B4">
              <w:t>ETSI TS 136 214 [</w:t>
            </w:r>
            <w:r w:rsidRPr="009364B4">
              <w:fldChar w:fldCharType="begin"/>
            </w:r>
            <w:r w:rsidRPr="009364B4">
              <w:instrText xml:space="preserve">REF REF_TS136214 \h </w:instrText>
            </w:r>
            <w:r w:rsidRPr="009364B4">
              <w:fldChar w:fldCharType="separate"/>
            </w:r>
            <w:r w:rsidR="00746B25" w:rsidRPr="009364B4">
              <w:t>i.5</w:t>
            </w:r>
            <w:r w:rsidRPr="009364B4">
              <w:fldChar w:fldCharType="end"/>
            </w:r>
            <w:r w:rsidRPr="009364B4">
              <w:t>]</w:t>
            </w:r>
            <w:r w:rsidRPr="00324DB7">
              <w:t>.</w:t>
            </w:r>
          </w:p>
        </w:tc>
      </w:tr>
      <w:tr w:rsidR="00A7555F" w:rsidRPr="00324DB7" w:rsidDel="006C2C5D" w14:paraId="1E9BBCCA" w14:textId="77777777" w:rsidTr="003C15F1">
        <w:trPr>
          <w:jc w:val="center"/>
        </w:trPr>
        <w:tc>
          <w:tcPr>
            <w:tcW w:w="1003" w:type="pct"/>
            <w:shd w:val="clear" w:color="auto" w:fill="auto"/>
            <w:tcMar>
              <w:top w:w="0" w:type="dxa"/>
              <w:left w:w="28" w:type="dxa"/>
              <w:bottom w:w="0" w:type="dxa"/>
              <w:right w:w="108" w:type="dxa"/>
            </w:tcMar>
          </w:tcPr>
          <w:p w14:paraId="74DBF235" w14:textId="410199A2" w:rsidR="00A7555F" w:rsidRPr="00324DB7" w:rsidRDefault="00A7555F" w:rsidP="00A7555F">
            <w:pPr>
              <w:pStyle w:val="TAL"/>
              <w:keepNext w:val="0"/>
              <w:keepLines w:val="0"/>
            </w:pPr>
            <w:r w:rsidRPr="00324DB7">
              <w:t>_links</w:t>
            </w:r>
          </w:p>
        </w:tc>
        <w:tc>
          <w:tcPr>
            <w:tcW w:w="946" w:type="pct"/>
            <w:shd w:val="clear" w:color="auto" w:fill="auto"/>
            <w:tcMar>
              <w:top w:w="0" w:type="dxa"/>
              <w:left w:w="28" w:type="dxa"/>
              <w:bottom w:w="0" w:type="dxa"/>
              <w:right w:w="108" w:type="dxa"/>
            </w:tcMar>
          </w:tcPr>
          <w:p w14:paraId="34E7C607" w14:textId="756FB1F1" w:rsidR="00A7555F" w:rsidRPr="00324DB7" w:rsidRDefault="00A7555F" w:rsidP="00A7555F">
            <w:pPr>
              <w:pStyle w:val="TAL"/>
              <w:keepNext w:val="0"/>
              <w:keepLines w:val="0"/>
            </w:pPr>
            <w:r w:rsidRPr="00324DB7">
              <w:t>1</w:t>
            </w:r>
          </w:p>
        </w:tc>
        <w:tc>
          <w:tcPr>
            <w:tcW w:w="655" w:type="pct"/>
            <w:shd w:val="clear" w:color="auto" w:fill="auto"/>
            <w:tcMar>
              <w:top w:w="0" w:type="dxa"/>
              <w:left w:w="28" w:type="dxa"/>
              <w:bottom w:w="0" w:type="dxa"/>
              <w:right w:w="108" w:type="dxa"/>
            </w:tcMar>
          </w:tcPr>
          <w:p w14:paraId="3AA4CE3D" w14:textId="590A5F70" w:rsidR="00A7555F" w:rsidRPr="00324DB7" w:rsidRDefault="00A7555F" w:rsidP="00A7555F">
            <w:pPr>
              <w:pStyle w:val="TAL"/>
              <w:keepNext w:val="0"/>
              <w:keepLines w:val="0"/>
            </w:pPr>
            <w:r w:rsidRPr="00324DB7">
              <w:t>Structure (inlined)</w:t>
            </w:r>
          </w:p>
        </w:tc>
        <w:tc>
          <w:tcPr>
            <w:tcW w:w="2396" w:type="pct"/>
            <w:shd w:val="clear" w:color="auto" w:fill="auto"/>
            <w:tcMar>
              <w:top w:w="0" w:type="dxa"/>
              <w:left w:w="28" w:type="dxa"/>
              <w:bottom w:w="0" w:type="dxa"/>
              <w:right w:w="108" w:type="dxa"/>
            </w:tcMar>
          </w:tcPr>
          <w:p w14:paraId="5F88CFE0" w14:textId="7DFC334F" w:rsidR="00A7555F" w:rsidRPr="00324DB7" w:rsidRDefault="00A7555F" w:rsidP="00A7555F">
            <w:pPr>
              <w:pStyle w:val="TAL"/>
              <w:keepNext w:val="0"/>
              <w:keepLines w:val="0"/>
            </w:pPr>
            <w:r w:rsidRPr="00324DB7">
              <w:t>Links to resources related to this notification.</w:t>
            </w:r>
          </w:p>
        </w:tc>
      </w:tr>
      <w:tr w:rsidR="00A7555F" w:rsidRPr="00324DB7" w:rsidDel="006C2C5D" w14:paraId="5EFA73C0" w14:textId="77777777" w:rsidTr="003C15F1">
        <w:trPr>
          <w:jc w:val="center"/>
        </w:trPr>
        <w:tc>
          <w:tcPr>
            <w:tcW w:w="1003" w:type="pct"/>
            <w:shd w:val="clear" w:color="auto" w:fill="auto"/>
            <w:tcMar>
              <w:top w:w="0" w:type="dxa"/>
              <w:left w:w="28" w:type="dxa"/>
              <w:bottom w:w="0" w:type="dxa"/>
              <w:right w:w="108" w:type="dxa"/>
            </w:tcMar>
          </w:tcPr>
          <w:p w14:paraId="57A640E3" w14:textId="4F4965EB" w:rsidR="00A7555F" w:rsidRPr="00324DB7" w:rsidRDefault="00A7555F" w:rsidP="00A7555F">
            <w:pPr>
              <w:pStyle w:val="TAL"/>
              <w:keepNext w:val="0"/>
              <w:keepLines w:val="0"/>
            </w:pPr>
            <w:r w:rsidRPr="00324DB7">
              <w:t>&gt;subscription</w:t>
            </w:r>
          </w:p>
        </w:tc>
        <w:tc>
          <w:tcPr>
            <w:tcW w:w="946" w:type="pct"/>
            <w:shd w:val="clear" w:color="auto" w:fill="auto"/>
            <w:tcMar>
              <w:top w:w="0" w:type="dxa"/>
              <w:left w:w="28" w:type="dxa"/>
              <w:bottom w:w="0" w:type="dxa"/>
              <w:right w:w="108" w:type="dxa"/>
            </w:tcMar>
          </w:tcPr>
          <w:p w14:paraId="20142473" w14:textId="4DD7CAE7" w:rsidR="00A7555F" w:rsidRPr="00324DB7" w:rsidRDefault="00A7555F" w:rsidP="00A7555F">
            <w:pPr>
              <w:pStyle w:val="TAL"/>
              <w:keepNext w:val="0"/>
              <w:keepLines w:val="0"/>
            </w:pPr>
            <w:r w:rsidRPr="00324DB7">
              <w:t>1</w:t>
            </w:r>
          </w:p>
        </w:tc>
        <w:tc>
          <w:tcPr>
            <w:tcW w:w="655" w:type="pct"/>
            <w:shd w:val="clear" w:color="auto" w:fill="auto"/>
            <w:tcMar>
              <w:top w:w="0" w:type="dxa"/>
              <w:left w:w="28" w:type="dxa"/>
              <w:bottom w:w="0" w:type="dxa"/>
              <w:right w:w="108" w:type="dxa"/>
            </w:tcMar>
          </w:tcPr>
          <w:p w14:paraId="3FC71D67" w14:textId="6A8FD449" w:rsidR="00A7555F" w:rsidRPr="00324DB7" w:rsidRDefault="00A7555F" w:rsidP="00A7555F">
            <w:pPr>
              <w:pStyle w:val="TAL"/>
              <w:keepNext w:val="0"/>
              <w:keepLines w:val="0"/>
            </w:pPr>
            <w:r w:rsidRPr="00324DB7">
              <w:rPr>
                <w:rFonts w:cs="Arial"/>
                <w:szCs w:val="18"/>
              </w:rPr>
              <w:t>LinkType</w:t>
            </w:r>
          </w:p>
        </w:tc>
        <w:tc>
          <w:tcPr>
            <w:tcW w:w="2396" w:type="pct"/>
            <w:shd w:val="clear" w:color="auto" w:fill="auto"/>
            <w:tcMar>
              <w:top w:w="0" w:type="dxa"/>
              <w:left w:w="28" w:type="dxa"/>
              <w:bottom w:w="0" w:type="dxa"/>
              <w:right w:w="108" w:type="dxa"/>
            </w:tcMar>
          </w:tcPr>
          <w:p w14:paraId="54BFD926" w14:textId="2ACFE297" w:rsidR="00A7555F" w:rsidRPr="00324DB7" w:rsidRDefault="00A7555F" w:rsidP="00A7555F">
            <w:pPr>
              <w:pStyle w:val="TAL"/>
              <w:keepNext w:val="0"/>
              <w:keepLines w:val="0"/>
            </w:pPr>
            <w:r w:rsidRPr="00324DB7">
              <w:t>A link to the related subscription.</w:t>
            </w:r>
          </w:p>
        </w:tc>
      </w:tr>
    </w:tbl>
    <w:p w14:paraId="76340CA5" w14:textId="77777777" w:rsidR="005654CB" w:rsidRPr="00324DB7" w:rsidRDefault="005654CB" w:rsidP="005654CB"/>
    <w:p w14:paraId="45D5FDCB" w14:textId="77777777" w:rsidR="005654CB" w:rsidRPr="00324DB7" w:rsidRDefault="00157FA9" w:rsidP="005654CB">
      <w:pPr>
        <w:pStyle w:val="Heading3"/>
      </w:pPr>
      <w:bookmarkStart w:id="166" w:name="_Toc95469320"/>
      <w:bookmarkStart w:id="167" w:name="_Toc95817006"/>
      <w:r w:rsidRPr="00324DB7">
        <w:t>6</w:t>
      </w:r>
      <w:r w:rsidR="005654CB" w:rsidRPr="00324DB7">
        <w:t>.4.9</w:t>
      </w:r>
      <w:r w:rsidR="005654CB" w:rsidRPr="00324DB7">
        <w:tab/>
        <w:t>Type: ExpiryNotification</w:t>
      </w:r>
      <w:bookmarkEnd w:id="166"/>
      <w:bookmarkEnd w:id="167"/>
    </w:p>
    <w:p w14:paraId="3D76254B" w14:textId="77777777" w:rsidR="005654CB" w:rsidRPr="00324DB7" w:rsidRDefault="005654CB" w:rsidP="005654CB">
      <w:r w:rsidRPr="00324DB7">
        <w:t xml:space="preserve">This type represents a notification from </w:t>
      </w:r>
      <w:r w:rsidRPr="009364B4">
        <w:t>RNIS</w:t>
      </w:r>
      <w:r w:rsidRPr="00324DB7">
        <w:t xml:space="preserve"> with regards to expiry of the existing subscription.</w:t>
      </w:r>
    </w:p>
    <w:p w14:paraId="78819233" w14:textId="77777777" w:rsidR="005654CB" w:rsidRPr="00324DB7" w:rsidRDefault="005654CB" w:rsidP="00637F65">
      <w:r w:rsidRPr="00324DB7">
        <w:t>The Notification is sent by the Radio Network Information Service to send information about expiry of a subscription.</w:t>
      </w:r>
    </w:p>
    <w:p w14:paraId="1DD29435" w14:textId="77777777" w:rsidR="005654CB" w:rsidRPr="00324DB7" w:rsidRDefault="005654CB" w:rsidP="005654CB">
      <w:pPr>
        <w:pStyle w:val="TH"/>
      </w:pPr>
      <w:r w:rsidRPr="00324DB7">
        <w:lastRenderedPageBreak/>
        <w:t xml:space="preserve">Table </w:t>
      </w:r>
      <w:r w:rsidR="00157FA9" w:rsidRPr="00324DB7">
        <w:t>6</w:t>
      </w:r>
      <w:r w:rsidRPr="00324DB7">
        <w:t>.4.9-1</w:t>
      </w:r>
      <w:r w:rsidR="0062468C" w:rsidRPr="00324DB7">
        <w:t>:</w:t>
      </w:r>
      <w:r w:rsidRPr="00324DB7">
        <w:t xml:space="preserve"> </w:t>
      </w:r>
      <w:r w:rsidR="00083135" w:rsidRPr="00324DB7">
        <w:t xml:space="preserve">Attributes </w:t>
      </w:r>
      <w:r w:rsidRPr="00324DB7">
        <w:t>of the ExpiryNotification</w:t>
      </w:r>
    </w:p>
    <w:tbl>
      <w:tblPr>
        <w:tblW w:w="51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24"/>
        <w:gridCol w:w="2019"/>
        <w:gridCol w:w="1291"/>
        <w:gridCol w:w="4724"/>
      </w:tblGrid>
      <w:tr w:rsidR="005654CB" w:rsidRPr="00324DB7" w14:paraId="590B5E9D" w14:textId="77777777" w:rsidTr="006C6A38">
        <w:trPr>
          <w:jc w:val="center"/>
        </w:trPr>
        <w:tc>
          <w:tcPr>
            <w:tcW w:w="925" w:type="pct"/>
            <w:shd w:val="clear" w:color="auto" w:fill="C0C0C0"/>
            <w:tcMar>
              <w:top w:w="0" w:type="dxa"/>
              <w:left w:w="28" w:type="dxa"/>
              <w:bottom w:w="0" w:type="dxa"/>
              <w:right w:w="108" w:type="dxa"/>
            </w:tcMar>
          </w:tcPr>
          <w:p w14:paraId="328C7B76" w14:textId="77777777" w:rsidR="005654CB" w:rsidRPr="00324DB7" w:rsidRDefault="00083135"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52693F46" w14:textId="77777777" w:rsidR="005654CB" w:rsidRPr="00324DB7" w:rsidRDefault="00596787" w:rsidP="00CD7E50">
            <w:pPr>
              <w:pStyle w:val="TAH"/>
            </w:pPr>
            <w:r w:rsidRPr="00324DB7">
              <w:t>Data t</w:t>
            </w:r>
            <w:r w:rsidR="005654CB" w:rsidRPr="00324DB7">
              <w:t>ype</w:t>
            </w:r>
          </w:p>
        </w:tc>
        <w:tc>
          <w:tcPr>
            <w:tcW w:w="655" w:type="pct"/>
            <w:shd w:val="clear" w:color="auto" w:fill="C0C0C0"/>
            <w:tcMar>
              <w:top w:w="0" w:type="dxa"/>
              <w:left w:w="28" w:type="dxa"/>
              <w:bottom w:w="0" w:type="dxa"/>
              <w:right w:w="108" w:type="dxa"/>
            </w:tcMar>
          </w:tcPr>
          <w:p w14:paraId="2AAD3F5E" w14:textId="77777777" w:rsidR="005654CB" w:rsidRPr="00324DB7" w:rsidRDefault="005654CB" w:rsidP="00CD7E50">
            <w:pPr>
              <w:pStyle w:val="TAH"/>
            </w:pPr>
            <w:r w:rsidRPr="00324DB7">
              <w:t>Cardinality</w:t>
            </w:r>
          </w:p>
        </w:tc>
        <w:tc>
          <w:tcPr>
            <w:tcW w:w="2396" w:type="pct"/>
            <w:shd w:val="clear" w:color="auto" w:fill="C0C0C0"/>
            <w:tcMar>
              <w:top w:w="0" w:type="dxa"/>
              <w:left w:w="28" w:type="dxa"/>
              <w:bottom w:w="0" w:type="dxa"/>
              <w:right w:w="108" w:type="dxa"/>
            </w:tcMar>
          </w:tcPr>
          <w:p w14:paraId="5364B1F1" w14:textId="77777777" w:rsidR="005654CB" w:rsidRPr="00324DB7" w:rsidRDefault="005654CB" w:rsidP="00CD7E50">
            <w:pPr>
              <w:pStyle w:val="TAH"/>
            </w:pPr>
            <w:r w:rsidRPr="00324DB7">
              <w:t>Description</w:t>
            </w:r>
          </w:p>
        </w:tc>
      </w:tr>
      <w:tr w:rsidR="009B3F6D" w:rsidRPr="00324DB7" w14:paraId="41E81BAA" w14:textId="77777777" w:rsidTr="006C6A38">
        <w:trPr>
          <w:jc w:val="center"/>
        </w:trPr>
        <w:tc>
          <w:tcPr>
            <w:tcW w:w="925" w:type="pct"/>
            <w:tcMar>
              <w:top w:w="0" w:type="dxa"/>
              <w:left w:w="28" w:type="dxa"/>
              <w:bottom w:w="0" w:type="dxa"/>
              <w:right w:w="108" w:type="dxa"/>
            </w:tcMar>
          </w:tcPr>
          <w:p w14:paraId="7085915B" w14:textId="50C1C63A" w:rsidR="009B3F6D" w:rsidRPr="00324DB7" w:rsidRDefault="009B3F6D" w:rsidP="009B3F6D">
            <w:pPr>
              <w:pStyle w:val="TAL"/>
            </w:pPr>
            <w:r w:rsidRPr="00324DB7">
              <w:rPr>
                <w:rFonts w:cs="Arial"/>
                <w:szCs w:val="18"/>
              </w:rPr>
              <w:t>notificationType</w:t>
            </w:r>
          </w:p>
        </w:tc>
        <w:tc>
          <w:tcPr>
            <w:tcW w:w="1024" w:type="pct"/>
            <w:tcMar>
              <w:top w:w="0" w:type="dxa"/>
              <w:left w:w="28" w:type="dxa"/>
              <w:bottom w:w="0" w:type="dxa"/>
              <w:right w:w="108" w:type="dxa"/>
            </w:tcMar>
          </w:tcPr>
          <w:p w14:paraId="4F26318A" w14:textId="34DE77C9" w:rsidR="009B3F6D" w:rsidRPr="00324DB7" w:rsidRDefault="009B3F6D" w:rsidP="009B3F6D">
            <w:pPr>
              <w:pStyle w:val="TAL"/>
            </w:pPr>
            <w:r w:rsidRPr="00324DB7">
              <w:t>String</w:t>
            </w:r>
          </w:p>
        </w:tc>
        <w:tc>
          <w:tcPr>
            <w:tcW w:w="655" w:type="pct"/>
            <w:tcMar>
              <w:top w:w="0" w:type="dxa"/>
              <w:left w:w="28" w:type="dxa"/>
              <w:bottom w:w="0" w:type="dxa"/>
              <w:right w:w="108" w:type="dxa"/>
            </w:tcMar>
          </w:tcPr>
          <w:p w14:paraId="0747611D" w14:textId="55A63641" w:rsidR="009B3F6D" w:rsidRPr="00324DB7" w:rsidRDefault="009B3F6D" w:rsidP="009B3F6D">
            <w:pPr>
              <w:pStyle w:val="TAL"/>
            </w:pPr>
            <w:r w:rsidRPr="00324DB7">
              <w:t>1</w:t>
            </w:r>
          </w:p>
        </w:tc>
        <w:tc>
          <w:tcPr>
            <w:tcW w:w="2396" w:type="pct"/>
            <w:tcMar>
              <w:top w:w="0" w:type="dxa"/>
              <w:left w:w="28" w:type="dxa"/>
              <w:bottom w:w="0" w:type="dxa"/>
              <w:right w:w="108" w:type="dxa"/>
            </w:tcMar>
          </w:tcPr>
          <w:p w14:paraId="5865512D" w14:textId="3125EE7D" w:rsidR="009B3F6D" w:rsidRPr="00324DB7" w:rsidRDefault="009B3F6D" w:rsidP="009B3F6D">
            <w:pPr>
              <w:pStyle w:val="TAL"/>
            </w:pPr>
            <w:r w:rsidRPr="00324DB7">
              <w:t xml:space="preserve">Shall be set to </w:t>
            </w:r>
            <w:r w:rsidR="00B66439">
              <w:t>"</w:t>
            </w:r>
            <w:r w:rsidRPr="00324DB7">
              <w:t>ExpiryNotification</w:t>
            </w:r>
            <w:r w:rsidR="00B66439">
              <w:t>"</w:t>
            </w:r>
          </w:p>
        </w:tc>
      </w:tr>
      <w:tr w:rsidR="005654CB" w:rsidRPr="00324DB7" w14:paraId="6ECB2EE9" w14:textId="77777777" w:rsidTr="006C6A38">
        <w:trPr>
          <w:jc w:val="center"/>
        </w:trPr>
        <w:tc>
          <w:tcPr>
            <w:tcW w:w="925" w:type="pct"/>
            <w:tcMar>
              <w:top w:w="0" w:type="dxa"/>
              <w:left w:w="28" w:type="dxa"/>
              <w:bottom w:w="0" w:type="dxa"/>
              <w:right w:w="108" w:type="dxa"/>
            </w:tcMar>
          </w:tcPr>
          <w:p w14:paraId="243994BD" w14:textId="77777777" w:rsidR="005654CB" w:rsidRPr="00324DB7" w:rsidRDefault="005654CB" w:rsidP="00CD7E50">
            <w:pPr>
              <w:pStyle w:val="TAL"/>
            </w:pPr>
            <w:r w:rsidRPr="00324DB7">
              <w:t>timeStamp</w:t>
            </w:r>
          </w:p>
        </w:tc>
        <w:tc>
          <w:tcPr>
            <w:tcW w:w="1024" w:type="pct"/>
            <w:tcMar>
              <w:top w:w="0" w:type="dxa"/>
              <w:left w:w="28" w:type="dxa"/>
              <w:bottom w:w="0" w:type="dxa"/>
              <w:right w:w="108" w:type="dxa"/>
            </w:tcMar>
          </w:tcPr>
          <w:p w14:paraId="500BD91F" w14:textId="77777777" w:rsidR="005654CB" w:rsidRPr="00324DB7" w:rsidRDefault="005654CB" w:rsidP="00CD7E50">
            <w:pPr>
              <w:pStyle w:val="TAL"/>
            </w:pPr>
            <w:r w:rsidRPr="00324DB7">
              <w:t>TimeStamp</w:t>
            </w:r>
          </w:p>
        </w:tc>
        <w:tc>
          <w:tcPr>
            <w:tcW w:w="655" w:type="pct"/>
            <w:tcMar>
              <w:top w:w="0" w:type="dxa"/>
              <w:left w:w="28" w:type="dxa"/>
              <w:bottom w:w="0" w:type="dxa"/>
              <w:right w:w="108" w:type="dxa"/>
            </w:tcMar>
          </w:tcPr>
          <w:p w14:paraId="71955885" w14:textId="77777777" w:rsidR="005654CB" w:rsidRPr="00324DB7" w:rsidRDefault="005654CB" w:rsidP="00CD7E50">
            <w:pPr>
              <w:pStyle w:val="TAL"/>
            </w:pPr>
            <w:r w:rsidRPr="00324DB7">
              <w:t>0</w:t>
            </w:r>
            <w:r w:rsidR="00F95DF8" w:rsidRPr="00324DB7">
              <w:t>..</w:t>
            </w:r>
            <w:r w:rsidRPr="00324DB7">
              <w:t>1</w:t>
            </w:r>
          </w:p>
        </w:tc>
        <w:tc>
          <w:tcPr>
            <w:tcW w:w="2396" w:type="pct"/>
            <w:tcMar>
              <w:top w:w="0" w:type="dxa"/>
              <w:left w:w="28" w:type="dxa"/>
              <w:bottom w:w="0" w:type="dxa"/>
              <w:right w:w="108" w:type="dxa"/>
            </w:tcMar>
          </w:tcPr>
          <w:p w14:paraId="0971D37E" w14:textId="04B3083E" w:rsidR="005654CB" w:rsidRPr="00324DB7" w:rsidRDefault="005654CB" w:rsidP="004C0D32">
            <w:pPr>
              <w:pStyle w:val="TAL"/>
            </w:pPr>
            <w:r w:rsidRPr="00324DB7">
              <w:t>Time stamp</w:t>
            </w:r>
            <w:r w:rsidR="009B3F6D" w:rsidRPr="00324DB7">
              <w:t xml:space="preserve"> of the notification</w:t>
            </w:r>
            <w:r w:rsidR="004C0D32" w:rsidRPr="00324DB7">
              <w:t>.</w:t>
            </w:r>
          </w:p>
        </w:tc>
      </w:tr>
      <w:tr w:rsidR="00596787" w:rsidRPr="00324DB7" w14:paraId="0C2736E9" w14:textId="77777777" w:rsidTr="006C6A38">
        <w:trPr>
          <w:jc w:val="center"/>
        </w:trPr>
        <w:tc>
          <w:tcPr>
            <w:tcW w:w="925" w:type="pct"/>
            <w:tcMar>
              <w:top w:w="0" w:type="dxa"/>
              <w:left w:w="28" w:type="dxa"/>
              <w:bottom w:w="0" w:type="dxa"/>
              <w:right w:w="108" w:type="dxa"/>
            </w:tcMar>
          </w:tcPr>
          <w:p w14:paraId="03D38BF2" w14:textId="77777777" w:rsidR="00596787" w:rsidRPr="00324DB7" w:rsidRDefault="00596787" w:rsidP="00596787">
            <w:pPr>
              <w:pStyle w:val="TAL"/>
            </w:pPr>
            <w:r w:rsidRPr="00324DB7">
              <w:rPr>
                <w:rFonts w:cs="Arial"/>
                <w:szCs w:val="18"/>
              </w:rPr>
              <w:t>_links</w:t>
            </w:r>
          </w:p>
        </w:tc>
        <w:tc>
          <w:tcPr>
            <w:tcW w:w="1024" w:type="pct"/>
            <w:tcMar>
              <w:top w:w="0" w:type="dxa"/>
              <w:left w:w="28" w:type="dxa"/>
              <w:bottom w:w="0" w:type="dxa"/>
              <w:right w:w="108" w:type="dxa"/>
            </w:tcMar>
          </w:tcPr>
          <w:p w14:paraId="65AC7A95" w14:textId="77777777" w:rsidR="00596787" w:rsidRPr="00324DB7" w:rsidRDefault="00596787" w:rsidP="00596787">
            <w:pPr>
              <w:pStyle w:val="TAL"/>
            </w:pPr>
            <w:r w:rsidRPr="00324DB7">
              <w:rPr>
                <w:rFonts w:cs="Arial"/>
                <w:szCs w:val="18"/>
              </w:rPr>
              <w:t>Structure (inlined)</w:t>
            </w:r>
          </w:p>
        </w:tc>
        <w:tc>
          <w:tcPr>
            <w:tcW w:w="655" w:type="pct"/>
            <w:tcMar>
              <w:top w:w="0" w:type="dxa"/>
              <w:left w:w="28" w:type="dxa"/>
              <w:bottom w:w="0" w:type="dxa"/>
              <w:right w:w="108" w:type="dxa"/>
            </w:tcMar>
          </w:tcPr>
          <w:p w14:paraId="24E7A4C2" w14:textId="77777777" w:rsidR="00596787" w:rsidRPr="00324DB7" w:rsidRDefault="00596787" w:rsidP="00596787">
            <w:pPr>
              <w:pStyle w:val="TAL"/>
            </w:pPr>
            <w:r w:rsidRPr="00324DB7">
              <w:t>1</w:t>
            </w:r>
          </w:p>
        </w:tc>
        <w:tc>
          <w:tcPr>
            <w:tcW w:w="2396" w:type="pct"/>
            <w:tcMar>
              <w:top w:w="0" w:type="dxa"/>
              <w:left w:w="28" w:type="dxa"/>
              <w:bottom w:w="0" w:type="dxa"/>
              <w:right w:w="108" w:type="dxa"/>
            </w:tcMar>
          </w:tcPr>
          <w:p w14:paraId="65A87F44" w14:textId="77777777" w:rsidR="00596787" w:rsidRPr="00324DB7" w:rsidRDefault="00596787" w:rsidP="00596787">
            <w:pPr>
              <w:pStyle w:val="TAL"/>
            </w:pPr>
            <w:r w:rsidRPr="00324DB7">
              <w:t>List of hyperlinks related to the resource.</w:t>
            </w:r>
          </w:p>
        </w:tc>
      </w:tr>
      <w:tr w:rsidR="00596787" w:rsidRPr="00324DB7" w14:paraId="7C7BDDFD" w14:textId="77777777" w:rsidTr="006C6A38">
        <w:trPr>
          <w:jc w:val="center"/>
        </w:trPr>
        <w:tc>
          <w:tcPr>
            <w:tcW w:w="925" w:type="pct"/>
            <w:tcMar>
              <w:top w:w="0" w:type="dxa"/>
              <w:left w:w="28" w:type="dxa"/>
              <w:bottom w:w="0" w:type="dxa"/>
              <w:right w:w="108" w:type="dxa"/>
            </w:tcMar>
          </w:tcPr>
          <w:p w14:paraId="57724F00" w14:textId="341CDFDD" w:rsidR="00596787" w:rsidRPr="00324DB7" w:rsidRDefault="00596787" w:rsidP="00596787">
            <w:pPr>
              <w:pStyle w:val="TAL"/>
            </w:pPr>
            <w:r w:rsidRPr="00324DB7">
              <w:t>&gt;</w:t>
            </w:r>
            <w:r w:rsidR="009B3F6D" w:rsidRPr="00324DB7">
              <w:t>subscription</w:t>
            </w:r>
          </w:p>
        </w:tc>
        <w:tc>
          <w:tcPr>
            <w:tcW w:w="1024" w:type="pct"/>
            <w:tcMar>
              <w:top w:w="0" w:type="dxa"/>
              <w:left w:w="28" w:type="dxa"/>
              <w:bottom w:w="0" w:type="dxa"/>
              <w:right w:w="108" w:type="dxa"/>
            </w:tcMar>
          </w:tcPr>
          <w:p w14:paraId="574DA258" w14:textId="52C4FC3F" w:rsidR="00596787" w:rsidRPr="00324DB7" w:rsidRDefault="009B3F6D" w:rsidP="00596787">
            <w:pPr>
              <w:pStyle w:val="TAL"/>
            </w:pPr>
            <w:r w:rsidRPr="00324DB7">
              <w:t>LinkType</w:t>
            </w:r>
          </w:p>
        </w:tc>
        <w:tc>
          <w:tcPr>
            <w:tcW w:w="655" w:type="pct"/>
            <w:tcMar>
              <w:top w:w="0" w:type="dxa"/>
              <w:left w:w="28" w:type="dxa"/>
              <w:bottom w:w="0" w:type="dxa"/>
              <w:right w:w="108" w:type="dxa"/>
            </w:tcMar>
          </w:tcPr>
          <w:p w14:paraId="5859E0A9" w14:textId="77777777" w:rsidR="00596787" w:rsidRPr="00324DB7" w:rsidRDefault="00596787" w:rsidP="00596787">
            <w:pPr>
              <w:pStyle w:val="TAL"/>
            </w:pPr>
            <w:r w:rsidRPr="00324DB7">
              <w:t>1</w:t>
            </w:r>
          </w:p>
        </w:tc>
        <w:tc>
          <w:tcPr>
            <w:tcW w:w="2396" w:type="pct"/>
            <w:tcMar>
              <w:top w:w="0" w:type="dxa"/>
              <w:left w:w="28" w:type="dxa"/>
              <w:bottom w:w="0" w:type="dxa"/>
              <w:right w:w="108" w:type="dxa"/>
            </w:tcMar>
          </w:tcPr>
          <w:p w14:paraId="0B0C934E" w14:textId="156C52F1" w:rsidR="00596787" w:rsidRPr="00324DB7" w:rsidRDefault="009B3F6D" w:rsidP="00596787">
            <w:pPr>
              <w:pStyle w:val="TAL"/>
            </w:pPr>
            <w:r w:rsidRPr="009364B4">
              <w:rPr>
                <w:rFonts w:cs="Arial"/>
                <w:szCs w:val="18"/>
              </w:rPr>
              <w:t>URI</w:t>
            </w:r>
            <w:r w:rsidRPr="00324DB7">
              <w:rPr>
                <w:rFonts w:cs="Arial"/>
                <w:szCs w:val="18"/>
              </w:rPr>
              <w:t xml:space="preserve"> identifying the subscription which has expired.</w:t>
            </w:r>
          </w:p>
        </w:tc>
      </w:tr>
      <w:tr w:rsidR="00596787" w:rsidRPr="00324DB7" w14:paraId="1B230006" w14:textId="77777777" w:rsidTr="006C6A38">
        <w:trPr>
          <w:jc w:val="center"/>
        </w:trPr>
        <w:tc>
          <w:tcPr>
            <w:tcW w:w="925" w:type="pct"/>
            <w:tcMar>
              <w:top w:w="0" w:type="dxa"/>
              <w:left w:w="28" w:type="dxa"/>
              <w:bottom w:w="0" w:type="dxa"/>
              <w:right w:w="108" w:type="dxa"/>
            </w:tcMar>
          </w:tcPr>
          <w:p w14:paraId="37003E21" w14:textId="77777777" w:rsidR="00596787" w:rsidRPr="00324DB7" w:rsidRDefault="00596787" w:rsidP="00596787">
            <w:pPr>
              <w:pStyle w:val="TAL"/>
            </w:pPr>
            <w:r w:rsidRPr="00324DB7">
              <w:rPr>
                <w:rFonts w:cs="Arial"/>
                <w:lang w:eastAsia="zh-CN"/>
              </w:rPr>
              <w:t>expiryDeadline</w:t>
            </w:r>
          </w:p>
        </w:tc>
        <w:tc>
          <w:tcPr>
            <w:tcW w:w="1024" w:type="pct"/>
            <w:tcMar>
              <w:top w:w="0" w:type="dxa"/>
              <w:left w:w="28" w:type="dxa"/>
              <w:bottom w:w="0" w:type="dxa"/>
              <w:right w:w="108" w:type="dxa"/>
            </w:tcMar>
          </w:tcPr>
          <w:p w14:paraId="1F5C3E59" w14:textId="77777777" w:rsidR="00596787" w:rsidRPr="00324DB7" w:rsidRDefault="00596787" w:rsidP="00596787">
            <w:pPr>
              <w:pStyle w:val="TAL"/>
            </w:pPr>
            <w:r w:rsidRPr="00324DB7">
              <w:rPr>
                <w:lang w:eastAsia="zh-CN"/>
              </w:rPr>
              <w:t>TimeStamp</w:t>
            </w:r>
          </w:p>
        </w:tc>
        <w:tc>
          <w:tcPr>
            <w:tcW w:w="655" w:type="pct"/>
            <w:tcMar>
              <w:top w:w="0" w:type="dxa"/>
              <w:left w:w="28" w:type="dxa"/>
              <w:bottom w:w="0" w:type="dxa"/>
              <w:right w:w="108" w:type="dxa"/>
            </w:tcMar>
          </w:tcPr>
          <w:p w14:paraId="30D0A550" w14:textId="77777777" w:rsidR="00596787" w:rsidRPr="00324DB7" w:rsidRDefault="00596787" w:rsidP="00596787">
            <w:pPr>
              <w:pStyle w:val="TAL"/>
            </w:pPr>
            <w:r w:rsidRPr="00324DB7">
              <w:rPr>
                <w:lang w:eastAsia="zh-CN"/>
              </w:rPr>
              <w:t>1</w:t>
            </w:r>
          </w:p>
        </w:tc>
        <w:tc>
          <w:tcPr>
            <w:tcW w:w="2396" w:type="pct"/>
            <w:tcMar>
              <w:top w:w="0" w:type="dxa"/>
              <w:left w:w="28" w:type="dxa"/>
              <w:bottom w:w="0" w:type="dxa"/>
              <w:right w:w="108" w:type="dxa"/>
            </w:tcMar>
          </w:tcPr>
          <w:p w14:paraId="4F62C4C1" w14:textId="3450FB51" w:rsidR="00596787" w:rsidRPr="00324DB7" w:rsidRDefault="00596787" w:rsidP="00596787">
            <w:pPr>
              <w:pStyle w:val="TAL"/>
            </w:pPr>
            <w:r w:rsidRPr="00324DB7">
              <w:rPr>
                <w:lang w:eastAsia="zh-CN"/>
              </w:rPr>
              <w:t>Time stamp</w:t>
            </w:r>
            <w:r w:rsidR="009B3F6D" w:rsidRPr="00324DB7">
              <w:rPr>
                <w:lang w:eastAsia="zh-CN"/>
              </w:rPr>
              <w:t xml:space="preserve"> of the notification expiry</w:t>
            </w:r>
            <w:r w:rsidRPr="00324DB7">
              <w:rPr>
                <w:lang w:eastAsia="zh-CN"/>
              </w:rPr>
              <w:t>.</w:t>
            </w:r>
          </w:p>
        </w:tc>
      </w:tr>
    </w:tbl>
    <w:p w14:paraId="28C4ACD7" w14:textId="77777777" w:rsidR="005654CB" w:rsidRPr="00324DB7" w:rsidRDefault="005654CB" w:rsidP="005654CB"/>
    <w:p w14:paraId="1C277299" w14:textId="77777777" w:rsidR="005654CB" w:rsidRPr="00324DB7" w:rsidRDefault="00157FA9" w:rsidP="005654CB">
      <w:pPr>
        <w:pStyle w:val="Heading3"/>
      </w:pPr>
      <w:bookmarkStart w:id="168" w:name="_Toc95469321"/>
      <w:bookmarkStart w:id="169" w:name="_Toc95817007"/>
      <w:r w:rsidRPr="00324DB7">
        <w:t>6</w:t>
      </w:r>
      <w:r w:rsidR="005654CB" w:rsidRPr="00324DB7">
        <w:t>.4.</w:t>
      </w:r>
      <w:r w:rsidR="005654CB" w:rsidRPr="00324DB7">
        <w:rPr>
          <w:lang w:eastAsia="zh-CN"/>
        </w:rPr>
        <w:t>10</w:t>
      </w:r>
      <w:r w:rsidR="005654CB" w:rsidRPr="00324DB7">
        <w:tab/>
        <w:t>Type:</w:t>
      </w:r>
      <w:r w:rsidR="005654CB" w:rsidRPr="00324DB7">
        <w:rPr>
          <w:lang w:eastAsia="zh-CN"/>
        </w:rPr>
        <w:t xml:space="preserve"> S1Bearer</w:t>
      </w:r>
      <w:r w:rsidR="005654CB" w:rsidRPr="00324DB7">
        <w:t>Notification</w:t>
      </w:r>
      <w:bookmarkEnd w:id="168"/>
      <w:bookmarkEnd w:id="169"/>
    </w:p>
    <w:p w14:paraId="30641DCB" w14:textId="77777777" w:rsidR="005654CB" w:rsidRPr="00324DB7" w:rsidRDefault="005654CB" w:rsidP="00157FA9">
      <w:r w:rsidRPr="00324DB7">
        <w:t xml:space="preserve">This type represents a notification from </w:t>
      </w:r>
      <w:r w:rsidRPr="009364B4">
        <w:t>RNIS</w:t>
      </w:r>
      <w:r w:rsidRPr="00324DB7">
        <w:t xml:space="preserve">. The </w:t>
      </w:r>
      <w:r w:rsidRPr="00324DB7">
        <w:rPr>
          <w:lang w:eastAsia="zh-CN"/>
        </w:rPr>
        <w:t>n</w:t>
      </w:r>
      <w:r w:rsidRPr="00324DB7">
        <w:t>otification is sent by the Radio Network Information Service to inform about the</w:t>
      </w:r>
      <w:r w:rsidRPr="00324DB7">
        <w:rPr>
          <w:lang w:eastAsia="zh-CN"/>
        </w:rPr>
        <w:t xml:space="preserve"> S1 bearer information of specific UEs. </w:t>
      </w:r>
    </w:p>
    <w:p w14:paraId="0BD7AFCB" w14:textId="77777777" w:rsidR="005654CB" w:rsidRPr="00324DB7" w:rsidRDefault="005654CB" w:rsidP="005654CB">
      <w:r w:rsidRPr="00324DB7">
        <w:t xml:space="preserve">The </w:t>
      </w:r>
      <w:r w:rsidR="00083135" w:rsidRPr="00324DB7">
        <w:t xml:space="preserve">attributes </w:t>
      </w:r>
      <w:r w:rsidRPr="00324DB7">
        <w:t xml:space="preserve">of the </w:t>
      </w:r>
      <w:r w:rsidRPr="00324DB7">
        <w:rPr>
          <w:lang w:eastAsia="zh-CN"/>
        </w:rPr>
        <w:t>S1Bearer</w:t>
      </w:r>
      <w:r w:rsidRPr="00324DB7">
        <w:t xml:space="preserve">Notification shall follow the indications provided in table </w:t>
      </w:r>
      <w:r w:rsidR="00157FA9" w:rsidRPr="00324DB7">
        <w:t>6</w:t>
      </w:r>
      <w:r w:rsidRPr="00324DB7">
        <w:t>.4.</w:t>
      </w:r>
      <w:r w:rsidRPr="00324DB7">
        <w:rPr>
          <w:lang w:eastAsia="zh-CN"/>
        </w:rPr>
        <w:t>10</w:t>
      </w:r>
      <w:r w:rsidRPr="00324DB7">
        <w:t>-1.</w:t>
      </w:r>
    </w:p>
    <w:p w14:paraId="6C7FB751" w14:textId="77777777" w:rsidR="005654CB" w:rsidRPr="00324DB7" w:rsidRDefault="005654CB" w:rsidP="005654CB">
      <w:pPr>
        <w:pStyle w:val="TH"/>
      </w:pPr>
      <w:r w:rsidRPr="00324DB7">
        <w:t xml:space="preserve">Table </w:t>
      </w:r>
      <w:r w:rsidR="00157FA9" w:rsidRPr="00324DB7">
        <w:t>6</w:t>
      </w:r>
      <w:r w:rsidRPr="00324DB7">
        <w:t>.4.</w:t>
      </w:r>
      <w:r w:rsidRPr="00324DB7">
        <w:rPr>
          <w:lang w:eastAsia="zh-CN"/>
        </w:rPr>
        <w:t>10</w:t>
      </w:r>
      <w:r w:rsidRPr="00324DB7">
        <w:t xml:space="preserve">-1 </w:t>
      </w:r>
      <w:r w:rsidR="00083135" w:rsidRPr="00324DB7">
        <w:t xml:space="preserve">Attributes </w:t>
      </w:r>
      <w:r w:rsidRPr="00324DB7">
        <w:t xml:space="preserve">of the </w:t>
      </w:r>
      <w:r w:rsidRPr="00324DB7">
        <w:rPr>
          <w:lang w:eastAsia="zh-CN"/>
        </w:rPr>
        <w:t>S1Bearer</w:t>
      </w:r>
      <w:r w:rsidRPr="00324DB7">
        <w:t>Notification</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24"/>
        <w:gridCol w:w="2019"/>
        <w:gridCol w:w="1291"/>
        <w:gridCol w:w="4724"/>
      </w:tblGrid>
      <w:tr w:rsidR="005654CB" w:rsidRPr="00324DB7" w14:paraId="623C9FB5" w14:textId="77777777" w:rsidTr="006C6A38">
        <w:tc>
          <w:tcPr>
            <w:tcW w:w="925" w:type="pct"/>
            <w:shd w:val="clear" w:color="auto" w:fill="C0C0C0"/>
            <w:tcMar>
              <w:top w:w="0" w:type="dxa"/>
              <w:left w:w="28" w:type="dxa"/>
              <w:bottom w:w="0" w:type="dxa"/>
              <w:right w:w="108" w:type="dxa"/>
            </w:tcMar>
          </w:tcPr>
          <w:p w14:paraId="7AA87D95" w14:textId="77777777" w:rsidR="005654CB" w:rsidRPr="00324DB7" w:rsidRDefault="00083135"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tcPr>
          <w:p w14:paraId="2CE6B158" w14:textId="77777777" w:rsidR="005654CB" w:rsidRPr="00324DB7" w:rsidRDefault="00596787" w:rsidP="00CD7E50">
            <w:pPr>
              <w:pStyle w:val="TAH"/>
            </w:pPr>
            <w:r w:rsidRPr="00324DB7">
              <w:t>Data t</w:t>
            </w:r>
            <w:r w:rsidR="005654CB" w:rsidRPr="00324DB7">
              <w:t>ype</w:t>
            </w:r>
          </w:p>
        </w:tc>
        <w:tc>
          <w:tcPr>
            <w:tcW w:w="655" w:type="pct"/>
            <w:shd w:val="clear" w:color="auto" w:fill="C0C0C0"/>
            <w:tcMar>
              <w:top w:w="0" w:type="dxa"/>
              <w:left w:w="28" w:type="dxa"/>
              <w:bottom w:w="0" w:type="dxa"/>
              <w:right w:w="108" w:type="dxa"/>
            </w:tcMar>
          </w:tcPr>
          <w:p w14:paraId="292E4C52" w14:textId="77777777" w:rsidR="005654CB" w:rsidRPr="00324DB7" w:rsidRDefault="005654CB" w:rsidP="00CD7E50">
            <w:pPr>
              <w:pStyle w:val="TAH"/>
            </w:pPr>
            <w:r w:rsidRPr="00324DB7">
              <w:t>Cardinality</w:t>
            </w:r>
          </w:p>
        </w:tc>
        <w:tc>
          <w:tcPr>
            <w:tcW w:w="2396" w:type="pct"/>
            <w:shd w:val="clear" w:color="auto" w:fill="C0C0C0"/>
            <w:tcMar>
              <w:top w:w="0" w:type="dxa"/>
              <w:left w:w="28" w:type="dxa"/>
              <w:bottom w:w="0" w:type="dxa"/>
              <w:right w:w="108" w:type="dxa"/>
            </w:tcMar>
          </w:tcPr>
          <w:p w14:paraId="7032A6F9" w14:textId="77777777" w:rsidR="005654CB" w:rsidRPr="00324DB7" w:rsidRDefault="005654CB" w:rsidP="00CD7E50">
            <w:pPr>
              <w:pStyle w:val="TAH"/>
            </w:pPr>
            <w:r w:rsidRPr="00324DB7">
              <w:t>Description</w:t>
            </w:r>
          </w:p>
        </w:tc>
      </w:tr>
      <w:tr w:rsidR="00574F13" w:rsidRPr="00324DB7" w14:paraId="795DA55E" w14:textId="77777777" w:rsidTr="006C6A38">
        <w:tc>
          <w:tcPr>
            <w:tcW w:w="925" w:type="pct"/>
            <w:tcMar>
              <w:top w:w="0" w:type="dxa"/>
              <w:left w:w="28" w:type="dxa"/>
              <w:bottom w:w="0" w:type="dxa"/>
              <w:right w:w="108" w:type="dxa"/>
            </w:tcMar>
          </w:tcPr>
          <w:p w14:paraId="2A2B1E13" w14:textId="5E457DEA" w:rsidR="00574F13" w:rsidRPr="00324DB7" w:rsidRDefault="00574F13" w:rsidP="00574F13">
            <w:pPr>
              <w:pStyle w:val="TAL"/>
            </w:pPr>
            <w:r w:rsidRPr="00324DB7">
              <w:t>notificationType</w:t>
            </w:r>
          </w:p>
        </w:tc>
        <w:tc>
          <w:tcPr>
            <w:tcW w:w="1024" w:type="pct"/>
            <w:tcMar>
              <w:top w:w="0" w:type="dxa"/>
              <w:left w:w="28" w:type="dxa"/>
              <w:bottom w:w="0" w:type="dxa"/>
              <w:right w:w="108" w:type="dxa"/>
            </w:tcMar>
          </w:tcPr>
          <w:p w14:paraId="532D92BF" w14:textId="2AFC6AA0" w:rsidR="00574F13" w:rsidRPr="00324DB7" w:rsidRDefault="00574F13" w:rsidP="00574F13">
            <w:pPr>
              <w:pStyle w:val="TAL"/>
              <w:rPr>
                <w:lang w:eastAsia="zh-CN"/>
              </w:rPr>
            </w:pPr>
            <w:r w:rsidRPr="00324DB7">
              <w:rPr>
                <w:lang w:eastAsia="zh-CN"/>
              </w:rPr>
              <w:t>String</w:t>
            </w:r>
          </w:p>
        </w:tc>
        <w:tc>
          <w:tcPr>
            <w:tcW w:w="655" w:type="pct"/>
            <w:tcMar>
              <w:top w:w="0" w:type="dxa"/>
              <w:left w:w="28" w:type="dxa"/>
              <w:bottom w:w="0" w:type="dxa"/>
              <w:right w:w="108" w:type="dxa"/>
            </w:tcMar>
          </w:tcPr>
          <w:p w14:paraId="1663988C" w14:textId="30935631" w:rsidR="00574F13" w:rsidRPr="00324DB7" w:rsidRDefault="00574F13" w:rsidP="00574F13">
            <w:pPr>
              <w:pStyle w:val="TAL"/>
            </w:pPr>
            <w:r w:rsidRPr="00324DB7">
              <w:t>1</w:t>
            </w:r>
          </w:p>
        </w:tc>
        <w:tc>
          <w:tcPr>
            <w:tcW w:w="2396" w:type="pct"/>
            <w:tcMar>
              <w:top w:w="0" w:type="dxa"/>
              <w:left w:w="28" w:type="dxa"/>
              <w:bottom w:w="0" w:type="dxa"/>
              <w:right w:w="108" w:type="dxa"/>
            </w:tcMar>
          </w:tcPr>
          <w:p w14:paraId="05DFE4EA" w14:textId="01AD894A" w:rsidR="00574F13" w:rsidRPr="00324DB7" w:rsidRDefault="00574F13" w:rsidP="00574F13">
            <w:pPr>
              <w:pStyle w:val="TAL"/>
            </w:pPr>
            <w:r w:rsidRPr="00324DB7">
              <w:t xml:space="preserve">Shall be set to </w:t>
            </w:r>
            <w:r w:rsidR="00AD4375" w:rsidRPr="00324DB7">
              <w:t>"</w:t>
            </w:r>
            <w:r w:rsidRPr="00324DB7">
              <w:t>S1BearerNotification</w:t>
            </w:r>
            <w:r w:rsidR="00AD4375" w:rsidRPr="00324DB7">
              <w:t>"</w:t>
            </w:r>
            <w:r w:rsidRPr="00324DB7">
              <w:t>.</w:t>
            </w:r>
          </w:p>
        </w:tc>
      </w:tr>
      <w:tr w:rsidR="005654CB" w:rsidRPr="00324DB7" w14:paraId="10185378" w14:textId="77777777" w:rsidTr="006C6A38">
        <w:tc>
          <w:tcPr>
            <w:tcW w:w="925" w:type="pct"/>
            <w:tcMar>
              <w:top w:w="0" w:type="dxa"/>
              <w:left w:w="28" w:type="dxa"/>
              <w:bottom w:w="0" w:type="dxa"/>
              <w:right w:w="108" w:type="dxa"/>
            </w:tcMar>
          </w:tcPr>
          <w:p w14:paraId="4AC7C955" w14:textId="77777777" w:rsidR="005654CB" w:rsidRPr="00324DB7" w:rsidRDefault="005654CB" w:rsidP="00CD7E50">
            <w:pPr>
              <w:pStyle w:val="TAL"/>
              <w:rPr>
                <w:color w:val="0070C0"/>
                <w:szCs w:val="18"/>
              </w:rPr>
            </w:pPr>
            <w:r w:rsidRPr="00324DB7">
              <w:t>timeStamp</w:t>
            </w:r>
          </w:p>
        </w:tc>
        <w:tc>
          <w:tcPr>
            <w:tcW w:w="1024" w:type="pct"/>
            <w:tcMar>
              <w:top w:w="0" w:type="dxa"/>
              <w:left w:w="28" w:type="dxa"/>
              <w:bottom w:w="0" w:type="dxa"/>
              <w:right w:w="108" w:type="dxa"/>
            </w:tcMar>
          </w:tcPr>
          <w:p w14:paraId="6D838EE7" w14:textId="77777777" w:rsidR="005654CB" w:rsidRPr="00324DB7" w:rsidRDefault="005654CB" w:rsidP="00CD7E50">
            <w:pPr>
              <w:pStyle w:val="TAL"/>
              <w:rPr>
                <w:lang w:eastAsia="zh-CN"/>
              </w:rPr>
            </w:pPr>
            <w:r w:rsidRPr="00324DB7">
              <w:rPr>
                <w:lang w:eastAsia="zh-CN"/>
              </w:rPr>
              <w:t>TimeStamp</w:t>
            </w:r>
          </w:p>
        </w:tc>
        <w:tc>
          <w:tcPr>
            <w:tcW w:w="655" w:type="pct"/>
            <w:tcMar>
              <w:top w:w="0" w:type="dxa"/>
              <w:left w:w="28" w:type="dxa"/>
              <w:bottom w:w="0" w:type="dxa"/>
              <w:right w:w="108" w:type="dxa"/>
            </w:tcMar>
          </w:tcPr>
          <w:p w14:paraId="6B0E29A1" w14:textId="77777777" w:rsidR="005654CB" w:rsidRPr="00324DB7" w:rsidRDefault="005654CB" w:rsidP="00CD7E50">
            <w:pPr>
              <w:pStyle w:val="TAL"/>
              <w:rPr>
                <w:szCs w:val="18"/>
              </w:rPr>
            </w:pPr>
            <w:r w:rsidRPr="00324DB7">
              <w:t>0</w:t>
            </w:r>
            <w:r w:rsidRPr="00324DB7">
              <w:rPr>
                <w:lang w:eastAsia="zh-CN"/>
              </w:rPr>
              <w:t>..</w:t>
            </w:r>
            <w:r w:rsidRPr="00324DB7">
              <w:t>1</w:t>
            </w:r>
          </w:p>
        </w:tc>
        <w:tc>
          <w:tcPr>
            <w:tcW w:w="2396" w:type="pct"/>
            <w:tcMar>
              <w:top w:w="0" w:type="dxa"/>
              <w:left w:w="28" w:type="dxa"/>
              <w:bottom w:w="0" w:type="dxa"/>
              <w:right w:w="108" w:type="dxa"/>
            </w:tcMar>
          </w:tcPr>
          <w:p w14:paraId="195FED1E" w14:textId="77777777" w:rsidR="005654CB" w:rsidRPr="00324DB7" w:rsidRDefault="005654CB" w:rsidP="00CD7E50">
            <w:pPr>
              <w:pStyle w:val="TAL"/>
            </w:pPr>
            <w:r w:rsidRPr="00324DB7">
              <w:t>Time stamp</w:t>
            </w:r>
            <w:r w:rsidR="004C0D32" w:rsidRPr="00324DB7">
              <w:t>.</w:t>
            </w:r>
          </w:p>
        </w:tc>
      </w:tr>
      <w:tr w:rsidR="005654CB" w:rsidRPr="00324DB7" w14:paraId="419876C7" w14:textId="77777777" w:rsidTr="006C6A38">
        <w:tc>
          <w:tcPr>
            <w:tcW w:w="925" w:type="pct"/>
            <w:tcMar>
              <w:top w:w="0" w:type="dxa"/>
              <w:left w:w="28" w:type="dxa"/>
              <w:bottom w:w="0" w:type="dxa"/>
              <w:right w:w="108" w:type="dxa"/>
            </w:tcMar>
          </w:tcPr>
          <w:p w14:paraId="1046E595" w14:textId="77777777" w:rsidR="005654CB" w:rsidRPr="00324DB7" w:rsidRDefault="005654CB" w:rsidP="00CD7E50">
            <w:pPr>
              <w:pStyle w:val="TAL"/>
            </w:pPr>
            <w:r w:rsidRPr="00324DB7">
              <w:rPr>
                <w:lang w:eastAsia="zh-CN"/>
              </w:rPr>
              <w:t>s1Event</w:t>
            </w:r>
          </w:p>
        </w:tc>
        <w:tc>
          <w:tcPr>
            <w:tcW w:w="1024" w:type="pct"/>
            <w:tcMar>
              <w:top w:w="0" w:type="dxa"/>
              <w:left w:w="28" w:type="dxa"/>
              <w:bottom w:w="0" w:type="dxa"/>
              <w:right w:w="108" w:type="dxa"/>
            </w:tcMar>
          </w:tcPr>
          <w:p w14:paraId="0AE24772" w14:textId="77777777" w:rsidR="005654CB" w:rsidRPr="00324DB7" w:rsidRDefault="005654CB" w:rsidP="00CD7E50">
            <w:pPr>
              <w:pStyle w:val="TAL"/>
            </w:pPr>
            <w:r w:rsidRPr="00324DB7">
              <w:rPr>
                <w:rFonts w:cs="Arial"/>
                <w:szCs w:val="18"/>
                <w:lang w:eastAsia="zh-CN"/>
              </w:rPr>
              <w:t>Enum</w:t>
            </w:r>
          </w:p>
        </w:tc>
        <w:tc>
          <w:tcPr>
            <w:tcW w:w="655" w:type="pct"/>
            <w:tcMar>
              <w:top w:w="0" w:type="dxa"/>
              <w:left w:w="28" w:type="dxa"/>
              <w:bottom w:w="0" w:type="dxa"/>
              <w:right w:w="108" w:type="dxa"/>
            </w:tcMar>
          </w:tcPr>
          <w:p w14:paraId="25DB8A60" w14:textId="77777777" w:rsidR="005654CB" w:rsidRPr="00324DB7" w:rsidRDefault="005654CB" w:rsidP="00CD7E50">
            <w:pPr>
              <w:pStyle w:val="TAL"/>
            </w:pPr>
            <w:r w:rsidRPr="00324DB7">
              <w:rPr>
                <w:lang w:eastAsia="zh-CN"/>
              </w:rPr>
              <w:t>1</w:t>
            </w:r>
          </w:p>
        </w:tc>
        <w:tc>
          <w:tcPr>
            <w:tcW w:w="2396" w:type="pct"/>
            <w:tcMar>
              <w:top w:w="0" w:type="dxa"/>
              <w:left w:w="28" w:type="dxa"/>
              <w:bottom w:w="0" w:type="dxa"/>
              <w:right w:w="108" w:type="dxa"/>
            </w:tcMar>
          </w:tcPr>
          <w:p w14:paraId="725853EC" w14:textId="77777777" w:rsidR="005654CB" w:rsidRPr="00324DB7" w:rsidRDefault="005654CB" w:rsidP="00CD7E50">
            <w:pPr>
              <w:pStyle w:val="TAL"/>
              <w:rPr>
                <w:lang w:eastAsia="zh-CN"/>
              </w:rPr>
            </w:pPr>
            <w:r w:rsidRPr="00324DB7">
              <w:t xml:space="preserve">The </w:t>
            </w:r>
            <w:r w:rsidRPr="00324DB7">
              <w:rPr>
                <w:lang w:eastAsia="zh-CN"/>
              </w:rPr>
              <w:t xml:space="preserve">subscribed </w:t>
            </w:r>
            <w:r w:rsidRPr="00324DB7">
              <w:t>event that triggered this notification</w:t>
            </w:r>
            <w:r w:rsidRPr="00324DB7">
              <w:rPr>
                <w:lang w:eastAsia="zh-CN"/>
              </w:rPr>
              <w:t xml:space="preserve"> in S1BearerSubscription</w:t>
            </w:r>
            <w:r w:rsidR="004C0D32" w:rsidRPr="00324DB7">
              <w:rPr>
                <w:lang w:eastAsia="zh-CN"/>
              </w:rPr>
              <w:t>.</w:t>
            </w:r>
          </w:p>
        </w:tc>
      </w:tr>
      <w:tr w:rsidR="00596787" w:rsidRPr="00324DB7" w14:paraId="7E11909C" w14:textId="77777777" w:rsidTr="006C6A38">
        <w:tc>
          <w:tcPr>
            <w:tcW w:w="925" w:type="pct"/>
            <w:tcMar>
              <w:top w:w="0" w:type="dxa"/>
              <w:left w:w="28" w:type="dxa"/>
              <w:bottom w:w="0" w:type="dxa"/>
              <w:right w:w="108" w:type="dxa"/>
            </w:tcMar>
          </w:tcPr>
          <w:p w14:paraId="11117574" w14:textId="77777777" w:rsidR="00596787" w:rsidRPr="00324DB7" w:rsidDel="0051555B" w:rsidRDefault="00F95DF8" w:rsidP="00596787">
            <w:pPr>
              <w:pStyle w:val="TAL"/>
              <w:rPr>
                <w:lang w:eastAsia="zh-CN"/>
              </w:rPr>
            </w:pPr>
            <w:r w:rsidRPr="00324DB7">
              <w:t>s1UeInfo</w:t>
            </w:r>
          </w:p>
        </w:tc>
        <w:tc>
          <w:tcPr>
            <w:tcW w:w="1024" w:type="pct"/>
            <w:tcMar>
              <w:top w:w="0" w:type="dxa"/>
              <w:left w:w="28" w:type="dxa"/>
              <w:bottom w:w="0" w:type="dxa"/>
              <w:right w:w="108" w:type="dxa"/>
            </w:tcMar>
          </w:tcPr>
          <w:p w14:paraId="65D3AFB7" w14:textId="77777777" w:rsidR="00596787" w:rsidRPr="00324DB7" w:rsidDel="0051555B" w:rsidRDefault="00596787" w:rsidP="00596787">
            <w:pPr>
              <w:pStyle w:val="TAL"/>
              <w:rPr>
                <w:lang w:eastAsia="zh-CN"/>
              </w:rPr>
            </w:pPr>
            <w:r w:rsidRPr="00324DB7">
              <w:rPr>
                <w:rFonts w:cs="Arial"/>
                <w:szCs w:val="18"/>
              </w:rPr>
              <w:t>Structure (inlined)</w:t>
            </w:r>
          </w:p>
        </w:tc>
        <w:tc>
          <w:tcPr>
            <w:tcW w:w="655" w:type="pct"/>
            <w:tcMar>
              <w:top w:w="0" w:type="dxa"/>
              <w:left w:w="28" w:type="dxa"/>
              <w:bottom w:w="0" w:type="dxa"/>
              <w:right w:w="108" w:type="dxa"/>
            </w:tcMar>
          </w:tcPr>
          <w:p w14:paraId="0508F1C0" w14:textId="77777777" w:rsidR="00596787" w:rsidRPr="00324DB7" w:rsidDel="0051555B" w:rsidRDefault="00596787" w:rsidP="00596787">
            <w:pPr>
              <w:pStyle w:val="TAL"/>
              <w:rPr>
                <w:lang w:eastAsia="zh-CN"/>
              </w:rPr>
            </w:pPr>
            <w:r w:rsidRPr="00324DB7">
              <w:t>1</w:t>
            </w:r>
          </w:p>
        </w:tc>
        <w:tc>
          <w:tcPr>
            <w:tcW w:w="2396" w:type="pct"/>
            <w:tcMar>
              <w:top w:w="0" w:type="dxa"/>
              <w:left w:w="28" w:type="dxa"/>
              <w:bottom w:w="0" w:type="dxa"/>
              <w:right w:w="108" w:type="dxa"/>
            </w:tcMar>
          </w:tcPr>
          <w:p w14:paraId="432F064D" w14:textId="77777777" w:rsidR="00596787" w:rsidRPr="00324DB7" w:rsidDel="0051555B" w:rsidRDefault="00596787" w:rsidP="00596787">
            <w:pPr>
              <w:pStyle w:val="TAL"/>
              <w:rPr>
                <w:lang w:eastAsia="zh-CN"/>
              </w:rPr>
            </w:pPr>
            <w:r w:rsidRPr="00324DB7">
              <w:t xml:space="preserve">Information on specific </w:t>
            </w:r>
            <w:r w:rsidRPr="009364B4">
              <w:t>UE</w:t>
            </w:r>
            <w:r w:rsidRPr="00324DB7">
              <w:t xml:space="preserve"> that matches the criteria in S1BearerSubscription as defined below.</w:t>
            </w:r>
          </w:p>
        </w:tc>
      </w:tr>
      <w:tr w:rsidR="00596787" w:rsidRPr="00324DB7" w14:paraId="69BB9CC4" w14:textId="77777777" w:rsidTr="006C6A38">
        <w:tc>
          <w:tcPr>
            <w:tcW w:w="925" w:type="pct"/>
            <w:tcMar>
              <w:top w:w="0" w:type="dxa"/>
              <w:left w:w="28" w:type="dxa"/>
              <w:bottom w:w="0" w:type="dxa"/>
              <w:right w:w="108" w:type="dxa"/>
            </w:tcMar>
          </w:tcPr>
          <w:p w14:paraId="02E5AC4F" w14:textId="77777777" w:rsidR="00596787" w:rsidRPr="00324DB7" w:rsidDel="0051555B" w:rsidRDefault="00596787" w:rsidP="00596787">
            <w:pPr>
              <w:pStyle w:val="TAL"/>
              <w:rPr>
                <w:lang w:eastAsia="zh-CN"/>
              </w:rPr>
            </w:pPr>
            <w:r w:rsidRPr="00324DB7">
              <w:t>&gt;tempUeId</w:t>
            </w:r>
          </w:p>
        </w:tc>
        <w:tc>
          <w:tcPr>
            <w:tcW w:w="1024" w:type="pct"/>
            <w:tcMar>
              <w:top w:w="0" w:type="dxa"/>
              <w:left w:w="28" w:type="dxa"/>
              <w:bottom w:w="0" w:type="dxa"/>
              <w:right w:w="108" w:type="dxa"/>
            </w:tcMar>
          </w:tcPr>
          <w:p w14:paraId="400FFB16" w14:textId="77777777" w:rsidR="00596787" w:rsidRPr="00324DB7" w:rsidDel="0051555B" w:rsidRDefault="00596787" w:rsidP="00596787">
            <w:pPr>
              <w:pStyle w:val="TAL"/>
              <w:rPr>
                <w:lang w:eastAsia="zh-CN"/>
              </w:rPr>
            </w:pPr>
            <w:r w:rsidRPr="00324DB7">
              <w:rPr>
                <w:rFonts w:cs="Arial"/>
                <w:szCs w:val="18"/>
              </w:rPr>
              <w:t>Structure (inlined)</w:t>
            </w:r>
          </w:p>
        </w:tc>
        <w:tc>
          <w:tcPr>
            <w:tcW w:w="655" w:type="pct"/>
            <w:tcMar>
              <w:top w:w="0" w:type="dxa"/>
              <w:left w:w="28" w:type="dxa"/>
              <w:bottom w:w="0" w:type="dxa"/>
              <w:right w:w="108" w:type="dxa"/>
            </w:tcMar>
          </w:tcPr>
          <w:p w14:paraId="4020512A" w14:textId="77777777" w:rsidR="00596787" w:rsidRPr="00324DB7" w:rsidDel="0051555B" w:rsidRDefault="00596787" w:rsidP="00596787">
            <w:pPr>
              <w:pStyle w:val="TAL"/>
              <w:rPr>
                <w:lang w:eastAsia="zh-CN"/>
              </w:rPr>
            </w:pPr>
            <w:r w:rsidRPr="00324DB7">
              <w:t>0..1</w:t>
            </w:r>
          </w:p>
        </w:tc>
        <w:tc>
          <w:tcPr>
            <w:tcW w:w="2396" w:type="pct"/>
            <w:tcMar>
              <w:top w:w="0" w:type="dxa"/>
              <w:left w:w="28" w:type="dxa"/>
              <w:bottom w:w="0" w:type="dxa"/>
              <w:right w:w="108" w:type="dxa"/>
            </w:tcMar>
          </w:tcPr>
          <w:p w14:paraId="32D67E64" w14:textId="77777777" w:rsidR="00596787" w:rsidRPr="00324DB7" w:rsidDel="0051555B" w:rsidRDefault="00596787" w:rsidP="00596787">
            <w:pPr>
              <w:pStyle w:val="TAL"/>
              <w:rPr>
                <w:lang w:eastAsia="zh-CN"/>
              </w:rPr>
            </w:pPr>
            <w:r w:rsidRPr="00324DB7">
              <w:t xml:space="preserve">The temporary identifier allocated for the specific </w:t>
            </w:r>
            <w:r w:rsidRPr="009364B4">
              <w:t>UE</w:t>
            </w:r>
            <w:r w:rsidRPr="00324DB7">
              <w:t xml:space="preserve"> as defined below.</w:t>
            </w:r>
          </w:p>
        </w:tc>
      </w:tr>
      <w:tr w:rsidR="00596787" w:rsidRPr="00324DB7" w14:paraId="5A273410" w14:textId="77777777" w:rsidTr="006C6A38">
        <w:tc>
          <w:tcPr>
            <w:tcW w:w="925" w:type="pct"/>
            <w:tcMar>
              <w:top w:w="0" w:type="dxa"/>
              <w:left w:w="28" w:type="dxa"/>
              <w:bottom w:w="0" w:type="dxa"/>
              <w:right w:w="108" w:type="dxa"/>
            </w:tcMar>
          </w:tcPr>
          <w:p w14:paraId="5D79EE42" w14:textId="77777777" w:rsidR="00596787" w:rsidRPr="00324DB7" w:rsidDel="0051555B" w:rsidRDefault="00596787" w:rsidP="00596787">
            <w:pPr>
              <w:pStyle w:val="TAL"/>
              <w:rPr>
                <w:lang w:eastAsia="zh-CN"/>
              </w:rPr>
            </w:pPr>
            <w:r w:rsidRPr="00324DB7">
              <w:t>&gt;&gt;</w:t>
            </w:r>
            <w:r w:rsidRPr="009364B4">
              <w:t>mmec</w:t>
            </w:r>
          </w:p>
        </w:tc>
        <w:tc>
          <w:tcPr>
            <w:tcW w:w="1024" w:type="pct"/>
            <w:tcMar>
              <w:top w:w="0" w:type="dxa"/>
              <w:left w:w="28" w:type="dxa"/>
              <w:bottom w:w="0" w:type="dxa"/>
              <w:right w:w="108" w:type="dxa"/>
            </w:tcMar>
          </w:tcPr>
          <w:p w14:paraId="29B638C3" w14:textId="77777777" w:rsidR="00596787" w:rsidRPr="00324DB7" w:rsidDel="0051555B" w:rsidRDefault="00596787" w:rsidP="00596787">
            <w:pPr>
              <w:pStyle w:val="TAL"/>
              <w:rPr>
                <w:lang w:eastAsia="zh-CN"/>
              </w:rPr>
            </w:pPr>
            <w:r w:rsidRPr="00324DB7">
              <w:t>String</w:t>
            </w:r>
          </w:p>
        </w:tc>
        <w:tc>
          <w:tcPr>
            <w:tcW w:w="655" w:type="pct"/>
            <w:tcMar>
              <w:top w:w="0" w:type="dxa"/>
              <w:left w:w="28" w:type="dxa"/>
              <w:bottom w:w="0" w:type="dxa"/>
              <w:right w:w="108" w:type="dxa"/>
            </w:tcMar>
          </w:tcPr>
          <w:p w14:paraId="4EAC6210" w14:textId="77777777" w:rsidR="00596787" w:rsidRPr="00324DB7" w:rsidDel="0051555B" w:rsidRDefault="00596787" w:rsidP="00596787">
            <w:pPr>
              <w:pStyle w:val="TAL"/>
              <w:rPr>
                <w:lang w:eastAsia="zh-CN"/>
              </w:rPr>
            </w:pPr>
            <w:r w:rsidRPr="00324DB7">
              <w:t>1</w:t>
            </w:r>
          </w:p>
        </w:tc>
        <w:tc>
          <w:tcPr>
            <w:tcW w:w="2396" w:type="pct"/>
            <w:tcMar>
              <w:top w:w="0" w:type="dxa"/>
              <w:left w:w="28" w:type="dxa"/>
              <w:bottom w:w="0" w:type="dxa"/>
              <w:right w:w="108" w:type="dxa"/>
            </w:tcMar>
          </w:tcPr>
          <w:p w14:paraId="463AD5C1" w14:textId="5AB4202C" w:rsidR="00596787" w:rsidRPr="00324DB7" w:rsidDel="0051555B" w:rsidRDefault="00596787" w:rsidP="00596787">
            <w:pPr>
              <w:pStyle w:val="TAL"/>
              <w:rPr>
                <w:lang w:eastAsia="zh-CN"/>
              </w:rPr>
            </w:pPr>
            <w:r w:rsidRPr="009364B4">
              <w:t>MMEC</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596787" w:rsidRPr="00324DB7" w14:paraId="7FF5F1AB" w14:textId="77777777" w:rsidTr="006C6A38">
        <w:tc>
          <w:tcPr>
            <w:tcW w:w="925" w:type="pct"/>
            <w:tcMar>
              <w:top w:w="0" w:type="dxa"/>
              <w:left w:w="28" w:type="dxa"/>
              <w:bottom w:w="0" w:type="dxa"/>
              <w:right w:w="108" w:type="dxa"/>
            </w:tcMar>
          </w:tcPr>
          <w:p w14:paraId="2D0539AF" w14:textId="77777777" w:rsidR="00596787" w:rsidRPr="00324DB7" w:rsidDel="0051555B" w:rsidRDefault="00596787" w:rsidP="00596787">
            <w:pPr>
              <w:pStyle w:val="TAL"/>
              <w:rPr>
                <w:lang w:eastAsia="zh-CN"/>
              </w:rPr>
            </w:pPr>
            <w:r w:rsidRPr="00324DB7">
              <w:t>&gt;&gt;mtmsi</w:t>
            </w:r>
          </w:p>
        </w:tc>
        <w:tc>
          <w:tcPr>
            <w:tcW w:w="1024" w:type="pct"/>
            <w:tcMar>
              <w:top w:w="0" w:type="dxa"/>
              <w:left w:w="28" w:type="dxa"/>
              <w:bottom w:w="0" w:type="dxa"/>
              <w:right w:w="108" w:type="dxa"/>
            </w:tcMar>
          </w:tcPr>
          <w:p w14:paraId="3C82A952" w14:textId="77777777" w:rsidR="00596787" w:rsidRPr="00324DB7" w:rsidDel="0051555B" w:rsidRDefault="00596787" w:rsidP="00596787">
            <w:pPr>
              <w:pStyle w:val="TAL"/>
              <w:rPr>
                <w:lang w:eastAsia="zh-CN"/>
              </w:rPr>
            </w:pPr>
            <w:r w:rsidRPr="00324DB7">
              <w:t>String</w:t>
            </w:r>
          </w:p>
        </w:tc>
        <w:tc>
          <w:tcPr>
            <w:tcW w:w="655" w:type="pct"/>
            <w:tcMar>
              <w:top w:w="0" w:type="dxa"/>
              <w:left w:w="28" w:type="dxa"/>
              <w:bottom w:w="0" w:type="dxa"/>
              <w:right w:w="108" w:type="dxa"/>
            </w:tcMar>
          </w:tcPr>
          <w:p w14:paraId="7BA671D9" w14:textId="77777777" w:rsidR="00596787" w:rsidRPr="00324DB7" w:rsidDel="0051555B" w:rsidRDefault="00596787" w:rsidP="00596787">
            <w:pPr>
              <w:pStyle w:val="TAL"/>
              <w:rPr>
                <w:lang w:eastAsia="zh-CN"/>
              </w:rPr>
            </w:pPr>
            <w:r w:rsidRPr="00324DB7">
              <w:t>1</w:t>
            </w:r>
          </w:p>
        </w:tc>
        <w:tc>
          <w:tcPr>
            <w:tcW w:w="2396" w:type="pct"/>
            <w:tcMar>
              <w:top w:w="0" w:type="dxa"/>
              <w:left w:w="28" w:type="dxa"/>
              <w:bottom w:w="0" w:type="dxa"/>
              <w:right w:w="108" w:type="dxa"/>
            </w:tcMar>
          </w:tcPr>
          <w:p w14:paraId="3B6A817A" w14:textId="74F5CDA2" w:rsidR="00596787" w:rsidRPr="00324DB7" w:rsidDel="0051555B" w:rsidRDefault="00596787" w:rsidP="00596787">
            <w:pPr>
              <w:pStyle w:val="TAL"/>
              <w:rPr>
                <w:lang w:eastAsia="zh-CN"/>
              </w:rPr>
            </w:pPr>
            <w:r w:rsidRPr="00324DB7">
              <w:t>M-</w:t>
            </w:r>
            <w:r w:rsidRPr="009364B4">
              <w:t>TMSI</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596787" w:rsidRPr="00324DB7" w14:paraId="710ADF48" w14:textId="77777777" w:rsidTr="006C6A38">
        <w:tc>
          <w:tcPr>
            <w:tcW w:w="925" w:type="pct"/>
            <w:tcMar>
              <w:top w:w="0" w:type="dxa"/>
              <w:left w:w="28" w:type="dxa"/>
              <w:bottom w:w="0" w:type="dxa"/>
              <w:right w:w="108" w:type="dxa"/>
            </w:tcMar>
          </w:tcPr>
          <w:p w14:paraId="194530D9" w14:textId="77777777" w:rsidR="00596787" w:rsidRPr="00324DB7" w:rsidDel="0051555B" w:rsidRDefault="00596787" w:rsidP="00596787">
            <w:pPr>
              <w:pStyle w:val="TAL"/>
              <w:rPr>
                <w:lang w:eastAsia="zh-CN"/>
              </w:rPr>
            </w:pPr>
            <w:r w:rsidRPr="00324DB7">
              <w:t>&gt;associateId</w:t>
            </w:r>
          </w:p>
        </w:tc>
        <w:tc>
          <w:tcPr>
            <w:tcW w:w="1024" w:type="pct"/>
            <w:tcMar>
              <w:top w:w="0" w:type="dxa"/>
              <w:left w:w="28" w:type="dxa"/>
              <w:bottom w:w="0" w:type="dxa"/>
              <w:right w:w="108" w:type="dxa"/>
            </w:tcMar>
          </w:tcPr>
          <w:p w14:paraId="0E6FB4E6" w14:textId="77777777" w:rsidR="00596787" w:rsidRPr="00324DB7" w:rsidDel="0051555B" w:rsidRDefault="00A63872" w:rsidP="00596787">
            <w:pPr>
              <w:pStyle w:val="TAL"/>
              <w:rPr>
                <w:lang w:eastAsia="zh-CN"/>
              </w:rPr>
            </w:pPr>
            <w:r w:rsidRPr="00324DB7">
              <w:rPr>
                <w:rFonts w:cs="Arial"/>
                <w:szCs w:val="18"/>
              </w:rPr>
              <w:t>AssociateId</w:t>
            </w:r>
          </w:p>
        </w:tc>
        <w:tc>
          <w:tcPr>
            <w:tcW w:w="655" w:type="pct"/>
            <w:tcMar>
              <w:top w:w="0" w:type="dxa"/>
              <w:left w:w="28" w:type="dxa"/>
              <w:bottom w:w="0" w:type="dxa"/>
              <w:right w:w="108" w:type="dxa"/>
            </w:tcMar>
          </w:tcPr>
          <w:p w14:paraId="6E7B9AA4" w14:textId="77777777" w:rsidR="00596787" w:rsidRPr="00324DB7" w:rsidDel="0051555B" w:rsidRDefault="00596787" w:rsidP="00596787">
            <w:pPr>
              <w:pStyle w:val="TAL"/>
              <w:rPr>
                <w:lang w:eastAsia="zh-CN"/>
              </w:rPr>
            </w:pPr>
            <w:r w:rsidRPr="00324DB7">
              <w:rPr>
                <w:lang w:eastAsia="zh-CN"/>
              </w:rPr>
              <w:t>0..</w:t>
            </w:r>
            <w:r w:rsidRPr="00324DB7">
              <w:t>N</w:t>
            </w:r>
          </w:p>
        </w:tc>
        <w:tc>
          <w:tcPr>
            <w:tcW w:w="2396" w:type="pct"/>
            <w:tcMar>
              <w:top w:w="0" w:type="dxa"/>
              <w:left w:w="28" w:type="dxa"/>
              <w:bottom w:w="0" w:type="dxa"/>
              <w:right w:w="108" w:type="dxa"/>
            </w:tcMar>
          </w:tcPr>
          <w:p w14:paraId="16E88389" w14:textId="77777777" w:rsidR="00596787" w:rsidRPr="00324DB7" w:rsidDel="0051555B" w:rsidRDefault="00596787" w:rsidP="00596787">
            <w:pPr>
              <w:pStyle w:val="TAL"/>
              <w:rPr>
                <w:lang w:eastAsia="zh-CN"/>
              </w:rPr>
            </w:pPr>
            <w:r w:rsidRPr="00324DB7">
              <w:rPr>
                <w:lang w:eastAsia="zh-CN"/>
              </w:rPr>
              <w:t>0</w:t>
            </w:r>
            <w:r w:rsidRPr="00324DB7">
              <w:t xml:space="preserve"> to N identifiers to associate the </w:t>
            </w:r>
            <w:r w:rsidRPr="00324DB7">
              <w:rPr>
                <w:lang w:eastAsia="zh-CN"/>
              </w:rPr>
              <w:t>information</w:t>
            </w:r>
            <w:r w:rsidRPr="00324DB7">
              <w:t xml:space="preserve"> for a specific </w:t>
            </w:r>
            <w:r w:rsidRPr="009364B4">
              <w:t>UE</w:t>
            </w:r>
            <w:r w:rsidRPr="00324DB7">
              <w:t xml:space="preserve"> or flow.</w:t>
            </w:r>
          </w:p>
        </w:tc>
      </w:tr>
      <w:tr w:rsidR="00596787" w:rsidRPr="00324DB7" w14:paraId="121A5721" w14:textId="77777777" w:rsidTr="006C6A38">
        <w:tc>
          <w:tcPr>
            <w:tcW w:w="925" w:type="pct"/>
            <w:tcMar>
              <w:top w:w="0" w:type="dxa"/>
              <w:left w:w="28" w:type="dxa"/>
              <w:bottom w:w="0" w:type="dxa"/>
              <w:right w:w="108" w:type="dxa"/>
            </w:tcMar>
          </w:tcPr>
          <w:p w14:paraId="4924B60E" w14:textId="77777777" w:rsidR="00596787" w:rsidRPr="00324DB7" w:rsidDel="0051555B" w:rsidRDefault="00596787" w:rsidP="00596787">
            <w:pPr>
              <w:pStyle w:val="TAL"/>
              <w:rPr>
                <w:lang w:eastAsia="zh-CN"/>
              </w:rPr>
            </w:pPr>
            <w:r w:rsidRPr="00324DB7">
              <w:t>&gt;</w:t>
            </w:r>
            <w:r w:rsidRPr="009364B4">
              <w:t>ecgi</w:t>
            </w:r>
          </w:p>
        </w:tc>
        <w:tc>
          <w:tcPr>
            <w:tcW w:w="1024" w:type="pct"/>
            <w:tcMar>
              <w:top w:w="0" w:type="dxa"/>
              <w:left w:w="28" w:type="dxa"/>
              <w:bottom w:w="0" w:type="dxa"/>
              <w:right w:w="108" w:type="dxa"/>
            </w:tcMar>
          </w:tcPr>
          <w:p w14:paraId="20691C51" w14:textId="76DF5434" w:rsidR="00596787" w:rsidRPr="00324DB7" w:rsidDel="0051555B" w:rsidRDefault="00F02E46" w:rsidP="00596787">
            <w:pPr>
              <w:pStyle w:val="TAL"/>
              <w:rPr>
                <w:lang w:eastAsia="zh-CN"/>
              </w:rPr>
            </w:pPr>
            <w:r w:rsidRPr="009364B4">
              <w:rPr>
                <w:rFonts w:cs="Arial"/>
                <w:szCs w:val="18"/>
              </w:rPr>
              <w:t>Ecgi</w:t>
            </w:r>
          </w:p>
        </w:tc>
        <w:tc>
          <w:tcPr>
            <w:tcW w:w="655" w:type="pct"/>
            <w:tcMar>
              <w:top w:w="0" w:type="dxa"/>
              <w:left w:w="28" w:type="dxa"/>
              <w:bottom w:w="0" w:type="dxa"/>
              <w:right w:w="108" w:type="dxa"/>
            </w:tcMar>
          </w:tcPr>
          <w:p w14:paraId="7B70121C" w14:textId="77777777" w:rsidR="00596787" w:rsidRPr="00324DB7" w:rsidDel="0051555B" w:rsidRDefault="00596787" w:rsidP="00596787">
            <w:pPr>
              <w:pStyle w:val="TAL"/>
              <w:rPr>
                <w:lang w:eastAsia="zh-CN"/>
              </w:rPr>
            </w:pPr>
            <w:r w:rsidRPr="00324DB7">
              <w:rPr>
                <w:lang w:eastAsia="zh-CN"/>
              </w:rPr>
              <w:t>1..N</w:t>
            </w:r>
          </w:p>
        </w:tc>
        <w:tc>
          <w:tcPr>
            <w:tcW w:w="2396" w:type="pct"/>
            <w:tcMar>
              <w:top w:w="0" w:type="dxa"/>
              <w:left w:w="28" w:type="dxa"/>
              <w:bottom w:w="0" w:type="dxa"/>
              <w:right w:w="108" w:type="dxa"/>
            </w:tcMar>
          </w:tcPr>
          <w:p w14:paraId="1573AF57" w14:textId="77B69AB9" w:rsidR="00596787" w:rsidRPr="00324DB7" w:rsidDel="0051555B" w:rsidRDefault="00596787" w:rsidP="00596787">
            <w:pPr>
              <w:pStyle w:val="TAL"/>
              <w:rPr>
                <w:lang w:eastAsia="zh-CN"/>
              </w:rPr>
            </w:pPr>
            <w:r w:rsidRPr="009364B4">
              <w:t>E-UTRAN</w:t>
            </w:r>
            <w:r w:rsidRPr="00324DB7">
              <w:t xml:space="preserve"> </w:t>
            </w:r>
            <w:r w:rsidR="004021D6" w:rsidRPr="00324DB7">
              <w:t xml:space="preserve">Cell </w:t>
            </w:r>
            <w:r w:rsidRPr="00324DB7">
              <w:t>Global Identifier.</w:t>
            </w:r>
          </w:p>
        </w:tc>
      </w:tr>
      <w:tr w:rsidR="005B6153" w:rsidRPr="00324DB7" w14:paraId="2C5252CB" w14:textId="77777777" w:rsidTr="006C6A38">
        <w:tc>
          <w:tcPr>
            <w:tcW w:w="925" w:type="pct"/>
            <w:tcMar>
              <w:top w:w="0" w:type="dxa"/>
              <w:left w:w="28" w:type="dxa"/>
              <w:bottom w:w="0" w:type="dxa"/>
              <w:right w:w="108" w:type="dxa"/>
            </w:tcMar>
          </w:tcPr>
          <w:p w14:paraId="7B8864C4" w14:textId="77777777" w:rsidR="005B6153" w:rsidRPr="00324DB7" w:rsidDel="0051555B" w:rsidRDefault="005B6153" w:rsidP="005B6153">
            <w:pPr>
              <w:pStyle w:val="TAL"/>
              <w:rPr>
                <w:lang w:eastAsia="zh-CN"/>
              </w:rPr>
            </w:pPr>
            <w:r w:rsidRPr="00324DB7">
              <w:rPr>
                <w:lang w:eastAsia="zh-CN"/>
              </w:rPr>
              <w:t>&gt;s1BearerInfo</w:t>
            </w:r>
          </w:p>
        </w:tc>
        <w:tc>
          <w:tcPr>
            <w:tcW w:w="1024" w:type="pct"/>
            <w:tcMar>
              <w:top w:w="0" w:type="dxa"/>
              <w:left w:w="28" w:type="dxa"/>
              <w:bottom w:w="0" w:type="dxa"/>
              <w:right w:w="108" w:type="dxa"/>
            </w:tcMar>
          </w:tcPr>
          <w:p w14:paraId="3A8EA28C" w14:textId="77777777" w:rsidR="005B6153" w:rsidRPr="00324DB7" w:rsidDel="0051555B" w:rsidRDefault="005B6153" w:rsidP="005B6153">
            <w:pPr>
              <w:pStyle w:val="TAL"/>
              <w:rPr>
                <w:lang w:eastAsia="zh-CN"/>
              </w:rPr>
            </w:pPr>
            <w:r w:rsidRPr="00324DB7">
              <w:rPr>
                <w:rFonts w:cs="Arial"/>
                <w:szCs w:val="18"/>
              </w:rPr>
              <w:t>Structure (inlined)</w:t>
            </w:r>
          </w:p>
        </w:tc>
        <w:tc>
          <w:tcPr>
            <w:tcW w:w="655" w:type="pct"/>
            <w:tcMar>
              <w:top w:w="0" w:type="dxa"/>
              <w:left w:w="28" w:type="dxa"/>
              <w:bottom w:w="0" w:type="dxa"/>
              <w:right w:w="108" w:type="dxa"/>
            </w:tcMar>
          </w:tcPr>
          <w:p w14:paraId="0CFEABB4" w14:textId="77777777" w:rsidR="005B6153" w:rsidRPr="00324DB7" w:rsidDel="0051555B" w:rsidRDefault="005B6153" w:rsidP="005B6153">
            <w:pPr>
              <w:pStyle w:val="TAL"/>
              <w:rPr>
                <w:lang w:eastAsia="zh-CN"/>
              </w:rPr>
            </w:pPr>
            <w:r w:rsidRPr="00324DB7">
              <w:rPr>
                <w:lang w:eastAsia="zh-CN"/>
              </w:rPr>
              <w:t>1..N</w:t>
            </w:r>
          </w:p>
        </w:tc>
        <w:tc>
          <w:tcPr>
            <w:tcW w:w="2396" w:type="pct"/>
            <w:tcMar>
              <w:top w:w="0" w:type="dxa"/>
              <w:left w:w="28" w:type="dxa"/>
              <w:bottom w:w="0" w:type="dxa"/>
              <w:right w:w="108" w:type="dxa"/>
            </w:tcMar>
          </w:tcPr>
          <w:p w14:paraId="210DDFE0" w14:textId="77777777" w:rsidR="005B6153" w:rsidRPr="00324DB7" w:rsidDel="0051555B" w:rsidRDefault="005B6153" w:rsidP="005B6153">
            <w:pPr>
              <w:pStyle w:val="TAL"/>
              <w:rPr>
                <w:lang w:eastAsia="zh-CN"/>
              </w:rPr>
            </w:pPr>
            <w:r w:rsidRPr="00324DB7">
              <w:rPr>
                <w:lang w:eastAsia="zh-CN"/>
              </w:rPr>
              <w:t>S1 bearer information as defined below.</w:t>
            </w:r>
          </w:p>
        </w:tc>
      </w:tr>
      <w:tr w:rsidR="005B6153" w:rsidRPr="00324DB7" w14:paraId="3B11240E" w14:textId="77777777" w:rsidTr="006C6A38">
        <w:tc>
          <w:tcPr>
            <w:tcW w:w="925" w:type="pct"/>
            <w:tcMar>
              <w:top w:w="0" w:type="dxa"/>
              <w:left w:w="28" w:type="dxa"/>
              <w:bottom w:w="0" w:type="dxa"/>
              <w:right w:w="108" w:type="dxa"/>
            </w:tcMar>
          </w:tcPr>
          <w:p w14:paraId="6D3EF4FC" w14:textId="77777777" w:rsidR="005B6153" w:rsidRPr="00324DB7" w:rsidDel="0051555B" w:rsidRDefault="005B6153" w:rsidP="005B6153">
            <w:pPr>
              <w:pStyle w:val="TAL"/>
              <w:rPr>
                <w:lang w:eastAsia="zh-CN"/>
              </w:rPr>
            </w:pPr>
            <w:r w:rsidRPr="00324DB7">
              <w:rPr>
                <w:lang w:eastAsia="zh-CN"/>
              </w:rPr>
              <w:t>&gt;&gt;</w:t>
            </w:r>
            <w:r w:rsidRPr="00324DB7">
              <w:t>erabId</w:t>
            </w:r>
          </w:p>
        </w:tc>
        <w:tc>
          <w:tcPr>
            <w:tcW w:w="1024" w:type="pct"/>
            <w:tcMar>
              <w:top w:w="0" w:type="dxa"/>
              <w:left w:w="28" w:type="dxa"/>
              <w:bottom w:w="0" w:type="dxa"/>
              <w:right w:w="108" w:type="dxa"/>
            </w:tcMar>
          </w:tcPr>
          <w:p w14:paraId="23494D14" w14:textId="77777777" w:rsidR="005B6153" w:rsidRPr="00324DB7" w:rsidDel="0051555B" w:rsidRDefault="005B6153" w:rsidP="005B6153">
            <w:pPr>
              <w:pStyle w:val="TAL"/>
              <w:rPr>
                <w:lang w:eastAsia="zh-CN"/>
              </w:rPr>
            </w:pPr>
            <w:r w:rsidRPr="00324DB7">
              <w:t>Integer</w:t>
            </w:r>
          </w:p>
        </w:tc>
        <w:tc>
          <w:tcPr>
            <w:tcW w:w="655" w:type="pct"/>
            <w:tcMar>
              <w:top w:w="0" w:type="dxa"/>
              <w:left w:w="28" w:type="dxa"/>
              <w:bottom w:w="0" w:type="dxa"/>
              <w:right w:w="108" w:type="dxa"/>
            </w:tcMar>
          </w:tcPr>
          <w:p w14:paraId="4E1EB089" w14:textId="77777777" w:rsidR="005B6153" w:rsidRPr="00324DB7" w:rsidDel="0051555B" w:rsidRDefault="005B6153" w:rsidP="005B6153">
            <w:pPr>
              <w:pStyle w:val="TAL"/>
              <w:rPr>
                <w:lang w:eastAsia="zh-CN"/>
              </w:rPr>
            </w:pPr>
            <w:r w:rsidRPr="00324DB7">
              <w:t>1</w:t>
            </w:r>
          </w:p>
        </w:tc>
        <w:tc>
          <w:tcPr>
            <w:tcW w:w="2396" w:type="pct"/>
            <w:tcMar>
              <w:top w:w="0" w:type="dxa"/>
              <w:left w:w="28" w:type="dxa"/>
              <w:bottom w:w="0" w:type="dxa"/>
              <w:right w:w="108" w:type="dxa"/>
            </w:tcMar>
          </w:tcPr>
          <w:p w14:paraId="0A67616C" w14:textId="6058675F" w:rsidR="005B6153" w:rsidRPr="00324DB7" w:rsidDel="0051555B" w:rsidRDefault="005B6153" w:rsidP="005B6153">
            <w:pPr>
              <w:pStyle w:val="TAL"/>
              <w:rPr>
                <w:lang w:eastAsia="zh-CN"/>
              </w:rPr>
            </w:pPr>
            <w:r w:rsidRPr="00324DB7">
              <w:t xml:space="preserve">The attribute that uniquely identifies a </w:t>
            </w:r>
            <w:r w:rsidRPr="00324DB7">
              <w:rPr>
                <w:lang w:eastAsia="zh-CN"/>
              </w:rPr>
              <w:t>S1</w:t>
            </w:r>
            <w:r w:rsidRPr="00324DB7">
              <w:t xml:space="preserve"> bearer for </w:t>
            </w:r>
            <w:r w:rsidRPr="00324DB7">
              <w:rPr>
                <w:lang w:eastAsia="zh-CN"/>
              </w:rPr>
              <w:t xml:space="preserve">a </w:t>
            </w:r>
            <w:r w:rsidRPr="00324DB7">
              <w:t xml:space="preserve">specific </w:t>
            </w:r>
            <w:r w:rsidRPr="009364B4">
              <w:t>UE</w:t>
            </w:r>
            <w:r w:rsidRPr="00324DB7">
              <w:rPr>
                <w:lang w:eastAsia="zh-CN"/>
              </w:rPr>
              <w:t>,</w:t>
            </w:r>
            <w:r w:rsidRPr="00324DB7">
              <w:t xml:space="preserve">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w:t>
            </w:r>
          </w:p>
        </w:tc>
      </w:tr>
      <w:tr w:rsidR="005B6153" w:rsidRPr="00324DB7" w14:paraId="4A5F2112" w14:textId="77777777" w:rsidTr="006C6A38">
        <w:tc>
          <w:tcPr>
            <w:tcW w:w="925" w:type="pct"/>
            <w:tcMar>
              <w:top w:w="0" w:type="dxa"/>
              <w:left w:w="28" w:type="dxa"/>
              <w:bottom w:w="0" w:type="dxa"/>
              <w:right w:w="108" w:type="dxa"/>
            </w:tcMar>
          </w:tcPr>
          <w:p w14:paraId="1BA1134A" w14:textId="77777777" w:rsidR="005B6153" w:rsidRPr="00324DB7" w:rsidDel="0051555B" w:rsidRDefault="005B6153" w:rsidP="005B6153">
            <w:pPr>
              <w:pStyle w:val="TAL"/>
              <w:rPr>
                <w:lang w:eastAsia="zh-CN"/>
              </w:rPr>
            </w:pPr>
            <w:r w:rsidRPr="00324DB7">
              <w:rPr>
                <w:lang w:eastAsia="zh-CN"/>
              </w:rPr>
              <w:t>&gt;&gt;enbInfo</w:t>
            </w:r>
          </w:p>
        </w:tc>
        <w:tc>
          <w:tcPr>
            <w:tcW w:w="1024" w:type="pct"/>
            <w:tcMar>
              <w:top w:w="0" w:type="dxa"/>
              <w:left w:w="28" w:type="dxa"/>
              <w:bottom w:w="0" w:type="dxa"/>
              <w:right w:w="108" w:type="dxa"/>
            </w:tcMar>
          </w:tcPr>
          <w:p w14:paraId="0D6DCE6F" w14:textId="77777777" w:rsidR="005B6153" w:rsidRPr="00324DB7" w:rsidDel="0051555B" w:rsidRDefault="005B6153" w:rsidP="005B6153">
            <w:pPr>
              <w:pStyle w:val="TAL"/>
              <w:rPr>
                <w:lang w:eastAsia="zh-CN"/>
              </w:rPr>
            </w:pPr>
            <w:r w:rsidRPr="00324DB7">
              <w:rPr>
                <w:rFonts w:cs="Arial"/>
                <w:szCs w:val="18"/>
              </w:rPr>
              <w:t>Structure (inlined)</w:t>
            </w:r>
          </w:p>
        </w:tc>
        <w:tc>
          <w:tcPr>
            <w:tcW w:w="655" w:type="pct"/>
            <w:tcMar>
              <w:top w:w="0" w:type="dxa"/>
              <w:left w:w="28" w:type="dxa"/>
              <w:bottom w:w="0" w:type="dxa"/>
              <w:right w:w="108" w:type="dxa"/>
            </w:tcMar>
          </w:tcPr>
          <w:p w14:paraId="489535EA" w14:textId="77777777" w:rsidR="005B6153" w:rsidRPr="00324DB7" w:rsidDel="0051555B" w:rsidRDefault="005B6153" w:rsidP="005B6153">
            <w:pPr>
              <w:pStyle w:val="TAL"/>
              <w:rPr>
                <w:lang w:eastAsia="zh-CN"/>
              </w:rPr>
            </w:pPr>
            <w:r w:rsidRPr="00324DB7">
              <w:rPr>
                <w:lang w:eastAsia="zh-CN"/>
              </w:rPr>
              <w:t>1</w:t>
            </w:r>
          </w:p>
        </w:tc>
        <w:tc>
          <w:tcPr>
            <w:tcW w:w="2396" w:type="pct"/>
            <w:tcMar>
              <w:top w:w="0" w:type="dxa"/>
              <w:left w:w="28" w:type="dxa"/>
              <w:bottom w:w="0" w:type="dxa"/>
              <w:right w:w="108" w:type="dxa"/>
            </w:tcMar>
          </w:tcPr>
          <w:p w14:paraId="1F4237B0" w14:textId="77777777" w:rsidR="005B6153" w:rsidRPr="00324DB7" w:rsidDel="0051555B" w:rsidRDefault="005B6153" w:rsidP="005B6153">
            <w:pPr>
              <w:pStyle w:val="TAL"/>
              <w:rPr>
                <w:lang w:eastAsia="zh-CN"/>
              </w:rPr>
            </w:pPr>
            <w:r w:rsidRPr="00324DB7">
              <w:rPr>
                <w:lang w:eastAsia="zh-CN"/>
              </w:rPr>
              <w:t>S1 bearer i</w:t>
            </w:r>
            <w:r w:rsidRPr="00324DB7">
              <w:t xml:space="preserve">nformation on </w:t>
            </w:r>
            <w:r w:rsidRPr="00324DB7">
              <w:rPr>
                <w:lang w:eastAsia="zh-CN"/>
              </w:rPr>
              <w:t>eNB side</w:t>
            </w:r>
            <w:r w:rsidRPr="00324DB7">
              <w:t xml:space="preserve"> as defined below.</w:t>
            </w:r>
          </w:p>
        </w:tc>
      </w:tr>
      <w:tr w:rsidR="005B6153" w:rsidRPr="00324DB7" w14:paraId="277818B7" w14:textId="77777777" w:rsidTr="006C6A38">
        <w:tc>
          <w:tcPr>
            <w:tcW w:w="925" w:type="pct"/>
            <w:tcMar>
              <w:top w:w="0" w:type="dxa"/>
              <w:left w:w="28" w:type="dxa"/>
              <w:bottom w:w="0" w:type="dxa"/>
              <w:right w:w="108" w:type="dxa"/>
            </w:tcMar>
          </w:tcPr>
          <w:p w14:paraId="3E8489FA" w14:textId="77777777" w:rsidR="005B6153" w:rsidRPr="00324DB7" w:rsidRDefault="005B6153" w:rsidP="005B6153">
            <w:pPr>
              <w:pStyle w:val="TAL"/>
              <w:rPr>
                <w:lang w:eastAsia="zh-CN"/>
              </w:rPr>
            </w:pPr>
            <w:r w:rsidRPr="00324DB7">
              <w:rPr>
                <w:lang w:eastAsia="zh-CN"/>
              </w:rPr>
              <w:t>&gt;&gt;&gt;ipAddress</w:t>
            </w:r>
          </w:p>
        </w:tc>
        <w:tc>
          <w:tcPr>
            <w:tcW w:w="1024" w:type="pct"/>
            <w:tcMar>
              <w:top w:w="0" w:type="dxa"/>
              <w:left w:w="28" w:type="dxa"/>
              <w:bottom w:w="0" w:type="dxa"/>
              <w:right w:w="108" w:type="dxa"/>
            </w:tcMar>
          </w:tcPr>
          <w:p w14:paraId="7DAE1EDF" w14:textId="77777777" w:rsidR="005B6153" w:rsidRPr="00324DB7" w:rsidRDefault="005B6153" w:rsidP="005B6153">
            <w:pPr>
              <w:pStyle w:val="TAL"/>
              <w:rPr>
                <w:lang w:eastAsia="zh-CN"/>
              </w:rPr>
            </w:pPr>
            <w:r w:rsidRPr="00324DB7">
              <w:rPr>
                <w:lang w:eastAsia="zh-CN"/>
              </w:rPr>
              <w:t>String</w:t>
            </w:r>
          </w:p>
        </w:tc>
        <w:tc>
          <w:tcPr>
            <w:tcW w:w="655" w:type="pct"/>
            <w:tcMar>
              <w:top w:w="0" w:type="dxa"/>
              <w:left w:w="28" w:type="dxa"/>
              <w:bottom w:w="0" w:type="dxa"/>
              <w:right w:w="108" w:type="dxa"/>
            </w:tcMar>
          </w:tcPr>
          <w:p w14:paraId="1BE35629" w14:textId="77777777" w:rsidR="005B6153" w:rsidRPr="00324DB7" w:rsidRDefault="005B6153" w:rsidP="005B6153">
            <w:pPr>
              <w:pStyle w:val="TAL"/>
              <w:rPr>
                <w:lang w:eastAsia="zh-CN"/>
              </w:rPr>
            </w:pPr>
            <w:r w:rsidRPr="00324DB7">
              <w:rPr>
                <w:lang w:eastAsia="zh-CN"/>
              </w:rPr>
              <w:t>1</w:t>
            </w:r>
          </w:p>
        </w:tc>
        <w:tc>
          <w:tcPr>
            <w:tcW w:w="2396" w:type="pct"/>
            <w:tcMar>
              <w:top w:w="0" w:type="dxa"/>
              <w:left w:w="28" w:type="dxa"/>
              <w:bottom w:w="0" w:type="dxa"/>
              <w:right w:w="108" w:type="dxa"/>
            </w:tcMar>
          </w:tcPr>
          <w:p w14:paraId="7B6D3430" w14:textId="77777777" w:rsidR="005B6153" w:rsidRPr="00324DB7" w:rsidRDefault="005B6153" w:rsidP="005B6153">
            <w:pPr>
              <w:pStyle w:val="TAL"/>
              <w:rPr>
                <w:lang w:eastAsia="zh-CN"/>
              </w:rPr>
            </w:pPr>
            <w:r w:rsidRPr="00324DB7">
              <w:rPr>
                <w:lang w:eastAsia="zh-CN"/>
              </w:rPr>
              <w:t>eNB transport layer address of this S1 bearer.</w:t>
            </w:r>
          </w:p>
        </w:tc>
      </w:tr>
      <w:tr w:rsidR="005B6153" w:rsidRPr="00324DB7" w14:paraId="094804F2" w14:textId="77777777" w:rsidTr="006C6A38">
        <w:tc>
          <w:tcPr>
            <w:tcW w:w="925" w:type="pct"/>
            <w:tcMar>
              <w:top w:w="0" w:type="dxa"/>
              <w:left w:w="28" w:type="dxa"/>
              <w:bottom w:w="0" w:type="dxa"/>
              <w:right w:w="108" w:type="dxa"/>
            </w:tcMar>
          </w:tcPr>
          <w:p w14:paraId="4558E0F3" w14:textId="77777777" w:rsidR="005B6153" w:rsidRPr="00324DB7" w:rsidRDefault="005B6153" w:rsidP="005B6153">
            <w:pPr>
              <w:pStyle w:val="TAL"/>
              <w:rPr>
                <w:lang w:eastAsia="zh-CN"/>
              </w:rPr>
            </w:pPr>
            <w:r w:rsidRPr="00324DB7">
              <w:rPr>
                <w:lang w:eastAsia="zh-CN"/>
              </w:rPr>
              <w:t>&gt;&gt;&gt;tunnelId</w:t>
            </w:r>
          </w:p>
        </w:tc>
        <w:tc>
          <w:tcPr>
            <w:tcW w:w="1024" w:type="pct"/>
            <w:tcMar>
              <w:top w:w="0" w:type="dxa"/>
              <w:left w:w="28" w:type="dxa"/>
              <w:bottom w:w="0" w:type="dxa"/>
              <w:right w:w="108" w:type="dxa"/>
            </w:tcMar>
          </w:tcPr>
          <w:p w14:paraId="7DBA9427" w14:textId="77777777" w:rsidR="005B6153" w:rsidRPr="00324DB7" w:rsidRDefault="005B6153" w:rsidP="005B6153">
            <w:pPr>
              <w:pStyle w:val="TAL"/>
              <w:rPr>
                <w:lang w:eastAsia="zh-CN"/>
              </w:rPr>
            </w:pPr>
            <w:r w:rsidRPr="00324DB7">
              <w:rPr>
                <w:lang w:eastAsia="zh-CN"/>
              </w:rPr>
              <w:t>String</w:t>
            </w:r>
          </w:p>
        </w:tc>
        <w:tc>
          <w:tcPr>
            <w:tcW w:w="655" w:type="pct"/>
            <w:tcMar>
              <w:top w:w="0" w:type="dxa"/>
              <w:left w:w="28" w:type="dxa"/>
              <w:bottom w:w="0" w:type="dxa"/>
              <w:right w:w="108" w:type="dxa"/>
            </w:tcMar>
          </w:tcPr>
          <w:p w14:paraId="79D2A01D" w14:textId="77777777" w:rsidR="005B6153" w:rsidRPr="00324DB7" w:rsidRDefault="005B6153" w:rsidP="005B6153">
            <w:pPr>
              <w:pStyle w:val="TAL"/>
              <w:rPr>
                <w:lang w:eastAsia="zh-CN"/>
              </w:rPr>
            </w:pPr>
            <w:r w:rsidRPr="00324DB7">
              <w:rPr>
                <w:lang w:eastAsia="zh-CN"/>
              </w:rPr>
              <w:t>1</w:t>
            </w:r>
          </w:p>
        </w:tc>
        <w:tc>
          <w:tcPr>
            <w:tcW w:w="2396" w:type="pct"/>
            <w:tcMar>
              <w:top w:w="0" w:type="dxa"/>
              <w:left w:w="28" w:type="dxa"/>
              <w:bottom w:w="0" w:type="dxa"/>
              <w:right w:w="108" w:type="dxa"/>
            </w:tcMar>
          </w:tcPr>
          <w:p w14:paraId="205573CB" w14:textId="77777777" w:rsidR="005B6153" w:rsidRPr="00324DB7" w:rsidRDefault="005B6153" w:rsidP="005B6153">
            <w:pPr>
              <w:pStyle w:val="TAL"/>
              <w:rPr>
                <w:lang w:eastAsia="zh-CN"/>
              </w:rPr>
            </w:pPr>
            <w:r w:rsidRPr="00324DB7">
              <w:rPr>
                <w:lang w:eastAsia="zh-CN"/>
              </w:rPr>
              <w:t xml:space="preserve">eNB </w:t>
            </w:r>
            <w:r w:rsidRPr="009364B4">
              <w:rPr>
                <w:lang w:eastAsia="zh-CN"/>
              </w:rPr>
              <w:t>GTP-U</w:t>
            </w:r>
            <w:r w:rsidRPr="00324DB7">
              <w:rPr>
                <w:lang w:eastAsia="zh-CN"/>
              </w:rPr>
              <w:t xml:space="preserve"> </w:t>
            </w:r>
            <w:r w:rsidRPr="009364B4">
              <w:rPr>
                <w:lang w:eastAsia="zh-CN"/>
              </w:rPr>
              <w:t>TEID</w:t>
            </w:r>
            <w:r w:rsidRPr="00324DB7">
              <w:rPr>
                <w:lang w:eastAsia="zh-CN"/>
              </w:rPr>
              <w:t xml:space="preserve"> of this S1 bearer.</w:t>
            </w:r>
          </w:p>
        </w:tc>
      </w:tr>
      <w:tr w:rsidR="005B6153" w:rsidRPr="00324DB7" w14:paraId="29831B6B" w14:textId="77777777" w:rsidTr="006C6A38">
        <w:tc>
          <w:tcPr>
            <w:tcW w:w="925" w:type="pct"/>
            <w:tcMar>
              <w:top w:w="0" w:type="dxa"/>
              <w:left w:w="28" w:type="dxa"/>
              <w:bottom w:w="0" w:type="dxa"/>
              <w:right w:w="108" w:type="dxa"/>
            </w:tcMar>
          </w:tcPr>
          <w:p w14:paraId="2AF2755B" w14:textId="77777777" w:rsidR="005B6153" w:rsidRPr="00324DB7" w:rsidRDefault="005B6153" w:rsidP="005B6153">
            <w:pPr>
              <w:pStyle w:val="TAL"/>
              <w:rPr>
                <w:lang w:eastAsia="zh-CN"/>
              </w:rPr>
            </w:pPr>
            <w:r w:rsidRPr="00324DB7">
              <w:rPr>
                <w:lang w:eastAsia="zh-CN"/>
              </w:rPr>
              <w:t>&gt;&gt;sGwInfo</w:t>
            </w:r>
          </w:p>
        </w:tc>
        <w:tc>
          <w:tcPr>
            <w:tcW w:w="1024" w:type="pct"/>
            <w:tcMar>
              <w:top w:w="0" w:type="dxa"/>
              <w:left w:w="28" w:type="dxa"/>
              <w:bottom w:w="0" w:type="dxa"/>
              <w:right w:w="108" w:type="dxa"/>
            </w:tcMar>
          </w:tcPr>
          <w:p w14:paraId="328CFBCD" w14:textId="77777777" w:rsidR="005B6153" w:rsidRPr="00324DB7" w:rsidRDefault="005B6153" w:rsidP="005B6153">
            <w:pPr>
              <w:pStyle w:val="TAL"/>
              <w:rPr>
                <w:lang w:eastAsia="zh-CN"/>
              </w:rPr>
            </w:pPr>
            <w:r w:rsidRPr="00324DB7">
              <w:rPr>
                <w:rFonts w:cs="Arial"/>
                <w:szCs w:val="18"/>
              </w:rPr>
              <w:t>Structure (inlined)</w:t>
            </w:r>
          </w:p>
        </w:tc>
        <w:tc>
          <w:tcPr>
            <w:tcW w:w="655" w:type="pct"/>
            <w:tcMar>
              <w:top w:w="0" w:type="dxa"/>
              <w:left w:w="28" w:type="dxa"/>
              <w:bottom w:w="0" w:type="dxa"/>
              <w:right w:w="108" w:type="dxa"/>
            </w:tcMar>
          </w:tcPr>
          <w:p w14:paraId="65A4B5D8" w14:textId="77777777" w:rsidR="005B6153" w:rsidRPr="00324DB7" w:rsidRDefault="005B6153" w:rsidP="005B6153">
            <w:pPr>
              <w:pStyle w:val="TAL"/>
              <w:rPr>
                <w:lang w:eastAsia="zh-CN"/>
              </w:rPr>
            </w:pPr>
            <w:r w:rsidRPr="00324DB7">
              <w:rPr>
                <w:lang w:eastAsia="zh-CN"/>
              </w:rPr>
              <w:t>1</w:t>
            </w:r>
          </w:p>
        </w:tc>
        <w:tc>
          <w:tcPr>
            <w:tcW w:w="2396" w:type="pct"/>
            <w:tcMar>
              <w:top w:w="0" w:type="dxa"/>
              <w:left w:w="28" w:type="dxa"/>
              <w:bottom w:w="0" w:type="dxa"/>
              <w:right w:w="108" w:type="dxa"/>
            </w:tcMar>
          </w:tcPr>
          <w:p w14:paraId="7AE11F85" w14:textId="77777777" w:rsidR="005B6153" w:rsidRPr="00324DB7" w:rsidRDefault="005B6153" w:rsidP="005B6153">
            <w:pPr>
              <w:pStyle w:val="TAL"/>
              <w:rPr>
                <w:lang w:eastAsia="zh-CN"/>
              </w:rPr>
            </w:pPr>
            <w:r w:rsidRPr="00324DB7">
              <w:rPr>
                <w:lang w:eastAsia="zh-CN"/>
              </w:rPr>
              <w:t>S1 bearer i</w:t>
            </w:r>
            <w:r w:rsidRPr="00324DB7">
              <w:t xml:space="preserve">nformation on </w:t>
            </w:r>
            <w:r w:rsidRPr="009364B4">
              <w:rPr>
                <w:lang w:eastAsia="zh-CN"/>
              </w:rPr>
              <w:t>GW</w:t>
            </w:r>
            <w:r w:rsidRPr="00324DB7">
              <w:rPr>
                <w:lang w:eastAsia="zh-CN"/>
              </w:rPr>
              <w:t xml:space="preserve"> side</w:t>
            </w:r>
            <w:r w:rsidRPr="00324DB7">
              <w:t xml:space="preserve"> as defined below.</w:t>
            </w:r>
          </w:p>
        </w:tc>
      </w:tr>
      <w:tr w:rsidR="005B6153" w:rsidRPr="00324DB7" w14:paraId="23BD5FBC" w14:textId="77777777" w:rsidTr="006C6A38">
        <w:tc>
          <w:tcPr>
            <w:tcW w:w="925" w:type="pct"/>
            <w:tcMar>
              <w:top w:w="0" w:type="dxa"/>
              <w:left w:w="28" w:type="dxa"/>
              <w:bottom w:w="0" w:type="dxa"/>
              <w:right w:w="108" w:type="dxa"/>
            </w:tcMar>
          </w:tcPr>
          <w:p w14:paraId="25BF9324" w14:textId="77777777" w:rsidR="005B6153" w:rsidRPr="00324DB7" w:rsidRDefault="005B6153" w:rsidP="005B6153">
            <w:pPr>
              <w:pStyle w:val="TAL"/>
              <w:rPr>
                <w:lang w:eastAsia="zh-CN"/>
              </w:rPr>
            </w:pPr>
            <w:r w:rsidRPr="00324DB7">
              <w:rPr>
                <w:lang w:eastAsia="zh-CN"/>
              </w:rPr>
              <w:t>&gt;&gt;&gt;ipAddress</w:t>
            </w:r>
          </w:p>
        </w:tc>
        <w:tc>
          <w:tcPr>
            <w:tcW w:w="1024" w:type="pct"/>
            <w:tcMar>
              <w:top w:w="0" w:type="dxa"/>
              <w:left w:w="28" w:type="dxa"/>
              <w:bottom w:w="0" w:type="dxa"/>
              <w:right w:w="108" w:type="dxa"/>
            </w:tcMar>
          </w:tcPr>
          <w:p w14:paraId="417C998E" w14:textId="77777777" w:rsidR="005B6153" w:rsidRPr="00324DB7" w:rsidRDefault="005B6153" w:rsidP="005B6153">
            <w:pPr>
              <w:pStyle w:val="TAL"/>
              <w:rPr>
                <w:lang w:eastAsia="zh-CN"/>
              </w:rPr>
            </w:pPr>
            <w:r w:rsidRPr="00324DB7">
              <w:rPr>
                <w:lang w:eastAsia="zh-CN"/>
              </w:rPr>
              <w:t>String</w:t>
            </w:r>
          </w:p>
        </w:tc>
        <w:tc>
          <w:tcPr>
            <w:tcW w:w="655" w:type="pct"/>
            <w:tcMar>
              <w:top w:w="0" w:type="dxa"/>
              <w:left w:w="28" w:type="dxa"/>
              <w:bottom w:w="0" w:type="dxa"/>
              <w:right w:w="108" w:type="dxa"/>
            </w:tcMar>
          </w:tcPr>
          <w:p w14:paraId="641BAF61" w14:textId="77777777" w:rsidR="005B6153" w:rsidRPr="00324DB7" w:rsidRDefault="005B6153" w:rsidP="005B6153">
            <w:pPr>
              <w:pStyle w:val="TAL"/>
              <w:rPr>
                <w:lang w:eastAsia="zh-CN"/>
              </w:rPr>
            </w:pPr>
            <w:r w:rsidRPr="00324DB7">
              <w:rPr>
                <w:lang w:eastAsia="zh-CN"/>
              </w:rPr>
              <w:t>1</w:t>
            </w:r>
          </w:p>
        </w:tc>
        <w:tc>
          <w:tcPr>
            <w:tcW w:w="2396" w:type="pct"/>
            <w:tcMar>
              <w:top w:w="0" w:type="dxa"/>
              <w:left w:w="28" w:type="dxa"/>
              <w:bottom w:w="0" w:type="dxa"/>
              <w:right w:w="108" w:type="dxa"/>
            </w:tcMar>
          </w:tcPr>
          <w:p w14:paraId="1524116E" w14:textId="77777777" w:rsidR="005B6153" w:rsidRPr="00324DB7" w:rsidRDefault="005B6153" w:rsidP="005B6153">
            <w:pPr>
              <w:pStyle w:val="TAL"/>
              <w:rPr>
                <w:lang w:eastAsia="zh-CN"/>
              </w:rPr>
            </w:pPr>
            <w:r w:rsidRPr="009364B4">
              <w:rPr>
                <w:lang w:eastAsia="zh-CN"/>
              </w:rPr>
              <w:t>SGW</w:t>
            </w:r>
            <w:r w:rsidRPr="00324DB7">
              <w:rPr>
                <w:lang w:eastAsia="zh-CN"/>
              </w:rPr>
              <w:t xml:space="preserve"> transport layer address of this S1 bearer.</w:t>
            </w:r>
          </w:p>
        </w:tc>
      </w:tr>
      <w:tr w:rsidR="005B6153" w:rsidRPr="00324DB7" w14:paraId="394048A7" w14:textId="77777777" w:rsidTr="006C6A38">
        <w:tc>
          <w:tcPr>
            <w:tcW w:w="925" w:type="pct"/>
            <w:tcMar>
              <w:top w:w="0" w:type="dxa"/>
              <w:left w:w="28" w:type="dxa"/>
              <w:bottom w:w="0" w:type="dxa"/>
              <w:right w:w="108" w:type="dxa"/>
            </w:tcMar>
          </w:tcPr>
          <w:p w14:paraId="330E80AC" w14:textId="77777777" w:rsidR="005B6153" w:rsidRPr="00324DB7" w:rsidRDefault="005B6153" w:rsidP="005B6153">
            <w:pPr>
              <w:pStyle w:val="TAL"/>
              <w:rPr>
                <w:lang w:eastAsia="zh-CN"/>
              </w:rPr>
            </w:pPr>
            <w:r w:rsidRPr="00324DB7">
              <w:rPr>
                <w:lang w:eastAsia="zh-CN"/>
              </w:rPr>
              <w:t>&gt;&gt;&gt;tunnelId</w:t>
            </w:r>
          </w:p>
        </w:tc>
        <w:tc>
          <w:tcPr>
            <w:tcW w:w="1024" w:type="pct"/>
            <w:tcMar>
              <w:top w:w="0" w:type="dxa"/>
              <w:left w:w="28" w:type="dxa"/>
              <w:bottom w:w="0" w:type="dxa"/>
              <w:right w:w="108" w:type="dxa"/>
            </w:tcMar>
          </w:tcPr>
          <w:p w14:paraId="4E6B0400" w14:textId="77777777" w:rsidR="005B6153" w:rsidRPr="00324DB7" w:rsidRDefault="005B6153" w:rsidP="005B6153">
            <w:pPr>
              <w:pStyle w:val="TAL"/>
              <w:rPr>
                <w:lang w:eastAsia="zh-CN"/>
              </w:rPr>
            </w:pPr>
            <w:r w:rsidRPr="00324DB7">
              <w:rPr>
                <w:lang w:eastAsia="zh-CN"/>
              </w:rPr>
              <w:t>String</w:t>
            </w:r>
          </w:p>
        </w:tc>
        <w:tc>
          <w:tcPr>
            <w:tcW w:w="655" w:type="pct"/>
            <w:tcMar>
              <w:top w:w="0" w:type="dxa"/>
              <w:left w:w="28" w:type="dxa"/>
              <w:bottom w:w="0" w:type="dxa"/>
              <w:right w:w="108" w:type="dxa"/>
            </w:tcMar>
          </w:tcPr>
          <w:p w14:paraId="7A8552B5" w14:textId="77777777" w:rsidR="005B6153" w:rsidRPr="00324DB7" w:rsidRDefault="005B6153" w:rsidP="005B6153">
            <w:pPr>
              <w:pStyle w:val="TAL"/>
              <w:rPr>
                <w:lang w:eastAsia="zh-CN"/>
              </w:rPr>
            </w:pPr>
            <w:r w:rsidRPr="00324DB7">
              <w:rPr>
                <w:lang w:eastAsia="zh-CN"/>
              </w:rPr>
              <w:t>1</w:t>
            </w:r>
          </w:p>
        </w:tc>
        <w:tc>
          <w:tcPr>
            <w:tcW w:w="2396" w:type="pct"/>
            <w:tcMar>
              <w:top w:w="0" w:type="dxa"/>
              <w:left w:w="28" w:type="dxa"/>
              <w:bottom w:w="0" w:type="dxa"/>
              <w:right w:w="108" w:type="dxa"/>
            </w:tcMar>
          </w:tcPr>
          <w:p w14:paraId="67C2DA5E" w14:textId="77777777" w:rsidR="005B6153" w:rsidRPr="00324DB7" w:rsidRDefault="005B6153" w:rsidP="005B6153">
            <w:pPr>
              <w:pStyle w:val="TAL"/>
              <w:rPr>
                <w:lang w:eastAsia="zh-CN"/>
              </w:rPr>
            </w:pPr>
            <w:r w:rsidRPr="009364B4">
              <w:rPr>
                <w:lang w:eastAsia="zh-CN"/>
              </w:rPr>
              <w:t>SGW</w:t>
            </w:r>
            <w:r w:rsidRPr="00324DB7">
              <w:rPr>
                <w:lang w:eastAsia="zh-CN"/>
              </w:rPr>
              <w:t xml:space="preserve"> </w:t>
            </w:r>
            <w:r w:rsidRPr="009364B4">
              <w:rPr>
                <w:lang w:eastAsia="zh-CN"/>
              </w:rPr>
              <w:t>GTP-U</w:t>
            </w:r>
            <w:r w:rsidRPr="00324DB7">
              <w:rPr>
                <w:lang w:eastAsia="zh-CN"/>
              </w:rPr>
              <w:t xml:space="preserve"> </w:t>
            </w:r>
            <w:r w:rsidRPr="009364B4">
              <w:rPr>
                <w:lang w:eastAsia="zh-CN"/>
              </w:rPr>
              <w:t>TEID</w:t>
            </w:r>
            <w:r w:rsidRPr="00324DB7">
              <w:rPr>
                <w:lang w:eastAsia="zh-CN"/>
              </w:rPr>
              <w:t xml:space="preserve"> of this S1 bearer.</w:t>
            </w:r>
          </w:p>
        </w:tc>
      </w:tr>
      <w:tr w:rsidR="00A7555F" w:rsidRPr="00324DB7" w14:paraId="2F355B9E" w14:textId="77777777" w:rsidTr="006C6A38">
        <w:tc>
          <w:tcPr>
            <w:tcW w:w="925" w:type="pct"/>
            <w:tcMar>
              <w:top w:w="0" w:type="dxa"/>
              <w:left w:w="28" w:type="dxa"/>
              <w:bottom w:w="0" w:type="dxa"/>
              <w:right w:w="108" w:type="dxa"/>
            </w:tcMar>
          </w:tcPr>
          <w:p w14:paraId="16D7E3E4" w14:textId="1B351E50" w:rsidR="00A7555F" w:rsidRPr="00324DB7" w:rsidRDefault="00A7555F" w:rsidP="00A7555F">
            <w:pPr>
              <w:pStyle w:val="TAL"/>
              <w:rPr>
                <w:lang w:eastAsia="zh-CN"/>
              </w:rPr>
            </w:pPr>
            <w:r w:rsidRPr="00324DB7">
              <w:t>_links</w:t>
            </w:r>
          </w:p>
        </w:tc>
        <w:tc>
          <w:tcPr>
            <w:tcW w:w="1024" w:type="pct"/>
            <w:tcMar>
              <w:top w:w="0" w:type="dxa"/>
              <w:left w:w="28" w:type="dxa"/>
              <w:bottom w:w="0" w:type="dxa"/>
              <w:right w:w="108" w:type="dxa"/>
            </w:tcMar>
          </w:tcPr>
          <w:p w14:paraId="734E6F14" w14:textId="5FD89D21" w:rsidR="00A7555F" w:rsidRPr="00324DB7" w:rsidRDefault="00A7555F" w:rsidP="00A7555F">
            <w:pPr>
              <w:pStyle w:val="TAL"/>
              <w:rPr>
                <w:lang w:eastAsia="zh-CN"/>
              </w:rPr>
            </w:pPr>
            <w:r w:rsidRPr="00324DB7">
              <w:t>1</w:t>
            </w:r>
          </w:p>
        </w:tc>
        <w:tc>
          <w:tcPr>
            <w:tcW w:w="655" w:type="pct"/>
            <w:tcMar>
              <w:top w:w="0" w:type="dxa"/>
              <w:left w:w="28" w:type="dxa"/>
              <w:bottom w:w="0" w:type="dxa"/>
              <w:right w:w="108" w:type="dxa"/>
            </w:tcMar>
          </w:tcPr>
          <w:p w14:paraId="23083686" w14:textId="1410F26D" w:rsidR="00A7555F" w:rsidRPr="00324DB7" w:rsidRDefault="00A7555F" w:rsidP="00A7555F">
            <w:pPr>
              <w:pStyle w:val="TAL"/>
              <w:rPr>
                <w:lang w:eastAsia="zh-CN"/>
              </w:rPr>
            </w:pPr>
            <w:r w:rsidRPr="00324DB7">
              <w:t>Structure (inlined)</w:t>
            </w:r>
          </w:p>
        </w:tc>
        <w:tc>
          <w:tcPr>
            <w:tcW w:w="2396" w:type="pct"/>
            <w:tcMar>
              <w:top w:w="0" w:type="dxa"/>
              <w:left w:w="28" w:type="dxa"/>
              <w:bottom w:w="0" w:type="dxa"/>
              <w:right w:w="108" w:type="dxa"/>
            </w:tcMar>
          </w:tcPr>
          <w:p w14:paraId="0D2067A8" w14:textId="6931079A" w:rsidR="00A7555F" w:rsidRPr="00324DB7" w:rsidRDefault="00A7555F" w:rsidP="00A7555F">
            <w:pPr>
              <w:pStyle w:val="TAL"/>
              <w:rPr>
                <w:lang w:eastAsia="zh-CN"/>
              </w:rPr>
            </w:pPr>
            <w:r w:rsidRPr="00324DB7">
              <w:t>Links to resources related to this notification.</w:t>
            </w:r>
          </w:p>
        </w:tc>
      </w:tr>
      <w:tr w:rsidR="00A7555F" w:rsidRPr="00324DB7" w14:paraId="57648564" w14:textId="77777777" w:rsidTr="006C6A38">
        <w:tc>
          <w:tcPr>
            <w:tcW w:w="925" w:type="pct"/>
            <w:tcMar>
              <w:top w:w="0" w:type="dxa"/>
              <w:left w:w="28" w:type="dxa"/>
              <w:bottom w:w="0" w:type="dxa"/>
              <w:right w:w="108" w:type="dxa"/>
            </w:tcMar>
          </w:tcPr>
          <w:p w14:paraId="2D089018" w14:textId="18FD8E24" w:rsidR="00A7555F" w:rsidRPr="00324DB7" w:rsidRDefault="00A7555F" w:rsidP="00A7555F">
            <w:pPr>
              <w:pStyle w:val="TAL"/>
              <w:rPr>
                <w:lang w:eastAsia="zh-CN"/>
              </w:rPr>
            </w:pPr>
            <w:r w:rsidRPr="00324DB7">
              <w:t>&gt;subscription</w:t>
            </w:r>
          </w:p>
        </w:tc>
        <w:tc>
          <w:tcPr>
            <w:tcW w:w="1024" w:type="pct"/>
            <w:tcMar>
              <w:top w:w="0" w:type="dxa"/>
              <w:left w:w="28" w:type="dxa"/>
              <w:bottom w:w="0" w:type="dxa"/>
              <w:right w:w="108" w:type="dxa"/>
            </w:tcMar>
          </w:tcPr>
          <w:p w14:paraId="3C8CBE70" w14:textId="5242C3D5" w:rsidR="00A7555F" w:rsidRPr="00324DB7" w:rsidRDefault="00A7555F" w:rsidP="00A7555F">
            <w:pPr>
              <w:pStyle w:val="TAL"/>
              <w:rPr>
                <w:lang w:eastAsia="zh-CN"/>
              </w:rPr>
            </w:pPr>
            <w:r w:rsidRPr="00324DB7">
              <w:t>1</w:t>
            </w:r>
          </w:p>
        </w:tc>
        <w:tc>
          <w:tcPr>
            <w:tcW w:w="655" w:type="pct"/>
            <w:tcMar>
              <w:top w:w="0" w:type="dxa"/>
              <w:left w:w="28" w:type="dxa"/>
              <w:bottom w:w="0" w:type="dxa"/>
              <w:right w:w="108" w:type="dxa"/>
            </w:tcMar>
          </w:tcPr>
          <w:p w14:paraId="7E72A0BB" w14:textId="665FAA87" w:rsidR="00A7555F" w:rsidRPr="00324DB7" w:rsidRDefault="00A7555F" w:rsidP="00A7555F">
            <w:pPr>
              <w:pStyle w:val="TAL"/>
              <w:rPr>
                <w:lang w:eastAsia="zh-CN"/>
              </w:rPr>
            </w:pPr>
            <w:r w:rsidRPr="00324DB7">
              <w:rPr>
                <w:rFonts w:cs="Arial"/>
                <w:szCs w:val="18"/>
              </w:rPr>
              <w:t>LinkType</w:t>
            </w:r>
          </w:p>
        </w:tc>
        <w:tc>
          <w:tcPr>
            <w:tcW w:w="2396" w:type="pct"/>
            <w:tcMar>
              <w:top w:w="0" w:type="dxa"/>
              <w:left w:w="28" w:type="dxa"/>
              <w:bottom w:w="0" w:type="dxa"/>
              <w:right w:w="108" w:type="dxa"/>
            </w:tcMar>
          </w:tcPr>
          <w:p w14:paraId="0E8D222B" w14:textId="7F1DE950" w:rsidR="00A7555F" w:rsidRPr="00324DB7" w:rsidRDefault="00A7555F" w:rsidP="00A7555F">
            <w:pPr>
              <w:pStyle w:val="TAL"/>
              <w:rPr>
                <w:lang w:eastAsia="zh-CN"/>
              </w:rPr>
            </w:pPr>
            <w:r w:rsidRPr="00324DB7">
              <w:t>A link to the related subscription.</w:t>
            </w:r>
          </w:p>
        </w:tc>
      </w:tr>
    </w:tbl>
    <w:p w14:paraId="722FF5D9" w14:textId="35301316" w:rsidR="005654CB" w:rsidRPr="00324DB7" w:rsidRDefault="005654CB" w:rsidP="005654CB">
      <w:pPr>
        <w:rPr>
          <w:lang w:bidi="he-IL"/>
        </w:rPr>
      </w:pPr>
    </w:p>
    <w:p w14:paraId="0766B693" w14:textId="21D58881" w:rsidR="00E46585" w:rsidRPr="00324DB7" w:rsidRDefault="00E46585" w:rsidP="00E46585">
      <w:pPr>
        <w:pStyle w:val="Heading3"/>
      </w:pPr>
      <w:bookmarkStart w:id="170" w:name="_Toc95469322"/>
      <w:bookmarkStart w:id="171" w:name="_Toc95817008"/>
      <w:r w:rsidRPr="00324DB7">
        <w:t>6.4.11</w:t>
      </w:r>
      <w:r w:rsidRPr="00324DB7">
        <w:tab/>
        <w:t>Type: NrMeasRepUeNotification</w:t>
      </w:r>
      <w:bookmarkEnd w:id="170"/>
      <w:bookmarkEnd w:id="171"/>
    </w:p>
    <w:p w14:paraId="0A76CBEB" w14:textId="2DA89AB0" w:rsidR="00E46585" w:rsidRPr="00324DB7" w:rsidRDefault="00E46585" w:rsidP="00E46585">
      <w:pPr>
        <w:rPr>
          <w:b/>
        </w:rPr>
      </w:pPr>
      <w:r w:rsidRPr="00324DB7">
        <w:t xml:space="preserve">This type represents a notification from </w:t>
      </w:r>
      <w:r w:rsidRPr="009364B4">
        <w:t>RNIS</w:t>
      </w:r>
      <w:r w:rsidRPr="00324DB7">
        <w:t xml:space="preserve"> with regards to 5G </w:t>
      </w:r>
      <w:r w:rsidRPr="009364B4">
        <w:t>UE</w:t>
      </w:r>
      <w:r w:rsidRPr="00324DB7">
        <w:t xml:space="preserve"> measurement report for UEs.</w:t>
      </w:r>
    </w:p>
    <w:p w14:paraId="0A79B7C9" w14:textId="384313A7" w:rsidR="00E46585" w:rsidRPr="00324DB7" w:rsidRDefault="00E46585" w:rsidP="00E46585">
      <w:pPr>
        <w:rPr>
          <w:color w:val="000000"/>
        </w:rPr>
      </w:pPr>
      <w:r w:rsidRPr="00324DB7">
        <w:rPr>
          <w:color w:val="000000"/>
        </w:rPr>
        <w:t xml:space="preserve">The Notification is sent by the Radio Network Information Service to send information about the 5G </w:t>
      </w:r>
      <w:r w:rsidR="00881185" w:rsidRPr="009364B4">
        <w:t>UE</w:t>
      </w:r>
      <w:r w:rsidR="00881185" w:rsidRPr="00324DB7">
        <w:rPr>
          <w:color w:val="000000"/>
        </w:rPr>
        <w:t xml:space="preserve"> </w:t>
      </w:r>
      <w:r w:rsidRPr="00324DB7">
        <w:rPr>
          <w:color w:val="000000"/>
        </w:rPr>
        <w:t xml:space="preserve">measurement report received from the </w:t>
      </w:r>
      <w:r w:rsidRPr="009364B4">
        <w:t>UE</w:t>
      </w:r>
      <w:r w:rsidRPr="00324DB7">
        <w:rPr>
          <w:color w:val="000000"/>
        </w:rPr>
        <w:t>.</w:t>
      </w:r>
    </w:p>
    <w:p w14:paraId="7A8C6372" w14:textId="7A3E8086" w:rsidR="00E46585" w:rsidRPr="00324DB7" w:rsidRDefault="00E46585" w:rsidP="00E46585">
      <w:r w:rsidRPr="00324DB7">
        <w:t>The attributes of the NrMeasRepUeNotification shall follow the indications provided in table 6.4.11-1.</w:t>
      </w:r>
    </w:p>
    <w:p w14:paraId="1059142D" w14:textId="4FA41CFA" w:rsidR="00E46585" w:rsidRPr="00324DB7" w:rsidRDefault="00E46585" w:rsidP="00F70C4D">
      <w:pPr>
        <w:pStyle w:val="TH"/>
      </w:pPr>
      <w:r w:rsidRPr="00324DB7">
        <w:lastRenderedPageBreak/>
        <w:t>Table 6.4.11-1: Attributes of the NrMeasRepUeNotification</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969"/>
        <w:gridCol w:w="2125"/>
        <w:gridCol w:w="1136"/>
        <w:gridCol w:w="3628"/>
      </w:tblGrid>
      <w:tr w:rsidR="00E46585" w:rsidRPr="00324DB7" w14:paraId="4BDD8D2B" w14:textId="77777777" w:rsidTr="00A7555F">
        <w:tc>
          <w:tcPr>
            <w:tcW w:w="1506" w:type="pct"/>
            <w:shd w:val="clear" w:color="auto" w:fill="C0C0C0"/>
            <w:tcMar>
              <w:top w:w="0" w:type="dxa"/>
              <w:left w:w="28" w:type="dxa"/>
              <w:bottom w:w="0" w:type="dxa"/>
              <w:right w:w="108" w:type="dxa"/>
            </w:tcMar>
          </w:tcPr>
          <w:p w14:paraId="70C83BB3" w14:textId="77777777" w:rsidR="00E46585" w:rsidRPr="00324DB7" w:rsidRDefault="00E46585" w:rsidP="00830C8D">
            <w:pPr>
              <w:pStyle w:val="TAH"/>
            </w:pPr>
            <w:r w:rsidRPr="00324DB7">
              <w:t>Attribute name</w:t>
            </w:r>
          </w:p>
        </w:tc>
        <w:tc>
          <w:tcPr>
            <w:tcW w:w="1078" w:type="pct"/>
            <w:shd w:val="clear" w:color="auto" w:fill="C0C0C0"/>
            <w:tcMar>
              <w:top w:w="0" w:type="dxa"/>
              <w:left w:w="28" w:type="dxa"/>
              <w:bottom w:w="0" w:type="dxa"/>
              <w:right w:w="108" w:type="dxa"/>
            </w:tcMar>
          </w:tcPr>
          <w:p w14:paraId="4CA722AF" w14:textId="77777777" w:rsidR="00E46585" w:rsidRPr="00324DB7" w:rsidRDefault="00E46585" w:rsidP="00830C8D">
            <w:pPr>
              <w:pStyle w:val="TAH"/>
            </w:pPr>
            <w:r w:rsidRPr="00324DB7">
              <w:t>Data type</w:t>
            </w:r>
          </w:p>
        </w:tc>
        <w:tc>
          <w:tcPr>
            <w:tcW w:w="576" w:type="pct"/>
            <w:shd w:val="clear" w:color="auto" w:fill="C0C0C0"/>
            <w:tcMar>
              <w:top w:w="0" w:type="dxa"/>
              <w:left w:w="28" w:type="dxa"/>
              <w:bottom w:w="0" w:type="dxa"/>
              <w:right w:w="108" w:type="dxa"/>
            </w:tcMar>
          </w:tcPr>
          <w:p w14:paraId="42EA79B4" w14:textId="77777777" w:rsidR="00E46585" w:rsidRPr="00324DB7" w:rsidRDefault="00E46585" w:rsidP="00830C8D">
            <w:pPr>
              <w:pStyle w:val="TAH"/>
            </w:pPr>
            <w:r w:rsidRPr="00324DB7">
              <w:t>Cardinality</w:t>
            </w:r>
          </w:p>
        </w:tc>
        <w:tc>
          <w:tcPr>
            <w:tcW w:w="1840" w:type="pct"/>
            <w:shd w:val="clear" w:color="auto" w:fill="C0C0C0"/>
            <w:tcMar>
              <w:top w:w="0" w:type="dxa"/>
              <w:left w:w="28" w:type="dxa"/>
              <w:bottom w:w="0" w:type="dxa"/>
              <w:right w:w="108" w:type="dxa"/>
            </w:tcMar>
          </w:tcPr>
          <w:p w14:paraId="384BB7F9" w14:textId="77777777" w:rsidR="00E46585" w:rsidRPr="00324DB7" w:rsidRDefault="00E46585" w:rsidP="00830C8D">
            <w:pPr>
              <w:pStyle w:val="TAH"/>
            </w:pPr>
            <w:r w:rsidRPr="00324DB7">
              <w:t>Description</w:t>
            </w:r>
          </w:p>
        </w:tc>
      </w:tr>
      <w:tr w:rsidR="00E46585" w:rsidRPr="00324DB7" w14:paraId="73F9A47D" w14:textId="77777777" w:rsidTr="00A7555F">
        <w:tc>
          <w:tcPr>
            <w:tcW w:w="1506" w:type="pct"/>
            <w:tcMar>
              <w:top w:w="0" w:type="dxa"/>
              <w:left w:w="28" w:type="dxa"/>
              <w:bottom w:w="0" w:type="dxa"/>
              <w:right w:w="108" w:type="dxa"/>
            </w:tcMar>
          </w:tcPr>
          <w:p w14:paraId="0D7D8FED" w14:textId="4AF843CF" w:rsidR="00E46585" w:rsidRPr="00324DB7" w:rsidRDefault="00E46585" w:rsidP="00E46585">
            <w:pPr>
              <w:pStyle w:val="TAL"/>
            </w:pPr>
            <w:r w:rsidRPr="00324DB7">
              <w:t>notificationType</w:t>
            </w:r>
          </w:p>
        </w:tc>
        <w:tc>
          <w:tcPr>
            <w:tcW w:w="1078" w:type="pct"/>
            <w:tcMar>
              <w:top w:w="0" w:type="dxa"/>
              <w:left w:w="28" w:type="dxa"/>
              <w:bottom w:w="0" w:type="dxa"/>
              <w:right w:w="108" w:type="dxa"/>
            </w:tcMar>
          </w:tcPr>
          <w:p w14:paraId="250740C1" w14:textId="2178E3ED" w:rsidR="00E46585" w:rsidRPr="00324DB7" w:rsidRDefault="00E46585" w:rsidP="00E46585">
            <w:pPr>
              <w:pStyle w:val="TAL"/>
              <w:rPr>
                <w:lang w:eastAsia="zh-CN"/>
              </w:rPr>
            </w:pPr>
            <w:r w:rsidRPr="00324DB7">
              <w:t>String</w:t>
            </w:r>
          </w:p>
        </w:tc>
        <w:tc>
          <w:tcPr>
            <w:tcW w:w="576" w:type="pct"/>
            <w:tcMar>
              <w:top w:w="0" w:type="dxa"/>
              <w:left w:w="28" w:type="dxa"/>
              <w:bottom w:w="0" w:type="dxa"/>
              <w:right w:w="108" w:type="dxa"/>
            </w:tcMar>
          </w:tcPr>
          <w:p w14:paraId="224BF4CC" w14:textId="0B65ABA4" w:rsidR="00E46585" w:rsidRPr="00324DB7" w:rsidRDefault="00E46585" w:rsidP="00E46585">
            <w:pPr>
              <w:pStyle w:val="TAL"/>
            </w:pPr>
            <w:r w:rsidRPr="00324DB7">
              <w:t>1</w:t>
            </w:r>
          </w:p>
        </w:tc>
        <w:tc>
          <w:tcPr>
            <w:tcW w:w="1840" w:type="pct"/>
            <w:tcMar>
              <w:top w:w="0" w:type="dxa"/>
              <w:left w:w="28" w:type="dxa"/>
              <w:bottom w:w="0" w:type="dxa"/>
              <w:right w:w="108" w:type="dxa"/>
            </w:tcMar>
          </w:tcPr>
          <w:p w14:paraId="56FAF0ED" w14:textId="3239353F" w:rsidR="00E46585" w:rsidRPr="00324DB7" w:rsidRDefault="00E46585" w:rsidP="00E46585">
            <w:pPr>
              <w:pStyle w:val="TAL"/>
            </w:pPr>
            <w:r w:rsidRPr="00324DB7">
              <w:t xml:space="preserve">Shall be set to </w:t>
            </w:r>
            <w:r w:rsidR="00AD4375" w:rsidRPr="00324DB7">
              <w:t>"</w:t>
            </w:r>
            <w:r w:rsidRPr="00324DB7">
              <w:t>NrMeasRepUeNotification</w:t>
            </w:r>
            <w:r w:rsidR="00AD4375" w:rsidRPr="00324DB7">
              <w:t>"</w:t>
            </w:r>
            <w:r w:rsidRPr="00324DB7">
              <w:t>.</w:t>
            </w:r>
          </w:p>
        </w:tc>
      </w:tr>
      <w:tr w:rsidR="00E46585" w:rsidRPr="00324DB7" w14:paraId="0C49973D" w14:textId="77777777" w:rsidTr="00A7555F">
        <w:tc>
          <w:tcPr>
            <w:tcW w:w="1506" w:type="pct"/>
            <w:tcMar>
              <w:top w:w="0" w:type="dxa"/>
              <w:left w:w="28" w:type="dxa"/>
              <w:bottom w:w="0" w:type="dxa"/>
              <w:right w:w="108" w:type="dxa"/>
            </w:tcMar>
          </w:tcPr>
          <w:p w14:paraId="4B283AEF" w14:textId="746B2375" w:rsidR="00E46585" w:rsidRPr="00324DB7" w:rsidRDefault="00E46585" w:rsidP="00E46585">
            <w:pPr>
              <w:pStyle w:val="TAL"/>
              <w:rPr>
                <w:color w:val="0070C0"/>
                <w:szCs w:val="18"/>
              </w:rPr>
            </w:pPr>
            <w:r w:rsidRPr="00324DB7">
              <w:t>timeStamp</w:t>
            </w:r>
          </w:p>
        </w:tc>
        <w:tc>
          <w:tcPr>
            <w:tcW w:w="1078" w:type="pct"/>
            <w:tcMar>
              <w:top w:w="0" w:type="dxa"/>
              <w:left w:w="28" w:type="dxa"/>
              <w:bottom w:w="0" w:type="dxa"/>
              <w:right w:w="108" w:type="dxa"/>
            </w:tcMar>
          </w:tcPr>
          <w:p w14:paraId="6169AF79" w14:textId="18E0F179" w:rsidR="00E46585" w:rsidRPr="00324DB7" w:rsidRDefault="00E46585" w:rsidP="00E46585">
            <w:pPr>
              <w:pStyle w:val="TAL"/>
              <w:rPr>
                <w:lang w:eastAsia="zh-CN"/>
              </w:rPr>
            </w:pPr>
            <w:r w:rsidRPr="00324DB7">
              <w:t>TimeStamp</w:t>
            </w:r>
          </w:p>
        </w:tc>
        <w:tc>
          <w:tcPr>
            <w:tcW w:w="576" w:type="pct"/>
            <w:tcMar>
              <w:top w:w="0" w:type="dxa"/>
              <w:left w:w="28" w:type="dxa"/>
              <w:bottom w:w="0" w:type="dxa"/>
              <w:right w:w="108" w:type="dxa"/>
            </w:tcMar>
          </w:tcPr>
          <w:p w14:paraId="2E7DAE31" w14:textId="0C1827E7" w:rsidR="00E46585" w:rsidRPr="00324DB7" w:rsidRDefault="00E46585" w:rsidP="00E46585">
            <w:pPr>
              <w:pStyle w:val="TAL"/>
              <w:rPr>
                <w:szCs w:val="18"/>
              </w:rPr>
            </w:pPr>
            <w:r w:rsidRPr="00324DB7">
              <w:t>0..1</w:t>
            </w:r>
          </w:p>
        </w:tc>
        <w:tc>
          <w:tcPr>
            <w:tcW w:w="1840" w:type="pct"/>
            <w:tcMar>
              <w:top w:w="0" w:type="dxa"/>
              <w:left w:w="28" w:type="dxa"/>
              <w:bottom w:w="0" w:type="dxa"/>
              <w:right w:w="108" w:type="dxa"/>
            </w:tcMar>
          </w:tcPr>
          <w:p w14:paraId="26906398" w14:textId="4FA9915B" w:rsidR="00E46585" w:rsidRPr="00324DB7" w:rsidRDefault="00E46585" w:rsidP="00E46585">
            <w:pPr>
              <w:pStyle w:val="TAL"/>
            </w:pPr>
            <w:r w:rsidRPr="00324DB7">
              <w:t>Time stamp.</w:t>
            </w:r>
          </w:p>
        </w:tc>
      </w:tr>
      <w:tr w:rsidR="00E46585" w:rsidRPr="00324DB7" w14:paraId="3282B2DA" w14:textId="77777777" w:rsidTr="00A7555F">
        <w:tc>
          <w:tcPr>
            <w:tcW w:w="1506" w:type="pct"/>
            <w:tcMar>
              <w:top w:w="0" w:type="dxa"/>
              <w:left w:w="28" w:type="dxa"/>
              <w:bottom w:w="0" w:type="dxa"/>
              <w:right w:w="108" w:type="dxa"/>
            </w:tcMar>
          </w:tcPr>
          <w:p w14:paraId="7E3BAA8A" w14:textId="4EDBDD6A" w:rsidR="00E46585" w:rsidRPr="00324DB7" w:rsidRDefault="00E46585" w:rsidP="00E46585">
            <w:pPr>
              <w:pStyle w:val="TAL"/>
            </w:pPr>
            <w:r w:rsidRPr="00324DB7">
              <w:t>associateId</w:t>
            </w:r>
          </w:p>
        </w:tc>
        <w:tc>
          <w:tcPr>
            <w:tcW w:w="1078" w:type="pct"/>
            <w:tcMar>
              <w:top w:w="0" w:type="dxa"/>
              <w:left w:w="28" w:type="dxa"/>
              <w:bottom w:w="0" w:type="dxa"/>
              <w:right w:w="108" w:type="dxa"/>
            </w:tcMar>
          </w:tcPr>
          <w:p w14:paraId="520A76DA" w14:textId="585E7773" w:rsidR="00E46585" w:rsidRPr="00324DB7" w:rsidRDefault="00E46585" w:rsidP="00E46585">
            <w:pPr>
              <w:pStyle w:val="TAL"/>
            </w:pPr>
            <w:r w:rsidRPr="00324DB7">
              <w:rPr>
                <w:rFonts w:cs="Arial"/>
                <w:szCs w:val="18"/>
              </w:rPr>
              <w:t>AssociateId</w:t>
            </w:r>
          </w:p>
        </w:tc>
        <w:tc>
          <w:tcPr>
            <w:tcW w:w="576" w:type="pct"/>
            <w:tcMar>
              <w:top w:w="0" w:type="dxa"/>
              <w:left w:w="28" w:type="dxa"/>
              <w:bottom w:w="0" w:type="dxa"/>
              <w:right w:w="108" w:type="dxa"/>
            </w:tcMar>
          </w:tcPr>
          <w:p w14:paraId="767E79CF" w14:textId="593BA0C5" w:rsidR="00E46585" w:rsidRPr="00324DB7" w:rsidRDefault="00E46585" w:rsidP="00E46585">
            <w:pPr>
              <w:pStyle w:val="TAL"/>
            </w:pPr>
            <w:r w:rsidRPr="00324DB7">
              <w:t>0..N</w:t>
            </w:r>
          </w:p>
        </w:tc>
        <w:tc>
          <w:tcPr>
            <w:tcW w:w="1840" w:type="pct"/>
            <w:tcMar>
              <w:top w:w="0" w:type="dxa"/>
              <w:left w:w="28" w:type="dxa"/>
              <w:bottom w:w="0" w:type="dxa"/>
              <w:right w:w="108" w:type="dxa"/>
            </w:tcMar>
          </w:tcPr>
          <w:p w14:paraId="6D13FAA0" w14:textId="3C632C2D" w:rsidR="00E46585" w:rsidRPr="00324DB7" w:rsidRDefault="00E46585" w:rsidP="00E46585">
            <w:pPr>
              <w:pStyle w:val="TAL"/>
              <w:rPr>
                <w:lang w:eastAsia="zh-CN"/>
              </w:rPr>
            </w:pPr>
            <w:r w:rsidRPr="00324DB7">
              <w:t xml:space="preserve">0 to N identifiers to associate the event for a specific </w:t>
            </w:r>
            <w:r w:rsidRPr="009364B4">
              <w:t>UE</w:t>
            </w:r>
            <w:r w:rsidRPr="00324DB7">
              <w:t xml:space="preserve"> or flow.</w:t>
            </w:r>
          </w:p>
        </w:tc>
      </w:tr>
      <w:tr w:rsidR="00E46585" w:rsidRPr="00324DB7" w:rsidDel="0051555B" w14:paraId="4268C9F3" w14:textId="77777777" w:rsidTr="00A7555F">
        <w:tc>
          <w:tcPr>
            <w:tcW w:w="1506" w:type="pct"/>
            <w:tcMar>
              <w:top w:w="0" w:type="dxa"/>
              <w:left w:w="28" w:type="dxa"/>
              <w:bottom w:w="0" w:type="dxa"/>
              <w:right w:w="108" w:type="dxa"/>
            </w:tcMar>
          </w:tcPr>
          <w:p w14:paraId="5B14303B" w14:textId="400B6BF6" w:rsidR="00E46585" w:rsidRPr="00324DB7" w:rsidDel="0051555B" w:rsidRDefault="00E46585" w:rsidP="00E46585">
            <w:pPr>
              <w:pStyle w:val="TAL"/>
              <w:rPr>
                <w:lang w:eastAsia="zh-CN"/>
              </w:rPr>
            </w:pPr>
            <w:r w:rsidRPr="00324DB7">
              <w:t>trigger</w:t>
            </w:r>
            <w:r w:rsidR="0028133F" w:rsidRPr="00324DB7">
              <w:t>Nr</w:t>
            </w:r>
          </w:p>
        </w:tc>
        <w:tc>
          <w:tcPr>
            <w:tcW w:w="1078" w:type="pct"/>
            <w:tcMar>
              <w:top w:w="0" w:type="dxa"/>
              <w:left w:w="28" w:type="dxa"/>
              <w:bottom w:w="0" w:type="dxa"/>
              <w:right w:w="108" w:type="dxa"/>
            </w:tcMar>
          </w:tcPr>
          <w:p w14:paraId="308B3BE0" w14:textId="0055AC9D" w:rsidR="00E46585" w:rsidRPr="00324DB7" w:rsidDel="0051555B" w:rsidRDefault="0028133F" w:rsidP="00E46585">
            <w:pPr>
              <w:pStyle w:val="TAL"/>
              <w:rPr>
                <w:lang w:eastAsia="zh-CN"/>
              </w:rPr>
            </w:pPr>
            <w:r w:rsidRPr="00324DB7">
              <w:t>TriggerNr</w:t>
            </w:r>
          </w:p>
        </w:tc>
        <w:tc>
          <w:tcPr>
            <w:tcW w:w="576" w:type="pct"/>
            <w:tcMar>
              <w:top w:w="0" w:type="dxa"/>
              <w:left w:w="28" w:type="dxa"/>
              <w:bottom w:w="0" w:type="dxa"/>
              <w:right w:w="108" w:type="dxa"/>
            </w:tcMar>
          </w:tcPr>
          <w:p w14:paraId="6884BE30" w14:textId="16D5149B" w:rsidR="00E46585" w:rsidRPr="00324DB7" w:rsidDel="0051555B" w:rsidRDefault="00E46585" w:rsidP="00E46585">
            <w:pPr>
              <w:pStyle w:val="TAL"/>
              <w:rPr>
                <w:lang w:eastAsia="zh-CN"/>
              </w:rPr>
            </w:pPr>
            <w:r w:rsidRPr="00324DB7">
              <w:t>1</w:t>
            </w:r>
          </w:p>
        </w:tc>
        <w:tc>
          <w:tcPr>
            <w:tcW w:w="1840" w:type="pct"/>
            <w:tcMar>
              <w:top w:w="0" w:type="dxa"/>
              <w:left w:w="28" w:type="dxa"/>
              <w:bottom w:w="0" w:type="dxa"/>
              <w:right w:w="108" w:type="dxa"/>
            </w:tcMar>
          </w:tcPr>
          <w:p w14:paraId="47813205" w14:textId="14D9D2FF" w:rsidR="00E46585" w:rsidRPr="00324DB7" w:rsidDel="0051555B" w:rsidRDefault="00482ED9" w:rsidP="00EC7688">
            <w:pPr>
              <w:pStyle w:val="TAL"/>
              <w:keepNext w:val="0"/>
              <w:keepLines w:val="0"/>
              <w:rPr>
                <w:lang w:eastAsia="zh-CN"/>
              </w:rPr>
            </w:pPr>
            <w:r w:rsidRPr="00324DB7">
              <w:rPr>
                <w:lang w:eastAsia="ko-KR"/>
              </w:rPr>
              <w:t xml:space="preserve">Corresponds to a specific 5G </w:t>
            </w:r>
            <w:r w:rsidRPr="009364B4">
              <w:rPr>
                <w:lang w:eastAsia="ko-KR"/>
              </w:rPr>
              <w:t>UE</w:t>
            </w:r>
            <w:r w:rsidRPr="00324DB7">
              <w:rPr>
                <w:lang w:eastAsia="ko-KR"/>
              </w:rPr>
              <w:t xml:space="preserve"> Measurement Report trigger.</w:t>
            </w:r>
          </w:p>
        </w:tc>
      </w:tr>
      <w:tr w:rsidR="00E46585" w:rsidRPr="00324DB7" w:rsidDel="0051555B" w14:paraId="2DC66BAE" w14:textId="77777777" w:rsidTr="00A7555F">
        <w:tc>
          <w:tcPr>
            <w:tcW w:w="1506" w:type="pct"/>
            <w:tcMar>
              <w:top w:w="0" w:type="dxa"/>
              <w:left w:w="28" w:type="dxa"/>
              <w:bottom w:w="0" w:type="dxa"/>
              <w:right w:w="108" w:type="dxa"/>
            </w:tcMar>
          </w:tcPr>
          <w:p w14:paraId="49184AD7" w14:textId="204C637C" w:rsidR="00E46585" w:rsidRPr="00324DB7" w:rsidDel="0051555B" w:rsidRDefault="00E46585" w:rsidP="00E46585">
            <w:pPr>
              <w:pStyle w:val="TAL"/>
              <w:rPr>
                <w:lang w:eastAsia="zh-CN"/>
              </w:rPr>
            </w:pPr>
            <w:r w:rsidRPr="00324DB7">
              <w:t>servCellMeasInfo</w:t>
            </w:r>
          </w:p>
        </w:tc>
        <w:tc>
          <w:tcPr>
            <w:tcW w:w="1078" w:type="pct"/>
            <w:tcMar>
              <w:top w:w="0" w:type="dxa"/>
              <w:left w:w="28" w:type="dxa"/>
              <w:bottom w:w="0" w:type="dxa"/>
              <w:right w:w="108" w:type="dxa"/>
            </w:tcMar>
          </w:tcPr>
          <w:p w14:paraId="43FBF299" w14:textId="3AF0AA50" w:rsidR="00E46585" w:rsidRPr="00324DB7" w:rsidDel="0051555B" w:rsidRDefault="00E46585" w:rsidP="00E46585">
            <w:pPr>
              <w:pStyle w:val="TAL"/>
              <w:rPr>
                <w:lang w:eastAsia="zh-CN"/>
              </w:rPr>
            </w:pPr>
            <w:r w:rsidRPr="00324DB7">
              <w:rPr>
                <w:rFonts w:cs="Arial"/>
                <w:szCs w:val="18"/>
              </w:rPr>
              <w:t>Structure (inlined)</w:t>
            </w:r>
          </w:p>
        </w:tc>
        <w:tc>
          <w:tcPr>
            <w:tcW w:w="576" w:type="pct"/>
            <w:tcMar>
              <w:top w:w="0" w:type="dxa"/>
              <w:left w:w="28" w:type="dxa"/>
              <w:bottom w:w="0" w:type="dxa"/>
              <w:right w:w="108" w:type="dxa"/>
            </w:tcMar>
          </w:tcPr>
          <w:p w14:paraId="33969EEA" w14:textId="6EA159E1" w:rsidR="00E46585" w:rsidRPr="00324DB7" w:rsidDel="0051555B" w:rsidRDefault="00E46585" w:rsidP="00E46585">
            <w:pPr>
              <w:pStyle w:val="TAL"/>
              <w:rPr>
                <w:lang w:eastAsia="zh-CN"/>
              </w:rPr>
            </w:pPr>
            <w:r w:rsidRPr="00324DB7">
              <w:t>0..N</w:t>
            </w:r>
          </w:p>
        </w:tc>
        <w:tc>
          <w:tcPr>
            <w:tcW w:w="1840" w:type="pct"/>
            <w:tcMar>
              <w:top w:w="0" w:type="dxa"/>
              <w:left w:w="28" w:type="dxa"/>
              <w:bottom w:w="0" w:type="dxa"/>
              <w:right w:w="108" w:type="dxa"/>
            </w:tcMar>
          </w:tcPr>
          <w:p w14:paraId="345B4DDA" w14:textId="4DF68761" w:rsidR="00E46585" w:rsidRPr="00324DB7" w:rsidDel="0051555B" w:rsidRDefault="00E46585" w:rsidP="00E46585">
            <w:pPr>
              <w:pStyle w:val="TAL"/>
              <w:rPr>
                <w:lang w:eastAsia="zh-CN"/>
              </w:rPr>
            </w:pPr>
            <w:r w:rsidRPr="00324DB7">
              <w:t>This parameter can be repeated to contain information of all the serving cells up to N.</w:t>
            </w:r>
          </w:p>
        </w:tc>
      </w:tr>
      <w:tr w:rsidR="00E46585" w:rsidRPr="00324DB7" w:rsidDel="0051555B" w14:paraId="2BF01735" w14:textId="77777777" w:rsidTr="00A7555F">
        <w:tc>
          <w:tcPr>
            <w:tcW w:w="1506" w:type="pct"/>
            <w:tcMar>
              <w:top w:w="0" w:type="dxa"/>
              <w:left w:w="28" w:type="dxa"/>
              <w:bottom w:w="0" w:type="dxa"/>
              <w:right w:w="108" w:type="dxa"/>
            </w:tcMar>
          </w:tcPr>
          <w:p w14:paraId="301DB0A1" w14:textId="2D0C53DE" w:rsidR="00E46585" w:rsidRPr="00324DB7" w:rsidDel="0051555B" w:rsidRDefault="00E46585" w:rsidP="00E46585">
            <w:pPr>
              <w:pStyle w:val="TAL"/>
              <w:rPr>
                <w:lang w:eastAsia="zh-CN"/>
              </w:rPr>
            </w:pPr>
            <w:r w:rsidRPr="00324DB7">
              <w:t>&gt;</w:t>
            </w:r>
            <w:r w:rsidR="00D820E2" w:rsidRPr="00324DB7">
              <w:t>n</w:t>
            </w:r>
            <w:r w:rsidR="00922C41" w:rsidRPr="00324DB7">
              <w:t>r</w:t>
            </w:r>
            <w:r w:rsidRPr="00324DB7">
              <w:t>cgi</w:t>
            </w:r>
          </w:p>
        </w:tc>
        <w:tc>
          <w:tcPr>
            <w:tcW w:w="1078" w:type="pct"/>
            <w:tcMar>
              <w:top w:w="0" w:type="dxa"/>
              <w:left w:w="28" w:type="dxa"/>
              <w:bottom w:w="0" w:type="dxa"/>
              <w:right w:w="108" w:type="dxa"/>
            </w:tcMar>
          </w:tcPr>
          <w:p w14:paraId="7E0DCFB9" w14:textId="0380364A" w:rsidR="00E46585" w:rsidRPr="00324DB7" w:rsidDel="0051555B" w:rsidRDefault="00922C41" w:rsidP="00E46585">
            <w:pPr>
              <w:pStyle w:val="TAL"/>
              <w:rPr>
                <w:lang w:eastAsia="zh-CN"/>
              </w:rPr>
            </w:pPr>
            <w:r w:rsidRPr="00324DB7">
              <w:rPr>
                <w:rFonts w:cs="Arial"/>
                <w:szCs w:val="18"/>
              </w:rPr>
              <w:t>Nrcgi</w:t>
            </w:r>
          </w:p>
        </w:tc>
        <w:tc>
          <w:tcPr>
            <w:tcW w:w="576" w:type="pct"/>
            <w:tcMar>
              <w:top w:w="0" w:type="dxa"/>
              <w:left w:w="28" w:type="dxa"/>
              <w:bottom w:w="0" w:type="dxa"/>
              <w:right w:w="108" w:type="dxa"/>
            </w:tcMar>
          </w:tcPr>
          <w:p w14:paraId="72E6F818" w14:textId="506F61AB" w:rsidR="00E46585" w:rsidRPr="00324DB7" w:rsidDel="0051555B" w:rsidRDefault="00E46585" w:rsidP="00E46585">
            <w:pPr>
              <w:pStyle w:val="TAL"/>
              <w:rPr>
                <w:lang w:eastAsia="zh-CN"/>
              </w:rPr>
            </w:pPr>
            <w:r w:rsidRPr="00324DB7">
              <w:t>1</w:t>
            </w:r>
          </w:p>
        </w:tc>
        <w:tc>
          <w:tcPr>
            <w:tcW w:w="1840" w:type="pct"/>
            <w:tcMar>
              <w:top w:w="0" w:type="dxa"/>
              <w:left w:w="28" w:type="dxa"/>
              <w:bottom w:w="0" w:type="dxa"/>
              <w:right w:w="108" w:type="dxa"/>
            </w:tcMar>
          </w:tcPr>
          <w:p w14:paraId="21C8B5B8" w14:textId="335AADBC" w:rsidR="00E46585" w:rsidRPr="00324DB7" w:rsidDel="0051555B" w:rsidRDefault="00922C41" w:rsidP="005F76BD">
            <w:pPr>
              <w:pStyle w:val="TAL"/>
              <w:rPr>
                <w:lang w:eastAsia="zh-CN"/>
              </w:rPr>
            </w:pPr>
            <w:r w:rsidRPr="00324DB7">
              <w:t xml:space="preserve">NR </w:t>
            </w:r>
            <w:r w:rsidR="004021D6" w:rsidRPr="00324DB7">
              <w:t xml:space="preserve">Cell </w:t>
            </w:r>
            <w:r w:rsidR="00E46585" w:rsidRPr="00324DB7">
              <w:t>Global Identifier.</w:t>
            </w:r>
          </w:p>
        </w:tc>
      </w:tr>
      <w:tr w:rsidR="00E46585" w:rsidRPr="00324DB7" w:rsidDel="0051555B" w14:paraId="105E5C16" w14:textId="77777777" w:rsidTr="00A7555F">
        <w:tc>
          <w:tcPr>
            <w:tcW w:w="1506" w:type="pct"/>
            <w:tcMar>
              <w:top w:w="0" w:type="dxa"/>
              <w:left w:w="28" w:type="dxa"/>
              <w:bottom w:w="0" w:type="dxa"/>
              <w:right w:w="108" w:type="dxa"/>
            </w:tcMar>
          </w:tcPr>
          <w:p w14:paraId="34B70B0B" w14:textId="2F975FC8" w:rsidR="00E46585" w:rsidRPr="00324DB7" w:rsidDel="0051555B" w:rsidRDefault="00E46585" w:rsidP="00E46585">
            <w:pPr>
              <w:pStyle w:val="TAL"/>
              <w:rPr>
                <w:lang w:eastAsia="zh-CN"/>
              </w:rPr>
            </w:pPr>
            <w:r w:rsidRPr="00324DB7">
              <w:t>&gt;sCell</w:t>
            </w:r>
          </w:p>
        </w:tc>
        <w:tc>
          <w:tcPr>
            <w:tcW w:w="1078" w:type="pct"/>
            <w:tcMar>
              <w:top w:w="0" w:type="dxa"/>
              <w:left w:w="28" w:type="dxa"/>
              <w:bottom w:w="0" w:type="dxa"/>
              <w:right w:w="108" w:type="dxa"/>
            </w:tcMar>
          </w:tcPr>
          <w:p w14:paraId="6D2F8713" w14:textId="549D3D65" w:rsidR="00E46585" w:rsidRPr="00324DB7" w:rsidDel="0051555B" w:rsidRDefault="00E46585" w:rsidP="00E46585">
            <w:pPr>
              <w:pStyle w:val="TAL"/>
              <w:rPr>
                <w:lang w:eastAsia="zh-CN"/>
              </w:rPr>
            </w:pPr>
            <w:r w:rsidRPr="00324DB7">
              <w:rPr>
                <w:rFonts w:cs="Arial"/>
                <w:szCs w:val="18"/>
              </w:rPr>
              <w:t>Structure (inlined)</w:t>
            </w:r>
          </w:p>
        </w:tc>
        <w:tc>
          <w:tcPr>
            <w:tcW w:w="576" w:type="pct"/>
            <w:tcMar>
              <w:top w:w="0" w:type="dxa"/>
              <w:left w:w="28" w:type="dxa"/>
              <w:bottom w:w="0" w:type="dxa"/>
              <w:right w:w="108" w:type="dxa"/>
            </w:tcMar>
          </w:tcPr>
          <w:p w14:paraId="535DDB30" w14:textId="24FADB07" w:rsidR="00E46585" w:rsidRPr="00324DB7" w:rsidDel="0051555B" w:rsidRDefault="00E46585" w:rsidP="00E46585">
            <w:pPr>
              <w:pStyle w:val="TAL"/>
              <w:rPr>
                <w:lang w:eastAsia="zh-CN"/>
              </w:rPr>
            </w:pPr>
            <w:r w:rsidRPr="00324DB7">
              <w:t>1</w:t>
            </w:r>
          </w:p>
        </w:tc>
        <w:tc>
          <w:tcPr>
            <w:tcW w:w="1840" w:type="pct"/>
            <w:tcMar>
              <w:top w:w="0" w:type="dxa"/>
              <w:left w:w="28" w:type="dxa"/>
              <w:bottom w:w="0" w:type="dxa"/>
              <w:right w:w="108" w:type="dxa"/>
            </w:tcMar>
          </w:tcPr>
          <w:p w14:paraId="52AEA0DF" w14:textId="4832CD65" w:rsidR="00E46585" w:rsidRPr="00324DB7" w:rsidDel="0051555B" w:rsidRDefault="00E46585" w:rsidP="00E46585">
            <w:pPr>
              <w:pStyle w:val="TAL"/>
              <w:rPr>
                <w:lang w:eastAsia="zh-CN"/>
              </w:rPr>
            </w:pPr>
            <w:r w:rsidRPr="00324DB7">
              <w:t>Measurement information relating to this serving cell</w:t>
            </w:r>
            <w:r w:rsidR="00A66CF8" w:rsidRPr="00324DB7">
              <w:t>.</w:t>
            </w:r>
          </w:p>
        </w:tc>
      </w:tr>
      <w:tr w:rsidR="00E46585" w:rsidRPr="00324DB7" w:rsidDel="0051555B" w14:paraId="2641B6A5" w14:textId="77777777" w:rsidTr="00A7555F">
        <w:tc>
          <w:tcPr>
            <w:tcW w:w="1506" w:type="pct"/>
            <w:tcMar>
              <w:top w:w="0" w:type="dxa"/>
              <w:left w:w="28" w:type="dxa"/>
              <w:bottom w:w="0" w:type="dxa"/>
              <w:right w:w="108" w:type="dxa"/>
            </w:tcMar>
          </w:tcPr>
          <w:p w14:paraId="0EFF8000" w14:textId="3D9D1424" w:rsidR="00E46585" w:rsidRPr="00324DB7" w:rsidDel="0051555B" w:rsidRDefault="00E46585" w:rsidP="003C6447">
            <w:pPr>
              <w:pStyle w:val="TAL"/>
              <w:rPr>
                <w:lang w:eastAsia="zh-CN"/>
              </w:rPr>
            </w:pPr>
            <w:r w:rsidRPr="00324DB7">
              <w:t>&gt;&gt;</w:t>
            </w:r>
            <w:r w:rsidR="003C6447" w:rsidRPr="00324DB7">
              <w:t>measQuantityResults</w:t>
            </w:r>
            <w:r w:rsidRPr="00324DB7">
              <w:t>SsbCell</w:t>
            </w:r>
          </w:p>
        </w:tc>
        <w:tc>
          <w:tcPr>
            <w:tcW w:w="1078" w:type="pct"/>
            <w:tcMar>
              <w:top w:w="0" w:type="dxa"/>
              <w:left w:w="28" w:type="dxa"/>
              <w:bottom w:w="0" w:type="dxa"/>
              <w:right w:w="108" w:type="dxa"/>
            </w:tcMar>
          </w:tcPr>
          <w:p w14:paraId="7ADE48D4" w14:textId="4E1A738E" w:rsidR="00E46585" w:rsidRPr="00324DB7" w:rsidDel="0051555B" w:rsidRDefault="003C6447" w:rsidP="005F76BD">
            <w:pPr>
              <w:pStyle w:val="TAL"/>
              <w:rPr>
                <w:lang w:eastAsia="zh-CN"/>
              </w:rPr>
            </w:pPr>
            <w:r w:rsidRPr="00324DB7">
              <w:t>MeasQuantityResultsN</w:t>
            </w:r>
            <w:r w:rsidR="007927C3" w:rsidRPr="00324DB7">
              <w:t>r</w:t>
            </w:r>
          </w:p>
        </w:tc>
        <w:tc>
          <w:tcPr>
            <w:tcW w:w="576" w:type="pct"/>
            <w:tcMar>
              <w:top w:w="0" w:type="dxa"/>
              <w:left w:w="28" w:type="dxa"/>
              <w:bottom w:w="0" w:type="dxa"/>
              <w:right w:w="108" w:type="dxa"/>
            </w:tcMar>
          </w:tcPr>
          <w:p w14:paraId="3C9CDC23" w14:textId="1EE079C1" w:rsidR="00E46585" w:rsidRPr="00324DB7" w:rsidDel="0051555B" w:rsidRDefault="00E46585" w:rsidP="00E46585">
            <w:pPr>
              <w:pStyle w:val="TAL"/>
              <w:rPr>
                <w:lang w:eastAsia="zh-CN"/>
              </w:rPr>
            </w:pPr>
            <w:r w:rsidRPr="00324DB7">
              <w:t>0..1</w:t>
            </w:r>
          </w:p>
        </w:tc>
        <w:tc>
          <w:tcPr>
            <w:tcW w:w="1840" w:type="pct"/>
            <w:tcMar>
              <w:top w:w="0" w:type="dxa"/>
              <w:left w:w="28" w:type="dxa"/>
              <w:bottom w:w="0" w:type="dxa"/>
              <w:right w:w="108" w:type="dxa"/>
            </w:tcMar>
          </w:tcPr>
          <w:p w14:paraId="68B5EC93" w14:textId="5A8E289F" w:rsidR="00E46585" w:rsidRPr="00324DB7" w:rsidDel="0051555B" w:rsidRDefault="005F76BD" w:rsidP="003C6447">
            <w:pPr>
              <w:pStyle w:val="TAL"/>
              <w:rPr>
                <w:lang w:eastAsia="zh-CN"/>
              </w:rPr>
            </w:pPr>
            <w:r w:rsidRPr="00324DB7">
              <w:t>M</w:t>
            </w:r>
            <w:r w:rsidR="003C6447" w:rsidRPr="00324DB7">
              <w:t>easurement quantity results relating to the Synchronization Signal Block</w:t>
            </w:r>
            <w:r w:rsidR="00E46585" w:rsidRPr="00324DB7">
              <w:t>.</w:t>
            </w:r>
          </w:p>
        </w:tc>
      </w:tr>
      <w:tr w:rsidR="00E46585" w:rsidRPr="00324DB7" w:rsidDel="0051555B" w14:paraId="4E82A296" w14:textId="77777777" w:rsidTr="00A7555F">
        <w:tc>
          <w:tcPr>
            <w:tcW w:w="1506" w:type="pct"/>
            <w:tcMar>
              <w:top w:w="0" w:type="dxa"/>
              <w:left w:w="28" w:type="dxa"/>
              <w:bottom w:w="0" w:type="dxa"/>
              <w:right w:w="108" w:type="dxa"/>
            </w:tcMar>
          </w:tcPr>
          <w:p w14:paraId="5C88B01A" w14:textId="1AB946E9" w:rsidR="00E46585" w:rsidRPr="00324DB7" w:rsidRDefault="00E46585" w:rsidP="00E46585">
            <w:pPr>
              <w:pStyle w:val="TAL"/>
            </w:pPr>
            <w:r w:rsidRPr="00324DB7">
              <w:t>&gt;&gt;</w:t>
            </w:r>
            <w:r w:rsidR="003C6447" w:rsidRPr="00324DB7">
              <w:t>measQuantityResults</w:t>
            </w:r>
            <w:r w:rsidRPr="00324DB7">
              <w:t>CsiRsCell</w:t>
            </w:r>
          </w:p>
        </w:tc>
        <w:tc>
          <w:tcPr>
            <w:tcW w:w="1078" w:type="pct"/>
            <w:tcMar>
              <w:top w:w="0" w:type="dxa"/>
              <w:left w:w="28" w:type="dxa"/>
              <w:bottom w:w="0" w:type="dxa"/>
              <w:right w:w="108" w:type="dxa"/>
            </w:tcMar>
          </w:tcPr>
          <w:p w14:paraId="02D8B38F" w14:textId="50E228BE" w:rsidR="00E46585" w:rsidRPr="00324DB7" w:rsidRDefault="003C6447" w:rsidP="00E46585">
            <w:pPr>
              <w:pStyle w:val="TAL"/>
              <w:rPr>
                <w:rFonts w:cs="Arial"/>
                <w:szCs w:val="18"/>
              </w:rPr>
            </w:pPr>
            <w:r w:rsidRPr="00324DB7">
              <w:t>MeasQuantityResultsNr</w:t>
            </w:r>
          </w:p>
        </w:tc>
        <w:tc>
          <w:tcPr>
            <w:tcW w:w="576" w:type="pct"/>
            <w:tcMar>
              <w:top w:w="0" w:type="dxa"/>
              <w:left w:w="28" w:type="dxa"/>
              <w:bottom w:w="0" w:type="dxa"/>
              <w:right w:w="108" w:type="dxa"/>
            </w:tcMar>
          </w:tcPr>
          <w:p w14:paraId="4E6D2DD2" w14:textId="515572B8" w:rsidR="00E46585" w:rsidRPr="00324DB7" w:rsidRDefault="00E46585" w:rsidP="00E46585">
            <w:pPr>
              <w:pStyle w:val="TAL"/>
              <w:rPr>
                <w:lang w:eastAsia="zh-CN"/>
              </w:rPr>
            </w:pPr>
            <w:r w:rsidRPr="00324DB7">
              <w:t>0..1</w:t>
            </w:r>
          </w:p>
        </w:tc>
        <w:tc>
          <w:tcPr>
            <w:tcW w:w="1840" w:type="pct"/>
            <w:tcMar>
              <w:top w:w="0" w:type="dxa"/>
              <w:left w:w="28" w:type="dxa"/>
              <w:bottom w:w="0" w:type="dxa"/>
              <w:right w:w="108" w:type="dxa"/>
            </w:tcMar>
          </w:tcPr>
          <w:p w14:paraId="4D83A5F6" w14:textId="62AC3B3E" w:rsidR="00E46585" w:rsidRPr="00324DB7" w:rsidRDefault="005F76BD" w:rsidP="00E46585">
            <w:pPr>
              <w:pStyle w:val="TAL"/>
              <w:rPr>
                <w:lang w:eastAsia="zh-CN"/>
              </w:rPr>
            </w:pPr>
            <w:r w:rsidRPr="00324DB7">
              <w:t xml:space="preserve">Measurement </w:t>
            </w:r>
            <w:r w:rsidR="003C6447" w:rsidRPr="00324DB7">
              <w:t>quantity results relating to the Channel State Information</w:t>
            </w:r>
            <w:r w:rsidR="003C6447" w:rsidRPr="00324DB7" w:rsidDel="003C6447">
              <w:t xml:space="preserve"> </w:t>
            </w:r>
            <w:r w:rsidR="003C6447" w:rsidRPr="00324DB7">
              <w:t>Reference Signal</w:t>
            </w:r>
            <w:r w:rsidR="00E46585" w:rsidRPr="00324DB7">
              <w:t>.</w:t>
            </w:r>
          </w:p>
        </w:tc>
      </w:tr>
      <w:tr w:rsidR="005F76BD" w:rsidRPr="00324DB7" w:rsidDel="0051555B" w14:paraId="6170E454" w14:textId="77777777" w:rsidTr="00A7555F">
        <w:tc>
          <w:tcPr>
            <w:tcW w:w="1506" w:type="pct"/>
            <w:tcMar>
              <w:top w:w="0" w:type="dxa"/>
              <w:left w:w="28" w:type="dxa"/>
              <w:bottom w:w="0" w:type="dxa"/>
              <w:right w:w="108" w:type="dxa"/>
            </w:tcMar>
          </w:tcPr>
          <w:p w14:paraId="73F606D1" w14:textId="784C0F75" w:rsidR="005F76BD" w:rsidRPr="00324DB7" w:rsidRDefault="005F76BD" w:rsidP="005F76BD">
            <w:pPr>
              <w:pStyle w:val="TAL"/>
            </w:pPr>
            <w:r w:rsidRPr="00324DB7">
              <w:t>&gt;&gt;rsIndexResults</w:t>
            </w:r>
          </w:p>
        </w:tc>
        <w:tc>
          <w:tcPr>
            <w:tcW w:w="1078" w:type="pct"/>
            <w:tcMar>
              <w:top w:w="0" w:type="dxa"/>
              <w:left w:w="28" w:type="dxa"/>
              <w:bottom w:w="0" w:type="dxa"/>
              <w:right w:w="108" w:type="dxa"/>
            </w:tcMar>
          </w:tcPr>
          <w:p w14:paraId="407064DB" w14:textId="132D93AF" w:rsidR="005F76BD" w:rsidRPr="00324DB7" w:rsidRDefault="005F76BD" w:rsidP="00E46585">
            <w:pPr>
              <w:pStyle w:val="TAL"/>
            </w:pPr>
            <w:r w:rsidRPr="00324DB7">
              <w:t>RsIndexResults</w:t>
            </w:r>
          </w:p>
        </w:tc>
        <w:tc>
          <w:tcPr>
            <w:tcW w:w="576" w:type="pct"/>
            <w:tcMar>
              <w:top w:w="0" w:type="dxa"/>
              <w:left w:w="28" w:type="dxa"/>
              <w:bottom w:w="0" w:type="dxa"/>
              <w:right w:w="108" w:type="dxa"/>
            </w:tcMar>
          </w:tcPr>
          <w:p w14:paraId="32D9F2D0" w14:textId="504D0FD5" w:rsidR="005F76BD" w:rsidRPr="00324DB7" w:rsidRDefault="005F76BD" w:rsidP="00E46585">
            <w:pPr>
              <w:pStyle w:val="TAL"/>
            </w:pPr>
            <w:r w:rsidRPr="00324DB7">
              <w:t>0..1</w:t>
            </w:r>
          </w:p>
        </w:tc>
        <w:tc>
          <w:tcPr>
            <w:tcW w:w="1840" w:type="pct"/>
            <w:tcMar>
              <w:top w:w="0" w:type="dxa"/>
              <w:left w:w="28" w:type="dxa"/>
              <w:bottom w:w="0" w:type="dxa"/>
              <w:right w:w="108" w:type="dxa"/>
            </w:tcMar>
          </w:tcPr>
          <w:p w14:paraId="6E44D373" w14:textId="530B686D" w:rsidR="005F76BD" w:rsidRPr="00324DB7" w:rsidRDefault="005F76BD" w:rsidP="00E46585">
            <w:pPr>
              <w:pStyle w:val="TAL"/>
            </w:pPr>
            <w:r w:rsidRPr="00324DB7">
              <w:t>Beam level measurement information</w:t>
            </w:r>
          </w:p>
        </w:tc>
      </w:tr>
      <w:tr w:rsidR="00E46585" w:rsidRPr="00324DB7" w:rsidDel="0051555B" w14:paraId="5F095517" w14:textId="77777777" w:rsidTr="00A7555F">
        <w:tc>
          <w:tcPr>
            <w:tcW w:w="1506" w:type="pct"/>
            <w:tcMar>
              <w:top w:w="0" w:type="dxa"/>
              <w:left w:w="28" w:type="dxa"/>
              <w:bottom w:w="0" w:type="dxa"/>
              <w:right w:w="108" w:type="dxa"/>
            </w:tcMar>
          </w:tcPr>
          <w:p w14:paraId="06AC7220" w14:textId="2FE800A4" w:rsidR="00E46585" w:rsidRPr="00324DB7" w:rsidRDefault="00E46585" w:rsidP="00E46585">
            <w:pPr>
              <w:pStyle w:val="TAL"/>
            </w:pPr>
            <w:r w:rsidRPr="00324DB7">
              <w:t>&gt;nCell</w:t>
            </w:r>
          </w:p>
        </w:tc>
        <w:tc>
          <w:tcPr>
            <w:tcW w:w="1078" w:type="pct"/>
            <w:tcMar>
              <w:top w:w="0" w:type="dxa"/>
              <w:left w:w="28" w:type="dxa"/>
              <w:bottom w:w="0" w:type="dxa"/>
              <w:right w:w="108" w:type="dxa"/>
            </w:tcMar>
          </w:tcPr>
          <w:p w14:paraId="20A2F371" w14:textId="726D676C" w:rsidR="00E46585" w:rsidRPr="00324DB7" w:rsidRDefault="00E46585" w:rsidP="00E46585">
            <w:pPr>
              <w:pStyle w:val="TAL"/>
              <w:rPr>
                <w:rFonts w:cs="Arial"/>
                <w:szCs w:val="18"/>
              </w:rPr>
            </w:pPr>
            <w:r w:rsidRPr="00324DB7">
              <w:rPr>
                <w:rFonts w:cs="Arial"/>
                <w:szCs w:val="18"/>
              </w:rPr>
              <w:t>Structure (inlined)</w:t>
            </w:r>
          </w:p>
        </w:tc>
        <w:tc>
          <w:tcPr>
            <w:tcW w:w="576" w:type="pct"/>
            <w:tcMar>
              <w:top w:w="0" w:type="dxa"/>
              <w:left w:w="28" w:type="dxa"/>
              <w:bottom w:w="0" w:type="dxa"/>
              <w:right w:w="108" w:type="dxa"/>
            </w:tcMar>
          </w:tcPr>
          <w:p w14:paraId="26620A46" w14:textId="63113C02" w:rsidR="00E46585" w:rsidRPr="00324DB7" w:rsidRDefault="005F76BD" w:rsidP="00E46585">
            <w:pPr>
              <w:pStyle w:val="TAL"/>
              <w:rPr>
                <w:lang w:eastAsia="zh-CN"/>
              </w:rPr>
            </w:pPr>
            <w:r w:rsidRPr="00324DB7">
              <w:t>0..</w:t>
            </w:r>
            <w:r w:rsidR="00E46585" w:rsidRPr="00324DB7">
              <w:t>1</w:t>
            </w:r>
          </w:p>
        </w:tc>
        <w:tc>
          <w:tcPr>
            <w:tcW w:w="1840" w:type="pct"/>
            <w:tcMar>
              <w:top w:w="0" w:type="dxa"/>
              <w:left w:w="28" w:type="dxa"/>
              <w:bottom w:w="0" w:type="dxa"/>
              <w:right w:w="108" w:type="dxa"/>
            </w:tcMar>
          </w:tcPr>
          <w:p w14:paraId="1A30D934" w14:textId="5881CFAA" w:rsidR="00E46585" w:rsidRPr="00324DB7" w:rsidRDefault="00E46585" w:rsidP="00E46585">
            <w:pPr>
              <w:pStyle w:val="TAL"/>
              <w:rPr>
                <w:lang w:eastAsia="zh-CN"/>
              </w:rPr>
            </w:pPr>
            <w:r w:rsidRPr="00324DB7">
              <w:t>Measurement information relating to the best neighbour of this serving cell</w:t>
            </w:r>
            <w:r w:rsidR="00A66CF8" w:rsidRPr="00324DB7">
              <w:t>.</w:t>
            </w:r>
          </w:p>
        </w:tc>
      </w:tr>
      <w:tr w:rsidR="00E46585" w:rsidRPr="00324DB7" w:rsidDel="0051555B" w14:paraId="3B4B2DE0" w14:textId="77777777" w:rsidTr="00A7555F">
        <w:tc>
          <w:tcPr>
            <w:tcW w:w="1506" w:type="pct"/>
            <w:tcMar>
              <w:top w:w="0" w:type="dxa"/>
              <w:left w:w="28" w:type="dxa"/>
              <w:bottom w:w="0" w:type="dxa"/>
              <w:right w:w="108" w:type="dxa"/>
            </w:tcMar>
          </w:tcPr>
          <w:p w14:paraId="04122BDA" w14:textId="7B220C1C" w:rsidR="00E46585" w:rsidRPr="00324DB7" w:rsidRDefault="00E46585" w:rsidP="00E46585">
            <w:pPr>
              <w:pStyle w:val="TAL"/>
            </w:pPr>
            <w:r w:rsidRPr="00324DB7">
              <w:t>&gt;&gt;</w:t>
            </w:r>
            <w:r w:rsidR="003C6447" w:rsidRPr="00324DB7">
              <w:t>measQuantityResults</w:t>
            </w:r>
            <w:r w:rsidRPr="00324DB7">
              <w:t>SsbCell</w:t>
            </w:r>
          </w:p>
        </w:tc>
        <w:tc>
          <w:tcPr>
            <w:tcW w:w="1078" w:type="pct"/>
            <w:tcMar>
              <w:top w:w="0" w:type="dxa"/>
              <w:left w:w="28" w:type="dxa"/>
              <w:bottom w:w="0" w:type="dxa"/>
              <w:right w:w="108" w:type="dxa"/>
            </w:tcMar>
          </w:tcPr>
          <w:p w14:paraId="4828EB2A" w14:textId="643787B4" w:rsidR="00E46585" w:rsidRPr="00324DB7" w:rsidRDefault="003C6447" w:rsidP="00E46585">
            <w:pPr>
              <w:pStyle w:val="TAL"/>
              <w:rPr>
                <w:rFonts w:cs="Arial"/>
                <w:szCs w:val="18"/>
              </w:rPr>
            </w:pPr>
            <w:r w:rsidRPr="00324DB7">
              <w:t>MeasQuantityResultsNr</w:t>
            </w:r>
          </w:p>
        </w:tc>
        <w:tc>
          <w:tcPr>
            <w:tcW w:w="576" w:type="pct"/>
            <w:tcMar>
              <w:top w:w="0" w:type="dxa"/>
              <w:left w:w="28" w:type="dxa"/>
              <w:bottom w:w="0" w:type="dxa"/>
              <w:right w:w="108" w:type="dxa"/>
            </w:tcMar>
          </w:tcPr>
          <w:p w14:paraId="64D28119" w14:textId="19628CF5" w:rsidR="00E46585" w:rsidRPr="00324DB7" w:rsidRDefault="00E46585" w:rsidP="00E46585">
            <w:pPr>
              <w:pStyle w:val="TAL"/>
              <w:rPr>
                <w:lang w:eastAsia="zh-CN"/>
              </w:rPr>
            </w:pPr>
            <w:r w:rsidRPr="00324DB7">
              <w:t>0..1</w:t>
            </w:r>
          </w:p>
        </w:tc>
        <w:tc>
          <w:tcPr>
            <w:tcW w:w="1840" w:type="pct"/>
            <w:tcMar>
              <w:top w:w="0" w:type="dxa"/>
              <w:left w:w="28" w:type="dxa"/>
              <w:bottom w:w="0" w:type="dxa"/>
              <w:right w:w="108" w:type="dxa"/>
            </w:tcMar>
          </w:tcPr>
          <w:p w14:paraId="7AAF89EC" w14:textId="42A2F536" w:rsidR="00E46585" w:rsidRPr="00324DB7" w:rsidRDefault="005F76BD" w:rsidP="00E46585">
            <w:pPr>
              <w:pStyle w:val="TAL"/>
              <w:rPr>
                <w:lang w:eastAsia="zh-CN"/>
              </w:rPr>
            </w:pPr>
            <w:r w:rsidRPr="00324DB7">
              <w:t xml:space="preserve">Measurement </w:t>
            </w:r>
            <w:r w:rsidR="003C6447" w:rsidRPr="00324DB7">
              <w:t>quantity results relating to the Synchronization Signal Block</w:t>
            </w:r>
            <w:r w:rsidR="00E46585" w:rsidRPr="00324DB7">
              <w:t>.</w:t>
            </w:r>
          </w:p>
        </w:tc>
      </w:tr>
      <w:tr w:rsidR="00E46585" w:rsidRPr="00324DB7" w:rsidDel="0051555B" w14:paraId="65F4E1A2" w14:textId="77777777" w:rsidTr="00A7555F">
        <w:tc>
          <w:tcPr>
            <w:tcW w:w="1506" w:type="pct"/>
            <w:tcMar>
              <w:top w:w="0" w:type="dxa"/>
              <w:left w:w="28" w:type="dxa"/>
              <w:bottom w:w="0" w:type="dxa"/>
              <w:right w:w="108" w:type="dxa"/>
            </w:tcMar>
          </w:tcPr>
          <w:p w14:paraId="4B9A370C" w14:textId="00A5EBA4" w:rsidR="00E46585" w:rsidRPr="00324DB7" w:rsidRDefault="00E46585" w:rsidP="00E46585">
            <w:pPr>
              <w:pStyle w:val="TAL"/>
            </w:pPr>
            <w:r w:rsidRPr="00324DB7">
              <w:t>&gt;&gt;</w:t>
            </w:r>
            <w:r w:rsidR="003C6447" w:rsidRPr="00324DB7">
              <w:t>measQuantityResults</w:t>
            </w:r>
            <w:r w:rsidRPr="00324DB7">
              <w:t>CsiRsCell</w:t>
            </w:r>
          </w:p>
        </w:tc>
        <w:tc>
          <w:tcPr>
            <w:tcW w:w="1078" w:type="pct"/>
            <w:tcMar>
              <w:top w:w="0" w:type="dxa"/>
              <w:left w:w="28" w:type="dxa"/>
              <w:bottom w:w="0" w:type="dxa"/>
              <w:right w:w="108" w:type="dxa"/>
            </w:tcMar>
          </w:tcPr>
          <w:p w14:paraId="763EB5F3" w14:textId="784DAFF1" w:rsidR="00E46585" w:rsidRPr="00324DB7" w:rsidRDefault="003C6447" w:rsidP="00E46585">
            <w:pPr>
              <w:pStyle w:val="TAL"/>
              <w:rPr>
                <w:rFonts w:cs="Arial"/>
                <w:szCs w:val="18"/>
              </w:rPr>
            </w:pPr>
            <w:r w:rsidRPr="00324DB7">
              <w:t>MeasQuantityResultsNr</w:t>
            </w:r>
          </w:p>
        </w:tc>
        <w:tc>
          <w:tcPr>
            <w:tcW w:w="576" w:type="pct"/>
            <w:tcMar>
              <w:top w:w="0" w:type="dxa"/>
              <w:left w:w="28" w:type="dxa"/>
              <w:bottom w:w="0" w:type="dxa"/>
              <w:right w:w="108" w:type="dxa"/>
            </w:tcMar>
          </w:tcPr>
          <w:p w14:paraId="5ED72F60" w14:textId="454495BA" w:rsidR="00E46585" w:rsidRPr="00324DB7" w:rsidRDefault="00E46585" w:rsidP="00E46585">
            <w:pPr>
              <w:pStyle w:val="TAL"/>
              <w:rPr>
                <w:lang w:eastAsia="zh-CN"/>
              </w:rPr>
            </w:pPr>
            <w:r w:rsidRPr="00324DB7">
              <w:t>0..1</w:t>
            </w:r>
          </w:p>
        </w:tc>
        <w:tc>
          <w:tcPr>
            <w:tcW w:w="1840" w:type="pct"/>
            <w:tcMar>
              <w:top w:w="0" w:type="dxa"/>
              <w:left w:w="28" w:type="dxa"/>
              <w:bottom w:w="0" w:type="dxa"/>
              <w:right w:w="108" w:type="dxa"/>
            </w:tcMar>
          </w:tcPr>
          <w:p w14:paraId="004158B6" w14:textId="140A70BA" w:rsidR="00E46585" w:rsidRPr="00324DB7" w:rsidRDefault="005F76BD" w:rsidP="00E46585">
            <w:pPr>
              <w:pStyle w:val="TAL"/>
              <w:rPr>
                <w:lang w:eastAsia="zh-CN"/>
              </w:rPr>
            </w:pPr>
            <w:r w:rsidRPr="00324DB7">
              <w:t xml:space="preserve">Measurement </w:t>
            </w:r>
            <w:r w:rsidR="003C6447" w:rsidRPr="00324DB7">
              <w:t>quantity results relating to the Channel State Information</w:t>
            </w:r>
            <w:r w:rsidR="003C6447" w:rsidRPr="00324DB7" w:rsidDel="003C6447">
              <w:t xml:space="preserve"> </w:t>
            </w:r>
            <w:r w:rsidR="003C6447" w:rsidRPr="00324DB7">
              <w:t>Reference Signal</w:t>
            </w:r>
            <w:r w:rsidR="00E46585" w:rsidRPr="00324DB7">
              <w:t>.</w:t>
            </w:r>
          </w:p>
        </w:tc>
      </w:tr>
      <w:tr w:rsidR="005F76BD" w:rsidRPr="00324DB7" w:rsidDel="0051555B" w14:paraId="187A71AE" w14:textId="77777777" w:rsidTr="00A7555F">
        <w:tc>
          <w:tcPr>
            <w:tcW w:w="1506" w:type="pct"/>
            <w:tcMar>
              <w:top w:w="0" w:type="dxa"/>
              <w:left w:w="28" w:type="dxa"/>
              <w:bottom w:w="0" w:type="dxa"/>
              <w:right w:w="108" w:type="dxa"/>
            </w:tcMar>
          </w:tcPr>
          <w:p w14:paraId="576A769B" w14:textId="74393B4A" w:rsidR="005F76BD" w:rsidRPr="00324DB7" w:rsidRDefault="005F76BD" w:rsidP="005F76BD">
            <w:pPr>
              <w:pStyle w:val="TAL"/>
            </w:pPr>
            <w:r w:rsidRPr="00324DB7">
              <w:t>&gt;&gt;rsIndexResults</w:t>
            </w:r>
          </w:p>
        </w:tc>
        <w:tc>
          <w:tcPr>
            <w:tcW w:w="1078" w:type="pct"/>
            <w:tcMar>
              <w:top w:w="0" w:type="dxa"/>
              <w:left w:w="28" w:type="dxa"/>
              <w:bottom w:w="0" w:type="dxa"/>
              <w:right w:w="108" w:type="dxa"/>
            </w:tcMar>
          </w:tcPr>
          <w:p w14:paraId="2A54F06D" w14:textId="1BF65871" w:rsidR="005F76BD" w:rsidRPr="00324DB7" w:rsidRDefault="005F76BD" w:rsidP="00E46585">
            <w:pPr>
              <w:pStyle w:val="TAL"/>
            </w:pPr>
            <w:r w:rsidRPr="00324DB7">
              <w:t>RsIndexResults</w:t>
            </w:r>
          </w:p>
        </w:tc>
        <w:tc>
          <w:tcPr>
            <w:tcW w:w="576" w:type="pct"/>
            <w:tcMar>
              <w:top w:w="0" w:type="dxa"/>
              <w:left w:w="28" w:type="dxa"/>
              <w:bottom w:w="0" w:type="dxa"/>
              <w:right w:w="108" w:type="dxa"/>
            </w:tcMar>
          </w:tcPr>
          <w:p w14:paraId="17985074" w14:textId="37653752" w:rsidR="005F76BD" w:rsidRPr="00324DB7" w:rsidRDefault="005F76BD" w:rsidP="00E46585">
            <w:pPr>
              <w:pStyle w:val="TAL"/>
            </w:pPr>
            <w:r w:rsidRPr="00324DB7">
              <w:t>0..1</w:t>
            </w:r>
          </w:p>
        </w:tc>
        <w:tc>
          <w:tcPr>
            <w:tcW w:w="1840" w:type="pct"/>
            <w:tcMar>
              <w:top w:w="0" w:type="dxa"/>
              <w:left w:w="28" w:type="dxa"/>
              <w:bottom w:w="0" w:type="dxa"/>
              <w:right w:w="108" w:type="dxa"/>
            </w:tcMar>
          </w:tcPr>
          <w:p w14:paraId="49533739" w14:textId="2FC92599" w:rsidR="005F76BD" w:rsidRPr="00324DB7" w:rsidRDefault="005F76BD" w:rsidP="00E46585">
            <w:pPr>
              <w:pStyle w:val="TAL"/>
            </w:pPr>
            <w:r w:rsidRPr="00324DB7">
              <w:t>Beam level measurement information</w:t>
            </w:r>
          </w:p>
        </w:tc>
      </w:tr>
      <w:tr w:rsidR="00E46585" w:rsidRPr="00324DB7" w:rsidDel="0051555B" w14:paraId="79601338" w14:textId="77777777" w:rsidTr="00A7555F">
        <w:tc>
          <w:tcPr>
            <w:tcW w:w="1506" w:type="pct"/>
            <w:tcMar>
              <w:top w:w="0" w:type="dxa"/>
              <w:left w:w="28" w:type="dxa"/>
              <w:bottom w:w="0" w:type="dxa"/>
              <w:right w:w="108" w:type="dxa"/>
            </w:tcMar>
          </w:tcPr>
          <w:p w14:paraId="46E5F905" w14:textId="4D49F505" w:rsidR="00E46585" w:rsidRPr="00324DB7" w:rsidRDefault="00E46585" w:rsidP="00E46585">
            <w:pPr>
              <w:pStyle w:val="TAL"/>
            </w:pPr>
            <w:r w:rsidRPr="00324DB7">
              <w:t>nrNeighCellMeasInfo</w:t>
            </w:r>
          </w:p>
        </w:tc>
        <w:tc>
          <w:tcPr>
            <w:tcW w:w="1078" w:type="pct"/>
            <w:tcMar>
              <w:top w:w="0" w:type="dxa"/>
              <w:left w:w="28" w:type="dxa"/>
              <w:bottom w:w="0" w:type="dxa"/>
              <w:right w:w="108" w:type="dxa"/>
            </w:tcMar>
          </w:tcPr>
          <w:p w14:paraId="7F8F140C" w14:textId="294993EA" w:rsidR="00E46585" w:rsidRPr="00324DB7" w:rsidRDefault="00E46585" w:rsidP="00E46585">
            <w:pPr>
              <w:pStyle w:val="TAL"/>
              <w:rPr>
                <w:rFonts w:cs="Arial"/>
                <w:szCs w:val="18"/>
              </w:rPr>
            </w:pPr>
            <w:r w:rsidRPr="00324DB7">
              <w:rPr>
                <w:rFonts w:cs="Arial"/>
                <w:szCs w:val="18"/>
              </w:rPr>
              <w:t>Structure (inlined)</w:t>
            </w:r>
          </w:p>
        </w:tc>
        <w:tc>
          <w:tcPr>
            <w:tcW w:w="576" w:type="pct"/>
            <w:tcMar>
              <w:top w:w="0" w:type="dxa"/>
              <w:left w:w="28" w:type="dxa"/>
              <w:bottom w:w="0" w:type="dxa"/>
              <w:right w:w="108" w:type="dxa"/>
            </w:tcMar>
          </w:tcPr>
          <w:p w14:paraId="2F010B65" w14:textId="06BC3C59" w:rsidR="00E46585" w:rsidRPr="00324DB7" w:rsidRDefault="00E46585" w:rsidP="00E46585">
            <w:pPr>
              <w:pStyle w:val="TAL"/>
              <w:rPr>
                <w:lang w:eastAsia="zh-CN"/>
              </w:rPr>
            </w:pPr>
            <w:r w:rsidRPr="00324DB7">
              <w:t>0..N</w:t>
            </w:r>
          </w:p>
        </w:tc>
        <w:tc>
          <w:tcPr>
            <w:tcW w:w="1840" w:type="pct"/>
            <w:tcMar>
              <w:top w:w="0" w:type="dxa"/>
              <w:left w:w="28" w:type="dxa"/>
              <w:bottom w:w="0" w:type="dxa"/>
              <w:right w:w="108" w:type="dxa"/>
            </w:tcMar>
          </w:tcPr>
          <w:p w14:paraId="561EDF0F" w14:textId="27380141" w:rsidR="00E46585" w:rsidRPr="00324DB7" w:rsidRDefault="00E46585" w:rsidP="00E46585">
            <w:pPr>
              <w:pStyle w:val="TAL"/>
              <w:rPr>
                <w:lang w:eastAsia="zh-CN"/>
              </w:rPr>
            </w:pPr>
            <w:r w:rsidRPr="00324DB7">
              <w:t xml:space="preserve">This parameter can be repeated to contain </w:t>
            </w:r>
            <w:r w:rsidR="005F76BD" w:rsidRPr="00324DB7">
              <w:t xml:space="preserve">measurement </w:t>
            </w:r>
            <w:r w:rsidRPr="00324DB7">
              <w:t>information of all the neighbouring cells up to N. It shall not be included if eutraNeighCellMeasInfo is included.</w:t>
            </w:r>
          </w:p>
        </w:tc>
      </w:tr>
      <w:tr w:rsidR="00E46585" w:rsidRPr="00324DB7" w:rsidDel="0051555B" w14:paraId="0DA597EE" w14:textId="77777777" w:rsidTr="00A7555F">
        <w:tc>
          <w:tcPr>
            <w:tcW w:w="1506" w:type="pct"/>
            <w:tcMar>
              <w:top w:w="0" w:type="dxa"/>
              <w:left w:w="28" w:type="dxa"/>
              <w:bottom w:w="0" w:type="dxa"/>
              <w:right w:w="108" w:type="dxa"/>
            </w:tcMar>
          </w:tcPr>
          <w:p w14:paraId="75CE4433" w14:textId="6F9341FF" w:rsidR="00E46585" w:rsidRPr="00324DB7" w:rsidRDefault="00E46585" w:rsidP="00E46585">
            <w:pPr>
              <w:pStyle w:val="TAL"/>
            </w:pPr>
            <w:r w:rsidRPr="00324DB7">
              <w:t>&gt;</w:t>
            </w:r>
            <w:r w:rsidR="00DE5342" w:rsidRPr="00324DB7">
              <w:t>nr</w:t>
            </w:r>
            <w:r w:rsidRPr="00324DB7">
              <w:t>cgi</w:t>
            </w:r>
          </w:p>
        </w:tc>
        <w:tc>
          <w:tcPr>
            <w:tcW w:w="1078" w:type="pct"/>
            <w:tcMar>
              <w:top w:w="0" w:type="dxa"/>
              <w:left w:w="28" w:type="dxa"/>
              <w:bottom w:w="0" w:type="dxa"/>
              <w:right w:w="108" w:type="dxa"/>
            </w:tcMar>
          </w:tcPr>
          <w:p w14:paraId="051B5849" w14:textId="38C7C8F5" w:rsidR="00E46585" w:rsidRPr="00324DB7" w:rsidRDefault="004021D6" w:rsidP="00E46585">
            <w:pPr>
              <w:pStyle w:val="TAL"/>
              <w:rPr>
                <w:rFonts w:cs="Arial"/>
                <w:szCs w:val="18"/>
              </w:rPr>
            </w:pPr>
            <w:r w:rsidRPr="00324DB7">
              <w:rPr>
                <w:rFonts w:cs="Arial"/>
                <w:szCs w:val="18"/>
              </w:rPr>
              <w:t>Nrcgi</w:t>
            </w:r>
          </w:p>
        </w:tc>
        <w:tc>
          <w:tcPr>
            <w:tcW w:w="576" w:type="pct"/>
            <w:tcMar>
              <w:top w:w="0" w:type="dxa"/>
              <w:left w:w="28" w:type="dxa"/>
              <w:bottom w:w="0" w:type="dxa"/>
              <w:right w:w="108" w:type="dxa"/>
            </w:tcMar>
          </w:tcPr>
          <w:p w14:paraId="05169076" w14:textId="7655BCB2" w:rsidR="00E46585" w:rsidRPr="00324DB7" w:rsidRDefault="00E46585" w:rsidP="00E46585">
            <w:pPr>
              <w:pStyle w:val="TAL"/>
              <w:rPr>
                <w:lang w:eastAsia="zh-CN"/>
              </w:rPr>
            </w:pPr>
            <w:r w:rsidRPr="00324DB7">
              <w:t>1</w:t>
            </w:r>
          </w:p>
        </w:tc>
        <w:tc>
          <w:tcPr>
            <w:tcW w:w="1840" w:type="pct"/>
            <w:tcMar>
              <w:top w:w="0" w:type="dxa"/>
              <w:left w:w="28" w:type="dxa"/>
              <w:bottom w:w="0" w:type="dxa"/>
              <w:right w:w="108" w:type="dxa"/>
            </w:tcMar>
          </w:tcPr>
          <w:p w14:paraId="4DB0AB39" w14:textId="637539AA" w:rsidR="00E46585" w:rsidRPr="00324DB7" w:rsidRDefault="004021D6" w:rsidP="005F76BD">
            <w:pPr>
              <w:pStyle w:val="TAL"/>
              <w:rPr>
                <w:lang w:eastAsia="zh-CN"/>
              </w:rPr>
            </w:pPr>
            <w:r w:rsidRPr="00324DB7">
              <w:t xml:space="preserve">NR Cell </w:t>
            </w:r>
            <w:r w:rsidR="00E46585" w:rsidRPr="00324DB7">
              <w:t>Global Identifier.</w:t>
            </w:r>
          </w:p>
        </w:tc>
      </w:tr>
      <w:tr w:rsidR="00E46585" w:rsidRPr="00324DB7" w:rsidDel="0051555B" w14:paraId="6E00A42A" w14:textId="77777777" w:rsidTr="00A7555F">
        <w:tc>
          <w:tcPr>
            <w:tcW w:w="1506" w:type="pct"/>
            <w:tcMar>
              <w:top w:w="0" w:type="dxa"/>
              <w:left w:w="28" w:type="dxa"/>
              <w:bottom w:w="0" w:type="dxa"/>
              <w:right w:w="108" w:type="dxa"/>
            </w:tcMar>
          </w:tcPr>
          <w:p w14:paraId="24C2405B" w14:textId="64C49850" w:rsidR="00E46585" w:rsidRPr="00324DB7" w:rsidRDefault="00E46585" w:rsidP="00E46585">
            <w:pPr>
              <w:pStyle w:val="TAL"/>
            </w:pPr>
            <w:r w:rsidRPr="00324DB7">
              <w:t>&gt;</w:t>
            </w:r>
            <w:r w:rsidR="003C6447" w:rsidRPr="00324DB7">
              <w:t>measQuantityResults</w:t>
            </w:r>
            <w:r w:rsidR="009329ED" w:rsidRPr="00324DB7">
              <w:t>SsbCell</w:t>
            </w:r>
          </w:p>
        </w:tc>
        <w:tc>
          <w:tcPr>
            <w:tcW w:w="1078" w:type="pct"/>
            <w:tcMar>
              <w:top w:w="0" w:type="dxa"/>
              <w:left w:w="28" w:type="dxa"/>
              <w:bottom w:w="0" w:type="dxa"/>
              <w:right w:w="108" w:type="dxa"/>
            </w:tcMar>
          </w:tcPr>
          <w:p w14:paraId="4B2BB40E" w14:textId="65142275" w:rsidR="00E46585" w:rsidRPr="00324DB7" w:rsidRDefault="003C6447" w:rsidP="00E46585">
            <w:pPr>
              <w:pStyle w:val="TAL"/>
              <w:rPr>
                <w:rFonts w:cs="Arial"/>
                <w:szCs w:val="18"/>
              </w:rPr>
            </w:pPr>
            <w:r w:rsidRPr="00324DB7">
              <w:t>MeasQuantityResultsNr</w:t>
            </w:r>
          </w:p>
        </w:tc>
        <w:tc>
          <w:tcPr>
            <w:tcW w:w="576" w:type="pct"/>
            <w:tcMar>
              <w:top w:w="0" w:type="dxa"/>
              <w:left w:w="28" w:type="dxa"/>
              <w:bottom w:w="0" w:type="dxa"/>
              <w:right w:w="108" w:type="dxa"/>
            </w:tcMar>
          </w:tcPr>
          <w:p w14:paraId="66A7647C" w14:textId="79E7A59F" w:rsidR="00E46585" w:rsidRPr="00324DB7" w:rsidRDefault="00E46585" w:rsidP="00E46585">
            <w:pPr>
              <w:pStyle w:val="TAL"/>
              <w:rPr>
                <w:lang w:eastAsia="zh-CN"/>
              </w:rPr>
            </w:pPr>
            <w:r w:rsidRPr="00324DB7">
              <w:t>0..1</w:t>
            </w:r>
          </w:p>
        </w:tc>
        <w:tc>
          <w:tcPr>
            <w:tcW w:w="1840" w:type="pct"/>
            <w:tcMar>
              <w:top w:w="0" w:type="dxa"/>
              <w:left w:w="28" w:type="dxa"/>
              <w:bottom w:w="0" w:type="dxa"/>
              <w:right w:w="108" w:type="dxa"/>
            </w:tcMar>
          </w:tcPr>
          <w:p w14:paraId="3EC6DC5D" w14:textId="720EFD98" w:rsidR="00E46585" w:rsidRPr="00324DB7" w:rsidRDefault="005F76BD" w:rsidP="00E46585">
            <w:pPr>
              <w:pStyle w:val="TAL"/>
              <w:rPr>
                <w:lang w:eastAsia="zh-CN"/>
              </w:rPr>
            </w:pPr>
            <w:r w:rsidRPr="00324DB7">
              <w:t xml:space="preserve">Measurement </w:t>
            </w:r>
            <w:r w:rsidR="009329ED" w:rsidRPr="00324DB7">
              <w:t>quantity results relating to the Synchronization Signal Block of the neighbouring cells</w:t>
            </w:r>
            <w:r w:rsidR="00E46585" w:rsidRPr="00324DB7">
              <w:t>.</w:t>
            </w:r>
          </w:p>
        </w:tc>
      </w:tr>
      <w:tr w:rsidR="00E46585" w:rsidRPr="00324DB7" w14:paraId="6A5F0521" w14:textId="3575E4BE" w:rsidTr="00A7555F">
        <w:tc>
          <w:tcPr>
            <w:tcW w:w="1506" w:type="pct"/>
            <w:tcMar>
              <w:top w:w="0" w:type="dxa"/>
              <w:left w:w="28" w:type="dxa"/>
              <w:bottom w:w="0" w:type="dxa"/>
              <w:right w:w="108" w:type="dxa"/>
            </w:tcMar>
          </w:tcPr>
          <w:p w14:paraId="29A6CAEE" w14:textId="44239B71" w:rsidR="00E46585" w:rsidRPr="00324DB7" w:rsidRDefault="00E46585" w:rsidP="009329ED">
            <w:pPr>
              <w:pStyle w:val="TAL"/>
            </w:pPr>
            <w:r w:rsidRPr="00324DB7">
              <w:t>&gt;</w:t>
            </w:r>
            <w:r w:rsidR="009329ED" w:rsidRPr="00324DB7">
              <w:t>measQuantityResultsCsiRsCell</w:t>
            </w:r>
          </w:p>
        </w:tc>
        <w:tc>
          <w:tcPr>
            <w:tcW w:w="1078" w:type="pct"/>
            <w:tcMar>
              <w:top w:w="0" w:type="dxa"/>
              <w:left w:w="28" w:type="dxa"/>
              <w:bottom w:w="0" w:type="dxa"/>
              <w:right w:w="108" w:type="dxa"/>
            </w:tcMar>
          </w:tcPr>
          <w:p w14:paraId="7EC3E70C" w14:textId="250F1532" w:rsidR="00E46585" w:rsidRPr="00324DB7" w:rsidRDefault="009329ED" w:rsidP="009329ED">
            <w:pPr>
              <w:pStyle w:val="TAL"/>
              <w:rPr>
                <w:rFonts w:cs="Arial"/>
                <w:szCs w:val="18"/>
              </w:rPr>
            </w:pPr>
            <w:r w:rsidRPr="00324DB7">
              <w:t>MeasQuantityResultsNr</w:t>
            </w:r>
          </w:p>
        </w:tc>
        <w:tc>
          <w:tcPr>
            <w:tcW w:w="576" w:type="pct"/>
            <w:tcMar>
              <w:top w:w="0" w:type="dxa"/>
              <w:left w:w="28" w:type="dxa"/>
              <w:bottom w:w="0" w:type="dxa"/>
              <w:right w:w="108" w:type="dxa"/>
            </w:tcMar>
          </w:tcPr>
          <w:p w14:paraId="3C83A85A" w14:textId="269022B7" w:rsidR="00E46585" w:rsidRPr="00324DB7" w:rsidRDefault="00E46585" w:rsidP="00E46585">
            <w:pPr>
              <w:pStyle w:val="TAL"/>
              <w:rPr>
                <w:lang w:eastAsia="zh-CN"/>
              </w:rPr>
            </w:pPr>
            <w:r w:rsidRPr="00324DB7">
              <w:t>0..1</w:t>
            </w:r>
          </w:p>
        </w:tc>
        <w:tc>
          <w:tcPr>
            <w:tcW w:w="1840" w:type="pct"/>
            <w:tcMar>
              <w:top w:w="0" w:type="dxa"/>
              <w:left w:w="28" w:type="dxa"/>
              <w:bottom w:w="0" w:type="dxa"/>
              <w:right w:w="108" w:type="dxa"/>
            </w:tcMar>
          </w:tcPr>
          <w:p w14:paraId="21DE5B3D" w14:textId="5425428E" w:rsidR="00E46585" w:rsidRPr="00324DB7" w:rsidRDefault="005F76BD" w:rsidP="009329ED">
            <w:pPr>
              <w:pStyle w:val="TAL"/>
              <w:rPr>
                <w:lang w:eastAsia="zh-CN"/>
              </w:rPr>
            </w:pPr>
            <w:r w:rsidRPr="00324DB7">
              <w:t xml:space="preserve">Measurement </w:t>
            </w:r>
            <w:r w:rsidR="009329ED" w:rsidRPr="00324DB7">
              <w:t>quantity results relating to the Channel State Information</w:t>
            </w:r>
            <w:r w:rsidR="009329ED" w:rsidRPr="00324DB7" w:rsidDel="003C6447">
              <w:t xml:space="preserve"> </w:t>
            </w:r>
            <w:r w:rsidR="009329ED" w:rsidRPr="00324DB7">
              <w:t>Reference Signal of the neighbouring cells</w:t>
            </w:r>
            <w:r w:rsidR="00E46585" w:rsidRPr="00324DB7">
              <w:t>.</w:t>
            </w:r>
          </w:p>
        </w:tc>
      </w:tr>
      <w:tr w:rsidR="005F76BD" w:rsidRPr="00324DB7" w14:paraId="58D05175" w14:textId="77777777" w:rsidTr="00A7555F">
        <w:tc>
          <w:tcPr>
            <w:tcW w:w="1506" w:type="pct"/>
            <w:tcMar>
              <w:top w:w="0" w:type="dxa"/>
              <w:left w:w="28" w:type="dxa"/>
              <w:bottom w:w="0" w:type="dxa"/>
              <w:right w:w="108" w:type="dxa"/>
            </w:tcMar>
          </w:tcPr>
          <w:p w14:paraId="20656716" w14:textId="6D3A5E14" w:rsidR="005F76BD" w:rsidRPr="00324DB7" w:rsidRDefault="005F76BD" w:rsidP="009329ED">
            <w:pPr>
              <w:pStyle w:val="TAL"/>
            </w:pPr>
            <w:r w:rsidRPr="00324DB7">
              <w:t>&gt;rsIndexResults</w:t>
            </w:r>
          </w:p>
        </w:tc>
        <w:tc>
          <w:tcPr>
            <w:tcW w:w="1078" w:type="pct"/>
            <w:tcMar>
              <w:top w:w="0" w:type="dxa"/>
              <w:left w:w="28" w:type="dxa"/>
              <w:bottom w:w="0" w:type="dxa"/>
              <w:right w:w="108" w:type="dxa"/>
            </w:tcMar>
          </w:tcPr>
          <w:p w14:paraId="6D3082BE" w14:textId="54ABBAE5" w:rsidR="005F76BD" w:rsidRPr="00324DB7" w:rsidDel="009329ED" w:rsidRDefault="005F76BD" w:rsidP="009329ED">
            <w:pPr>
              <w:pStyle w:val="TAL"/>
            </w:pPr>
            <w:r w:rsidRPr="00324DB7">
              <w:t>RsIndexResults</w:t>
            </w:r>
          </w:p>
        </w:tc>
        <w:tc>
          <w:tcPr>
            <w:tcW w:w="576" w:type="pct"/>
            <w:tcMar>
              <w:top w:w="0" w:type="dxa"/>
              <w:left w:w="28" w:type="dxa"/>
              <w:bottom w:w="0" w:type="dxa"/>
              <w:right w:w="108" w:type="dxa"/>
            </w:tcMar>
          </w:tcPr>
          <w:p w14:paraId="7914A55C" w14:textId="41080F91" w:rsidR="005F76BD" w:rsidRPr="00324DB7" w:rsidRDefault="005F76BD" w:rsidP="00E46585">
            <w:pPr>
              <w:pStyle w:val="TAL"/>
            </w:pPr>
            <w:r w:rsidRPr="00324DB7">
              <w:t>0..1</w:t>
            </w:r>
          </w:p>
        </w:tc>
        <w:tc>
          <w:tcPr>
            <w:tcW w:w="1840" w:type="pct"/>
            <w:tcMar>
              <w:top w:w="0" w:type="dxa"/>
              <w:left w:w="28" w:type="dxa"/>
              <w:bottom w:w="0" w:type="dxa"/>
              <w:right w:w="108" w:type="dxa"/>
            </w:tcMar>
          </w:tcPr>
          <w:p w14:paraId="2818C1D2" w14:textId="52DBC2C0" w:rsidR="005F76BD" w:rsidRPr="00324DB7" w:rsidRDefault="005F76BD" w:rsidP="009329ED">
            <w:pPr>
              <w:pStyle w:val="TAL"/>
            </w:pPr>
            <w:r w:rsidRPr="00324DB7">
              <w:t>Beam level measurement information</w:t>
            </w:r>
            <w:r w:rsidR="00A66CF8" w:rsidRPr="00324DB7">
              <w:t>.</w:t>
            </w:r>
          </w:p>
        </w:tc>
      </w:tr>
      <w:tr w:rsidR="00E46585" w:rsidRPr="00324DB7" w:rsidDel="0051555B" w14:paraId="55FBDE58" w14:textId="77777777" w:rsidTr="00A7555F">
        <w:tc>
          <w:tcPr>
            <w:tcW w:w="1506" w:type="pct"/>
            <w:tcMar>
              <w:top w:w="0" w:type="dxa"/>
              <w:left w:w="28" w:type="dxa"/>
              <w:bottom w:w="0" w:type="dxa"/>
              <w:right w:w="108" w:type="dxa"/>
            </w:tcMar>
          </w:tcPr>
          <w:p w14:paraId="7D6EE6EA" w14:textId="36D69FD5" w:rsidR="00E46585" w:rsidRPr="00324DB7" w:rsidRDefault="00E46585" w:rsidP="00E46585">
            <w:pPr>
              <w:pStyle w:val="TAL"/>
            </w:pPr>
            <w:r w:rsidRPr="00324DB7">
              <w:t>eutraNeighCellMeasInfo</w:t>
            </w:r>
          </w:p>
        </w:tc>
        <w:tc>
          <w:tcPr>
            <w:tcW w:w="1078" w:type="pct"/>
            <w:tcMar>
              <w:top w:w="0" w:type="dxa"/>
              <w:left w:w="28" w:type="dxa"/>
              <w:bottom w:w="0" w:type="dxa"/>
              <w:right w:w="108" w:type="dxa"/>
            </w:tcMar>
          </w:tcPr>
          <w:p w14:paraId="229DA1AF" w14:textId="1C3A9803" w:rsidR="00E46585" w:rsidRPr="00324DB7" w:rsidRDefault="00E46585" w:rsidP="00E46585">
            <w:pPr>
              <w:pStyle w:val="TAL"/>
              <w:rPr>
                <w:rFonts w:cs="Arial"/>
                <w:szCs w:val="18"/>
              </w:rPr>
            </w:pPr>
            <w:r w:rsidRPr="00324DB7">
              <w:rPr>
                <w:rFonts w:cs="Arial"/>
                <w:szCs w:val="18"/>
              </w:rPr>
              <w:t>Structure (inlined)</w:t>
            </w:r>
          </w:p>
        </w:tc>
        <w:tc>
          <w:tcPr>
            <w:tcW w:w="576" w:type="pct"/>
            <w:tcMar>
              <w:top w:w="0" w:type="dxa"/>
              <w:left w:w="28" w:type="dxa"/>
              <w:bottom w:w="0" w:type="dxa"/>
              <w:right w:w="108" w:type="dxa"/>
            </w:tcMar>
          </w:tcPr>
          <w:p w14:paraId="14508806" w14:textId="0EE668E9" w:rsidR="00E46585" w:rsidRPr="00324DB7" w:rsidRDefault="00E46585" w:rsidP="00E46585">
            <w:pPr>
              <w:pStyle w:val="TAL"/>
              <w:rPr>
                <w:lang w:eastAsia="zh-CN"/>
              </w:rPr>
            </w:pPr>
            <w:r w:rsidRPr="00324DB7">
              <w:t>0..N</w:t>
            </w:r>
          </w:p>
        </w:tc>
        <w:tc>
          <w:tcPr>
            <w:tcW w:w="1840" w:type="pct"/>
            <w:tcMar>
              <w:top w:w="0" w:type="dxa"/>
              <w:left w:w="28" w:type="dxa"/>
              <w:bottom w:w="0" w:type="dxa"/>
              <w:right w:w="108" w:type="dxa"/>
            </w:tcMar>
          </w:tcPr>
          <w:p w14:paraId="707F12A9" w14:textId="2BEF204B" w:rsidR="00E46585" w:rsidRPr="00324DB7" w:rsidRDefault="00E46585" w:rsidP="00E46585">
            <w:pPr>
              <w:pStyle w:val="TAL"/>
              <w:rPr>
                <w:lang w:eastAsia="zh-CN"/>
              </w:rPr>
            </w:pPr>
            <w:r w:rsidRPr="00324DB7">
              <w:t xml:space="preserve">This parameter can be repeated to contain </w:t>
            </w:r>
            <w:r w:rsidR="005F76BD" w:rsidRPr="00324DB7">
              <w:t xml:space="preserve">measurement </w:t>
            </w:r>
            <w:r w:rsidRPr="00324DB7">
              <w:t>information of all the neighbouring cells up to N. It shall not be included if nrNeighCellMeasInfo is included.</w:t>
            </w:r>
          </w:p>
        </w:tc>
      </w:tr>
      <w:tr w:rsidR="00E46585" w:rsidRPr="00324DB7" w:rsidDel="0051555B" w14:paraId="3FE4CBF4" w14:textId="77777777" w:rsidTr="00A7555F">
        <w:tc>
          <w:tcPr>
            <w:tcW w:w="1506" w:type="pct"/>
            <w:tcMar>
              <w:top w:w="0" w:type="dxa"/>
              <w:left w:w="28" w:type="dxa"/>
              <w:bottom w:w="0" w:type="dxa"/>
              <w:right w:w="108" w:type="dxa"/>
            </w:tcMar>
          </w:tcPr>
          <w:p w14:paraId="3A8DC709" w14:textId="71A9EEA1" w:rsidR="00E46585" w:rsidRPr="00324DB7" w:rsidRDefault="00E46585" w:rsidP="00E46585">
            <w:pPr>
              <w:pStyle w:val="TAL"/>
            </w:pPr>
            <w:r w:rsidRPr="00324DB7">
              <w:t>&gt;</w:t>
            </w:r>
            <w:r w:rsidRPr="009364B4">
              <w:t>ecgi</w:t>
            </w:r>
          </w:p>
        </w:tc>
        <w:tc>
          <w:tcPr>
            <w:tcW w:w="1078" w:type="pct"/>
            <w:tcMar>
              <w:top w:w="0" w:type="dxa"/>
              <w:left w:w="28" w:type="dxa"/>
              <w:bottom w:w="0" w:type="dxa"/>
              <w:right w:w="108" w:type="dxa"/>
            </w:tcMar>
          </w:tcPr>
          <w:p w14:paraId="6C1981C7" w14:textId="1F34986B" w:rsidR="00E46585" w:rsidRPr="00324DB7" w:rsidRDefault="00E46585" w:rsidP="00E46585">
            <w:pPr>
              <w:pStyle w:val="TAL"/>
              <w:rPr>
                <w:rFonts w:cs="Arial"/>
                <w:szCs w:val="18"/>
              </w:rPr>
            </w:pPr>
            <w:r w:rsidRPr="009364B4">
              <w:rPr>
                <w:rFonts w:cs="Arial"/>
                <w:szCs w:val="18"/>
              </w:rPr>
              <w:t>Ecgi</w:t>
            </w:r>
          </w:p>
        </w:tc>
        <w:tc>
          <w:tcPr>
            <w:tcW w:w="576" w:type="pct"/>
            <w:tcMar>
              <w:top w:w="0" w:type="dxa"/>
              <w:left w:w="28" w:type="dxa"/>
              <w:bottom w:w="0" w:type="dxa"/>
              <w:right w:w="108" w:type="dxa"/>
            </w:tcMar>
          </w:tcPr>
          <w:p w14:paraId="2994A382" w14:textId="3FC7F326" w:rsidR="00E46585" w:rsidRPr="00324DB7" w:rsidRDefault="00E46585" w:rsidP="00E46585">
            <w:pPr>
              <w:pStyle w:val="TAL"/>
              <w:rPr>
                <w:lang w:eastAsia="zh-CN"/>
              </w:rPr>
            </w:pPr>
            <w:r w:rsidRPr="00324DB7">
              <w:t>1</w:t>
            </w:r>
          </w:p>
        </w:tc>
        <w:tc>
          <w:tcPr>
            <w:tcW w:w="1840" w:type="pct"/>
            <w:tcMar>
              <w:top w:w="0" w:type="dxa"/>
              <w:left w:w="28" w:type="dxa"/>
              <w:bottom w:w="0" w:type="dxa"/>
              <w:right w:w="108" w:type="dxa"/>
            </w:tcMar>
          </w:tcPr>
          <w:p w14:paraId="46518193" w14:textId="233226B8" w:rsidR="00E46585" w:rsidRPr="00324DB7" w:rsidRDefault="004021D6" w:rsidP="00E46585">
            <w:pPr>
              <w:pStyle w:val="TAL"/>
              <w:rPr>
                <w:lang w:eastAsia="zh-CN"/>
              </w:rPr>
            </w:pPr>
            <w:r w:rsidRPr="009364B4">
              <w:t>E-UTRAN</w:t>
            </w:r>
            <w:r w:rsidRPr="00324DB7">
              <w:t xml:space="preserve"> Cell </w:t>
            </w:r>
            <w:r w:rsidR="00E46585" w:rsidRPr="00324DB7">
              <w:t>Global Identifier.</w:t>
            </w:r>
          </w:p>
        </w:tc>
      </w:tr>
      <w:tr w:rsidR="00E46585" w:rsidRPr="00324DB7" w:rsidDel="0051555B" w14:paraId="4D137048" w14:textId="77777777" w:rsidTr="00A7555F">
        <w:tc>
          <w:tcPr>
            <w:tcW w:w="1506" w:type="pct"/>
            <w:tcMar>
              <w:top w:w="0" w:type="dxa"/>
              <w:left w:w="28" w:type="dxa"/>
              <w:bottom w:w="0" w:type="dxa"/>
              <w:right w:w="108" w:type="dxa"/>
            </w:tcMar>
          </w:tcPr>
          <w:p w14:paraId="47712A87" w14:textId="0255CF8C" w:rsidR="00E46585" w:rsidRPr="00324DB7" w:rsidRDefault="00E46585" w:rsidP="00E46585">
            <w:pPr>
              <w:pStyle w:val="TAL"/>
            </w:pPr>
            <w:r w:rsidRPr="00324DB7">
              <w:t>&gt;</w:t>
            </w:r>
            <w:r w:rsidRPr="009364B4">
              <w:t>rsrp</w:t>
            </w:r>
          </w:p>
        </w:tc>
        <w:tc>
          <w:tcPr>
            <w:tcW w:w="1078" w:type="pct"/>
            <w:tcMar>
              <w:top w:w="0" w:type="dxa"/>
              <w:left w:w="28" w:type="dxa"/>
              <w:bottom w:w="0" w:type="dxa"/>
              <w:right w:w="108" w:type="dxa"/>
            </w:tcMar>
          </w:tcPr>
          <w:p w14:paraId="5B79638B" w14:textId="350A56C6" w:rsidR="00E46585" w:rsidRPr="00324DB7" w:rsidRDefault="00E46585" w:rsidP="00E46585">
            <w:pPr>
              <w:pStyle w:val="TAL"/>
              <w:rPr>
                <w:rFonts w:cs="Arial"/>
                <w:szCs w:val="18"/>
              </w:rPr>
            </w:pPr>
            <w:r w:rsidRPr="00324DB7">
              <w:t>Uint8</w:t>
            </w:r>
          </w:p>
        </w:tc>
        <w:tc>
          <w:tcPr>
            <w:tcW w:w="576" w:type="pct"/>
            <w:tcMar>
              <w:top w:w="0" w:type="dxa"/>
              <w:left w:w="28" w:type="dxa"/>
              <w:bottom w:w="0" w:type="dxa"/>
              <w:right w:w="108" w:type="dxa"/>
            </w:tcMar>
          </w:tcPr>
          <w:p w14:paraId="5AECB7EA" w14:textId="4B780453" w:rsidR="00E46585" w:rsidRPr="00324DB7" w:rsidRDefault="00E46585" w:rsidP="00E46585">
            <w:pPr>
              <w:pStyle w:val="TAL"/>
              <w:rPr>
                <w:lang w:eastAsia="zh-CN"/>
              </w:rPr>
            </w:pPr>
            <w:r w:rsidRPr="00324DB7">
              <w:t>0..1</w:t>
            </w:r>
          </w:p>
        </w:tc>
        <w:tc>
          <w:tcPr>
            <w:tcW w:w="1840" w:type="pct"/>
            <w:tcMar>
              <w:top w:w="0" w:type="dxa"/>
              <w:left w:w="28" w:type="dxa"/>
              <w:bottom w:w="0" w:type="dxa"/>
              <w:right w:w="108" w:type="dxa"/>
            </w:tcMar>
          </w:tcPr>
          <w:p w14:paraId="465885D7" w14:textId="5CC619F1" w:rsidR="00E46585" w:rsidRPr="00324DB7" w:rsidRDefault="00E46585" w:rsidP="009329ED">
            <w:pPr>
              <w:pStyle w:val="TAL"/>
              <w:rPr>
                <w:lang w:eastAsia="zh-CN"/>
              </w:rPr>
            </w:pPr>
            <w:r w:rsidRPr="00324DB7">
              <w:t xml:space="preserve">Reference Signal Received Power as defined in </w:t>
            </w:r>
            <w:r w:rsidRPr="009364B4">
              <w:t>ETSI TS 138 331</w:t>
            </w:r>
            <w:r w:rsidR="0054138E" w:rsidRPr="009364B4">
              <w:t xml:space="preserve"> [</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Pr="00324DB7">
              <w:t>.</w:t>
            </w:r>
          </w:p>
        </w:tc>
      </w:tr>
      <w:tr w:rsidR="00E46585" w:rsidRPr="00324DB7" w14:paraId="6CD53647" w14:textId="784A21A5" w:rsidTr="00A7555F">
        <w:tc>
          <w:tcPr>
            <w:tcW w:w="1506" w:type="pct"/>
            <w:tcMar>
              <w:top w:w="0" w:type="dxa"/>
              <w:left w:w="28" w:type="dxa"/>
              <w:bottom w:w="0" w:type="dxa"/>
              <w:right w:w="108" w:type="dxa"/>
            </w:tcMar>
          </w:tcPr>
          <w:p w14:paraId="7DC75890" w14:textId="77C2A5E8" w:rsidR="00E46585" w:rsidRPr="00324DB7" w:rsidRDefault="00E46585" w:rsidP="00E46585">
            <w:pPr>
              <w:pStyle w:val="TAL"/>
            </w:pPr>
            <w:r w:rsidRPr="00324DB7">
              <w:t>&gt;</w:t>
            </w:r>
            <w:r w:rsidRPr="009364B4">
              <w:t>rsrq</w:t>
            </w:r>
          </w:p>
        </w:tc>
        <w:tc>
          <w:tcPr>
            <w:tcW w:w="1078" w:type="pct"/>
            <w:tcMar>
              <w:top w:w="0" w:type="dxa"/>
              <w:left w:w="28" w:type="dxa"/>
              <w:bottom w:w="0" w:type="dxa"/>
              <w:right w:w="108" w:type="dxa"/>
            </w:tcMar>
          </w:tcPr>
          <w:p w14:paraId="639D876B" w14:textId="658FF1E6" w:rsidR="00E46585" w:rsidRPr="00324DB7" w:rsidRDefault="00E46585" w:rsidP="00E46585">
            <w:pPr>
              <w:pStyle w:val="TAL"/>
              <w:rPr>
                <w:rFonts w:cs="Arial"/>
                <w:szCs w:val="18"/>
              </w:rPr>
            </w:pPr>
            <w:r w:rsidRPr="00324DB7">
              <w:t>Uint8</w:t>
            </w:r>
          </w:p>
        </w:tc>
        <w:tc>
          <w:tcPr>
            <w:tcW w:w="576" w:type="pct"/>
            <w:tcMar>
              <w:top w:w="0" w:type="dxa"/>
              <w:left w:w="28" w:type="dxa"/>
              <w:bottom w:w="0" w:type="dxa"/>
              <w:right w:w="108" w:type="dxa"/>
            </w:tcMar>
          </w:tcPr>
          <w:p w14:paraId="2D60FE7F" w14:textId="54C7B45E" w:rsidR="00E46585" w:rsidRPr="00324DB7" w:rsidRDefault="00E46585" w:rsidP="00E46585">
            <w:pPr>
              <w:pStyle w:val="TAL"/>
              <w:rPr>
                <w:lang w:eastAsia="zh-CN"/>
              </w:rPr>
            </w:pPr>
            <w:r w:rsidRPr="00324DB7">
              <w:t>0..1</w:t>
            </w:r>
          </w:p>
        </w:tc>
        <w:tc>
          <w:tcPr>
            <w:tcW w:w="1840" w:type="pct"/>
            <w:tcMar>
              <w:top w:w="0" w:type="dxa"/>
              <w:left w:w="28" w:type="dxa"/>
              <w:bottom w:w="0" w:type="dxa"/>
              <w:right w:w="108" w:type="dxa"/>
            </w:tcMar>
          </w:tcPr>
          <w:p w14:paraId="7D1013D1" w14:textId="0C49A8C9" w:rsidR="00E46585" w:rsidRPr="00324DB7" w:rsidRDefault="00E46585" w:rsidP="00E46585">
            <w:pPr>
              <w:pStyle w:val="TAL"/>
              <w:rPr>
                <w:lang w:eastAsia="zh-CN"/>
              </w:rPr>
            </w:pPr>
            <w:r w:rsidRPr="00324DB7">
              <w:t xml:space="preserve">Reference Signal Received Quality as defined in </w:t>
            </w:r>
            <w:r w:rsidRPr="009364B4">
              <w:t>ETSI TS 138 331</w:t>
            </w:r>
            <w:r w:rsidR="0054138E" w:rsidRPr="009364B4">
              <w:t xml:space="preserve"> [</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Pr="00324DB7">
              <w:t>.</w:t>
            </w:r>
          </w:p>
        </w:tc>
      </w:tr>
      <w:tr w:rsidR="00E46585" w:rsidRPr="00324DB7" w14:paraId="34E34DAF" w14:textId="05491D33" w:rsidTr="00A7555F">
        <w:tc>
          <w:tcPr>
            <w:tcW w:w="1506" w:type="pct"/>
            <w:tcMar>
              <w:top w:w="0" w:type="dxa"/>
              <w:left w:w="28" w:type="dxa"/>
              <w:bottom w:w="0" w:type="dxa"/>
              <w:right w:w="108" w:type="dxa"/>
            </w:tcMar>
          </w:tcPr>
          <w:p w14:paraId="4A903DA6" w14:textId="4EF99F04" w:rsidR="00E46585" w:rsidRPr="00324DB7" w:rsidRDefault="00E46585" w:rsidP="00E46585">
            <w:pPr>
              <w:pStyle w:val="TAL"/>
            </w:pPr>
            <w:r w:rsidRPr="00324DB7">
              <w:t>&gt;sinr</w:t>
            </w:r>
          </w:p>
        </w:tc>
        <w:tc>
          <w:tcPr>
            <w:tcW w:w="1078" w:type="pct"/>
            <w:tcMar>
              <w:top w:w="0" w:type="dxa"/>
              <w:left w:w="28" w:type="dxa"/>
              <w:bottom w:w="0" w:type="dxa"/>
              <w:right w:w="108" w:type="dxa"/>
            </w:tcMar>
          </w:tcPr>
          <w:p w14:paraId="1A99ECE3" w14:textId="5D285900" w:rsidR="00E46585" w:rsidRPr="00324DB7" w:rsidRDefault="00E46585" w:rsidP="00E46585">
            <w:pPr>
              <w:pStyle w:val="TAL"/>
              <w:rPr>
                <w:rFonts w:cs="Arial"/>
                <w:szCs w:val="18"/>
              </w:rPr>
            </w:pPr>
            <w:r w:rsidRPr="00324DB7">
              <w:t>Uint8</w:t>
            </w:r>
          </w:p>
        </w:tc>
        <w:tc>
          <w:tcPr>
            <w:tcW w:w="576" w:type="pct"/>
            <w:tcMar>
              <w:top w:w="0" w:type="dxa"/>
              <w:left w:w="28" w:type="dxa"/>
              <w:bottom w:w="0" w:type="dxa"/>
              <w:right w:w="108" w:type="dxa"/>
            </w:tcMar>
          </w:tcPr>
          <w:p w14:paraId="1E21834E" w14:textId="2F00224B" w:rsidR="00E46585" w:rsidRPr="00324DB7" w:rsidRDefault="00E46585" w:rsidP="00E46585">
            <w:pPr>
              <w:pStyle w:val="TAL"/>
              <w:rPr>
                <w:lang w:eastAsia="zh-CN"/>
              </w:rPr>
            </w:pPr>
            <w:r w:rsidRPr="00324DB7">
              <w:t>0..1</w:t>
            </w:r>
          </w:p>
        </w:tc>
        <w:tc>
          <w:tcPr>
            <w:tcW w:w="1840" w:type="pct"/>
            <w:tcMar>
              <w:top w:w="0" w:type="dxa"/>
              <w:left w:w="28" w:type="dxa"/>
              <w:bottom w:w="0" w:type="dxa"/>
              <w:right w:w="108" w:type="dxa"/>
            </w:tcMar>
          </w:tcPr>
          <w:p w14:paraId="06B6FBB7" w14:textId="50D47DCD" w:rsidR="00E46585" w:rsidRPr="00324DB7" w:rsidRDefault="00E46585" w:rsidP="00E46585">
            <w:pPr>
              <w:pStyle w:val="TAL"/>
              <w:rPr>
                <w:lang w:eastAsia="zh-CN"/>
              </w:rPr>
            </w:pPr>
            <w:r w:rsidRPr="00324DB7">
              <w:t xml:space="preserve">Reference Signal plus Interference Noise Ratio as defined in </w:t>
            </w:r>
            <w:r w:rsidRPr="009364B4">
              <w:t>ETSI TS</w:t>
            </w:r>
            <w:r w:rsidR="000811A5" w:rsidRPr="009364B4">
              <w:t> </w:t>
            </w:r>
            <w:r w:rsidRPr="009364B4">
              <w:t>138</w:t>
            </w:r>
            <w:r w:rsidR="000811A5" w:rsidRPr="009364B4">
              <w:t> </w:t>
            </w:r>
            <w:r w:rsidRPr="009364B4">
              <w:t>331</w:t>
            </w:r>
            <w:r w:rsidR="000811A5" w:rsidRPr="009364B4">
              <w:t>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Pr="00324DB7">
              <w:t>.</w:t>
            </w:r>
          </w:p>
        </w:tc>
      </w:tr>
      <w:tr w:rsidR="00A7555F" w:rsidRPr="00324DB7" w14:paraId="705B1A09" w14:textId="77777777" w:rsidTr="00A7555F">
        <w:tc>
          <w:tcPr>
            <w:tcW w:w="1506" w:type="pct"/>
            <w:tcMar>
              <w:top w:w="0" w:type="dxa"/>
              <w:left w:w="28" w:type="dxa"/>
              <w:bottom w:w="0" w:type="dxa"/>
              <w:right w:w="108" w:type="dxa"/>
            </w:tcMar>
          </w:tcPr>
          <w:p w14:paraId="0468C54B" w14:textId="725B65D6" w:rsidR="00A7555F" w:rsidRPr="00324DB7" w:rsidRDefault="00A7555F" w:rsidP="00A7555F">
            <w:pPr>
              <w:pStyle w:val="TAL"/>
            </w:pPr>
            <w:r w:rsidRPr="00324DB7">
              <w:t>_links</w:t>
            </w:r>
          </w:p>
        </w:tc>
        <w:tc>
          <w:tcPr>
            <w:tcW w:w="1078" w:type="pct"/>
            <w:tcMar>
              <w:top w:w="0" w:type="dxa"/>
              <w:left w:w="28" w:type="dxa"/>
              <w:bottom w:w="0" w:type="dxa"/>
              <w:right w:w="108" w:type="dxa"/>
            </w:tcMar>
          </w:tcPr>
          <w:p w14:paraId="426592A8" w14:textId="375EC378" w:rsidR="00A7555F" w:rsidRPr="00324DB7" w:rsidRDefault="00A7555F" w:rsidP="00A7555F">
            <w:pPr>
              <w:pStyle w:val="TAL"/>
            </w:pPr>
            <w:r w:rsidRPr="00324DB7">
              <w:t>1</w:t>
            </w:r>
          </w:p>
        </w:tc>
        <w:tc>
          <w:tcPr>
            <w:tcW w:w="576" w:type="pct"/>
            <w:tcMar>
              <w:top w:w="0" w:type="dxa"/>
              <w:left w:w="28" w:type="dxa"/>
              <w:bottom w:w="0" w:type="dxa"/>
              <w:right w:w="108" w:type="dxa"/>
            </w:tcMar>
          </w:tcPr>
          <w:p w14:paraId="4DB80AA7" w14:textId="497DAED5" w:rsidR="00A7555F" w:rsidRPr="00324DB7" w:rsidRDefault="00A7555F" w:rsidP="00A7555F">
            <w:pPr>
              <w:pStyle w:val="TAL"/>
            </w:pPr>
            <w:r w:rsidRPr="00324DB7">
              <w:t>Structure (inlined)</w:t>
            </w:r>
          </w:p>
        </w:tc>
        <w:tc>
          <w:tcPr>
            <w:tcW w:w="1840" w:type="pct"/>
            <w:tcMar>
              <w:top w:w="0" w:type="dxa"/>
              <w:left w:w="28" w:type="dxa"/>
              <w:bottom w:w="0" w:type="dxa"/>
              <w:right w:w="108" w:type="dxa"/>
            </w:tcMar>
          </w:tcPr>
          <w:p w14:paraId="287D776B" w14:textId="75A8EBDB" w:rsidR="00A7555F" w:rsidRPr="00324DB7" w:rsidRDefault="00A7555F" w:rsidP="00A7555F">
            <w:pPr>
              <w:pStyle w:val="TAL"/>
            </w:pPr>
            <w:r w:rsidRPr="00324DB7">
              <w:t>Links to resources related to this notification.</w:t>
            </w:r>
          </w:p>
        </w:tc>
      </w:tr>
      <w:tr w:rsidR="00A7555F" w:rsidRPr="00324DB7" w14:paraId="493EEA0C" w14:textId="77777777" w:rsidTr="00A7555F">
        <w:tc>
          <w:tcPr>
            <w:tcW w:w="1506" w:type="pct"/>
            <w:tcMar>
              <w:top w:w="0" w:type="dxa"/>
              <w:left w:w="28" w:type="dxa"/>
              <w:bottom w:w="0" w:type="dxa"/>
              <w:right w:w="108" w:type="dxa"/>
            </w:tcMar>
          </w:tcPr>
          <w:p w14:paraId="7202C720" w14:textId="6C6D1F86" w:rsidR="00A7555F" w:rsidRPr="00324DB7" w:rsidRDefault="00A7555F" w:rsidP="00A7555F">
            <w:pPr>
              <w:pStyle w:val="TAL"/>
            </w:pPr>
            <w:r w:rsidRPr="00324DB7">
              <w:t>&gt;subscription</w:t>
            </w:r>
          </w:p>
        </w:tc>
        <w:tc>
          <w:tcPr>
            <w:tcW w:w="1078" w:type="pct"/>
            <w:tcMar>
              <w:top w:w="0" w:type="dxa"/>
              <w:left w:w="28" w:type="dxa"/>
              <w:bottom w:w="0" w:type="dxa"/>
              <w:right w:w="108" w:type="dxa"/>
            </w:tcMar>
          </w:tcPr>
          <w:p w14:paraId="6F9DFA34" w14:textId="315F5855" w:rsidR="00A7555F" w:rsidRPr="00324DB7" w:rsidRDefault="00A7555F" w:rsidP="00A7555F">
            <w:pPr>
              <w:pStyle w:val="TAL"/>
            </w:pPr>
            <w:r w:rsidRPr="00324DB7">
              <w:t>1</w:t>
            </w:r>
          </w:p>
        </w:tc>
        <w:tc>
          <w:tcPr>
            <w:tcW w:w="576" w:type="pct"/>
            <w:tcMar>
              <w:top w:w="0" w:type="dxa"/>
              <w:left w:w="28" w:type="dxa"/>
              <w:bottom w:w="0" w:type="dxa"/>
              <w:right w:w="108" w:type="dxa"/>
            </w:tcMar>
          </w:tcPr>
          <w:p w14:paraId="1A94862B" w14:textId="31CC8A13" w:rsidR="00A7555F" w:rsidRPr="00324DB7" w:rsidRDefault="00A7555F" w:rsidP="00A7555F">
            <w:pPr>
              <w:pStyle w:val="TAL"/>
            </w:pPr>
            <w:r w:rsidRPr="00324DB7">
              <w:rPr>
                <w:rFonts w:cs="Arial"/>
                <w:szCs w:val="18"/>
              </w:rPr>
              <w:t>LinkType</w:t>
            </w:r>
          </w:p>
        </w:tc>
        <w:tc>
          <w:tcPr>
            <w:tcW w:w="1840" w:type="pct"/>
            <w:tcMar>
              <w:top w:w="0" w:type="dxa"/>
              <w:left w:w="28" w:type="dxa"/>
              <w:bottom w:w="0" w:type="dxa"/>
              <w:right w:w="108" w:type="dxa"/>
            </w:tcMar>
          </w:tcPr>
          <w:p w14:paraId="4EEBDB0A" w14:textId="0ED9C28A" w:rsidR="00A7555F" w:rsidRPr="00324DB7" w:rsidRDefault="00A7555F" w:rsidP="00A7555F">
            <w:pPr>
              <w:pStyle w:val="TAL"/>
            </w:pPr>
            <w:r w:rsidRPr="00324DB7">
              <w:t>A link to the related subscription.</w:t>
            </w:r>
          </w:p>
        </w:tc>
      </w:tr>
    </w:tbl>
    <w:p w14:paraId="1F5D433F" w14:textId="67C0FB32" w:rsidR="00D34C9E" w:rsidRPr="00324DB7" w:rsidRDefault="00D34C9E" w:rsidP="005654CB">
      <w:pPr>
        <w:rPr>
          <w:lang w:bidi="he-IL"/>
        </w:rPr>
      </w:pPr>
    </w:p>
    <w:p w14:paraId="6515D752" w14:textId="77777777" w:rsidR="00DA6E7B" w:rsidRPr="00324DB7" w:rsidRDefault="00DA6E7B" w:rsidP="00781108">
      <w:pPr>
        <w:pStyle w:val="Heading3"/>
      </w:pPr>
      <w:bookmarkStart w:id="172" w:name="_Toc95817009"/>
      <w:r w:rsidRPr="00324DB7">
        <w:t>6.4.12</w:t>
      </w:r>
      <w:r w:rsidRPr="00324DB7">
        <w:tab/>
        <w:t>Type: TestNotification</w:t>
      </w:r>
      <w:bookmarkEnd w:id="172"/>
    </w:p>
    <w:p w14:paraId="11F261FF" w14:textId="3445E0BA" w:rsidR="00DA6E7B" w:rsidRPr="00324DB7" w:rsidRDefault="00DA6E7B" w:rsidP="00DA6E7B">
      <w:r w:rsidRPr="00324DB7">
        <w:t xml:space="preserve">This type represents a test notification from a Radio Network Information service to determine if the Websocket method is to be utilized for the </w:t>
      </w:r>
      <w:r w:rsidRPr="009364B4">
        <w:t>RNIS</w:t>
      </w:r>
      <w:r w:rsidRPr="00324DB7">
        <w:t xml:space="preserve"> to issue notifications for a subscription, as defined in </w:t>
      </w:r>
      <w:r w:rsidR="002614E7" w:rsidRPr="00324DB7">
        <w:t>clause</w:t>
      </w:r>
      <w:r w:rsidRPr="00324DB7">
        <w:t xml:space="preserve"> 6.12a of </w:t>
      </w:r>
      <w:r w:rsidRPr="009364B4">
        <w:t>ETSI GS</w:t>
      </w:r>
      <w:r w:rsidR="0004540A" w:rsidRPr="009364B4">
        <w:t> </w:t>
      </w:r>
      <w:r w:rsidRPr="009364B4">
        <w:t>MEC</w:t>
      </w:r>
      <w:r w:rsidR="0004540A" w:rsidRPr="009364B4">
        <w:t> </w:t>
      </w:r>
      <w:r w:rsidRPr="009364B4">
        <w:t>009</w:t>
      </w:r>
      <w:r w:rsidR="0004540A" w:rsidRPr="009364B4">
        <w:t> </w:t>
      </w:r>
      <w:r w:rsidRPr="009364B4">
        <w:t>[</w:t>
      </w:r>
      <w:r w:rsidRPr="009364B4">
        <w:fldChar w:fldCharType="begin"/>
      </w:r>
      <w:r w:rsidR="008B664B" w:rsidRPr="009364B4">
        <w:instrText xml:space="preserve">REF REF_GSMEC009  \h </w:instrText>
      </w:r>
      <w:r w:rsidRPr="009364B4">
        <w:fldChar w:fldCharType="separate"/>
      </w:r>
      <w:r w:rsidR="008B664B" w:rsidRPr="009364B4">
        <w:rPr>
          <w:noProof/>
        </w:rPr>
        <w:t>6</w:t>
      </w:r>
      <w:r w:rsidRPr="009364B4">
        <w:fldChar w:fldCharType="end"/>
      </w:r>
      <w:r w:rsidRPr="009364B4">
        <w:t>]</w:t>
      </w:r>
      <w:r w:rsidRPr="00324DB7">
        <w:t>.</w:t>
      </w:r>
      <w:r w:rsidR="002614E7" w:rsidRPr="00324DB7">
        <w:t xml:space="preserve"> </w:t>
      </w:r>
    </w:p>
    <w:p w14:paraId="1AA63B1F" w14:textId="77777777" w:rsidR="00DA6E7B" w:rsidRPr="00324DB7" w:rsidRDefault="00DA6E7B" w:rsidP="00781108">
      <w:pPr>
        <w:pStyle w:val="TH"/>
      </w:pPr>
      <w:r w:rsidRPr="00324DB7">
        <w:lastRenderedPageBreak/>
        <w:t>Table 6.4.12-1: Attributes of the TestNotification</w:t>
      </w:r>
    </w:p>
    <w:tbl>
      <w:tblPr>
        <w:tblW w:w="51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16"/>
        <w:gridCol w:w="2010"/>
        <w:gridCol w:w="1286"/>
        <w:gridCol w:w="4703"/>
      </w:tblGrid>
      <w:tr w:rsidR="00DA6E7B" w:rsidRPr="00324DB7" w14:paraId="03453EE0" w14:textId="77777777" w:rsidTr="00781108">
        <w:trPr>
          <w:jc w:val="center"/>
        </w:trPr>
        <w:tc>
          <w:tcPr>
            <w:tcW w:w="92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7636D2AD" w14:textId="2C2D208A" w:rsidR="00DA6E7B" w:rsidRPr="00324DB7" w:rsidRDefault="00DA6E7B" w:rsidP="0004540A">
            <w:pPr>
              <w:pStyle w:val="TAH"/>
            </w:pPr>
            <w:r w:rsidRPr="00324DB7">
              <w:t>Attribute</w:t>
            </w:r>
            <w:r w:rsidR="00781108" w:rsidRPr="00324DB7">
              <w:t xml:space="preserve"> </w:t>
            </w:r>
            <w:r w:rsidRPr="00324DB7">
              <w:t>name</w:t>
            </w:r>
          </w:p>
        </w:tc>
        <w:tc>
          <w:tcPr>
            <w:tcW w:w="1024"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303D1C74" w14:textId="4C61FC34" w:rsidR="00DA6E7B" w:rsidRPr="00324DB7" w:rsidRDefault="00DA6E7B" w:rsidP="0004540A">
            <w:pPr>
              <w:pStyle w:val="TAH"/>
            </w:pPr>
            <w:r w:rsidRPr="00324DB7">
              <w:t>Data</w:t>
            </w:r>
            <w:r w:rsidR="00781108" w:rsidRPr="00324DB7">
              <w:t xml:space="preserve"> </w:t>
            </w:r>
            <w:r w:rsidRPr="00324DB7">
              <w:t>type</w:t>
            </w:r>
          </w:p>
        </w:tc>
        <w:tc>
          <w:tcPr>
            <w:tcW w:w="65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33794D4E" w14:textId="77777777" w:rsidR="00DA6E7B" w:rsidRPr="00324DB7" w:rsidRDefault="00DA6E7B" w:rsidP="0004540A">
            <w:pPr>
              <w:pStyle w:val="TAH"/>
            </w:pPr>
            <w:r w:rsidRPr="00324DB7">
              <w:t>Cardinality</w:t>
            </w:r>
          </w:p>
        </w:tc>
        <w:tc>
          <w:tcPr>
            <w:tcW w:w="2396"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4F9787E5" w14:textId="77777777" w:rsidR="00DA6E7B" w:rsidRPr="00324DB7" w:rsidRDefault="00DA6E7B" w:rsidP="0004540A">
            <w:pPr>
              <w:pStyle w:val="TAH"/>
            </w:pPr>
            <w:r w:rsidRPr="00324DB7">
              <w:t>Description</w:t>
            </w:r>
          </w:p>
        </w:tc>
      </w:tr>
      <w:tr w:rsidR="00DA6E7B" w:rsidRPr="00324DB7" w14:paraId="1720ADCF" w14:textId="77777777" w:rsidTr="00781108">
        <w:trPr>
          <w:jc w:val="center"/>
        </w:trPr>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1289D352" w14:textId="77777777" w:rsidR="00DA6E7B" w:rsidRPr="00324DB7" w:rsidRDefault="00DA6E7B" w:rsidP="0004540A">
            <w:pPr>
              <w:pStyle w:val="TAL"/>
            </w:pPr>
            <w:r w:rsidRPr="00324DB7">
              <w:t>notificationType</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4C7CB041" w14:textId="77777777" w:rsidR="00DA6E7B" w:rsidRPr="00324DB7" w:rsidRDefault="00DA6E7B" w:rsidP="0004540A">
            <w:pPr>
              <w:pStyle w:val="TAL"/>
            </w:pPr>
            <w:r w:rsidRPr="00324DB7">
              <w:t>String</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668298AF" w14:textId="77777777" w:rsidR="00DA6E7B" w:rsidRPr="00324DB7" w:rsidRDefault="00DA6E7B" w:rsidP="0004540A">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3B286111" w14:textId="17A0949E" w:rsidR="00DA6E7B" w:rsidRPr="00324DB7" w:rsidRDefault="00DA6E7B" w:rsidP="0004540A">
            <w:pPr>
              <w:pStyle w:val="TAL"/>
            </w:pPr>
            <w:r w:rsidRPr="00324DB7">
              <w:t>Shall</w:t>
            </w:r>
            <w:r w:rsidR="00781108" w:rsidRPr="00324DB7">
              <w:t xml:space="preserve"> </w:t>
            </w:r>
            <w:r w:rsidRPr="00324DB7">
              <w:t>be</w:t>
            </w:r>
            <w:r w:rsidR="00781108" w:rsidRPr="00324DB7">
              <w:t xml:space="preserve"> </w:t>
            </w:r>
            <w:r w:rsidRPr="00324DB7">
              <w:t>set</w:t>
            </w:r>
            <w:r w:rsidR="00781108" w:rsidRPr="00324DB7">
              <w:t xml:space="preserve"> </w:t>
            </w:r>
            <w:r w:rsidRPr="00324DB7">
              <w:t>to</w:t>
            </w:r>
            <w:r w:rsidR="00781108" w:rsidRPr="00324DB7">
              <w:t xml:space="preserve"> </w:t>
            </w:r>
            <w:r w:rsidRPr="00324DB7">
              <w:t>"TestNotification".</w:t>
            </w:r>
          </w:p>
        </w:tc>
      </w:tr>
      <w:tr w:rsidR="00DA6E7B" w:rsidRPr="00324DB7" w14:paraId="4887723C" w14:textId="77777777" w:rsidTr="00781108">
        <w:trPr>
          <w:jc w:val="center"/>
        </w:trPr>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5BB88F80" w14:textId="77777777" w:rsidR="00DA6E7B" w:rsidRPr="00324DB7" w:rsidRDefault="00DA6E7B" w:rsidP="0004540A">
            <w:pPr>
              <w:pStyle w:val="TAL"/>
            </w:pPr>
            <w:r w:rsidRPr="00324DB7">
              <w:t>_links</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52660F45" w14:textId="2A1285D2" w:rsidR="00DA6E7B" w:rsidRPr="00324DB7" w:rsidRDefault="00DA6E7B" w:rsidP="0004540A">
            <w:pPr>
              <w:pStyle w:val="TAL"/>
            </w:pPr>
            <w:r w:rsidRPr="00324DB7">
              <w:t>Structure</w:t>
            </w:r>
            <w:r w:rsidR="00781108" w:rsidRPr="00324DB7">
              <w:t xml:space="preserve"> </w:t>
            </w:r>
            <w:r w:rsidRPr="00324DB7">
              <w:t>(inlined)</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3064A7E1" w14:textId="77777777" w:rsidR="00DA6E7B" w:rsidRPr="00324DB7" w:rsidRDefault="00DA6E7B" w:rsidP="0004540A">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2089261A" w14:textId="7703E7B8" w:rsidR="00DA6E7B" w:rsidRPr="00324DB7" w:rsidRDefault="00DA6E7B" w:rsidP="0004540A">
            <w:pPr>
              <w:pStyle w:val="TAL"/>
            </w:pPr>
            <w:r w:rsidRPr="00324DB7">
              <w:t>Hyperlink</w:t>
            </w:r>
            <w:r w:rsidR="00781108" w:rsidRPr="00324DB7">
              <w:t xml:space="preserve"> </w:t>
            </w:r>
            <w:r w:rsidRPr="00324DB7">
              <w:t>related</w:t>
            </w:r>
            <w:r w:rsidR="00781108" w:rsidRPr="00324DB7">
              <w:t xml:space="preserve"> </w:t>
            </w:r>
            <w:r w:rsidRPr="00324DB7">
              <w:t>to</w:t>
            </w:r>
            <w:r w:rsidR="00781108" w:rsidRPr="00324DB7">
              <w:t xml:space="preserve"> </w:t>
            </w:r>
            <w:r w:rsidRPr="00324DB7">
              <w:t>the</w:t>
            </w:r>
            <w:r w:rsidR="00781108" w:rsidRPr="00324DB7">
              <w:t xml:space="preserve"> </w:t>
            </w:r>
            <w:r w:rsidRPr="00324DB7">
              <w:t>resource.</w:t>
            </w:r>
            <w:r w:rsidR="00781108" w:rsidRPr="00324DB7">
              <w:t xml:space="preserve"> </w:t>
            </w:r>
          </w:p>
        </w:tc>
      </w:tr>
      <w:tr w:rsidR="00DA6E7B" w:rsidRPr="00324DB7" w14:paraId="0705045E" w14:textId="77777777" w:rsidTr="00781108">
        <w:trPr>
          <w:jc w:val="center"/>
        </w:trPr>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0F3649E2" w14:textId="77777777" w:rsidR="00DA6E7B" w:rsidRPr="00324DB7" w:rsidRDefault="00DA6E7B" w:rsidP="0004540A">
            <w:pPr>
              <w:pStyle w:val="TAL"/>
            </w:pPr>
            <w:r w:rsidRPr="00324DB7">
              <w:t>&gt;subscription</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30BD0DA9" w14:textId="77777777" w:rsidR="00DA6E7B" w:rsidRPr="00324DB7" w:rsidRDefault="00DA6E7B" w:rsidP="0004540A">
            <w:pPr>
              <w:pStyle w:val="TAL"/>
            </w:pPr>
            <w:r w:rsidRPr="00324DB7">
              <w:t>LinkType</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5FC1ECD3" w14:textId="77777777" w:rsidR="00DA6E7B" w:rsidRPr="00324DB7" w:rsidRDefault="00DA6E7B" w:rsidP="0004540A">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2DA75217" w14:textId="148807E8" w:rsidR="00DA6E7B" w:rsidRPr="00324DB7" w:rsidRDefault="00DA6E7B" w:rsidP="0004540A">
            <w:pPr>
              <w:pStyle w:val="TAL"/>
            </w:pPr>
            <w:r w:rsidRPr="009364B4">
              <w:t>URI</w:t>
            </w:r>
            <w:r w:rsidR="00781108" w:rsidRPr="00324DB7">
              <w:t xml:space="preserve"> </w:t>
            </w:r>
            <w:r w:rsidRPr="00324DB7">
              <w:t>identifying</w:t>
            </w:r>
            <w:r w:rsidR="00781108" w:rsidRPr="00324DB7">
              <w:t xml:space="preserve"> </w:t>
            </w:r>
            <w:r w:rsidRPr="00324DB7">
              <w:t>the</w:t>
            </w:r>
            <w:r w:rsidR="00781108" w:rsidRPr="00324DB7">
              <w:t xml:space="preserve"> </w:t>
            </w:r>
            <w:r w:rsidRPr="00324DB7">
              <w:t>subscription</w:t>
            </w:r>
            <w:r w:rsidR="00781108" w:rsidRPr="00324DB7">
              <w:t xml:space="preserve"> </w:t>
            </w:r>
            <w:r w:rsidRPr="00324DB7">
              <w:t>for</w:t>
            </w:r>
            <w:r w:rsidR="00781108" w:rsidRPr="00324DB7">
              <w:t xml:space="preserve"> </w:t>
            </w:r>
            <w:r w:rsidRPr="00324DB7">
              <w:t>the</w:t>
            </w:r>
            <w:r w:rsidR="00781108" w:rsidRPr="00324DB7">
              <w:t xml:space="preserve"> </w:t>
            </w:r>
            <w:r w:rsidRPr="00324DB7">
              <w:t>test</w:t>
            </w:r>
            <w:r w:rsidR="00781108" w:rsidRPr="00324DB7">
              <w:t xml:space="preserve"> </w:t>
            </w:r>
            <w:r w:rsidRPr="00324DB7">
              <w:t>notification.</w:t>
            </w:r>
          </w:p>
        </w:tc>
      </w:tr>
    </w:tbl>
    <w:p w14:paraId="7171A2B9" w14:textId="77777777" w:rsidR="00DA6E7B" w:rsidRPr="00324DB7" w:rsidRDefault="00DA6E7B" w:rsidP="0004540A">
      <w:pPr>
        <w:rPr>
          <w:lang w:bidi="he-IL"/>
        </w:rPr>
      </w:pPr>
    </w:p>
    <w:p w14:paraId="34F7751A" w14:textId="77777777" w:rsidR="005654CB" w:rsidRPr="00324DB7" w:rsidRDefault="00157FA9" w:rsidP="005654CB">
      <w:pPr>
        <w:pStyle w:val="Heading2"/>
      </w:pPr>
      <w:bookmarkStart w:id="173" w:name="_Toc95469323"/>
      <w:bookmarkStart w:id="174" w:name="_Toc95817010"/>
      <w:r w:rsidRPr="00324DB7">
        <w:t>6</w:t>
      </w:r>
      <w:r w:rsidR="005654CB" w:rsidRPr="00324DB7">
        <w:t>.5</w:t>
      </w:r>
      <w:r w:rsidR="005654CB" w:rsidRPr="00324DB7">
        <w:tab/>
        <w:t>Referenced structured data types</w:t>
      </w:r>
      <w:bookmarkEnd w:id="173"/>
      <w:bookmarkEnd w:id="174"/>
    </w:p>
    <w:p w14:paraId="1454363F" w14:textId="77777777" w:rsidR="005654CB" w:rsidRPr="00324DB7" w:rsidRDefault="00157FA9" w:rsidP="005654CB">
      <w:pPr>
        <w:pStyle w:val="Heading3"/>
      </w:pPr>
      <w:bookmarkStart w:id="175" w:name="_Toc95469324"/>
      <w:bookmarkStart w:id="176" w:name="_Toc95817011"/>
      <w:r w:rsidRPr="00324DB7">
        <w:t>6</w:t>
      </w:r>
      <w:r w:rsidR="005654CB" w:rsidRPr="00324DB7">
        <w:t>.5.1</w:t>
      </w:r>
      <w:r w:rsidR="005654CB" w:rsidRPr="00324DB7">
        <w:tab/>
        <w:t>Introduction</w:t>
      </w:r>
      <w:bookmarkEnd w:id="175"/>
      <w:bookmarkEnd w:id="176"/>
    </w:p>
    <w:p w14:paraId="7DB1D385" w14:textId="77777777" w:rsidR="005654CB" w:rsidRPr="00324DB7" w:rsidRDefault="005654CB" w:rsidP="005654CB">
      <w:r w:rsidRPr="00324DB7">
        <w:t xml:space="preserve">This clause defines data structures that </w:t>
      </w:r>
      <w:r w:rsidR="00F71A5F" w:rsidRPr="00324DB7">
        <w:t>are referenced</w:t>
      </w:r>
      <w:r w:rsidRPr="00324DB7">
        <w:t xml:space="preserve"> from data structures defined in the previous clauses, but </w:t>
      </w:r>
      <w:r w:rsidR="00644E7E" w:rsidRPr="00324DB7">
        <w:t xml:space="preserve">are </w:t>
      </w:r>
      <w:r w:rsidRPr="00324DB7">
        <w:t>neither resource representations nor bound to any pub/sub mechanism.</w:t>
      </w:r>
    </w:p>
    <w:p w14:paraId="2A0C7DD8" w14:textId="77777777" w:rsidR="005654CB" w:rsidRPr="00324DB7" w:rsidRDefault="00157FA9" w:rsidP="005654CB">
      <w:pPr>
        <w:pStyle w:val="Heading3"/>
      </w:pPr>
      <w:bookmarkStart w:id="177" w:name="_Toc95469325"/>
      <w:bookmarkStart w:id="178" w:name="_Toc95817012"/>
      <w:r w:rsidRPr="00324DB7">
        <w:t>6</w:t>
      </w:r>
      <w:r w:rsidR="005654CB" w:rsidRPr="00324DB7">
        <w:t>.5.2</w:t>
      </w:r>
      <w:r w:rsidR="005654CB" w:rsidRPr="00324DB7">
        <w:tab/>
        <w:t>Type: LinkType</w:t>
      </w:r>
      <w:bookmarkEnd w:id="177"/>
      <w:bookmarkEnd w:id="178"/>
      <w:r w:rsidR="005654CB" w:rsidRPr="00324DB7" w:rsidDel="009713FB">
        <w:t xml:space="preserve"> </w:t>
      </w:r>
    </w:p>
    <w:p w14:paraId="3C4489EE" w14:textId="77777777" w:rsidR="005654CB" w:rsidRPr="00324DB7" w:rsidRDefault="005654CB" w:rsidP="005654CB">
      <w:r w:rsidRPr="00324DB7">
        <w:t>This type represents a type of link.</w:t>
      </w:r>
    </w:p>
    <w:p w14:paraId="2C6C4DB9" w14:textId="77777777" w:rsidR="005654CB" w:rsidRPr="00324DB7" w:rsidRDefault="005654CB" w:rsidP="005654CB">
      <w:pPr>
        <w:pStyle w:val="TH"/>
        <w:rPr>
          <w:rFonts w:cs="Arial"/>
        </w:rPr>
      </w:pPr>
      <w:r w:rsidRPr="00324DB7">
        <w:t xml:space="preserve">Table </w:t>
      </w:r>
      <w:r w:rsidR="00157FA9" w:rsidRPr="00324DB7">
        <w:t>6</w:t>
      </w:r>
      <w:r w:rsidRPr="00324DB7">
        <w:t xml:space="preserve">.5.2-1: </w:t>
      </w:r>
      <w:r w:rsidR="00083135" w:rsidRPr="00324DB7">
        <w:t xml:space="preserve">Attributes </w:t>
      </w:r>
      <w:r w:rsidRPr="00324DB7">
        <w:t>of the LinkType</w:t>
      </w:r>
    </w:p>
    <w:tbl>
      <w:tblPr>
        <w:tblW w:w="51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16"/>
        <w:gridCol w:w="2010"/>
        <w:gridCol w:w="1286"/>
        <w:gridCol w:w="4703"/>
      </w:tblGrid>
      <w:tr w:rsidR="005654CB" w:rsidRPr="00324DB7" w14:paraId="1257C8C6" w14:textId="77777777" w:rsidTr="006C6A38">
        <w:tc>
          <w:tcPr>
            <w:tcW w:w="925" w:type="pct"/>
            <w:shd w:val="clear" w:color="auto" w:fill="C0C0C0"/>
            <w:tcMar>
              <w:top w:w="0" w:type="dxa"/>
              <w:left w:w="28" w:type="dxa"/>
              <w:bottom w:w="0" w:type="dxa"/>
              <w:right w:w="108" w:type="dxa"/>
            </w:tcMar>
            <w:hideMark/>
          </w:tcPr>
          <w:p w14:paraId="51EE7903" w14:textId="77777777" w:rsidR="005654CB" w:rsidRPr="00324DB7" w:rsidRDefault="00083135"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hideMark/>
          </w:tcPr>
          <w:p w14:paraId="44A55AE1" w14:textId="77777777" w:rsidR="005654CB" w:rsidRPr="00324DB7" w:rsidRDefault="00596787" w:rsidP="00CD7E50">
            <w:pPr>
              <w:pStyle w:val="TAH"/>
            </w:pPr>
            <w:r w:rsidRPr="00324DB7">
              <w:t>Data t</w:t>
            </w:r>
            <w:r w:rsidR="005654CB" w:rsidRPr="00324DB7">
              <w:t>ype</w:t>
            </w:r>
          </w:p>
        </w:tc>
        <w:tc>
          <w:tcPr>
            <w:tcW w:w="655" w:type="pct"/>
            <w:shd w:val="clear" w:color="auto" w:fill="C0C0C0"/>
            <w:tcMar>
              <w:top w:w="0" w:type="dxa"/>
              <w:left w:w="28" w:type="dxa"/>
              <w:bottom w:w="0" w:type="dxa"/>
              <w:right w:w="108" w:type="dxa"/>
            </w:tcMar>
            <w:hideMark/>
          </w:tcPr>
          <w:p w14:paraId="169C4E12" w14:textId="77777777" w:rsidR="005654CB" w:rsidRPr="00324DB7" w:rsidRDefault="005654CB" w:rsidP="00CD7E50">
            <w:pPr>
              <w:pStyle w:val="TAH"/>
            </w:pPr>
            <w:r w:rsidRPr="00324DB7">
              <w:t>Cardinality</w:t>
            </w:r>
          </w:p>
        </w:tc>
        <w:tc>
          <w:tcPr>
            <w:tcW w:w="2396" w:type="pct"/>
            <w:shd w:val="clear" w:color="auto" w:fill="C0C0C0"/>
            <w:tcMar>
              <w:top w:w="0" w:type="dxa"/>
              <w:left w:w="28" w:type="dxa"/>
              <w:bottom w:w="0" w:type="dxa"/>
              <w:right w:w="108" w:type="dxa"/>
            </w:tcMar>
            <w:hideMark/>
          </w:tcPr>
          <w:p w14:paraId="056BC456" w14:textId="77777777" w:rsidR="005654CB" w:rsidRPr="00324DB7" w:rsidRDefault="005654CB" w:rsidP="00CD7E50">
            <w:pPr>
              <w:pStyle w:val="TAH"/>
            </w:pPr>
            <w:r w:rsidRPr="00324DB7">
              <w:t>Description</w:t>
            </w:r>
          </w:p>
        </w:tc>
      </w:tr>
      <w:tr w:rsidR="005654CB" w:rsidRPr="00324DB7" w14:paraId="782EF5C7" w14:textId="77777777" w:rsidTr="006C6A38">
        <w:tc>
          <w:tcPr>
            <w:tcW w:w="925" w:type="pct"/>
            <w:tcMar>
              <w:top w:w="0" w:type="dxa"/>
              <w:left w:w="28" w:type="dxa"/>
              <w:bottom w:w="0" w:type="dxa"/>
              <w:right w:w="108" w:type="dxa"/>
            </w:tcMar>
            <w:hideMark/>
          </w:tcPr>
          <w:p w14:paraId="4CBE09E1" w14:textId="77777777" w:rsidR="005654CB" w:rsidRPr="00324DB7" w:rsidRDefault="005654CB" w:rsidP="00CD7E50">
            <w:pPr>
              <w:pStyle w:val="TAL"/>
            </w:pPr>
            <w:r w:rsidRPr="00324DB7">
              <w:t>href</w:t>
            </w:r>
          </w:p>
        </w:tc>
        <w:tc>
          <w:tcPr>
            <w:tcW w:w="1024" w:type="pct"/>
            <w:tcMar>
              <w:top w:w="0" w:type="dxa"/>
              <w:left w:w="28" w:type="dxa"/>
              <w:bottom w:w="0" w:type="dxa"/>
              <w:right w:w="108" w:type="dxa"/>
            </w:tcMar>
            <w:hideMark/>
          </w:tcPr>
          <w:p w14:paraId="318DCE30" w14:textId="56043344" w:rsidR="005654CB" w:rsidRPr="00324DB7" w:rsidRDefault="004021D6" w:rsidP="00CD7E50">
            <w:pPr>
              <w:pStyle w:val="TAL"/>
            </w:pPr>
            <w:r w:rsidRPr="009364B4">
              <w:t>Uri</w:t>
            </w:r>
          </w:p>
        </w:tc>
        <w:tc>
          <w:tcPr>
            <w:tcW w:w="655" w:type="pct"/>
            <w:tcMar>
              <w:top w:w="0" w:type="dxa"/>
              <w:left w:w="28" w:type="dxa"/>
              <w:bottom w:w="0" w:type="dxa"/>
              <w:right w:w="108" w:type="dxa"/>
            </w:tcMar>
            <w:hideMark/>
          </w:tcPr>
          <w:p w14:paraId="282BCBEC" w14:textId="77777777" w:rsidR="005654CB" w:rsidRPr="00324DB7" w:rsidRDefault="005654CB" w:rsidP="00CD7E50">
            <w:pPr>
              <w:pStyle w:val="TAL"/>
            </w:pPr>
            <w:r w:rsidRPr="00324DB7">
              <w:t>1</w:t>
            </w:r>
          </w:p>
        </w:tc>
        <w:tc>
          <w:tcPr>
            <w:tcW w:w="2396" w:type="pct"/>
            <w:tcMar>
              <w:top w:w="0" w:type="dxa"/>
              <w:left w:w="28" w:type="dxa"/>
              <w:bottom w:w="0" w:type="dxa"/>
              <w:right w:w="108" w:type="dxa"/>
            </w:tcMar>
          </w:tcPr>
          <w:p w14:paraId="333AF753" w14:textId="77777777" w:rsidR="005654CB" w:rsidRPr="00324DB7" w:rsidRDefault="005654CB" w:rsidP="00CD7E50">
            <w:pPr>
              <w:pStyle w:val="TAL"/>
            </w:pPr>
            <w:r w:rsidRPr="009364B4">
              <w:t>URI</w:t>
            </w:r>
            <w:r w:rsidRPr="00324DB7">
              <w:t xml:space="preserve"> referring to a resource</w:t>
            </w:r>
          </w:p>
        </w:tc>
      </w:tr>
    </w:tbl>
    <w:p w14:paraId="3C97D033" w14:textId="77777777" w:rsidR="005654CB" w:rsidRPr="00324DB7" w:rsidRDefault="005654CB" w:rsidP="005654CB">
      <w:pPr>
        <w:rPr>
          <w:highlight w:val="yellow"/>
        </w:rPr>
      </w:pPr>
    </w:p>
    <w:p w14:paraId="271B0693" w14:textId="77777777" w:rsidR="005654CB" w:rsidRPr="00324DB7" w:rsidRDefault="00157FA9" w:rsidP="005654CB">
      <w:pPr>
        <w:pStyle w:val="Heading3"/>
      </w:pPr>
      <w:bookmarkStart w:id="179" w:name="_Toc95469326"/>
      <w:bookmarkStart w:id="180" w:name="_Toc95817013"/>
      <w:r w:rsidRPr="00324DB7">
        <w:t>6</w:t>
      </w:r>
      <w:r w:rsidR="005654CB" w:rsidRPr="00324DB7">
        <w:t>.5.3</w:t>
      </w:r>
      <w:r w:rsidR="005654CB" w:rsidRPr="00324DB7">
        <w:tab/>
        <w:t>Type: TimeStamp</w:t>
      </w:r>
      <w:bookmarkEnd w:id="179"/>
      <w:bookmarkEnd w:id="180"/>
      <w:r w:rsidR="005654CB" w:rsidRPr="00324DB7" w:rsidDel="009713FB">
        <w:t xml:space="preserve"> </w:t>
      </w:r>
    </w:p>
    <w:p w14:paraId="52D80B45" w14:textId="77777777" w:rsidR="005654CB" w:rsidRPr="00324DB7" w:rsidRDefault="005654CB" w:rsidP="005654CB">
      <w:r w:rsidRPr="00324DB7">
        <w:t>This type represents a time stamp.</w:t>
      </w:r>
    </w:p>
    <w:p w14:paraId="4535360D" w14:textId="77777777" w:rsidR="005654CB" w:rsidRPr="00324DB7" w:rsidRDefault="005654CB" w:rsidP="005654CB">
      <w:pPr>
        <w:pStyle w:val="TH"/>
        <w:rPr>
          <w:rFonts w:cs="Arial"/>
        </w:rPr>
      </w:pPr>
      <w:r w:rsidRPr="00324DB7">
        <w:t xml:space="preserve">Table </w:t>
      </w:r>
      <w:r w:rsidR="00157FA9" w:rsidRPr="00324DB7">
        <w:t>6</w:t>
      </w:r>
      <w:r w:rsidRPr="00324DB7">
        <w:t>.5.</w:t>
      </w:r>
      <w:r w:rsidR="00A63872" w:rsidRPr="00324DB7">
        <w:t>3</w:t>
      </w:r>
      <w:r w:rsidRPr="00324DB7">
        <w:t xml:space="preserve">-1: </w:t>
      </w:r>
      <w:r w:rsidR="00083135" w:rsidRPr="00324DB7">
        <w:t xml:space="preserve">Attributes </w:t>
      </w:r>
      <w:r w:rsidRPr="00324DB7">
        <w:t>of the TimeStamp</w:t>
      </w:r>
    </w:p>
    <w:tbl>
      <w:tblPr>
        <w:tblW w:w="51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16"/>
        <w:gridCol w:w="2010"/>
        <w:gridCol w:w="1286"/>
        <w:gridCol w:w="4703"/>
      </w:tblGrid>
      <w:tr w:rsidR="005654CB" w:rsidRPr="00324DB7" w14:paraId="27391D1E" w14:textId="77777777" w:rsidTr="006C6A38">
        <w:tc>
          <w:tcPr>
            <w:tcW w:w="925" w:type="pct"/>
            <w:shd w:val="clear" w:color="auto" w:fill="C0C0C0"/>
            <w:tcMar>
              <w:top w:w="0" w:type="dxa"/>
              <w:left w:w="28" w:type="dxa"/>
              <w:bottom w:w="0" w:type="dxa"/>
              <w:right w:w="108" w:type="dxa"/>
            </w:tcMar>
            <w:hideMark/>
          </w:tcPr>
          <w:p w14:paraId="25675E5A" w14:textId="77777777" w:rsidR="005654CB" w:rsidRPr="00324DB7" w:rsidRDefault="00083135" w:rsidP="00CD7E50">
            <w:pPr>
              <w:pStyle w:val="TAH"/>
            </w:pPr>
            <w:r w:rsidRPr="00324DB7">
              <w:t>Attribute</w:t>
            </w:r>
            <w:r w:rsidR="00E03180" w:rsidRPr="00324DB7">
              <w:t xml:space="preserve"> n</w:t>
            </w:r>
            <w:r w:rsidR="002B5A2A" w:rsidRPr="00324DB7">
              <w:t>ame</w:t>
            </w:r>
          </w:p>
        </w:tc>
        <w:tc>
          <w:tcPr>
            <w:tcW w:w="1024" w:type="pct"/>
            <w:shd w:val="clear" w:color="auto" w:fill="C0C0C0"/>
            <w:tcMar>
              <w:top w:w="0" w:type="dxa"/>
              <w:left w:w="28" w:type="dxa"/>
              <w:bottom w:w="0" w:type="dxa"/>
              <w:right w:w="108" w:type="dxa"/>
            </w:tcMar>
            <w:hideMark/>
          </w:tcPr>
          <w:p w14:paraId="099B5D11" w14:textId="77777777" w:rsidR="005654CB" w:rsidRPr="00324DB7" w:rsidRDefault="008833BE" w:rsidP="00CD7E50">
            <w:pPr>
              <w:pStyle w:val="TAH"/>
            </w:pPr>
            <w:r w:rsidRPr="00324DB7">
              <w:t>Data t</w:t>
            </w:r>
            <w:r w:rsidR="005654CB" w:rsidRPr="00324DB7">
              <w:t>ype</w:t>
            </w:r>
          </w:p>
        </w:tc>
        <w:tc>
          <w:tcPr>
            <w:tcW w:w="655" w:type="pct"/>
            <w:shd w:val="clear" w:color="auto" w:fill="C0C0C0"/>
            <w:tcMar>
              <w:top w:w="0" w:type="dxa"/>
              <w:left w:w="28" w:type="dxa"/>
              <w:bottom w:w="0" w:type="dxa"/>
              <w:right w:w="108" w:type="dxa"/>
            </w:tcMar>
            <w:hideMark/>
          </w:tcPr>
          <w:p w14:paraId="284E1BC3" w14:textId="77777777" w:rsidR="005654CB" w:rsidRPr="00324DB7" w:rsidRDefault="005654CB" w:rsidP="00CD7E50">
            <w:pPr>
              <w:pStyle w:val="TAH"/>
            </w:pPr>
            <w:r w:rsidRPr="00324DB7">
              <w:t>Cardinality</w:t>
            </w:r>
          </w:p>
        </w:tc>
        <w:tc>
          <w:tcPr>
            <w:tcW w:w="2396" w:type="pct"/>
            <w:shd w:val="clear" w:color="auto" w:fill="C0C0C0"/>
            <w:tcMar>
              <w:top w:w="0" w:type="dxa"/>
              <w:left w:w="28" w:type="dxa"/>
              <w:bottom w:w="0" w:type="dxa"/>
              <w:right w:w="108" w:type="dxa"/>
            </w:tcMar>
            <w:hideMark/>
          </w:tcPr>
          <w:p w14:paraId="578BBF5C" w14:textId="77777777" w:rsidR="005654CB" w:rsidRPr="00324DB7" w:rsidRDefault="005654CB" w:rsidP="00CD7E50">
            <w:pPr>
              <w:pStyle w:val="TAH"/>
            </w:pPr>
            <w:r w:rsidRPr="00324DB7">
              <w:t>Description</w:t>
            </w:r>
          </w:p>
        </w:tc>
      </w:tr>
      <w:tr w:rsidR="005654CB" w:rsidRPr="00324DB7" w14:paraId="141FAB80" w14:textId="77777777" w:rsidTr="006C6A38">
        <w:tc>
          <w:tcPr>
            <w:tcW w:w="925" w:type="pct"/>
            <w:tcMar>
              <w:top w:w="0" w:type="dxa"/>
              <w:left w:w="28" w:type="dxa"/>
              <w:bottom w:w="0" w:type="dxa"/>
              <w:right w:w="108" w:type="dxa"/>
            </w:tcMar>
          </w:tcPr>
          <w:p w14:paraId="551EC291" w14:textId="77777777" w:rsidR="005654CB" w:rsidRPr="00324DB7" w:rsidRDefault="005654CB" w:rsidP="00CD7E50">
            <w:pPr>
              <w:pStyle w:val="TAL"/>
            </w:pPr>
            <w:r w:rsidRPr="00324DB7">
              <w:t>seconds</w:t>
            </w:r>
          </w:p>
        </w:tc>
        <w:tc>
          <w:tcPr>
            <w:tcW w:w="1024" w:type="pct"/>
            <w:tcMar>
              <w:top w:w="0" w:type="dxa"/>
              <w:left w:w="28" w:type="dxa"/>
              <w:bottom w:w="0" w:type="dxa"/>
              <w:right w:w="108" w:type="dxa"/>
            </w:tcMar>
          </w:tcPr>
          <w:p w14:paraId="181B1722" w14:textId="77777777" w:rsidR="005654CB" w:rsidRPr="00324DB7" w:rsidRDefault="003773DE" w:rsidP="00CD7E50">
            <w:pPr>
              <w:pStyle w:val="TAL"/>
            </w:pPr>
            <w:r w:rsidRPr="00324DB7">
              <w:t>Uint32</w:t>
            </w:r>
          </w:p>
        </w:tc>
        <w:tc>
          <w:tcPr>
            <w:tcW w:w="655" w:type="pct"/>
            <w:tcMar>
              <w:top w:w="0" w:type="dxa"/>
              <w:left w:w="28" w:type="dxa"/>
              <w:bottom w:w="0" w:type="dxa"/>
              <w:right w:w="108" w:type="dxa"/>
            </w:tcMar>
          </w:tcPr>
          <w:p w14:paraId="625340C0" w14:textId="77777777" w:rsidR="005654CB" w:rsidRPr="00324DB7" w:rsidRDefault="005654CB" w:rsidP="00CD7E50">
            <w:pPr>
              <w:pStyle w:val="TAL"/>
            </w:pPr>
            <w:r w:rsidRPr="00324DB7">
              <w:t>1</w:t>
            </w:r>
          </w:p>
        </w:tc>
        <w:tc>
          <w:tcPr>
            <w:tcW w:w="2396" w:type="pct"/>
            <w:tcMar>
              <w:top w:w="0" w:type="dxa"/>
              <w:left w:w="28" w:type="dxa"/>
              <w:bottom w:w="0" w:type="dxa"/>
              <w:right w:w="108" w:type="dxa"/>
            </w:tcMar>
          </w:tcPr>
          <w:p w14:paraId="2EE7F7F1" w14:textId="77777777" w:rsidR="005654CB" w:rsidRPr="00324DB7" w:rsidRDefault="003773DE" w:rsidP="005917C6">
            <w:pPr>
              <w:pStyle w:val="TAL"/>
            </w:pPr>
            <w:r w:rsidRPr="00324DB7">
              <w:t xml:space="preserve">The seconds part of the time. </w:t>
            </w:r>
            <w:r w:rsidR="005654CB" w:rsidRPr="00324DB7">
              <w:t xml:space="preserve">Time </w:t>
            </w:r>
            <w:r w:rsidRPr="00324DB7">
              <w:t xml:space="preserve">is defined as </w:t>
            </w:r>
            <w:r w:rsidR="005654CB" w:rsidRPr="00324DB7">
              <w:t>Unix</w:t>
            </w:r>
            <w:r w:rsidR="005917C6" w:rsidRPr="00324DB7">
              <w:noBreakHyphen/>
            </w:r>
            <w:r w:rsidR="005654CB" w:rsidRPr="00324DB7">
              <w:t xml:space="preserve">time since January 1, 1970, 00:00:00 </w:t>
            </w:r>
            <w:r w:rsidR="005654CB" w:rsidRPr="009364B4">
              <w:t>UTC</w:t>
            </w:r>
            <w:r w:rsidR="005917C6" w:rsidRPr="00324DB7">
              <w:t>.</w:t>
            </w:r>
          </w:p>
        </w:tc>
      </w:tr>
      <w:tr w:rsidR="005654CB" w:rsidRPr="00324DB7" w14:paraId="64ED8030" w14:textId="77777777" w:rsidTr="006C6A38">
        <w:tc>
          <w:tcPr>
            <w:tcW w:w="925" w:type="pct"/>
            <w:tcMar>
              <w:top w:w="0" w:type="dxa"/>
              <w:left w:w="28" w:type="dxa"/>
              <w:bottom w:w="0" w:type="dxa"/>
              <w:right w:w="108" w:type="dxa"/>
            </w:tcMar>
          </w:tcPr>
          <w:p w14:paraId="1E0303E6" w14:textId="77777777" w:rsidR="005654CB" w:rsidRPr="00324DB7" w:rsidRDefault="005654CB" w:rsidP="00CD7E50">
            <w:pPr>
              <w:pStyle w:val="TAL"/>
            </w:pPr>
            <w:r w:rsidRPr="00324DB7">
              <w:t>nanoSeconds</w:t>
            </w:r>
          </w:p>
        </w:tc>
        <w:tc>
          <w:tcPr>
            <w:tcW w:w="1024" w:type="pct"/>
            <w:tcMar>
              <w:top w:w="0" w:type="dxa"/>
              <w:left w:w="28" w:type="dxa"/>
              <w:bottom w:w="0" w:type="dxa"/>
              <w:right w:w="108" w:type="dxa"/>
            </w:tcMar>
          </w:tcPr>
          <w:p w14:paraId="74B96372" w14:textId="77777777" w:rsidR="005654CB" w:rsidRPr="00324DB7" w:rsidRDefault="003773DE" w:rsidP="00CD7E50">
            <w:pPr>
              <w:pStyle w:val="TAL"/>
            </w:pPr>
            <w:r w:rsidRPr="00324DB7">
              <w:t>Uint32</w:t>
            </w:r>
          </w:p>
        </w:tc>
        <w:tc>
          <w:tcPr>
            <w:tcW w:w="655" w:type="pct"/>
            <w:tcMar>
              <w:top w:w="0" w:type="dxa"/>
              <w:left w:w="28" w:type="dxa"/>
              <w:bottom w:w="0" w:type="dxa"/>
              <w:right w:w="108" w:type="dxa"/>
            </w:tcMar>
          </w:tcPr>
          <w:p w14:paraId="072904E7" w14:textId="77777777" w:rsidR="005654CB" w:rsidRPr="00324DB7" w:rsidRDefault="005654CB" w:rsidP="00CD7E50">
            <w:pPr>
              <w:pStyle w:val="TAL"/>
            </w:pPr>
            <w:r w:rsidRPr="00324DB7">
              <w:t>1</w:t>
            </w:r>
          </w:p>
        </w:tc>
        <w:tc>
          <w:tcPr>
            <w:tcW w:w="2396" w:type="pct"/>
            <w:tcMar>
              <w:top w:w="0" w:type="dxa"/>
              <w:left w:w="28" w:type="dxa"/>
              <w:bottom w:w="0" w:type="dxa"/>
              <w:right w:w="108" w:type="dxa"/>
            </w:tcMar>
          </w:tcPr>
          <w:p w14:paraId="4BADC864" w14:textId="77777777" w:rsidR="005654CB" w:rsidRPr="00324DB7" w:rsidRDefault="003773DE" w:rsidP="00CD7E50">
            <w:pPr>
              <w:pStyle w:val="TAL"/>
            </w:pPr>
            <w:r w:rsidRPr="00324DB7">
              <w:t xml:space="preserve">The nanoseconds part of the time. </w:t>
            </w:r>
            <w:r w:rsidR="005654CB" w:rsidRPr="00324DB7">
              <w:t xml:space="preserve">Time </w:t>
            </w:r>
            <w:r w:rsidRPr="00324DB7">
              <w:t>is defined as</w:t>
            </w:r>
            <w:r w:rsidR="005654CB" w:rsidRPr="00324DB7">
              <w:t xml:space="preserve"> Unix-time since January 1, 1970, 00:00:00 </w:t>
            </w:r>
            <w:r w:rsidR="005654CB" w:rsidRPr="009364B4">
              <w:t>UTC</w:t>
            </w:r>
            <w:r w:rsidR="005917C6" w:rsidRPr="00324DB7">
              <w:t>.</w:t>
            </w:r>
          </w:p>
        </w:tc>
      </w:tr>
    </w:tbl>
    <w:p w14:paraId="065BA5CE" w14:textId="77777777" w:rsidR="005654CB" w:rsidRPr="00324DB7" w:rsidRDefault="005654CB" w:rsidP="00637F65"/>
    <w:p w14:paraId="04F486B0" w14:textId="77777777" w:rsidR="00A63872" w:rsidRPr="00324DB7" w:rsidRDefault="00157FA9" w:rsidP="00A63872">
      <w:pPr>
        <w:pStyle w:val="Heading3"/>
      </w:pPr>
      <w:bookmarkStart w:id="181" w:name="_Toc95469327"/>
      <w:bookmarkStart w:id="182" w:name="_Toc95817014"/>
      <w:r w:rsidRPr="00324DB7">
        <w:t>6</w:t>
      </w:r>
      <w:r w:rsidR="00A63872" w:rsidRPr="00324DB7">
        <w:t>.5.4</w:t>
      </w:r>
      <w:r w:rsidR="00A63872" w:rsidRPr="00324DB7">
        <w:tab/>
        <w:t>Type: AssociateId</w:t>
      </w:r>
      <w:bookmarkEnd w:id="181"/>
      <w:bookmarkEnd w:id="182"/>
      <w:r w:rsidR="00A63872" w:rsidRPr="00324DB7">
        <w:t xml:space="preserve"> </w:t>
      </w:r>
    </w:p>
    <w:p w14:paraId="33DFBFEA" w14:textId="77777777" w:rsidR="00A63872" w:rsidRPr="00324DB7" w:rsidRDefault="00A63872" w:rsidP="00A63872">
      <w:r w:rsidRPr="00324DB7">
        <w:t>This type represents a</w:t>
      </w:r>
      <w:r w:rsidR="006C6731" w:rsidRPr="00324DB7">
        <w:t>n</w:t>
      </w:r>
      <w:r w:rsidRPr="00324DB7">
        <w:t xml:space="preserve"> associated identifier for a </w:t>
      </w:r>
      <w:r w:rsidRPr="009364B4">
        <w:t>UE</w:t>
      </w:r>
      <w:r w:rsidRPr="00324DB7">
        <w:t xml:space="preserve"> or flow that can be referenced from </w:t>
      </w:r>
      <w:r w:rsidR="006C6731" w:rsidRPr="00324DB7">
        <w:t xml:space="preserve">the </w:t>
      </w:r>
      <w:r w:rsidRPr="00324DB7">
        <w:t>data structures.</w:t>
      </w:r>
    </w:p>
    <w:p w14:paraId="29D253C5" w14:textId="77777777" w:rsidR="00A63872" w:rsidRPr="00324DB7" w:rsidRDefault="00A63872" w:rsidP="00A63872">
      <w:pPr>
        <w:pStyle w:val="TH"/>
        <w:rPr>
          <w:rFonts w:cs="Arial"/>
        </w:rPr>
      </w:pPr>
      <w:r w:rsidRPr="00324DB7">
        <w:t xml:space="preserve">Table </w:t>
      </w:r>
      <w:r w:rsidR="00157FA9" w:rsidRPr="00324DB7">
        <w:t>6</w:t>
      </w:r>
      <w:r w:rsidRPr="00324DB7">
        <w:t>.5.4-1: Attributes of the AssociateId</w:t>
      </w:r>
    </w:p>
    <w:tbl>
      <w:tblPr>
        <w:tblW w:w="51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16"/>
        <w:gridCol w:w="2010"/>
        <w:gridCol w:w="1286"/>
        <w:gridCol w:w="4703"/>
      </w:tblGrid>
      <w:tr w:rsidR="00A63872" w:rsidRPr="00324DB7" w14:paraId="60460882" w14:textId="77777777" w:rsidTr="00A63872">
        <w:tc>
          <w:tcPr>
            <w:tcW w:w="92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04E4654B" w14:textId="77777777" w:rsidR="00A63872" w:rsidRPr="00324DB7" w:rsidRDefault="00A63872">
            <w:pPr>
              <w:pStyle w:val="TAH"/>
            </w:pPr>
            <w:r w:rsidRPr="00324DB7">
              <w:t>Attribute</w:t>
            </w:r>
          </w:p>
        </w:tc>
        <w:tc>
          <w:tcPr>
            <w:tcW w:w="1024"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490E8E9D" w14:textId="77777777" w:rsidR="00A63872" w:rsidRPr="00324DB7" w:rsidRDefault="00A63872">
            <w:pPr>
              <w:pStyle w:val="TAH"/>
            </w:pPr>
            <w:r w:rsidRPr="00324DB7">
              <w:t>Data type</w:t>
            </w:r>
          </w:p>
        </w:tc>
        <w:tc>
          <w:tcPr>
            <w:tcW w:w="65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4E8208DB" w14:textId="77777777" w:rsidR="00A63872" w:rsidRPr="00324DB7" w:rsidRDefault="00A63872">
            <w:pPr>
              <w:pStyle w:val="TAH"/>
            </w:pPr>
            <w:r w:rsidRPr="00324DB7">
              <w:t>Cardinality</w:t>
            </w:r>
          </w:p>
        </w:tc>
        <w:tc>
          <w:tcPr>
            <w:tcW w:w="2396"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6D9AA202" w14:textId="77777777" w:rsidR="00A63872" w:rsidRPr="00324DB7" w:rsidRDefault="00A63872">
            <w:pPr>
              <w:pStyle w:val="TAH"/>
            </w:pPr>
            <w:r w:rsidRPr="00324DB7">
              <w:t>Description</w:t>
            </w:r>
          </w:p>
        </w:tc>
      </w:tr>
      <w:tr w:rsidR="00A63872" w:rsidRPr="00324DB7" w14:paraId="38E65640" w14:textId="77777777" w:rsidTr="00A63872">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79C13EB6" w14:textId="77777777" w:rsidR="00A63872" w:rsidRPr="00324DB7" w:rsidRDefault="00A63872">
            <w:pPr>
              <w:pStyle w:val="TAL"/>
            </w:pPr>
            <w:r w:rsidRPr="00324DB7">
              <w:t>type</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058FC402" w14:textId="77777777" w:rsidR="00A63872" w:rsidRPr="00324DB7" w:rsidRDefault="00A63872">
            <w:pPr>
              <w:pStyle w:val="TAL"/>
            </w:pPr>
            <w:r w:rsidRPr="00324DB7">
              <w:t>Enum</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775F25D0" w14:textId="77777777" w:rsidR="00A63872" w:rsidRPr="00324DB7" w:rsidRDefault="00A63872">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183A9965" w14:textId="77777777" w:rsidR="00A63872" w:rsidRPr="00324DB7" w:rsidRDefault="00A63872">
            <w:pPr>
              <w:pStyle w:val="TAL"/>
            </w:pPr>
            <w:r w:rsidRPr="00324DB7">
              <w:t>Numeric value (0-255) corresponding to specified type of identifier as following:</w:t>
            </w:r>
          </w:p>
          <w:p w14:paraId="1B1B82D9" w14:textId="482B89D1" w:rsidR="00A63872" w:rsidRPr="00324DB7" w:rsidRDefault="00A63872">
            <w:pPr>
              <w:pStyle w:val="TAL"/>
            </w:pPr>
            <w:r w:rsidRPr="00324DB7">
              <w:t>0 = reserved</w:t>
            </w:r>
            <w:r w:rsidR="00E4712B" w:rsidRPr="00324DB7">
              <w:t>.</w:t>
            </w:r>
          </w:p>
          <w:p w14:paraId="0977796E" w14:textId="6FE1C862" w:rsidR="00A63872" w:rsidRPr="00324DB7" w:rsidRDefault="00A63872">
            <w:pPr>
              <w:pStyle w:val="TAL"/>
            </w:pPr>
            <w:r w:rsidRPr="00324DB7">
              <w:t xml:space="preserve">1= </w:t>
            </w:r>
            <w:r w:rsidRPr="009364B4">
              <w:t>UE</w:t>
            </w:r>
            <w:r w:rsidRPr="00324DB7">
              <w:t>_IPv4_ADDRESS</w:t>
            </w:r>
            <w:r w:rsidR="00E4712B" w:rsidRPr="00324DB7">
              <w:t>.</w:t>
            </w:r>
          </w:p>
          <w:p w14:paraId="477A2616" w14:textId="43D14D3D" w:rsidR="00A63872" w:rsidRPr="00324DB7" w:rsidRDefault="00A63872">
            <w:pPr>
              <w:pStyle w:val="TAL"/>
            </w:pPr>
            <w:r w:rsidRPr="00324DB7">
              <w:t xml:space="preserve">2 = </w:t>
            </w:r>
            <w:r w:rsidRPr="009364B4">
              <w:t>UE</w:t>
            </w:r>
            <w:r w:rsidRPr="00324DB7">
              <w:t>_IPV6_ADDRESS</w:t>
            </w:r>
            <w:r w:rsidR="00E4712B" w:rsidRPr="00324DB7">
              <w:t>.</w:t>
            </w:r>
          </w:p>
          <w:p w14:paraId="3413EB84" w14:textId="4F8CFDE4" w:rsidR="00A63872" w:rsidRPr="00324DB7" w:rsidRDefault="00A63872">
            <w:pPr>
              <w:pStyle w:val="TAL"/>
              <w:rPr>
                <w:lang w:eastAsia="zh-CN"/>
              </w:rPr>
            </w:pPr>
            <w:r w:rsidRPr="00324DB7">
              <w:t>3 = NATED_</w:t>
            </w:r>
            <w:r w:rsidRPr="009364B4">
              <w:t>IP</w:t>
            </w:r>
            <w:r w:rsidRPr="00324DB7">
              <w:t>_ADDRESS</w:t>
            </w:r>
            <w:r w:rsidR="00E4712B" w:rsidRPr="00324DB7">
              <w:t>.</w:t>
            </w:r>
          </w:p>
          <w:p w14:paraId="7B3EF267" w14:textId="6EF500C5" w:rsidR="00A63872" w:rsidRPr="00324DB7" w:rsidRDefault="00A63872">
            <w:pPr>
              <w:pStyle w:val="TAL"/>
            </w:pPr>
            <w:r w:rsidRPr="00324DB7">
              <w:t xml:space="preserve">4 = </w:t>
            </w:r>
            <w:r w:rsidRPr="009364B4">
              <w:t>GTP</w:t>
            </w:r>
            <w:r w:rsidRPr="00324DB7">
              <w:t>_</w:t>
            </w:r>
            <w:r w:rsidRPr="009364B4">
              <w:t>TEID</w:t>
            </w:r>
            <w:r w:rsidR="00E4712B" w:rsidRPr="00324DB7">
              <w:t>.</w:t>
            </w:r>
          </w:p>
        </w:tc>
      </w:tr>
      <w:tr w:rsidR="00A63872" w:rsidRPr="00324DB7" w14:paraId="2D5470F0" w14:textId="77777777" w:rsidTr="00A63872">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7787A066" w14:textId="77777777" w:rsidR="00A63872" w:rsidRPr="00324DB7" w:rsidRDefault="00A63872">
            <w:pPr>
              <w:pStyle w:val="TAL"/>
            </w:pPr>
            <w:r w:rsidRPr="00324DB7">
              <w:t>value</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29217060" w14:textId="77777777" w:rsidR="00A63872" w:rsidRPr="00324DB7" w:rsidRDefault="00A63872">
            <w:pPr>
              <w:pStyle w:val="TAL"/>
            </w:pPr>
            <w:r w:rsidRPr="00324DB7">
              <w:t>String</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02E0EE84" w14:textId="77777777" w:rsidR="00A63872" w:rsidRPr="00324DB7" w:rsidRDefault="00A63872">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0A2AF70D" w14:textId="77777777" w:rsidR="00A63872" w:rsidRPr="00324DB7" w:rsidRDefault="00A63872">
            <w:pPr>
              <w:pStyle w:val="TAL"/>
            </w:pPr>
            <w:r w:rsidRPr="00324DB7">
              <w:t>Value for the identifier.</w:t>
            </w:r>
          </w:p>
        </w:tc>
      </w:tr>
    </w:tbl>
    <w:p w14:paraId="26733B10" w14:textId="77777777" w:rsidR="00045EFA" w:rsidRPr="00324DB7" w:rsidRDefault="00045EFA" w:rsidP="00637F65"/>
    <w:p w14:paraId="2DADAD61" w14:textId="765F17CB" w:rsidR="00045EFA" w:rsidRPr="00324DB7" w:rsidRDefault="00045EFA" w:rsidP="00045EFA">
      <w:pPr>
        <w:pStyle w:val="Heading3"/>
      </w:pPr>
      <w:bookmarkStart w:id="183" w:name="_Toc95469328"/>
      <w:bookmarkStart w:id="184" w:name="_Toc95817015"/>
      <w:r w:rsidRPr="00324DB7">
        <w:t>6.5.5</w:t>
      </w:r>
      <w:r w:rsidRPr="00324DB7">
        <w:tab/>
        <w:t xml:space="preserve">Type: </w:t>
      </w:r>
      <w:r w:rsidRPr="009364B4">
        <w:t>Plmn</w:t>
      </w:r>
      <w:bookmarkEnd w:id="183"/>
      <w:bookmarkEnd w:id="184"/>
      <w:r w:rsidRPr="00324DB7">
        <w:t xml:space="preserve"> </w:t>
      </w:r>
    </w:p>
    <w:p w14:paraId="7AE13089" w14:textId="792D9521" w:rsidR="00045EFA" w:rsidRPr="00324DB7" w:rsidRDefault="00045EFA" w:rsidP="00045EFA">
      <w:r w:rsidRPr="00324DB7">
        <w:t xml:space="preserve">This type represents an Public Land Mobile Network Identity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0004540A" w:rsidRPr="00324DB7">
        <w:t xml:space="preserve"> </w:t>
      </w:r>
      <w:r w:rsidRPr="00324DB7">
        <w:t>that can be referenced from the data structures.</w:t>
      </w:r>
    </w:p>
    <w:p w14:paraId="2C0FF0DB" w14:textId="583E97F3" w:rsidR="00045EFA" w:rsidRPr="00324DB7" w:rsidRDefault="00045EFA" w:rsidP="00045EFA">
      <w:pPr>
        <w:pStyle w:val="TH"/>
        <w:rPr>
          <w:rFonts w:cs="Arial"/>
        </w:rPr>
      </w:pPr>
      <w:r w:rsidRPr="00324DB7">
        <w:lastRenderedPageBreak/>
        <w:t>Table 6.5.</w:t>
      </w:r>
      <w:r w:rsidR="00922C41" w:rsidRPr="00324DB7">
        <w:t>5</w:t>
      </w:r>
      <w:r w:rsidRPr="00324DB7">
        <w:t xml:space="preserve">-1: Attributes of the </w:t>
      </w:r>
      <w:r w:rsidR="00E86413" w:rsidRPr="009364B4">
        <w:t>Plmn</w:t>
      </w:r>
    </w:p>
    <w:tbl>
      <w:tblPr>
        <w:tblW w:w="51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16"/>
        <w:gridCol w:w="2010"/>
        <w:gridCol w:w="1286"/>
        <w:gridCol w:w="4703"/>
      </w:tblGrid>
      <w:tr w:rsidR="00045EFA" w:rsidRPr="00324DB7" w14:paraId="25176232" w14:textId="77777777" w:rsidTr="00715F06">
        <w:tc>
          <w:tcPr>
            <w:tcW w:w="92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7A97C969" w14:textId="77777777" w:rsidR="00045EFA" w:rsidRPr="00324DB7" w:rsidRDefault="00045EFA" w:rsidP="00715F06">
            <w:pPr>
              <w:pStyle w:val="TAH"/>
            </w:pPr>
            <w:r w:rsidRPr="00324DB7">
              <w:t>Attribute</w:t>
            </w:r>
          </w:p>
        </w:tc>
        <w:tc>
          <w:tcPr>
            <w:tcW w:w="1024"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2C16C8C4" w14:textId="77777777" w:rsidR="00045EFA" w:rsidRPr="00324DB7" w:rsidRDefault="00045EFA" w:rsidP="00715F06">
            <w:pPr>
              <w:pStyle w:val="TAH"/>
            </w:pPr>
            <w:r w:rsidRPr="00324DB7">
              <w:t>Data type</w:t>
            </w:r>
          </w:p>
        </w:tc>
        <w:tc>
          <w:tcPr>
            <w:tcW w:w="65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0120D85B" w14:textId="77777777" w:rsidR="00045EFA" w:rsidRPr="00324DB7" w:rsidRDefault="00045EFA" w:rsidP="00715F06">
            <w:pPr>
              <w:pStyle w:val="TAH"/>
            </w:pPr>
            <w:r w:rsidRPr="00324DB7">
              <w:t>Cardinality</w:t>
            </w:r>
          </w:p>
        </w:tc>
        <w:tc>
          <w:tcPr>
            <w:tcW w:w="2396"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6418C3AB" w14:textId="77777777" w:rsidR="00045EFA" w:rsidRPr="00324DB7" w:rsidRDefault="00045EFA" w:rsidP="00715F06">
            <w:pPr>
              <w:pStyle w:val="TAH"/>
            </w:pPr>
            <w:r w:rsidRPr="00324DB7">
              <w:t>Description</w:t>
            </w:r>
          </w:p>
        </w:tc>
      </w:tr>
      <w:tr w:rsidR="00E86413" w:rsidRPr="00324DB7" w14:paraId="42B3CDE9" w14:textId="77777777" w:rsidTr="00715F06">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0D1EECC3" w14:textId="12E7414B" w:rsidR="00E86413" w:rsidRPr="00324DB7" w:rsidRDefault="00E86413" w:rsidP="00E86413">
            <w:pPr>
              <w:pStyle w:val="TAL"/>
            </w:pPr>
            <w:r w:rsidRPr="009364B4">
              <w:t>mcc</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766DAB16" w14:textId="553DF202" w:rsidR="00E86413" w:rsidRPr="00324DB7" w:rsidRDefault="00E86413" w:rsidP="00E86413">
            <w:pPr>
              <w:pStyle w:val="TAL"/>
            </w:pPr>
            <w:r w:rsidRPr="00324DB7">
              <w:t>String</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6849584F" w14:textId="77777777" w:rsidR="00E86413" w:rsidRPr="00324DB7" w:rsidRDefault="00E86413" w:rsidP="00E86413">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2B0A3C30" w14:textId="5ECE6B36" w:rsidR="00E86413" w:rsidRPr="00324DB7" w:rsidRDefault="00E86413" w:rsidP="00E86413">
            <w:pPr>
              <w:pStyle w:val="TAL"/>
            </w:pPr>
            <w:r w:rsidRPr="00324DB7">
              <w:rPr>
                <w:rFonts w:cs="Arial"/>
                <w:szCs w:val="18"/>
              </w:rPr>
              <w:t xml:space="preserve">The Mobile Country Code part of </w:t>
            </w:r>
            <w:r w:rsidRPr="009364B4">
              <w:rPr>
                <w:rFonts w:cs="Arial"/>
                <w:szCs w:val="18"/>
              </w:rPr>
              <w:t>PLMN</w:t>
            </w:r>
            <w:r w:rsidRPr="00324DB7">
              <w:rPr>
                <w:rFonts w:cs="Arial"/>
                <w:szCs w:val="18"/>
              </w:rPr>
              <w:t xml:space="preserve"> Identity as defined in </w:t>
            </w:r>
            <w:r w:rsidRPr="009364B4">
              <w:rPr>
                <w:rFonts w:cs="Arial"/>
                <w:szCs w:val="18"/>
              </w:rPr>
              <w:t>ETSI TS 136 413 [</w:t>
            </w:r>
            <w:r w:rsidRPr="009364B4">
              <w:rPr>
                <w:rFonts w:cs="Arial"/>
                <w:szCs w:val="18"/>
              </w:rPr>
              <w:fldChar w:fldCharType="begin"/>
            </w:r>
            <w:r w:rsidRPr="009364B4">
              <w:rPr>
                <w:rFonts w:cs="Arial"/>
                <w:szCs w:val="18"/>
              </w:rPr>
              <w:instrText xml:space="preserve">REF REF_TS136413 \h </w:instrText>
            </w:r>
            <w:r w:rsidRPr="009364B4">
              <w:rPr>
                <w:rFonts w:cs="Arial"/>
                <w:szCs w:val="18"/>
              </w:rPr>
            </w:r>
            <w:r w:rsidRPr="009364B4">
              <w:rPr>
                <w:rFonts w:cs="Arial"/>
                <w:szCs w:val="18"/>
              </w:rPr>
              <w:fldChar w:fldCharType="separate"/>
            </w:r>
            <w:r w:rsidR="00746B25" w:rsidRPr="009364B4">
              <w:t>i.3</w:t>
            </w:r>
            <w:r w:rsidRPr="009364B4">
              <w:rPr>
                <w:rFonts w:cs="Arial"/>
                <w:szCs w:val="18"/>
              </w:rPr>
              <w:fldChar w:fldCharType="end"/>
            </w:r>
            <w:r w:rsidRPr="009364B4">
              <w:rPr>
                <w:rFonts w:cs="Arial"/>
                <w:szCs w:val="18"/>
              </w:rPr>
              <w:t>]</w:t>
            </w:r>
            <w:r w:rsidRPr="00324DB7">
              <w:rPr>
                <w:rFonts w:cs="Arial"/>
                <w:szCs w:val="18"/>
              </w:rPr>
              <w:t>.</w:t>
            </w:r>
          </w:p>
        </w:tc>
      </w:tr>
      <w:tr w:rsidR="00E86413" w:rsidRPr="00324DB7" w14:paraId="2F45BA6E" w14:textId="77777777" w:rsidTr="00715F06">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06EF40A2" w14:textId="52DFC2C3" w:rsidR="00E86413" w:rsidRPr="00324DB7" w:rsidRDefault="00E86413" w:rsidP="00E86413">
            <w:pPr>
              <w:pStyle w:val="TAL"/>
            </w:pPr>
            <w:r w:rsidRPr="009364B4">
              <w:t>mnc</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238F4A4A" w14:textId="77777777" w:rsidR="00E86413" w:rsidRPr="00324DB7" w:rsidRDefault="00E86413" w:rsidP="00E86413">
            <w:pPr>
              <w:pStyle w:val="TAL"/>
            </w:pPr>
            <w:r w:rsidRPr="00324DB7">
              <w:t>String</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4B21BEA4" w14:textId="77777777" w:rsidR="00E86413" w:rsidRPr="00324DB7" w:rsidRDefault="00E86413" w:rsidP="00E86413">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689B7789" w14:textId="5F2B7095" w:rsidR="00E86413" w:rsidRPr="00324DB7" w:rsidRDefault="00E86413" w:rsidP="00E86413">
            <w:pPr>
              <w:pStyle w:val="TAL"/>
            </w:pPr>
            <w:r w:rsidRPr="00324DB7">
              <w:rPr>
                <w:rFonts w:cs="Arial"/>
                <w:szCs w:val="18"/>
              </w:rPr>
              <w:t xml:space="preserve">The Mobile Network Code part of </w:t>
            </w:r>
            <w:r w:rsidRPr="009364B4">
              <w:rPr>
                <w:rFonts w:cs="Arial"/>
                <w:szCs w:val="18"/>
              </w:rPr>
              <w:t>PLMN</w:t>
            </w:r>
            <w:r w:rsidRPr="00324DB7">
              <w:rPr>
                <w:rFonts w:cs="Arial"/>
                <w:szCs w:val="18"/>
              </w:rPr>
              <w:t xml:space="preserve"> Identity as defined in </w:t>
            </w:r>
            <w:r w:rsidRPr="009364B4">
              <w:rPr>
                <w:rFonts w:cs="Arial"/>
                <w:szCs w:val="18"/>
              </w:rPr>
              <w:t>ETSI TS 136 413 [</w:t>
            </w:r>
            <w:r w:rsidRPr="009364B4">
              <w:rPr>
                <w:rFonts w:cs="Arial"/>
                <w:szCs w:val="18"/>
              </w:rPr>
              <w:fldChar w:fldCharType="begin"/>
            </w:r>
            <w:r w:rsidRPr="009364B4">
              <w:rPr>
                <w:rFonts w:cs="Arial"/>
                <w:szCs w:val="18"/>
              </w:rPr>
              <w:instrText xml:space="preserve">REF REF_TS136413 \h </w:instrText>
            </w:r>
            <w:r w:rsidRPr="009364B4">
              <w:rPr>
                <w:rFonts w:cs="Arial"/>
                <w:szCs w:val="18"/>
              </w:rPr>
            </w:r>
            <w:r w:rsidRPr="009364B4">
              <w:rPr>
                <w:rFonts w:cs="Arial"/>
                <w:szCs w:val="18"/>
              </w:rPr>
              <w:fldChar w:fldCharType="separate"/>
            </w:r>
            <w:r w:rsidR="00746B25" w:rsidRPr="009364B4">
              <w:t>i.3</w:t>
            </w:r>
            <w:r w:rsidRPr="009364B4">
              <w:rPr>
                <w:rFonts w:cs="Arial"/>
                <w:szCs w:val="18"/>
              </w:rPr>
              <w:fldChar w:fldCharType="end"/>
            </w:r>
            <w:r w:rsidRPr="009364B4">
              <w:rPr>
                <w:rFonts w:cs="Arial"/>
                <w:szCs w:val="18"/>
              </w:rPr>
              <w:t>]</w:t>
            </w:r>
            <w:r w:rsidRPr="00324DB7">
              <w:rPr>
                <w:rFonts w:cs="Arial"/>
                <w:szCs w:val="18"/>
              </w:rPr>
              <w:t>.</w:t>
            </w:r>
          </w:p>
        </w:tc>
      </w:tr>
    </w:tbl>
    <w:p w14:paraId="1F4F3CDB" w14:textId="77777777" w:rsidR="00045EFA" w:rsidRPr="00324DB7" w:rsidRDefault="00045EFA" w:rsidP="00637F65"/>
    <w:p w14:paraId="13D7C396" w14:textId="155F789F" w:rsidR="00045EFA" w:rsidRPr="00324DB7" w:rsidRDefault="00045EFA" w:rsidP="00045EFA">
      <w:pPr>
        <w:pStyle w:val="Heading3"/>
      </w:pPr>
      <w:bookmarkStart w:id="185" w:name="_Toc95469329"/>
      <w:bookmarkStart w:id="186" w:name="_Toc95817016"/>
      <w:r w:rsidRPr="00324DB7">
        <w:t>6.5.</w:t>
      </w:r>
      <w:r w:rsidR="006C6E5D" w:rsidRPr="00324DB7">
        <w:t>6</w:t>
      </w:r>
      <w:r w:rsidRPr="00324DB7">
        <w:tab/>
        <w:t xml:space="preserve">Type: </w:t>
      </w:r>
      <w:r w:rsidRPr="009364B4">
        <w:t>Ecgi</w:t>
      </w:r>
      <w:bookmarkEnd w:id="185"/>
      <w:bookmarkEnd w:id="186"/>
      <w:r w:rsidRPr="00324DB7">
        <w:t xml:space="preserve"> </w:t>
      </w:r>
    </w:p>
    <w:p w14:paraId="57771E98" w14:textId="3847F8B5" w:rsidR="00045EFA" w:rsidRPr="00324DB7" w:rsidRDefault="00045EFA" w:rsidP="00045EFA">
      <w:r w:rsidRPr="00324DB7">
        <w:t xml:space="preserve">This type represents an </w:t>
      </w:r>
      <w:r w:rsidRPr="009364B4">
        <w:t>E-UTRAN</w:t>
      </w:r>
      <w:r w:rsidRPr="00324DB7">
        <w:t xml:space="preserve"> </w:t>
      </w:r>
      <w:r w:rsidR="004021D6" w:rsidRPr="00324DB7">
        <w:t xml:space="preserve">Cell </w:t>
      </w:r>
      <w:r w:rsidRPr="00324DB7">
        <w:t xml:space="preserve">Global Identifier as defined in </w:t>
      </w:r>
      <w:r w:rsidRPr="009364B4">
        <w:t>ETSI TS 136 413 [</w:t>
      </w:r>
      <w:r w:rsidRPr="009364B4">
        <w:fldChar w:fldCharType="begin"/>
      </w:r>
      <w:r w:rsidRPr="009364B4">
        <w:instrText xml:space="preserve">REF REF_TS136413 \h </w:instrText>
      </w:r>
      <w:r w:rsidRPr="009364B4">
        <w:fldChar w:fldCharType="separate"/>
      </w:r>
      <w:r w:rsidR="00746B25" w:rsidRPr="009364B4">
        <w:t>i.3</w:t>
      </w:r>
      <w:r w:rsidRPr="009364B4">
        <w:fldChar w:fldCharType="end"/>
      </w:r>
      <w:r w:rsidRPr="009364B4">
        <w:t>]</w:t>
      </w:r>
      <w:r w:rsidRPr="00324DB7">
        <w:t xml:space="preserve"> that can be referenced from the data structures.</w:t>
      </w:r>
    </w:p>
    <w:p w14:paraId="0FDD838A" w14:textId="74582DE0" w:rsidR="00045EFA" w:rsidRPr="00324DB7" w:rsidRDefault="00045EFA" w:rsidP="00045EFA">
      <w:pPr>
        <w:pStyle w:val="TH"/>
        <w:rPr>
          <w:rFonts w:cs="Arial"/>
        </w:rPr>
      </w:pPr>
      <w:r w:rsidRPr="00324DB7">
        <w:t>Table 6.5.</w:t>
      </w:r>
      <w:r w:rsidR="00922C41" w:rsidRPr="00324DB7">
        <w:t>6</w:t>
      </w:r>
      <w:r w:rsidRPr="00324DB7">
        <w:t xml:space="preserve">-1: Attributes of the </w:t>
      </w:r>
      <w:r w:rsidR="00E86413" w:rsidRPr="009364B4">
        <w:t>Ecgi</w:t>
      </w:r>
    </w:p>
    <w:tbl>
      <w:tblPr>
        <w:tblW w:w="51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16"/>
        <w:gridCol w:w="2010"/>
        <w:gridCol w:w="1286"/>
        <w:gridCol w:w="4703"/>
      </w:tblGrid>
      <w:tr w:rsidR="00045EFA" w:rsidRPr="00324DB7" w14:paraId="0D0CB94B" w14:textId="77777777" w:rsidTr="00715F06">
        <w:tc>
          <w:tcPr>
            <w:tcW w:w="92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400C0233" w14:textId="77777777" w:rsidR="00045EFA" w:rsidRPr="00324DB7" w:rsidRDefault="00045EFA" w:rsidP="00715F06">
            <w:pPr>
              <w:pStyle w:val="TAH"/>
            </w:pPr>
            <w:r w:rsidRPr="00324DB7">
              <w:t>Attribute</w:t>
            </w:r>
          </w:p>
        </w:tc>
        <w:tc>
          <w:tcPr>
            <w:tcW w:w="1024"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27BD39CB" w14:textId="77777777" w:rsidR="00045EFA" w:rsidRPr="00324DB7" w:rsidRDefault="00045EFA" w:rsidP="00715F06">
            <w:pPr>
              <w:pStyle w:val="TAH"/>
            </w:pPr>
            <w:r w:rsidRPr="00324DB7">
              <w:t>Data type</w:t>
            </w:r>
          </w:p>
        </w:tc>
        <w:tc>
          <w:tcPr>
            <w:tcW w:w="65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215EDD5E" w14:textId="77777777" w:rsidR="00045EFA" w:rsidRPr="00324DB7" w:rsidRDefault="00045EFA" w:rsidP="00715F06">
            <w:pPr>
              <w:pStyle w:val="TAH"/>
            </w:pPr>
            <w:r w:rsidRPr="00324DB7">
              <w:t>Cardinality</w:t>
            </w:r>
          </w:p>
        </w:tc>
        <w:tc>
          <w:tcPr>
            <w:tcW w:w="2396"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4F5F109A" w14:textId="77777777" w:rsidR="00045EFA" w:rsidRPr="00324DB7" w:rsidRDefault="00045EFA" w:rsidP="00715F06">
            <w:pPr>
              <w:pStyle w:val="TAH"/>
            </w:pPr>
            <w:r w:rsidRPr="00324DB7">
              <w:t>Description</w:t>
            </w:r>
          </w:p>
        </w:tc>
      </w:tr>
      <w:tr w:rsidR="00045EFA" w:rsidRPr="00324DB7" w14:paraId="7D52110E" w14:textId="77777777" w:rsidTr="00715F06">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3C2D2174" w14:textId="3A3DAC9C" w:rsidR="00045EFA" w:rsidRPr="00324DB7" w:rsidRDefault="006C6E5D" w:rsidP="00715F06">
            <w:pPr>
              <w:pStyle w:val="TAL"/>
            </w:pPr>
            <w:r w:rsidRPr="009364B4">
              <w:t>plmn</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2A692341" w14:textId="22455FFF" w:rsidR="00045EFA" w:rsidRPr="00324DB7" w:rsidRDefault="00E86413" w:rsidP="00715F06">
            <w:pPr>
              <w:pStyle w:val="TAL"/>
            </w:pPr>
            <w:r w:rsidRPr="009364B4">
              <w:t>Plmn</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1E7A2C5D" w14:textId="77777777" w:rsidR="00045EFA" w:rsidRPr="00324DB7" w:rsidRDefault="00045EFA" w:rsidP="00715F06">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75E56B4B" w14:textId="08DAB655" w:rsidR="00045EFA" w:rsidRPr="00324DB7" w:rsidRDefault="00E86413" w:rsidP="00715F06">
            <w:pPr>
              <w:pStyle w:val="TAL"/>
            </w:pPr>
            <w:r w:rsidRPr="00324DB7">
              <w:t>Public Land Mobile Network Identity</w:t>
            </w:r>
            <w:r w:rsidR="00045EFA" w:rsidRPr="00324DB7">
              <w:t>.</w:t>
            </w:r>
          </w:p>
        </w:tc>
      </w:tr>
      <w:tr w:rsidR="00E86413" w:rsidRPr="00324DB7" w14:paraId="57AD72B2" w14:textId="77777777" w:rsidTr="00715F06">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3582181" w14:textId="6B13BFCD" w:rsidR="00E86413" w:rsidRPr="00324DB7" w:rsidRDefault="006C6E5D" w:rsidP="00715F06">
            <w:pPr>
              <w:pStyle w:val="TAL"/>
            </w:pPr>
            <w:r w:rsidRPr="00324DB7">
              <w:t>cellId</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70A3E70" w14:textId="1F07329F" w:rsidR="00E86413" w:rsidRPr="00324DB7" w:rsidRDefault="00E86413" w:rsidP="00715F06">
            <w:pPr>
              <w:pStyle w:val="TAL"/>
            </w:pPr>
            <w:r w:rsidRPr="00324DB7">
              <w:t>CellId</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F0A09CD" w14:textId="36D570AC" w:rsidR="00E86413" w:rsidRPr="00324DB7" w:rsidRDefault="00E86413" w:rsidP="00715F06">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F2709BD" w14:textId="0CCFE01B" w:rsidR="00E86413" w:rsidRPr="00324DB7" w:rsidRDefault="00E86413" w:rsidP="00715F06">
            <w:pPr>
              <w:pStyle w:val="TAL"/>
            </w:pPr>
            <w:r w:rsidRPr="009364B4">
              <w:t>E-UTRAN</w:t>
            </w:r>
            <w:r w:rsidRPr="00324DB7">
              <w:t xml:space="preserve"> </w:t>
            </w:r>
            <w:r w:rsidR="004021D6" w:rsidRPr="00324DB7">
              <w:t xml:space="preserve">Cell </w:t>
            </w:r>
            <w:r w:rsidRPr="00324DB7">
              <w:t>Global Identifier</w:t>
            </w:r>
            <w:r w:rsidR="00987E03" w:rsidRPr="00324DB7">
              <w:t>.</w:t>
            </w:r>
          </w:p>
        </w:tc>
      </w:tr>
    </w:tbl>
    <w:p w14:paraId="1B7D6F09" w14:textId="0564E0B4" w:rsidR="00A63872" w:rsidRPr="00324DB7" w:rsidRDefault="00A63872" w:rsidP="002614E7"/>
    <w:p w14:paraId="0244E20F" w14:textId="4951C10F" w:rsidR="00922C41" w:rsidRPr="00324DB7" w:rsidRDefault="00922C41" w:rsidP="00922C41">
      <w:pPr>
        <w:pStyle w:val="Heading3"/>
      </w:pPr>
      <w:bookmarkStart w:id="187" w:name="_Toc95469330"/>
      <w:bookmarkStart w:id="188" w:name="_Toc95817017"/>
      <w:r w:rsidRPr="00324DB7">
        <w:t>6.5.7</w:t>
      </w:r>
      <w:r w:rsidRPr="00324DB7">
        <w:tab/>
        <w:t xml:space="preserve">Type: </w:t>
      </w:r>
      <w:r w:rsidR="004021D6" w:rsidRPr="00324DB7">
        <w:t>Nrcgi</w:t>
      </w:r>
      <w:bookmarkEnd w:id="187"/>
      <w:bookmarkEnd w:id="188"/>
      <w:r w:rsidR="004021D6" w:rsidRPr="00324DB7">
        <w:t xml:space="preserve"> </w:t>
      </w:r>
    </w:p>
    <w:p w14:paraId="27A1055C" w14:textId="3C2AD1B3" w:rsidR="00922C41" w:rsidRPr="00324DB7" w:rsidRDefault="00922C41" w:rsidP="00922C41">
      <w:r w:rsidRPr="00324DB7">
        <w:t xml:space="preserve">This type represents an New Radio </w:t>
      </w:r>
      <w:r w:rsidR="004021D6" w:rsidRPr="00324DB7">
        <w:t xml:space="preserve">Cell </w:t>
      </w:r>
      <w:r w:rsidRPr="00324DB7">
        <w:t xml:space="preserve">Global Identifier as defined in </w:t>
      </w:r>
      <w:r w:rsidRPr="009364B4">
        <w:t xml:space="preserve">ETSI TS 138 423 </w:t>
      </w:r>
      <w:r w:rsidR="0054138E" w:rsidRPr="009364B4">
        <w:t>[</w:t>
      </w:r>
      <w:r w:rsidR="0054138E" w:rsidRPr="009364B4">
        <w:fldChar w:fldCharType="begin"/>
      </w:r>
      <w:r w:rsidR="0054138E" w:rsidRPr="009364B4">
        <w:instrText xml:space="preserve">REF REF_TS138423 \h </w:instrText>
      </w:r>
      <w:r w:rsidR="0054138E" w:rsidRPr="009364B4">
        <w:fldChar w:fldCharType="separate"/>
      </w:r>
      <w:r w:rsidR="00746B25" w:rsidRPr="009364B4">
        <w:rPr>
          <w:lang w:eastAsia="en-GB"/>
        </w:rPr>
        <w:t>i.17</w:t>
      </w:r>
      <w:r w:rsidR="0054138E" w:rsidRPr="009364B4">
        <w:fldChar w:fldCharType="end"/>
      </w:r>
      <w:r w:rsidR="0054138E" w:rsidRPr="009364B4">
        <w:t>]</w:t>
      </w:r>
      <w:r w:rsidRPr="00324DB7">
        <w:t xml:space="preserve"> that can be referenced from the data structures.</w:t>
      </w:r>
    </w:p>
    <w:p w14:paraId="67575ED5" w14:textId="55BA42DC" w:rsidR="00922C41" w:rsidRPr="00324DB7" w:rsidRDefault="00922C41" w:rsidP="00922C41">
      <w:pPr>
        <w:pStyle w:val="TH"/>
        <w:rPr>
          <w:rFonts w:cs="Arial"/>
        </w:rPr>
      </w:pPr>
      <w:r w:rsidRPr="00324DB7">
        <w:t>Table 6.5.7-1: Attributes of the Nrcgi</w:t>
      </w:r>
    </w:p>
    <w:tbl>
      <w:tblPr>
        <w:tblW w:w="51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16"/>
        <w:gridCol w:w="2010"/>
        <w:gridCol w:w="1286"/>
        <w:gridCol w:w="4703"/>
      </w:tblGrid>
      <w:tr w:rsidR="00922C41" w:rsidRPr="00324DB7" w14:paraId="5BE15212" w14:textId="77777777" w:rsidTr="008B7E92">
        <w:tc>
          <w:tcPr>
            <w:tcW w:w="92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1DDDFC01" w14:textId="77777777" w:rsidR="00922C41" w:rsidRPr="00324DB7" w:rsidRDefault="00922C41" w:rsidP="008B7E92">
            <w:pPr>
              <w:pStyle w:val="TAH"/>
            </w:pPr>
            <w:r w:rsidRPr="00324DB7">
              <w:t>Attribute</w:t>
            </w:r>
          </w:p>
        </w:tc>
        <w:tc>
          <w:tcPr>
            <w:tcW w:w="1024"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6819780B" w14:textId="77777777" w:rsidR="00922C41" w:rsidRPr="00324DB7" w:rsidRDefault="00922C41" w:rsidP="008B7E92">
            <w:pPr>
              <w:pStyle w:val="TAH"/>
            </w:pPr>
            <w:r w:rsidRPr="00324DB7">
              <w:t>Data type</w:t>
            </w:r>
          </w:p>
        </w:tc>
        <w:tc>
          <w:tcPr>
            <w:tcW w:w="65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341F3B5A" w14:textId="77777777" w:rsidR="00922C41" w:rsidRPr="00324DB7" w:rsidRDefault="00922C41" w:rsidP="008B7E92">
            <w:pPr>
              <w:pStyle w:val="TAH"/>
            </w:pPr>
            <w:r w:rsidRPr="00324DB7">
              <w:t>Cardinality</w:t>
            </w:r>
          </w:p>
        </w:tc>
        <w:tc>
          <w:tcPr>
            <w:tcW w:w="2396"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2D34C11D" w14:textId="77777777" w:rsidR="00922C41" w:rsidRPr="00324DB7" w:rsidRDefault="00922C41" w:rsidP="008B7E92">
            <w:pPr>
              <w:pStyle w:val="TAH"/>
            </w:pPr>
            <w:r w:rsidRPr="00324DB7">
              <w:t>Description</w:t>
            </w:r>
          </w:p>
        </w:tc>
      </w:tr>
      <w:tr w:rsidR="00922C41" w:rsidRPr="00324DB7" w14:paraId="5327A346" w14:textId="77777777" w:rsidTr="008B7E92">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6E1662E3" w14:textId="77777777" w:rsidR="00922C41" w:rsidRPr="00324DB7" w:rsidRDefault="00922C41" w:rsidP="008B7E92">
            <w:pPr>
              <w:pStyle w:val="TAL"/>
            </w:pPr>
            <w:r w:rsidRPr="009364B4">
              <w:t>plmn</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6BDCA34F" w14:textId="77777777" w:rsidR="00922C41" w:rsidRPr="00324DB7" w:rsidRDefault="00922C41" w:rsidP="008B7E92">
            <w:pPr>
              <w:pStyle w:val="TAL"/>
            </w:pPr>
            <w:r w:rsidRPr="009364B4">
              <w:t>Plmn</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0A720FDA" w14:textId="77777777" w:rsidR="00922C41" w:rsidRPr="00324DB7" w:rsidRDefault="00922C41" w:rsidP="008B7E92">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54D6E54D" w14:textId="77777777" w:rsidR="00922C41" w:rsidRPr="00324DB7" w:rsidRDefault="00922C41" w:rsidP="008B7E92">
            <w:pPr>
              <w:pStyle w:val="TAL"/>
            </w:pPr>
            <w:r w:rsidRPr="00324DB7">
              <w:t>Public Land Mobile Network Identity.</w:t>
            </w:r>
          </w:p>
        </w:tc>
      </w:tr>
      <w:tr w:rsidR="00922C41" w:rsidRPr="00324DB7" w14:paraId="74C1EA82" w14:textId="77777777" w:rsidTr="008B7E92">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2AF8847" w14:textId="4CE052AA" w:rsidR="00922C41" w:rsidRPr="00324DB7" w:rsidRDefault="004021D6" w:rsidP="008B7E92">
            <w:pPr>
              <w:pStyle w:val="TAL"/>
            </w:pPr>
            <w:r w:rsidRPr="00324DB7">
              <w:t>nrCellId</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30BC916" w14:textId="420D3E71" w:rsidR="00922C41" w:rsidRPr="00324DB7" w:rsidRDefault="00922C41" w:rsidP="008B7E92">
            <w:pPr>
              <w:pStyle w:val="TAL"/>
            </w:pPr>
            <w:r w:rsidRPr="00324DB7">
              <w:t>NrCellId</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62E1ACC" w14:textId="77777777" w:rsidR="00922C41" w:rsidRPr="00324DB7" w:rsidRDefault="00922C41" w:rsidP="008B7E92">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1C6DAB9" w14:textId="54D021F1" w:rsidR="00922C41" w:rsidRPr="00324DB7" w:rsidRDefault="00922C41" w:rsidP="008B7E92">
            <w:pPr>
              <w:pStyle w:val="TAL"/>
            </w:pPr>
            <w:r w:rsidRPr="00324DB7">
              <w:t xml:space="preserve">NR </w:t>
            </w:r>
            <w:r w:rsidR="004021D6" w:rsidRPr="00324DB7">
              <w:t xml:space="preserve">Cell </w:t>
            </w:r>
            <w:r w:rsidRPr="00324DB7">
              <w:t>Global Identifier</w:t>
            </w:r>
            <w:r w:rsidR="00987E03" w:rsidRPr="00324DB7">
              <w:t>.</w:t>
            </w:r>
          </w:p>
        </w:tc>
      </w:tr>
    </w:tbl>
    <w:p w14:paraId="0A0D0ED1" w14:textId="42090B5C" w:rsidR="00922C41" w:rsidRPr="00324DB7" w:rsidRDefault="00922C41" w:rsidP="00637F65"/>
    <w:p w14:paraId="197F502A" w14:textId="19CD9138" w:rsidR="006B35D2" w:rsidRPr="00324DB7" w:rsidRDefault="006B35D2" w:rsidP="006B35D2">
      <w:pPr>
        <w:pStyle w:val="Heading3"/>
      </w:pPr>
      <w:bookmarkStart w:id="189" w:name="_Toc95469331"/>
      <w:bookmarkStart w:id="190" w:name="_Toc95817018"/>
      <w:r w:rsidRPr="00324DB7">
        <w:t>6.5.8</w:t>
      </w:r>
      <w:r w:rsidRPr="00324DB7">
        <w:tab/>
        <w:t>Type: RsIndexResults</w:t>
      </w:r>
      <w:bookmarkEnd w:id="189"/>
      <w:bookmarkEnd w:id="190"/>
    </w:p>
    <w:p w14:paraId="44331AF2" w14:textId="7A498A51" w:rsidR="006B35D2" w:rsidRPr="00324DB7" w:rsidRDefault="006B35D2" w:rsidP="006B35D2">
      <w:r w:rsidRPr="00324DB7">
        <w:t xml:space="preserve">This type represents an Beam level measurement results for a NR cell as defined in </w:t>
      </w:r>
      <w:r w:rsidRPr="009364B4">
        <w:t xml:space="preserve">ETSI TS 138 331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Pr="00324DB7">
        <w:t xml:space="preserve"> that can be referenced from the data structures.</w:t>
      </w:r>
    </w:p>
    <w:p w14:paraId="779D9EE3" w14:textId="1F953199" w:rsidR="006B35D2" w:rsidRPr="00324DB7" w:rsidRDefault="006B35D2" w:rsidP="006B35D2">
      <w:pPr>
        <w:pStyle w:val="TH"/>
        <w:rPr>
          <w:rFonts w:cs="Arial"/>
        </w:rPr>
      </w:pPr>
      <w:r w:rsidRPr="00324DB7">
        <w:t>Table 6.5.8-1: Attributes of the R</w:t>
      </w:r>
      <w:r w:rsidR="00ED6679" w:rsidRPr="00324DB7">
        <w:t>s</w:t>
      </w:r>
      <w:r w:rsidRPr="00324DB7">
        <w:t>IndexResults</w:t>
      </w:r>
    </w:p>
    <w:tbl>
      <w:tblPr>
        <w:tblW w:w="51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77"/>
        <w:gridCol w:w="2217"/>
        <w:gridCol w:w="1187"/>
        <w:gridCol w:w="4634"/>
      </w:tblGrid>
      <w:tr w:rsidR="006B35D2" w:rsidRPr="00324DB7" w14:paraId="14F0FBAD" w14:textId="77777777" w:rsidTr="006B35D2">
        <w:tc>
          <w:tcPr>
            <w:tcW w:w="92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74E556A9" w14:textId="77777777" w:rsidR="006B35D2" w:rsidRPr="00324DB7" w:rsidRDefault="006B35D2" w:rsidP="006B35D2">
            <w:pPr>
              <w:pStyle w:val="TAH"/>
            </w:pPr>
            <w:r w:rsidRPr="00324DB7">
              <w:t>Attribute</w:t>
            </w:r>
          </w:p>
        </w:tc>
        <w:tc>
          <w:tcPr>
            <w:tcW w:w="1024"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1D3A7653" w14:textId="77777777" w:rsidR="006B35D2" w:rsidRPr="00324DB7" w:rsidRDefault="006B35D2" w:rsidP="006B35D2">
            <w:pPr>
              <w:pStyle w:val="TAH"/>
            </w:pPr>
            <w:r w:rsidRPr="00324DB7">
              <w:t>Data type</w:t>
            </w:r>
          </w:p>
        </w:tc>
        <w:tc>
          <w:tcPr>
            <w:tcW w:w="65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66DA1B67" w14:textId="77777777" w:rsidR="006B35D2" w:rsidRPr="00324DB7" w:rsidRDefault="006B35D2" w:rsidP="006B35D2">
            <w:pPr>
              <w:pStyle w:val="TAH"/>
            </w:pPr>
            <w:r w:rsidRPr="00324DB7">
              <w:t>Cardinality</w:t>
            </w:r>
          </w:p>
        </w:tc>
        <w:tc>
          <w:tcPr>
            <w:tcW w:w="2396"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585A22AC" w14:textId="77777777" w:rsidR="006B35D2" w:rsidRPr="00324DB7" w:rsidRDefault="006B35D2" w:rsidP="006B35D2">
            <w:pPr>
              <w:pStyle w:val="TAH"/>
            </w:pPr>
            <w:r w:rsidRPr="00324DB7">
              <w:t>Description</w:t>
            </w:r>
          </w:p>
        </w:tc>
      </w:tr>
      <w:tr w:rsidR="006B35D2" w:rsidRPr="00324DB7" w14:paraId="7529C633" w14:textId="77777777" w:rsidTr="006B35D2">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7BF3D17E" w14:textId="122A8D33" w:rsidR="006B35D2" w:rsidRPr="00324DB7" w:rsidRDefault="006B35D2" w:rsidP="006B35D2">
            <w:pPr>
              <w:pStyle w:val="TAL"/>
            </w:pPr>
            <w:r w:rsidRPr="00324DB7">
              <w:t>resultsSsbIndexes</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53B8D113" w14:textId="0B2BAA3B" w:rsidR="006B35D2" w:rsidRPr="00324DB7" w:rsidRDefault="006603DE" w:rsidP="006B35D2">
            <w:pPr>
              <w:pStyle w:val="TAL"/>
            </w:pPr>
            <w:r w:rsidRPr="00324DB7">
              <w:t>ResultsPerSsbIndexList</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74399AF1" w14:textId="77777777" w:rsidR="006B35D2" w:rsidRPr="00324DB7" w:rsidRDefault="006B35D2" w:rsidP="006B35D2">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60FA15F8" w14:textId="0CE6C8D6" w:rsidR="006B35D2" w:rsidRPr="00324DB7" w:rsidRDefault="006603DE" w:rsidP="006B35D2">
            <w:pPr>
              <w:pStyle w:val="TAL"/>
            </w:pPr>
            <w:r w:rsidRPr="00324DB7">
              <w:rPr>
                <w:lang w:eastAsia="ja-JP"/>
              </w:rPr>
              <w:t>Beam level measurement results based on SS/PBCH related measurements</w:t>
            </w:r>
            <w:r w:rsidR="00987E03" w:rsidRPr="00324DB7">
              <w:rPr>
                <w:lang w:eastAsia="ja-JP"/>
              </w:rPr>
              <w:t>.</w:t>
            </w:r>
          </w:p>
        </w:tc>
      </w:tr>
      <w:tr w:rsidR="006B35D2" w:rsidRPr="00324DB7" w14:paraId="4B6FD522" w14:textId="77777777" w:rsidTr="006B35D2">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EA57D13" w14:textId="3BEE8CD4" w:rsidR="006B35D2" w:rsidRPr="00324DB7" w:rsidRDefault="006B35D2" w:rsidP="006B35D2">
            <w:pPr>
              <w:pStyle w:val="TAL"/>
            </w:pPr>
            <w:r w:rsidRPr="00324DB7">
              <w:t>resultsCsiRsIndexes</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DBC2722" w14:textId="23EAA7BA" w:rsidR="006B35D2" w:rsidRPr="00324DB7" w:rsidRDefault="006603DE" w:rsidP="006B35D2">
            <w:pPr>
              <w:pStyle w:val="TAL"/>
            </w:pPr>
            <w:r w:rsidRPr="00324DB7">
              <w:t>ResultsPerCsiRsIndexList</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636060B" w14:textId="77777777" w:rsidR="006B35D2" w:rsidRPr="00324DB7" w:rsidRDefault="006B35D2" w:rsidP="006B35D2">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1927A6F" w14:textId="3A8CFA3E" w:rsidR="006B35D2" w:rsidRPr="00324DB7" w:rsidRDefault="006603DE" w:rsidP="006B35D2">
            <w:pPr>
              <w:pStyle w:val="TAL"/>
            </w:pPr>
            <w:r w:rsidRPr="00324DB7">
              <w:rPr>
                <w:lang w:eastAsia="ja-JP"/>
              </w:rPr>
              <w:t>Beam level measurement results based on CSI-RS related measurements</w:t>
            </w:r>
            <w:r w:rsidR="00987E03" w:rsidRPr="00324DB7">
              <w:rPr>
                <w:lang w:eastAsia="ja-JP"/>
              </w:rPr>
              <w:t>.</w:t>
            </w:r>
          </w:p>
        </w:tc>
      </w:tr>
    </w:tbl>
    <w:p w14:paraId="7005A268" w14:textId="26DDCE5A" w:rsidR="006B35D2" w:rsidRPr="00324DB7" w:rsidRDefault="006B35D2" w:rsidP="00637F65"/>
    <w:p w14:paraId="7E7C04BA" w14:textId="728E6950" w:rsidR="006603DE" w:rsidRPr="00324DB7" w:rsidRDefault="006603DE" w:rsidP="006603DE">
      <w:pPr>
        <w:pStyle w:val="Heading3"/>
      </w:pPr>
      <w:bookmarkStart w:id="191" w:name="_Toc95469332"/>
      <w:bookmarkStart w:id="192" w:name="_Toc95817019"/>
      <w:r w:rsidRPr="00324DB7">
        <w:t>6.5.9</w:t>
      </w:r>
      <w:r w:rsidRPr="00324DB7">
        <w:tab/>
        <w:t>Type: ResultsPerSsbIndexList</w:t>
      </w:r>
      <w:bookmarkEnd w:id="191"/>
      <w:bookmarkEnd w:id="192"/>
    </w:p>
    <w:p w14:paraId="76CE40BD" w14:textId="21E6F31A" w:rsidR="006603DE" w:rsidRPr="00324DB7" w:rsidRDefault="006603DE" w:rsidP="006603DE">
      <w:r w:rsidRPr="00324DB7">
        <w:t xml:space="preserve">This type represents an Beam level measurement results for a NR cell as defined in </w:t>
      </w:r>
      <w:r w:rsidRPr="009364B4">
        <w:t xml:space="preserve">ETSI TS 138 331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Pr="00324DB7">
        <w:t xml:space="preserve"> that can be referenced from the data structures.</w:t>
      </w:r>
    </w:p>
    <w:p w14:paraId="61968586" w14:textId="2A949B4F" w:rsidR="006603DE" w:rsidRPr="00324DB7" w:rsidRDefault="006603DE" w:rsidP="006603DE">
      <w:pPr>
        <w:pStyle w:val="TH"/>
        <w:rPr>
          <w:rFonts w:cs="Arial"/>
        </w:rPr>
      </w:pPr>
      <w:r w:rsidRPr="00324DB7">
        <w:t>Table 6.5.9-1: Attributes of the ResultsPerSsbIndexList</w:t>
      </w:r>
    </w:p>
    <w:tbl>
      <w:tblPr>
        <w:tblW w:w="51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07"/>
        <w:gridCol w:w="2037"/>
        <w:gridCol w:w="1277"/>
        <w:gridCol w:w="4694"/>
      </w:tblGrid>
      <w:tr w:rsidR="006603DE" w:rsidRPr="00324DB7" w14:paraId="685889C6" w14:textId="77777777" w:rsidTr="00D436CD">
        <w:tc>
          <w:tcPr>
            <w:tcW w:w="92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668D510D" w14:textId="77777777" w:rsidR="006603DE" w:rsidRPr="00324DB7" w:rsidRDefault="006603DE" w:rsidP="00D436CD">
            <w:pPr>
              <w:pStyle w:val="TAH"/>
            </w:pPr>
            <w:r w:rsidRPr="00324DB7">
              <w:t>Attribute</w:t>
            </w:r>
          </w:p>
        </w:tc>
        <w:tc>
          <w:tcPr>
            <w:tcW w:w="1024"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566B44BA" w14:textId="77777777" w:rsidR="006603DE" w:rsidRPr="00324DB7" w:rsidRDefault="006603DE" w:rsidP="00D436CD">
            <w:pPr>
              <w:pStyle w:val="TAH"/>
            </w:pPr>
            <w:r w:rsidRPr="00324DB7">
              <w:t>Data type</w:t>
            </w:r>
          </w:p>
        </w:tc>
        <w:tc>
          <w:tcPr>
            <w:tcW w:w="65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6C3867B6" w14:textId="77777777" w:rsidR="006603DE" w:rsidRPr="00324DB7" w:rsidRDefault="006603DE" w:rsidP="00D436CD">
            <w:pPr>
              <w:pStyle w:val="TAH"/>
            </w:pPr>
            <w:r w:rsidRPr="00324DB7">
              <w:t>Cardinality</w:t>
            </w:r>
          </w:p>
        </w:tc>
        <w:tc>
          <w:tcPr>
            <w:tcW w:w="2396"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4AEFB0A5" w14:textId="77777777" w:rsidR="006603DE" w:rsidRPr="00324DB7" w:rsidRDefault="006603DE" w:rsidP="00D436CD">
            <w:pPr>
              <w:pStyle w:val="TAH"/>
            </w:pPr>
            <w:r w:rsidRPr="00324DB7">
              <w:t>Description</w:t>
            </w:r>
          </w:p>
        </w:tc>
      </w:tr>
      <w:tr w:rsidR="006603DE" w:rsidRPr="00324DB7" w14:paraId="28205090" w14:textId="77777777" w:rsidTr="00D436CD">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4EE7323" w14:textId="1FB6E7FF" w:rsidR="006603DE" w:rsidRPr="00324DB7" w:rsidRDefault="00084F1C" w:rsidP="00D436CD">
            <w:pPr>
              <w:pStyle w:val="TAL"/>
            </w:pPr>
            <w:r w:rsidRPr="00324DB7">
              <w:t>resultsPer</w:t>
            </w:r>
            <w:r w:rsidR="00FE7C16" w:rsidRPr="00324DB7">
              <w:t>Ssb</w:t>
            </w:r>
            <w:r w:rsidRPr="00324DB7">
              <w:t>Index</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AC3BEBD" w14:textId="7FB52A19" w:rsidR="006603DE" w:rsidRPr="00324DB7" w:rsidRDefault="00084F1C" w:rsidP="00D436CD">
            <w:pPr>
              <w:pStyle w:val="TAL"/>
            </w:pPr>
            <w:r w:rsidRPr="00324DB7">
              <w:t>Structure (inline)</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27914E7" w14:textId="4FB300C1" w:rsidR="006603DE" w:rsidRPr="00324DB7" w:rsidRDefault="00084F1C" w:rsidP="00D436CD">
            <w:pPr>
              <w:pStyle w:val="TAL"/>
            </w:pPr>
            <w:r w:rsidRPr="00324DB7">
              <w:t>0</w:t>
            </w:r>
            <w:r w:rsidR="00E8257C" w:rsidRPr="00324DB7">
              <w:t>..</w:t>
            </w:r>
            <w:r w:rsidR="004021D6" w:rsidRPr="00324DB7">
              <w:t>N</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A23BD41" w14:textId="40EE995F" w:rsidR="006603DE" w:rsidRPr="00324DB7" w:rsidRDefault="006603DE" w:rsidP="00D436CD">
            <w:pPr>
              <w:pStyle w:val="TAL"/>
            </w:pPr>
          </w:p>
        </w:tc>
      </w:tr>
      <w:tr w:rsidR="006603DE" w:rsidRPr="00324DB7" w14:paraId="4301F46E" w14:textId="77777777" w:rsidTr="00D436CD">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A32D6D0" w14:textId="6E7791B5" w:rsidR="006603DE" w:rsidRPr="00324DB7" w:rsidRDefault="00084F1C" w:rsidP="00D436CD">
            <w:pPr>
              <w:pStyle w:val="TAL"/>
            </w:pPr>
            <w:r w:rsidRPr="00324DB7">
              <w:t>&gt;ssbIndex</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B67C93F" w14:textId="644E6E78" w:rsidR="006603DE" w:rsidRPr="00324DB7" w:rsidRDefault="00084F1C" w:rsidP="00D436CD">
            <w:pPr>
              <w:pStyle w:val="TAL"/>
            </w:pPr>
            <w:r w:rsidRPr="00324DB7">
              <w:t>Uint8</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7A04E00" w14:textId="697924C1" w:rsidR="006603DE" w:rsidRPr="00324DB7" w:rsidRDefault="00084F1C" w:rsidP="00D436CD">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BDD4738" w14:textId="77777777" w:rsidR="006603DE" w:rsidRPr="00324DB7" w:rsidRDefault="006603DE" w:rsidP="00D436CD">
            <w:pPr>
              <w:pStyle w:val="TAL"/>
            </w:pPr>
          </w:p>
        </w:tc>
      </w:tr>
      <w:tr w:rsidR="00084F1C" w:rsidRPr="00324DB7" w14:paraId="0CAC06E9" w14:textId="77777777" w:rsidTr="00D436CD">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088C662" w14:textId="29BE9AE2" w:rsidR="00084F1C" w:rsidRPr="00324DB7" w:rsidRDefault="00084F1C" w:rsidP="00D436CD">
            <w:pPr>
              <w:pStyle w:val="TAL"/>
            </w:pPr>
            <w:r w:rsidRPr="00324DB7">
              <w:t>&gt;ssbResults</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A2F5F16" w14:textId="0EA26DF7" w:rsidR="00084F1C" w:rsidRPr="00324DB7" w:rsidRDefault="00084F1C" w:rsidP="00D436CD">
            <w:pPr>
              <w:pStyle w:val="TAL"/>
            </w:pPr>
            <w:r w:rsidRPr="00324DB7">
              <w:t>MeasQuantityResults</w:t>
            </w:r>
            <w:r w:rsidR="005F76BD" w:rsidRPr="00324DB7">
              <w:t>Nr</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65FC5C1" w14:textId="187E10EB" w:rsidR="00084F1C" w:rsidRPr="00324DB7" w:rsidRDefault="00084F1C" w:rsidP="00D436CD">
            <w:pPr>
              <w:pStyle w:val="TAL"/>
            </w:pPr>
            <w:r w:rsidRPr="00324DB7">
              <w:t>0..1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3325322" w14:textId="77777777" w:rsidR="00084F1C" w:rsidRPr="00324DB7" w:rsidRDefault="00084F1C" w:rsidP="00D436CD">
            <w:pPr>
              <w:pStyle w:val="TAL"/>
            </w:pPr>
          </w:p>
        </w:tc>
      </w:tr>
    </w:tbl>
    <w:p w14:paraId="26421502" w14:textId="75BF3728" w:rsidR="006603DE" w:rsidRPr="00324DB7" w:rsidRDefault="006603DE" w:rsidP="00637F65"/>
    <w:p w14:paraId="7733DE94" w14:textId="58B1F51D" w:rsidR="006603DE" w:rsidRPr="00324DB7" w:rsidRDefault="006603DE" w:rsidP="006603DE">
      <w:pPr>
        <w:pStyle w:val="Heading3"/>
      </w:pPr>
      <w:bookmarkStart w:id="193" w:name="_Toc95469333"/>
      <w:bookmarkStart w:id="194" w:name="_Toc95817020"/>
      <w:r w:rsidRPr="00324DB7">
        <w:lastRenderedPageBreak/>
        <w:t>6.5.10</w:t>
      </w:r>
      <w:r w:rsidRPr="00324DB7">
        <w:tab/>
        <w:t>Type: ResultsPerCsiRsIndexList</w:t>
      </w:r>
      <w:bookmarkEnd w:id="193"/>
      <w:bookmarkEnd w:id="194"/>
    </w:p>
    <w:p w14:paraId="1BEEBE8A" w14:textId="4789F87E" w:rsidR="006603DE" w:rsidRPr="00324DB7" w:rsidRDefault="006603DE" w:rsidP="006603DE">
      <w:r w:rsidRPr="00324DB7">
        <w:t xml:space="preserve">This type represents an Beam level measurement results for a NR cell as defined in </w:t>
      </w:r>
      <w:r w:rsidRPr="009364B4">
        <w:t xml:space="preserve">ETSI TS 138 331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Pr="00324DB7">
        <w:t xml:space="preserve"> that can be referenced from the data structures.</w:t>
      </w:r>
    </w:p>
    <w:p w14:paraId="311087D4" w14:textId="06DEC7CC" w:rsidR="006603DE" w:rsidRPr="00324DB7" w:rsidRDefault="006603DE" w:rsidP="006603DE">
      <w:pPr>
        <w:pStyle w:val="TH"/>
        <w:rPr>
          <w:rFonts w:cs="Arial"/>
        </w:rPr>
      </w:pPr>
      <w:r w:rsidRPr="00324DB7">
        <w:t>Table 6.5.</w:t>
      </w:r>
      <w:r w:rsidR="00084F1C" w:rsidRPr="00324DB7">
        <w:t>10</w:t>
      </w:r>
      <w:r w:rsidRPr="00324DB7">
        <w:t>-1: Attributes of the ResultsPerCsiRsIndexList</w:t>
      </w:r>
    </w:p>
    <w:tbl>
      <w:tblPr>
        <w:tblW w:w="51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67"/>
        <w:gridCol w:w="2037"/>
        <w:gridCol w:w="1247"/>
        <w:gridCol w:w="4664"/>
      </w:tblGrid>
      <w:tr w:rsidR="006603DE" w:rsidRPr="00324DB7" w14:paraId="796ED231" w14:textId="77777777" w:rsidTr="00D436CD">
        <w:tc>
          <w:tcPr>
            <w:tcW w:w="92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6237A5BB" w14:textId="77777777" w:rsidR="006603DE" w:rsidRPr="00324DB7" w:rsidRDefault="006603DE" w:rsidP="00D436CD">
            <w:pPr>
              <w:pStyle w:val="TAH"/>
            </w:pPr>
            <w:r w:rsidRPr="00324DB7">
              <w:t>Attribute</w:t>
            </w:r>
          </w:p>
        </w:tc>
        <w:tc>
          <w:tcPr>
            <w:tcW w:w="1024"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0BDDEF59" w14:textId="77777777" w:rsidR="006603DE" w:rsidRPr="00324DB7" w:rsidRDefault="006603DE" w:rsidP="00D436CD">
            <w:pPr>
              <w:pStyle w:val="TAH"/>
            </w:pPr>
            <w:r w:rsidRPr="00324DB7">
              <w:t>Data type</w:t>
            </w:r>
          </w:p>
        </w:tc>
        <w:tc>
          <w:tcPr>
            <w:tcW w:w="65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5C33D8D6" w14:textId="77777777" w:rsidR="006603DE" w:rsidRPr="00324DB7" w:rsidRDefault="006603DE" w:rsidP="00D436CD">
            <w:pPr>
              <w:pStyle w:val="TAH"/>
            </w:pPr>
            <w:r w:rsidRPr="00324DB7">
              <w:t>Cardinality</w:t>
            </w:r>
          </w:p>
        </w:tc>
        <w:tc>
          <w:tcPr>
            <w:tcW w:w="2396"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4C1269BA" w14:textId="77777777" w:rsidR="006603DE" w:rsidRPr="00324DB7" w:rsidRDefault="006603DE" w:rsidP="00D436CD">
            <w:pPr>
              <w:pStyle w:val="TAH"/>
            </w:pPr>
            <w:r w:rsidRPr="00324DB7">
              <w:t>Description</w:t>
            </w:r>
          </w:p>
        </w:tc>
      </w:tr>
      <w:tr w:rsidR="006603DE" w:rsidRPr="00324DB7" w14:paraId="72E2AEBD" w14:textId="77777777" w:rsidTr="00D436CD">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B82A8E6" w14:textId="77DA35F8" w:rsidR="006603DE" w:rsidRPr="00324DB7" w:rsidRDefault="00FE7C16" w:rsidP="00D436CD">
            <w:pPr>
              <w:pStyle w:val="TAL"/>
            </w:pPr>
            <w:r w:rsidRPr="00324DB7">
              <w:t>resultsPerCsiRsIndex</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E964636" w14:textId="4CB16038" w:rsidR="006603DE" w:rsidRPr="00324DB7" w:rsidRDefault="00FE7C16" w:rsidP="00D436CD">
            <w:pPr>
              <w:pStyle w:val="TAL"/>
            </w:pPr>
            <w:r w:rsidRPr="00324DB7">
              <w:t>Structure (inline)</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6106A78" w14:textId="2130BCAA" w:rsidR="006603DE" w:rsidRPr="00324DB7" w:rsidRDefault="004021D6" w:rsidP="00D436CD">
            <w:pPr>
              <w:pStyle w:val="TAL"/>
            </w:pPr>
            <w:r w:rsidRPr="00324DB7">
              <w:t>0..N</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ED16A2A" w14:textId="77777777" w:rsidR="006603DE" w:rsidRPr="00324DB7" w:rsidRDefault="006603DE" w:rsidP="00D436CD">
            <w:pPr>
              <w:pStyle w:val="TAL"/>
            </w:pPr>
          </w:p>
        </w:tc>
      </w:tr>
      <w:tr w:rsidR="00FE7C16" w:rsidRPr="00324DB7" w14:paraId="77E5D4B3" w14:textId="77777777" w:rsidTr="00D436CD">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DC8FCE2" w14:textId="6100460B" w:rsidR="00FE7C16" w:rsidRPr="00324DB7" w:rsidRDefault="00FE7C16" w:rsidP="00D436CD">
            <w:pPr>
              <w:pStyle w:val="TAL"/>
            </w:pPr>
            <w:r w:rsidRPr="00324DB7">
              <w:t>&gt;csiRsIndex</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29A56F9" w14:textId="79E7C97B" w:rsidR="00FE7C16" w:rsidRPr="00324DB7" w:rsidRDefault="00FE7C16" w:rsidP="00D436CD">
            <w:pPr>
              <w:pStyle w:val="TAL"/>
            </w:pPr>
            <w:r w:rsidRPr="00324DB7">
              <w:t>Uint8</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6076574" w14:textId="60EDC7E2" w:rsidR="00FE7C16" w:rsidRPr="00324DB7" w:rsidRDefault="00FE7C16" w:rsidP="00D436CD">
            <w:pPr>
              <w:pStyle w:val="TAL"/>
            </w:pPr>
            <w:r w:rsidRPr="00324DB7">
              <w:t>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4CBC232" w14:textId="77777777" w:rsidR="00FE7C16" w:rsidRPr="00324DB7" w:rsidRDefault="00FE7C16" w:rsidP="00D436CD">
            <w:pPr>
              <w:pStyle w:val="TAL"/>
            </w:pPr>
          </w:p>
        </w:tc>
      </w:tr>
      <w:tr w:rsidR="006603DE" w:rsidRPr="00324DB7" w14:paraId="68DA1CF0" w14:textId="77777777" w:rsidTr="00D436CD">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D566EA2" w14:textId="00DD3F93" w:rsidR="006603DE" w:rsidRPr="00324DB7" w:rsidRDefault="00FE7C16" w:rsidP="00D436CD">
            <w:pPr>
              <w:pStyle w:val="TAL"/>
            </w:pPr>
            <w:r w:rsidRPr="00324DB7">
              <w:t>&gt;csiRsResults</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7DF454B" w14:textId="08615EBF" w:rsidR="006603DE" w:rsidRPr="00324DB7" w:rsidRDefault="00FE7C16" w:rsidP="00D436CD">
            <w:pPr>
              <w:pStyle w:val="TAL"/>
            </w:pPr>
            <w:r w:rsidRPr="00324DB7">
              <w:t>MeasQuantityResults</w:t>
            </w:r>
            <w:r w:rsidR="005F76BD" w:rsidRPr="00324DB7">
              <w:t>Nr</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B72459B" w14:textId="59B0EAED" w:rsidR="006603DE" w:rsidRPr="00324DB7" w:rsidRDefault="00FE7C16" w:rsidP="00D436CD">
            <w:pPr>
              <w:pStyle w:val="TAL"/>
            </w:pPr>
            <w:r w:rsidRPr="00324DB7">
              <w:t>0..1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9E532C8" w14:textId="77777777" w:rsidR="006603DE" w:rsidRPr="00324DB7" w:rsidRDefault="006603DE" w:rsidP="00D436CD">
            <w:pPr>
              <w:pStyle w:val="TAL"/>
            </w:pPr>
          </w:p>
        </w:tc>
      </w:tr>
    </w:tbl>
    <w:p w14:paraId="43B3E01C" w14:textId="226F39FB" w:rsidR="006603DE" w:rsidRPr="00324DB7" w:rsidRDefault="006603DE" w:rsidP="00637F65"/>
    <w:p w14:paraId="68F5E9E0" w14:textId="288182FF" w:rsidR="00084F1C" w:rsidRPr="00324DB7" w:rsidRDefault="00A65097" w:rsidP="00084F1C">
      <w:pPr>
        <w:pStyle w:val="Heading3"/>
      </w:pPr>
      <w:bookmarkStart w:id="195" w:name="_Toc95469334"/>
      <w:bookmarkStart w:id="196" w:name="_Toc95817021"/>
      <w:r w:rsidRPr="00324DB7">
        <w:t>6.5.1</w:t>
      </w:r>
      <w:r w:rsidR="00F67933" w:rsidRPr="00324DB7">
        <w:t>1</w:t>
      </w:r>
      <w:r w:rsidRPr="00324DB7">
        <w:tab/>
      </w:r>
      <w:r w:rsidR="00084F1C" w:rsidRPr="00324DB7">
        <w:t>Type: MeasQuantityResults</w:t>
      </w:r>
      <w:r w:rsidR="00C66418" w:rsidRPr="00324DB7">
        <w:t>Nr</w:t>
      </w:r>
      <w:bookmarkEnd w:id="195"/>
      <w:bookmarkEnd w:id="196"/>
    </w:p>
    <w:p w14:paraId="3D1A33E1" w14:textId="35866A1F" w:rsidR="00084F1C" w:rsidRPr="00324DB7" w:rsidRDefault="00084F1C" w:rsidP="00084F1C">
      <w:r w:rsidRPr="00324DB7">
        <w:t xml:space="preserve">This type </w:t>
      </w:r>
      <w:r w:rsidR="00C66418" w:rsidRPr="00324DB7">
        <w:t xml:space="preserve">represents the </w:t>
      </w:r>
      <w:r w:rsidR="003C6447" w:rsidRPr="00324DB7">
        <w:t xml:space="preserve">collection of </w:t>
      </w:r>
      <w:r w:rsidR="003C6447" w:rsidRPr="009364B4">
        <w:t>UE</w:t>
      </w:r>
      <w:r w:rsidR="003C6447" w:rsidRPr="00324DB7">
        <w:t xml:space="preserve"> reported </w:t>
      </w:r>
      <w:r w:rsidR="005F76BD" w:rsidRPr="00324DB7">
        <w:t xml:space="preserve">NR </w:t>
      </w:r>
      <w:r w:rsidR="003C6447" w:rsidRPr="00324DB7">
        <w:t>measurement qua</w:t>
      </w:r>
      <w:r w:rsidR="005F76BD" w:rsidRPr="00324DB7">
        <w:t>nti</w:t>
      </w:r>
      <w:r w:rsidR="003C6447" w:rsidRPr="00324DB7">
        <w:t>ty results</w:t>
      </w:r>
      <w:r w:rsidRPr="00324DB7">
        <w:t xml:space="preserve"> as defined in </w:t>
      </w:r>
      <w:r w:rsidRPr="009364B4">
        <w:t>ETSI TS</w:t>
      </w:r>
      <w:r w:rsidR="00383E18" w:rsidRPr="009364B4">
        <w:t> </w:t>
      </w:r>
      <w:r w:rsidRPr="009364B4">
        <w:t>138</w:t>
      </w:r>
      <w:r w:rsidR="00383E18" w:rsidRPr="009364B4">
        <w:t> </w:t>
      </w:r>
      <w:r w:rsidRPr="009364B4">
        <w:t>331</w:t>
      </w:r>
      <w:r w:rsidR="00383E18" w:rsidRPr="009364B4">
        <w:t>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Pr="00324DB7">
        <w:t xml:space="preserve"> that can be referenced from the data structures.</w:t>
      </w:r>
    </w:p>
    <w:p w14:paraId="31452218" w14:textId="267F77E3" w:rsidR="00084F1C" w:rsidRPr="00324DB7" w:rsidRDefault="00084F1C" w:rsidP="00084F1C">
      <w:pPr>
        <w:pStyle w:val="TH"/>
        <w:rPr>
          <w:rFonts w:cs="Arial"/>
        </w:rPr>
      </w:pPr>
      <w:r w:rsidRPr="00324DB7">
        <w:t>Table 6.5.11-1: Attributes of the MeasQuantityResults</w:t>
      </w:r>
      <w:r w:rsidR="00C66418" w:rsidRPr="00324DB7">
        <w:t>Nr</w:t>
      </w:r>
    </w:p>
    <w:tbl>
      <w:tblPr>
        <w:tblW w:w="51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16"/>
        <w:gridCol w:w="2010"/>
        <w:gridCol w:w="1286"/>
        <w:gridCol w:w="4703"/>
      </w:tblGrid>
      <w:tr w:rsidR="00084F1C" w:rsidRPr="00324DB7" w14:paraId="6BB67702" w14:textId="77777777" w:rsidTr="00D436CD">
        <w:tc>
          <w:tcPr>
            <w:tcW w:w="92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4439C703" w14:textId="77777777" w:rsidR="00084F1C" w:rsidRPr="00324DB7" w:rsidRDefault="00084F1C" w:rsidP="00D436CD">
            <w:pPr>
              <w:pStyle w:val="TAH"/>
            </w:pPr>
            <w:r w:rsidRPr="00324DB7">
              <w:t>Attribute</w:t>
            </w:r>
          </w:p>
        </w:tc>
        <w:tc>
          <w:tcPr>
            <w:tcW w:w="1024"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7794A530" w14:textId="77777777" w:rsidR="00084F1C" w:rsidRPr="00324DB7" w:rsidRDefault="00084F1C" w:rsidP="00D436CD">
            <w:pPr>
              <w:pStyle w:val="TAH"/>
            </w:pPr>
            <w:r w:rsidRPr="00324DB7">
              <w:t>Data type</w:t>
            </w:r>
          </w:p>
        </w:tc>
        <w:tc>
          <w:tcPr>
            <w:tcW w:w="655"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1C92203F" w14:textId="77777777" w:rsidR="00084F1C" w:rsidRPr="00324DB7" w:rsidRDefault="00084F1C" w:rsidP="00D436CD">
            <w:pPr>
              <w:pStyle w:val="TAH"/>
            </w:pPr>
            <w:r w:rsidRPr="00324DB7">
              <w:t>Cardinality</w:t>
            </w:r>
          </w:p>
        </w:tc>
        <w:tc>
          <w:tcPr>
            <w:tcW w:w="2396"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2CEBC377" w14:textId="77777777" w:rsidR="00084F1C" w:rsidRPr="00324DB7" w:rsidRDefault="00084F1C" w:rsidP="00D436CD">
            <w:pPr>
              <w:pStyle w:val="TAH"/>
            </w:pPr>
            <w:r w:rsidRPr="00324DB7">
              <w:t>Description</w:t>
            </w:r>
          </w:p>
        </w:tc>
      </w:tr>
      <w:tr w:rsidR="00C66418" w:rsidRPr="00324DB7" w14:paraId="7D0913AC" w14:textId="77777777" w:rsidTr="00D436CD">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2006C34" w14:textId="5893E31B" w:rsidR="00C66418" w:rsidRPr="00324DB7" w:rsidRDefault="00C66418" w:rsidP="00C66418">
            <w:pPr>
              <w:pStyle w:val="TAL"/>
            </w:pPr>
            <w:r w:rsidRPr="009364B4">
              <w:t>rsrp</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543F70E" w14:textId="40446674" w:rsidR="00C66418" w:rsidRPr="00324DB7" w:rsidRDefault="00C66418" w:rsidP="00C66418">
            <w:pPr>
              <w:pStyle w:val="TAL"/>
            </w:pPr>
            <w:r w:rsidRPr="00324DB7">
              <w:t>Uint8</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B69D111" w14:textId="485FF48C" w:rsidR="00C66418" w:rsidRPr="00324DB7" w:rsidRDefault="00C66418" w:rsidP="00C66418">
            <w:pPr>
              <w:pStyle w:val="TAL"/>
            </w:pPr>
            <w:r w:rsidRPr="00324DB7">
              <w:t>0..1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586521E" w14:textId="633B8074" w:rsidR="00C66418" w:rsidRPr="00324DB7" w:rsidRDefault="00C66418" w:rsidP="00C66418">
            <w:pPr>
              <w:pStyle w:val="TAL"/>
            </w:pPr>
            <w:r w:rsidRPr="00324DB7">
              <w:t xml:space="preserve">Reference Signal Received Power as defined in </w:t>
            </w:r>
            <w:r w:rsidRPr="009364B4">
              <w:t>ETSI TS 138 331</w:t>
            </w:r>
            <w:r w:rsidR="0054138E" w:rsidRPr="009364B4">
              <w:t xml:space="preserve"> [</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Pr="00324DB7">
              <w:t>.</w:t>
            </w:r>
          </w:p>
        </w:tc>
      </w:tr>
      <w:tr w:rsidR="00C66418" w:rsidRPr="00324DB7" w14:paraId="18CBB1FD" w14:textId="77777777" w:rsidTr="00D436CD">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044B853" w14:textId="173DF25E" w:rsidR="00C66418" w:rsidRPr="00324DB7" w:rsidRDefault="00C66418" w:rsidP="00C66418">
            <w:pPr>
              <w:pStyle w:val="TAL"/>
            </w:pPr>
            <w:r w:rsidRPr="009364B4">
              <w:t>rsrq</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7603852" w14:textId="27E2AB80" w:rsidR="00C66418" w:rsidRPr="00324DB7" w:rsidRDefault="00C66418" w:rsidP="00C66418">
            <w:pPr>
              <w:pStyle w:val="TAL"/>
            </w:pPr>
            <w:r w:rsidRPr="00324DB7">
              <w:t>Uint8</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15D7868" w14:textId="0B0939A2" w:rsidR="00C66418" w:rsidRPr="00324DB7" w:rsidRDefault="00C66418" w:rsidP="00C66418">
            <w:pPr>
              <w:pStyle w:val="TAL"/>
            </w:pPr>
            <w:r w:rsidRPr="00324DB7">
              <w:t>0..1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9E106BA" w14:textId="283AF558" w:rsidR="00C66418" w:rsidRPr="00324DB7" w:rsidRDefault="00C66418" w:rsidP="00C66418">
            <w:pPr>
              <w:pStyle w:val="TAL"/>
            </w:pPr>
            <w:r w:rsidRPr="00324DB7">
              <w:t xml:space="preserve">Reference Signal Received Quality as defined in </w:t>
            </w:r>
            <w:r w:rsidRPr="009364B4">
              <w:t>ETSI TS</w:t>
            </w:r>
            <w:r w:rsidR="00CE4DC0">
              <w:t> </w:t>
            </w:r>
            <w:r w:rsidRPr="009364B4">
              <w:t>138 331</w:t>
            </w:r>
            <w:r w:rsidR="0054138E" w:rsidRPr="009364B4">
              <w:t xml:space="preserve"> [</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Pr="00324DB7">
              <w:t>.</w:t>
            </w:r>
          </w:p>
        </w:tc>
      </w:tr>
      <w:tr w:rsidR="00C66418" w:rsidRPr="00324DB7" w14:paraId="13916E31" w14:textId="77777777" w:rsidTr="00D436CD">
        <w:tc>
          <w:tcPr>
            <w:tcW w:w="92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FAFB1C7" w14:textId="678DC045" w:rsidR="00C66418" w:rsidRPr="00324DB7" w:rsidRDefault="00C66418" w:rsidP="00C66418">
            <w:pPr>
              <w:pStyle w:val="TAL"/>
            </w:pPr>
            <w:r w:rsidRPr="00324DB7">
              <w:t>sinr</w:t>
            </w:r>
          </w:p>
        </w:tc>
        <w:tc>
          <w:tcPr>
            <w:tcW w:w="102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243DD56" w14:textId="418800F1" w:rsidR="00C66418" w:rsidRPr="00324DB7" w:rsidRDefault="00C66418" w:rsidP="00C66418">
            <w:pPr>
              <w:pStyle w:val="TAL"/>
            </w:pPr>
            <w:r w:rsidRPr="00324DB7">
              <w:t>Uint8</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08EEF00" w14:textId="7BF4A61C" w:rsidR="00C66418" w:rsidRPr="00324DB7" w:rsidRDefault="00C66418" w:rsidP="00C66418">
            <w:pPr>
              <w:pStyle w:val="TAL"/>
            </w:pPr>
            <w:r w:rsidRPr="00324DB7">
              <w:t>0..1</w:t>
            </w:r>
          </w:p>
        </w:tc>
        <w:tc>
          <w:tcPr>
            <w:tcW w:w="239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673CD22" w14:textId="55D58B36" w:rsidR="00C66418" w:rsidRPr="00324DB7" w:rsidRDefault="00C66418" w:rsidP="00C66418">
            <w:pPr>
              <w:pStyle w:val="TAL"/>
            </w:pPr>
            <w:r w:rsidRPr="00324DB7">
              <w:t xml:space="preserve">Reference Signal to Interference &amp; Noise Ratio as defined in </w:t>
            </w:r>
            <w:r w:rsidRPr="009364B4">
              <w:t>ETSI TS 138 331</w:t>
            </w:r>
            <w:r w:rsidR="0054138E" w:rsidRPr="009364B4">
              <w:t xml:space="preserve"> [</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Pr="00324DB7">
              <w:t>.</w:t>
            </w:r>
          </w:p>
        </w:tc>
      </w:tr>
    </w:tbl>
    <w:p w14:paraId="201016BF" w14:textId="77777777" w:rsidR="00084F1C" w:rsidRPr="00324DB7" w:rsidRDefault="00084F1C" w:rsidP="00637F65"/>
    <w:p w14:paraId="36197E48" w14:textId="77777777" w:rsidR="005654CB" w:rsidRPr="00324DB7" w:rsidRDefault="00157FA9" w:rsidP="005654CB">
      <w:pPr>
        <w:pStyle w:val="Heading2"/>
      </w:pPr>
      <w:bookmarkStart w:id="197" w:name="_Toc95469335"/>
      <w:bookmarkStart w:id="198" w:name="_Toc95817022"/>
      <w:r w:rsidRPr="00324DB7">
        <w:t>6</w:t>
      </w:r>
      <w:r w:rsidR="005654CB" w:rsidRPr="00324DB7">
        <w:t>.6</w:t>
      </w:r>
      <w:r w:rsidR="005654CB" w:rsidRPr="00324DB7">
        <w:tab/>
        <w:t>Referenced simple data types</w:t>
      </w:r>
      <w:r w:rsidR="008833BE" w:rsidRPr="00324DB7">
        <w:t xml:space="preserve"> and enumerations</w:t>
      </w:r>
      <w:bookmarkEnd w:id="197"/>
      <w:bookmarkEnd w:id="198"/>
    </w:p>
    <w:p w14:paraId="744E40D0" w14:textId="77777777" w:rsidR="006C6E5D" w:rsidRPr="00324DB7" w:rsidRDefault="006C6E5D" w:rsidP="006C6E5D">
      <w:pPr>
        <w:pStyle w:val="Heading3"/>
      </w:pPr>
      <w:bookmarkStart w:id="199" w:name="_Toc95469336"/>
      <w:bookmarkStart w:id="200" w:name="_Toc95817023"/>
      <w:r w:rsidRPr="00324DB7">
        <w:t>6.6.1</w:t>
      </w:r>
      <w:r w:rsidRPr="00324DB7">
        <w:tab/>
        <w:t>Introduction</w:t>
      </w:r>
      <w:bookmarkEnd w:id="199"/>
      <w:bookmarkEnd w:id="200"/>
    </w:p>
    <w:p w14:paraId="6D84E92E" w14:textId="52BE0539" w:rsidR="006C6E5D" w:rsidRPr="00324DB7" w:rsidRDefault="006C6E5D" w:rsidP="00A2588D">
      <w:r w:rsidRPr="00324DB7">
        <w:t>This clause defines simple data types that are referenced from data structures defined in the previous clauses, but are neither resource representations nor bound to any pub/sub mechanism.</w:t>
      </w:r>
    </w:p>
    <w:p w14:paraId="14DCAD7F" w14:textId="12BA0702" w:rsidR="002A645A" w:rsidRPr="00324DB7" w:rsidRDefault="002A645A" w:rsidP="002A645A">
      <w:pPr>
        <w:pStyle w:val="Heading3"/>
      </w:pPr>
      <w:bookmarkStart w:id="201" w:name="_Toc95469337"/>
      <w:bookmarkStart w:id="202" w:name="_Toc95817024"/>
      <w:r w:rsidRPr="00324DB7">
        <w:t>6.6.2</w:t>
      </w:r>
      <w:r w:rsidR="008615C5" w:rsidRPr="00324DB7">
        <w:tab/>
      </w:r>
      <w:r w:rsidR="000B1EA1" w:rsidRPr="00324DB7">
        <w:t>Simple data types</w:t>
      </w:r>
      <w:bookmarkEnd w:id="201"/>
      <w:bookmarkEnd w:id="202"/>
    </w:p>
    <w:p w14:paraId="70F89A4E" w14:textId="2E3B73B9" w:rsidR="002A645A" w:rsidRPr="00324DB7" w:rsidRDefault="000B1EA1" w:rsidP="000B1EA1">
      <w:r w:rsidRPr="00324DB7">
        <w:t xml:space="preserve">The simple data types defined in table </w:t>
      </w:r>
      <w:r w:rsidR="00EB0DAA" w:rsidRPr="00324DB7">
        <w:t>6</w:t>
      </w:r>
      <w:r w:rsidRPr="00324DB7">
        <w:t>.6.2-1 shall be supported.</w:t>
      </w:r>
    </w:p>
    <w:p w14:paraId="0C4492E2" w14:textId="18816FB6" w:rsidR="002A645A" w:rsidRPr="00324DB7" w:rsidRDefault="002A645A" w:rsidP="002A645A">
      <w:pPr>
        <w:pStyle w:val="TH"/>
        <w:rPr>
          <w:rFonts w:cs="Arial"/>
        </w:rPr>
      </w:pPr>
      <w:r w:rsidRPr="00324DB7">
        <w:t>Table 6.</w:t>
      </w:r>
      <w:r w:rsidR="005666DE" w:rsidRPr="00324DB7">
        <w:t>6</w:t>
      </w:r>
      <w:r w:rsidRPr="00324DB7">
        <w:t>.</w:t>
      </w:r>
      <w:r w:rsidR="005666DE" w:rsidRPr="00324DB7">
        <w:t>2</w:t>
      </w:r>
      <w:r w:rsidR="00922C41" w:rsidRPr="00324DB7">
        <w:t>-</w:t>
      </w:r>
      <w:r w:rsidRPr="00324DB7">
        <w:t xml:space="preserve">1: </w:t>
      </w:r>
      <w:r w:rsidR="005666DE" w:rsidRPr="00324DB7">
        <w:t>CellId</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23"/>
        <w:gridCol w:w="7700"/>
      </w:tblGrid>
      <w:tr w:rsidR="002A645A" w:rsidRPr="00324DB7" w14:paraId="4D7D91B3" w14:textId="77777777" w:rsidTr="00830C8D">
        <w:tc>
          <w:tcPr>
            <w:tcW w:w="999"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3DC394FC" w14:textId="77777777" w:rsidR="002A645A" w:rsidRPr="00324DB7" w:rsidRDefault="002A645A" w:rsidP="00830C8D">
            <w:pPr>
              <w:pStyle w:val="TAH"/>
            </w:pPr>
            <w:r w:rsidRPr="00324DB7">
              <w:t>Type name</w:t>
            </w:r>
          </w:p>
        </w:tc>
        <w:tc>
          <w:tcPr>
            <w:tcW w:w="4001"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133759D2" w14:textId="77777777" w:rsidR="002A645A" w:rsidRPr="00324DB7" w:rsidRDefault="002A645A" w:rsidP="00830C8D">
            <w:pPr>
              <w:pStyle w:val="TAH"/>
            </w:pPr>
            <w:r w:rsidRPr="00324DB7">
              <w:t>Description</w:t>
            </w:r>
          </w:p>
        </w:tc>
      </w:tr>
      <w:tr w:rsidR="002A645A" w:rsidRPr="00324DB7" w14:paraId="2124AD41" w14:textId="77777777" w:rsidTr="00830C8D">
        <w:tc>
          <w:tcPr>
            <w:tcW w:w="99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654B53A5" w14:textId="77777777" w:rsidR="002A645A" w:rsidRPr="00324DB7" w:rsidRDefault="002A645A" w:rsidP="00830C8D">
            <w:pPr>
              <w:pStyle w:val="TAL"/>
            </w:pPr>
            <w:r w:rsidRPr="00324DB7">
              <w:t>CellId</w:t>
            </w:r>
          </w:p>
        </w:tc>
        <w:tc>
          <w:tcPr>
            <w:tcW w:w="4001"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hideMark/>
          </w:tcPr>
          <w:p w14:paraId="15D4D60F" w14:textId="5C50A2CF" w:rsidR="002A645A" w:rsidRPr="00324DB7" w:rsidRDefault="002A645A" w:rsidP="00830C8D">
            <w:pPr>
              <w:pStyle w:val="TAL"/>
            </w:pPr>
            <w:r w:rsidRPr="00324DB7">
              <w:t xml:space="preserve">String representing the </w:t>
            </w:r>
            <w:r w:rsidRPr="009364B4">
              <w:t>E-UTRAN</w:t>
            </w:r>
            <w:r w:rsidRPr="00324DB7">
              <w:t xml:space="preserve"> Cell Identity. Encoded as a bit string (size (28)) as defined in </w:t>
            </w:r>
            <w:r w:rsidRPr="009364B4">
              <w:t xml:space="preserve">ETSI TS 136 413 </w:t>
            </w:r>
            <w:r w:rsidR="0054138E" w:rsidRPr="009364B4">
              <w:t>[</w:t>
            </w:r>
            <w:r w:rsidR="0054138E" w:rsidRPr="009364B4">
              <w:fldChar w:fldCharType="begin"/>
            </w:r>
            <w:r w:rsidR="0054138E" w:rsidRPr="009364B4">
              <w:instrText xml:space="preserve">REF REF_TS136413 \h </w:instrText>
            </w:r>
            <w:r w:rsidR="0054138E" w:rsidRPr="009364B4">
              <w:fldChar w:fldCharType="separate"/>
            </w:r>
            <w:r w:rsidR="00746B25" w:rsidRPr="009364B4">
              <w:t>i.3</w:t>
            </w:r>
            <w:r w:rsidR="0054138E" w:rsidRPr="009364B4">
              <w:fldChar w:fldCharType="end"/>
            </w:r>
            <w:r w:rsidR="0054138E" w:rsidRPr="009364B4">
              <w:t>]</w:t>
            </w:r>
            <w:r w:rsidR="00987E03" w:rsidRPr="00324DB7">
              <w:t>.</w:t>
            </w:r>
          </w:p>
        </w:tc>
      </w:tr>
      <w:tr w:rsidR="000B1EA1" w:rsidRPr="00324DB7" w14:paraId="55833A19" w14:textId="77777777" w:rsidTr="00830C8D">
        <w:tc>
          <w:tcPr>
            <w:tcW w:w="999"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B891C9F" w14:textId="76AD68E6" w:rsidR="000B1EA1" w:rsidRPr="00324DB7" w:rsidRDefault="000B1EA1" w:rsidP="000B1EA1">
            <w:pPr>
              <w:pStyle w:val="TAL"/>
            </w:pPr>
            <w:r w:rsidRPr="00324DB7">
              <w:t>NrCellId</w:t>
            </w:r>
          </w:p>
        </w:tc>
        <w:tc>
          <w:tcPr>
            <w:tcW w:w="4001"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61BD9E6" w14:textId="54BF19E3" w:rsidR="000B1EA1" w:rsidRPr="00324DB7" w:rsidRDefault="000B1EA1" w:rsidP="000B1EA1">
            <w:pPr>
              <w:pStyle w:val="TAL"/>
            </w:pPr>
            <w:r w:rsidRPr="00324DB7">
              <w:t xml:space="preserve">String representing the NR Cell Identity. Encoded as a bit string (size (36)) as defined in </w:t>
            </w:r>
            <w:r w:rsidRPr="009364B4">
              <w:t xml:space="preserve">ETSI TS 138 423 </w:t>
            </w:r>
            <w:r w:rsidR="0054138E" w:rsidRPr="009364B4">
              <w:t>[</w:t>
            </w:r>
            <w:r w:rsidR="0054138E" w:rsidRPr="009364B4">
              <w:fldChar w:fldCharType="begin"/>
            </w:r>
            <w:r w:rsidR="0054138E" w:rsidRPr="009364B4">
              <w:instrText xml:space="preserve">REF REF_TS138423 \h </w:instrText>
            </w:r>
            <w:r w:rsidR="0054138E" w:rsidRPr="009364B4">
              <w:fldChar w:fldCharType="separate"/>
            </w:r>
            <w:r w:rsidR="00746B25" w:rsidRPr="009364B4">
              <w:rPr>
                <w:lang w:eastAsia="en-GB"/>
              </w:rPr>
              <w:t>i.17</w:t>
            </w:r>
            <w:r w:rsidR="0054138E" w:rsidRPr="009364B4">
              <w:fldChar w:fldCharType="end"/>
            </w:r>
            <w:r w:rsidR="0054138E" w:rsidRPr="009364B4">
              <w:t>]</w:t>
            </w:r>
            <w:r w:rsidR="00987E03" w:rsidRPr="00324DB7">
              <w:t>.</w:t>
            </w:r>
          </w:p>
        </w:tc>
      </w:tr>
    </w:tbl>
    <w:p w14:paraId="5F751147" w14:textId="3E690CC1" w:rsidR="002A645A" w:rsidRPr="00324DB7" w:rsidRDefault="002A645A" w:rsidP="00A2588D"/>
    <w:p w14:paraId="152083A0" w14:textId="7381BE50" w:rsidR="0028133F" w:rsidRPr="00324DB7" w:rsidRDefault="0028133F" w:rsidP="0028133F">
      <w:pPr>
        <w:pStyle w:val="Heading3"/>
      </w:pPr>
      <w:bookmarkStart w:id="203" w:name="_Toc95469338"/>
      <w:bookmarkStart w:id="204" w:name="_Toc95817025"/>
      <w:r w:rsidRPr="00324DB7">
        <w:t>6.6.</w:t>
      </w:r>
      <w:r w:rsidR="000B1EA1" w:rsidRPr="00324DB7">
        <w:t>3</w:t>
      </w:r>
      <w:r w:rsidR="008615C5" w:rsidRPr="00324DB7">
        <w:tab/>
      </w:r>
      <w:r w:rsidR="004B213F" w:rsidRPr="00324DB7">
        <w:t xml:space="preserve">Enumeration: </w:t>
      </w:r>
      <w:r w:rsidRPr="00324DB7">
        <w:t>Trigger</w:t>
      </w:r>
      <w:bookmarkEnd w:id="203"/>
      <w:bookmarkEnd w:id="204"/>
      <w:r w:rsidRPr="00324DB7">
        <w:t xml:space="preserve"> </w:t>
      </w:r>
    </w:p>
    <w:p w14:paraId="327466DC" w14:textId="3F5F98A3" w:rsidR="004B213F" w:rsidRPr="00324DB7" w:rsidRDefault="004B213F" w:rsidP="00771C32">
      <w:pPr>
        <w:spacing w:before="120"/>
      </w:pPr>
      <w:r w:rsidRPr="00324DB7">
        <w:t>The enumeration Trigger represe</w:t>
      </w:r>
      <w:r w:rsidR="00771C32" w:rsidRPr="00324DB7">
        <w:t>nts</w:t>
      </w:r>
      <w:r w:rsidRPr="00324DB7">
        <w:t xml:space="preserve"> specified triggers for a </w:t>
      </w:r>
      <w:r w:rsidRPr="009364B4">
        <w:t>UE</w:t>
      </w:r>
      <w:r w:rsidRPr="00324DB7">
        <w:t xml:space="preserve"> Measurement Report. </w:t>
      </w:r>
      <w:r w:rsidR="00771C32" w:rsidRPr="00324DB7">
        <w:t xml:space="preserve">Full details can be found in </w:t>
      </w:r>
      <w:r w:rsidR="00771C32"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r w:rsidR="00771C32" w:rsidRPr="00324DB7">
        <w:t xml:space="preserve">). </w:t>
      </w:r>
      <w:r w:rsidRPr="00324DB7">
        <w:t xml:space="preserve">It shall comply with the provisions defined in table </w:t>
      </w:r>
      <w:r w:rsidR="00771C32" w:rsidRPr="00324DB7">
        <w:t>6.6.</w:t>
      </w:r>
      <w:r w:rsidR="000B1EA1" w:rsidRPr="00324DB7">
        <w:t>3</w:t>
      </w:r>
      <w:r w:rsidR="00771C32" w:rsidRPr="00324DB7">
        <w:t>-1 and has a numeric value (0-255)</w:t>
      </w:r>
      <w:r w:rsidRPr="00324DB7">
        <w:t>.</w:t>
      </w:r>
    </w:p>
    <w:p w14:paraId="3EF0EADA" w14:textId="77777777" w:rsidR="00771C32" w:rsidRPr="00324DB7" w:rsidRDefault="00771C32" w:rsidP="00771C32">
      <w:pPr>
        <w:spacing w:after="120"/>
      </w:pPr>
      <w:r w:rsidRPr="00324DB7">
        <w:t>There are two main groupings:</w:t>
      </w:r>
    </w:p>
    <w:p w14:paraId="3B6E72CE" w14:textId="77777777" w:rsidR="00771C32" w:rsidRPr="00324DB7" w:rsidRDefault="00771C32" w:rsidP="00F70C4D">
      <w:pPr>
        <w:pStyle w:val="B1"/>
      </w:pPr>
      <w:r w:rsidRPr="00324DB7">
        <w:t>Intra Radio Access Technology: A1, A2, A3, A4, A5, A6, C1, C2, V1, V2, H1, H2, periodical (reportStrongestCells, reportCGI)</w:t>
      </w:r>
    </w:p>
    <w:p w14:paraId="03D23629" w14:textId="7A95C2C5" w:rsidR="004B213F" w:rsidRPr="00324DB7" w:rsidRDefault="00771C32" w:rsidP="00F70C4D">
      <w:pPr>
        <w:pStyle w:val="B1"/>
      </w:pPr>
      <w:r w:rsidRPr="00324DB7">
        <w:lastRenderedPageBreak/>
        <w:t>Inter Radio Access Technology: B1, B2, W1, W2, W3, periodical (reportStrongestCells, reportStrongestCellsForSON, reportCGI)</w:t>
      </w:r>
    </w:p>
    <w:p w14:paraId="4164CB73" w14:textId="2064FE32" w:rsidR="0028133F" w:rsidRPr="00324DB7" w:rsidRDefault="0028133F" w:rsidP="0028133F">
      <w:pPr>
        <w:pStyle w:val="TH"/>
        <w:rPr>
          <w:rFonts w:cs="Arial"/>
        </w:rPr>
      </w:pPr>
      <w:r w:rsidRPr="00324DB7">
        <w:t>Table 6.6.</w:t>
      </w:r>
      <w:r w:rsidR="000B1EA1" w:rsidRPr="00324DB7">
        <w:t>3</w:t>
      </w:r>
      <w:r w:rsidRPr="00324DB7">
        <w:t xml:space="preserve">-1: </w:t>
      </w:r>
      <w:r w:rsidR="004B213F" w:rsidRPr="00324DB7">
        <w:t>Enumeration Trigger</w:t>
      </w:r>
    </w:p>
    <w:tbl>
      <w:tblPr>
        <w:tblW w:w="426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5379"/>
        <w:gridCol w:w="2835"/>
      </w:tblGrid>
      <w:tr w:rsidR="00771C32" w:rsidRPr="00324DB7" w14:paraId="32F89D28" w14:textId="77777777" w:rsidTr="002614E7">
        <w:tc>
          <w:tcPr>
            <w:tcW w:w="3274"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52DDC6C1" w14:textId="77777777" w:rsidR="0028133F" w:rsidRPr="00324DB7" w:rsidRDefault="0028133F" w:rsidP="006B35D2">
            <w:pPr>
              <w:pStyle w:val="TAH"/>
            </w:pPr>
            <w:r w:rsidRPr="00324DB7">
              <w:t>Type name</w:t>
            </w:r>
          </w:p>
        </w:tc>
        <w:tc>
          <w:tcPr>
            <w:tcW w:w="1726"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211EBAFF" w14:textId="77777777" w:rsidR="0028133F" w:rsidRPr="00324DB7" w:rsidRDefault="0028133F" w:rsidP="006B35D2">
            <w:pPr>
              <w:pStyle w:val="TAH"/>
            </w:pPr>
            <w:r w:rsidRPr="00324DB7">
              <w:t>Description</w:t>
            </w:r>
          </w:p>
        </w:tc>
      </w:tr>
      <w:tr w:rsidR="00771C32" w:rsidRPr="00324DB7" w14:paraId="02D02A8D"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9320982" w14:textId="760469E8" w:rsidR="00771C32" w:rsidRPr="00324DB7" w:rsidRDefault="00771C32" w:rsidP="00771C32">
            <w:pPr>
              <w:pStyle w:val="TAL"/>
            </w:pPr>
            <w:r w:rsidRPr="00324DB7">
              <w:rPr>
                <w:rFonts w:cs="Arial"/>
                <w:color w:val="000000"/>
                <w:szCs w:val="18"/>
                <w:lang w:eastAsia="ko-KR"/>
              </w:rPr>
              <w:t>0 = NOT_AVAILABLE</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FA39D23" w14:textId="77777777" w:rsidR="00771C32" w:rsidRPr="00324DB7" w:rsidRDefault="00771C32" w:rsidP="00771C32">
            <w:pPr>
              <w:pStyle w:val="TAL"/>
              <w:keepNext w:val="0"/>
              <w:keepLines w:val="0"/>
              <w:rPr>
                <w:lang w:eastAsia="ko-KR"/>
              </w:rPr>
            </w:pPr>
          </w:p>
        </w:tc>
      </w:tr>
      <w:tr w:rsidR="00771C32" w:rsidRPr="00324DB7" w14:paraId="659DB221"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7F51DED" w14:textId="225FD541" w:rsidR="00771C32" w:rsidRPr="00324DB7" w:rsidRDefault="00771C32" w:rsidP="00771C32">
            <w:pPr>
              <w:pStyle w:val="TAL"/>
            </w:pPr>
            <w:r w:rsidRPr="00324DB7">
              <w:rPr>
                <w:rFonts w:cs="Arial"/>
                <w:color w:val="000000"/>
                <w:szCs w:val="18"/>
                <w:lang w:eastAsia="ko-KR"/>
              </w:rPr>
              <w:t>1 = PERIODICAL_REPORT_STRONGEST_CELLS</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189FC37" w14:textId="7DBE4E96" w:rsidR="00771C32" w:rsidRPr="00324DB7" w:rsidRDefault="005F1555" w:rsidP="00771C32">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63A2C18C"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E43556E" w14:textId="5184EEB6" w:rsidR="005F1555" w:rsidRPr="00324DB7" w:rsidRDefault="005F1555" w:rsidP="005F1555">
            <w:pPr>
              <w:pStyle w:val="TAL"/>
            </w:pPr>
            <w:r w:rsidRPr="00324DB7">
              <w:rPr>
                <w:rFonts w:cs="Arial"/>
                <w:color w:val="000000"/>
                <w:szCs w:val="18"/>
                <w:lang w:eastAsia="ko-KR"/>
              </w:rPr>
              <w:t xml:space="preserve">2 = PERIODICAL_REPORT_STRONGEST_CELLS_FOR_SON </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8313AA0" w14:textId="48BFBFD7"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3D11A409"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7B96EF4" w14:textId="73C69C9F" w:rsidR="005F1555" w:rsidRPr="00324DB7" w:rsidRDefault="005F1555" w:rsidP="005F1555">
            <w:pPr>
              <w:pStyle w:val="TAL"/>
            </w:pPr>
            <w:r w:rsidRPr="00324DB7">
              <w:rPr>
                <w:rFonts w:cs="Arial"/>
                <w:color w:val="000000"/>
                <w:szCs w:val="18"/>
                <w:lang w:eastAsia="ko-KR"/>
              </w:rPr>
              <w:t>3 = PERIODICAL_REPORT_CGI</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FE270E3" w14:textId="7FE280AE"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55F9C628"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D6ECDEC" w14:textId="25737E2B" w:rsidR="005F1555" w:rsidRPr="00324DB7" w:rsidRDefault="005F1555" w:rsidP="005F1555">
            <w:pPr>
              <w:pStyle w:val="TAL"/>
            </w:pPr>
            <w:r w:rsidRPr="00324DB7">
              <w:rPr>
                <w:rFonts w:cs="Arial"/>
                <w:color w:val="000000"/>
                <w:szCs w:val="18"/>
                <w:lang w:eastAsia="ko-KR"/>
              </w:rPr>
              <w:t>4 = INTRA_PERIODICAL_REPORT_STRONGEST_CELLS</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EDED763" w14:textId="2EDE2811"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03CBC985"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DCDB50E" w14:textId="65BE1CFF" w:rsidR="005F1555" w:rsidRPr="00324DB7" w:rsidRDefault="005F1555" w:rsidP="005F6CA9">
            <w:pPr>
              <w:pStyle w:val="TAL"/>
            </w:pPr>
            <w:r w:rsidRPr="00324DB7">
              <w:rPr>
                <w:rFonts w:cs="Arial"/>
                <w:color w:val="000000"/>
                <w:szCs w:val="18"/>
                <w:lang w:eastAsia="ko-KR"/>
              </w:rPr>
              <w:t>5 = INTRA_PERIODICAL_REPORT_CGI</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7A79A00" w14:textId="5EBBD6C1"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6CA9" w:rsidRPr="00324DB7" w14:paraId="58D83454"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852802D" w14:textId="496B5101" w:rsidR="005F6CA9" w:rsidRPr="00324DB7" w:rsidRDefault="005F6CA9" w:rsidP="005F1555">
            <w:pPr>
              <w:pStyle w:val="TAL"/>
              <w:rPr>
                <w:rFonts w:cs="Arial"/>
                <w:color w:val="000000"/>
                <w:szCs w:val="18"/>
                <w:lang w:eastAsia="ko-KR"/>
              </w:rPr>
            </w:pPr>
            <w:r w:rsidRPr="00324DB7">
              <w:rPr>
                <w:rFonts w:cs="Arial"/>
                <w:color w:val="000000"/>
                <w:szCs w:val="18"/>
                <w:lang w:eastAsia="ko-KR"/>
              </w:rPr>
              <w:t>10 = EVENT_A1</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00C0994" w14:textId="570876A8" w:rsidR="005F6CA9" w:rsidRPr="00324DB7" w:rsidRDefault="005F6CA9"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697974F2"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05F7883" w14:textId="78AF534D" w:rsidR="005F1555" w:rsidRPr="00324DB7" w:rsidRDefault="005F1555" w:rsidP="005F1555">
            <w:pPr>
              <w:pStyle w:val="TAL"/>
            </w:pPr>
            <w:r w:rsidRPr="00324DB7">
              <w:rPr>
                <w:rFonts w:cs="Arial"/>
                <w:color w:val="000000"/>
                <w:szCs w:val="18"/>
                <w:lang w:eastAsia="ko-KR"/>
              </w:rPr>
              <w:t>11 = EVENT_A2</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99F25C8" w14:textId="7D7F635B"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3A54DEFB"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6F8F4F3" w14:textId="791B9872" w:rsidR="005F1555" w:rsidRPr="00324DB7" w:rsidRDefault="005F1555" w:rsidP="005F1555">
            <w:pPr>
              <w:pStyle w:val="TAL"/>
            </w:pPr>
            <w:r w:rsidRPr="00324DB7">
              <w:rPr>
                <w:rFonts w:cs="Arial"/>
                <w:color w:val="000000"/>
                <w:szCs w:val="18"/>
                <w:lang w:eastAsia="ko-KR"/>
              </w:rPr>
              <w:t>12 = EVENT_A3</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7D9D1DD" w14:textId="17A14C99"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2614E7" w:rsidRPr="009364B4">
              <w:instrText xml:space="preserve"> \* MERGEFORMAT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6136254D"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7C5049A" w14:textId="32B447C6" w:rsidR="005F1555" w:rsidRPr="00324DB7" w:rsidRDefault="005F1555" w:rsidP="005F1555">
            <w:pPr>
              <w:pStyle w:val="TAL"/>
            </w:pPr>
            <w:r w:rsidRPr="00324DB7">
              <w:rPr>
                <w:rFonts w:cs="Arial"/>
                <w:color w:val="000000"/>
                <w:szCs w:val="18"/>
                <w:lang w:eastAsia="ko-KR"/>
              </w:rPr>
              <w:t>13 = EVENT_A4</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C4E4190" w14:textId="6D5DAB9A"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180FD630"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9204246" w14:textId="4932423B" w:rsidR="005F1555" w:rsidRPr="00324DB7" w:rsidRDefault="005F1555" w:rsidP="005F1555">
            <w:pPr>
              <w:pStyle w:val="TAL"/>
            </w:pPr>
            <w:r w:rsidRPr="00324DB7">
              <w:rPr>
                <w:rFonts w:cs="Arial"/>
                <w:color w:val="000000"/>
                <w:szCs w:val="18"/>
                <w:lang w:eastAsia="ko-KR"/>
              </w:rPr>
              <w:t>14 = EVENT_A5</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59B7622" w14:textId="1B6CBDEA"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532696E2"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55EA4C8" w14:textId="2823C054" w:rsidR="005F1555" w:rsidRPr="00324DB7" w:rsidRDefault="005F1555" w:rsidP="005F1555">
            <w:pPr>
              <w:pStyle w:val="TAL"/>
            </w:pPr>
            <w:r w:rsidRPr="00324DB7">
              <w:rPr>
                <w:rFonts w:cs="Arial"/>
                <w:color w:val="000000"/>
                <w:szCs w:val="18"/>
                <w:lang w:eastAsia="ko-KR"/>
              </w:rPr>
              <w:t>15 = EVENT_A6</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AE44B38" w14:textId="74479C91"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2F23B12A"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143AED9" w14:textId="7E9629C2" w:rsidR="005F1555" w:rsidRPr="00324DB7" w:rsidRDefault="005F1555" w:rsidP="005F1555">
            <w:pPr>
              <w:pStyle w:val="TAL"/>
            </w:pPr>
            <w:r w:rsidRPr="00324DB7">
              <w:rPr>
                <w:rFonts w:cs="Arial"/>
                <w:color w:val="000000"/>
                <w:szCs w:val="18"/>
                <w:lang w:eastAsia="ko-KR"/>
              </w:rPr>
              <w:t>20 = EVENT_B1</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C979B0B" w14:textId="7E6D8C6B"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3AAC1A2C"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3CD657D" w14:textId="61CCF01C" w:rsidR="005F1555" w:rsidRPr="00324DB7" w:rsidRDefault="005F1555" w:rsidP="005F1555">
            <w:pPr>
              <w:pStyle w:val="TAL"/>
            </w:pPr>
            <w:r w:rsidRPr="00324DB7">
              <w:rPr>
                <w:rFonts w:cs="Arial"/>
                <w:color w:val="000000"/>
                <w:szCs w:val="18"/>
                <w:lang w:eastAsia="ko-KR"/>
              </w:rPr>
              <w:t>21 = EVENT_B2</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9BB1F4A" w14:textId="1B21B450"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6CA9" w:rsidRPr="00324DB7" w14:paraId="755AB1C1"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806BA7B" w14:textId="52501350" w:rsidR="005F6CA9" w:rsidRPr="00324DB7" w:rsidRDefault="005F6CA9" w:rsidP="005F6CA9">
            <w:pPr>
              <w:pStyle w:val="TAL"/>
              <w:rPr>
                <w:rFonts w:cs="Arial"/>
                <w:color w:val="000000"/>
                <w:szCs w:val="18"/>
                <w:lang w:eastAsia="ko-KR"/>
              </w:rPr>
            </w:pPr>
            <w:r w:rsidRPr="00324DB7">
              <w:rPr>
                <w:rFonts w:cs="Arial"/>
                <w:color w:val="000000"/>
                <w:szCs w:val="18"/>
                <w:lang w:eastAsia="ko-KR"/>
              </w:rPr>
              <w:t>20 = EVENT_B1-NR</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52CDE59" w14:textId="02EB830C" w:rsidR="005F6CA9" w:rsidRPr="00324DB7" w:rsidRDefault="005F6CA9" w:rsidP="005F6CA9">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6CA9" w:rsidRPr="00324DB7" w14:paraId="0381874A"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BA987EA" w14:textId="6501B8F4" w:rsidR="005F6CA9" w:rsidRPr="00324DB7" w:rsidRDefault="005F6CA9" w:rsidP="005F6CA9">
            <w:pPr>
              <w:pStyle w:val="TAL"/>
              <w:rPr>
                <w:rFonts w:cs="Arial"/>
                <w:color w:val="000000"/>
                <w:szCs w:val="18"/>
                <w:lang w:eastAsia="ko-KR"/>
              </w:rPr>
            </w:pPr>
            <w:r w:rsidRPr="00324DB7">
              <w:rPr>
                <w:rFonts w:cs="Arial"/>
                <w:color w:val="000000"/>
                <w:szCs w:val="18"/>
                <w:lang w:eastAsia="ko-KR"/>
              </w:rPr>
              <w:t>21 = EVENT_B2-NR</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1CFFF49" w14:textId="169DA4C9" w:rsidR="005F6CA9" w:rsidRPr="00324DB7" w:rsidRDefault="005F6CA9" w:rsidP="005F6CA9">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554A9454"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CC6F111" w14:textId="0E244D19" w:rsidR="005F1555" w:rsidRPr="00324DB7" w:rsidRDefault="005F1555" w:rsidP="005F1555">
            <w:pPr>
              <w:pStyle w:val="TAL"/>
            </w:pPr>
            <w:r w:rsidRPr="00324DB7">
              <w:rPr>
                <w:rFonts w:cs="Arial"/>
                <w:color w:val="000000"/>
                <w:szCs w:val="18"/>
                <w:lang w:eastAsia="ko-KR"/>
              </w:rPr>
              <w:t>30 = EVENT_C1</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71B16E8" w14:textId="7C7C3F1C"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309C136F"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526EB1F" w14:textId="21AE7347" w:rsidR="005F1555" w:rsidRPr="00324DB7" w:rsidRDefault="005F1555" w:rsidP="005F1555">
            <w:pPr>
              <w:pStyle w:val="TAL"/>
            </w:pPr>
            <w:r w:rsidRPr="00324DB7">
              <w:rPr>
                <w:rFonts w:cs="Arial"/>
                <w:color w:val="000000"/>
                <w:szCs w:val="18"/>
                <w:lang w:eastAsia="ko-KR"/>
              </w:rPr>
              <w:t>31 = EVENT_C2</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116BEA2" w14:textId="060BD3A1"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18FA97EA"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7BAC0F3" w14:textId="3C89314D" w:rsidR="005F1555" w:rsidRPr="00324DB7" w:rsidRDefault="005F1555" w:rsidP="005F1555">
            <w:pPr>
              <w:pStyle w:val="TAL"/>
            </w:pPr>
            <w:r w:rsidRPr="00324DB7">
              <w:rPr>
                <w:rFonts w:cs="Arial"/>
                <w:color w:val="000000"/>
                <w:szCs w:val="18"/>
                <w:lang w:eastAsia="ko-KR"/>
              </w:rPr>
              <w:t>40 = EVENT_W1</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288E65F" w14:textId="3023AB8A"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2AF4D1DB"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E2ABFB3" w14:textId="76352DE3" w:rsidR="005F1555" w:rsidRPr="00324DB7" w:rsidRDefault="005F1555" w:rsidP="005F1555">
            <w:pPr>
              <w:pStyle w:val="TAL"/>
            </w:pPr>
            <w:r w:rsidRPr="00324DB7">
              <w:rPr>
                <w:rFonts w:cs="Arial"/>
                <w:color w:val="000000"/>
                <w:szCs w:val="18"/>
                <w:lang w:eastAsia="ko-KR"/>
              </w:rPr>
              <w:t>41 = EVENT_W2</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9090AEC" w14:textId="008FF2FA"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05966ABC"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B650E96" w14:textId="712E5246" w:rsidR="005F1555" w:rsidRPr="00324DB7" w:rsidRDefault="005F1555" w:rsidP="005F1555">
            <w:pPr>
              <w:pStyle w:val="TAL"/>
            </w:pPr>
            <w:r w:rsidRPr="00324DB7">
              <w:rPr>
                <w:rFonts w:cs="Arial"/>
                <w:color w:val="000000"/>
                <w:szCs w:val="18"/>
                <w:lang w:eastAsia="ko-KR"/>
              </w:rPr>
              <w:t>42 = EVENT_W3</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EED6DB4" w14:textId="1DA4D277"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527CAB63"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D562CC6" w14:textId="19174E87" w:rsidR="005F1555" w:rsidRPr="00324DB7" w:rsidRDefault="005F1555" w:rsidP="005F1555">
            <w:pPr>
              <w:pStyle w:val="TAL"/>
            </w:pPr>
            <w:r w:rsidRPr="00324DB7">
              <w:rPr>
                <w:rFonts w:cs="Arial"/>
                <w:color w:val="000000"/>
                <w:szCs w:val="18"/>
                <w:lang w:eastAsia="ko-KR"/>
              </w:rPr>
              <w:t>50 = EVENT_V1</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E00745B" w14:textId="79DA2DDF"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1B2668D7"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39DEC7C" w14:textId="2E2C57B4" w:rsidR="005F1555" w:rsidRPr="00324DB7" w:rsidRDefault="005F1555" w:rsidP="005F1555">
            <w:pPr>
              <w:pStyle w:val="TAL"/>
            </w:pPr>
            <w:r w:rsidRPr="00324DB7">
              <w:rPr>
                <w:rFonts w:cs="Arial"/>
                <w:color w:val="000000"/>
                <w:szCs w:val="18"/>
                <w:lang w:eastAsia="ko-KR"/>
              </w:rPr>
              <w:t>51 = EVENT_V2</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C85FC21" w14:textId="680A1AA3"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61204808"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2F1B0C6" w14:textId="762D52E1" w:rsidR="005F1555" w:rsidRPr="00324DB7" w:rsidRDefault="005F1555" w:rsidP="005F1555">
            <w:pPr>
              <w:pStyle w:val="TAL"/>
            </w:pPr>
            <w:r w:rsidRPr="00324DB7">
              <w:rPr>
                <w:rFonts w:cs="Arial"/>
                <w:color w:val="000000"/>
                <w:szCs w:val="18"/>
                <w:lang w:eastAsia="ko-KR"/>
              </w:rPr>
              <w:t>60 = EVENT_H1</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D174789" w14:textId="7D519178"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r w:rsidR="005F1555" w:rsidRPr="00324DB7" w14:paraId="5923792F" w14:textId="77777777" w:rsidTr="002614E7">
        <w:tc>
          <w:tcPr>
            <w:tcW w:w="327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A56A4DC" w14:textId="43D16E4F" w:rsidR="005F1555" w:rsidRPr="00324DB7" w:rsidRDefault="005F1555" w:rsidP="005F1555">
            <w:pPr>
              <w:pStyle w:val="TAL"/>
            </w:pPr>
            <w:r w:rsidRPr="00324DB7">
              <w:rPr>
                <w:rFonts w:cs="Arial"/>
                <w:color w:val="000000"/>
                <w:szCs w:val="18"/>
              </w:rPr>
              <w:t>61 = EVENT_H2</w:t>
            </w:r>
          </w:p>
        </w:tc>
        <w:tc>
          <w:tcPr>
            <w:tcW w:w="17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8FF671C" w14:textId="428001D3" w:rsidR="005F1555" w:rsidRPr="00324DB7" w:rsidRDefault="005F1555" w:rsidP="005F1555">
            <w:pPr>
              <w:pStyle w:val="TAL"/>
              <w:keepNext w:val="0"/>
              <w:keepLines w:val="0"/>
              <w:rPr>
                <w:lang w:eastAsia="ko-KR"/>
              </w:rPr>
            </w:pPr>
            <w:r w:rsidRPr="00324DB7">
              <w:rPr>
                <w:lang w:eastAsia="ko-KR"/>
              </w:rPr>
              <w:t xml:space="preserve">Ref </w:t>
            </w:r>
            <w:r w:rsidRPr="009364B4">
              <w:t>ETSI TS 136 331</w:t>
            </w:r>
            <w:r w:rsidR="0054138E" w:rsidRPr="009364B4">
              <w:t xml:space="preserve"> [</w:t>
            </w:r>
            <w:r w:rsidR="0054138E" w:rsidRPr="009364B4">
              <w:fldChar w:fldCharType="begin"/>
            </w:r>
            <w:r w:rsidR="0054138E" w:rsidRPr="009364B4">
              <w:instrText xml:space="preserve">REF REF_TS136331 \h </w:instrText>
            </w:r>
            <w:r w:rsidR="0054138E" w:rsidRPr="009364B4">
              <w:fldChar w:fldCharType="separate"/>
            </w:r>
            <w:r w:rsidR="00746B25" w:rsidRPr="009364B4">
              <w:t>i.7</w:t>
            </w:r>
            <w:r w:rsidR="0054138E" w:rsidRPr="009364B4">
              <w:fldChar w:fldCharType="end"/>
            </w:r>
            <w:r w:rsidR="0054138E" w:rsidRPr="009364B4">
              <w:t>]</w:t>
            </w:r>
          </w:p>
        </w:tc>
      </w:tr>
    </w:tbl>
    <w:p w14:paraId="59F18837" w14:textId="77777777" w:rsidR="00D40D0D" w:rsidRPr="00324DB7" w:rsidRDefault="00D40D0D" w:rsidP="00637F65"/>
    <w:p w14:paraId="2312BA23" w14:textId="45581373" w:rsidR="00D40D0D" w:rsidRPr="00324DB7" w:rsidRDefault="00D40D0D" w:rsidP="00D40D0D">
      <w:pPr>
        <w:pStyle w:val="Heading3"/>
      </w:pPr>
      <w:bookmarkStart w:id="205" w:name="_Toc95469339"/>
      <w:bookmarkStart w:id="206" w:name="_Toc95817026"/>
      <w:r w:rsidRPr="00324DB7">
        <w:t>6.6.4</w:t>
      </w:r>
      <w:r w:rsidR="008615C5" w:rsidRPr="00324DB7">
        <w:tab/>
      </w:r>
      <w:r w:rsidRPr="00324DB7">
        <w:t>Enumeration: TriggerNr</w:t>
      </w:r>
      <w:bookmarkEnd w:id="205"/>
      <w:bookmarkEnd w:id="206"/>
      <w:r w:rsidRPr="00324DB7">
        <w:t xml:space="preserve"> </w:t>
      </w:r>
    </w:p>
    <w:p w14:paraId="207B9C65" w14:textId="2F3C1B3F" w:rsidR="00D40D0D" w:rsidRPr="00324DB7" w:rsidRDefault="00D40D0D" w:rsidP="00D40D0D">
      <w:pPr>
        <w:spacing w:before="120"/>
      </w:pPr>
      <w:r w:rsidRPr="00324DB7">
        <w:t xml:space="preserve">The enumeration Trigger represents specified triggers for a 5G </w:t>
      </w:r>
      <w:r w:rsidRPr="009364B4">
        <w:t>UE</w:t>
      </w:r>
      <w:r w:rsidRPr="00324DB7">
        <w:t xml:space="preserve"> Measurement Report. Full details can be found in </w:t>
      </w:r>
      <w:r w:rsidRPr="009364B4">
        <w:t>ETSI TS 138 331</w:t>
      </w:r>
      <w:r w:rsidR="0054138E" w:rsidRPr="009364B4">
        <w:t xml:space="preserve"> [</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r w:rsidRPr="00324DB7">
        <w:t>). It shall comply with the provisions defined in table 6.6.4-1 and has a numeric value (0-255).</w:t>
      </w:r>
    </w:p>
    <w:p w14:paraId="412B93B3" w14:textId="77777777" w:rsidR="00D40D0D" w:rsidRPr="00324DB7" w:rsidRDefault="00D40D0D" w:rsidP="00D40D0D">
      <w:pPr>
        <w:pStyle w:val="TH"/>
        <w:rPr>
          <w:rFonts w:cs="Arial"/>
        </w:rPr>
      </w:pPr>
      <w:r w:rsidRPr="00324DB7">
        <w:t>Table 6.6.4-1: Enumeration TriggerNr</w:t>
      </w:r>
    </w:p>
    <w:tbl>
      <w:tblPr>
        <w:tblW w:w="345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172"/>
        <w:gridCol w:w="3483"/>
      </w:tblGrid>
      <w:tr w:rsidR="00D40D0D" w:rsidRPr="00324DB7" w14:paraId="6AEAADE3"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3FCE1F08" w14:textId="1C30A513" w:rsidR="00D40D0D" w:rsidRPr="00324DB7" w:rsidRDefault="00D40D0D" w:rsidP="006B35D2">
            <w:pPr>
              <w:pStyle w:val="TAH"/>
            </w:pPr>
            <w:r w:rsidRPr="00324DB7">
              <w:t>Type</w:t>
            </w:r>
            <w:r w:rsidR="0004540A" w:rsidRPr="00324DB7">
              <w:t xml:space="preserve"> </w:t>
            </w:r>
            <w:r w:rsidRPr="00324DB7">
              <w:t>name</w:t>
            </w:r>
          </w:p>
        </w:tc>
        <w:tc>
          <w:tcPr>
            <w:tcW w:w="2617" w:type="pct"/>
            <w:tcBorders>
              <w:top w:val="single" w:sz="6" w:space="0" w:color="auto"/>
              <w:left w:val="single" w:sz="6" w:space="0" w:color="auto"/>
              <w:bottom w:val="single" w:sz="6" w:space="0" w:color="auto"/>
              <w:right w:val="single" w:sz="6" w:space="0" w:color="auto"/>
            </w:tcBorders>
            <w:shd w:val="clear" w:color="auto" w:fill="C0C0C0"/>
            <w:tcMar>
              <w:top w:w="0" w:type="dxa"/>
              <w:left w:w="28" w:type="dxa"/>
              <w:bottom w:w="0" w:type="dxa"/>
              <w:right w:w="108" w:type="dxa"/>
            </w:tcMar>
            <w:hideMark/>
          </w:tcPr>
          <w:p w14:paraId="61894A0D" w14:textId="77777777" w:rsidR="00D40D0D" w:rsidRPr="00324DB7" w:rsidRDefault="00D40D0D" w:rsidP="006B35D2">
            <w:pPr>
              <w:pStyle w:val="TAH"/>
            </w:pPr>
            <w:r w:rsidRPr="00324DB7">
              <w:t>Description</w:t>
            </w:r>
          </w:p>
        </w:tc>
      </w:tr>
      <w:tr w:rsidR="00D40D0D" w:rsidRPr="00324DB7" w14:paraId="48273275"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481DBD26" w14:textId="5AE46CC3" w:rsidR="00D40D0D" w:rsidRPr="00324DB7" w:rsidRDefault="00D40D0D" w:rsidP="006B35D2">
            <w:pPr>
              <w:pStyle w:val="TAL"/>
            </w:pPr>
            <w:r w:rsidRPr="00324DB7">
              <w:rPr>
                <w:rFonts w:cs="Arial"/>
                <w:color w:val="000000"/>
                <w:szCs w:val="18"/>
                <w:lang w:eastAsia="ko-KR"/>
              </w:rPr>
              <w:t>0</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NOT_AVAILABLE</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7EE32FF" w14:textId="77777777" w:rsidR="00D40D0D" w:rsidRPr="00324DB7" w:rsidRDefault="00D40D0D" w:rsidP="006B35D2">
            <w:pPr>
              <w:pStyle w:val="TAL"/>
              <w:keepNext w:val="0"/>
              <w:keepLines w:val="0"/>
              <w:rPr>
                <w:lang w:eastAsia="ko-KR"/>
              </w:rPr>
            </w:pPr>
          </w:p>
        </w:tc>
      </w:tr>
      <w:tr w:rsidR="00D40D0D" w:rsidRPr="00324DB7" w14:paraId="6E492A49"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22C799D5" w14:textId="27E7F90E" w:rsidR="00D40D0D" w:rsidRPr="00324DB7" w:rsidRDefault="00D40D0D" w:rsidP="006B35D2">
            <w:pPr>
              <w:pStyle w:val="TAL"/>
            </w:pPr>
            <w:r w:rsidRPr="00324DB7">
              <w:rPr>
                <w:rFonts w:cs="Arial"/>
                <w:color w:val="000000"/>
                <w:szCs w:val="18"/>
                <w:lang w:eastAsia="ko-KR"/>
              </w:rPr>
              <w:t>1</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NR_PERIODICAL</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E65465C" w14:textId="6DCE1301"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p>
        </w:tc>
      </w:tr>
      <w:tr w:rsidR="00D40D0D" w:rsidRPr="00324DB7" w14:paraId="3EE08DA2"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07E81DD2" w14:textId="53C58A92" w:rsidR="00D40D0D" w:rsidRPr="00324DB7" w:rsidRDefault="00D40D0D" w:rsidP="006B35D2">
            <w:pPr>
              <w:pStyle w:val="TAL"/>
            </w:pPr>
            <w:r w:rsidRPr="00324DB7">
              <w:rPr>
                <w:rFonts w:cs="Arial"/>
                <w:color w:val="000000"/>
                <w:szCs w:val="18"/>
                <w:lang w:eastAsia="ko-KR"/>
              </w:rPr>
              <w:t>2</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NR_CGI</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ECCB8F5" w14:textId="56A5C054"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p>
        </w:tc>
      </w:tr>
      <w:tr w:rsidR="00D40D0D" w:rsidRPr="00324DB7" w14:paraId="1C6AAF29"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47A658CB" w14:textId="02E036B4" w:rsidR="00D40D0D" w:rsidRPr="00324DB7" w:rsidRDefault="00D40D0D" w:rsidP="006B35D2">
            <w:pPr>
              <w:pStyle w:val="TAL"/>
            </w:pPr>
            <w:r w:rsidRPr="00324DB7">
              <w:rPr>
                <w:rFonts w:cs="Arial"/>
                <w:color w:val="000000"/>
                <w:szCs w:val="18"/>
                <w:lang w:eastAsia="ko-KR"/>
              </w:rPr>
              <w:t>10</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EVENT_A1</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3A92E86" w14:textId="593A23A3"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p>
        </w:tc>
      </w:tr>
      <w:tr w:rsidR="00D40D0D" w:rsidRPr="00324DB7" w14:paraId="5EBDD6FD"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43CE81A0" w14:textId="5FF786D0" w:rsidR="00D40D0D" w:rsidRPr="00324DB7" w:rsidRDefault="00D40D0D" w:rsidP="006B35D2">
            <w:pPr>
              <w:pStyle w:val="TAL"/>
            </w:pPr>
            <w:r w:rsidRPr="00324DB7">
              <w:rPr>
                <w:rFonts w:cs="Arial"/>
                <w:color w:val="000000"/>
                <w:szCs w:val="18"/>
                <w:lang w:eastAsia="ko-KR"/>
              </w:rPr>
              <w:t>11</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EVENT_A2</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44FA6C6" w14:textId="552654A6"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p>
        </w:tc>
      </w:tr>
      <w:tr w:rsidR="00D40D0D" w:rsidRPr="00324DB7" w14:paraId="5284BF2A"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33ED98AE" w14:textId="77E5BE0E" w:rsidR="00D40D0D" w:rsidRPr="00324DB7" w:rsidRDefault="00D40D0D" w:rsidP="006B35D2">
            <w:pPr>
              <w:pStyle w:val="TAL"/>
            </w:pPr>
            <w:r w:rsidRPr="00324DB7">
              <w:rPr>
                <w:rFonts w:cs="Arial"/>
                <w:color w:val="000000"/>
                <w:szCs w:val="18"/>
                <w:lang w:eastAsia="ko-KR"/>
              </w:rPr>
              <w:t>12</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EVENT_A3</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D070CD9" w14:textId="04E0A98E"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p>
        </w:tc>
      </w:tr>
      <w:tr w:rsidR="00D40D0D" w:rsidRPr="00324DB7" w14:paraId="56420D20"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49A6A265" w14:textId="14482E8D" w:rsidR="00D40D0D" w:rsidRPr="00324DB7" w:rsidRDefault="00D40D0D" w:rsidP="006B35D2">
            <w:pPr>
              <w:pStyle w:val="TAL"/>
            </w:pPr>
            <w:r w:rsidRPr="00324DB7">
              <w:rPr>
                <w:rFonts w:cs="Arial"/>
                <w:color w:val="000000"/>
                <w:szCs w:val="18"/>
                <w:lang w:eastAsia="ko-KR"/>
              </w:rPr>
              <w:t>13</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EVENT_A4</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8B0EB5D" w14:textId="03DD985C"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2614E7" w:rsidRPr="009364B4">
              <w:instrText xml:space="preserve"> \* MERGEFORMAT </w:instrText>
            </w:r>
            <w:r w:rsidR="0054138E" w:rsidRPr="009364B4">
              <w:fldChar w:fldCharType="separate"/>
            </w:r>
            <w:r w:rsidR="00746B25" w:rsidRPr="009364B4">
              <w:t>i.13</w:t>
            </w:r>
            <w:r w:rsidR="0054138E" w:rsidRPr="009364B4">
              <w:fldChar w:fldCharType="end"/>
            </w:r>
            <w:r w:rsidR="0054138E" w:rsidRPr="009364B4">
              <w:t>]</w:t>
            </w:r>
          </w:p>
        </w:tc>
      </w:tr>
      <w:tr w:rsidR="00D40D0D" w:rsidRPr="00324DB7" w14:paraId="76AE0C4F"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3EFE6343" w14:textId="121317B9" w:rsidR="00D40D0D" w:rsidRPr="00324DB7" w:rsidRDefault="00D40D0D" w:rsidP="006B35D2">
            <w:pPr>
              <w:pStyle w:val="TAL"/>
            </w:pPr>
            <w:r w:rsidRPr="00324DB7">
              <w:rPr>
                <w:rFonts w:cs="Arial"/>
                <w:color w:val="000000"/>
                <w:szCs w:val="18"/>
                <w:lang w:eastAsia="ko-KR"/>
              </w:rPr>
              <w:t>14</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EVENT_A5</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032C4A0" w14:textId="08299C9E"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2614E7" w:rsidRPr="009364B4">
              <w:instrText xml:space="preserve"> \* MERGEFORMAT </w:instrText>
            </w:r>
            <w:r w:rsidR="0054138E" w:rsidRPr="009364B4">
              <w:fldChar w:fldCharType="separate"/>
            </w:r>
            <w:r w:rsidR="00746B25" w:rsidRPr="009364B4">
              <w:t>i.13</w:t>
            </w:r>
            <w:r w:rsidR="0054138E" w:rsidRPr="009364B4">
              <w:fldChar w:fldCharType="end"/>
            </w:r>
            <w:r w:rsidR="0054138E" w:rsidRPr="009364B4">
              <w:t>]</w:t>
            </w:r>
          </w:p>
        </w:tc>
      </w:tr>
      <w:tr w:rsidR="00D40D0D" w:rsidRPr="00324DB7" w14:paraId="01AB8730"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0E1B18E8" w14:textId="3C41EE70" w:rsidR="00D40D0D" w:rsidRPr="00324DB7" w:rsidRDefault="00D40D0D" w:rsidP="006B35D2">
            <w:pPr>
              <w:pStyle w:val="TAL"/>
            </w:pPr>
            <w:r w:rsidRPr="00324DB7">
              <w:rPr>
                <w:rFonts w:cs="Arial"/>
                <w:color w:val="000000"/>
                <w:szCs w:val="18"/>
                <w:lang w:eastAsia="ko-KR"/>
              </w:rPr>
              <w:t>15</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EVENT_A6</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0972677" w14:textId="7AA6C8AB"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p>
        </w:tc>
      </w:tr>
      <w:tr w:rsidR="00D40D0D" w:rsidRPr="00324DB7" w14:paraId="03511F55"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2C6DFBC1" w14:textId="027D3A4C" w:rsidR="00D40D0D" w:rsidRPr="00324DB7" w:rsidRDefault="00D40D0D" w:rsidP="006B35D2">
            <w:pPr>
              <w:pStyle w:val="TAL"/>
            </w:pPr>
            <w:r w:rsidRPr="00324DB7">
              <w:rPr>
                <w:rFonts w:cs="Arial"/>
                <w:color w:val="000000"/>
                <w:szCs w:val="18"/>
                <w:lang w:eastAsia="ko-KR"/>
              </w:rPr>
              <w:t>20</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INTER_RAT_PERIODICAL</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25FE140" w14:textId="2AF40923"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p>
        </w:tc>
      </w:tr>
      <w:tr w:rsidR="00D40D0D" w:rsidRPr="00324DB7" w14:paraId="5A00791B"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5A2BB381" w14:textId="256B8D67" w:rsidR="00D40D0D" w:rsidRPr="00324DB7" w:rsidRDefault="00D40D0D" w:rsidP="006B35D2">
            <w:pPr>
              <w:pStyle w:val="TAL"/>
            </w:pPr>
            <w:r w:rsidRPr="00324DB7">
              <w:rPr>
                <w:rFonts w:cs="Arial"/>
                <w:color w:val="000000"/>
                <w:szCs w:val="18"/>
                <w:lang w:eastAsia="ko-KR"/>
              </w:rPr>
              <w:t>21</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INTER_RAT_CGI</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9923B79" w14:textId="7FBD9CC3"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p>
        </w:tc>
      </w:tr>
      <w:tr w:rsidR="00D40D0D" w:rsidRPr="00324DB7" w14:paraId="77B2884F"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5F32ED14" w14:textId="366B3791" w:rsidR="00D40D0D" w:rsidRPr="00324DB7" w:rsidRDefault="00D40D0D" w:rsidP="006B35D2">
            <w:pPr>
              <w:pStyle w:val="TAL"/>
            </w:pPr>
            <w:r w:rsidRPr="00324DB7">
              <w:rPr>
                <w:rFonts w:cs="Arial"/>
                <w:color w:val="000000"/>
                <w:szCs w:val="18"/>
                <w:lang w:eastAsia="ko-KR"/>
              </w:rPr>
              <w:t>30</w:t>
            </w:r>
            <w:r w:rsidR="0004540A" w:rsidRPr="00324DB7">
              <w:rPr>
                <w:rFonts w:cs="Arial"/>
                <w:color w:val="000000"/>
                <w:szCs w:val="18"/>
                <w:lang w:eastAsia="ko-KR"/>
              </w:rPr>
              <w:t xml:space="preserve"> </w:t>
            </w:r>
            <w:r w:rsidRPr="00324DB7">
              <w:rPr>
                <w:rFonts w:cs="Arial"/>
                <w:color w:val="000000"/>
                <w:szCs w:val="18"/>
                <w:lang w:eastAsia="ko-KR"/>
              </w:rPr>
              <w:t>=</w:t>
            </w:r>
            <w:r w:rsidR="0004540A" w:rsidRPr="00324DB7">
              <w:rPr>
                <w:rFonts w:cs="Arial"/>
                <w:color w:val="000000"/>
                <w:szCs w:val="18"/>
                <w:lang w:eastAsia="ko-KR"/>
              </w:rPr>
              <w:t xml:space="preserve"> </w:t>
            </w:r>
            <w:r w:rsidRPr="00324DB7">
              <w:rPr>
                <w:rFonts w:cs="Arial"/>
                <w:color w:val="000000"/>
                <w:szCs w:val="18"/>
                <w:lang w:eastAsia="ko-KR"/>
              </w:rPr>
              <w:t>EVENT_B1</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FBE042A" w14:textId="765018BC"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p>
        </w:tc>
      </w:tr>
      <w:tr w:rsidR="00D40D0D" w:rsidRPr="00324DB7" w14:paraId="2D205369" w14:textId="77777777" w:rsidTr="0004540A">
        <w:trPr>
          <w:jc w:val="center"/>
        </w:trPr>
        <w:tc>
          <w:tcPr>
            <w:tcW w:w="2383"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172442BA" w14:textId="157C5708" w:rsidR="00D40D0D" w:rsidRPr="00324DB7" w:rsidRDefault="00D40D0D" w:rsidP="006B35D2">
            <w:pPr>
              <w:pStyle w:val="TAL"/>
            </w:pPr>
            <w:r w:rsidRPr="00324DB7">
              <w:rPr>
                <w:rFonts w:cs="Arial"/>
                <w:color w:val="000000"/>
                <w:szCs w:val="18"/>
              </w:rPr>
              <w:t>31</w:t>
            </w:r>
            <w:r w:rsidR="0004540A" w:rsidRPr="00324DB7">
              <w:rPr>
                <w:rFonts w:cs="Arial"/>
                <w:color w:val="000000"/>
                <w:szCs w:val="18"/>
              </w:rPr>
              <w:t xml:space="preserve"> </w:t>
            </w:r>
            <w:r w:rsidRPr="00324DB7">
              <w:rPr>
                <w:rFonts w:cs="Arial"/>
                <w:color w:val="000000"/>
                <w:szCs w:val="18"/>
              </w:rPr>
              <w:t>=</w:t>
            </w:r>
            <w:r w:rsidR="0004540A" w:rsidRPr="00324DB7">
              <w:rPr>
                <w:rFonts w:cs="Arial"/>
                <w:color w:val="000000"/>
                <w:szCs w:val="18"/>
              </w:rPr>
              <w:t xml:space="preserve"> </w:t>
            </w:r>
            <w:r w:rsidRPr="00324DB7">
              <w:rPr>
                <w:rFonts w:cs="Arial"/>
                <w:color w:val="000000"/>
                <w:szCs w:val="18"/>
              </w:rPr>
              <w:t>EVENT_B2</w:t>
            </w:r>
          </w:p>
        </w:tc>
        <w:tc>
          <w:tcPr>
            <w:tcW w:w="2617"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5208F24" w14:textId="38CF96AE" w:rsidR="00D40D0D" w:rsidRPr="00324DB7" w:rsidRDefault="00D40D0D" w:rsidP="006B35D2">
            <w:pPr>
              <w:pStyle w:val="TAL"/>
              <w:keepNext w:val="0"/>
              <w:keepLines w:val="0"/>
              <w:rPr>
                <w:lang w:eastAsia="ko-KR"/>
              </w:rPr>
            </w:pPr>
            <w:r w:rsidRPr="00324DB7">
              <w:rPr>
                <w:lang w:eastAsia="ko-KR"/>
              </w:rPr>
              <w:t>Ref</w:t>
            </w:r>
            <w:r w:rsidR="0004540A" w:rsidRPr="00324DB7">
              <w:rPr>
                <w:lang w:eastAsia="ko-KR"/>
              </w:rPr>
              <w:t xml:space="preserve"> </w:t>
            </w:r>
            <w:r w:rsidRPr="009364B4">
              <w:t>ETSI</w:t>
            </w:r>
            <w:r w:rsidR="0004540A" w:rsidRPr="009364B4">
              <w:t xml:space="preserve"> </w:t>
            </w:r>
            <w:r w:rsidRPr="009364B4">
              <w:t>TS</w:t>
            </w:r>
            <w:r w:rsidR="0004540A" w:rsidRPr="009364B4">
              <w:t xml:space="preserve"> </w:t>
            </w:r>
            <w:r w:rsidRPr="009364B4">
              <w:t>138</w:t>
            </w:r>
            <w:r w:rsidR="0004540A" w:rsidRPr="009364B4">
              <w:t xml:space="preserve"> </w:t>
            </w:r>
            <w:r w:rsidRPr="009364B4">
              <w:t>331</w:t>
            </w:r>
            <w:r w:rsidR="0004540A" w:rsidRPr="009364B4">
              <w:t xml:space="preserve"> </w:t>
            </w:r>
            <w:r w:rsidR="0054138E" w:rsidRPr="009364B4">
              <w:t>[</w:t>
            </w:r>
            <w:r w:rsidR="0054138E" w:rsidRPr="009364B4">
              <w:fldChar w:fldCharType="begin"/>
            </w:r>
            <w:r w:rsidR="0054138E" w:rsidRPr="009364B4">
              <w:instrText xml:space="preserve">REF REF_TS138331 \h </w:instrText>
            </w:r>
            <w:r w:rsidR="0054138E" w:rsidRPr="009364B4">
              <w:fldChar w:fldCharType="separate"/>
            </w:r>
            <w:r w:rsidR="00746B25" w:rsidRPr="009364B4">
              <w:t>i.13</w:t>
            </w:r>
            <w:r w:rsidR="0054138E" w:rsidRPr="009364B4">
              <w:fldChar w:fldCharType="end"/>
            </w:r>
            <w:r w:rsidR="0054138E" w:rsidRPr="009364B4">
              <w:t>]</w:t>
            </w:r>
          </w:p>
        </w:tc>
      </w:tr>
    </w:tbl>
    <w:p w14:paraId="3151888A" w14:textId="77777777" w:rsidR="0028133F" w:rsidRPr="00324DB7" w:rsidRDefault="0028133F" w:rsidP="00A2588D"/>
    <w:p w14:paraId="3F074B3F" w14:textId="77777777" w:rsidR="005654CB" w:rsidRPr="00324DB7" w:rsidRDefault="00157FA9" w:rsidP="005654CB">
      <w:pPr>
        <w:pStyle w:val="Heading1"/>
      </w:pPr>
      <w:bookmarkStart w:id="207" w:name="_Toc95469340"/>
      <w:bookmarkStart w:id="208" w:name="_Toc95817027"/>
      <w:r w:rsidRPr="00324DB7">
        <w:lastRenderedPageBreak/>
        <w:t>7</w:t>
      </w:r>
      <w:r w:rsidR="005654CB" w:rsidRPr="00324DB7">
        <w:tab/>
      </w:r>
      <w:r w:rsidR="005654CB" w:rsidRPr="009364B4">
        <w:t>API</w:t>
      </w:r>
      <w:r w:rsidR="005654CB" w:rsidRPr="00324DB7">
        <w:t xml:space="preserve"> definition</w:t>
      </w:r>
      <w:bookmarkEnd w:id="207"/>
      <w:bookmarkEnd w:id="208"/>
    </w:p>
    <w:p w14:paraId="15DE8D07" w14:textId="77777777" w:rsidR="005654CB" w:rsidRPr="00324DB7" w:rsidRDefault="00157FA9" w:rsidP="005654CB">
      <w:pPr>
        <w:pStyle w:val="Heading2"/>
      </w:pPr>
      <w:bookmarkStart w:id="209" w:name="_Toc95469341"/>
      <w:bookmarkStart w:id="210" w:name="_Toc95817028"/>
      <w:r w:rsidRPr="00324DB7">
        <w:t>7</w:t>
      </w:r>
      <w:r w:rsidR="005654CB" w:rsidRPr="00324DB7">
        <w:t>.1</w:t>
      </w:r>
      <w:r w:rsidR="005654CB" w:rsidRPr="00324DB7">
        <w:tab/>
        <w:t>Introduction</w:t>
      </w:r>
      <w:bookmarkEnd w:id="209"/>
      <w:bookmarkEnd w:id="210"/>
    </w:p>
    <w:p w14:paraId="15D4F08E" w14:textId="77777777" w:rsidR="005654CB" w:rsidRPr="00324DB7" w:rsidRDefault="005654CB" w:rsidP="005654CB">
      <w:r w:rsidRPr="00324DB7">
        <w:t xml:space="preserve">This clause defines the resources and operations of the Radio Network Information </w:t>
      </w:r>
      <w:r w:rsidRPr="009364B4">
        <w:t>API</w:t>
      </w:r>
      <w:r w:rsidRPr="00324DB7">
        <w:t xml:space="preserve"> (</w:t>
      </w:r>
      <w:r w:rsidRPr="009364B4">
        <w:t>RNI</w:t>
      </w:r>
      <w:r w:rsidRPr="00324DB7">
        <w:t xml:space="preserve"> </w:t>
      </w:r>
      <w:r w:rsidRPr="009364B4">
        <w:t>API</w:t>
      </w:r>
      <w:r w:rsidRPr="00324DB7">
        <w:t>)</w:t>
      </w:r>
      <w:r w:rsidR="0062468C" w:rsidRPr="00324DB7">
        <w:t>.</w:t>
      </w:r>
    </w:p>
    <w:p w14:paraId="251D351B" w14:textId="77777777" w:rsidR="005654CB" w:rsidRPr="00324DB7" w:rsidRDefault="00157FA9" w:rsidP="005654CB">
      <w:pPr>
        <w:pStyle w:val="Heading2"/>
      </w:pPr>
      <w:bookmarkStart w:id="211" w:name="_Toc95469342"/>
      <w:bookmarkStart w:id="212" w:name="_Toc95817029"/>
      <w:r w:rsidRPr="00324DB7">
        <w:t>7</w:t>
      </w:r>
      <w:r w:rsidR="005654CB" w:rsidRPr="00324DB7">
        <w:t>.2</w:t>
      </w:r>
      <w:r w:rsidR="005654CB" w:rsidRPr="00324DB7">
        <w:tab/>
        <w:t>Global definitions and resource structure</w:t>
      </w:r>
      <w:bookmarkEnd w:id="211"/>
      <w:bookmarkEnd w:id="212"/>
    </w:p>
    <w:p w14:paraId="6C8B0527" w14:textId="77777777" w:rsidR="005654CB" w:rsidRPr="00324DB7" w:rsidRDefault="005654CB" w:rsidP="005654CB">
      <w:r w:rsidRPr="00324DB7">
        <w:t xml:space="preserve">All resource </w:t>
      </w:r>
      <w:r w:rsidR="00D75D0A" w:rsidRPr="00324DB7">
        <w:t xml:space="preserve">URIs </w:t>
      </w:r>
      <w:r w:rsidRPr="00324DB7">
        <w:t xml:space="preserve">of this </w:t>
      </w:r>
      <w:r w:rsidRPr="009364B4">
        <w:t>API</w:t>
      </w:r>
      <w:r w:rsidRPr="00324DB7">
        <w:t xml:space="preserve"> shall have the following root:</w:t>
      </w:r>
    </w:p>
    <w:p w14:paraId="2C5199C9" w14:textId="77777777" w:rsidR="005654CB" w:rsidRPr="00324DB7" w:rsidRDefault="005654CB" w:rsidP="005654CB">
      <w:pPr>
        <w:ind w:firstLine="720"/>
      </w:pPr>
      <w:r w:rsidRPr="00324DB7">
        <w:rPr>
          <w:b/>
        </w:rPr>
        <w:t>{apiRoot}/{apiName}/{apiVersion}/</w:t>
      </w:r>
    </w:p>
    <w:p w14:paraId="51858E28" w14:textId="75C19A96" w:rsidR="005654CB" w:rsidRPr="00324DB7" w:rsidRDefault="00AD4375" w:rsidP="005654CB">
      <w:r w:rsidRPr="00324DB7">
        <w:t>"</w:t>
      </w:r>
      <w:r w:rsidR="00D54815" w:rsidRPr="00324DB7">
        <w:t>apiRoot</w:t>
      </w:r>
      <w:r w:rsidRPr="00324DB7">
        <w:t>"</w:t>
      </w:r>
      <w:r w:rsidR="005654CB" w:rsidRPr="00324DB7">
        <w:t xml:space="preserve"> and </w:t>
      </w:r>
      <w:r w:rsidRPr="00324DB7">
        <w:t>"</w:t>
      </w:r>
      <w:r w:rsidR="005654CB" w:rsidRPr="00324DB7">
        <w:t>apiName</w:t>
      </w:r>
      <w:r w:rsidRPr="00324DB7">
        <w:t>"</w:t>
      </w:r>
      <w:r w:rsidR="005654CB" w:rsidRPr="00324DB7">
        <w:t xml:space="preserve"> are discovered using the service registry. It includes the scheme (</w:t>
      </w:r>
      <w:r w:rsidRPr="00324DB7">
        <w:t>"</w:t>
      </w:r>
      <w:r w:rsidR="005654CB" w:rsidRPr="009364B4">
        <w:t>https</w:t>
      </w:r>
      <w:r w:rsidRPr="00324DB7">
        <w:t>"</w:t>
      </w:r>
      <w:r w:rsidR="005654CB" w:rsidRPr="00324DB7">
        <w:t xml:space="preserve">), host and optional port, and an optional prefix string. The </w:t>
      </w:r>
      <w:r w:rsidRPr="00324DB7">
        <w:t>"</w:t>
      </w:r>
      <w:r w:rsidR="005654CB" w:rsidRPr="00324DB7">
        <w:t>apiName</w:t>
      </w:r>
      <w:r w:rsidRPr="00324DB7">
        <w:t>"</w:t>
      </w:r>
      <w:r w:rsidR="005654CB" w:rsidRPr="00324DB7">
        <w:t xml:space="preserve"> shall be set to </w:t>
      </w:r>
      <w:r w:rsidRPr="00324DB7">
        <w:t>"</w:t>
      </w:r>
      <w:r w:rsidR="005654CB" w:rsidRPr="009364B4">
        <w:t>rni</w:t>
      </w:r>
      <w:r w:rsidRPr="00324DB7">
        <w:t>"</w:t>
      </w:r>
      <w:r w:rsidR="005654CB" w:rsidRPr="00324DB7">
        <w:t xml:space="preserve"> and </w:t>
      </w:r>
      <w:r w:rsidRPr="00324DB7">
        <w:t>"</w:t>
      </w:r>
      <w:r w:rsidR="005654CB" w:rsidRPr="00324DB7">
        <w:t>apiVersion</w:t>
      </w:r>
      <w:r w:rsidRPr="00324DB7">
        <w:t>"</w:t>
      </w:r>
      <w:r w:rsidR="005654CB" w:rsidRPr="00324DB7">
        <w:t xml:space="preserve"> shall be set to </w:t>
      </w:r>
      <w:r w:rsidRPr="00324DB7">
        <w:t>"</w:t>
      </w:r>
      <w:r w:rsidR="00F654C2" w:rsidRPr="00324DB7">
        <w:t>v2</w:t>
      </w:r>
      <w:r w:rsidRPr="00324DB7">
        <w:t>"</w:t>
      </w:r>
      <w:r w:rsidR="005654CB" w:rsidRPr="00324DB7">
        <w:t xml:space="preserve"> for the current version of the specification. All resource </w:t>
      </w:r>
      <w:r w:rsidR="00083135" w:rsidRPr="00324DB7">
        <w:t xml:space="preserve">URIs </w:t>
      </w:r>
      <w:r w:rsidR="005654CB" w:rsidRPr="00324DB7">
        <w:t xml:space="preserve">in the clauses below are defined relative to the above root </w:t>
      </w:r>
      <w:r w:rsidR="00083135" w:rsidRPr="009364B4">
        <w:t>URI</w:t>
      </w:r>
      <w:r w:rsidR="005654CB" w:rsidRPr="00324DB7">
        <w:t>.</w:t>
      </w:r>
    </w:p>
    <w:p w14:paraId="0BAB8214" w14:textId="77777777" w:rsidR="005654CB" w:rsidRPr="00324DB7" w:rsidRDefault="005654CB" w:rsidP="005654CB">
      <w:r w:rsidRPr="00324DB7">
        <w:t xml:space="preserve">The content format of </w:t>
      </w:r>
      <w:r w:rsidRPr="009364B4">
        <w:t>JSON</w:t>
      </w:r>
      <w:r w:rsidRPr="00324DB7">
        <w:t xml:space="preserve"> shall be supported. </w:t>
      </w:r>
    </w:p>
    <w:p w14:paraId="4DAA022C" w14:textId="24DD4450" w:rsidR="005654CB" w:rsidRPr="00324DB7" w:rsidRDefault="005654CB" w:rsidP="005654CB">
      <w:r w:rsidRPr="00324DB7">
        <w:t xml:space="preserve">The </w:t>
      </w:r>
      <w:r w:rsidRPr="009364B4">
        <w:t>JSON</w:t>
      </w:r>
      <w:r w:rsidRPr="00324DB7">
        <w:t xml:space="preserve"> format is signalled by the content type </w:t>
      </w:r>
      <w:r w:rsidR="00AD4375" w:rsidRPr="00324DB7">
        <w:t>"</w:t>
      </w:r>
      <w:r w:rsidRPr="00324DB7">
        <w:t>application/</w:t>
      </w:r>
      <w:r w:rsidRPr="009364B4">
        <w:t>json</w:t>
      </w:r>
      <w:r w:rsidR="00AD4375" w:rsidRPr="00324DB7">
        <w:t>"</w:t>
      </w:r>
      <w:r w:rsidRPr="00324DB7">
        <w:t>.</w:t>
      </w:r>
    </w:p>
    <w:p w14:paraId="579270C0" w14:textId="500D453D" w:rsidR="00707652" w:rsidRPr="00324DB7" w:rsidRDefault="00707652" w:rsidP="005654CB">
      <w:pPr>
        <w:rPr>
          <w:rFonts w:eastAsiaTheme="minorEastAsia"/>
        </w:rPr>
      </w:pPr>
      <w:r w:rsidRPr="00324DB7">
        <w:rPr>
          <w:rFonts w:eastAsia="SimSun"/>
          <w:lang w:eastAsia="zh-CN"/>
        </w:rPr>
        <w:t xml:space="preserve">This </w:t>
      </w:r>
      <w:r w:rsidRPr="009364B4">
        <w:rPr>
          <w:rFonts w:eastAsia="SimSun"/>
          <w:lang w:eastAsia="zh-CN"/>
        </w:rPr>
        <w:t>API</w:t>
      </w:r>
      <w:r w:rsidRPr="00324DB7">
        <w:rPr>
          <w:rFonts w:eastAsia="SimSun"/>
          <w:lang w:eastAsia="zh-CN"/>
        </w:rPr>
        <w:t xml:space="preserve"> shall support </w:t>
      </w:r>
      <w:r w:rsidRPr="009364B4">
        <w:rPr>
          <w:rFonts w:eastAsia="SimSun"/>
          <w:lang w:eastAsia="zh-CN"/>
        </w:rPr>
        <w:t>HTTP</w:t>
      </w:r>
      <w:r w:rsidRPr="00324DB7">
        <w:rPr>
          <w:rFonts w:eastAsia="SimSun"/>
          <w:lang w:eastAsia="zh-CN"/>
        </w:rPr>
        <w:t xml:space="preserve"> over </w:t>
      </w:r>
      <w:r w:rsidRPr="009364B4">
        <w:rPr>
          <w:rFonts w:eastAsia="SimSun"/>
          <w:lang w:eastAsia="zh-CN"/>
        </w:rPr>
        <w:t>TLS</w:t>
      </w:r>
      <w:r w:rsidRPr="00324DB7">
        <w:rPr>
          <w:rFonts w:eastAsia="SimSun"/>
          <w:lang w:eastAsia="zh-CN"/>
        </w:rPr>
        <w:t xml:space="preserve"> (also known as </w:t>
      </w:r>
      <w:r w:rsidRPr="009364B4">
        <w:rPr>
          <w:rFonts w:eastAsia="SimSun"/>
          <w:lang w:eastAsia="zh-CN"/>
        </w:rPr>
        <w:t>HTTPS</w:t>
      </w:r>
      <w:r w:rsidRPr="00324DB7">
        <w:rPr>
          <w:rFonts w:eastAsia="SimSun"/>
          <w:lang w:eastAsia="zh-CN"/>
        </w:rPr>
        <w:t xml:space="preserve">) using </w:t>
      </w:r>
      <w:r w:rsidRPr="009364B4">
        <w:rPr>
          <w:rFonts w:eastAsia="SimSun"/>
          <w:lang w:eastAsia="zh-CN"/>
        </w:rPr>
        <w:t>TLS</w:t>
      </w:r>
      <w:r w:rsidRPr="00324DB7">
        <w:rPr>
          <w:rFonts w:eastAsia="SimSun"/>
          <w:lang w:eastAsia="zh-CN"/>
        </w:rPr>
        <w:t xml:space="preserve"> version 1.2 as defined by </w:t>
      </w:r>
      <w:r w:rsidRPr="009364B4">
        <w:rPr>
          <w:rFonts w:eastAsia="SimSun"/>
          <w:lang w:eastAsia="zh-CN"/>
        </w:rPr>
        <w:t>IETF RFC</w:t>
      </w:r>
      <w:r w:rsidR="0004540A" w:rsidRPr="009364B4">
        <w:rPr>
          <w:rFonts w:eastAsia="SimSun"/>
          <w:lang w:eastAsia="zh-CN"/>
        </w:rPr>
        <w:t> </w:t>
      </w:r>
      <w:r w:rsidRPr="009364B4">
        <w:rPr>
          <w:rFonts w:eastAsia="SimSun"/>
          <w:lang w:eastAsia="zh-CN"/>
        </w:rPr>
        <w:t>5246</w:t>
      </w:r>
      <w:r w:rsidR="0004540A" w:rsidRPr="009364B4">
        <w:rPr>
          <w:rFonts w:eastAsia="SimSun"/>
          <w:lang w:eastAsia="zh-CN"/>
        </w:rPr>
        <w:t> [</w:t>
      </w:r>
      <w:r w:rsidR="0004540A" w:rsidRPr="009364B4">
        <w:rPr>
          <w:rFonts w:eastAsia="SimSun"/>
          <w:lang w:eastAsia="zh-CN"/>
        </w:rPr>
        <w:fldChar w:fldCharType="begin"/>
      </w:r>
      <w:r w:rsidR="0004540A" w:rsidRPr="009364B4">
        <w:rPr>
          <w:rFonts w:eastAsia="SimSun"/>
          <w:lang w:eastAsia="zh-CN"/>
        </w:rPr>
        <w:instrText xml:space="preserve">REF REF_IETFRFC5246 \h </w:instrText>
      </w:r>
      <w:r w:rsidR="0004540A" w:rsidRPr="009364B4">
        <w:rPr>
          <w:rFonts w:eastAsia="SimSun"/>
          <w:lang w:eastAsia="zh-CN"/>
        </w:rPr>
      </w:r>
      <w:r w:rsidR="0004540A" w:rsidRPr="009364B4">
        <w:rPr>
          <w:rFonts w:eastAsia="SimSun"/>
          <w:lang w:eastAsia="zh-CN"/>
        </w:rPr>
        <w:fldChar w:fldCharType="separate"/>
      </w:r>
      <w:r w:rsidR="00746B25" w:rsidRPr="009364B4">
        <w:t>4</w:t>
      </w:r>
      <w:r w:rsidR="0004540A" w:rsidRPr="009364B4">
        <w:rPr>
          <w:rFonts w:eastAsia="SimSun"/>
          <w:lang w:eastAsia="zh-CN"/>
        </w:rPr>
        <w:fldChar w:fldCharType="end"/>
      </w:r>
      <w:r w:rsidR="0004540A" w:rsidRPr="009364B4">
        <w:rPr>
          <w:rFonts w:eastAsia="SimSun"/>
          <w:lang w:eastAsia="zh-CN"/>
        </w:rPr>
        <w:t>]</w:t>
      </w:r>
      <w:r w:rsidRPr="00324DB7">
        <w:rPr>
          <w:rFonts w:eastAsia="SimSun"/>
          <w:lang w:eastAsia="zh-CN"/>
        </w:rPr>
        <w:t xml:space="preserve">). </w:t>
      </w:r>
      <w:r w:rsidRPr="009364B4">
        <w:rPr>
          <w:rFonts w:eastAsia="SimSun"/>
          <w:lang w:eastAsia="zh-CN"/>
        </w:rPr>
        <w:t>TLS</w:t>
      </w:r>
      <w:r w:rsidRPr="00324DB7">
        <w:rPr>
          <w:rFonts w:eastAsia="SimSun"/>
          <w:lang w:eastAsia="zh-CN"/>
        </w:rPr>
        <w:t xml:space="preserve"> 1.3 (including the new specific requirements for </w:t>
      </w:r>
      <w:r w:rsidRPr="009364B4">
        <w:rPr>
          <w:rFonts w:eastAsia="SimSun"/>
          <w:lang w:eastAsia="zh-CN"/>
        </w:rPr>
        <w:t>TLS</w:t>
      </w:r>
      <w:r w:rsidRPr="00324DB7">
        <w:rPr>
          <w:rFonts w:eastAsia="SimSun"/>
          <w:lang w:eastAsia="zh-CN"/>
        </w:rPr>
        <w:t xml:space="preserve"> 1.2 implementations) defined by </w:t>
      </w:r>
      <w:r w:rsidRPr="009364B4">
        <w:rPr>
          <w:rFonts w:eastAsia="SimSun"/>
          <w:lang w:eastAsia="zh-CN"/>
        </w:rPr>
        <w:t>IETF RFC</w:t>
      </w:r>
      <w:r w:rsidR="0004540A" w:rsidRPr="009364B4">
        <w:rPr>
          <w:rFonts w:eastAsia="SimSun"/>
          <w:lang w:eastAsia="zh-CN"/>
        </w:rPr>
        <w:t> </w:t>
      </w:r>
      <w:r w:rsidRPr="009364B4">
        <w:rPr>
          <w:rFonts w:eastAsia="SimSun"/>
          <w:lang w:eastAsia="zh-CN"/>
        </w:rPr>
        <w:t xml:space="preserve">8446 </w:t>
      </w:r>
      <w:r w:rsidR="0004540A" w:rsidRPr="009364B4">
        <w:rPr>
          <w:rFonts w:eastAsia="SimSun"/>
          <w:lang w:eastAsia="zh-CN"/>
        </w:rPr>
        <w:t>[</w:t>
      </w:r>
      <w:r w:rsidR="0004540A" w:rsidRPr="009364B4">
        <w:rPr>
          <w:rFonts w:eastAsia="SimSun"/>
          <w:lang w:eastAsia="zh-CN"/>
        </w:rPr>
        <w:fldChar w:fldCharType="begin"/>
      </w:r>
      <w:r w:rsidR="0004540A" w:rsidRPr="009364B4">
        <w:rPr>
          <w:rFonts w:eastAsia="SimSun"/>
          <w:lang w:eastAsia="zh-CN"/>
        </w:rPr>
        <w:instrText xml:space="preserve">REF REF_IETFRFC8446 \h </w:instrText>
      </w:r>
      <w:r w:rsidR="0004540A" w:rsidRPr="009364B4">
        <w:rPr>
          <w:rFonts w:eastAsia="SimSun"/>
          <w:lang w:eastAsia="zh-CN"/>
        </w:rPr>
      </w:r>
      <w:r w:rsidR="0004540A" w:rsidRPr="009364B4">
        <w:rPr>
          <w:rFonts w:eastAsia="SimSun"/>
          <w:lang w:eastAsia="zh-CN"/>
        </w:rPr>
        <w:fldChar w:fldCharType="separate"/>
      </w:r>
      <w:r w:rsidR="00746B25" w:rsidRPr="009364B4">
        <w:rPr>
          <w:rFonts w:eastAsiaTheme="minorEastAsia"/>
        </w:rPr>
        <w:t>7</w:t>
      </w:r>
      <w:r w:rsidR="0004540A" w:rsidRPr="009364B4">
        <w:rPr>
          <w:rFonts w:eastAsia="SimSun"/>
          <w:lang w:eastAsia="zh-CN"/>
        </w:rPr>
        <w:fldChar w:fldCharType="end"/>
      </w:r>
      <w:r w:rsidR="0004540A" w:rsidRPr="009364B4">
        <w:rPr>
          <w:rFonts w:eastAsia="SimSun"/>
          <w:lang w:eastAsia="zh-CN"/>
        </w:rPr>
        <w:t>]</w:t>
      </w:r>
      <w:r w:rsidRPr="00324DB7">
        <w:rPr>
          <w:rFonts w:eastAsia="SimSun"/>
          <w:lang w:eastAsia="zh-CN"/>
        </w:rPr>
        <w:t xml:space="preserve"> should be supported. </w:t>
      </w:r>
      <w:r w:rsidRPr="009364B4">
        <w:rPr>
          <w:rFonts w:eastAsia="SimSun"/>
          <w:lang w:eastAsia="zh-CN"/>
        </w:rPr>
        <w:t>HTTP</w:t>
      </w:r>
      <w:r w:rsidRPr="00324DB7">
        <w:rPr>
          <w:rFonts w:eastAsia="SimSun"/>
          <w:lang w:eastAsia="zh-CN"/>
        </w:rPr>
        <w:t xml:space="preserve"> without </w:t>
      </w:r>
      <w:r w:rsidRPr="009364B4">
        <w:rPr>
          <w:rFonts w:eastAsia="SimSun"/>
          <w:lang w:eastAsia="zh-CN"/>
        </w:rPr>
        <w:t>TLS</w:t>
      </w:r>
      <w:r w:rsidRPr="00324DB7">
        <w:rPr>
          <w:rFonts w:eastAsia="SimSun"/>
          <w:lang w:eastAsia="zh-CN"/>
        </w:rPr>
        <w:t xml:space="preserve"> shall not be used. Versions of </w:t>
      </w:r>
      <w:r w:rsidRPr="009364B4">
        <w:rPr>
          <w:rFonts w:eastAsia="SimSun"/>
          <w:lang w:eastAsia="zh-CN"/>
        </w:rPr>
        <w:t>TLS</w:t>
      </w:r>
      <w:r w:rsidRPr="00324DB7">
        <w:rPr>
          <w:rFonts w:eastAsia="SimSun"/>
          <w:lang w:eastAsia="zh-CN"/>
        </w:rPr>
        <w:t xml:space="preserve"> earlier than 1.2 shall neither be supported nor used.</w:t>
      </w:r>
    </w:p>
    <w:p w14:paraId="0E2221B6" w14:textId="16F341CC" w:rsidR="00FC3DA4" w:rsidRPr="00324DB7" w:rsidRDefault="00FC3DA4" w:rsidP="005654CB">
      <w:r w:rsidRPr="00324DB7">
        <w:t xml:space="preserve">This </w:t>
      </w:r>
      <w:r w:rsidRPr="009364B4">
        <w:t>API</w:t>
      </w:r>
      <w:r w:rsidRPr="00324DB7">
        <w:t xml:space="preserve"> shall require the use of the OAuth 2.0 client credentials grant type according to </w:t>
      </w:r>
      <w:r w:rsidRPr="009364B4">
        <w:t xml:space="preserve">IETF RFC 6749 </w:t>
      </w:r>
      <w:r w:rsidR="00E07069" w:rsidRPr="009364B4">
        <w:t>[</w:t>
      </w:r>
      <w:r w:rsidR="00E07069" w:rsidRPr="009364B4">
        <w:fldChar w:fldCharType="begin"/>
      </w:r>
      <w:r w:rsidR="00E07069" w:rsidRPr="009364B4">
        <w:instrText xml:space="preserve">REF REF_IETFRFC6749 \h </w:instrText>
      </w:r>
      <w:r w:rsidR="00E07069" w:rsidRPr="009364B4">
        <w:fldChar w:fldCharType="separate"/>
      </w:r>
      <w:r w:rsidR="00746B25" w:rsidRPr="009364B4">
        <w:t>2</w:t>
      </w:r>
      <w:r w:rsidR="00E07069" w:rsidRPr="009364B4">
        <w:fldChar w:fldCharType="end"/>
      </w:r>
      <w:r w:rsidR="00E07069" w:rsidRPr="009364B4">
        <w:t>]</w:t>
      </w:r>
      <w:r w:rsidRPr="00324DB7">
        <w:t xml:space="preserve"> with bearer tokens according to </w:t>
      </w:r>
      <w:r w:rsidRPr="009364B4">
        <w:t>IETF RFC 6750</w:t>
      </w:r>
      <w:r w:rsidR="00E07069" w:rsidRPr="009364B4">
        <w:t xml:space="preserve"> [</w:t>
      </w:r>
      <w:r w:rsidR="00E07069" w:rsidRPr="009364B4">
        <w:fldChar w:fldCharType="begin"/>
      </w:r>
      <w:r w:rsidR="00E07069" w:rsidRPr="009364B4">
        <w:instrText xml:space="preserve">REF REF_IETFRFC6750 \h </w:instrText>
      </w:r>
      <w:r w:rsidR="00E07069" w:rsidRPr="009364B4">
        <w:fldChar w:fldCharType="separate"/>
      </w:r>
      <w:r w:rsidR="00746B25" w:rsidRPr="009364B4">
        <w:rPr>
          <w:lang w:eastAsia="zh-CN"/>
        </w:rPr>
        <w:t>3</w:t>
      </w:r>
      <w:r w:rsidR="00E07069" w:rsidRPr="009364B4">
        <w:fldChar w:fldCharType="end"/>
      </w:r>
      <w:r w:rsidR="00E07069" w:rsidRPr="009364B4">
        <w:t>]</w:t>
      </w:r>
      <w:r w:rsidRPr="00324DB7">
        <w:t xml:space="preserve">. See clause </w:t>
      </w:r>
      <w:r w:rsidR="00707652" w:rsidRPr="00324DB7">
        <w:t>6</w:t>
      </w:r>
      <w:r w:rsidRPr="00324DB7">
        <w:t xml:space="preserve">.16 of </w:t>
      </w:r>
      <w:r w:rsidRPr="009364B4">
        <w:t>ETSI GS MEC</w:t>
      </w:r>
      <w:r w:rsidR="00157FA9" w:rsidRPr="009364B4">
        <w:t xml:space="preserve"> </w:t>
      </w:r>
      <w:r w:rsidRPr="009364B4">
        <w:t xml:space="preserve">009 </w:t>
      </w:r>
      <w:r w:rsidR="00E07069" w:rsidRPr="009364B4">
        <w:t>[</w:t>
      </w:r>
      <w:r w:rsidR="00E07069" w:rsidRPr="009364B4">
        <w:fldChar w:fldCharType="begin"/>
      </w:r>
      <w:r w:rsidR="008B664B" w:rsidRPr="009364B4">
        <w:instrText xml:space="preserve">REF REF_GSMEC009  \h </w:instrText>
      </w:r>
      <w:r w:rsidR="00E07069" w:rsidRPr="009364B4">
        <w:fldChar w:fldCharType="separate"/>
      </w:r>
      <w:r w:rsidR="008B664B" w:rsidRPr="009364B4">
        <w:rPr>
          <w:noProof/>
        </w:rPr>
        <w:t>6</w:t>
      </w:r>
      <w:r w:rsidR="00E07069" w:rsidRPr="009364B4">
        <w:fldChar w:fldCharType="end"/>
      </w:r>
      <w:r w:rsidR="00E07069" w:rsidRPr="009364B4">
        <w:t>]</w:t>
      </w:r>
      <w:r w:rsidRPr="00324DB7">
        <w:t xml:space="preserve"> for more information. The token endpoint can be discovered as part of the service availability query procedure defined in </w:t>
      </w:r>
      <w:r w:rsidRPr="009364B4">
        <w:t>ETSI GS MEC</w:t>
      </w:r>
      <w:r w:rsidR="00157FA9" w:rsidRPr="009364B4">
        <w:t xml:space="preserve"> </w:t>
      </w:r>
      <w:r w:rsidRPr="009364B4">
        <w:t>011</w:t>
      </w:r>
      <w:r w:rsidR="00E07069" w:rsidRPr="009364B4">
        <w:t xml:space="preserve"> [</w:t>
      </w:r>
      <w:r w:rsidR="00E07069" w:rsidRPr="009364B4">
        <w:fldChar w:fldCharType="begin"/>
      </w:r>
      <w:r w:rsidR="00E07069" w:rsidRPr="009364B4">
        <w:instrText xml:space="preserve">REF REF_GSMEC011 \h </w:instrText>
      </w:r>
      <w:r w:rsidR="00E07069" w:rsidRPr="009364B4">
        <w:fldChar w:fldCharType="separate"/>
      </w:r>
      <w:r w:rsidR="00746B25" w:rsidRPr="009364B4">
        <w:t>i.6</w:t>
      </w:r>
      <w:r w:rsidR="00E07069" w:rsidRPr="009364B4">
        <w:fldChar w:fldCharType="end"/>
      </w:r>
      <w:r w:rsidR="00E07069" w:rsidRPr="009364B4">
        <w:t>]</w:t>
      </w:r>
      <w:r w:rsidRPr="00324DB7">
        <w:t xml:space="preserve">. How the client credentials are provisioned into the </w:t>
      </w:r>
      <w:r w:rsidR="00407082" w:rsidRPr="00324DB7">
        <w:t>MEC</w:t>
      </w:r>
      <w:r w:rsidRPr="00324DB7">
        <w:t xml:space="preserve"> application is out of scope of the present document</w:t>
      </w:r>
      <w:r w:rsidR="00C35EE2" w:rsidRPr="00324DB7">
        <w:t>.</w:t>
      </w:r>
    </w:p>
    <w:p w14:paraId="4E7400C8" w14:textId="490FC5EA" w:rsidR="00C35EE2" w:rsidRPr="00324DB7" w:rsidRDefault="00C35EE2" w:rsidP="005654CB">
      <w:pPr>
        <w:rPr>
          <w:lang w:eastAsia="fi-FI"/>
        </w:rPr>
      </w:pPr>
      <w:r w:rsidRPr="00324DB7">
        <w:t xml:space="preserve">This </w:t>
      </w:r>
      <w:r w:rsidRPr="009364B4">
        <w:t>API</w:t>
      </w:r>
      <w:r w:rsidRPr="00324DB7">
        <w:t xml:space="preserve"> supports additional application-related error information to be provided in the </w:t>
      </w:r>
      <w:r w:rsidRPr="009364B4">
        <w:t>HTTP</w:t>
      </w:r>
      <w:r w:rsidRPr="00324DB7">
        <w:t xml:space="preserve"> response when an error occurs. See clause </w:t>
      </w:r>
      <w:r w:rsidR="00707652" w:rsidRPr="00324DB7">
        <w:t>6</w:t>
      </w:r>
      <w:r w:rsidRPr="00324DB7">
        <w:t xml:space="preserve">.15 of </w:t>
      </w:r>
      <w:r w:rsidRPr="009364B4">
        <w:t>ETSI GS MEC</w:t>
      </w:r>
      <w:r w:rsidR="00E07069" w:rsidRPr="009364B4">
        <w:t xml:space="preserve"> </w:t>
      </w:r>
      <w:r w:rsidRPr="009364B4">
        <w:t xml:space="preserve">009 </w:t>
      </w:r>
      <w:r w:rsidR="0004540A" w:rsidRPr="009364B4">
        <w:t>[</w:t>
      </w:r>
      <w:r w:rsidR="0004540A" w:rsidRPr="009364B4">
        <w:fldChar w:fldCharType="begin"/>
      </w:r>
      <w:r w:rsidR="008B664B" w:rsidRPr="009364B4">
        <w:instrText xml:space="preserve">REF REF_GSMEC009  \h </w:instrText>
      </w:r>
      <w:r w:rsidR="0004540A" w:rsidRPr="009364B4">
        <w:fldChar w:fldCharType="separate"/>
      </w:r>
      <w:r w:rsidR="008B664B" w:rsidRPr="009364B4">
        <w:rPr>
          <w:noProof/>
        </w:rPr>
        <w:t>6</w:t>
      </w:r>
      <w:r w:rsidR="0004540A" w:rsidRPr="009364B4">
        <w:fldChar w:fldCharType="end"/>
      </w:r>
      <w:r w:rsidR="0004540A" w:rsidRPr="009364B4">
        <w:t>]</w:t>
      </w:r>
      <w:r w:rsidRPr="00324DB7">
        <w:t xml:space="preserve"> for more information.</w:t>
      </w:r>
    </w:p>
    <w:p w14:paraId="534EE54D" w14:textId="0B9B3B85" w:rsidR="005654CB" w:rsidRPr="00324DB7" w:rsidRDefault="005654CB" w:rsidP="005654CB">
      <w:r w:rsidRPr="00324DB7">
        <w:t xml:space="preserve">Figure </w:t>
      </w:r>
      <w:r w:rsidR="00157FA9" w:rsidRPr="00324DB7">
        <w:t>7</w:t>
      </w:r>
      <w:r w:rsidRPr="00324DB7">
        <w:t xml:space="preserve">.2-1 illustrates the resource </w:t>
      </w:r>
      <w:r w:rsidR="00083135" w:rsidRPr="009364B4">
        <w:t>URI</w:t>
      </w:r>
      <w:r w:rsidR="00083135" w:rsidRPr="00324DB7">
        <w:t xml:space="preserve"> </w:t>
      </w:r>
      <w:r w:rsidRPr="00324DB7">
        <w:t xml:space="preserve">structure of this </w:t>
      </w:r>
      <w:r w:rsidRPr="009364B4">
        <w:t>API</w:t>
      </w:r>
      <w:r w:rsidRPr="00324DB7">
        <w:t xml:space="preserve">. Table </w:t>
      </w:r>
      <w:r w:rsidR="00157FA9" w:rsidRPr="00324DB7">
        <w:t>7</w:t>
      </w:r>
      <w:r w:rsidRPr="00324DB7">
        <w:t>.2-</w:t>
      </w:r>
      <w:r w:rsidR="00E4712B" w:rsidRPr="00324DB7">
        <w:t>1</w:t>
      </w:r>
      <w:r w:rsidRPr="00324DB7">
        <w:t xml:space="preserve"> provides an overview of the resources defined by the present </w:t>
      </w:r>
      <w:r w:rsidR="0004369D" w:rsidRPr="00324DB7">
        <w:t>document</w:t>
      </w:r>
      <w:r w:rsidRPr="00324DB7">
        <w:t xml:space="preserve">, and the applicable </w:t>
      </w:r>
      <w:r w:rsidRPr="009364B4">
        <w:t>HTTP</w:t>
      </w:r>
      <w:r w:rsidRPr="00324DB7">
        <w:t xml:space="preserve"> methods.</w:t>
      </w:r>
    </w:p>
    <w:p w14:paraId="14BFA35A" w14:textId="253D5F19" w:rsidR="005654CB" w:rsidRPr="00324DB7" w:rsidRDefault="00C113E9" w:rsidP="004F1495">
      <w:pPr>
        <w:pStyle w:val="FL"/>
      </w:pPr>
      <w:r w:rsidRPr="00324DB7">
        <w:rPr>
          <w:b w:val="0"/>
          <w:noProof/>
          <w:lang w:eastAsia="en-GB"/>
        </w:rPr>
        <w:lastRenderedPageBreak/>
        <mc:AlternateContent>
          <mc:Choice Requires="wpg">
            <w:drawing>
              <wp:inline distT="0" distB="0" distL="0" distR="0" wp14:anchorId="1EA26724" wp14:editId="7661383B">
                <wp:extent cx="2439916" cy="3537945"/>
                <wp:effectExtent l="0" t="0" r="17780" b="24765"/>
                <wp:docPr id="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9916" cy="3537945"/>
                          <a:chOff x="2574" y="2009"/>
                          <a:chExt cx="5095" cy="6205"/>
                        </a:xfrm>
                      </wpg:grpSpPr>
                      <wps:wsp>
                        <wps:cNvPr id="52" name="Rectangle: Rounded Corners 2"/>
                        <wps:cNvSpPr>
                          <a:spLocks noChangeArrowheads="1"/>
                        </wps:cNvSpPr>
                        <wps:spPr bwMode="auto">
                          <a:xfrm>
                            <a:off x="2574" y="2009"/>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8F0D23" w14:textId="0559018E" w:rsidR="00A273BD" w:rsidRPr="000B0FD7" w:rsidRDefault="00A273BD" w:rsidP="00C113E9">
                              <w:pPr>
                                <w:rPr>
                                  <w:color w:val="000000"/>
                                </w:rPr>
                              </w:pPr>
                              <w:r w:rsidRPr="000B0FD7">
                                <w:rPr>
                                  <w:color w:val="000000"/>
                                </w:rPr>
                                <w:t>//{apiRoot}/rni/</w:t>
                              </w:r>
                              <w:r>
                                <w:rPr>
                                  <w:color w:val="000000"/>
                                </w:rPr>
                                <w:t>v2</w:t>
                              </w:r>
                            </w:p>
                          </w:txbxContent>
                        </wps:txbx>
                        <wps:bodyPr rot="0" vert="horz" wrap="square" lIns="91440" tIns="45720" rIns="91440" bIns="45720" anchor="ctr" anchorCtr="0" upright="1">
                          <a:noAutofit/>
                        </wps:bodyPr>
                      </wps:wsp>
                      <wps:wsp>
                        <wps:cNvPr id="53" name="Rectangle: Rounded Corners 4"/>
                        <wps:cNvSpPr>
                          <a:spLocks noChangeArrowheads="1"/>
                        </wps:cNvSpPr>
                        <wps:spPr bwMode="auto">
                          <a:xfrm>
                            <a:off x="3714" y="2768"/>
                            <a:ext cx="2835" cy="567"/>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F8045B" w14:textId="77777777" w:rsidR="00A273BD" w:rsidRPr="000B0FD7" w:rsidRDefault="00A273BD" w:rsidP="00C113E9">
                              <w:pPr>
                                <w:rPr>
                                  <w:color w:val="000000"/>
                                </w:rPr>
                              </w:pPr>
                              <w:r w:rsidRPr="000B0FD7">
                                <w:rPr>
                                  <w:color w:val="000000"/>
                                </w:rPr>
                                <w:t>/queries</w:t>
                              </w:r>
                            </w:p>
                          </w:txbxContent>
                        </wps:txbx>
                        <wps:bodyPr rot="0" vert="horz" wrap="square" lIns="91440" tIns="45720" rIns="91440" bIns="45720" anchor="ctr" anchorCtr="0" upright="1">
                          <a:noAutofit/>
                        </wps:bodyPr>
                      </wps:wsp>
                      <wps:wsp>
                        <wps:cNvPr id="54" name="Rectangle: Rounded Corners 5"/>
                        <wps:cNvSpPr>
                          <a:spLocks noChangeArrowheads="1"/>
                        </wps:cNvSpPr>
                        <wps:spPr bwMode="auto">
                          <a:xfrm>
                            <a:off x="3720" y="6798"/>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CBEEA7" w14:textId="77777777" w:rsidR="00A273BD" w:rsidRPr="000B0FD7" w:rsidRDefault="00A273BD" w:rsidP="00C113E9">
                              <w:pPr>
                                <w:rPr>
                                  <w:color w:val="000000"/>
                                </w:rPr>
                              </w:pPr>
                              <w:r w:rsidRPr="000B0FD7">
                                <w:rPr>
                                  <w:color w:val="000000"/>
                                </w:rPr>
                                <w:t>/subscriptions</w:t>
                              </w:r>
                            </w:p>
                          </w:txbxContent>
                        </wps:txbx>
                        <wps:bodyPr rot="0" vert="horz" wrap="square" lIns="91440" tIns="45720" rIns="91440" bIns="45720" anchor="ctr" anchorCtr="0" upright="1">
                          <a:noAutofit/>
                        </wps:bodyPr>
                      </wps:wsp>
                      <wps:wsp>
                        <wps:cNvPr id="55" name="Rectangle: Rounded Corners 6"/>
                        <wps:cNvSpPr>
                          <a:spLocks noChangeArrowheads="1"/>
                        </wps:cNvSpPr>
                        <wps:spPr bwMode="auto">
                          <a:xfrm>
                            <a:off x="4825" y="7648"/>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8F3D1C" w14:textId="4140974C" w:rsidR="00A273BD" w:rsidRPr="000B0FD7" w:rsidRDefault="00A273BD" w:rsidP="00C113E9">
                              <w:pPr>
                                <w:rPr>
                                  <w:color w:val="000000"/>
                                </w:rPr>
                              </w:pPr>
                              <w:r w:rsidRPr="000B0FD7">
                                <w:rPr>
                                  <w:color w:val="000000"/>
                                </w:rPr>
                                <w:t>/{subscription</w:t>
                              </w:r>
                              <w:r>
                                <w:rPr>
                                  <w:color w:val="000000"/>
                                </w:rPr>
                                <w:t>Id</w:t>
                              </w:r>
                              <w:r w:rsidRPr="000B0FD7">
                                <w:rPr>
                                  <w:color w:val="000000"/>
                                </w:rPr>
                                <w:t>}</w:t>
                              </w:r>
                            </w:p>
                          </w:txbxContent>
                        </wps:txbx>
                        <wps:bodyPr rot="0" vert="horz" wrap="square" lIns="91440" tIns="45720" rIns="91440" bIns="45720" anchor="ctr" anchorCtr="0" upright="1">
                          <a:noAutofit/>
                        </wps:bodyPr>
                      </wps:wsp>
                      <wps:wsp>
                        <wps:cNvPr id="57" name="Rectangle: Rounded Corners 8"/>
                        <wps:cNvSpPr>
                          <a:spLocks noChangeArrowheads="1"/>
                        </wps:cNvSpPr>
                        <wps:spPr bwMode="auto">
                          <a:xfrm>
                            <a:off x="4830" y="3518"/>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FD3A03" w14:textId="77777777" w:rsidR="00A273BD" w:rsidRPr="000B0FD7" w:rsidRDefault="00A273BD" w:rsidP="00C113E9">
                              <w:pPr>
                                <w:rPr>
                                  <w:color w:val="000000"/>
                                </w:rPr>
                              </w:pPr>
                              <w:r w:rsidRPr="000B0FD7">
                                <w:rPr>
                                  <w:color w:val="000000"/>
                                </w:rPr>
                                <w:t>/rab_info</w:t>
                              </w:r>
                            </w:p>
                          </w:txbxContent>
                        </wps:txbx>
                        <wps:bodyPr rot="0" vert="horz" wrap="square" lIns="91440" tIns="45720" rIns="91440" bIns="45720" anchor="ctr" anchorCtr="0" upright="1">
                          <a:noAutofit/>
                        </wps:bodyPr>
                      </wps:wsp>
                      <wps:wsp>
                        <wps:cNvPr id="58" name="Rectangle: Rounded Corners 9"/>
                        <wps:cNvSpPr>
                          <a:spLocks noChangeArrowheads="1"/>
                        </wps:cNvSpPr>
                        <wps:spPr bwMode="auto">
                          <a:xfrm>
                            <a:off x="4830" y="4327"/>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A74767" w14:textId="77777777" w:rsidR="00A273BD" w:rsidRPr="000B0FD7" w:rsidRDefault="00A273BD" w:rsidP="00C113E9">
                              <w:pPr>
                                <w:rPr>
                                  <w:color w:val="000000"/>
                                </w:rPr>
                              </w:pPr>
                              <w:r w:rsidRPr="000B0FD7">
                                <w:rPr>
                                  <w:color w:val="000000"/>
                                </w:rPr>
                                <w:t>/plmn_info</w:t>
                              </w:r>
                            </w:p>
                          </w:txbxContent>
                        </wps:txbx>
                        <wps:bodyPr rot="0" vert="horz" wrap="square" lIns="91440" tIns="45720" rIns="91440" bIns="45720" anchor="ctr" anchorCtr="0" upright="1">
                          <a:noAutofit/>
                        </wps:bodyPr>
                      </wps:wsp>
                      <wps:wsp>
                        <wps:cNvPr id="59" name="Rectangle: Rounded Corners 10"/>
                        <wps:cNvSpPr>
                          <a:spLocks noChangeArrowheads="1"/>
                        </wps:cNvSpPr>
                        <wps:spPr bwMode="auto">
                          <a:xfrm>
                            <a:off x="4834" y="5156"/>
                            <a:ext cx="2835" cy="567"/>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6B0ABE" w14:textId="77777777" w:rsidR="00A273BD" w:rsidRPr="000B0FD7" w:rsidRDefault="00A273BD" w:rsidP="00C113E9">
                              <w:pPr>
                                <w:rPr>
                                  <w:color w:val="000000"/>
                                </w:rPr>
                              </w:pPr>
                              <w:r w:rsidRPr="000B0FD7">
                                <w:rPr>
                                  <w:color w:val="000000"/>
                                </w:rPr>
                                <w:t>/s1_bearer_info</w:t>
                              </w:r>
                            </w:p>
                          </w:txbxContent>
                        </wps:txbx>
                        <wps:bodyPr rot="0" vert="horz" wrap="square" lIns="91440" tIns="45720" rIns="91440" bIns="45720" anchor="ctr" anchorCtr="0" upright="1">
                          <a:noAutofit/>
                        </wps:bodyPr>
                      </wps:wsp>
                      <wps:wsp>
                        <wps:cNvPr id="60" name="Connector: Elbow 18"/>
                        <wps:cNvCnPr>
                          <a:cxnSpLocks noChangeShapeType="1"/>
                        </wps:cNvCnPr>
                        <wps:spPr bwMode="auto">
                          <a:xfrm flipH="1" flipV="1">
                            <a:off x="2968" y="2589"/>
                            <a:ext cx="746" cy="549"/>
                          </a:xfrm>
                          <a:prstGeom prst="bentConnector3">
                            <a:avLst>
                              <a:gd name="adj1" fmla="val 99056"/>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1" name="Connector: Elbow 19"/>
                        <wps:cNvCnPr>
                          <a:cxnSpLocks noChangeShapeType="1"/>
                        </wps:cNvCnPr>
                        <wps:spPr bwMode="auto">
                          <a:xfrm rot="10800000">
                            <a:off x="4065" y="3327"/>
                            <a:ext cx="765" cy="474"/>
                          </a:xfrm>
                          <a:prstGeom prst="bentConnector3">
                            <a:avLst>
                              <a:gd name="adj1" fmla="val 9992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2" name="Connector: Elbow 20"/>
                        <wps:cNvCnPr>
                          <a:cxnSpLocks noChangeShapeType="1"/>
                        </wps:cNvCnPr>
                        <wps:spPr bwMode="auto">
                          <a:xfrm flipH="1" flipV="1">
                            <a:off x="4065" y="3801"/>
                            <a:ext cx="780" cy="866"/>
                          </a:xfrm>
                          <a:prstGeom prst="bentConnector3">
                            <a:avLst>
                              <a:gd name="adj1" fmla="val 99056"/>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3" name="Connector: Elbow 21"/>
                        <wps:cNvCnPr>
                          <a:cxnSpLocks noChangeShapeType="1"/>
                        </wps:cNvCnPr>
                        <wps:spPr bwMode="auto">
                          <a:xfrm rot="10800000">
                            <a:off x="4062" y="4678"/>
                            <a:ext cx="768" cy="772"/>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4" name="Connector: Elbow 22"/>
                        <wps:cNvCnPr>
                          <a:cxnSpLocks noChangeShapeType="1"/>
                        </wps:cNvCnPr>
                        <wps:spPr bwMode="auto">
                          <a:xfrm flipH="1" flipV="1">
                            <a:off x="4099" y="7338"/>
                            <a:ext cx="746" cy="549"/>
                          </a:xfrm>
                          <a:prstGeom prst="bentConnector3">
                            <a:avLst>
                              <a:gd name="adj1" fmla="val 99056"/>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6" name="Connector: Elbow 24"/>
                        <wps:cNvCnPr>
                          <a:cxnSpLocks noChangeShapeType="1"/>
                        </wps:cNvCnPr>
                        <wps:spPr bwMode="auto">
                          <a:xfrm rot="10800000">
                            <a:off x="2968" y="3137"/>
                            <a:ext cx="752" cy="3944"/>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7" name="Rectangle: Rounded Corners 10"/>
                        <wps:cNvSpPr>
                          <a:spLocks noChangeArrowheads="1"/>
                        </wps:cNvSpPr>
                        <wps:spPr bwMode="auto">
                          <a:xfrm>
                            <a:off x="4811" y="5978"/>
                            <a:ext cx="2835" cy="567"/>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87EA12" w14:textId="77777777" w:rsidR="00A273BD" w:rsidRPr="000B0FD7" w:rsidRDefault="00A273BD" w:rsidP="00C113E9">
                              <w:pPr>
                                <w:rPr>
                                  <w:color w:val="000000"/>
                                </w:rPr>
                              </w:pPr>
                              <w:r w:rsidRPr="000B0FD7">
                                <w:rPr>
                                  <w:color w:val="000000"/>
                                </w:rPr>
                                <w:t>/</w:t>
                              </w:r>
                              <w:r>
                                <w:rPr>
                                  <w:color w:val="000000"/>
                                </w:rPr>
                                <w:t>layer2_meas</w:t>
                              </w:r>
                            </w:p>
                          </w:txbxContent>
                        </wps:txbx>
                        <wps:bodyPr rot="0" vert="horz" wrap="square" lIns="91440" tIns="45720" rIns="91440" bIns="45720" anchor="ctr" anchorCtr="0" upright="1">
                          <a:noAutofit/>
                        </wps:bodyPr>
                      </wps:wsp>
                    </wpg:wgp>
                  </a:graphicData>
                </a:graphic>
              </wp:inline>
            </w:drawing>
          </mc:Choice>
          <mc:Fallback>
            <w:pict>
              <v:group w14:anchorId="1EA26724" id="Group 2" o:spid="_x0000_s1026" style="width:192.1pt;height:278.6pt;mso-position-horizontal-relative:char;mso-position-vertical-relative:line" coordorigin="2574,2009" coordsize="5095,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">
                <v:roundrect id="Rectangle: Rounded Corners 2" o:spid="_x0000_s1027" style="position:absolute;left:2574;top:2009;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" filled="f" strokeweight="1pt">
                  <v:stroke joinstyle="miter"/>
                  <v:textbox>
                    <w:txbxContent>
                      <w:p w14:paraId="7F8F0D23" w14:textId="0559018E" w:rsidR="00A273BD" w:rsidRPr="000B0FD7" w:rsidRDefault="00A273BD" w:rsidP="00C113E9">
                        <w:pPr>
                          <w:rPr>
                            <w:color w:val="000000"/>
                          </w:rPr>
                        </w:pPr>
                        <w:r w:rsidRPr="000B0FD7">
                          <w:rPr>
                            <w:color w:val="000000"/>
                          </w:rPr>
                          <w:t>//{apiRoot}/rni/</w:t>
                        </w:r>
                        <w:r>
                          <w:rPr>
                            <w:color w:val="000000"/>
                          </w:rPr>
                          <w:t>v2</w:t>
                        </w:r>
                      </w:p>
                    </w:txbxContent>
                  </v:textbox>
                </v:roundrect>
                <v:roundrect id="Rectangle: Rounded Corners 4" o:spid="_x0000_s1028" style="position:absolute;left:3714;top:2768;width:2835;height:5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" filled="f" strokeweight="1pt">
                  <v:stroke joinstyle="miter"/>
                  <v:textbox>
                    <w:txbxContent>
                      <w:p w14:paraId="2DF8045B" w14:textId="77777777" w:rsidR="00A273BD" w:rsidRPr="000B0FD7" w:rsidRDefault="00A273BD" w:rsidP="00C113E9">
                        <w:pPr>
                          <w:rPr>
                            <w:color w:val="000000"/>
                          </w:rPr>
                        </w:pPr>
                        <w:r w:rsidRPr="000B0FD7">
                          <w:rPr>
                            <w:color w:val="000000"/>
                          </w:rPr>
                          <w:t>/queries</w:t>
                        </w:r>
                      </w:p>
                    </w:txbxContent>
                  </v:textbox>
                </v:roundrect>
                <v:roundrect id="Rectangle: Rounded Corners 5" o:spid="_x0000_s1029" style="position:absolute;left:3720;top:6798;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" filled="f" strokeweight="1pt">
                  <v:stroke joinstyle="miter"/>
                  <v:textbox>
                    <w:txbxContent>
                      <w:p w14:paraId="1ECBEEA7" w14:textId="77777777" w:rsidR="00A273BD" w:rsidRPr="000B0FD7" w:rsidRDefault="00A273BD" w:rsidP="00C113E9">
                        <w:pPr>
                          <w:rPr>
                            <w:color w:val="000000"/>
                          </w:rPr>
                        </w:pPr>
                        <w:r w:rsidRPr="000B0FD7">
                          <w:rPr>
                            <w:color w:val="000000"/>
                          </w:rPr>
                          <w:t>/subscriptions</w:t>
                        </w:r>
                      </w:p>
                    </w:txbxContent>
                  </v:textbox>
                </v:roundrect>
                <v:roundrect id="Rectangle: Rounded Corners 6" o:spid="_x0000_s1030" style="position:absolute;left:4825;top:7648;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" filled="f" strokeweight="1pt">
                  <v:stroke joinstyle="miter"/>
                  <v:textbox>
                    <w:txbxContent>
                      <w:p w14:paraId="108F3D1C" w14:textId="4140974C" w:rsidR="00A273BD" w:rsidRPr="000B0FD7" w:rsidRDefault="00A273BD" w:rsidP="00C113E9">
                        <w:pPr>
                          <w:rPr>
                            <w:color w:val="000000"/>
                          </w:rPr>
                        </w:pPr>
                        <w:r w:rsidRPr="000B0FD7">
                          <w:rPr>
                            <w:color w:val="000000"/>
                          </w:rPr>
                          <w:t>/{subscription</w:t>
                        </w:r>
                        <w:r>
                          <w:rPr>
                            <w:color w:val="000000"/>
                          </w:rPr>
                          <w:t>Id</w:t>
                        </w:r>
                        <w:r w:rsidRPr="000B0FD7">
                          <w:rPr>
                            <w:color w:val="000000"/>
                          </w:rPr>
                          <w:t>}</w:t>
                        </w:r>
                      </w:p>
                    </w:txbxContent>
                  </v:textbox>
                </v:roundrect>
                <v:roundrect id="Rectangle: Rounded Corners 8" o:spid="_x0000_s1031" style="position:absolute;left:4830;top:3518;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" filled="f" strokeweight="1pt">
                  <v:stroke joinstyle="miter"/>
                  <v:textbox>
                    <w:txbxContent>
                      <w:p w14:paraId="36FD3A03" w14:textId="77777777" w:rsidR="00A273BD" w:rsidRPr="000B0FD7" w:rsidRDefault="00A273BD" w:rsidP="00C113E9">
                        <w:pPr>
                          <w:rPr>
                            <w:color w:val="000000"/>
                          </w:rPr>
                        </w:pPr>
                        <w:r w:rsidRPr="000B0FD7">
                          <w:rPr>
                            <w:color w:val="000000"/>
                          </w:rPr>
                          <w:t>/rab_info</w:t>
                        </w:r>
                      </w:p>
                    </w:txbxContent>
                  </v:textbox>
                </v:roundrect>
                <v:roundrect id="Rectangle: Rounded Corners 9" o:spid="_x0000_s1032" style="position:absolute;left:4830;top:4327;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" filled="f" strokeweight="1pt">
                  <v:stroke joinstyle="miter"/>
                  <v:textbox>
                    <w:txbxContent>
                      <w:p w14:paraId="2BA74767" w14:textId="77777777" w:rsidR="00A273BD" w:rsidRPr="000B0FD7" w:rsidRDefault="00A273BD" w:rsidP="00C113E9">
                        <w:pPr>
                          <w:rPr>
                            <w:color w:val="000000"/>
                          </w:rPr>
                        </w:pPr>
                        <w:r w:rsidRPr="000B0FD7">
                          <w:rPr>
                            <w:color w:val="000000"/>
                          </w:rPr>
                          <w:t>/plmn_info</w:t>
                        </w:r>
                      </w:p>
                    </w:txbxContent>
                  </v:textbox>
                </v:roundrect>
                <v:roundrect id="Rectangle: Rounded Corners 10" o:spid="_x0000_s1033" style="position:absolute;left:4834;top:5156;width:2835;height:5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" filled="f" strokeweight="1pt">
                  <v:stroke joinstyle="miter"/>
                  <v:textbox>
                    <w:txbxContent>
                      <w:p w14:paraId="4B6B0ABE" w14:textId="77777777" w:rsidR="00A273BD" w:rsidRPr="000B0FD7" w:rsidRDefault="00A273BD" w:rsidP="00C113E9">
                        <w:pPr>
                          <w:rPr>
                            <w:color w:val="000000"/>
                          </w:rPr>
                        </w:pPr>
                        <w:r w:rsidRPr="000B0FD7">
                          <w:rPr>
                            <w:color w:val="000000"/>
                          </w:rPr>
                          <w:t>/s1_bearer_info</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34" type="#_x0000_t34" style="position:absolute;left:2968;top:2589;width:746;height:54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" adj="21396" strokeweight=".5pt"/>
                <v:shape id="Connector: Elbow 19" o:spid="_x0000_s1035" type="#_x0000_t34" style="position:absolute;left:4065;top:3327;width:765;height:47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" adj="21583" strokeweight=".5pt"/>
                <v:shape id="Connector: Elbow 20" o:spid="_x0000_s1036" type="#_x0000_t34" style="position:absolute;left:4065;top:3801;width:780;height:86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" adj="21396" strokeweight=".5pt"/>
                <v:shapetype id="_x0000_t33" coordsize="21600,21600" o:spt="33" o:oned="t" path="m,l21600,r,21600e" filled="f">
                  <v:stroke joinstyle="miter"/>
                  <v:path arrowok="t" fillok="f" o:connecttype="none"/>
                  <o:lock v:ext="edit" shapetype="t"/>
                </v:shapetype>
                <v:shape id="Connector: Elbow 21" o:spid="_x0000_s1037" type="#_x0000_t33" style="position:absolute;left:4062;top:4678;width:768;height:77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" strokeweight=".5pt"/>
                <v:shape id="Connector: Elbow 22" o:spid="_x0000_s1038" type="#_x0000_t34" style="position:absolute;left:4099;top:7338;width:746;height:54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" adj="21396" strokeweight=".5pt"/>
                <v:shape id="Connector: Elbow 24" o:spid="_x0000_s1039" type="#_x0000_t33" style="position:absolute;left:2968;top:3137;width:752;height:394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" strokeweight=".5pt"/>
                <v:roundrect id="Rectangle: Rounded Corners 10" o:spid="_x0000_s1040" style="position:absolute;left:4811;top:5978;width:2835;height:5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" filled="f" strokeweight="1pt">
                  <v:stroke joinstyle="miter"/>
                  <v:textbox>
                    <w:txbxContent>
                      <w:p w14:paraId="6487EA12" w14:textId="77777777" w:rsidR="00A273BD" w:rsidRPr="000B0FD7" w:rsidRDefault="00A273BD" w:rsidP="00C113E9">
                        <w:pPr>
                          <w:rPr>
                            <w:color w:val="000000"/>
                          </w:rPr>
                        </w:pPr>
                        <w:r w:rsidRPr="000B0FD7">
                          <w:rPr>
                            <w:color w:val="000000"/>
                          </w:rPr>
                          <w:t>/</w:t>
                        </w:r>
                        <w:r>
                          <w:rPr>
                            <w:color w:val="000000"/>
                          </w:rPr>
                          <w:t>layer2_meas</w:t>
                        </w:r>
                      </w:p>
                    </w:txbxContent>
                  </v:textbox>
                </v:roundrect>
                <w10:anchorlock/>
              </v:group>
            </w:pict>
          </mc:Fallback>
        </mc:AlternateContent>
      </w:r>
    </w:p>
    <w:p w14:paraId="16EA6826" w14:textId="77777777" w:rsidR="005654CB" w:rsidRPr="00324DB7" w:rsidRDefault="005654CB" w:rsidP="005654CB">
      <w:pPr>
        <w:pStyle w:val="TF"/>
      </w:pPr>
      <w:r w:rsidRPr="00324DB7">
        <w:t xml:space="preserve">Figure </w:t>
      </w:r>
      <w:r w:rsidR="00157FA9" w:rsidRPr="00324DB7">
        <w:t>7</w:t>
      </w:r>
      <w:r w:rsidRPr="00324DB7">
        <w:t>.2-1</w:t>
      </w:r>
      <w:r w:rsidR="004C0D32" w:rsidRPr="00324DB7">
        <w:t>:</w:t>
      </w:r>
      <w:r w:rsidRPr="00324DB7">
        <w:t xml:space="preserve"> Resource </w:t>
      </w:r>
      <w:r w:rsidR="00083135" w:rsidRPr="009364B4">
        <w:t>URI</w:t>
      </w:r>
      <w:r w:rsidR="00083135" w:rsidRPr="00324DB7">
        <w:t xml:space="preserve"> </w:t>
      </w:r>
      <w:r w:rsidRPr="00324DB7">
        <w:t xml:space="preserve">structure of the </w:t>
      </w:r>
      <w:r w:rsidRPr="009364B4">
        <w:t>RNI</w:t>
      </w:r>
      <w:r w:rsidRPr="00324DB7">
        <w:t xml:space="preserve"> </w:t>
      </w:r>
      <w:r w:rsidRPr="009364B4">
        <w:t>API</w:t>
      </w:r>
    </w:p>
    <w:p w14:paraId="39AA32FA" w14:textId="0B0885A9" w:rsidR="005654CB" w:rsidRPr="00324DB7" w:rsidRDefault="005654CB" w:rsidP="007167AC">
      <w:pPr>
        <w:pStyle w:val="TH"/>
      </w:pPr>
      <w:r w:rsidRPr="00324DB7">
        <w:t xml:space="preserve">Table </w:t>
      </w:r>
      <w:r w:rsidR="00157FA9" w:rsidRPr="00324DB7">
        <w:t>7</w:t>
      </w:r>
      <w:r w:rsidRPr="00324DB7">
        <w:t>.2-</w:t>
      </w:r>
      <w:r w:rsidR="00E4712B" w:rsidRPr="00324DB7">
        <w:t>1</w:t>
      </w:r>
      <w:r w:rsidRPr="00324DB7">
        <w:t>: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03"/>
        <w:gridCol w:w="3024"/>
        <w:gridCol w:w="1385"/>
        <w:gridCol w:w="2817"/>
      </w:tblGrid>
      <w:tr w:rsidR="00164DA5" w:rsidRPr="00324DB7" w14:paraId="46749D8D" w14:textId="77777777" w:rsidTr="006631E1">
        <w:trPr>
          <w:jc w:val="center"/>
        </w:trPr>
        <w:tc>
          <w:tcPr>
            <w:tcW w:w="1248"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51726B00" w14:textId="77777777" w:rsidR="00164DA5" w:rsidRPr="00324DB7" w:rsidRDefault="00164DA5" w:rsidP="00EB0DAA">
            <w:pPr>
              <w:pStyle w:val="TAH"/>
            </w:pPr>
            <w:r w:rsidRPr="00324DB7">
              <w:t>Resource name</w:t>
            </w:r>
          </w:p>
        </w:tc>
        <w:tc>
          <w:tcPr>
            <w:tcW w:w="1570"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2D7FB219" w14:textId="77777777" w:rsidR="00164DA5" w:rsidRPr="00324DB7" w:rsidRDefault="00164DA5" w:rsidP="00EB0DAA">
            <w:pPr>
              <w:pStyle w:val="TAH"/>
            </w:pPr>
            <w:r w:rsidRPr="00324DB7">
              <w:t xml:space="preserve">Resource </w:t>
            </w:r>
            <w:r w:rsidRPr="009364B4">
              <w:t>URI</w:t>
            </w:r>
          </w:p>
        </w:tc>
        <w:tc>
          <w:tcPr>
            <w:tcW w:w="719"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16E02D6B" w14:textId="77777777" w:rsidR="00164DA5" w:rsidRPr="00324DB7" w:rsidRDefault="00164DA5" w:rsidP="00EB0DAA">
            <w:pPr>
              <w:pStyle w:val="TAH"/>
            </w:pPr>
            <w:r w:rsidRPr="009364B4">
              <w:t>HTTP</w:t>
            </w:r>
            <w:r w:rsidRPr="00324DB7">
              <w:t xml:space="preserve"> method</w:t>
            </w:r>
          </w:p>
        </w:tc>
        <w:tc>
          <w:tcPr>
            <w:tcW w:w="1463"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313B2E86" w14:textId="77777777" w:rsidR="00164DA5" w:rsidRPr="00324DB7" w:rsidRDefault="00164DA5" w:rsidP="00EB0DAA">
            <w:pPr>
              <w:pStyle w:val="TAH"/>
            </w:pPr>
            <w:r w:rsidRPr="00324DB7">
              <w:t>Meaning</w:t>
            </w:r>
          </w:p>
        </w:tc>
      </w:tr>
      <w:tr w:rsidR="00DB18DC" w:rsidRPr="00324DB7" w14:paraId="0DDC1A36" w14:textId="77777777" w:rsidTr="006631E1">
        <w:trPr>
          <w:jc w:val="center"/>
        </w:trPr>
        <w:tc>
          <w:tcPr>
            <w:tcW w:w="1248" w:type="pct"/>
            <w:tcBorders>
              <w:top w:val="single" w:sz="4" w:space="0" w:color="auto"/>
              <w:left w:val="single" w:sz="4" w:space="0" w:color="auto"/>
              <w:bottom w:val="single" w:sz="4" w:space="0" w:color="auto"/>
              <w:right w:val="single" w:sz="4" w:space="0" w:color="auto"/>
            </w:tcBorders>
            <w:vAlign w:val="center"/>
            <w:hideMark/>
          </w:tcPr>
          <w:p w14:paraId="02CD0005" w14:textId="77777777" w:rsidR="00DB18DC" w:rsidRPr="00324DB7" w:rsidRDefault="00DB18DC" w:rsidP="00CE4DC0">
            <w:pPr>
              <w:pStyle w:val="TAL"/>
            </w:pPr>
            <w:r w:rsidRPr="009364B4">
              <w:t>RAB</w:t>
            </w:r>
            <w:r w:rsidRPr="00324DB7">
              <w:t xml:space="preserve"> information</w:t>
            </w:r>
          </w:p>
        </w:tc>
        <w:tc>
          <w:tcPr>
            <w:tcW w:w="1570" w:type="pct"/>
            <w:tcBorders>
              <w:top w:val="single" w:sz="4" w:space="0" w:color="auto"/>
              <w:left w:val="single" w:sz="4" w:space="0" w:color="auto"/>
              <w:bottom w:val="single" w:sz="4" w:space="0" w:color="auto"/>
              <w:right w:val="single" w:sz="4" w:space="0" w:color="auto"/>
            </w:tcBorders>
            <w:vAlign w:val="center"/>
            <w:hideMark/>
          </w:tcPr>
          <w:p w14:paraId="0D867279" w14:textId="77777777" w:rsidR="00DB18DC" w:rsidRPr="00324DB7" w:rsidRDefault="00DB18DC">
            <w:pPr>
              <w:pStyle w:val="TAL"/>
            </w:pPr>
            <w:r w:rsidRPr="00324DB7">
              <w:t>/queries/</w:t>
            </w:r>
            <w:r w:rsidRPr="009364B4">
              <w:t>rab</w:t>
            </w:r>
            <w:r w:rsidRPr="00324DB7">
              <w:t>_info</w:t>
            </w:r>
          </w:p>
        </w:tc>
        <w:tc>
          <w:tcPr>
            <w:tcW w:w="719" w:type="pct"/>
            <w:tcBorders>
              <w:top w:val="single" w:sz="4" w:space="0" w:color="auto"/>
              <w:left w:val="single" w:sz="4" w:space="0" w:color="auto"/>
              <w:bottom w:val="single" w:sz="4" w:space="0" w:color="auto"/>
              <w:right w:val="single" w:sz="4" w:space="0" w:color="auto"/>
            </w:tcBorders>
            <w:hideMark/>
          </w:tcPr>
          <w:p w14:paraId="79E23757" w14:textId="77777777" w:rsidR="00DB18DC" w:rsidRPr="00324DB7" w:rsidRDefault="00DB18DC" w:rsidP="00315493">
            <w:pPr>
              <w:pStyle w:val="TAL"/>
            </w:pPr>
            <w:r w:rsidRPr="00324DB7">
              <w:t>GET</w:t>
            </w:r>
          </w:p>
        </w:tc>
        <w:tc>
          <w:tcPr>
            <w:tcW w:w="1463" w:type="pct"/>
            <w:tcBorders>
              <w:top w:val="single" w:sz="4" w:space="0" w:color="auto"/>
              <w:left w:val="single" w:sz="4" w:space="0" w:color="auto"/>
              <w:bottom w:val="single" w:sz="4" w:space="0" w:color="auto"/>
              <w:right w:val="single" w:sz="4" w:space="0" w:color="auto"/>
            </w:tcBorders>
            <w:hideMark/>
          </w:tcPr>
          <w:p w14:paraId="7671FBF7" w14:textId="77777777" w:rsidR="00DB18DC" w:rsidRPr="00324DB7" w:rsidRDefault="00DB18DC" w:rsidP="00315493">
            <w:pPr>
              <w:pStyle w:val="TAL"/>
            </w:pPr>
            <w:r w:rsidRPr="00324DB7">
              <w:t xml:space="preserve">Retrieve current status of Radio Access Bearer information </w:t>
            </w:r>
          </w:p>
        </w:tc>
      </w:tr>
      <w:tr w:rsidR="00DB18DC" w:rsidRPr="00324DB7" w14:paraId="67DF3882" w14:textId="77777777" w:rsidTr="006631E1">
        <w:trPr>
          <w:jc w:val="center"/>
        </w:trPr>
        <w:tc>
          <w:tcPr>
            <w:tcW w:w="1248" w:type="pct"/>
            <w:tcBorders>
              <w:top w:val="single" w:sz="4" w:space="0" w:color="auto"/>
              <w:left w:val="single" w:sz="4" w:space="0" w:color="auto"/>
              <w:bottom w:val="single" w:sz="4" w:space="0" w:color="auto"/>
              <w:right w:val="single" w:sz="4" w:space="0" w:color="auto"/>
            </w:tcBorders>
            <w:vAlign w:val="center"/>
            <w:hideMark/>
          </w:tcPr>
          <w:p w14:paraId="4FE6373F" w14:textId="77777777" w:rsidR="00DB18DC" w:rsidRPr="00324DB7" w:rsidRDefault="00DB18DC" w:rsidP="00CE4DC0">
            <w:pPr>
              <w:pStyle w:val="TAL"/>
            </w:pPr>
            <w:r w:rsidRPr="009364B4">
              <w:t>PLMN</w:t>
            </w:r>
            <w:r w:rsidRPr="00324DB7">
              <w:t xml:space="preserve"> information</w:t>
            </w:r>
          </w:p>
        </w:tc>
        <w:tc>
          <w:tcPr>
            <w:tcW w:w="1570" w:type="pct"/>
            <w:tcBorders>
              <w:top w:val="single" w:sz="4" w:space="0" w:color="auto"/>
              <w:left w:val="single" w:sz="4" w:space="0" w:color="auto"/>
              <w:bottom w:val="single" w:sz="4" w:space="0" w:color="auto"/>
              <w:right w:val="single" w:sz="4" w:space="0" w:color="auto"/>
            </w:tcBorders>
            <w:vAlign w:val="center"/>
            <w:hideMark/>
          </w:tcPr>
          <w:p w14:paraId="4DE25D7A" w14:textId="77777777" w:rsidR="00DB18DC" w:rsidRPr="00324DB7" w:rsidRDefault="00DB18DC">
            <w:pPr>
              <w:pStyle w:val="TAL"/>
            </w:pPr>
            <w:r w:rsidRPr="00324DB7">
              <w:t>/queries/</w:t>
            </w:r>
            <w:r w:rsidRPr="009364B4">
              <w:t>plmn</w:t>
            </w:r>
            <w:r w:rsidRPr="00324DB7">
              <w:t>_info</w:t>
            </w:r>
          </w:p>
        </w:tc>
        <w:tc>
          <w:tcPr>
            <w:tcW w:w="719" w:type="pct"/>
            <w:tcBorders>
              <w:top w:val="single" w:sz="4" w:space="0" w:color="auto"/>
              <w:left w:val="single" w:sz="4" w:space="0" w:color="auto"/>
              <w:bottom w:val="single" w:sz="4" w:space="0" w:color="auto"/>
              <w:right w:val="single" w:sz="4" w:space="0" w:color="auto"/>
            </w:tcBorders>
            <w:hideMark/>
          </w:tcPr>
          <w:p w14:paraId="0028F940" w14:textId="77777777" w:rsidR="00DB18DC" w:rsidRPr="00324DB7" w:rsidRDefault="00DB18DC" w:rsidP="00315493">
            <w:pPr>
              <w:pStyle w:val="TAL"/>
            </w:pPr>
            <w:r w:rsidRPr="00324DB7">
              <w:t>GET</w:t>
            </w:r>
          </w:p>
        </w:tc>
        <w:tc>
          <w:tcPr>
            <w:tcW w:w="1463" w:type="pct"/>
            <w:tcBorders>
              <w:top w:val="single" w:sz="4" w:space="0" w:color="auto"/>
              <w:left w:val="single" w:sz="4" w:space="0" w:color="auto"/>
              <w:bottom w:val="single" w:sz="4" w:space="0" w:color="auto"/>
              <w:right w:val="single" w:sz="4" w:space="0" w:color="auto"/>
            </w:tcBorders>
            <w:hideMark/>
          </w:tcPr>
          <w:p w14:paraId="3EEEBD41" w14:textId="77777777" w:rsidR="00DB18DC" w:rsidRPr="00324DB7" w:rsidRDefault="00DB18DC" w:rsidP="00315493">
            <w:pPr>
              <w:pStyle w:val="TAL"/>
            </w:pPr>
            <w:r w:rsidRPr="00324DB7">
              <w:t xml:space="preserve">Retrieve current status of </w:t>
            </w:r>
            <w:r w:rsidRPr="009364B4">
              <w:t>PLMN</w:t>
            </w:r>
            <w:r w:rsidRPr="00324DB7">
              <w:t xml:space="preserve"> information</w:t>
            </w:r>
          </w:p>
        </w:tc>
      </w:tr>
      <w:tr w:rsidR="00DB18DC" w:rsidRPr="00324DB7" w14:paraId="29C80D0D" w14:textId="77777777" w:rsidTr="006631E1">
        <w:trPr>
          <w:jc w:val="center"/>
        </w:trPr>
        <w:tc>
          <w:tcPr>
            <w:tcW w:w="1248" w:type="pct"/>
            <w:tcBorders>
              <w:top w:val="single" w:sz="4" w:space="0" w:color="auto"/>
              <w:left w:val="single" w:sz="4" w:space="0" w:color="auto"/>
              <w:bottom w:val="single" w:sz="4" w:space="0" w:color="auto"/>
              <w:right w:val="single" w:sz="4" w:space="0" w:color="auto"/>
            </w:tcBorders>
            <w:vAlign w:val="center"/>
            <w:hideMark/>
          </w:tcPr>
          <w:p w14:paraId="7987CFE7" w14:textId="77777777" w:rsidR="00DB18DC" w:rsidRPr="00324DB7" w:rsidRDefault="00DB18DC" w:rsidP="00CE4DC0">
            <w:pPr>
              <w:pStyle w:val="TAL"/>
            </w:pPr>
            <w:r w:rsidRPr="00324DB7">
              <w:t>S1 Bearer information</w:t>
            </w:r>
          </w:p>
        </w:tc>
        <w:tc>
          <w:tcPr>
            <w:tcW w:w="1570" w:type="pct"/>
            <w:tcBorders>
              <w:top w:val="single" w:sz="4" w:space="0" w:color="auto"/>
              <w:left w:val="single" w:sz="4" w:space="0" w:color="auto"/>
              <w:bottom w:val="single" w:sz="4" w:space="0" w:color="auto"/>
              <w:right w:val="single" w:sz="4" w:space="0" w:color="auto"/>
            </w:tcBorders>
            <w:vAlign w:val="center"/>
            <w:hideMark/>
          </w:tcPr>
          <w:p w14:paraId="6A3FDAB5" w14:textId="0F6BD716" w:rsidR="00DB18DC" w:rsidRPr="00324DB7" w:rsidRDefault="00DB18DC">
            <w:pPr>
              <w:pStyle w:val="TAL"/>
            </w:pPr>
            <w:r w:rsidRPr="00324DB7">
              <w:t>/queries/</w:t>
            </w:r>
            <w:r w:rsidR="00FB50B2" w:rsidRPr="00324DB7">
              <w:t>s1_bearer</w:t>
            </w:r>
            <w:r w:rsidRPr="00324DB7">
              <w:t>_info</w:t>
            </w:r>
          </w:p>
        </w:tc>
        <w:tc>
          <w:tcPr>
            <w:tcW w:w="719" w:type="pct"/>
            <w:tcBorders>
              <w:top w:val="single" w:sz="4" w:space="0" w:color="auto"/>
              <w:left w:val="single" w:sz="4" w:space="0" w:color="auto"/>
              <w:bottom w:val="single" w:sz="4" w:space="0" w:color="auto"/>
              <w:right w:val="single" w:sz="4" w:space="0" w:color="auto"/>
            </w:tcBorders>
            <w:hideMark/>
          </w:tcPr>
          <w:p w14:paraId="2EB65375" w14:textId="77777777" w:rsidR="00DB18DC" w:rsidRPr="00324DB7" w:rsidRDefault="00DB18DC" w:rsidP="00315493">
            <w:pPr>
              <w:pStyle w:val="TAL"/>
            </w:pPr>
            <w:r w:rsidRPr="00324DB7">
              <w:t>GET</w:t>
            </w:r>
          </w:p>
        </w:tc>
        <w:tc>
          <w:tcPr>
            <w:tcW w:w="1463" w:type="pct"/>
            <w:tcBorders>
              <w:top w:val="single" w:sz="4" w:space="0" w:color="auto"/>
              <w:left w:val="single" w:sz="4" w:space="0" w:color="auto"/>
              <w:bottom w:val="single" w:sz="4" w:space="0" w:color="auto"/>
              <w:right w:val="single" w:sz="4" w:space="0" w:color="auto"/>
            </w:tcBorders>
            <w:hideMark/>
          </w:tcPr>
          <w:p w14:paraId="23AC7317" w14:textId="77777777" w:rsidR="00DB18DC" w:rsidRPr="00324DB7" w:rsidRDefault="00DB18DC" w:rsidP="00315493">
            <w:pPr>
              <w:pStyle w:val="TAL"/>
            </w:pPr>
            <w:r w:rsidRPr="00324DB7">
              <w:t>Retrieve current status of S1 bearer information</w:t>
            </w:r>
          </w:p>
        </w:tc>
      </w:tr>
      <w:tr w:rsidR="00C113E9" w:rsidRPr="00324DB7" w14:paraId="3F10E486" w14:textId="77777777" w:rsidTr="006631E1">
        <w:trPr>
          <w:jc w:val="center"/>
        </w:trPr>
        <w:tc>
          <w:tcPr>
            <w:tcW w:w="1248" w:type="pct"/>
            <w:tcBorders>
              <w:top w:val="single" w:sz="4" w:space="0" w:color="auto"/>
              <w:left w:val="single" w:sz="4" w:space="0" w:color="auto"/>
              <w:bottom w:val="single" w:sz="4" w:space="0" w:color="auto"/>
              <w:right w:val="single" w:sz="4" w:space="0" w:color="auto"/>
            </w:tcBorders>
            <w:vAlign w:val="center"/>
          </w:tcPr>
          <w:p w14:paraId="665EBC19" w14:textId="2C7F2662" w:rsidR="00C113E9" w:rsidRPr="00324DB7" w:rsidRDefault="00C113E9" w:rsidP="00CE4DC0">
            <w:pPr>
              <w:pStyle w:val="TAL"/>
            </w:pPr>
            <w:r w:rsidRPr="00324DB7">
              <w:t>Layer 2 measurements</w:t>
            </w:r>
          </w:p>
        </w:tc>
        <w:tc>
          <w:tcPr>
            <w:tcW w:w="1570" w:type="pct"/>
            <w:tcBorders>
              <w:top w:val="single" w:sz="4" w:space="0" w:color="auto"/>
              <w:left w:val="single" w:sz="4" w:space="0" w:color="auto"/>
              <w:bottom w:val="single" w:sz="4" w:space="0" w:color="auto"/>
              <w:right w:val="single" w:sz="4" w:space="0" w:color="auto"/>
            </w:tcBorders>
            <w:vAlign w:val="center"/>
          </w:tcPr>
          <w:p w14:paraId="5B630883" w14:textId="24F05379" w:rsidR="00C113E9" w:rsidRPr="00324DB7" w:rsidRDefault="00C113E9">
            <w:pPr>
              <w:pStyle w:val="TAL"/>
            </w:pPr>
            <w:r w:rsidRPr="00324DB7">
              <w:t>/queries/layer2_meas</w:t>
            </w:r>
          </w:p>
        </w:tc>
        <w:tc>
          <w:tcPr>
            <w:tcW w:w="719" w:type="pct"/>
            <w:tcBorders>
              <w:top w:val="single" w:sz="4" w:space="0" w:color="auto"/>
              <w:left w:val="single" w:sz="4" w:space="0" w:color="auto"/>
              <w:bottom w:val="single" w:sz="4" w:space="0" w:color="auto"/>
              <w:right w:val="single" w:sz="4" w:space="0" w:color="auto"/>
            </w:tcBorders>
          </w:tcPr>
          <w:p w14:paraId="014A65FB" w14:textId="32BF0294" w:rsidR="00C113E9" w:rsidRPr="00324DB7" w:rsidRDefault="00C113E9" w:rsidP="00C113E9">
            <w:pPr>
              <w:pStyle w:val="TAL"/>
            </w:pPr>
            <w:r w:rsidRPr="00324DB7">
              <w:t>GET</w:t>
            </w:r>
          </w:p>
        </w:tc>
        <w:tc>
          <w:tcPr>
            <w:tcW w:w="1463" w:type="pct"/>
            <w:tcBorders>
              <w:top w:val="single" w:sz="4" w:space="0" w:color="auto"/>
              <w:left w:val="single" w:sz="4" w:space="0" w:color="auto"/>
              <w:bottom w:val="single" w:sz="4" w:space="0" w:color="auto"/>
              <w:right w:val="single" w:sz="4" w:space="0" w:color="auto"/>
            </w:tcBorders>
          </w:tcPr>
          <w:p w14:paraId="1E37003D" w14:textId="64D2B564" w:rsidR="00C113E9" w:rsidRPr="00324DB7" w:rsidRDefault="00C113E9" w:rsidP="00C113E9">
            <w:pPr>
              <w:pStyle w:val="TAL"/>
            </w:pPr>
            <w:r w:rsidRPr="00324DB7">
              <w:t>Retrieve current status of layer 2 measurements information</w:t>
            </w:r>
          </w:p>
        </w:tc>
      </w:tr>
      <w:tr w:rsidR="00FB50B2" w:rsidRPr="00324DB7" w14:paraId="752F6DDA" w14:textId="77777777" w:rsidTr="006631E1">
        <w:trPr>
          <w:jc w:val="center"/>
        </w:trPr>
        <w:tc>
          <w:tcPr>
            <w:tcW w:w="1248" w:type="pct"/>
            <w:vMerge w:val="restart"/>
            <w:tcBorders>
              <w:top w:val="single" w:sz="4" w:space="0" w:color="auto"/>
              <w:left w:val="single" w:sz="4" w:space="0" w:color="auto"/>
              <w:right w:val="single" w:sz="4" w:space="0" w:color="auto"/>
            </w:tcBorders>
            <w:vAlign w:val="center"/>
          </w:tcPr>
          <w:p w14:paraId="7AA98170" w14:textId="77777777" w:rsidR="00FB50B2" w:rsidRPr="00324DB7" w:rsidRDefault="00FB50B2" w:rsidP="00315493">
            <w:pPr>
              <w:pStyle w:val="TAL"/>
            </w:pPr>
            <w:r w:rsidRPr="00324DB7">
              <w:t>All subscriptions for a subscriber</w:t>
            </w:r>
          </w:p>
        </w:tc>
        <w:tc>
          <w:tcPr>
            <w:tcW w:w="1570" w:type="pct"/>
            <w:vMerge w:val="restart"/>
            <w:tcBorders>
              <w:top w:val="single" w:sz="4" w:space="0" w:color="auto"/>
              <w:left w:val="single" w:sz="4" w:space="0" w:color="auto"/>
              <w:right w:val="single" w:sz="4" w:space="0" w:color="auto"/>
            </w:tcBorders>
            <w:vAlign w:val="center"/>
          </w:tcPr>
          <w:p w14:paraId="53D79E19" w14:textId="77777777" w:rsidR="00FB50B2" w:rsidRPr="00324DB7" w:rsidRDefault="00FB50B2" w:rsidP="00315493">
            <w:pPr>
              <w:pStyle w:val="TAL"/>
            </w:pPr>
            <w:r w:rsidRPr="00324DB7">
              <w:t>/subscriptions</w:t>
            </w:r>
          </w:p>
        </w:tc>
        <w:tc>
          <w:tcPr>
            <w:tcW w:w="719" w:type="pct"/>
            <w:tcBorders>
              <w:top w:val="single" w:sz="4" w:space="0" w:color="auto"/>
              <w:left w:val="single" w:sz="4" w:space="0" w:color="auto"/>
              <w:bottom w:val="single" w:sz="4" w:space="0" w:color="auto"/>
              <w:right w:val="single" w:sz="4" w:space="0" w:color="auto"/>
            </w:tcBorders>
          </w:tcPr>
          <w:p w14:paraId="11D8FB07" w14:textId="77777777" w:rsidR="00FB50B2" w:rsidRPr="00324DB7" w:rsidRDefault="00FB50B2" w:rsidP="00315493">
            <w:pPr>
              <w:pStyle w:val="TAL"/>
            </w:pPr>
            <w:r w:rsidRPr="00324DB7">
              <w:t>GET</w:t>
            </w:r>
          </w:p>
        </w:tc>
        <w:tc>
          <w:tcPr>
            <w:tcW w:w="1463" w:type="pct"/>
            <w:tcBorders>
              <w:top w:val="single" w:sz="4" w:space="0" w:color="auto"/>
              <w:left w:val="single" w:sz="4" w:space="0" w:color="auto"/>
              <w:bottom w:val="single" w:sz="4" w:space="0" w:color="auto"/>
              <w:right w:val="single" w:sz="4" w:space="0" w:color="auto"/>
            </w:tcBorders>
          </w:tcPr>
          <w:p w14:paraId="4C22FC21" w14:textId="77777777" w:rsidR="00FB50B2" w:rsidRPr="00324DB7" w:rsidRDefault="00FB50B2" w:rsidP="00315493">
            <w:pPr>
              <w:pStyle w:val="TAL"/>
            </w:pPr>
            <w:r w:rsidRPr="00324DB7">
              <w:t>Retrieve a list of active subscriptions for this subscriber</w:t>
            </w:r>
          </w:p>
        </w:tc>
      </w:tr>
      <w:tr w:rsidR="00FB50B2" w:rsidRPr="00324DB7" w14:paraId="0EB2034F" w14:textId="77777777" w:rsidTr="006631E1">
        <w:trPr>
          <w:jc w:val="center"/>
        </w:trPr>
        <w:tc>
          <w:tcPr>
            <w:tcW w:w="1248" w:type="pct"/>
            <w:vMerge/>
            <w:tcBorders>
              <w:left w:val="single" w:sz="4" w:space="0" w:color="auto"/>
              <w:bottom w:val="single" w:sz="4" w:space="0" w:color="auto"/>
              <w:right w:val="single" w:sz="4" w:space="0" w:color="auto"/>
            </w:tcBorders>
            <w:vAlign w:val="center"/>
          </w:tcPr>
          <w:p w14:paraId="2E2D8830" w14:textId="77777777" w:rsidR="00FB50B2" w:rsidRPr="00324DB7" w:rsidRDefault="00FB50B2" w:rsidP="00FB50B2">
            <w:pPr>
              <w:pStyle w:val="TAL"/>
            </w:pPr>
          </w:p>
        </w:tc>
        <w:tc>
          <w:tcPr>
            <w:tcW w:w="1570" w:type="pct"/>
            <w:vMerge/>
            <w:tcBorders>
              <w:left w:val="single" w:sz="4" w:space="0" w:color="auto"/>
              <w:bottom w:val="single" w:sz="4" w:space="0" w:color="auto"/>
              <w:right w:val="single" w:sz="4" w:space="0" w:color="auto"/>
            </w:tcBorders>
            <w:vAlign w:val="center"/>
          </w:tcPr>
          <w:p w14:paraId="23CE5B60" w14:textId="77777777" w:rsidR="00FB50B2" w:rsidRPr="00324DB7" w:rsidRDefault="00FB50B2" w:rsidP="00FB50B2">
            <w:pPr>
              <w:pStyle w:val="TAL"/>
            </w:pPr>
          </w:p>
        </w:tc>
        <w:tc>
          <w:tcPr>
            <w:tcW w:w="719" w:type="pct"/>
            <w:tcBorders>
              <w:top w:val="single" w:sz="4" w:space="0" w:color="auto"/>
              <w:left w:val="single" w:sz="4" w:space="0" w:color="auto"/>
              <w:bottom w:val="single" w:sz="4" w:space="0" w:color="auto"/>
              <w:right w:val="single" w:sz="4" w:space="0" w:color="auto"/>
            </w:tcBorders>
          </w:tcPr>
          <w:p w14:paraId="3E9445B8" w14:textId="66589B05" w:rsidR="00FB50B2" w:rsidRPr="00324DB7" w:rsidRDefault="00FB50B2" w:rsidP="00FB50B2">
            <w:pPr>
              <w:pStyle w:val="TAL"/>
            </w:pPr>
            <w:r w:rsidRPr="00324DB7">
              <w:t>POST</w:t>
            </w:r>
          </w:p>
        </w:tc>
        <w:tc>
          <w:tcPr>
            <w:tcW w:w="1463" w:type="pct"/>
            <w:tcBorders>
              <w:top w:val="single" w:sz="4" w:space="0" w:color="auto"/>
              <w:left w:val="single" w:sz="4" w:space="0" w:color="auto"/>
              <w:bottom w:val="single" w:sz="4" w:space="0" w:color="auto"/>
              <w:right w:val="single" w:sz="4" w:space="0" w:color="auto"/>
            </w:tcBorders>
          </w:tcPr>
          <w:p w14:paraId="5943877F" w14:textId="703FFF48" w:rsidR="00FB50B2" w:rsidRPr="00324DB7" w:rsidRDefault="00FB50B2" w:rsidP="00FB50B2">
            <w:pPr>
              <w:pStyle w:val="TAL"/>
            </w:pPr>
            <w:r w:rsidRPr="00324DB7">
              <w:t>Create a new subscription</w:t>
            </w:r>
          </w:p>
        </w:tc>
      </w:tr>
      <w:tr w:rsidR="00DB18DC" w:rsidRPr="00324DB7" w14:paraId="02DB6AB3" w14:textId="77777777" w:rsidTr="006631E1">
        <w:trPr>
          <w:jc w:val="center"/>
        </w:trPr>
        <w:tc>
          <w:tcPr>
            <w:tcW w:w="1248" w:type="pct"/>
            <w:vMerge w:val="restart"/>
            <w:tcBorders>
              <w:top w:val="single" w:sz="4" w:space="0" w:color="auto"/>
              <w:left w:val="single" w:sz="4" w:space="0" w:color="auto"/>
              <w:bottom w:val="single" w:sz="4" w:space="0" w:color="auto"/>
              <w:right w:val="single" w:sz="4" w:space="0" w:color="auto"/>
            </w:tcBorders>
            <w:vAlign w:val="center"/>
            <w:hideMark/>
          </w:tcPr>
          <w:p w14:paraId="33CF84AD" w14:textId="37272F39" w:rsidR="00DB18DC" w:rsidRPr="00324DB7" w:rsidRDefault="00FB50B2" w:rsidP="00CE4DC0">
            <w:pPr>
              <w:pStyle w:val="TAL"/>
            </w:pPr>
            <w:r w:rsidRPr="00324DB7">
              <w:t xml:space="preserve">Existing </w:t>
            </w:r>
            <w:r w:rsidR="00DB18DC" w:rsidRPr="00324DB7">
              <w:t>subscription</w:t>
            </w:r>
          </w:p>
        </w:tc>
        <w:tc>
          <w:tcPr>
            <w:tcW w:w="1570" w:type="pct"/>
            <w:vMerge w:val="restart"/>
            <w:tcBorders>
              <w:top w:val="single" w:sz="4" w:space="0" w:color="auto"/>
              <w:left w:val="single" w:sz="4" w:space="0" w:color="auto"/>
              <w:bottom w:val="single" w:sz="4" w:space="0" w:color="auto"/>
              <w:right w:val="single" w:sz="4" w:space="0" w:color="auto"/>
            </w:tcBorders>
            <w:vAlign w:val="center"/>
            <w:hideMark/>
          </w:tcPr>
          <w:p w14:paraId="3B21A69B" w14:textId="39C3D1A6" w:rsidR="00DB18DC" w:rsidRPr="00324DB7" w:rsidRDefault="00DB18DC">
            <w:pPr>
              <w:pStyle w:val="TAL"/>
            </w:pPr>
            <w:r w:rsidRPr="00324DB7">
              <w:t>/subscriptions</w:t>
            </w:r>
            <w:r w:rsidR="009D7FD0" w:rsidRPr="00324DB7">
              <w:t>/{</w:t>
            </w:r>
            <w:r w:rsidRPr="00324DB7">
              <w:t>subscriptionId}</w:t>
            </w:r>
          </w:p>
        </w:tc>
        <w:tc>
          <w:tcPr>
            <w:tcW w:w="719" w:type="pct"/>
            <w:tcBorders>
              <w:top w:val="single" w:sz="4" w:space="0" w:color="auto"/>
              <w:left w:val="single" w:sz="4" w:space="0" w:color="auto"/>
              <w:bottom w:val="single" w:sz="4" w:space="0" w:color="auto"/>
              <w:right w:val="single" w:sz="4" w:space="0" w:color="auto"/>
            </w:tcBorders>
            <w:hideMark/>
          </w:tcPr>
          <w:p w14:paraId="15016646" w14:textId="77777777" w:rsidR="00DB18DC" w:rsidRPr="00324DB7" w:rsidRDefault="00DB18DC" w:rsidP="00315493">
            <w:pPr>
              <w:pStyle w:val="TAL"/>
            </w:pPr>
            <w:r w:rsidRPr="00324DB7">
              <w:t>GET</w:t>
            </w:r>
          </w:p>
        </w:tc>
        <w:tc>
          <w:tcPr>
            <w:tcW w:w="1463" w:type="pct"/>
            <w:tcBorders>
              <w:top w:val="single" w:sz="4" w:space="0" w:color="auto"/>
              <w:left w:val="single" w:sz="4" w:space="0" w:color="auto"/>
              <w:bottom w:val="single" w:sz="4" w:space="0" w:color="auto"/>
              <w:right w:val="single" w:sz="4" w:space="0" w:color="auto"/>
            </w:tcBorders>
            <w:hideMark/>
          </w:tcPr>
          <w:p w14:paraId="71BD365C" w14:textId="77777777" w:rsidR="00DB18DC" w:rsidRPr="00324DB7" w:rsidRDefault="00DB18DC" w:rsidP="00315493">
            <w:pPr>
              <w:pStyle w:val="TAL"/>
            </w:pPr>
            <w:r w:rsidRPr="00324DB7">
              <w:t>Retrieve information on current specific subscription</w:t>
            </w:r>
          </w:p>
        </w:tc>
      </w:tr>
      <w:tr w:rsidR="00DB18DC" w:rsidRPr="00324DB7" w14:paraId="082617BB" w14:textId="77777777" w:rsidTr="006631E1">
        <w:trPr>
          <w:jc w:val="center"/>
        </w:trPr>
        <w:tc>
          <w:tcPr>
            <w:tcW w:w="1248" w:type="pct"/>
            <w:vMerge/>
            <w:tcBorders>
              <w:top w:val="single" w:sz="4" w:space="0" w:color="auto"/>
              <w:left w:val="single" w:sz="4" w:space="0" w:color="auto"/>
              <w:bottom w:val="single" w:sz="4" w:space="0" w:color="auto"/>
              <w:right w:val="single" w:sz="4" w:space="0" w:color="auto"/>
            </w:tcBorders>
            <w:vAlign w:val="center"/>
            <w:hideMark/>
          </w:tcPr>
          <w:p w14:paraId="3699117F" w14:textId="77777777" w:rsidR="00DB18DC" w:rsidRPr="00324DB7" w:rsidRDefault="00DB18DC" w:rsidP="00315493">
            <w:pPr>
              <w:pStyle w:val="TAL"/>
            </w:pPr>
          </w:p>
        </w:tc>
        <w:tc>
          <w:tcPr>
            <w:tcW w:w="1570" w:type="pct"/>
            <w:vMerge/>
            <w:tcBorders>
              <w:top w:val="single" w:sz="4" w:space="0" w:color="auto"/>
              <w:left w:val="single" w:sz="4" w:space="0" w:color="auto"/>
              <w:bottom w:val="single" w:sz="4" w:space="0" w:color="auto"/>
              <w:right w:val="single" w:sz="4" w:space="0" w:color="auto"/>
            </w:tcBorders>
            <w:vAlign w:val="center"/>
            <w:hideMark/>
          </w:tcPr>
          <w:p w14:paraId="2940FF05" w14:textId="77777777" w:rsidR="00DB18DC" w:rsidRPr="00324DB7" w:rsidRDefault="00DB18DC" w:rsidP="00315493">
            <w:pPr>
              <w:pStyle w:val="TAL"/>
            </w:pPr>
          </w:p>
        </w:tc>
        <w:tc>
          <w:tcPr>
            <w:tcW w:w="719" w:type="pct"/>
            <w:tcBorders>
              <w:top w:val="single" w:sz="4" w:space="0" w:color="auto"/>
              <w:left w:val="single" w:sz="4" w:space="0" w:color="auto"/>
              <w:bottom w:val="single" w:sz="4" w:space="0" w:color="auto"/>
              <w:right w:val="single" w:sz="4" w:space="0" w:color="auto"/>
            </w:tcBorders>
            <w:hideMark/>
          </w:tcPr>
          <w:p w14:paraId="3D84310B" w14:textId="77777777" w:rsidR="00DB18DC" w:rsidRPr="00324DB7" w:rsidRDefault="00DB18DC" w:rsidP="00315493">
            <w:pPr>
              <w:pStyle w:val="TAL"/>
            </w:pPr>
            <w:r w:rsidRPr="00324DB7">
              <w:t>PUT</w:t>
            </w:r>
          </w:p>
        </w:tc>
        <w:tc>
          <w:tcPr>
            <w:tcW w:w="1463" w:type="pct"/>
            <w:tcBorders>
              <w:top w:val="single" w:sz="4" w:space="0" w:color="auto"/>
              <w:left w:val="single" w:sz="4" w:space="0" w:color="auto"/>
              <w:bottom w:val="single" w:sz="4" w:space="0" w:color="auto"/>
              <w:right w:val="single" w:sz="4" w:space="0" w:color="auto"/>
            </w:tcBorders>
            <w:hideMark/>
          </w:tcPr>
          <w:p w14:paraId="135A3EC0" w14:textId="77777777" w:rsidR="00DB18DC" w:rsidRPr="00324DB7" w:rsidRDefault="00DB18DC" w:rsidP="00315493">
            <w:pPr>
              <w:pStyle w:val="TAL"/>
            </w:pPr>
            <w:r w:rsidRPr="00324DB7">
              <w:t>Modify existing subscription by sending a new data structure</w:t>
            </w:r>
          </w:p>
        </w:tc>
      </w:tr>
      <w:tr w:rsidR="00DB18DC" w:rsidRPr="00324DB7" w14:paraId="7E034C41" w14:textId="77777777" w:rsidTr="006631E1">
        <w:trPr>
          <w:jc w:val="center"/>
        </w:trPr>
        <w:tc>
          <w:tcPr>
            <w:tcW w:w="1248" w:type="pct"/>
            <w:vMerge/>
            <w:tcBorders>
              <w:top w:val="single" w:sz="4" w:space="0" w:color="auto"/>
              <w:left w:val="single" w:sz="4" w:space="0" w:color="auto"/>
              <w:bottom w:val="single" w:sz="4" w:space="0" w:color="auto"/>
              <w:right w:val="single" w:sz="4" w:space="0" w:color="auto"/>
            </w:tcBorders>
            <w:vAlign w:val="center"/>
            <w:hideMark/>
          </w:tcPr>
          <w:p w14:paraId="38691B74" w14:textId="77777777" w:rsidR="00DB18DC" w:rsidRPr="00324DB7" w:rsidRDefault="00DB18DC" w:rsidP="00315493">
            <w:pPr>
              <w:pStyle w:val="TAL"/>
            </w:pPr>
          </w:p>
        </w:tc>
        <w:tc>
          <w:tcPr>
            <w:tcW w:w="1570" w:type="pct"/>
            <w:vMerge/>
            <w:tcBorders>
              <w:top w:val="single" w:sz="4" w:space="0" w:color="auto"/>
              <w:left w:val="single" w:sz="4" w:space="0" w:color="auto"/>
              <w:bottom w:val="single" w:sz="4" w:space="0" w:color="auto"/>
              <w:right w:val="single" w:sz="4" w:space="0" w:color="auto"/>
            </w:tcBorders>
            <w:vAlign w:val="center"/>
            <w:hideMark/>
          </w:tcPr>
          <w:p w14:paraId="334F05A9" w14:textId="77777777" w:rsidR="00DB18DC" w:rsidRPr="00324DB7" w:rsidRDefault="00DB18DC" w:rsidP="00315493">
            <w:pPr>
              <w:pStyle w:val="TAL"/>
            </w:pPr>
          </w:p>
        </w:tc>
        <w:tc>
          <w:tcPr>
            <w:tcW w:w="719" w:type="pct"/>
            <w:tcBorders>
              <w:top w:val="single" w:sz="4" w:space="0" w:color="auto"/>
              <w:left w:val="single" w:sz="4" w:space="0" w:color="auto"/>
              <w:bottom w:val="single" w:sz="4" w:space="0" w:color="auto"/>
              <w:right w:val="single" w:sz="4" w:space="0" w:color="auto"/>
            </w:tcBorders>
            <w:hideMark/>
          </w:tcPr>
          <w:p w14:paraId="7998FA09" w14:textId="77777777" w:rsidR="00DB18DC" w:rsidRPr="00324DB7" w:rsidRDefault="00DB18DC" w:rsidP="00315493">
            <w:pPr>
              <w:pStyle w:val="TAL"/>
            </w:pPr>
            <w:r w:rsidRPr="00324DB7">
              <w:t>DELETE</w:t>
            </w:r>
          </w:p>
        </w:tc>
        <w:tc>
          <w:tcPr>
            <w:tcW w:w="1463" w:type="pct"/>
            <w:tcBorders>
              <w:top w:val="single" w:sz="4" w:space="0" w:color="auto"/>
              <w:left w:val="single" w:sz="4" w:space="0" w:color="auto"/>
              <w:bottom w:val="single" w:sz="4" w:space="0" w:color="auto"/>
              <w:right w:val="single" w:sz="4" w:space="0" w:color="auto"/>
            </w:tcBorders>
            <w:hideMark/>
          </w:tcPr>
          <w:p w14:paraId="7CBD1CB5" w14:textId="77777777" w:rsidR="00DB18DC" w:rsidRPr="00324DB7" w:rsidRDefault="00DB18DC" w:rsidP="00315493">
            <w:pPr>
              <w:pStyle w:val="TAL"/>
            </w:pPr>
            <w:r w:rsidRPr="00324DB7">
              <w:t>Cancel the existing subscription</w:t>
            </w:r>
          </w:p>
        </w:tc>
      </w:tr>
      <w:tr w:rsidR="00B517DB" w:rsidRPr="00324DB7" w14:paraId="733D6617" w14:textId="77777777" w:rsidTr="006631E1">
        <w:trPr>
          <w:jc w:val="center"/>
        </w:trPr>
        <w:tc>
          <w:tcPr>
            <w:tcW w:w="1248" w:type="pct"/>
            <w:tcBorders>
              <w:top w:val="single" w:sz="4" w:space="0" w:color="auto"/>
              <w:left w:val="single" w:sz="4" w:space="0" w:color="auto"/>
              <w:bottom w:val="single" w:sz="4" w:space="0" w:color="auto"/>
              <w:right w:val="single" w:sz="4" w:space="0" w:color="auto"/>
            </w:tcBorders>
            <w:vAlign w:val="center"/>
          </w:tcPr>
          <w:p w14:paraId="5F91473B" w14:textId="77777777" w:rsidR="00B517DB" w:rsidRPr="00324DB7" w:rsidRDefault="00B517DB" w:rsidP="00315493">
            <w:pPr>
              <w:pStyle w:val="TAL"/>
            </w:pPr>
            <w:r w:rsidRPr="00324DB7">
              <w:t>Notification callback</w:t>
            </w:r>
          </w:p>
        </w:tc>
        <w:tc>
          <w:tcPr>
            <w:tcW w:w="1570" w:type="pct"/>
            <w:tcBorders>
              <w:top w:val="single" w:sz="4" w:space="0" w:color="auto"/>
              <w:left w:val="single" w:sz="4" w:space="0" w:color="auto"/>
              <w:bottom w:val="single" w:sz="4" w:space="0" w:color="auto"/>
              <w:right w:val="single" w:sz="4" w:space="0" w:color="auto"/>
            </w:tcBorders>
            <w:vAlign w:val="center"/>
          </w:tcPr>
          <w:p w14:paraId="636698BE" w14:textId="77777777" w:rsidR="00B517DB" w:rsidRPr="00324DB7" w:rsidRDefault="00B517DB" w:rsidP="00315493">
            <w:pPr>
              <w:pStyle w:val="TAL"/>
            </w:pPr>
            <w:r w:rsidRPr="00324DB7">
              <w:t>Client provided callback reference</w:t>
            </w:r>
          </w:p>
        </w:tc>
        <w:tc>
          <w:tcPr>
            <w:tcW w:w="719" w:type="pct"/>
            <w:tcBorders>
              <w:top w:val="single" w:sz="4" w:space="0" w:color="auto"/>
              <w:left w:val="single" w:sz="4" w:space="0" w:color="auto"/>
              <w:bottom w:val="single" w:sz="4" w:space="0" w:color="auto"/>
              <w:right w:val="single" w:sz="4" w:space="0" w:color="auto"/>
            </w:tcBorders>
          </w:tcPr>
          <w:p w14:paraId="71FEA9F4" w14:textId="77777777" w:rsidR="00B517DB" w:rsidRPr="00324DB7" w:rsidRDefault="00B517DB" w:rsidP="00315493">
            <w:pPr>
              <w:pStyle w:val="TAL"/>
            </w:pPr>
            <w:r w:rsidRPr="00324DB7">
              <w:t>POST</w:t>
            </w:r>
          </w:p>
        </w:tc>
        <w:tc>
          <w:tcPr>
            <w:tcW w:w="1463" w:type="pct"/>
            <w:tcBorders>
              <w:top w:val="single" w:sz="4" w:space="0" w:color="auto"/>
              <w:left w:val="single" w:sz="4" w:space="0" w:color="auto"/>
              <w:bottom w:val="single" w:sz="4" w:space="0" w:color="auto"/>
              <w:right w:val="single" w:sz="4" w:space="0" w:color="auto"/>
            </w:tcBorders>
          </w:tcPr>
          <w:p w14:paraId="51CAFC49" w14:textId="77777777" w:rsidR="00B517DB" w:rsidRPr="00324DB7" w:rsidRDefault="00B517DB" w:rsidP="00315493">
            <w:pPr>
              <w:pStyle w:val="TAL"/>
            </w:pPr>
            <w:r w:rsidRPr="00324DB7">
              <w:t>Send a notification</w:t>
            </w:r>
          </w:p>
        </w:tc>
      </w:tr>
    </w:tbl>
    <w:p w14:paraId="15827DF0" w14:textId="77777777" w:rsidR="00164DA5" w:rsidRPr="00324DB7" w:rsidRDefault="00164DA5" w:rsidP="006C6A38"/>
    <w:p w14:paraId="4A262426" w14:textId="77777777" w:rsidR="005654CB" w:rsidRPr="00324DB7" w:rsidRDefault="00157FA9" w:rsidP="004C0D32">
      <w:pPr>
        <w:pStyle w:val="Heading2"/>
      </w:pPr>
      <w:bookmarkStart w:id="213" w:name="_Toc95469343"/>
      <w:bookmarkStart w:id="214" w:name="_Toc95817030"/>
      <w:r w:rsidRPr="00324DB7">
        <w:t>7</w:t>
      </w:r>
      <w:r w:rsidR="005654CB" w:rsidRPr="00324DB7">
        <w:t>.3</w:t>
      </w:r>
      <w:r w:rsidR="005654CB" w:rsidRPr="00324DB7">
        <w:tab/>
        <w:t xml:space="preserve">Resource: </w:t>
      </w:r>
      <w:r w:rsidR="005654CB" w:rsidRPr="009364B4">
        <w:t>rab</w:t>
      </w:r>
      <w:r w:rsidR="005654CB" w:rsidRPr="00324DB7">
        <w:t>_info</w:t>
      </w:r>
      <w:bookmarkEnd w:id="213"/>
      <w:bookmarkEnd w:id="214"/>
    </w:p>
    <w:p w14:paraId="344595FB" w14:textId="77777777" w:rsidR="005654CB" w:rsidRPr="00324DB7" w:rsidRDefault="00157FA9" w:rsidP="004C0D32">
      <w:pPr>
        <w:pStyle w:val="Heading3"/>
      </w:pPr>
      <w:bookmarkStart w:id="215" w:name="_Toc95469344"/>
      <w:bookmarkStart w:id="216" w:name="_Toc95817031"/>
      <w:r w:rsidRPr="00324DB7">
        <w:t>7</w:t>
      </w:r>
      <w:r w:rsidR="005654CB" w:rsidRPr="00324DB7">
        <w:t>.3.1</w:t>
      </w:r>
      <w:r w:rsidR="005654CB" w:rsidRPr="00324DB7">
        <w:tab/>
        <w:t>Description</w:t>
      </w:r>
      <w:bookmarkEnd w:id="215"/>
      <w:bookmarkEnd w:id="216"/>
    </w:p>
    <w:p w14:paraId="6C977F4B" w14:textId="77777777" w:rsidR="005654CB" w:rsidRPr="00324DB7" w:rsidRDefault="005654CB" w:rsidP="005654CB">
      <w:r w:rsidRPr="00324DB7">
        <w:t xml:space="preserve">This resource </w:t>
      </w:r>
      <w:r w:rsidR="00644E7E" w:rsidRPr="00324DB7">
        <w:t>is</w:t>
      </w:r>
      <w:r w:rsidRPr="00324DB7">
        <w:t xml:space="preserve"> queried to retrieve information on Radio Access Bearers.</w:t>
      </w:r>
    </w:p>
    <w:p w14:paraId="0AFB5A88" w14:textId="77777777" w:rsidR="005654CB" w:rsidRPr="00324DB7" w:rsidRDefault="00157FA9" w:rsidP="004C0D32">
      <w:pPr>
        <w:pStyle w:val="Heading3"/>
      </w:pPr>
      <w:bookmarkStart w:id="217" w:name="_Toc95469345"/>
      <w:bookmarkStart w:id="218" w:name="_Toc95817032"/>
      <w:r w:rsidRPr="00324DB7">
        <w:t>7</w:t>
      </w:r>
      <w:r w:rsidR="005654CB" w:rsidRPr="00324DB7">
        <w:t>.3.2</w:t>
      </w:r>
      <w:r w:rsidR="005654CB" w:rsidRPr="00324DB7">
        <w:tab/>
        <w:t>Resource definition</w:t>
      </w:r>
      <w:bookmarkEnd w:id="217"/>
      <w:bookmarkEnd w:id="218"/>
    </w:p>
    <w:p w14:paraId="67CCD7AA" w14:textId="06D60B04" w:rsidR="005654CB" w:rsidRPr="00324DB7" w:rsidRDefault="005654CB" w:rsidP="005654CB">
      <w:pPr>
        <w:rPr>
          <w:b/>
        </w:rPr>
      </w:pPr>
      <w:r w:rsidRPr="00324DB7">
        <w:t xml:space="preserve">Resource </w:t>
      </w:r>
      <w:r w:rsidR="00083135" w:rsidRPr="009364B4">
        <w:t>URI</w:t>
      </w:r>
      <w:r w:rsidRPr="00324DB7">
        <w:t xml:space="preserve">: </w:t>
      </w:r>
      <w:r w:rsidRPr="00324DB7">
        <w:rPr>
          <w:b/>
        </w:rPr>
        <w:t>{apiRoot}/</w:t>
      </w:r>
      <w:r w:rsidRPr="009364B4">
        <w:rPr>
          <w:b/>
        </w:rPr>
        <w:t>rni</w:t>
      </w:r>
      <w:r w:rsidRPr="00324DB7">
        <w:rPr>
          <w:b/>
        </w:rPr>
        <w:t>/</w:t>
      </w:r>
      <w:r w:rsidR="00F654C2" w:rsidRPr="00324DB7">
        <w:rPr>
          <w:b/>
        </w:rPr>
        <w:t>v2</w:t>
      </w:r>
      <w:r w:rsidRPr="00324DB7">
        <w:rPr>
          <w:b/>
        </w:rPr>
        <w:t>/queries/</w:t>
      </w:r>
      <w:r w:rsidRPr="009364B4">
        <w:rPr>
          <w:b/>
        </w:rPr>
        <w:t>rab</w:t>
      </w:r>
      <w:r w:rsidRPr="00324DB7">
        <w:rPr>
          <w:b/>
        </w:rPr>
        <w:t>_info</w:t>
      </w:r>
    </w:p>
    <w:p w14:paraId="387A80CE" w14:textId="77777777" w:rsidR="005654CB" w:rsidRPr="00324DB7" w:rsidRDefault="005654CB" w:rsidP="005654CB">
      <w:pPr>
        <w:rPr>
          <w:rFonts w:ascii="Arial" w:hAnsi="Arial" w:cs="Arial"/>
        </w:rPr>
      </w:pPr>
      <w:r w:rsidRPr="00324DB7">
        <w:t xml:space="preserve">This resource shall support the resource </w:t>
      </w:r>
      <w:r w:rsidR="00083135" w:rsidRPr="009364B4">
        <w:t>URI</w:t>
      </w:r>
      <w:r w:rsidR="00083135" w:rsidRPr="00324DB7">
        <w:t xml:space="preserve"> </w:t>
      </w:r>
      <w:r w:rsidRPr="00324DB7">
        <w:t xml:space="preserve">variables defined in table </w:t>
      </w:r>
      <w:r w:rsidR="00157FA9" w:rsidRPr="00324DB7">
        <w:t>7</w:t>
      </w:r>
      <w:r w:rsidRPr="00324DB7">
        <w:t>.3.2-1</w:t>
      </w:r>
      <w:r w:rsidRPr="00324DB7">
        <w:rPr>
          <w:rFonts w:ascii="Arial" w:hAnsi="Arial" w:cs="Arial"/>
        </w:rPr>
        <w:t>.</w:t>
      </w:r>
    </w:p>
    <w:p w14:paraId="4EAC35D4" w14:textId="718C7E0D" w:rsidR="005654CB" w:rsidRPr="00324DB7" w:rsidRDefault="005654CB" w:rsidP="005654CB">
      <w:pPr>
        <w:pStyle w:val="TH"/>
        <w:rPr>
          <w:rFonts w:cs="Arial"/>
        </w:rPr>
      </w:pPr>
      <w:r w:rsidRPr="00324DB7">
        <w:lastRenderedPageBreak/>
        <w:t xml:space="preserve">Table </w:t>
      </w:r>
      <w:r w:rsidR="00157FA9" w:rsidRPr="00324DB7">
        <w:t>7</w:t>
      </w:r>
      <w:r w:rsidRPr="00324DB7">
        <w:t xml:space="preserve">.3.2-1: Resource </w:t>
      </w:r>
      <w:r w:rsidR="00083135" w:rsidRPr="009364B4">
        <w:t>URI</w:t>
      </w:r>
      <w:r w:rsidR="00083135" w:rsidRPr="00324DB7">
        <w:t xml:space="preserve"> </w:t>
      </w:r>
      <w:r w:rsidR="00E319E1" w:rsidRPr="00324DB7">
        <w:t xml:space="preserve">variables </w:t>
      </w:r>
      <w:r w:rsidRPr="00324DB7">
        <w:t xml:space="preserve">for resource </w:t>
      </w:r>
      <w:r w:rsidR="00AD4375" w:rsidRPr="00324DB7">
        <w:t>"</w:t>
      </w:r>
      <w:r w:rsidRPr="009364B4">
        <w:t>rab</w:t>
      </w:r>
      <w:r w:rsidRPr="00324DB7">
        <w:t>_info</w:t>
      </w:r>
      <w:r w:rsidR="00AD4375" w:rsidRPr="00324DB7">
        <w:t>"</w:t>
      </w:r>
    </w:p>
    <w:tbl>
      <w:tblPr>
        <w:tblW w:w="448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39"/>
        <w:gridCol w:w="6701"/>
      </w:tblGrid>
      <w:tr w:rsidR="005654CB" w:rsidRPr="00324DB7" w14:paraId="41149746" w14:textId="77777777" w:rsidTr="008F0D46">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CCCCCC"/>
          </w:tcPr>
          <w:p w14:paraId="3F99DB6F" w14:textId="77777777" w:rsidR="005654CB" w:rsidRPr="00324DB7" w:rsidRDefault="005654CB" w:rsidP="00CD7E50">
            <w:pPr>
              <w:pStyle w:val="TAH"/>
            </w:pPr>
            <w:r w:rsidRPr="00324DB7">
              <w:t>Name</w:t>
            </w:r>
          </w:p>
        </w:tc>
        <w:tc>
          <w:tcPr>
            <w:tcW w:w="387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0C840DDD" w14:textId="77777777" w:rsidR="005654CB" w:rsidRPr="00324DB7" w:rsidRDefault="005654CB" w:rsidP="00CD7E50">
            <w:pPr>
              <w:pStyle w:val="TAH"/>
            </w:pPr>
            <w:r w:rsidRPr="00324DB7">
              <w:t>Definition</w:t>
            </w:r>
          </w:p>
        </w:tc>
      </w:tr>
      <w:tr w:rsidR="005654CB" w:rsidRPr="00324DB7" w14:paraId="517D9B45" w14:textId="77777777" w:rsidTr="008F0D46">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auto"/>
          </w:tcPr>
          <w:p w14:paraId="4DFC36EA" w14:textId="77777777" w:rsidR="005654CB" w:rsidRPr="00324DB7" w:rsidRDefault="005654CB" w:rsidP="00CD7E50">
            <w:pPr>
              <w:pStyle w:val="TAL"/>
            </w:pPr>
            <w:r w:rsidRPr="00324DB7">
              <w:t>apiRoot</w:t>
            </w:r>
          </w:p>
        </w:tc>
        <w:tc>
          <w:tcPr>
            <w:tcW w:w="387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FD38AB8" w14:textId="77777777" w:rsidR="005654CB" w:rsidRPr="00324DB7" w:rsidRDefault="005654CB" w:rsidP="0004369D">
            <w:pPr>
              <w:pStyle w:val="TAL"/>
            </w:pPr>
            <w:r w:rsidRPr="00324DB7">
              <w:t xml:space="preserve">See clause </w:t>
            </w:r>
            <w:r w:rsidR="0004369D" w:rsidRPr="00324DB7">
              <w:t>7</w:t>
            </w:r>
            <w:r w:rsidRPr="00324DB7">
              <w:t>.2</w:t>
            </w:r>
          </w:p>
        </w:tc>
      </w:tr>
    </w:tbl>
    <w:p w14:paraId="5ABA8B85" w14:textId="77777777" w:rsidR="005654CB" w:rsidRPr="00324DB7" w:rsidRDefault="005654CB" w:rsidP="005654CB"/>
    <w:p w14:paraId="418744E8" w14:textId="77777777" w:rsidR="005654CB" w:rsidRPr="00324DB7" w:rsidRDefault="00157FA9" w:rsidP="004C0D32">
      <w:pPr>
        <w:pStyle w:val="Heading3"/>
      </w:pPr>
      <w:bookmarkStart w:id="219" w:name="_Toc95469346"/>
      <w:bookmarkStart w:id="220" w:name="_Toc95817033"/>
      <w:r w:rsidRPr="00324DB7">
        <w:t>7</w:t>
      </w:r>
      <w:r w:rsidR="005654CB" w:rsidRPr="00324DB7">
        <w:t>.3.3</w:t>
      </w:r>
      <w:r w:rsidR="005654CB" w:rsidRPr="00324DB7">
        <w:tab/>
        <w:t xml:space="preserve">Resource </w:t>
      </w:r>
      <w:r w:rsidR="00E319E1" w:rsidRPr="00324DB7">
        <w:t>methods</w:t>
      </w:r>
      <w:bookmarkEnd w:id="219"/>
      <w:bookmarkEnd w:id="220"/>
    </w:p>
    <w:p w14:paraId="7D6B5F14" w14:textId="77777777" w:rsidR="005654CB" w:rsidRPr="00324DB7" w:rsidRDefault="00157FA9" w:rsidP="004C0D32">
      <w:pPr>
        <w:pStyle w:val="Heading4"/>
      </w:pPr>
      <w:bookmarkStart w:id="221" w:name="_Toc95469347"/>
      <w:bookmarkStart w:id="222" w:name="_Toc95817034"/>
      <w:r w:rsidRPr="00324DB7">
        <w:t>7</w:t>
      </w:r>
      <w:r w:rsidR="005654CB" w:rsidRPr="00324DB7">
        <w:t>.3.3.1</w:t>
      </w:r>
      <w:r w:rsidR="005654CB" w:rsidRPr="00324DB7">
        <w:tab/>
        <w:t>GET</w:t>
      </w:r>
      <w:bookmarkEnd w:id="221"/>
      <w:bookmarkEnd w:id="222"/>
    </w:p>
    <w:p w14:paraId="1B2B8A90" w14:textId="77777777" w:rsidR="005654CB" w:rsidRPr="00324DB7" w:rsidRDefault="005654CB" w:rsidP="005654CB">
      <w:r w:rsidRPr="00324DB7">
        <w:t xml:space="preserve">The GET method </w:t>
      </w:r>
      <w:r w:rsidR="00644E7E" w:rsidRPr="00324DB7">
        <w:t>is</w:t>
      </w:r>
      <w:r w:rsidRPr="00324DB7">
        <w:t xml:space="preserve"> used to query information about the Radio Access Bearers.</w:t>
      </w:r>
    </w:p>
    <w:p w14:paraId="706F795F" w14:textId="1AEE5503" w:rsidR="005654CB" w:rsidRPr="00324DB7" w:rsidRDefault="005654CB" w:rsidP="005654CB">
      <w:r w:rsidRPr="00324DB7">
        <w:t xml:space="preserve">This method shall support the </w:t>
      </w:r>
      <w:r w:rsidR="00083135" w:rsidRPr="009364B4">
        <w:t>URI</w:t>
      </w:r>
      <w:r w:rsidR="00083135" w:rsidRPr="00324DB7">
        <w:t xml:space="preserve"> </w:t>
      </w:r>
      <w:r w:rsidRPr="00324DB7">
        <w:t xml:space="preserve">query parameters, request and response data structures, and response codes, as specified in tables </w:t>
      </w:r>
      <w:r w:rsidR="00157FA9" w:rsidRPr="00324DB7">
        <w:rPr>
          <w:lang w:eastAsia="ko-KR"/>
        </w:rPr>
        <w:t>7</w:t>
      </w:r>
      <w:r w:rsidRPr="00324DB7">
        <w:rPr>
          <w:lang w:eastAsia="ko-KR"/>
        </w:rPr>
        <w:t>.3.3</w:t>
      </w:r>
      <w:r w:rsidRPr="00324DB7">
        <w:t>.1-1</w:t>
      </w:r>
      <w:r w:rsidR="00566A2B" w:rsidRPr="00324DB7">
        <w:t xml:space="preserve"> and </w:t>
      </w:r>
      <w:r w:rsidR="00157FA9" w:rsidRPr="00324DB7">
        <w:rPr>
          <w:lang w:eastAsia="ko-KR"/>
        </w:rPr>
        <w:t>7</w:t>
      </w:r>
      <w:r w:rsidRPr="00324DB7">
        <w:rPr>
          <w:lang w:eastAsia="ko-KR"/>
        </w:rPr>
        <w:t>.3.3</w:t>
      </w:r>
      <w:r w:rsidRPr="00324DB7">
        <w:t>.1-2</w:t>
      </w:r>
      <w:r w:rsidR="00566A2B" w:rsidRPr="00324DB7">
        <w:t>.</w:t>
      </w:r>
      <w:r w:rsidRPr="00324DB7">
        <w:t xml:space="preserve"> </w:t>
      </w:r>
    </w:p>
    <w:p w14:paraId="7F902127" w14:textId="77777777" w:rsidR="005654CB" w:rsidRPr="00324DB7" w:rsidRDefault="005654CB" w:rsidP="005654CB">
      <w:pPr>
        <w:pStyle w:val="TH"/>
        <w:rPr>
          <w:rFonts w:cs="Arial"/>
        </w:rPr>
      </w:pPr>
      <w:r w:rsidRPr="00324DB7">
        <w:t xml:space="preserve">Table </w:t>
      </w:r>
      <w:r w:rsidR="00157FA9" w:rsidRPr="00324DB7">
        <w:t>7</w:t>
      </w:r>
      <w:r w:rsidRPr="00324DB7">
        <w:t xml:space="preserve">.3.3.1-1: </w:t>
      </w:r>
      <w:r w:rsidR="00083135" w:rsidRPr="009364B4">
        <w:t>URI</w:t>
      </w:r>
      <w:r w:rsidR="00083135" w:rsidRPr="00324DB7">
        <w:t xml:space="preserve"> </w:t>
      </w:r>
      <w:r w:rsidRPr="00324DB7">
        <w:t xml:space="preserve">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5654CB" w:rsidRPr="00324DB7" w14:paraId="2C049C0B"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CCCCCC"/>
          </w:tcPr>
          <w:p w14:paraId="5754C7E2" w14:textId="77777777" w:rsidR="005654CB" w:rsidRPr="00324DB7" w:rsidRDefault="005654CB" w:rsidP="00CD7E50">
            <w:pPr>
              <w:pStyle w:val="TAH"/>
            </w:pPr>
            <w:r w:rsidRPr="00324DB7">
              <w:t>Name</w:t>
            </w:r>
          </w:p>
        </w:tc>
        <w:tc>
          <w:tcPr>
            <w:tcW w:w="874" w:type="pct"/>
            <w:tcBorders>
              <w:top w:val="single" w:sz="6" w:space="0" w:color="000000"/>
              <w:left w:val="single" w:sz="6" w:space="0" w:color="000000"/>
              <w:bottom w:val="single" w:sz="6" w:space="0" w:color="000000"/>
              <w:right w:val="single" w:sz="6" w:space="0" w:color="000000"/>
            </w:tcBorders>
            <w:shd w:val="clear" w:color="auto" w:fill="CCCCCC"/>
          </w:tcPr>
          <w:p w14:paraId="6A850689" w14:textId="77777777" w:rsidR="005654CB" w:rsidRPr="00324DB7" w:rsidRDefault="005654CB" w:rsidP="00CD7E50">
            <w:pPr>
              <w:pStyle w:val="TAH"/>
            </w:pPr>
            <w:r w:rsidRPr="00324DB7">
              <w:t>Data type</w:t>
            </w:r>
          </w:p>
        </w:tc>
        <w:tc>
          <w:tcPr>
            <w:tcW w:w="583" w:type="pct"/>
            <w:tcBorders>
              <w:top w:val="single" w:sz="6" w:space="0" w:color="000000"/>
              <w:left w:val="single" w:sz="6" w:space="0" w:color="000000"/>
              <w:bottom w:val="single" w:sz="6" w:space="0" w:color="000000"/>
              <w:right w:val="single" w:sz="6" w:space="0" w:color="000000"/>
            </w:tcBorders>
            <w:shd w:val="clear" w:color="auto" w:fill="CCCCCC"/>
          </w:tcPr>
          <w:p w14:paraId="0C58A305" w14:textId="77777777" w:rsidR="005654CB" w:rsidRPr="00324DB7" w:rsidRDefault="005654CB" w:rsidP="00CD7E50">
            <w:pPr>
              <w:pStyle w:val="TAH"/>
            </w:pPr>
            <w:r w:rsidRPr="00324DB7">
              <w:t>Cardinality</w:t>
            </w:r>
          </w:p>
        </w:tc>
        <w:tc>
          <w:tcPr>
            <w:tcW w:w="271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3F72A3D9" w14:textId="77777777" w:rsidR="005654CB" w:rsidRPr="00324DB7" w:rsidRDefault="005654CB" w:rsidP="00CD7E50">
            <w:pPr>
              <w:pStyle w:val="TAH"/>
            </w:pPr>
            <w:r w:rsidRPr="00324DB7">
              <w:t>Remarks</w:t>
            </w:r>
          </w:p>
        </w:tc>
      </w:tr>
      <w:tr w:rsidR="005654CB" w:rsidRPr="00324DB7" w14:paraId="6C63EC28"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7E30E2A" w14:textId="77777777" w:rsidR="005654CB" w:rsidRPr="00324DB7" w:rsidRDefault="00A63872" w:rsidP="00CD7E50">
            <w:pPr>
              <w:pStyle w:val="TAL"/>
            </w:pPr>
            <w:r w:rsidRPr="00324DB7">
              <w:t>app_ins_id</w:t>
            </w:r>
          </w:p>
        </w:tc>
        <w:tc>
          <w:tcPr>
            <w:tcW w:w="874" w:type="pct"/>
            <w:tcBorders>
              <w:top w:val="single" w:sz="6" w:space="0" w:color="000000"/>
              <w:left w:val="single" w:sz="6" w:space="0" w:color="000000"/>
              <w:bottom w:val="single" w:sz="6" w:space="0" w:color="000000"/>
              <w:right w:val="single" w:sz="6" w:space="0" w:color="000000"/>
            </w:tcBorders>
          </w:tcPr>
          <w:p w14:paraId="6CA335A0" w14:textId="77777777" w:rsidR="005654CB" w:rsidRPr="00324DB7" w:rsidRDefault="00F95DF8" w:rsidP="00CD7E50">
            <w:pPr>
              <w:pStyle w:val="TAL"/>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4C4D2932" w14:textId="77777777" w:rsidR="005654CB" w:rsidRPr="00324DB7" w:rsidRDefault="005654CB" w:rsidP="00CD7E50">
            <w:pPr>
              <w:pStyle w:val="TAL"/>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732368F" w14:textId="77777777" w:rsidR="005654CB" w:rsidRPr="00324DB7" w:rsidRDefault="00A63872" w:rsidP="00CD7E50">
            <w:pPr>
              <w:pStyle w:val="TAL"/>
            </w:pPr>
            <w:r w:rsidRPr="00324DB7">
              <w:t>Comma separated list of a</w:t>
            </w:r>
            <w:r w:rsidR="00EF12F1" w:rsidRPr="00324DB7">
              <w:t xml:space="preserve">pplication </w:t>
            </w:r>
            <w:r w:rsidR="005654CB" w:rsidRPr="00324DB7">
              <w:t>instance identifier</w:t>
            </w:r>
            <w:r w:rsidRPr="00324DB7">
              <w:t>s</w:t>
            </w:r>
          </w:p>
        </w:tc>
      </w:tr>
      <w:tr w:rsidR="005654CB" w:rsidRPr="00324DB7" w14:paraId="19249057"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50679D10" w14:textId="77777777" w:rsidR="005654CB" w:rsidRPr="00324DB7" w:rsidRDefault="00A63872" w:rsidP="00CD7E50">
            <w:pPr>
              <w:pStyle w:val="TAL"/>
            </w:pPr>
            <w:r w:rsidRPr="00324DB7">
              <w:t>cell_id</w:t>
            </w:r>
          </w:p>
        </w:tc>
        <w:tc>
          <w:tcPr>
            <w:tcW w:w="874" w:type="pct"/>
            <w:tcBorders>
              <w:top w:val="single" w:sz="6" w:space="0" w:color="000000"/>
              <w:left w:val="single" w:sz="6" w:space="0" w:color="000000"/>
              <w:bottom w:val="single" w:sz="6" w:space="0" w:color="000000"/>
              <w:right w:val="single" w:sz="6" w:space="0" w:color="000000"/>
            </w:tcBorders>
          </w:tcPr>
          <w:p w14:paraId="32014342" w14:textId="284EAE0A" w:rsidR="005654CB" w:rsidRPr="00324DB7" w:rsidRDefault="00F02E46" w:rsidP="00CD7E50">
            <w:pPr>
              <w:pStyle w:val="TAL"/>
            </w:pPr>
            <w:r w:rsidRPr="00324DB7">
              <w:t>CellId</w:t>
            </w:r>
          </w:p>
        </w:tc>
        <w:tc>
          <w:tcPr>
            <w:tcW w:w="583" w:type="pct"/>
            <w:tcBorders>
              <w:top w:val="single" w:sz="6" w:space="0" w:color="000000"/>
              <w:left w:val="single" w:sz="6" w:space="0" w:color="000000"/>
              <w:bottom w:val="single" w:sz="6" w:space="0" w:color="000000"/>
              <w:right w:val="single" w:sz="6" w:space="0" w:color="000000"/>
            </w:tcBorders>
          </w:tcPr>
          <w:p w14:paraId="757E09A6" w14:textId="77777777" w:rsidR="005654CB" w:rsidRPr="00324DB7" w:rsidRDefault="005654CB" w:rsidP="00CD7E50">
            <w:pPr>
              <w:pStyle w:val="TAL"/>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F451ADD" w14:textId="387975EA" w:rsidR="005654CB" w:rsidRPr="00324DB7" w:rsidRDefault="00A63872" w:rsidP="00F13EC6">
            <w:pPr>
              <w:pStyle w:val="TAL"/>
            </w:pPr>
            <w:r w:rsidRPr="00324DB7">
              <w:t xml:space="preserve">Comma separated list of </w:t>
            </w:r>
            <w:r w:rsidR="005654CB" w:rsidRPr="009364B4">
              <w:t>E-UTRAN</w:t>
            </w:r>
            <w:r w:rsidR="005654CB" w:rsidRPr="00324DB7">
              <w:t xml:space="preserve"> Cell </w:t>
            </w:r>
            <w:r w:rsidRPr="00324DB7">
              <w:t>Identities</w:t>
            </w:r>
          </w:p>
        </w:tc>
      </w:tr>
      <w:tr w:rsidR="00A63872" w:rsidRPr="00324DB7" w:rsidDel="00A63872" w14:paraId="661EB627"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2AC21D6B" w14:textId="77777777" w:rsidR="00A63872" w:rsidRPr="00324DB7" w:rsidDel="00A63872" w:rsidRDefault="00A63872" w:rsidP="00A63872">
            <w:pPr>
              <w:pStyle w:val="TAL"/>
            </w:pPr>
            <w:r w:rsidRPr="009364B4">
              <w:t>ue</w:t>
            </w:r>
            <w:r w:rsidRPr="00324DB7">
              <w:t>_ipv4_address</w:t>
            </w:r>
          </w:p>
        </w:tc>
        <w:tc>
          <w:tcPr>
            <w:tcW w:w="874" w:type="pct"/>
            <w:tcBorders>
              <w:top w:val="single" w:sz="6" w:space="0" w:color="000000"/>
              <w:left w:val="single" w:sz="6" w:space="0" w:color="000000"/>
              <w:bottom w:val="single" w:sz="6" w:space="0" w:color="000000"/>
              <w:right w:val="single" w:sz="6" w:space="0" w:color="000000"/>
            </w:tcBorders>
          </w:tcPr>
          <w:p w14:paraId="73EF541B" w14:textId="77777777" w:rsidR="00A63872" w:rsidRPr="00324DB7" w:rsidDel="00A63872" w:rsidRDefault="00A63872" w:rsidP="00A63872">
            <w:pPr>
              <w:pStyle w:val="TAL"/>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3F7A7F87" w14:textId="77777777" w:rsidR="00A63872" w:rsidRPr="00324DB7" w:rsidDel="00A63872" w:rsidRDefault="00A63872" w:rsidP="00A63872">
            <w:pPr>
              <w:pStyle w:val="TAL"/>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97B3149" w14:textId="77777777" w:rsidR="00A63872" w:rsidRPr="00324DB7" w:rsidDel="00A63872" w:rsidRDefault="00A63872" w:rsidP="00750B0C">
            <w:pPr>
              <w:pStyle w:val="TAL"/>
            </w:pPr>
            <w:r w:rsidRPr="00324DB7">
              <w:t xml:space="preserve">Comma separated list of </w:t>
            </w:r>
            <w:r w:rsidRPr="009364B4">
              <w:t>IE</w:t>
            </w:r>
            <w:r w:rsidRPr="00324DB7">
              <w:t xml:space="preserve"> IPv4 addresses as defined for the type for AssociateId in clause </w:t>
            </w:r>
            <w:r w:rsidR="00750B0C" w:rsidRPr="00324DB7">
              <w:t>6</w:t>
            </w:r>
            <w:r w:rsidRPr="00324DB7">
              <w:t>.5.4</w:t>
            </w:r>
          </w:p>
        </w:tc>
      </w:tr>
      <w:tr w:rsidR="00A63872" w:rsidRPr="00324DB7" w:rsidDel="00A63872" w14:paraId="578B0FB9"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33EE0F1" w14:textId="77777777" w:rsidR="00A63872" w:rsidRPr="00324DB7" w:rsidDel="00A63872" w:rsidRDefault="00A63872" w:rsidP="00A63872">
            <w:pPr>
              <w:pStyle w:val="TAL"/>
            </w:pPr>
            <w:r w:rsidRPr="009364B4">
              <w:t>ue</w:t>
            </w:r>
            <w:r w:rsidRPr="00324DB7">
              <w:t>_ipv6_address</w:t>
            </w:r>
          </w:p>
        </w:tc>
        <w:tc>
          <w:tcPr>
            <w:tcW w:w="874" w:type="pct"/>
            <w:tcBorders>
              <w:top w:val="single" w:sz="6" w:space="0" w:color="000000"/>
              <w:left w:val="single" w:sz="6" w:space="0" w:color="000000"/>
              <w:bottom w:val="single" w:sz="6" w:space="0" w:color="000000"/>
              <w:right w:val="single" w:sz="6" w:space="0" w:color="000000"/>
            </w:tcBorders>
          </w:tcPr>
          <w:p w14:paraId="5E48512B" w14:textId="77777777" w:rsidR="00A63872" w:rsidRPr="00324DB7" w:rsidDel="00A63872" w:rsidRDefault="00A63872" w:rsidP="00A63872">
            <w:pPr>
              <w:pStyle w:val="TAL"/>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175ED3BD" w14:textId="77777777" w:rsidR="00A63872" w:rsidRPr="00324DB7" w:rsidDel="00A63872" w:rsidRDefault="00A63872" w:rsidP="00A63872">
            <w:pPr>
              <w:pStyle w:val="TAL"/>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EDA977" w14:textId="77777777" w:rsidR="00A63872" w:rsidRPr="00324DB7" w:rsidDel="00A63872" w:rsidRDefault="00A63872" w:rsidP="00750B0C">
            <w:pPr>
              <w:pStyle w:val="TAL"/>
            </w:pPr>
            <w:r w:rsidRPr="00324DB7">
              <w:t xml:space="preserve">Comma separated list of </w:t>
            </w:r>
            <w:r w:rsidRPr="009364B4">
              <w:t>IE</w:t>
            </w:r>
            <w:r w:rsidRPr="00324DB7">
              <w:t xml:space="preserve"> IPv6 addresses as defined for the type for AssociateId in clause </w:t>
            </w:r>
            <w:r w:rsidR="00750B0C" w:rsidRPr="00324DB7">
              <w:t>6</w:t>
            </w:r>
            <w:r w:rsidRPr="00324DB7">
              <w:t>.5.4</w:t>
            </w:r>
          </w:p>
        </w:tc>
      </w:tr>
      <w:tr w:rsidR="00A63872" w:rsidRPr="00324DB7" w:rsidDel="00A63872" w14:paraId="5AEB9918"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0CE70FB7" w14:textId="77777777" w:rsidR="00A63872" w:rsidRPr="00324DB7" w:rsidDel="00A63872" w:rsidRDefault="00A63872" w:rsidP="00A63872">
            <w:pPr>
              <w:pStyle w:val="TAL"/>
            </w:pPr>
            <w:r w:rsidRPr="00324DB7">
              <w:t>nated_</w:t>
            </w:r>
            <w:r w:rsidRPr="009364B4">
              <w:t>ip</w:t>
            </w:r>
            <w:r w:rsidRPr="00324DB7">
              <w:t>_address</w:t>
            </w:r>
          </w:p>
        </w:tc>
        <w:tc>
          <w:tcPr>
            <w:tcW w:w="874" w:type="pct"/>
            <w:tcBorders>
              <w:top w:val="single" w:sz="6" w:space="0" w:color="000000"/>
              <w:left w:val="single" w:sz="6" w:space="0" w:color="000000"/>
              <w:bottom w:val="single" w:sz="6" w:space="0" w:color="000000"/>
              <w:right w:val="single" w:sz="6" w:space="0" w:color="000000"/>
            </w:tcBorders>
          </w:tcPr>
          <w:p w14:paraId="17529B5A" w14:textId="77777777" w:rsidR="00A63872" w:rsidRPr="00324DB7" w:rsidDel="00A63872" w:rsidRDefault="00A63872" w:rsidP="00A63872">
            <w:pPr>
              <w:pStyle w:val="TAL"/>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571E8431" w14:textId="77777777" w:rsidR="00A63872" w:rsidRPr="00324DB7" w:rsidDel="00A63872" w:rsidRDefault="00A63872" w:rsidP="00A63872">
            <w:pPr>
              <w:pStyle w:val="TAL"/>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8C223FE" w14:textId="77777777" w:rsidR="00A63872" w:rsidRPr="00324DB7" w:rsidDel="00A63872" w:rsidRDefault="00A63872" w:rsidP="00750B0C">
            <w:pPr>
              <w:pStyle w:val="TAL"/>
            </w:pPr>
            <w:r w:rsidRPr="00324DB7">
              <w:t xml:space="preserve">Comma separated list of NATed </w:t>
            </w:r>
            <w:r w:rsidRPr="009364B4">
              <w:t>IP</w:t>
            </w:r>
            <w:r w:rsidRPr="00324DB7">
              <w:t xml:space="preserve"> addresses as defined for the type for AssociateId in clause </w:t>
            </w:r>
            <w:r w:rsidR="00750B0C" w:rsidRPr="00324DB7">
              <w:t>6</w:t>
            </w:r>
            <w:r w:rsidRPr="00324DB7">
              <w:t>.5.4</w:t>
            </w:r>
          </w:p>
        </w:tc>
      </w:tr>
      <w:tr w:rsidR="00A63872" w:rsidRPr="00324DB7" w:rsidDel="00A63872" w14:paraId="2FC971DD"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1B5D150C" w14:textId="77777777" w:rsidR="00A63872" w:rsidRPr="00324DB7" w:rsidDel="00A63872" w:rsidRDefault="00A63872" w:rsidP="00A63872">
            <w:pPr>
              <w:pStyle w:val="TAL"/>
            </w:pPr>
            <w:r w:rsidRPr="009364B4">
              <w:t>gtp</w:t>
            </w:r>
            <w:r w:rsidRPr="00324DB7">
              <w:t>_</w:t>
            </w:r>
            <w:r w:rsidRPr="009364B4">
              <w:t>teid</w:t>
            </w:r>
          </w:p>
        </w:tc>
        <w:tc>
          <w:tcPr>
            <w:tcW w:w="874" w:type="pct"/>
            <w:tcBorders>
              <w:top w:val="single" w:sz="6" w:space="0" w:color="000000"/>
              <w:left w:val="single" w:sz="6" w:space="0" w:color="000000"/>
              <w:bottom w:val="single" w:sz="6" w:space="0" w:color="000000"/>
              <w:right w:val="single" w:sz="6" w:space="0" w:color="000000"/>
            </w:tcBorders>
          </w:tcPr>
          <w:p w14:paraId="5CFD3357" w14:textId="77777777" w:rsidR="00A63872" w:rsidRPr="00324DB7" w:rsidDel="00A63872" w:rsidRDefault="00A63872" w:rsidP="00A63872">
            <w:pPr>
              <w:pStyle w:val="TAL"/>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78A78378" w14:textId="77777777" w:rsidR="00A63872" w:rsidRPr="00324DB7" w:rsidDel="00A63872" w:rsidRDefault="00A63872" w:rsidP="00A63872">
            <w:pPr>
              <w:pStyle w:val="TAL"/>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D6B7DE4" w14:textId="77777777" w:rsidR="00A63872" w:rsidRPr="00324DB7" w:rsidDel="00A63872" w:rsidRDefault="00A63872" w:rsidP="00750B0C">
            <w:pPr>
              <w:pStyle w:val="TAL"/>
            </w:pPr>
            <w:r w:rsidRPr="00324DB7">
              <w:t xml:space="preserve">Comma separated list of </w:t>
            </w:r>
            <w:r w:rsidRPr="009364B4">
              <w:t>GTP</w:t>
            </w:r>
            <w:r w:rsidRPr="00324DB7">
              <w:t xml:space="preserve"> </w:t>
            </w:r>
            <w:r w:rsidRPr="009364B4">
              <w:t>TEID</w:t>
            </w:r>
            <w:r w:rsidRPr="00324DB7">
              <w:t xml:space="preserve"> addresses as defined for the type for AssociateId in clause </w:t>
            </w:r>
            <w:r w:rsidR="00750B0C" w:rsidRPr="00324DB7">
              <w:t>6</w:t>
            </w:r>
            <w:r w:rsidRPr="00324DB7">
              <w:t>.5.4</w:t>
            </w:r>
          </w:p>
        </w:tc>
      </w:tr>
      <w:tr w:rsidR="005654CB" w:rsidRPr="00324DB7" w14:paraId="52F8B313"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5E22038D" w14:textId="77777777" w:rsidR="005654CB" w:rsidRPr="00324DB7" w:rsidRDefault="00BF7611" w:rsidP="00CD7E50">
            <w:pPr>
              <w:pStyle w:val="TAL"/>
            </w:pPr>
            <w:r w:rsidRPr="00324DB7">
              <w:t>erab_id</w:t>
            </w:r>
          </w:p>
        </w:tc>
        <w:tc>
          <w:tcPr>
            <w:tcW w:w="874" w:type="pct"/>
            <w:tcBorders>
              <w:top w:val="single" w:sz="6" w:space="0" w:color="000000"/>
              <w:left w:val="single" w:sz="6" w:space="0" w:color="000000"/>
              <w:bottom w:val="single" w:sz="6" w:space="0" w:color="000000"/>
              <w:right w:val="single" w:sz="6" w:space="0" w:color="000000"/>
            </w:tcBorders>
          </w:tcPr>
          <w:p w14:paraId="59EF1103" w14:textId="77777777" w:rsidR="005654CB" w:rsidRPr="00324DB7" w:rsidRDefault="00F95DF8" w:rsidP="00CD7E50">
            <w:pPr>
              <w:pStyle w:val="TAL"/>
            </w:pPr>
            <w:r w:rsidRPr="00324DB7">
              <w:t>I</w:t>
            </w:r>
            <w:r w:rsidR="005654CB" w:rsidRPr="00324DB7">
              <w:t>nteger</w:t>
            </w:r>
          </w:p>
        </w:tc>
        <w:tc>
          <w:tcPr>
            <w:tcW w:w="583" w:type="pct"/>
            <w:tcBorders>
              <w:top w:val="single" w:sz="6" w:space="0" w:color="000000"/>
              <w:left w:val="single" w:sz="6" w:space="0" w:color="000000"/>
              <w:bottom w:val="single" w:sz="6" w:space="0" w:color="000000"/>
              <w:right w:val="single" w:sz="6" w:space="0" w:color="000000"/>
            </w:tcBorders>
          </w:tcPr>
          <w:p w14:paraId="436C834C" w14:textId="77777777" w:rsidR="005654CB" w:rsidRPr="00324DB7" w:rsidRDefault="005654CB" w:rsidP="00CD7E50">
            <w:pPr>
              <w:pStyle w:val="TAL"/>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4F5C0F8" w14:textId="77777777" w:rsidR="005654CB" w:rsidRPr="00324DB7" w:rsidRDefault="005654CB" w:rsidP="00CD7E50">
            <w:pPr>
              <w:pStyle w:val="TAL"/>
            </w:pPr>
            <w:r w:rsidRPr="009364B4">
              <w:t>E-RAB</w:t>
            </w:r>
            <w:r w:rsidRPr="00324DB7">
              <w:t xml:space="preserve"> identifier</w:t>
            </w:r>
          </w:p>
        </w:tc>
      </w:tr>
      <w:tr w:rsidR="005654CB" w:rsidRPr="00324DB7" w14:paraId="171E0F52"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29FAB699" w14:textId="77777777" w:rsidR="005654CB" w:rsidRPr="00324DB7" w:rsidRDefault="005654CB" w:rsidP="00CD7E50">
            <w:pPr>
              <w:pStyle w:val="TAL"/>
            </w:pPr>
            <w:r w:rsidRPr="009364B4">
              <w:t>qci</w:t>
            </w:r>
          </w:p>
        </w:tc>
        <w:tc>
          <w:tcPr>
            <w:tcW w:w="874" w:type="pct"/>
            <w:tcBorders>
              <w:top w:val="single" w:sz="6" w:space="0" w:color="000000"/>
              <w:left w:val="single" w:sz="6" w:space="0" w:color="000000"/>
              <w:bottom w:val="single" w:sz="6" w:space="0" w:color="000000"/>
              <w:right w:val="single" w:sz="6" w:space="0" w:color="000000"/>
            </w:tcBorders>
          </w:tcPr>
          <w:p w14:paraId="123BC521" w14:textId="77777777" w:rsidR="005654CB" w:rsidRPr="00324DB7" w:rsidRDefault="00F95DF8" w:rsidP="00CD7E50">
            <w:pPr>
              <w:pStyle w:val="TAL"/>
            </w:pPr>
            <w:r w:rsidRPr="00324DB7">
              <w:t>I</w:t>
            </w:r>
            <w:r w:rsidR="005654CB" w:rsidRPr="00324DB7">
              <w:t>nteger</w:t>
            </w:r>
          </w:p>
        </w:tc>
        <w:tc>
          <w:tcPr>
            <w:tcW w:w="583" w:type="pct"/>
            <w:tcBorders>
              <w:top w:val="single" w:sz="6" w:space="0" w:color="000000"/>
              <w:left w:val="single" w:sz="6" w:space="0" w:color="000000"/>
              <w:bottom w:val="single" w:sz="6" w:space="0" w:color="000000"/>
              <w:right w:val="single" w:sz="6" w:space="0" w:color="000000"/>
            </w:tcBorders>
          </w:tcPr>
          <w:p w14:paraId="1A0649A6" w14:textId="77777777" w:rsidR="005654CB" w:rsidRPr="00324DB7" w:rsidRDefault="005654CB" w:rsidP="00CD7E50">
            <w:pPr>
              <w:pStyle w:val="TAL"/>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E4423CB" w14:textId="0197EC67" w:rsidR="005654CB" w:rsidRPr="00324DB7" w:rsidRDefault="005654CB" w:rsidP="000F021D">
            <w:pPr>
              <w:pStyle w:val="TAL"/>
            </w:pPr>
            <w:r w:rsidRPr="009364B4">
              <w:rPr>
                <w:rFonts w:cs="Arial"/>
                <w:szCs w:val="18"/>
              </w:rPr>
              <w:t>QoS</w:t>
            </w:r>
            <w:r w:rsidRPr="00324DB7">
              <w:rPr>
                <w:rFonts w:cs="Arial"/>
                <w:szCs w:val="18"/>
              </w:rPr>
              <w:t xml:space="preserve"> Class Identifier as defined in </w:t>
            </w:r>
            <w:r w:rsidR="000F021D" w:rsidRPr="009364B4">
              <w:rPr>
                <w:rFonts w:cs="Arial"/>
                <w:szCs w:val="18"/>
              </w:rPr>
              <w:t xml:space="preserve">ETSI </w:t>
            </w:r>
            <w:r w:rsidRPr="009364B4">
              <w:rPr>
                <w:rFonts w:cs="Arial"/>
                <w:szCs w:val="18"/>
              </w:rPr>
              <w:t xml:space="preserve">TS </w:t>
            </w:r>
            <w:r w:rsidR="000F021D" w:rsidRPr="009364B4">
              <w:rPr>
                <w:rFonts w:cs="Arial"/>
                <w:szCs w:val="18"/>
              </w:rPr>
              <w:t>1</w:t>
            </w:r>
            <w:r w:rsidRPr="009364B4">
              <w:rPr>
                <w:rFonts w:cs="Arial"/>
                <w:szCs w:val="18"/>
              </w:rPr>
              <w:t>23</w:t>
            </w:r>
            <w:r w:rsidR="000F021D" w:rsidRPr="009364B4">
              <w:rPr>
                <w:rFonts w:cs="Arial"/>
                <w:szCs w:val="18"/>
              </w:rPr>
              <w:t xml:space="preserve"> </w:t>
            </w:r>
            <w:r w:rsidRPr="009364B4">
              <w:rPr>
                <w:rFonts w:cs="Arial"/>
                <w:szCs w:val="18"/>
              </w:rPr>
              <w:t xml:space="preserve">401 </w:t>
            </w:r>
            <w:r w:rsidR="00F13EC6" w:rsidRPr="009364B4">
              <w:rPr>
                <w:rFonts w:cs="Arial"/>
                <w:szCs w:val="18"/>
              </w:rPr>
              <w:t>[</w:t>
            </w:r>
            <w:r w:rsidR="00F13EC6" w:rsidRPr="009364B4">
              <w:rPr>
                <w:rFonts w:cs="Arial"/>
                <w:szCs w:val="18"/>
              </w:rPr>
              <w:fldChar w:fldCharType="begin"/>
            </w:r>
            <w:r w:rsidR="00F13EC6" w:rsidRPr="009364B4">
              <w:rPr>
                <w:rFonts w:cs="Arial"/>
                <w:szCs w:val="18"/>
              </w:rPr>
              <w:instrText xml:space="preserve">REF REF_TS123401 \h </w:instrText>
            </w:r>
            <w:r w:rsidR="004C0D32" w:rsidRPr="009364B4">
              <w:rPr>
                <w:rFonts w:cs="Arial"/>
                <w:szCs w:val="18"/>
              </w:rPr>
              <w:instrText xml:space="preserve"> \* MERGEFORMAT </w:instrText>
            </w:r>
            <w:r w:rsidR="00F13EC6" w:rsidRPr="009364B4">
              <w:rPr>
                <w:rFonts w:cs="Arial"/>
                <w:szCs w:val="18"/>
              </w:rPr>
            </w:r>
            <w:r w:rsidR="00F13EC6" w:rsidRPr="009364B4">
              <w:rPr>
                <w:rFonts w:cs="Arial"/>
                <w:szCs w:val="18"/>
              </w:rPr>
              <w:fldChar w:fldCharType="separate"/>
            </w:r>
            <w:r w:rsidR="00746B25" w:rsidRPr="009364B4">
              <w:t>i.4</w:t>
            </w:r>
            <w:r w:rsidR="00F13EC6" w:rsidRPr="009364B4">
              <w:rPr>
                <w:rFonts w:cs="Arial"/>
                <w:szCs w:val="18"/>
              </w:rPr>
              <w:fldChar w:fldCharType="end"/>
            </w:r>
            <w:r w:rsidR="00F13EC6" w:rsidRPr="009364B4">
              <w:rPr>
                <w:rFonts w:cs="Arial"/>
                <w:szCs w:val="18"/>
              </w:rPr>
              <w:t>]</w:t>
            </w:r>
          </w:p>
        </w:tc>
      </w:tr>
      <w:tr w:rsidR="005654CB" w:rsidRPr="00324DB7" w14:paraId="480F21DA"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773E77E8" w14:textId="77777777" w:rsidR="005654CB" w:rsidRPr="00324DB7" w:rsidRDefault="00BF7611" w:rsidP="00CD7E50">
            <w:pPr>
              <w:pStyle w:val="TAL"/>
            </w:pPr>
            <w:r w:rsidRPr="00324DB7">
              <w:t>erab_mbr_</w:t>
            </w:r>
            <w:r w:rsidRPr="009364B4">
              <w:t>dl</w:t>
            </w:r>
          </w:p>
        </w:tc>
        <w:tc>
          <w:tcPr>
            <w:tcW w:w="874" w:type="pct"/>
            <w:tcBorders>
              <w:top w:val="single" w:sz="6" w:space="0" w:color="000000"/>
              <w:left w:val="single" w:sz="6" w:space="0" w:color="000000"/>
              <w:bottom w:val="single" w:sz="6" w:space="0" w:color="000000"/>
              <w:right w:val="single" w:sz="6" w:space="0" w:color="000000"/>
            </w:tcBorders>
          </w:tcPr>
          <w:p w14:paraId="328AE52F" w14:textId="77777777" w:rsidR="005654CB" w:rsidRPr="00324DB7" w:rsidRDefault="00F95DF8" w:rsidP="00CD7E50">
            <w:pPr>
              <w:pStyle w:val="TAL"/>
            </w:pPr>
            <w:r w:rsidRPr="00324DB7">
              <w:t>I</w:t>
            </w:r>
            <w:r w:rsidR="005654CB" w:rsidRPr="00324DB7">
              <w:t>nteger</w:t>
            </w:r>
          </w:p>
        </w:tc>
        <w:tc>
          <w:tcPr>
            <w:tcW w:w="583" w:type="pct"/>
            <w:tcBorders>
              <w:top w:val="single" w:sz="6" w:space="0" w:color="000000"/>
              <w:left w:val="single" w:sz="6" w:space="0" w:color="000000"/>
              <w:bottom w:val="single" w:sz="6" w:space="0" w:color="000000"/>
              <w:right w:val="single" w:sz="6" w:space="0" w:color="000000"/>
            </w:tcBorders>
          </w:tcPr>
          <w:p w14:paraId="1587171D" w14:textId="77777777" w:rsidR="005654CB" w:rsidRPr="00324DB7" w:rsidRDefault="005654CB" w:rsidP="00CD7E50">
            <w:pPr>
              <w:pStyle w:val="TAL"/>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A8E819B" w14:textId="60DC6F12" w:rsidR="005654CB" w:rsidRPr="00324DB7" w:rsidRDefault="005654CB" w:rsidP="004F1495">
            <w:pPr>
              <w:pStyle w:val="TAL"/>
            </w:pPr>
            <w:r w:rsidRPr="00324DB7">
              <w:rPr>
                <w:rFonts w:cs="Arial"/>
                <w:szCs w:val="18"/>
              </w:rPr>
              <w:t xml:space="preserve">Maximum downlink </w:t>
            </w:r>
            <w:r w:rsidRPr="009364B4">
              <w:rPr>
                <w:rFonts w:cs="Arial"/>
                <w:szCs w:val="18"/>
              </w:rPr>
              <w:t>E-RAB</w:t>
            </w:r>
            <w:r w:rsidRPr="00324DB7">
              <w:rPr>
                <w:rFonts w:cs="Arial"/>
                <w:szCs w:val="18"/>
              </w:rPr>
              <w:t xml:space="preserve"> Bit Rate as defined in </w:t>
            </w:r>
            <w:r w:rsidR="000F021D" w:rsidRPr="009364B4">
              <w:rPr>
                <w:rFonts w:cs="Arial"/>
                <w:szCs w:val="18"/>
              </w:rPr>
              <w:t xml:space="preserve">ETSI </w:t>
            </w:r>
            <w:r w:rsidRPr="009364B4">
              <w:rPr>
                <w:rFonts w:cs="Arial"/>
                <w:szCs w:val="18"/>
              </w:rPr>
              <w:t>TS</w:t>
            </w:r>
            <w:r w:rsidR="004F1495" w:rsidRPr="009364B4">
              <w:rPr>
                <w:rFonts w:cs="Arial"/>
                <w:szCs w:val="18"/>
              </w:rPr>
              <w:t> </w:t>
            </w:r>
            <w:r w:rsidR="000F021D" w:rsidRPr="009364B4">
              <w:rPr>
                <w:rFonts w:cs="Arial"/>
                <w:szCs w:val="18"/>
              </w:rPr>
              <w:t>1</w:t>
            </w:r>
            <w:r w:rsidRPr="009364B4">
              <w:rPr>
                <w:rFonts w:cs="Arial"/>
                <w:szCs w:val="18"/>
              </w:rPr>
              <w:t>23</w:t>
            </w:r>
            <w:r w:rsidR="004F1495" w:rsidRPr="009364B4">
              <w:rPr>
                <w:rFonts w:cs="Arial"/>
                <w:szCs w:val="18"/>
              </w:rPr>
              <w:t> </w:t>
            </w:r>
            <w:r w:rsidRPr="009364B4">
              <w:rPr>
                <w:rFonts w:cs="Arial"/>
                <w:szCs w:val="18"/>
              </w:rPr>
              <w:t xml:space="preserve">401 </w:t>
            </w:r>
            <w:r w:rsidR="00F13EC6" w:rsidRPr="009364B4">
              <w:rPr>
                <w:rFonts w:cs="Arial"/>
                <w:szCs w:val="18"/>
              </w:rPr>
              <w:t>[</w:t>
            </w:r>
            <w:r w:rsidR="00F13EC6" w:rsidRPr="009364B4">
              <w:rPr>
                <w:rFonts w:cs="Arial"/>
                <w:szCs w:val="18"/>
              </w:rPr>
              <w:fldChar w:fldCharType="begin"/>
            </w:r>
            <w:r w:rsidR="00F13EC6" w:rsidRPr="009364B4">
              <w:rPr>
                <w:rFonts w:cs="Arial"/>
                <w:szCs w:val="18"/>
              </w:rPr>
              <w:instrText xml:space="preserve">REF REF_TS123401 \h </w:instrText>
            </w:r>
            <w:r w:rsidR="004C0D32" w:rsidRPr="009364B4">
              <w:rPr>
                <w:rFonts w:cs="Arial"/>
                <w:szCs w:val="18"/>
              </w:rPr>
              <w:instrText xml:space="preserve"> \* MERGEFORMAT </w:instrText>
            </w:r>
            <w:r w:rsidR="00F13EC6" w:rsidRPr="009364B4">
              <w:rPr>
                <w:rFonts w:cs="Arial"/>
                <w:szCs w:val="18"/>
              </w:rPr>
            </w:r>
            <w:r w:rsidR="00F13EC6" w:rsidRPr="009364B4">
              <w:rPr>
                <w:rFonts w:cs="Arial"/>
                <w:szCs w:val="18"/>
              </w:rPr>
              <w:fldChar w:fldCharType="separate"/>
            </w:r>
            <w:r w:rsidR="00746B25" w:rsidRPr="009364B4">
              <w:t>i.4</w:t>
            </w:r>
            <w:r w:rsidR="00F13EC6" w:rsidRPr="009364B4">
              <w:rPr>
                <w:rFonts w:cs="Arial"/>
                <w:szCs w:val="18"/>
              </w:rPr>
              <w:fldChar w:fldCharType="end"/>
            </w:r>
            <w:r w:rsidR="00F13EC6" w:rsidRPr="009364B4">
              <w:rPr>
                <w:rFonts w:cs="Arial"/>
                <w:szCs w:val="18"/>
              </w:rPr>
              <w:t>]</w:t>
            </w:r>
          </w:p>
        </w:tc>
      </w:tr>
      <w:tr w:rsidR="005654CB" w:rsidRPr="00324DB7" w14:paraId="7463D5BD"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07927C7E" w14:textId="77777777" w:rsidR="005654CB" w:rsidRPr="00324DB7" w:rsidRDefault="00BF7611" w:rsidP="00CD7E50">
            <w:pPr>
              <w:pStyle w:val="TAL"/>
            </w:pPr>
            <w:r w:rsidRPr="00324DB7">
              <w:t>erab_mbr_</w:t>
            </w:r>
            <w:r w:rsidRPr="009364B4">
              <w:t>ul</w:t>
            </w:r>
          </w:p>
        </w:tc>
        <w:tc>
          <w:tcPr>
            <w:tcW w:w="874" w:type="pct"/>
            <w:tcBorders>
              <w:top w:val="single" w:sz="6" w:space="0" w:color="000000"/>
              <w:left w:val="single" w:sz="6" w:space="0" w:color="000000"/>
              <w:bottom w:val="single" w:sz="6" w:space="0" w:color="000000"/>
              <w:right w:val="single" w:sz="6" w:space="0" w:color="000000"/>
            </w:tcBorders>
          </w:tcPr>
          <w:p w14:paraId="19BEAE84" w14:textId="77777777" w:rsidR="005654CB" w:rsidRPr="00324DB7" w:rsidRDefault="00F95DF8" w:rsidP="00CD7E50">
            <w:pPr>
              <w:pStyle w:val="TAL"/>
            </w:pPr>
            <w:r w:rsidRPr="00324DB7">
              <w:t>I</w:t>
            </w:r>
            <w:r w:rsidR="005654CB" w:rsidRPr="00324DB7">
              <w:t>nteger</w:t>
            </w:r>
          </w:p>
        </w:tc>
        <w:tc>
          <w:tcPr>
            <w:tcW w:w="583" w:type="pct"/>
            <w:tcBorders>
              <w:top w:val="single" w:sz="6" w:space="0" w:color="000000"/>
              <w:left w:val="single" w:sz="6" w:space="0" w:color="000000"/>
              <w:bottom w:val="single" w:sz="6" w:space="0" w:color="000000"/>
              <w:right w:val="single" w:sz="6" w:space="0" w:color="000000"/>
            </w:tcBorders>
          </w:tcPr>
          <w:p w14:paraId="4339AF08" w14:textId="77777777" w:rsidR="005654CB" w:rsidRPr="00324DB7" w:rsidRDefault="005654CB" w:rsidP="00CD7E50">
            <w:pPr>
              <w:pStyle w:val="TAL"/>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6FC9EC6" w14:textId="6F05EA6A" w:rsidR="005654CB" w:rsidRPr="00324DB7" w:rsidRDefault="005654CB" w:rsidP="004F1495">
            <w:pPr>
              <w:pStyle w:val="TAL"/>
            </w:pPr>
            <w:r w:rsidRPr="00324DB7">
              <w:rPr>
                <w:rFonts w:cs="Arial"/>
                <w:szCs w:val="18"/>
              </w:rPr>
              <w:t xml:space="preserve">Maximum uplink </w:t>
            </w:r>
            <w:r w:rsidRPr="009364B4">
              <w:rPr>
                <w:rFonts w:cs="Arial"/>
                <w:szCs w:val="18"/>
              </w:rPr>
              <w:t>E-RAB</w:t>
            </w:r>
            <w:r w:rsidRPr="00324DB7">
              <w:rPr>
                <w:rFonts w:cs="Arial"/>
                <w:szCs w:val="18"/>
              </w:rPr>
              <w:t xml:space="preserve"> Bit Rate as defined in </w:t>
            </w:r>
            <w:r w:rsidR="000F021D" w:rsidRPr="009364B4">
              <w:rPr>
                <w:rFonts w:cs="Arial"/>
                <w:szCs w:val="18"/>
              </w:rPr>
              <w:t xml:space="preserve">ETSI </w:t>
            </w:r>
            <w:r w:rsidRPr="009364B4">
              <w:rPr>
                <w:rFonts w:cs="Arial"/>
                <w:szCs w:val="18"/>
              </w:rPr>
              <w:t>TS</w:t>
            </w:r>
            <w:r w:rsidR="004F1495" w:rsidRPr="009364B4">
              <w:rPr>
                <w:rFonts w:cs="Arial"/>
                <w:szCs w:val="18"/>
              </w:rPr>
              <w:t> </w:t>
            </w:r>
            <w:r w:rsidR="000F021D" w:rsidRPr="009364B4">
              <w:rPr>
                <w:rFonts w:cs="Arial"/>
                <w:szCs w:val="18"/>
              </w:rPr>
              <w:t>1</w:t>
            </w:r>
            <w:r w:rsidRPr="009364B4">
              <w:rPr>
                <w:rFonts w:cs="Arial"/>
                <w:szCs w:val="18"/>
              </w:rPr>
              <w:t>23</w:t>
            </w:r>
            <w:r w:rsidR="004F1495" w:rsidRPr="009364B4">
              <w:rPr>
                <w:rFonts w:cs="Arial"/>
                <w:szCs w:val="18"/>
              </w:rPr>
              <w:t> </w:t>
            </w:r>
            <w:r w:rsidRPr="009364B4">
              <w:rPr>
                <w:rFonts w:cs="Arial"/>
                <w:szCs w:val="18"/>
              </w:rPr>
              <w:t>401</w:t>
            </w:r>
            <w:r w:rsidR="004F1495" w:rsidRPr="009364B4">
              <w:rPr>
                <w:rFonts w:cs="Arial"/>
                <w:szCs w:val="18"/>
              </w:rPr>
              <w:t> </w:t>
            </w:r>
            <w:r w:rsidR="00F13EC6" w:rsidRPr="009364B4">
              <w:rPr>
                <w:rFonts w:cs="Arial"/>
                <w:szCs w:val="18"/>
              </w:rPr>
              <w:t>[</w:t>
            </w:r>
            <w:r w:rsidR="00F13EC6" w:rsidRPr="009364B4">
              <w:rPr>
                <w:rFonts w:cs="Arial"/>
                <w:szCs w:val="18"/>
              </w:rPr>
              <w:fldChar w:fldCharType="begin"/>
            </w:r>
            <w:r w:rsidR="00F13EC6" w:rsidRPr="009364B4">
              <w:rPr>
                <w:rFonts w:cs="Arial"/>
                <w:szCs w:val="18"/>
              </w:rPr>
              <w:instrText xml:space="preserve">REF REF_TS123401 \h </w:instrText>
            </w:r>
            <w:r w:rsidR="004C0D32" w:rsidRPr="009364B4">
              <w:rPr>
                <w:rFonts w:cs="Arial"/>
                <w:szCs w:val="18"/>
              </w:rPr>
              <w:instrText xml:space="preserve"> \* MERGEFORMAT </w:instrText>
            </w:r>
            <w:r w:rsidR="00F13EC6" w:rsidRPr="009364B4">
              <w:rPr>
                <w:rFonts w:cs="Arial"/>
                <w:szCs w:val="18"/>
              </w:rPr>
            </w:r>
            <w:r w:rsidR="00F13EC6" w:rsidRPr="009364B4">
              <w:rPr>
                <w:rFonts w:cs="Arial"/>
                <w:szCs w:val="18"/>
              </w:rPr>
              <w:fldChar w:fldCharType="separate"/>
            </w:r>
            <w:r w:rsidR="00746B25" w:rsidRPr="009364B4">
              <w:t>i.4</w:t>
            </w:r>
            <w:r w:rsidR="00F13EC6" w:rsidRPr="009364B4">
              <w:rPr>
                <w:rFonts w:cs="Arial"/>
                <w:szCs w:val="18"/>
              </w:rPr>
              <w:fldChar w:fldCharType="end"/>
            </w:r>
            <w:r w:rsidR="00F13EC6" w:rsidRPr="009364B4">
              <w:rPr>
                <w:rFonts w:cs="Arial"/>
                <w:szCs w:val="18"/>
              </w:rPr>
              <w:t>]</w:t>
            </w:r>
          </w:p>
        </w:tc>
      </w:tr>
      <w:tr w:rsidR="005654CB" w:rsidRPr="00324DB7" w14:paraId="1E770FF8"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350B9C43" w14:textId="77777777" w:rsidR="005654CB" w:rsidRPr="00324DB7" w:rsidRDefault="00BF7611" w:rsidP="00CD7E50">
            <w:pPr>
              <w:pStyle w:val="TAL"/>
            </w:pPr>
            <w:r w:rsidRPr="00324DB7">
              <w:t>erab_</w:t>
            </w:r>
            <w:r w:rsidRPr="009364B4">
              <w:t>gbr</w:t>
            </w:r>
            <w:r w:rsidRPr="00324DB7">
              <w:t>_</w:t>
            </w:r>
            <w:r w:rsidRPr="009364B4">
              <w:t>dl</w:t>
            </w:r>
          </w:p>
        </w:tc>
        <w:tc>
          <w:tcPr>
            <w:tcW w:w="874" w:type="pct"/>
            <w:tcBorders>
              <w:top w:val="single" w:sz="6" w:space="0" w:color="000000"/>
              <w:left w:val="single" w:sz="6" w:space="0" w:color="000000"/>
              <w:bottom w:val="single" w:sz="6" w:space="0" w:color="000000"/>
              <w:right w:val="single" w:sz="6" w:space="0" w:color="000000"/>
            </w:tcBorders>
          </w:tcPr>
          <w:p w14:paraId="19767FB3" w14:textId="77777777" w:rsidR="005654CB" w:rsidRPr="00324DB7" w:rsidRDefault="00F95DF8" w:rsidP="00CD7E50">
            <w:pPr>
              <w:pStyle w:val="TAL"/>
            </w:pPr>
            <w:r w:rsidRPr="00324DB7">
              <w:t>I</w:t>
            </w:r>
            <w:r w:rsidR="005654CB" w:rsidRPr="00324DB7">
              <w:t>nteger</w:t>
            </w:r>
          </w:p>
        </w:tc>
        <w:tc>
          <w:tcPr>
            <w:tcW w:w="583" w:type="pct"/>
            <w:tcBorders>
              <w:top w:val="single" w:sz="6" w:space="0" w:color="000000"/>
              <w:left w:val="single" w:sz="6" w:space="0" w:color="000000"/>
              <w:bottom w:val="single" w:sz="6" w:space="0" w:color="000000"/>
              <w:right w:val="single" w:sz="6" w:space="0" w:color="000000"/>
            </w:tcBorders>
          </w:tcPr>
          <w:p w14:paraId="720DA2D5" w14:textId="77777777" w:rsidR="005654CB" w:rsidRPr="00324DB7" w:rsidRDefault="005654CB" w:rsidP="00CD7E50">
            <w:pPr>
              <w:pStyle w:val="TAL"/>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02CB70C" w14:textId="0E5C92EC" w:rsidR="005654CB" w:rsidRPr="00324DB7" w:rsidRDefault="005654CB" w:rsidP="004F1495">
            <w:pPr>
              <w:pStyle w:val="TAL"/>
            </w:pPr>
            <w:r w:rsidRPr="00324DB7">
              <w:rPr>
                <w:rFonts w:cs="Arial"/>
                <w:szCs w:val="18"/>
              </w:rPr>
              <w:t xml:space="preserve">Guaranteed downlink </w:t>
            </w:r>
            <w:r w:rsidRPr="009364B4">
              <w:rPr>
                <w:rFonts w:cs="Arial"/>
                <w:szCs w:val="18"/>
              </w:rPr>
              <w:t>E-RAB</w:t>
            </w:r>
            <w:r w:rsidRPr="00324DB7">
              <w:rPr>
                <w:rFonts w:cs="Arial"/>
                <w:szCs w:val="18"/>
              </w:rPr>
              <w:t xml:space="preserve"> Bit Rate as defined in </w:t>
            </w:r>
            <w:r w:rsidR="000F021D" w:rsidRPr="009364B4">
              <w:rPr>
                <w:rFonts w:cs="Arial"/>
                <w:szCs w:val="18"/>
              </w:rPr>
              <w:t xml:space="preserve">ETSI </w:t>
            </w:r>
            <w:r w:rsidRPr="009364B4">
              <w:rPr>
                <w:rFonts w:cs="Arial"/>
                <w:szCs w:val="18"/>
              </w:rPr>
              <w:t>TS</w:t>
            </w:r>
            <w:r w:rsidR="004F1495" w:rsidRPr="009364B4">
              <w:rPr>
                <w:rFonts w:cs="Arial"/>
                <w:szCs w:val="18"/>
              </w:rPr>
              <w:t> </w:t>
            </w:r>
            <w:r w:rsidR="000F021D" w:rsidRPr="009364B4">
              <w:rPr>
                <w:rFonts w:cs="Arial"/>
                <w:szCs w:val="18"/>
              </w:rPr>
              <w:t>1</w:t>
            </w:r>
            <w:r w:rsidRPr="009364B4">
              <w:rPr>
                <w:rFonts w:cs="Arial"/>
                <w:szCs w:val="18"/>
              </w:rPr>
              <w:t>23</w:t>
            </w:r>
            <w:r w:rsidR="00CE4DC0">
              <w:rPr>
                <w:rFonts w:cs="Arial"/>
                <w:szCs w:val="18"/>
              </w:rPr>
              <w:t> </w:t>
            </w:r>
            <w:r w:rsidRPr="009364B4">
              <w:rPr>
                <w:rFonts w:cs="Arial"/>
                <w:szCs w:val="18"/>
              </w:rPr>
              <w:t xml:space="preserve">401 </w:t>
            </w:r>
            <w:r w:rsidR="00F13EC6" w:rsidRPr="009364B4">
              <w:rPr>
                <w:rFonts w:cs="Arial"/>
                <w:szCs w:val="18"/>
              </w:rPr>
              <w:t>[</w:t>
            </w:r>
            <w:r w:rsidR="00F13EC6" w:rsidRPr="009364B4">
              <w:rPr>
                <w:rFonts w:cs="Arial"/>
                <w:szCs w:val="18"/>
              </w:rPr>
              <w:fldChar w:fldCharType="begin"/>
            </w:r>
            <w:r w:rsidR="00F13EC6" w:rsidRPr="009364B4">
              <w:rPr>
                <w:rFonts w:cs="Arial"/>
                <w:szCs w:val="18"/>
              </w:rPr>
              <w:instrText xml:space="preserve">REF REF_TS123401 \h </w:instrText>
            </w:r>
            <w:r w:rsidR="004C0D32" w:rsidRPr="009364B4">
              <w:rPr>
                <w:rFonts w:cs="Arial"/>
                <w:szCs w:val="18"/>
              </w:rPr>
              <w:instrText xml:space="preserve"> \* MERGEFORMAT </w:instrText>
            </w:r>
            <w:r w:rsidR="00F13EC6" w:rsidRPr="009364B4">
              <w:rPr>
                <w:rFonts w:cs="Arial"/>
                <w:szCs w:val="18"/>
              </w:rPr>
            </w:r>
            <w:r w:rsidR="00F13EC6" w:rsidRPr="009364B4">
              <w:rPr>
                <w:rFonts w:cs="Arial"/>
                <w:szCs w:val="18"/>
              </w:rPr>
              <w:fldChar w:fldCharType="separate"/>
            </w:r>
            <w:r w:rsidR="00746B25" w:rsidRPr="009364B4">
              <w:t>i.4</w:t>
            </w:r>
            <w:r w:rsidR="00F13EC6" w:rsidRPr="009364B4">
              <w:rPr>
                <w:rFonts w:cs="Arial"/>
                <w:szCs w:val="18"/>
              </w:rPr>
              <w:fldChar w:fldCharType="end"/>
            </w:r>
            <w:r w:rsidR="00F13EC6" w:rsidRPr="009364B4">
              <w:rPr>
                <w:rFonts w:cs="Arial"/>
                <w:szCs w:val="18"/>
              </w:rPr>
              <w:t>]</w:t>
            </w:r>
          </w:p>
        </w:tc>
      </w:tr>
      <w:tr w:rsidR="005654CB" w:rsidRPr="00324DB7" w14:paraId="05D108BE" w14:textId="77777777" w:rsidTr="00CD7E50">
        <w:trPr>
          <w:trHeight w:val="257"/>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58AC50F1" w14:textId="77777777" w:rsidR="005654CB" w:rsidRPr="00324DB7" w:rsidRDefault="00BF7611" w:rsidP="00CD7E50">
            <w:pPr>
              <w:pStyle w:val="TAL"/>
            </w:pPr>
            <w:r w:rsidRPr="00324DB7">
              <w:t>erab_</w:t>
            </w:r>
            <w:r w:rsidRPr="009364B4">
              <w:t>gbr</w:t>
            </w:r>
            <w:r w:rsidRPr="00324DB7">
              <w:t>_</w:t>
            </w:r>
            <w:r w:rsidRPr="009364B4">
              <w:t>ul</w:t>
            </w:r>
          </w:p>
        </w:tc>
        <w:tc>
          <w:tcPr>
            <w:tcW w:w="874" w:type="pct"/>
            <w:tcBorders>
              <w:top w:val="single" w:sz="6" w:space="0" w:color="000000"/>
              <w:left w:val="single" w:sz="6" w:space="0" w:color="000000"/>
              <w:bottom w:val="single" w:sz="6" w:space="0" w:color="000000"/>
              <w:right w:val="single" w:sz="6" w:space="0" w:color="000000"/>
            </w:tcBorders>
          </w:tcPr>
          <w:p w14:paraId="65AA2210" w14:textId="77777777" w:rsidR="005654CB" w:rsidRPr="00324DB7" w:rsidRDefault="00F95DF8" w:rsidP="00CD7E50">
            <w:pPr>
              <w:pStyle w:val="TAL"/>
            </w:pPr>
            <w:r w:rsidRPr="00324DB7">
              <w:t>I</w:t>
            </w:r>
            <w:r w:rsidR="005654CB" w:rsidRPr="00324DB7">
              <w:t>nteger</w:t>
            </w:r>
          </w:p>
        </w:tc>
        <w:tc>
          <w:tcPr>
            <w:tcW w:w="583" w:type="pct"/>
            <w:tcBorders>
              <w:top w:val="single" w:sz="6" w:space="0" w:color="000000"/>
              <w:left w:val="single" w:sz="6" w:space="0" w:color="000000"/>
              <w:bottom w:val="single" w:sz="6" w:space="0" w:color="000000"/>
              <w:right w:val="single" w:sz="6" w:space="0" w:color="000000"/>
            </w:tcBorders>
          </w:tcPr>
          <w:p w14:paraId="4AE9AAF6" w14:textId="77777777" w:rsidR="005654CB" w:rsidRPr="00324DB7" w:rsidRDefault="005654CB" w:rsidP="00CD7E50">
            <w:pPr>
              <w:pStyle w:val="TAL"/>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1506F78" w14:textId="31A6A7AD" w:rsidR="005654CB" w:rsidRPr="00324DB7" w:rsidRDefault="005654CB" w:rsidP="00D92380">
            <w:pPr>
              <w:pStyle w:val="TAL"/>
            </w:pPr>
            <w:r w:rsidRPr="00324DB7">
              <w:rPr>
                <w:rFonts w:cs="Arial"/>
                <w:szCs w:val="18"/>
              </w:rPr>
              <w:t xml:space="preserve">Guaranteed uplink </w:t>
            </w:r>
            <w:r w:rsidRPr="009364B4">
              <w:rPr>
                <w:rFonts w:cs="Arial"/>
                <w:szCs w:val="18"/>
              </w:rPr>
              <w:t>E-RAB</w:t>
            </w:r>
            <w:r w:rsidRPr="00324DB7">
              <w:rPr>
                <w:rFonts w:cs="Arial"/>
                <w:szCs w:val="18"/>
              </w:rPr>
              <w:t xml:space="preserve"> Bit Rate as defined in </w:t>
            </w:r>
            <w:r w:rsidR="004F1495" w:rsidRPr="009364B4">
              <w:rPr>
                <w:rFonts w:cs="Arial"/>
                <w:szCs w:val="18"/>
              </w:rPr>
              <w:t xml:space="preserve">ETSI </w:t>
            </w:r>
            <w:r w:rsidRPr="009364B4">
              <w:rPr>
                <w:rFonts w:cs="Arial"/>
                <w:szCs w:val="18"/>
              </w:rPr>
              <w:t>TS</w:t>
            </w:r>
            <w:r w:rsidR="004F1495" w:rsidRPr="009364B4">
              <w:rPr>
                <w:rFonts w:cs="Arial"/>
                <w:szCs w:val="18"/>
              </w:rPr>
              <w:t> 1</w:t>
            </w:r>
            <w:r w:rsidRPr="009364B4">
              <w:rPr>
                <w:rFonts w:cs="Arial"/>
                <w:szCs w:val="18"/>
              </w:rPr>
              <w:t>23</w:t>
            </w:r>
            <w:r w:rsidR="00D92380" w:rsidRPr="009364B4">
              <w:rPr>
                <w:rFonts w:cs="Arial"/>
                <w:szCs w:val="18"/>
              </w:rPr>
              <w:t> </w:t>
            </w:r>
            <w:r w:rsidRPr="009364B4">
              <w:rPr>
                <w:rFonts w:cs="Arial"/>
                <w:szCs w:val="18"/>
              </w:rPr>
              <w:t xml:space="preserve">401 </w:t>
            </w:r>
            <w:r w:rsidR="00F13EC6" w:rsidRPr="009364B4">
              <w:rPr>
                <w:rFonts w:cs="Arial"/>
                <w:szCs w:val="18"/>
              </w:rPr>
              <w:t>[</w:t>
            </w:r>
            <w:r w:rsidR="00F13EC6" w:rsidRPr="009364B4">
              <w:rPr>
                <w:rFonts w:cs="Arial"/>
                <w:szCs w:val="18"/>
              </w:rPr>
              <w:fldChar w:fldCharType="begin"/>
            </w:r>
            <w:r w:rsidR="00F13EC6" w:rsidRPr="009364B4">
              <w:rPr>
                <w:rFonts w:cs="Arial"/>
                <w:szCs w:val="18"/>
              </w:rPr>
              <w:instrText xml:space="preserve">REF REF_TS123401 \h </w:instrText>
            </w:r>
            <w:r w:rsidR="004C0D32" w:rsidRPr="009364B4">
              <w:rPr>
                <w:rFonts w:cs="Arial"/>
                <w:szCs w:val="18"/>
              </w:rPr>
              <w:instrText xml:space="preserve"> \* MERGEFORMAT </w:instrText>
            </w:r>
            <w:r w:rsidR="00F13EC6" w:rsidRPr="009364B4">
              <w:rPr>
                <w:rFonts w:cs="Arial"/>
                <w:szCs w:val="18"/>
              </w:rPr>
            </w:r>
            <w:r w:rsidR="00F13EC6" w:rsidRPr="009364B4">
              <w:rPr>
                <w:rFonts w:cs="Arial"/>
                <w:szCs w:val="18"/>
              </w:rPr>
              <w:fldChar w:fldCharType="separate"/>
            </w:r>
            <w:r w:rsidR="00746B25" w:rsidRPr="009364B4">
              <w:t>i.4</w:t>
            </w:r>
            <w:r w:rsidR="00F13EC6" w:rsidRPr="009364B4">
              <w:rPr>
                <w:rFonts w:cs="Arial"/>
                <w:szCs w:val="18"/>
              </w:rPr>
              <w:fldChar w:fldCharType="end"/>
            </w:r>
            <w:r w:rsidR="00F13EC6" w:rsidRPr="009364B4">
              <w:rPr>
                <w:rFonts w:cs="Arial"/>
                <w:szCs w:val="18"/>
              </w:rPr>
              <w:t>]</w:t>
            </w:r>
          </w:p>
        </w:tc>
      </w:tr>
    </w:tbl>
    <w:p w14:paraId="3F4912B4" w14:textId="77777777" w:rsidR="005654CB" w:rsidRPr="00324DB7" w:rsidRDefault="005654CB" w:rsidP="005654CB"/>
    <w:p w14:paraId="715F52C5" w14:textId="77777777" w:rsidR="005654CB" w:rsidRPr="00324DB7" w:rsidRDefault="005654CB" w:rsidP="005654CB">
      <w:pPr>
        <w:pStyle w:val="TH"/>
      </w:pPr>
      <w:r w:rsidRPr="00324DB7">
        <w:lastRenderedPageBreak/>
        <w:t xml:space="preserve">Table </w:t>
      </w:r>
      <w:r w:rsidR="00157FA9" w:rsidRPr="00324DB7">
        <w:t>7</w:t>
      </w:r>
      <w:r w:rsidRPr="00324DB7">
        <w:t>.3.3.1-2: Data structures supported by the GET request/response on this resource</w:t>
      </w:r>
    </w:p>
    <w:tbl>
      <w:tblPr>
        <w:tblW w:w="4837"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45" w:type="dxa"/>
        </w:tblCellMar>
        <w:tblLook w:val="0000" w:firstRow="0" w:lastRow="0" w:firstColumn="0" w:lastColumn="0" w:noHBand="0" w:noVBand="0"/>
      </w:tblPr>
      <w:tblGrid>
        <w:gridCol w:w="993"/>
        <w:gridCol w:w="2035"/>
        <w:gridCol w:w="1072"/>
        <w:gridCol w:w="1115"/>
        <w:gridCol w:w="4094"/>
      </w:tblGrid>
      <w:tr w:rsidR="005654CB" w:rsidRPr="00324DB7" w14:paraId="4F9BBC64" w14:textId="77777777" w:rsidTr="003E28D4">
        <w:trPr>
          <w:jc w:val="center"/>
        </w:trPr>
        <w:tc>
          <w:tcPr>
            <w:tcW w:w="533" w:type="pct"/>
            <w:vMerge w:val="restart"/>
            <w:tcBorders>
              <w:top w:val="single" w:sz="6" w:space="0" w:color="000000"/>
              <w:left w:val="single" w:sz="6" w:space="0" w:color="000000"/>
              <w:right w:val="single" w:sz="6" w:space="0" w:color="000000"/>
            </w:tcBorders>
            <w:shd w:val="clear" w:color="auto" w:fill="BFBFBF"/>
            <w:vAlign w:val="center"/>
          </w:tcPr>
          <w:p w14:paraId="70F7462D" w14:textId="77777777" w:rsidR="005654CB" w:rsidRPr="00324DB7" w:rsidRDefault="005654CB" w:rsidP="003E28D4">
            <w:pPr>
              <w:pStyle w:val="TAH"/>
            </w:pPr>
            <w:r w:rsidRPr="00324DB7">
              <w:t>Request body</w:t>
            </w:r>
          </w:p>
        </w:tc>
        <w:tc>
          <w:tcPr>
            <w:tcW w:w="1093" w:type="pct"/>
            <w:tcBorders>
              <w:top w:val="single" w:sz="6" w:space="0" w:color="000000"/>
              <w:left w:val="single" w:sz="6" w:space="0" w:color="000000"/>
              <w:bottom w:val="single" w:sz="6" w:space="0" w:color="000000"/>
              <w:right w:val="single" w:sz="6" w:space="0" w:color="000000"/>
            </w:tcBorders>
            <w:shd w:val="clear" w:color="auto" w:fill="CCCCCC"/>
          </w:tcPr>
          <w:p w14:paraId="594C1ADE" w14:textId="77777777" w:rsidR="005654CB" w:rsidRPr="00324DB7" w:rsidRDefault="005654CB" w:rsidP="003E28D4">
            <w:pPr>
              <w:pStyle w:val="TAH"/>
            </w:pPr>
            <w:r w:rsidRPr="00324DB7">
              <w:t>Data type</w:t>
            </w:r>
          </w:p>
        </w:tc>
        <w:tc>
          <w:tcPr>
            <w:tcW w:w="576" w:type="pct"/>
            <w:tcBorders>
              <w:top w:val="single" w:sz="6" w:space="0" w:color="000000"/>
              <w:left w:val="single" w:sz="6" w:space="0" w:color="000000"/>
              <w:bottom w:val="single" w:sz="6" w:space="0" w:color="000000"/>
              <w:right w:val="single" w:sz="6" w:space="0" w:color="000000"/>
            </w:tcBorders>
            <w:shd w:val="clear" w:color="auto" w:fill="CCCCCC"/>
          </w:tcPr>
          <w:p w14:paraId="57AF8D7D" w14:textId="77777777" w:rsidR="005654CB" w:rsidRPr="00324DB7" w:rsidRDefault="005654CB" w:rsidP="003E28D4">
            <w:pPr>
              <w:pStyle w:val="TAH"/>
            </w:pPr>
            <w:r w:rsidRPr="00324DB7">
              <w:t>Cardinality</w:t>
            </w:r>
          </w:p>
        </w:tc>
        <w:tc>
          <w:tcPr>
            <w:tcW w:w="2798" w:type="pct"/>
            <w:gridSpan w:val="2"/>
            <w:tcBorders>
              <w:top w:val="single" w:sz="6" w:space="0" w:color="000000"/>
              <w:left w:val="single" w:sz="6" w:space="0" w:color="000000"/>
              <w:bottom w:val="single" w:sz="6" w:space="0" w:color="000000"/>
              <w:right w:val="single" w:sz="6" w:space="0" w:color="000000"/>
            </w:tcBorders>
            <w:shd w:val="clear" w:color="auto" w:fill="CCCCCC"/>
          </w:tcPr>
          <w:p w14:paraId="04D3E242" w14:textId="77777777" w:rsidR="005654CB" w:rsidRPr="00324DB7" w:rsidRDefault="005654CB" w:rsidP="003E28D4">
            <w:pPr>
              <w:pStyle w:val="TAH"/>
            </w:pPr>
            <w:r w:rsidRPr="00324DB7">
              <w:t>Remarks</w:t>
            </w:r>
          </w:p>
        </w:tc>
      </w:tr>
      <w:tr w:rsidR="005654CB" w:rsidRPr="00324DB7" w14:paraId="41FA95BC" w14:textId="77777777" w:rsidTr="003E28D4">
        <w:trPr>
          <w:jc w:val="center"/>
        </w:trPr>
        <w:tc>
          <w:tcPr>
            <w:tcW w:w="533" w:type="pct"/>
            <w:vMerge/>
            <w:tcBorders>
              <w:left w:val="single" w:sz="6" w:space="0" w:color="000000"/>
              <w:bottom w:val="single" w:sz="6" w:space="0" w:color="000000"/>
              <w:right w:val="single" w:sz="6" w:space="0" w:color="000000"/>
            </w:tcBorders>
            <w:shd w:val="clear" w:color="auto" w:fill="BFBFBF"/>
            <w:vAlign w:val="center"/>
          </w:tcPr>
          <w:p w14:paraId="24972DEF" w14:textId="77777777" w:rsidR="005654CB" w:rsidRPr="00324DB7" w:rsidRDefault="005654CB" w:rsidP="00CD7E50">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56C9E8FD" w14:textId="77777777" w:rsidR="005654CB" w:rsidRPr="00324DB7" w:rsidRDefault="005654CB" w:rsidP="00CD7E50">
            <w:pPr>
              <w:pStyle w:val="TAL"/>
            </w:pPr>
            <w:r w:rsidRPr="00324DB7">
              <w:t>n/a</w:t>
            </w:r>
          </w:p>
        </w:tc>
        <w:tc>
          <w:tcPr>
            <w:tcW w:w="576" w:type="pct"/>
            <w:tcBorders>
              <w:top w:val="single" w:sz="6" w:space="0" w:color="000000"/>
              <w:left w:val="single" w:sz="6" w:space="0" w:color="000000"/>
              <w:bottom w:val="single" w:sz="6" w:space="0" w:color="000000"/>
              <w:right w:val="single" w:sz="6" w:space="0" w:color="000000"/>
            </w:tcBorders>
          </w:tcPr>
          <w:p w14:paraId="1AFC1079" w14:textId="77777777" w:rsidR="005654CB" w:rsidRPr="00324DB7" w:rsidRDefault="005654CB" w:rsidP="00CD7E50">
            <w:pPr>
              <w:pStyle w:val="TAL"/>
            </w:pPr>
          </w:p>
        </w:tc>
        <w:tc>
          <w:tcPr>
            <w:tcW w:w="2798" w:type="pct"/>
            <w:gridSpan w:val="2"/>
            <w:tcBorders>
              <w:top w:val="single" w:sz="6" w:space="0" w:color="000000"/>
              <w:left w:val="single" w:sz="6" w:space="0" w:color="000000"/>
              <w:bottom w:val="single" w:sz="6" w:space="0" w:color="000000"/>
              <w:right w:val="single" w:sz="6" w:space="0" w:color="000000"/>
            </w:tcBorders>
          </w:tcPr>
          <w:p w14:paraId="5310AE46" w14:textId="77777777" w:rsidR="005654CB" w:rsidRPr="00324DB7" w:rsidRDefault="005654CB" w:rsidP="00CD7E50">
            <w:pPr>
              <w:pStyle w:val="TAL"/>
            </w:pPr>
          </w:p>
        </w:tc>
      </w:tr>
      <w:tr w:rsidR="003568F8" w:rsidRPr="00324DB7" w14:paraId="66844352" w14:textId="77777777" w:rsidTr="003E28D4">
        <w:tblPrEx>
          <w:tblBorders>
            <w:insideH w:val="single" w:sz="4" w:space="0" w:color="auto"/>
            <w:insideV w:val="single" w:sz="4" w:space="0" w:color="auto"/>
          </w:tblBorders>
        </w:tblPrEx>
        <w:trPr>
          <w:jc w:val="center"/>
        </w:trPr>
        <w:tc>
          <w:tcPr>
            <w:tcW w:w="533" w:type="pct"/>
            <w:vMerge w:val="restart"/>
            <w:tcBorders>
              <w:top w:val="single" w:sz="6" w:space="0" w:color="000000"/>
              <w:left w:val="single" w:sz="6" w:space="0" w:color="000000"/>
              <w:right w:val="single" w:sz="6" w:space="0" w:color="000000"/>
            </w:tcBorders>
            <w:shd w:val="clear" w:color="auto" w:fill="BFBFBF"/>
            <w:vAlign w:val="center"/>
          </w:tcPr>
          <w:p w14:paraId="454F3320" w14:textId="77777777" w:rsidR="003568F8" w:rsidRPr="00324DB7" w:rsidRDefault="003568F8" w:rsidP="00CD7E50">
            <w:pPr>
              <w:pStyle w:val="TAH"/>
            </w:pPr>
            <w:r w:rsidRPr="00324DB7">
              <w:t>Response body</w:t>
            </w:r>
          </w:p>
        </w:tc>
        <w:tc>
          <w:tcPr>
            <w:tcW w:w="1093" w:type="pct"/>
            <w:tcBorders>
              <w:top w:val="single" w:sz="6" w:space="0" w:color="000000"/>
              <w:left w:val="single" w:sz="6" w:space="0" w:color="000000"/>
              <w:bottom w:val="single" w:sz="6" w:space="0" w:color="000000"/>
              <w:right w:val="single" w:sz="6" w:space="0" w:color="000000"/>
            </w:tcBorders>
            <w:shd w:val="clear" w:color="auto" w:fill="BFBFBF"/>
          </w:tcPr>
          <w:p w14:paraId="0A6926B3" w14:textId="77777777" w:rsidR="003568F8" w:rsidRPr="00324DB7" w:rsidRDefault="003568F8" w:rsidP="00CD7E50">
            <w:pPr>
              <w:pStyle w:val="TAH"/>
            </w:pPr>
            <w:r w:rsidRPr="00324DB7">
              <w:t>Data type</w:t>
            </w:r>
          </w:p>
        </w:tc>
        <w:tc>
          <w:tcPr>
            <w:tcW w:w="576" w:type="pct"/>
            <w:tcBorders>
              <w:top w:val="single" w:sz="6" w:space="0" w:color="000000"/>
              <w:left w:val="single" w:sz="6" w:space="0" w:color="000000"/>
              <w:bottom w:val="single" w:sz="6" w:space="0" w:color="000000"/>
              <w:right w:val="single" w:sz="6" w:space="0" w:color="000000"/>
            </w:tcBorders>
            <w:shd w:val="clear" w:color="auto" w:fill="BFBFBF"/>
          </w:tcPr>
          <w:p w14:paraId="7EFE4CDB" w14:textId="77777777" w:rsidR="003568F8" w:rsidRPr="00324DB7" w:rsidRDefault="003568F8" w:rsidP="00CD7E50">
            <w:pPr>
              <w:pStyle w:val="TAH"/>
            </w:pPr>
            <w:r w:rsidRPr="00324DB7">
              <w:t>Cardinality</w:t>
            </w:r>
          </w:p>
        </w:tc>
        <w:tc>
          <w:tcPr>
            <w:tcW w:w="599" w:type="pct"/>
            <w:tcBorders>
              <w:top w:val="single" w:sz="6" w:space="0" w:color="000000"/>
              <w:left w:val="single" w:sz="6" w:space="0" w:color="000000"/>
              <w:bottom w:val="single" w:sz="6" w:space="0" w:color="000000"/>
              <w:right w:val="single" w:sz="6" w:space="0" w:color="000000"/>
            </w:tcBorders>
            <w:shd w:val="clear" w:color="auto" w:fill="BFBFBF"/>
          </w:tcPr>
          <w:p w14:paraId="7CD777B9" w14:textId="77777777" w:rsidR="003568F8" w:rsidRPr="00324DB7" w:rsidRDefault="003568F8" w:rsidP="00CD7E50">
            <w:pPr>
              <w:pStyle w:val="TAH"/>
            </w:pPr>
            <w:r w:rsidRPr="00324DB7">
              <w:t>Response</w:t>
            </w:r>
          </w:p>
          <w:p w14:paraId="7118F24F" w14:textId="77777777" w:rsidR="003568F8" w:rsidRPr="00324DB7" w:rsidRDefault="003568F8" w:rsidP="00CD7E50">
            <w:pPr>
              <w:pStyle w:val="TAH"/>
            </w:pPr>
            <w:r w:rsidRPr="00324DB7">
              <w:t>Codes</w:t>
            </w:r>
          </w:p>
        </w:tc>
        <w:tc>
          <w:tcPr>
            <w:tcW w:w="2199" w:type="pct"/>
            <w:tcBorders>
              <w:top w:val="single" w:sz="6" w:space="0" w:color="000000"/>
              <w:left w:val="single" w:sz="6" w:space="0" w:color="000000"/>
              <w:bottom w:val="single" w:sz="6" w:space="0" w:color="000000"/>
              <w:right w:val="single" w:sz="6" w:space="0" w:color="000000"/>
            </w:tcBorders>
            <w:shd w:val="clear" w:color="auto" w:fill="BFBFBF"/>
          </w:tcPr>
          <w:p w14:paraId="6514B583" w14:textId="77777777" w:rsidR="003568F8" w:rsidRPr="00324DB7" w:rsidRDefault="003568F8" w:rsidP="00CD7E50">
            <w:pPr>
              <w:pStyle w:val="TAH"/>
            </w:pPr>
            <w:r w:rsidRPr="00324DB7">
              <w:t>Remarks</w:t>
            </w:r>
          </w:p>
        </w:tc>
      </w:tr>
      <w:tr w:rsidR="003568F8" w:rsidRPr="00324DB7" w14:paraId="6BBDAD79"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7B178DBB" w14:textId="77777777" w:rsidR="003568F8" w:rsidRPr="00324DB7" w:rsidRDefault="003568F8" w:rsidP="00CD7E50">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51A5432E" w14:textId="77777777" w:rsidR="003568F8" w:rsidRPr="00324DB7" w:rsidRDefault="003568F8" w:rsidP="00CD7E50">
            <w:pPr>
              <w:pStyle w:val="TAL"/>
            </w:pPr>
            <w:r w:rsidRPr="00324DB7">
              <w:t>RabInfo</w:t>
            </w:r>
          </w:p>
        </w:tc>
        <w:tc>
          <w:tcPr>
            <w:tcW w:w="576" w:type="pct"/>
            <w:tcBorders>
              <w:top w:val="single" w:sz="6" w:space="0" w:color="000000"/>
              <w:left w:val="single" w:sz="6" w:space="0" w:color="000000"/>
              <w:bottom w:val="single" w:sz="6" w:space="0" w:color="000000"/>
              <w:right w:val="single" w:sz="6" w:space="0" w:color="000000"/>
            </w:tcBorders>
          </w:tcPr>
          <w:p w14:paraId="4C0F2C7A" w14:textId="77777777" w:rsidR="003568F8" w:rsidRPr="00324DB7" w:rsidRDefault="003568F8" w:rsidP="00CD7E50">
            <w:pPr>
              <w:pStyle w:val="TAL"/>
            </w:pPr>
            <w:r w:rsidRPr="00324DB7">
              <w:t>1</w:t>
            </w:r>
          </w:p>
        </w:tc>
        <w:tc>
          <w:tcPr>
            <w:tcW w:w="599" w:type="pct"/>
            <w:tcBorders>
              <w:top w:val="single" w:sz="6" w:space="0" w:color="000000"/>
              <w:left w:val="single" w:sz="6" w:space="0" w:color="000000"/>
              <w:bottom w:val="single" w:sz="6" w:space="0" w:color="000000"/>
              <w:right w:val="single" w:sz="6" w:space="0" w:color="000000"/>
            </w:tcBorders>
          </w:tcPr>
          <w:p w14:paraId="7D2A2C51" w14:textId="77777777" w:rsidR="003568F8" w:rsidRPr="00324DB7" w:rsidRDefault="003568F8" w:rsidP="00CD7E50">
            <w:pPr>
              <w:pStyle w:val="TAL"/>
            </w:pPr>
            <w:r w:rsidRPr="00324DB7">
              <w:t>200 OK</w:t>
            </w:r>
          </w:p>
        </w:tc>
        <w:tc>
          <w:tcPr>
            <w:tcW w:w="2199" w:type="pct"/>
            <w:tcBorders>
              <w:top w:val="single" w:sz="6" w:space="0" w:color="000000"/>
              <w:left w:val="single" w:sz="6" w:space="0" w:color="000000"/>
              <w:bottom w:val="single" w:sz="6" w:space="0" w:color="000000"/>
              <w:right w:val="single" w:sz="6" w:space="0" w:color="000000"/>
            </w:tcBorders>
          </w:tcPr>
          <w:p w14:paraId="55F3241F" w14:textId="77777777" w:rsidR="003568F8" w:rsidRPr="00324DB7" w:rsidRDefault="003568F8" w:rsidP="00CD7E50">
            <w:pPr>
              <w:pStyle w:val="TAL"/>
            </w:pPr>
            <w:r w:rsidRPr="00324DB7">
              <w:t>Upon success, a response body containing the Radio Access Bearer information is returned.</w:t>
            </w:r>
          </w:p>
        </w:tc>
      </w:tr>
      <w:tr w:rsidR="003568F8" w:rsidRPr="00324DB7" w14:paraId="645490CA"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66B4F098"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467ED7F3" w14:textId="77777777" w:rsidR="003568F8" w:rsidRPr="00324DB7" w:rsidRDefault="003568F8" w:rsidP="006E0BFB">
            <w:pPr>
              <w:pStyle w:val="TAL"/>
            </w:pPr>
            <w:r w:rsidRPr="00324DB7">
              <w:t>ProblemDetails</w:t>
            </w:r>
          </w:p>
        </w:tc>
        <w:tc>
          <w:tcPr>
            <w:tcW w:w="576" w:type="pct"/>
            <w:tcBorders>
              <w:top w:val="single" w:sz="6" w:space="0" w:color="000000"/>
              <w:left w:val="single" w:sz="6" w:space="0" w:color="000000"/>
              <w:bottom w:val="single" w:sz="6" w:space="0" w:color="000000"/>
              <w:right w:val="single" w:sz="6" w:space="0" w:color="000000"/>
            </w:tcBorders>
          </w:tcPr>
          <w:p w14:paraId="0B2F723A" w14:textId="77777777" w:rsidR="003568F8" w:rsidRPr="00324DB7" w:rsidRDefault="003568F8" w:rsidP="006E0BFB">
            <w:pPr>
              <w:pStyle w:val="TAL"/>
            </w:pPr>
            <w:r w:rsidRPr="00324DB7">
              <w:t>0..1</w:t>
            </w:r>
          </w:p>
        </w:tc>
        <w:tc>
          <w:tcPr>
            <w:tcW w:w="599" w:type="pct"/>
            <w:tcBorders>
              <w:top w:val="single" w:sz="6" w:space="0" w:color="000000"/>
              <w:left w:val="single" w:sz="6" w:space="0" w:color="000000"/>
              <w:bottom w:val="single" w:sz="6" w:space="0" w:color="000000"/>
              <w:right w:val="single" w:sz="6" w:space="0" w:color="000000"/>
            </w:tcBorders>
          </w:tcPr>
          <w:p w14:paraId="363DD298" w14:textId="77777777" w:rsidR="003568F8" w:rsidRPr="00324DB7" w:rsidRDefault="003568F8" w:rsidP="006E0BFB">
            <w:pPr>
              <w:pStyle w:val="TAL"/>
            </w:pPr>
            <w:r w:rsidRPr="00324DB7">
              <w:t>400 Bad Request</w:t>
            </w:r>
          </w:p>
        </w:tc>
        <w:tc>
          <w:tcPr>
            <w:tcW w:w="2199" w:type="pct"/>
            <w:tcBorders>
              <w:top w:val="single" w:sz="6" w:space="0" w:color="000000"/>
              <w:left w:val="single" w:sz="6" w:space="0" w:color="000000"/>
              <w:bottom w:val="single" w:sz="6" w:space="0" w:color="000000"/>
              <w:right w:val="single" w:sz="6" w:space="0" w:color="000000"/>
            </w:tcBorders>
          </w:tcPr>
          <w:p w14:paraId="7CC4DB8B" w14:textId="77777777" w:rsidR="003568F8" w:rsidRPr="00324DB7" w:rsidRDefault="003568F8" w:rsidP="006E0BFB">
            <w:pPr>
              <w:pStyle w:val="TAL"/>
            </w:pPr>
            <w:r w:rsidRPr="00324DB7">
              <w:t>It is used to indicate that incorrect parameters were passed in the request.</w:t>
            </w:r>
            <w:r w:rsidRPr="00324DB7">
              <w:rPr>
                <w:rFonts w:eastAsia="Calibri"/>
              </w:rPr>
              <w:t xml:space="preserve"> This error condition can also occur if the target area for the request is considered too large.</w:t>
            </w:r>
          </w:p>
          <w:p w14:paraId="27276AE5" w14:textId="77777777" w:rsidR="003568F8" w:rsidRPr="00324DB7" w:rsidRDefault="003568F8" w:rsidP="006E0BFB">
            <w:pPr>
              <w:pStyle w:val="TAL"/>
            </w:pPr>
          </w:p>
          <w:p w14:paraId="2E3C8F5C" w14:textId="0E0C946B" w:rsidR="003568F8" w:rsidRPr="00324DB7" w:rsidRDefault="003568F8" w:rsidP="006E0BFB">
            <w:pPr>
              <w:pStyle w:val="TAL"/>
            </w:pPr>
            <w:r w:rsidRPr="00324DB7">
              <w:t>In the returned ProblemDetails structure, the "detail" attribute should convey more information about the error.</w:t>
            </w:r>
          </w:p>
        </w:tc>
      </w:tr>
      <w:tr w:rsidR="003568F8" w:rsidRPr="00324DB7" w14:paraId="546BE5B9"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1B438374"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0816CC77" w14:textId="77777777" w:rsidR="003568F8" w:rsidRPr="00324DB7" w:rsidRDefault="003568F8" w:rsidP="006E0BFB">
            <w:pPr>
              <w:pStyle w:val="TAL"/>
            </w:pPr>
            <w:r w:rsidRPr="00324DB7">
              <w:t>ProblemDetails</w:t>
            </w:r>
          </w:p>
        </w:tc>
        <w:tc>
          <w:tcPr>
            <w:tcW w:w="576" w:type="pct"/>
            <w:tcBorders>
              <w:top w:val="single" w:sz="6" w:space="0" w:color="000000"/>
              <w:left w:val="single" w:sz="6" w:space="0" w:color="000000"/>
              <w:bottom w:val="single" w:sz="6" w:space="0" w:color="000000"/>
              <w:right w:val="single" w:sz="6" w:space="0" w:color="000000"/>
            </w:tcBorders>
          </w:tcPr>
          <w:p w14:paraId="6DAEA41B" w14:textId="77777777" w:rsidR="003568F8" w:rsidRPr="00324DB7" w:rsidRDefault="003568F8" w:rsidP="006E0BFB">
            <w:pPr>
              <w:pStyle w:val="TAL"/>
            </w:pPr>
            <w:r w:rsidRPr="00324DB7">
              <w:t>0..1</w:t>
            </w:r>
          </w:p>
        </w:tc>
        <w:tc>
          <w:tcPr>
            <w:tcW w:w="599" w:type="pct"/>
            <w:tcBorders>
              <w:top w:val="single" w:sz="6" w:space="0" w:color="000000"/>
              <w:left w:val="single" w:sz="6" w:space="0" w:color="000000"/>
              <w:bottom w:val="single" w:sz="6" w:space="0" w:color="000000"/>
              <w:right w:val="single" w:sz="6" w:space="0" w:color="000000"/>
            </w:tcBorders>
          </w:tcPr>
          <w:p w14:paraId="5FDA8675" w14:textId="77777777" w:rsidR="003568F8" w:rsidRPr="00324DB7" w:rsidRDefault="003568F8" w:rsidP="006E0BFB">
            <w:pPr>
              <w:pStyle w:val="TAL"/>
            </w:pPr>
            <w:r w:rsidRPr="00324DB7">
              <w:t>401 Unauthorized</w:t>
            </w:r>
          </w:p>
        </w:tc>
        <w:tc>
          <w:tcPr>
            <w:tcW w:w="2199" w:type="pct"/>
            <w:tcBorders>
              <w:top w:val="single" w:sz="6" w:space="0" w:color="000000"/>
              <w:left w:val="single" w:sz="6" w:space="0" w:color="000000"/>
              <w:bottom w:val="single" w:sz="6" w:space="0" w:color="000000"/>
              <w:right w:val="single" w:sz="6" w:space="0" w:color="000000"/>
            </w:tcBorders>
          </w:tcPr>
          <w:p w14:paraId="5D653103" w14:textId="77777777" w:rsidR="003568F8" w:rsidRPr="00324DB7" w:rsidRDefault="003568F8" w:rsidP="006E0BFB">
            <w:pPr>
              <w:pStyle w:val="TAL"/>
              <w:rPr>
                <w:rFonts w:eastAsia="Calibri"/>
              </w:rPr>
            </w:pPr>
            <w:r w:rsidRPr="00324DB7">
              <w:t xml:space="preserve">It is </w:t>
            </w:r>
            <w:r w:rsidRPr="00324DB7">
              <w:rPr>
                <w:rFonts w:eastAsia="Calibri"/>
              </w:rPr>
              <w:t>used when the client did not submit credentials.</w:t>
            </w:r>
          </w:p>
          <w:p w14:paraId="0E161942" w14:textId="77777777" w:rsidR="003568F8" w:rsidRPr="00324DB7" w:rsidRDefault="003568F8" w:rsidP="006E0BFB">
            <w:pPr>
              <w:pStyle w:val="TAL"/>
              <w:rPr>
                <w:rFonts w:eastAsia="Calibri"/>
              </w:rPr>
            </w:pPr>
          </w:p>
          <w:p w14:paraId="00D3B24D" w14:textId="5D3C37AE" w:rsidR="003568F8" w:rsidRPr="00324DB7" w:rsidRDefault="003568F8" w:rsidP="006E0BFB">
            <w:pPr>
              <w:pStyle w:val="TAL"/>
            </w:pPr>
            <w:r w:rsidRPr="00324DB7">
              <w:t>In the returned ProblemDetails structure, the "detail" attribute should convey more information about the error.</w:t>
            </w:r>
          </w:p>
        </w:tc>
      </w:tr>
      <w:tr w:rsidR="003568F8" w:rsidRPr="00324DB7" w14:paraId="54398E08"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4A58DB6D"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4DE6B525" w14:textId="77777777" w:rsidR="003568F8" w:rsidRPr="00324DB7" w:rsidRDefault="003568F8" w:rsidP="006E0BFB">
            <w:pPr>
              <w:pStyle w:val="TAL"/>
            </w:pPr>
            <w:r w:rsidRPr="00324DB7">
              <w:t>ProblemDetails</w:t>
            </w:r>
          </w:p>
        </w:tc>
        <w:tc>
          <w:tcPr>
            <w:tcW w:w="576" w:type="pct"/>
            <w:tcBorders>
              <w:top w:val="single" w:sz="6" w:space="0" w:color="000000"/>
              <w:left w:val="single" w:sz="6" w:space="0" w:color="000000"/>
              <w:bottom w:val="single" w:sz="6" w:space="0" w:color="000000"/>
              <w:right w:val="single" w:sz="6" w:space="0" w:color="000000"/>
            </w:tcBorders>
          </w:tcPr>
          <w:p w14:paraId="26C03066" w14:textId="77777777" w:rsidR="003568F8" w:rsidRPr="00324DB7" w:rsidRDefault="003568F8" w:rsidP="006E0BFB">
            <w:pPr>
              <w:pStyle w:val="TAL"/>
            </w:pPr>
            <w:r w:rsidRPr="00324DB7">
              <w:t>1</w:t>
            </w:r>
          </w:p>
        </w:tc>
        <w:tc>
          <w:tcPr>
            <w:tcW w:w="599" w:type="pct"/>
            <w:tcBorders>
              <w:top w:val="single" w:sz="6" w:space="0" w:color="000000"/>
              <w:left w:val="single" w:sz="6" w:space="0" w:color="000000"/>
              <w:bottom w:val="single" w:sz="6" w:space="0" w:color="000000"/>
              <w:right w:val="single" w:sz="6" w:space="0" w:color="000000"/>
            </w:tcBorders>
          </w:tcPr>
          <w:p w14:paraId="360D785F" w14:textId="77777777" w:rsidR="003568F8" w:rsidRPr="00324DB7" w:rsidRDefault="003568F8" w:rsidP="006E0BFB">
            <w:pPr>
              <w:pStyle w:val="TAL"/>
            </w:pPr>
            <w:r w:rsidRPr="00324DB7">
              <w:t>403 Forbidden</w:t>
            </w:r>
          </w:p>
        </w:tc>
        <w:tc>
          <w:tcPr>
            <w:tcW w:w="2199" w:type="pct"/>
            <w:tcBorders>
              <w:top w:val="single" w:sz="6" w:space="0" w:color="000000"/>
              <w:left w:val="single" w:sz="6" w:space="0" w:color="000000"/>
              <w:bottom w:val="single" w:sz="6" w:space="0" w:color="000000"/>
              <w:right w:val="single" w:sz="6" w:space="0" w:color="000000"/>
            </w:tcBorders>
          </w:tcPr>
          <w:p w14:paraId="3DCF9AA5" w14:textId="77777777" w:rsidR="003568F8" w:rsidRPr="00324DB7" w:rsidRDefault="003568F8" w:rsidP="00A2588D">
            <w:pPr>
              <w:pStyle w:val="TAL"/>
            </w:pPr>
            <w:r w:rsidRPr="00324DB7">
              <w:t xml:space="preserve">The operation is not allowed given the current status of the resource. </w:t>
            </w:r>
          </w:p>
          <w:p w14:paraId="606C8661" w14:textId="77777777" w:rsidR="003568F8" w:rsidRPr="00324DB7" w:rsidRDefault="003568F8" w:rsidP="00A2588D">
            <w:pPr>
              <w:pStyle w:val="TAL"/>
            </w:pPr>
          </w:p>
          <w:p w14:paraId="3E6C1A4B" w14:textId="5B6DC52B" w:rsidR="003568F8" w:rsidRPr="00324DB7" w:rsidRDefault="003568F8" w:rsidP="009D7FC0">
            <w:pPr>
              <w:pStyle w:val="TAL"/>
            </w:pPr>
            <w:r w:rsidRPr="00324DB7">
              <w:t>More information shall be provided in the "detail" attribute of the "ProblemDetails" structure.</w:t>
            </w:r>
          </w:p>
        </w:tc>
      </w:tr>
      <w:tr w:rsidR="003568F8" w:rsidRPr="00324DB7" w14:paraId="0C7DC9EC"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3F0A9A21"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14C7B9EF" w14:textId="77777777" w:rsidR="003568F8" w:rsidRPr="00324DB7" w:rsidRDefault="003568F8" w:rsidP="006E0BFB">
            <w:pPr>
              <w:pStyle w:val="TAL"/>
            </w:pPr>
            <w:r w:rsidRPr="00324DB7">
              <w:t>ProblemDetails</w:t>
            </w:r>
          </w:p>
        </w:tc>
        <w:tc>
          <w:tcPr>
            <w:tcW w:w="576" w:type="pct"/>
            <w:tcBorders>
              <w:top w:val="single" w:sz="6" w:space="0" w:color="000000"/>
              <w:left w:val="single" w:sz="6" w:space="0" w:color="000000"/>
              <w:bottom w:val="single" w:sz="6" w:space="0" w:color="000000"/>
              <w:right w:val="single" w:sz="6" w:space="0" w:color="000000"/>
            </w:tcBorders>
          </w:tcPr>
          <w:p w14:paraId="4D34C669" w14:textId="77777777" w:rsidR="003568F8" w:rsidRPr="00324DB7" w:rsidRDefault="003568F8" w:rsidP="006E0BFB">
            <w:pPr>
              <w:pStyle w:val="TAL"/>
            </w:pPr>
            <w:r w:rsidRPr="00324DB7">
              <w:t>0..1</w:t>
            </w:r>
          </w:p>
        </w:tc>
        <w:tc>
          <w:tcPr>
            <w:tcW w:w="599" w:type="pct"/>
            <w:tcBorders>
              <w:top w:val="single" w:sz="6" w:space="0" w:color="000000"/>
              <w:left w:val="single" w:sz="6" w:space="0" w:color="000000"/>
              <w:bottom w:val="single" w:sz="6" w:space="0" w:color="000000"/>
              <w:right w:val="single" w:sz="6" w:space="0" w:color="000000"/>
            </w:tcBorders>
          </w:tcPr>
          <w:p w14:paraId="7CAC9A02" w14:textId="77777777" w:rsidR="003568F8" w:rsidRPr="00324DB7" w:rsidRDefault="003568F8" w:rsidP="006E0BFB">
            <w:pPr>
              <w:pStyle w:val="TAL"/>
            </w:pPr>
            <w:r w:rsidRPr="00324DB7">
              <w:t>404 Not Found</w:t>
            </w:r>
          </w:p>
        </w:tc>
        <w:tc>
          <w:tcPr>
            <w:tcW w:w="2199" w:type="pct"/>
            <w:tcBorders>
              <w:top w:val="single" w:sz="6" w:space="0" w:color="000000"/>
              <w:left w:val="single" w:sz="6" w:space="0" w:color="000000"/>
              <w:bottom w:val="single" w:sz="6" w:space="0" w:color="000000"/>
              <w:right w:val="single" w:sz="6" w:space="0" w:color="000000"/>
            </w:tcBorders>
          </w:tcPr>
          <w:p w14:paraId="049D4633" w14:textId="77777777" w:rsidR="003568F8" w:rsidRPr="00324DB7" w:rsidRDefault="003568F8" w:rsidP="001F15D9">
            <w:pPr>
              <w:pStyle w:val="TAL"/>
            </w:pPr>
            <w:r w:rsidRPr="00324DB7">
              <w:t xml:space="preserve">It is used when a client provided a </w:t>
            </w:r>
            <w:r w:rsidRPr="009364B4">
              <w:t>URI</w:t>
            </w:r>
            <w:r w:rsidRPr="00324DB7">
              <w:t xml:space="preserve"> that cannot be mapped to a valid resource </w:t>
            </w:r>
            <w:r w:rsidRPr="009364B4">
              <w:t>URI</w:t>
            </w:r>
            <w:r w:rsidRPr="00324DB7">
              <w:t>.</w:t>
            </w:r>
          </w:p>
          <w:p w14:paraId="209AD597" w14:textId="77777777" w:rsidR="003568F8" w:rsidRPr="00324DB7" w:rsidRDefault="003568F8" w:rsidP="001F15D9">
            <w:pPr>
              <w:pStyle w:val="TAL"/>
            </w:pPr>
          </w:p>
          <w:p w14:paraId="6F00CB22" w14:textId="7F8BFEDC" w:rsidR="003568F8" w:rsidRPr="00324DB7" w:rsidRDefault="003568F8" w:rsidP="001F15D9">
            <w:pPr>
              <w:pStyle w:val="TAL"/>
            </w:pPr>
            <w:r w:rsidRPr="00324DB7">
              <w:t>In the returned ProblemDetails structure, the "detail" attribute should convey more information about the error.</w:t>
            </w:r>
          </w:p>
        </w:tc>
      </w:tr>
      <w:tr w:rsidR="003568F8" w:rsidRPr="00324DB7" w14:paraId="12717273"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50B80BDF"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3FAC3923" w14:textId="77777777" w:rsidR="003568F8" w:rsidRPr="00324DB7" w:rsidRDefault="003568F8" w:rsidP="006E0BFB">
            <w:pPr>
              <w:pStyle w:val="TAL"/>
            </w:pPr>
            <w:r w:rsidRPr="00324DB7">
              <w:t>ProblemDetails</w:t>
            </w:r>
          </w:p>
        </w:tc>
        <w:tc>
          <w:tcPr>
            <w:tcW w:w="576" w:type="pct"/>
            <w:tcBorders>
              <w:top w:val="single" w:sz="6" w:space="0" w:color="000000"/>
              <w:left w:val="single" w:sz="6" w:space="0" w:color="000000"/>
              <w:bottom w:val="single" w:sz="6" w:space="0" w:color="000000"/>
              <w:right w:val="single" w:sz="6" w:space="0" w:color="000000"/>
            </w:tcBorders>
          </w:tcPr>
          <w:p w14:paraId="4D18C65C" w14:textId="77777777" w:rsidR="003568F8" w:rsidRPr="00324DB7" w:rsidRDefault="003568F8" w:rsidP="006E0BFB">
            <w:pPr>
              <w:pStyle w:val="TAL"/>
            </w:pPr>
            <w:r w:rsidRPr="00324DB7">
              <w:t>0..1</w:t>
            </w:r>
          </w:p>
        </w:tc>
        <w:tc>
          <w:tcPr>
            <w:tcW w:w="599" w:type="pct"/>
            <w:tcBorders>
              <w:top w:val="single" w:sz="6" w:space="0" w:color="000000"/>
              <w:left w:val="single" w:sz="6" w:space="0" w:color="000000"/>
              <w:bottom w:val="single" w:sz="6" w:space="0" w:color="000000"/>
              <w:right w:val="single" w:sz="6" w:space="0" w:color="000000"/>
            </w:tcBorders>
          </w:tcPr>
          <w:p w14:paraId="4A7E9EAC" w14:textId="77777777" w:rsidR="003568F8" w:rsidRPr="00324DB7" w:rsidRDefault="003568F8" w:rsidP="006E0BFB">
            <w:pPr>
              <w:pStyle w:val="TAL"/>
            </w:pPr>
            <w:r w:rsidRPr="00324DB7">
              <w:t>406 Not Acceptable</w:t>
            </w:r>
          </w:p>
        </w:tc>
        <w:tc>
          <w:tcPr>
            <w:tcW w:w="2199" w:type="pct"/>
            <w:tcBorders>
              <w:top w:val="single" w:sz="6" w:space="0" w:color="000000"/>
              <w:left w:val="single" w:sz="6" w:space="0" w:color="000000"/>
              <w:bottom w:val="single" w:sz="6" w:space="0" w:color="000000"/>
              <w:right w:val="single" w:sz="6" w:space="0" w:color="000000"/>
            </w:tcBorders>
          </w:tcPr>
          <w:p w14:paraId="769A11DC" w14:textId="77777777" w:rsidR="003568F8" w:rsidRPr="00324DB7" w:rsidRDefault="003568F8" w:rsidP="001F15D9">
            <w:pPr>
              <w:pStyle w:val="TAL"/>
              <w:rPr>
                <w:rFonts w:eastAsia="Calibri"/>
              </w:rPr>
            </w:pPr>
            <w:r w:rsidRPr="00324DB7">
              <w:t xml:space="preserve">It is </w:t>
            </w:r>
            <w:r w:rsidRPr="00324DB7">
              <w:rPr>
                <w:rFonts w:eastAsia="Calibri"/>
              </w:rPr>
              <w:t>used to indicate that the server cannot provide the any of the content formats supported by the client.</w:t>
            </w:r>
          </w:p>
          <w:p w14:paraId="0FAC1BE9" w14:textId="77777777" w:rsidR="003568F8" w:rsidRPr="00324DB7" w:rsidRDefault="003568F8" w:rsidP="001F15D9">
            <w:pPr>
              <w:pStyle w:val="TAL"/>
              <w:rPr>
                <w:rFonts w:eastAsia="Calibri"/>
              </w:rPr>
            </w:pPr>
          </w:p>
          <w:p w14:paraId="58B77E34" w14:textId="7A4487A5" w:rsidR="003568F8" w:rsidRPr="00324DB7" w:rsidRDefault="003568F8" w:rsidP="001F15D9">
            <w:pPr>
              <w:pStyle w:val="TAL"/>
            </w:pPr>
            <w:r w:rsidRPr="00324DB7">
              <w:t>In the returned ProblemDetails structure, the "detail" attribute should convey more information about the error.</w:t>
            </w:r>
          </w:p>
        </w:tc>
      </w:tr>
      <w:tr w:rsidR="003568F8" w:rsidRPr="00324DB7" w14:paraId="46D02135" w14:textId="77777777" w:rsidTr="00A2588D">
        <w:trPr>
          <w:jc w:val="center"/>
        </w:trPr>
        <w:tc>
          <w:tcPr>
            <w:tcW w:w="533" w:type="pct"/>
            <w:vMerge/>
            <w:tcBorders>
              <w:left w:val="single" w:sz="6" w:space="0" w:color="000000"/>
              <w:bottom w:val="single" w:sz="6" w:space="0" w:color="000000"/>
              <w:right w:val="single" w:sz="6" w:space="0" w:color="000000"/>
            </w:tcBorders>
            <w:shd w:val="clear" w:color="auto" w:fill="BFBFBF"/>
            <w:vAlign w:val="center"/>
          </w:tcPr>
          <w:p w14:paraId="25406C49"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33870370" w14:textId="77777777" w:rsidR="003568F8" w:rsidRPr="00324DB7" w:rsidRDefault="003568F8" w:rsidP="006E0BFB">
            <w:pPr>
              <w:pStyle w:val="TAL"/>
            </w:pPr>
            <w:r w:rsidRPr="00324DB7">
              <w:t>ProblemDetails</w:t>
            </w:r>
          </w:p>
        </w:tc>
        <w:tc>
          <w:tcPr>
            <w:tcW w:w="576" w:type="pct"/>
            <w:tcBorders>
              <w:top w:val="single" w:sz="6" w:space="0" w:color="000000"/>
              <w:left w:val="single" w:sz="6" w:space="0" w:color="000000"/>
              <w:bottom w:val="single" w:sz="6" w:space="0" w:color="000000"/>
              <w:right w:val="single" w:sz="6" w:space="0" w:color="000000"/>
            </w:tcBorders>
          </w:tcPr>
          <w:p w14:paraId="5D9BAE23" w14:textId="77777777" w:rsidR="003568F8" w:rsidRPr="00324DB7" w:rsidRDefault="003568F8" w:rsidP="006E0BFB">
            <w:pPr>
              <w:pStyle w:val="TAL"/>
            </w:pPr>
            <w:r w:rsidRPr="00324DB7">
              <w:t>0..1</w:t>
            </w:r>
          </w:p>
        </w:tc>
        <w:tc>
          <w:tcPr>
            <w:tcW w:w="599" w:type="pct"/>
            <w:tcBorders>
              <w:top w:val="single" w:sz="6" w:space="0" w:color="000000"/>
              <w:left w:val="single" w:sz="6" w:space="0" w:color="000000"/>
              <w:bottom w:val="single" w:sz="6" w:space="0" w:color="000000"/>
              <w:right w:val="single" w:sz="6" w:space="0" w:color="000000"/>
            </w:tcBorders>
          </w:tcPr>
          <w:p w14:paraId="38745560" w14:textId="77777777" w:rsidR="003568F8" w:rsidRPr="00324DB7" w:rsidRDefault="003568F8" w:rsidP="006E0BFB">
            <w:pPr>
              <w:pStyle w:val="TAL"/>
            </w:pPr>
            <w:r w:rsidRPr="00324DB7">
              <w:t>429 Too Many Requests</w:t>
            </w:r>
          </w:p>
        </w:tc>
        <w:tc>
          <w:tcPr>
            <w:tcW w:w="2199" w:type="pct"/>
            <w:tcBorders>
              <w:top w:val="single" w:sz="6" w:space="0" w:color="000000"/>
              <w:left w:val="single" w:sz="6" w:space="0" w:color="000000"/>
              <w:bottom w:val="single" w:sz="6" w:space="0" w:color="000000"/>
              <w:right w:val="single" w:sz="6" w:space="0" w:color="000000"/>
            </w:tcBorders>
          </w:tcPr>
          <w:p w14:paraId="61FC037D" w14:textId="77777777" w:rsidR="003568F8" w:rsidRPr="00324DB7" w:rsidRDefault="003568F8" w:rsidP="006E0BFB">
            <w:pPr>
              <w:pStyle w:val="TAL"/>
              <w:rPr>
                <w:rFonts w:eastAsia="Calibri"/>
              </w:rPr>
            </w:pPr>
            <w:r w:rsidRPr="00324DB7">
              <w:rPr>
                <w:rFonts w:eastAsia="Calibri"/>
              </w:rPr>
              <w:t>It is used when a rate limiter has triggered.</w:t>
            </w:r>
          </w:p>
          <w:p w14:paraId="1C1EB46B" w14:textId="77777777" w:rsidR="003568F8" w:rsidRPr="00324DB7" w:rsidRDefault="003568F8" w:rsidP="006E0BFB">
            <w:pPr>
              <w:pStyle w:val="TAL"/>
              <w:rPr>
                <w:rFonts w:eastAsia="Calibri"/>
              </w:rPr>
            </w:pPr>
          </w:p>
          <w:p w14:paraId="60FC36D3" w14:textId="101F6AA7" w:rsidR="003568F8" w:rsidRPr="00324DB7" w:rsidRDefault="003568F8" w:rsidP="006E0BFB">
            <w:pPr>
              <w:pStyle w:val="TAL"/>
            </w:pPr>
            <w:r w:rsidRPr="00324DB7">
              <w:t>In the returned ProblemDetails structure, the "detail" attribute should convey more information about the error.</w:t>
            </w:r>
          </w:p>
        </w:tc>
      </w:tr>
    </w:tbl>
    <w:p w14:paraId="3996BEF4" w14:textId="77777777" w:rsidR="005654CB" w:rsidRPr="00324DB7" w:rsidRDefault="005654CB" w:rsidP="005654CB"/>
    <w:p w14:paraId="6728622B" w14:textId="77777777" w:rsidR="005654CB" w:rsidRPr="00324DB7" w:rsidRDefault="00157FA9" w:rsidP="004629A8">
      <w:pPr>
        <w:pStyle w:val="Heading4"/>
      </w:pPr>
      <w:bookmarkStart w:id="223" w:name="_Toc95469348"/>
      <w:bookmarkStart w:id="224" w:name="_Toc95817035"/>
      <w:r w:rsidRPr="00324DB7">
        <w:t>7</w:t>
      </w:r>
      <w:r w:rsidR="005654CB" w:rsidRPr="00324DB7">
        <w:t>.3.3.2</w:t>
      </w:r>
      <w:r w:rsidR="005654CB" w:rsidRPr="00324DB7">
        <w:tab/>
        <w:t>PUT</w:t>
      </w:r>
      <w:bookmarkEnd w:id="223"/>
      <w:bookmarkEnd w:id="224"/>
    </w:p>
    <w:p w14:paraId="134AE90F" w14:textId="77777777" w:rsidR="005654CB" w:rsidRPr="00324DB7" w:rsidRDefault="005654CB" w:rsidP="005654CB">
      <w:r w:rsidRPr="00324DB7">
        <w:t>Not applicable.</w:t>
      </w:r>
    </w:p>
    <w:p w14:paraId="3BDBAB55" w14:textId="77777777" w:rsidR="005654CB" w:rsidRPr="00324DB7" w:rsidRDefault="00157FA9" w:rsidP="004629A8">
      <w:pPr>
        <w:pStyle w:val="Heading4"/>
      </w:pPr>
      <w:bookmarkStart w:id="225" w:name="_Toc95469349"/>
      <w:bookmarkStart w:id="226" w:name="_Toc95817036"/>
      <w:r w:rsidRPr="00324DB7">
        <w:t>7</w:t>
      </w:r>
      <w:r w:rsidR="005654CB" w:rsidRPr="00324DB7">
        <w:t>.3.3.3</w:t>
      </w:r>
      <w:r w:rsidR="005654CB" w:rsidRPr="00324DB7">
        <w:tab/>
        <w:t>PATCH</w:t>
      </w:r>
      <w:bookmarkEnd w:id="225"/>
      <w:bookmarkEnd w:id="226"/>
    </w:p>
    <w:p w14:paraId="7548AF45" w14:textId="77777777" w:rsidR="005654CB" w:rsidRPr="00324DB7" w:rsidRDefault="005654CB" w:rsidP="005654CB">
      <w:pPr>
        <w:rPr>
          <w:i/>
        </w:rPr>
      </w:pPr>
      <w:r w:rsidRPr="00324DB7">
        <w:t>Not applicable.</w:t>
      </w:r>
    </w:p>
    <w:p w14:paraId="0078F0A4" w14:textId="77777777" w:rsidR="005654CB" w:rsidRPr="00324DB7" w:rsidRDefault="00157FA9" w:rsidP="004629A8">
      <w:pPr>
        <w:pStyle w:val="Heading4"/>
      </w:pPr>
      <w:bookmarkStart w:id="227" w:name="_Toc95469350"/>
      <w:bookmarkStart w:id="228" w:name="_Toc95817037"/>
      <w:r w:rsidRPr="00324DB7">
        <w:t>7</w:t>
      </w:r>
      <w:r w:rsidR="005654CB" w:rsidRPr="00324DB7">
        <w:t>.3.3.4</w:t>
      </w:r>
      <w:r w:rsidR="005654CB" w:rsidRPr="00324DB7">
        <w:tab/>
        <w:t>POST</w:t>
      </w:r>
      <w:bookmarkEnd w:id="227"/>
      <w:bookmarkEnd w:id="228"/>
    </w:p>
    <w:p w14:paraId="3AB47FBF" w14:textId="77777777" w:rsidR="005654CB" w:rsidRPr="00324DB7" w:rsidRDefault="005654CB" w:rsidP="005654CB">
      <w:r w:rsidRPr="00324DB7">
        <w:t>Not applicable.</w:t>
      </w:r>
    </w:p>
    <w:p w14:paraId="399596C2" w14:textId="77777777" w:rsidR="005654CB" w:rsidRPr="00324DB7" w:rsidRDefault="00157FA9" w:rsidP="004629A8">
      <w:pPr>
        <w:pStyle w:val="Heading4"/>
      </w:pPr>
      <w:bookmarkStart w:id="229" w:name="_Toc95469351"/>
      <w:bookmarkStart w:id="230" w:name="_Toc95817038"/>
      <w:r w:rsidRPr="00324DB7">
        <w:t>7</w:t>
      </w:r>
      <w:r w:rsidR="005654CB" w:rsidRPr="00324DB7">
        <w:t>.3.3.5</w:t>
      </w:r>
      <w:r w:rsidR="005654CB" w:rsidRPr="00324DB7">
        <w:tab/>
        <w:t>DELETE</w:t>
      </w:r>
      <w:bookmarkEnd w:id="229"/>
      <w:bookmarkEnd w:id="230"/>
    </w:p>
    <w:p w14:paraId="3AC563A6" w14:textId="77777777" w:rsidR="005654CB" w:rsidRPr="00324DB7" w:rsidRDefault="005654CB" w:rsidP="005654CB">
      <w:r w:rsidRPr="00324DB7">
        <w:t>Not applicable.</w:t>
      </w:r>
    </w:p>
    <w:p w14:paraId="418CA29C" w14:textId="77777777" w:rsidR="005654CB" w:rsidRPr="00324DB7" w:rsidRDefault="00157FA9" w:rsidP="004629A8">
      <w:pPr>
        <w:pStyle w:val="Heading2"/>
      </w:pPr>
      <w:bookmarkStart w:id="231" w:name="_Toc95469352"/>
      <w:bookmarkStart w:id="232" w:name="_Toc95817039"/>
      <w:r w:rsidRPr="00324DB7">
        <w:lastRenderedPageBreak/>
        <w:t>7</w:t>
      </w:r>
      <w:r w:rsidR="005654CB" w:rsidRPr="00324DB7">
        <w:t>.4</w:t>
      </w:r>
      <w:r w:rsidR="005654CB" w:rsidRPr="00324DB7">
        <w:tab/>
        <w:t xml:space="preserve">Resource: </w:t>
      </w:r>
      <w:r w:rsidR="005654CB" w:rsidRPr="009364B4">
        <w:t>plmn</w:t>
      </w:r>
      <w:r w:rsidR="005654CB" w:rsidRPr="00324DB7">
        <w:t>_info</w:t>
      </w:r>
      <w:bookmarkEnd w:id="231"/>
      <w:bookmarkEnd w:id="232"/>
    </w:p>
    <w:p w14:paraId="4B470334" w14:textId="77777777" w:rsidR="005654CB" w:rsidRPr="00324DB7" w:rsidRDefault="00157FA9" w:rsidP="004629A8">
      <w:pPr>
        <w:pStyle w:val="Heading3"/>
      </w:pPr>
      <w:bookmarkStart w:id="233" w:name="_Toc95469353"/>
      <w:bookmarkStart w:id="234" w:name="_Toc95817040"/>
      <w:r w:rsidRPr="00324DB7">
        <w:t>7</w:t>
      </w:r>
      <w:r w:rsidR="005654CB" w:rsidRPr="00324DB7">
        <w:t>.4.1</w:t>
      </w:r>
      <w:r w:rsidR="005654CB" w:rsidRPr="00324DB7">
        <w:tab/>
        <w:t>Description</w:t>
      </w:r>
      <w:bookmarkEnd w:id="233"/>
      <w:bookmarkEnd w:id="234"/>
    </w:p>
    <w:p w14:paraId="7E52B522" w14:textId="7D8234DD" w:rsidR="005654CB" w:rsidRPr="00324DB7" w:rsidRDefault="005654CB" w:rsidP="005654CB">
      <w:r w:rsidRPr="00324DB7">
        <w:t xml:space="preserve">This resource </w:t>
      </w:r>
      <w:r w:rsidR="00277579" w:rsidRPr="00324DB7">
        <w:t>is</w:t>
      </w:r>
      <w:r w:rsidRPr="00324DB7">
        <w:t xml:space="preserve"> queried to retrieve information on the underlying Mobile Network that the </w:t>
      </w:r>
      <w:r w:rsidR="00407082" w:rsidRPr="00324DB7">
        <w:t>MEC</w:t>
      </w:r>
      <w:r w:rsidRPr="00324DB7">
        <w:t xml:space="preserve"> application is associated to.</w:t>
      </w:r>
    </w:p>
    <w:p w14:paraId="45FBD1FC" w14:textId="77777777" w:rsidR="005654CB" w:rsidRPr="00324DB7" w:rsidRDefault="00157FA9" w:rsidP="004629A8">
      <w:pPr>
        <w:pStyle w:val="Heading3"/>
      </w:pPr>
      <w:bookmarkStart w:id="235" w:name="_Toc95469354"/>
      <w:bookmarkStart w:id="236" w:name="_Toc95817041"/>
      <w:r w:rsidRPr="00324DB7">
        <w:t>7</w:t>
      </w:r>
      <w:r w:rsidR="005654CB" w:rsidRPr="00324DB7">
        <w:t>.4.2</w:t>
      </w:r>
      <w:r w:rsidR="005654CB" w:rsidRPr="00324DB7">
        <w:tab/>
        <w:t>Resource definition</w:t>
      </w:r>
      <w:bookmarkEnd w:id="235"/>
      <w:bookmarkEnd w:id="236"/>
    </w:p>
    <w:p w14:paraId="68B39B78" w14:textId="5C71573E" w:rsidR="005654CB" w:rsidRPr="00324DB7" w:rsidRDefault="005654CB" w:rsidP="005654CB">
      <w:pPr>
        <w:rPr>
          <w:b/>
        </w:rPr>
      </w:pPr>
      <w:r w:rsidRPr="00324DB7">
        <w:t xml:space="preserve">Resource </w:t>
      </w:r>
      <w:r w:rsidR="00083135" w:rsidRPr="009364B4">
        <w:t>URI</w:t>
      </w:r>
      <w:r w:rsidRPr="00324DB7">
        <w:t xml:space="preserve">: </w:t>
      </w:r>
      <w:r w:rsidRPr="00324DB7">
        <w:rPr>
          <w:b/>
        </w:rPr>
        <w:t>{apiRoot}/</w:t>
      </w:r>
      <w:r w:rsidRPr="009364B4">
        <w:rPr>
          <w:b/>
        </w:rPr>
        <w:t>rni</w:t>
      </w:r>
      <w:r w:rsidRPr="00324DB7">
        <w:rPr>
          <w:b/>
        </w:rPr>
        <w:t>/</w:t>
      </w:r>
      <w:r w:rsidR="00F654C2" w:rsidRPr="00324DB7">
        <w:rPr>
          <w:b/>
        </w:rPr>
        <w:t>v2</w:t>
      </w:r>
      <w:r w:rsidRPr="00324DB7">
        <w:rPr>
          <w:b/>
        </w:rPr>
        <w:t>/queries/</w:t>
      </w:r>
      <w:r w:rsidRPr="009364B4">
        <w:rPr>
          <w:b/>
        </w:rPr>
        <w:t>plmn</w:t>
      </w:r>
      <w:r w:rsidRPr="00324DB7">
        <w:rPr>
          <w:b/>
        </w:rPr>
        <w:t>_info</w:t>
      </w:r>
    </w:p>
    <w:p w14:paraId="4D602C26" w14:textId="77777777" w:rsidR="005654CB" w:rsidRPr="00324DB7" w:rsidRDefault="005654CB" w:rsidP="005654CB">
      <w:pPr>
        <w:rPr>
          <w:rFonts w:ascii="Arial" w:hAnsi="Arial" w:cs="Arial"/>
        </w:rPr>
      </w:pPr>
      <w:r w:rsidRPr="00324DB7">
        <w:t xml:space="preserve">This resource shall support the resource </w:t>
      </w:r>
      <w:r w:rsidR="00083135" w:rsidRPr="009364B4">
        <w:t>URI</w:t>
      </w:r>
      <w:r w:rsidR="00083135" w:rsidRPr="00324DB7">
        <w:t xml:space="preserve"> </w:t>
      </w:r>
      <w:r w:rsidRPr="00324DB7">
        <w:t xml:space="preserve">variables defined in table </w:t>
      </w:r>
      <w:r w:rsidR="00157FA9" w:rsidRPr="00324DB7">
        <w:t>7</w:t>
      </w:r>
      <w:r w:rsidRPr="00324DB7">
        <w:t>.4.2-1</w:t>
      </w:r>
      <w:r w:rsidRPr="00324DB7">
        <w:rPr>
          <w:rFonts w:ascii="Arial" w:hAnsi="Arial" w:cs="Arial"/>
        </w:rPr>
        <w:t>.</w:t>
      </w:r>
    </w:p>
    <w:p w14:paraId="7D8A9AAC" w14:textId="3A824298" w:rsidR="005654CB" w:rsidRPr="00324DB7" w:rsidRDefault="005654CB" w:rsidP="005654CB">
      <w:pPr>
        <w:pStyle w:val="TH"/>
        <w:rPr>
          <w:rFonts w:cs="Arial"/>
        </w:rPr>
      </w:pPr>
      <w:r w:rsidRPr="00324DB7">
        <w:t xml:space="preserve">Table </w:t>
      </w:r>
      <w:r w:rsidR="00157FA9" w:rsidRPr="00324DB7">
        <w:t>7</w:t>
      </w:r>
      <w:r w:rsidRPr="00324DB7">
        <w:t xml:space="preserve">.4.2-1: Resource </w:t>
      </w:r>
      <w:r w:rsidR="00083135" w:rsidRPr="009364B4">
        <w:t>URI</w:t>
      </w:r>
      <w:r w:rsidR="00083135" w:rsidRPr="00324DB7">
        <w:t xml:space="preserve"> </w:t>
      </w:r>
      <w:r w:rsidR="00E319E1" w:rsidRPr="00324DB7">
        <w:t xml:space="preserve">variables </w:t>
      </w:r>
      <w:r w:rsidRPr="00324DB7">
        <w:t xml:space="preserve">for resource </w:t>
      </w:r>
      <w:r w:rsidR="00AD4375" w:rsidRPr="00324DB7">
        <w:t>"</w:t>
      </w:r>
      <w:r w:rsidRPr="009364B4">
        <w:t>plmn</w:t>
      </w:r>
      <w:r w:rsidRPr="00324DB7">
        <w:t>_info</w:t>
      </w:r>
      <w:r w:rsidR="00AD4375" w:rsidRPr="00324DB7">
        <w:t>"</w:t>
      </w:r>
    </w:p>
    <w:tbl>
      <w:tblPr>
        <w:tblW w:w="41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38"/>
        <w:gridCol w:w="5991"/>
      </w:tblGrid>
      <w:tr w:rsidR="005654CB" w:rsidRPr="00324DB7" w14:paraId="52915D53" w14:textId="77777777" w:rsidTr="00D92380">
        <w:trPr>
          <w:jc w:val="center"/>
        </w:trPr>
        <w:tc>
          <w:tcPr>
            <w:tcW w:w="1222" w:type="pct"/>
            <w:tcBorders>
              <w:top w:val="single" w:sz="6" w:space="0" w:color="000000"/>
              <w:left w:val="single" w:sz="6" w:space="0" w:color="000000"/>
              <w:bottom w:val="single" w:sz="6" w:space="0" w:color="000000"/>
              <w:right w:val="single" w:sz="6" w:space="0" w:color="000000"/>
            </w:tcBorders>
            <w:shd w:val="clear" w:color="auto" w:fill="CCCCCC"/>
          </w:tcPr>
          <w:p w14:paraId="495CB5C4" w14:textId="77777777" w:rsidR="005654CB" w:rsidRPr="00324DB7" w:rsidRDefault="005654CB" w:rsidP="00CD7E50">
            <w:pPr>
              <w:pStyle w:val="TAH"/>
            </w:pPr>
            <w:r w:rsidRPr="00324DB7">
              <w:t>Name</w:t>
            </w:r>
          </w:p>
        </w:tc>
        <w:tc>
          <w:tcPr>
            <w:tcW w:w="377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04B5EEA8" w14:textId="77777777" w:rsidR="005654CB" w:rsidRPr="00324DB7" w:rsidRDefault="005654CB" w:rsidP="00CD7E50">
            <w:pPr>
              <w:pStyle w:val="TAH"/>
            </w:pPr>
            <w:r w:rsidRPr="00324DB7">
              <w:t>Definition</w:t>
            </w:r>
          </w:p>
        </w:tc>
      </w:tr>
      <w:tr w:rsidR="005654CB" w:rsidRPr="00324DB7" w14:paraId="0FDFFE98" w14:textId="77777777" w:rsidTr="00D92380">
        <w:trPr>
          <w:jc w:val="center"/>
        </w:trPr>
        <w:tc>
          <w:tcPr>
            <w:tcW w:w="1222" w:type="pct"/>
            <w:tcBorders>
              <w:top w:val="single" w:sz="6" w:space="0" w:color="000000"/>
              <w:left w:val="single" w:sz="6" w:space="0" w:color="000000"/>
              <w:bottom w:val="single" w:sz="6" w:space="0" w:color="000000"/>
              <w:right w:val="single" w:sz="6" w:space="0" w:color="000000"/>
            </w:tcBorders>
            <w:shd w:val="clear" w:color="auto" w:fill="auto"/>
          </w:tcPr>
          <w:p w14:paraId="2DB61F22" w14:textId="77777777" w:rsidR="005654CB" w:rsidRPr="00324DB7" w:rsidRDefault="005654CB" w:rsidP="00CD7E50">
            <w:pPr>
              <w:pStyle w:val="TAL"/>
            </w:pPr>
            <w:r w:rsidRPr="00324DB7">
              <w:t>apiRoot</w:t>
            </w:r>
          </w:p>
        </w:tc>
        <w:tc>
          <w:tcPr>
            <w:tcW w:w="377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ED516FF" w14:textId="77777777" w:rsidR="005654CB" w:rsidRPr="00324DB7" w:rsidRDefault="005654CB" w:rsidP="00750B0C">
            <w:pPr>
              <w:pStyle w:val="TAL"/>
            </w:pPr>
            <w:r w:rsidRPr="00324DB7">
              <w:t xml:space="preserve">See clause </w:t>
            </w:r>
            <w:r w:rsidR="00750B0C" w:rsidRPr="00324DB7">
              <w:t>7</w:t>
            </w:r>
            <w:r w:rsidRPr="00324DB7">
              <w:t>.2</w:t>
            </w:r>
          </w:p>
        </w:tc>
      </w:tr>
    </w:tbl>
    <w:p w14:paraId="1F36CB69" w14:textId="77777777" w:rsidR="005654CB" w:rsidRPr="00324DB7" w:rsidRDefault="005654CB" w:rsidP="005654CB"/>
    <w:p w14:paraId="14264BD8" w14:textId="77777777" w:rsidR="005654CB" w:rsidRPr="00324DB7" w:rsidRDefault="00157FA9" w:rsidP="004629A8">
      <w:pPr>
        <w:pStyle w:val="Heading3"/>
      </w:pPr>
      <w:bookmarkStart w:id="237" w:name="_Toc95469355"/>
      <w:bookmarkStart w:id="238" w:name="_Toc95817042"/>
      <w:r w:rsidRPr="00324DB7">
        <w:t>7</w:t>
      </w:r>
      <w:r w:rsidR="005654CB" w:rsidRPr="00324DB7">
        <w:t>.4.3</w:t>
      </w:r>
      <w:r w:rsidR="005654CB" w:rsidRPr="00324DB7">
        <w:tab/>
        <w:t xml:space="preserve">Resource </w:t>
      </w:r>
      <w:r w:rsidR="00E319E1" w:rsidRPr="00324DB7">
        <w:t>methods</w:t>
      </w:r>
      <w:bookmarkEnd w:id="237"/>
      <w:bookmarkEnd w:id="238"/>
    </w:p>
    <w:p w14:paraId="1C386900" w14:textId="77777777" w:rsidR="005654CB" w:rsidRPr="00324DB7" w:rsidRDefault="00157FA9" w:rsidP="004629A8">
      <w:pPr>
        <w:pStyle w:val="Heading4"/>
      </w:pPr>
      <w:bookmarkStart w:id="239" w:name="_Toc95469356"/>
      <w:bookmarkStart w:id="240" w:name="_Toc95817043"/>
      <w:r w:rsidRPr="00324DB7">
        <w:t>7</w:t>
      </w:r>
      <w:r w:rsidR="005654CB" w:rsidRPr="00324DB7">
        <w:t>.4.3.1</w:t>
      </w:r>
      <w:r w:rsidR="005654CB" w:rsidRPr="00324DB7">
        <w:tab/>
        <w:t>GET</w:t>
      </w:r>
      <w:bookmarkEnd w:id="239"/>
      <w:bookmarkEnd w:id="240"/>
    </w:p>
    <w:p w14:paraId="3B20DC13" w14:textId="77777777" w:rsidR="005654CB" w:rsidRPr="00324DB7" w:rsidRDefault="005654CB" w:rsidP="005654CB">
      <w:r w:rsidRPr="00324DB7">
        <w:t xml:space="preserve">The GET method </w:t>
      </w:r>
      <w:r w:rsidR="00277579" w:rsidRPr="00324DB7">
        <w:t>is</w:t>
      </w:r>
      <w:r w:rsidRPr="00324DB7">
        <w:t xml:space="preserve"> used to query information about the Mobile Network.</w:t>
      </w:r>
    </w:p>
    <w:p w14:paraId="76A78BC8" w14:textId="77777777" w:rsidR="005654CB" w:rsidRPr="00324DB7" w:rsidRDefault="005654CB" w:rsidP="005654CB">
      <w:r w:rsidRPr="00324DB7">
        <w:t xml:space="preserve">This method shall support the </w:t>
      </w:r>
      <w:r w:rsidRPr="009364B4">
        <w:t>UR</w:t>
      </w:r>
      <w:r w:rsidR="00083135" w:rsidRPr="009364B4">
        <w:t>I</w:t>
      </w:r>
      <w:r w:rsidRPr="00324DB7">
        <w:t xml:space="preserve"> query parameters, request and response data structures, and response codes, as specified in tables </w:t>
      </w:r>
      <w:r w:rsidR="00157FA9" w:rsidRPr="00324DB7">
        <w:rPr>
          <w:lang w:eastAsia="ko-KR"/>
        </w:rPr>
        <w:t>7</w:t>
      </w:r>
      <w:r w:rsidRPr="00324DB7">
        <w:rPr>
          <w:lang w:eastAsia="ko-KR"/>
        </w:rPr>
        <w:t>.4.3</w:t>
      </w:r>
      <w:r w:rsidRPr="00324DB7">
        <w:t>.1-1</w:t>
      </w:r>
      <w:r w:rsidR="00566A2B" w:rsidRPr="00324DB7">
        <w:t xml:space="preserve"> and</w:t>
      </w:r>
      <w:r w:rsidRPr="00324DB7">
        <w:t xml:space="preserve"> </w:t>
      </w:r>
      <w:r w:rsidR="00157FA9" w:rsidRPr="00324DB7">
        <w:rPr>
          <w:lang w:eastAsia="ko-KR"/>
        </w:rPr>
        <w:t>7</w:t>
      </w:r>
      <w:r w:rsidRPr="00324DB7">
        <w:rPr>
          <w:lang w:eastAsia="ko-KR"/>
        </w:rPr>
        <w:t>.4.3</w:t>
      </w:r>
      <w:r w:rsidRPr="00324DB7">
        <w:t>.1-2.</w:t>
      </w:r>
    </w:p>
    <w:p w14:paraId="14AA716B" w14:textId="77777777" w:rsidR="005654CB" w:rsidRPr="00324DB7" w:rsidRDefault="005654CB" w:rsidP="005654CB">
      <w:pPr>
        <w:pStyle w:val="TH"/>
        <w:rPr>
          <w:rFonts w:cs="Arial"/>
        </w:rPr>
      </w:pPr>
      <w:r w:rsidRPr="00324DB7">
        <w:t xml:space="preserve">Table </w:t>
      </w:r>
      <w:r w:rsidR="00157FA9" w:rsidRPr="00324DB7">
        <w:t>7</w:t>
      </w:r>
      <w:r w:rsidRPr="00324DB7">
        <w:t xml:space="preserve">.4.3.1-1: </w:t>
      </w:r>
      <w:r w:rsidR="00083135" w:rsidRPr="009364B4">
        <w:t>URI</w:t>
      </w:r>
      <w:r w:rsidR="00083135" w:rsidRPr="00324DB7">
        <w:t xml:space="preserve"> </w:t>
      </w:r>
      <w:r w:rsidRPr="00324DB7">
        <w:t xml:space="preserve">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5654CB" w:rsidRPr="00324DB7" w14:paraId="3700D918" w14:textId="77777777" w:rsidTr="004629A8">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CCCCCC"/>
          </w:tcPr>
          <w:p w14:paraId="69CDCFCA" w14:textId="77777777" w:rsidR="005654CB" w:rsidRPr="00324DB7" w:rsidRDefault="005654CB" w:rsidP="00CD7E50">
            <w:pPr>
              <w:pStyle w:val="TAH"/>
            </w:pPr>
            <w:r w:rsidRPr="00324DB7">
              <w:t>Name</w:t>
            </w:r>
          </w:p>
        </w:tc>
        <w:tc>
          <w:tcPr>
            <w:tcW w:w="874" w:type="pct"/>
            <w:tcBorders>
              <w:top w:val="single" w:sz="6" w:space="0" w:color="000000"/>
              <w:left w:val="single" w:sz="6" w:space="0" w:color="000000"/>
              <w:bottom w:val="single" w:sz="6" w:space="0" w:color="000000"/>
              <w:right w:val="single" w:sz="6" w:space="0" w:color="000000"/>
            </w:tcBorders>
            <w:shd w:val="clear" w:color="auto" w:fill="CCCCCC"/>
          </w:tcPr>
          <w:p w14:paraId="17A961E2" w14:textId="77777777" w:rsidR="005654CB" w:rsidRPr="00324DB7" w:rsidRDefault="005654CB" w:rsidP="00CD7E50">
            <w:pPr>
              <w:pStyle w:val="TAH"/>
            </w:pPr>
            <w:r w:rsidRPr="00324DB7">
              <w:t>Data type</w:t>
            </w:r>
          </w:p>
        </w:tc>
        <w:tc>
          <w:tcPr>
            <w:tcW w:w="583" w:type="pct"/>
            <w:tcBorders>
              <w:top w:val="single" w:sz="6" w:space="0" w:color="000000"/>
              <w:left w:val="single" w:sz="6" w:space="0" w:color="000000"/>
              <w:bottom w:val="single" w:sz="6" w:space="0" w:color="000000"/>
              <w:right w:val="single" w:sz="6" w:space="0" w:color="000000"/>
            </w:tcBorders>
            <w:shd w:val="clear" w:color="auto" w:fill="CCCCCC"/>
          </w:tcPr>
          <w:p w14:paraId="581CEB59" w14:textId="77777777" w:rsidR="005654CB" w:rsidRPr="00324DB7" w:rsidRDefault="005654CB" w:rsidP="00CD7E50">
            <w:pPr>
              <w:pStyle w:val="TAH"/>
            </w:pPr>
            <w:r w:rsidRPr="00324DB7">
              <w:t>Cardinality</w:t>
            </w:r>
          </w:p>
        </w:tc>
        <w:tc>
          <w:tcPr>
            <w:tcW w:w="271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687DA3C6" w14:textId="77777777" w:rsidR="005654CB" w:rsidRPr="00324DB7" w:rsidRDefault="005654CB" w:rsidP="00CD7E50">
            <w:pPr>
              <w:pStyle w:val="TAH"/>
            </w:pPr>
            <w:r w:rsidRPr="00324DB7">
              <w:t>Remarks</w:t>
            </w:r>
          </w:p>
        </w:tc>
      </w:tr>
      <w:tr w:rsidR="005654CB" w:rsidRPr="00324DB7" w14:paraId="0D902E06" w14:textId="77777777" w:rsidTr="004629A8">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3695325B" w14:textId="77777777" w:rsidR="005654CB" w:rsidRPr="00324DB7" w:rsidRDefault="00BF7611" w:rsidP="00CD7E50">
            <w:pPr>
              <w:pStyle w:val="TAL"/>
            </w:pPr>
            <w:r w:rsidRPr="00324DB7">
              <w:t>app_ins_id</w:t>
            </w:r>
          </w:p>
        </w:tc>
        <w:tc>
          <w:tcPr>
            <w:tcW w:w="874" w:type="pct"/>
            <w:tcBorders>
              <w:top w:val="single" w:sz="6" w:space="0" w:color="000000"/>
              <w:left w:val="single" w:sz="6" w:space="0" w:color="000000"/>
              <w:bottom w:val="single" w:sz="6" w:space="0" w:color="000000"/>
              <w:right w:val="single" w:sz="6" w:space="0" w:color="000000"/>
            </w:tcBorders>
          </w:tcPr>
          <w:p w14:paraId="14B98F39" w14:textId="77777777" w:rsidR="005654CB" w:rsidRPr="00324DB7" w:rsidRDefault="00F95DF8" w:rsidP="00CD7E50">
            <w:pPr>
              <w:pStyle w:val="TAL"/>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2DB84018" w14:textId="77777777" w:rsidR="005654CB" w:rsidRPr="00324DB7" w:rsidRDefault="005654CB" w:rsidP="00CD7E50">
            <w:pPr>
              <w:pStyle w:val="TAL"/>
            </w:pPr>
            <w:r w:rsidRPr="00324DB7">
              <w:t>1..N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07FB003" w14:textId="77777777" w:rsidR="005654CB" w:rsidRPr="00324DB7" w:rsidRDefault="00BF7611" w:rsidP="00CD7E50">
            <w:pPr>
              <w:pStyle w:val="TAL"/>
            </w:pPr>
            <w:r w:rsidRPr="00324DB7">
              <w:t>Comma separated list of a</w:t>
            </w:r>
            <w:r w:rsidR="00EF12F1" w:rsidRPr="00324DB7">
              <w:t xml:space="preserve">pplication </w:t>
            </w:r>
            <w:r w:rsidR="005654CB" w:rsidRPr="00324DB7">
              <w:t>instance identifier</w:t>
            </w:r>
            <w:r w:rsidRPr="00324DB7">
              <w:t>s</w:t>
            </w:r>
          </w:p>
        </w:tc>
      </w:tr>
    </w:tbl>
    <w:p w14:paraId="6F4241DE" w14:textId="77777777" w:rsidR="005654CB" w:rsidRPr="00324DB7" w:rsidRDefault="005654CB" w:rsidP="005654CB"/>
    <w:p w14:paraId="5BE5C97F" w14:textId="77777777" w:rsidR="005654CB" w:rsidRPr="00324DB7" w:rsidRDefault="005654CB" w:rsidP="005654CB">
      <w:pPr>
        <w:pStyle w:val="TH"/>
      </w:pPr>
      <w:r w:rsidRPr="00324DB7">
        <w:lastRenderedPageBreak/>
        <w:t xml:space="preserve">Table </w:t>
      </w:r>
      <w:r w:rsidR="00157FA9" w:rsidRPr="00324DB7">
        <w:t>7</w:t>
      </w:r>
      <w:r w:rsidRPr="00324DB7">
        <w:t>.4.3.1-2: Data structures supported by the GET request/response on this resource</w:t>
      </w:r>
    </w:p>
    <w:tbl>
      <w:tblPr>
        <w:tblW w:w="4953"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45" w:type="dxa"/>
        </w:tblCellMar>
        <w:tblLook w:val="0000" w:firstRow="0" w:lastRow="0" w:firstColumn="0" w:lastColumn="0" w:noHBand="0" w:noVBand="0"/>
      </w:tblPr>
      <w:tblGrid>
        <w:gridCol w:w="1017"/>
        <w:gridCol w:w="2084"/>
        <w:gridCol w:w="1031"/>
        <w:gridCol w:w="1056"/>
        <w:gridCol w:w="4345"/>
      </w:tblGrid>
      <w:tr w:rsidR="005654CB" w:rsidRPr="00324DB7" w14:paraId="42A7C1D7" w14:textId="77777777" w:rsidTr="003E28D4">
        <w:trPr>
          <w:jc w:val="center"/>
        </w:trPr>
        <w:tc>
          <w:tcPr>
            <w:tcW w:w="533" w:type="pct"/>
            <w:vMerge w:val="restart"/>
            <w:tcBorders>
              <w:top w:val="single" w:sz="6" w:space="0" w:color="000000"/>
              <w:left w:val="single" w:sz="6" w:space="0" w:color="000000"/>
              <w:right w:val="single" w:sz="6" w:space="0" w:color="000000"/>
            </w:tcBorders>
            <w:shd w:val="clear" w:color="auto" w:fill="BFBFBF"/>
            <w:vAlign w:val="center"/>
          </w:tcPr>
          <w:p w14:paraId="1970040D" w14:textId="77777777" w:rsidR="005654CB" w:rsidRPr="00324DB7" w:rsidRDefault="005654CB" w:rsidP="00CD7E50">
            <w:pPr>
              <w:pStyle w:val="TAH"/>
            </w:pPr>
            <w:r w:rsidRPr="00324DB7">
              <w:t>Request body</w:t>
            </w:r>
          </w:p>
        </w:tc>
        <w:tc>
          <w:tcPr>
            <w:tcW w:w="1093" w:type="pct"/>
            <w:tcBorders>
              <w:top w:val="single" w:sz="6" w:space="0" w:color="000000"/>
              <w:left w:val="single" w:sz="6" w:space="0" w:color="000000"/>
              <w:bottom w:val="single" w:sz="6" w:space="0" w:color="000000"/>
              <w:right w:val="single" w:sz="6" w:space="0" w:color="000000"/>
            </w:tcBorders>
            <w:shd w:val="clear" w:color="auto" w:fill="CCCCCC"/>
          </w:tcPr>
          <w:p w14:paraId="7958244F" w14:textId="77777777" w:rsidR="005654CB" w:rsidRPr="00324DB7" w:rsidRDefault="005654CB" w:rsidP="00CD7E50">
            <w:pPr>
              <w:pStyle w:val="TAH"/>
            </w:pPr>
            <w:r w:rsidRPr="00324DB7">
              <w:t>Data type</w:t>
            </w:r>
          </w:p>
        </w:tc>
        <w:tc>
          <w:tcPr>
            <w:tcW w:w="541" w:type="pct"/>
            <w:tcBorders>
              <w:top w:val="single" w:sz="6" w:space="0" w:color="000000"/>
              <w:left w:val="single" w:sz="6" w:space="0" w:color="000000"/>
              <w:bottom w:val="single" w:sz="6" w:space="0" w:color="000000"/>
              <w:right w:val="single" w:sz="6" w:space="0" w:color="000000"/>
            </w:tcBorders>
            <w:shd w:val="clear" w:color="auto" w:fill="CCCCCC"/>
          </w:tcPr>
          <w:p w14:paraId="4575F6BD" w14:textId="77777777" w:rsidR="005654CB" w:rsidRPr="00324DB7" w:rsidRDefault="005654CB" w:rsidP="00CD7E50">
            <w:pPr>
              <w:pStyle w:val="TAH"/>
            </w:pPr>
            <w:r w:rsidRPr="00324DB7">
              <w:t>Cardinality</w:t>
            </w:r>
          </w:p>
        </w:tc>
        <w:tc>
          <w:tcPr>
            <w:tcW w:w="2833" w:type="pct"/>
            <w:gridSpan w:val="2"/>
            <w:tcBorders>
              <w:top w:val="single" w:sz="6" w:space="0" w:color="000000"/>
              <w:left w:val="single" w:sz="6" w:space="0" w:color="000000"/>
              <w:bottom w:val="single" w:sz="6" w:space="0" w:color="000000"/>
              <w:right w:val="single" w:sz="6" w:space="0" w:color="000000"/>
            </w:tcBorders>
            <w:shd w:val="clear" w:color="auto" w:fill="CCCCCC"/>
          </w:tcPr>
          <w:p w14:paraId="59879D3B" w14:textId="77777777" w:rsidR="005654CB" w:rsidRPr="00324DB7" w:rsidRDefault="005654CB" w:rsidP="00CD7E50">
            <w:pPr>
              <w:pStyle w:val="TAH"/>
            </w:pPr>
            <w:r w:rsidRPr="00324DB7">
              <w:t>Remarks</w:t>
            </w:r>
          </w:p>
        </w:tc>
      </w:tr>
      <w:tr w:rsidR="005654CB" w:rsidRPr="00324DB7" w14:paraId="315B355C" w14:textId="77777777" w:rsidTr="003E28D4">
        <w:trPr>
          <w:jc w:val="center"/>
        </w:trPr>
        <w:tc>
          <w:tcPr>
            <w:tcW w:w="533" w:type="pct"/>
            <w:vMerge/>
            <w:tcBorders>
              <w:left w:val="single" w:sz="6" w:space="0" w:color="000000"/>
              <w:bottom w:val="single" w:sz="6" w:space="0" w:color="000000"/>
              <w:right w:val="single" w:sz="6" w:space="0" w:color="000000"/>
            </w:tcBorders>
            <w:shd w:val="clear" w:color="auto" w:fill="BFBFBF"/>
            <w:vAlign w:val="center"/>
          </w:tcPr>
          <w:p w14:paraId="38C4340A" w14:textId="77777777" w:rsidR="005654CB" w:rsidRPr="00324DB7" w:rsidRDefault="005654CB" w:rsidP="00CD7E50">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5A0D42CA" w14:textId="77777777" w:rsidR="005654CB" w:rsidRPr="00324DB7" w:rsidRDefault="005654CB" w:rsidP="00CD7E50">
            <w:pPr>
              <w:pStyle w:val="TAL"/>
            </w:pPr>
            <w:r w:rsidRPr="00324DB7">
              <w:t>n/a</w:t>
            </w:r>
          </w:p>
        </w:tc>
        <w:tc>
          <w:tcPr>
            <w:tcW w:w="541" w:type="pct"/>
            <w:tcBorders>
              <w:top w:val="single" w:sz="6" w:space="0" w:color="000000"/>
              <w:left w:val="single" w:sz="6" w:space="0" w:color="000000"/>
              <w:bottom w:val="single" w:sz="6" w:space="0" w:color="000000"/>
              <w:right w:val="single" w:sz="6" w:space="0" w:color="000000"/>
            </w:tcBorders>
          </w:tcPr>
          <w:p w14:paraId="49C83372" w14:textId="77777777" w:rsidR="005654CB" w:rsidRPr="00324DB7" w:rsidRDefault="005654CB" w:rsidP="00CD7E50">
            <w:pPr>
              <w:pStyle w:val="TAL"/>
            </w:pPr>
          </w:p>
        </w:tc>
        <w:tc>
          <w:tcPr>
            <w:tcW w:w="2833" w:type="pct"/>
            <w:gridSpan w:val="2"/>
            <w:tcBorders>
              <w:top w:val="single" w:sz="6" w:space="0" w:color="000000"/>
              <w:left w:val="single" w:sz="6" w:space="0" w:color="000000"/>
              <w:bottom w:val="single" w:sz="6" w:space="0" w:color="000000"/>
              <w:right w:val="single" w:sz="6" w:space="0" w:color="000000"/>
            </w:tcBorders>
          </w:tcPr>
          <w:p w14:paraId="206A841E" w14:textId="77777777" w:rsidR="005654CB" w:rsidRPr="00324DB7" w:rsidRDefault="005654CB" w:rsidP="00CD7E50">
            <w:pPr>
              <w:pStyle w:val="TAL"/>
            </w:pPr>
          </w:p>
        </w:tc>
      </w:tr>
      <w:tr w:rsidR="003568F8" w:rsidRPr="00324DB7" w14:paraId="3B810BE7" w14:textId="77777777" w:rsidTr="003E28D4">
        <w:tblPrEx>
          <w:tblBorders>
            <w:insideH w:val="single" w:sz="4" w:space="0" w:color="auto"/>
            <w:insideV w:val="single" w:sz="4" w:space="0" w:color="auto"/>
          </w:tblBorders>
        </w:tblPrEx>
        <w:trPr>
          <w:jc w:val="center"/>
        </w:trPr>
        <w:tc>
          <w:tcPr>
            <w:tcW w:w="533" w:type="pct"/>
            <w:vMerge w:val="restart"/>
            <w:tcBorders>
              <w:top w:val="single" w:sz="6" w:space="0" w:color="000000"/>
              <w:left w:val="single" w:sz="6" w:space="0" w:color="000000"/>
              <w:right w:val="single" w:sz="6" w:space="0" w:color="000000"/>
            </w:tcBorders>
            <w:shd w:val="clear" w:color="auto" w:fill="BFBFBF"/>
            <w:vAlign w:val="center"/>
          </w:tcPr>
          <w:p w14:paraId="131AE8AF" w14:textId="77777777" w:rsidR="003568F8" w:rsidRPr="00324DB7" w:rsidRDefault="003568F8" w:rsidP="00CD7E50">
            <w:pPr>
              <w:pStyle w:val="TAH"/>
            </w:pPr>
            <w:r w:rsidRPr="00324DB7">
              <w:t>Response body</w:t>
            </w:r>
          </w:p>
        </w:tc>
        <w:tc>
          <w:tcPr>
            <w:tcW w:w="1093" w:type="pct"/>
            <w:tcBorders>
              <w:top w:val="single" w:sz="6" w:space="0" w:color="000000"/>
              <w:left w:val="single" w:sz="6" w:space="0" w:color="000000"/>
              <w:bottom w:val="single" w:sz="6" w:space="0" w:color="000000"/>
              <w:right w:val="single" w:sz="6" w:space="0" w:color="000000"/>
            </w:tcBorders>
            <w:shd w:val="clear" w:color="auto" w:fill="BFBFBF"/>
          </w:tcPr>
          <w:p w14:paraId="0A5D4863" w14:textId="77777777" w:rsidR="003568F8" w:rsidRPr="00324DB7" w:rsidRDefault="003568F8" w:rsidP="00CD7E50">
            <w:pPr>
              <w:pStyle w:val="TAH"/>
            </w:pPr>
            <w:r w:rsidRPr="00324DB7">
              <w:t>Data type</w:t>
            </w:r>
          </w:p>
        </w:tc>
        <w:tc>
          <w:tcPr>
            <w:tcW w:w="541" w:type="pct"/>
            <w:tcBorders>
              <w:top w:val="single" w:sz="6" w:space="0" w:color="000000"/>
              <w:left w:val="single" w:sz="6" w:space="0" w:color="000000"/>
              <w:bottom w:val="single" w:sz="6" w:space="0" w:color="000000"/>
              <w:right w:val="single" w:sz="6" w:space="0" w:color="000000"/>
            </w:tcBorders>
            <w:shd w:val="clear" w:color="auto" w:fill="BFBFBF"/>
          </w:tcPr>
          <w:p w14:paraId="37AEA407" w14:textId="77777777" w:rsidR="003568F8" w:rsidRPr="00324DB7" w:rsidRDefault="003568F8" w:rsidP="00CD7E50">
            <w:pPr>
              <w:pStyle w:val="TAH"/>
            </w:pPr>
            <w:r w:rsidRPr="00324DB7">
              <w:t>Cardinality</w:t>
            </w:r>
          </w:p>
        </w:tc>
        <w:tc>
          <w:tcPr>
            <w:tcW w:w="554" w:type="pct"/>
            <w:tcBorders>
              <w:top w:val="single" w:sz="6" w:space="0" w:color="000000"/>
              <w:left w:val="single" w:sz="6" w:space="0" w:color="000000"/>
              <w:bottom w:val="single" w:sz="6" w:space="0" w:color="000000"/>
              <w:right w:val="single" w:sz="6" w:space="0" w:color="000000"/>
            </w:tcBorders>
            <w:shd w:val="clear" w:color="auto" w:fill="BFBFBF"/>
          </w:tcPr>
          <w:p w14:paraId="41D784DF" w14:textId="77777777" w:rsidR="003568F8" w:rsidRPr="00324DB7" w:rsidRDefault="003568F8" w:rsidP="00CD7E50">
            <w:pPr>
              <w:pStyle w:val="TAH"/>
            </w:pPr>
            <w:r w:rsidRPr="00324DB7">
              <w:t>Response</w:t>
            </w:r>
          </w:p>
          <w:p w14:paraId="0411412C" w14:textId="77777777" w:rsidR="003568F8" w:rsidRPr="00324DB7" w:rsidRDefault="003568F8" w:rsidP="00CD7E50">
            <w:pPr>
              <w:pStyle w:val="TAH"/>
            </w:pPr>
            <w:r w:rsidRPr="00324DB7">
              <w:t>Codes</w:t>
            </w:r>
          </w:p>
        </w:tc>
        <w:tc>
          <w:tcPr>
            <w:tcW w:w="2279" w:type="pct"/>
            <w:tcBorders>
              <w:top w:val="single" w:sz="6" w:space="0" w:color="000000"/>
              <w:left w:val="single" w:sz="6" w:space="0" w:color="000000"/>
              <w:bottom w:val="single" w:sz="6" w:space="0" w:color="000000"/>
              <w:right w:val="single" w:sz="6" w:space="0" w:color="000000"/>
            </w:tcBorders>
            <w:shd w:val="clear" w:color="auto" w:fill="BFBFBF"/>
          </w:tcPr>
          <w:p w14:paraId="24FDE684" w14:textId="77777777" w:rsidR="003568F8" w:rsidRPr="00324DB7" w:rsidRDefault="003568F8" w:rsidP="00CD7E50">
            <w:pPr>
              <w:pStyle w:val="TAH"/>
            </w:pPr>
            <w:r w:rsidRPr="00324DB7">
              <w:t>Remarks</w:t>
            </w:r>
          </w:p>
        </w:tc>
      </w:tr>
      <w:tr w:rsidR="003568F8" w:rsidRPr="00324DB7" w14:paraId="3EE91916"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60B26E5D" w14:textId="77777777" w:rsidR="003568F8" w:rsidRPr="00324DB7" w:rsidRDefault="003568F8" w:rsidP="00CD7E50">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3840D0A2" w14:textId="77777777" w:rsidR="003568F8" w:rsidRPr="00324DB7" w:rsidRDefault="003568F8" w:rsidP="00CD7E50">
            <w:pPr>
              <w:pStyle w:val="TAL"/>
            </w:pPr>
            <w:r w:rsidRPr="00324DB7">
              <w:t>PlmnInfo</w:t>
            </w:r>
          </w:p>
        </w:tc>
        <w:tc>
          <w:tcPr>
            <w:tcW w:w="541" w:type="pct"/>
            <w:tcBorders>
              <w:top w:val="single" w:sz="6" w:space="0" w:color="000000"/>
              <w:left w:val="single" w:sz="6" w:space="0" w:color="000000"/>
              <w:bottom w:val="single" w:sz="6" w:space="0" w:color="000000"/>
              <w:right w:val="single" w:sz="6" w:space="0" w:color="000000"/>
            </w:tcBorders>
          </w:tcPr>
          <w:p w14:paraId="2990B171" w14:textId="26AD58BE" w:rsidR="003568F8" w:rsidRPr="00324DB7" w:rsidRDefault="003568F8" w:rsidP="00CD7E50">
            <w:pPr>
              <w:pStyle w:val="TAL"/>
            </w:pPr>
            <w:r w:rsidRPr="00324DB7">
              <w:t>0..N</w:t>
            </w:r>
          </w:p>
        </w:tc>
        <w:tc>
          <w:tcPr>
            <w:tcW w:w="554" w:type="pct"/>
            <w:tcBorders>
              <w:top w:val="single" w:sz="6" w:space="0" w:color="000000"/>
              <w:left w:val="single" w:sz="6" w:space="0" w:color="000000"/>
              <w:bottom w:val="single" w:sz="6" w:space="0" w:color="000000"/>
              <w:right w:val="single" w:sz="6" w:space="0" w:color="000000"/>
            </w:tcBorders>
          </w:tcPr>
          <w:p w14:paraId="2EF406AE" w14:textId="77777777" w:rsidR="003568F8" w:rsidRPr="00324DB7" w:rsidRDefault="003568F8" w:rsidP="00CD7E50">
            <w:pPr>
              <w:pStyle w:val="TAL"/>
            </w:pPr>
            <w:r w:rsidRPr="00324DB7">
              <w:t>200 OK</w:t>
            </w:r>
          </w:p>
        </w:tc>
        <w:tc>
          <w:tcPr>
            <w:tcW w:w="2279" w:type="pct"/>
            <w:tcBorders>
              <w:top w:val="single" w:sz="6" w:space="0" w:color="000000"/>
              <w:left w:val="single" w:sz="6" w:space="0" w:color="000000"/>
              <w:bottom w:val="single" w:sz="6" w:space="0" w:color="000000"/>
              <w:right w:val="single" w:sz="6" w:space="0" w:color="000000"/>
            </w:tcBorders>
          </w:tcPr>
          <w:p w14:paraId="62B117C0" w14:textId="77777777" w:rsidR="003568F8" w:rsidRPr="00324DB7" w:rsidRDefault="003568F8" w:rsidP="009D7FC0">
            <w:pPr>
              <w:pStyle w:val="TAL"/>
            </w:pPr>
            <w:r w:rsidRPr="00324DB7">
              <w:t>Upon success, a response body containing the array of Mobile Network information is returned.</w:t>
            </w:r>
          </w:p>
        </w:tc>
      </w:tr>
      <w:tr w:rsidR="003568F8" w:rsidRPr="00324DB7" w14:paraId="3F23046B"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0F742FE5"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775E21EE" w14:textId="77777777" w:rsidR="003568F8" w:rsidRPr="00324DB7" w:rsidRDefault="003568F8" w:rsidP="006E0BFB">
            <w:pPr>
              <w:pStyle w:val="TAL"/>
            </w:pPr>
            <w:r w:rsidRPr="00324DB7">
              <w:t>ProblemDetails</w:t>
            </w:r>
          </w:p>
        </w:tc>
        <w:tc>
          <w:tcPr>
            <w:tcW w:w="541" w:type="pct"/>
            <w:tcBorders>
              <w:top w:val="single" w:sz="6" w:space="0" w:color="000000"/>
              <w:left w:val="single" w:sz="6" w:space="0" w:color="000000"/>
              <w:bottom w:val="single" w:sz="6" w:space="0" w:color="000000"/>
              <w:right w:val="single" w:sz="6" w:space="0" w:color="000000"/>
            </w:tcBorders>
          </w:tcPr>
          <w:p w14:paraId="71489B13" w14:textId="77777777" w:rsidR="003568F8" w:rsidRPr="00324DB7" w:rsidRDefault="003568F8" w:rsidP="006E0BFB">
            <w:pPr>
              <w:pStyle w:val="TAL"/>
            </w:pPr>
            <w:r w:rsidRPr="00324DB7">
              <w:t>0..1</w:t>
            </w:r>
          </w:p>
        </w:tc>
        <w:tc>
          <w:tcPr>
            <w:tcW w:w="554" w:type="pct"/>
            <w:tcBorders>
              <w:top w:val="single" w:sz="6" w:space="0" w:color="000000"/>
              <w:left w:val="single" w:sz="6" w:space="0" w:color="000000"/>
              <w:bottom w:val="single" w:sz="6" w:space="0" w:color="000000"/>
              <w:right w:val="single" w:sz="6" w:space="0" w:color="000000"/>
            </w:tcBorders>
          </w:tcPr>
          <w:p w14:paraId="09720C3C" w14:textId="77777777" w:rsidR="003568F8" w:rsidRPr="00324DB7" w:rsidRDefault="003568F8" w:rsidP="006E0BFB">
            <w:pPr>
              <w:pStyle w:val="TAL"/>
            </w:pPr>
            <w:r w:rsidRPr="00324DB7">
              <w:t>400 Bad Request</w:t>
            </w:r>
          </w:p>
        </w:tc>
        <w:tc>
          <w:tcPr>
            <w:tcW w:w="2279" w:type="pct"/>
            <w:tcBorders>
              <w:top w:val="single" w:sz="6" w:space="0" w:color="000000"/>
              <w:left w:val="single" w:sz="6" w:space="0" w:color="000000"/>
              <w:bottom w:val="single" w:sz="6" w:space="0" w:color="000000"/>
              <w:right w:val="single" w:sz="6" w:space="0" w:color="000000"/>
            </w:tcBorders>
          </w:tcPr>
          <w:p w14:paraId="774C15A9" w14:textId="77777777" w:rsidR="003568F8" w:rsidRPr="00324DB7" w:rsidRDefault="003568F8" w:rsidP="006E0BFB">
            <w:pPr>
              <w:pStyle w:val="TAL"/>
            </w:pPr>
            <w:r w:rsidRPr="00324DB7">
              <w:t>It is used to indicate that incorrect parameters were passed to the request.</w:t>
            </w:r>
          </w:p>
          <w:p w14:paraId="3CE7F99E" w14:textId="77777777" w:rsidR="003568F8" w:rsidRPr="00324DB7" w:rsidRDefault="003568F8" w:rsidP="006E0BFB">
            <w:pPr>
              <w:pStyle w:val="TAL"/>
            </w:pPr>
          </w:p>
          <w:p w14:paraId="2A5FFABE" w14:textId="3908DDB2" w:rsidR="003568F8" w:rsidRPr="00324DB7" w:rsidRDefault="003568F8" w:rsidP="006E0BFB">
            <w:pPr>
              <w:pStyle w:val="TAL"/>
            </w:pPr>
            <w:r w:rsidRPr="00324DB7">
              <w:t>In the returned ProblemDetails structure, the "detail" attribute should convey more information about the error.</w:t>
            </w:r>
          </w:p>
        </w:tc>
      </w:tr>
      <w:tr w:rsidR="003568F8" w:rsidRPr="00324DB7" w14:paraId="28F3BD08"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3D6D5BF5"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276D8CBD" w14:textId="77777777" w:rsidR="003568F8" w:rsidRPr="00324DB7" w:rsidRDefault="003568F8" w:rsidP="006E0BFB">
            <w:pPr>
              <w:pStyle w:val="TAL"/>
            </w:pPr>
            <w:r w:rsidRPr="00324DB7">
              <w:t>ProblemDetails</w:t>
            </w:r>
          </w:p>
        </w:tc>
        <w:tc>
          <w:tcPr>
            <w:tcW w:w="541" w:type="pct"/>
            <w:tcBorders>
              <w:top w:val="single" w:sz="6" w:space="0" w:color="000000"/>
              <w:left w:val="single" w:sz="6" w:space="0" w:color="000000"/>
              <w:bottom w:val="single" w:sz="6" w:space="0" w:color="000000"/>
              <w:right w:val="single" w:sz="6" w:space="0" w:color="000000"/>
            </w:tcBorders>
          </w:tcPr>
          <w:p w14:paraId="30BCF41F" w14:textId="77777777" w:rsidR="003568F8" w:rsidRPr="00324DB7" w:rsidRDefault="003568F8" w:rsidP="006E0BFB">
            <w:pPr>
              <w:pStyle w:val="TAL"/>
            </w:pPr>
            <w:r w:rsidRPr="00324DB7">
              <w:t>0..1</w:t>
            </w:r>
          </w:p>
        </w:tc>
        <w:tc>
          <w:tcPr>
            <w:tcW w:w="554" w:type="pct"/>
            <w:tcBorders>
              <w:top w:val="single" w:sz="6" w:space="0" w:color="000000"/>
              <w:left w:val="single" w:sz="6" w:space="0" w:color="000000"/>
              <w:bottom w:val="single" w:sz="6" w:space="0" w:color="000000"/>
              <w:right w:val="single" w:sz="6" w:space="0" w:color="000000"/>
            </w:tcBorders>
          </w:tcPr>
          <w:p w14:paraId="5BEE0B59" w14:textId="77777777" w:rsidR="003568F8" w:rsidRPr="00324DB7" w:rsidRDefault="003568F8" w:rsidP="006E0BFB">
            <w:pPr>
              <w:pStyle w:val="TAL"/>
            </w:pPr>
            <w:r w:rsidRPr="00324DB7">
              <w:t>401 Unauthorized</w:t>
            </w:r>
          </w:p>
        </w:tc>
        <w:tc>
          <w:tcPr>
            <w:tcW w:w="2279" w:type="pct"/>
            <w:tcBorders>
              <w:top w:val="single" w:sz="6" w:space="0" w:color="000000"/>
              <w:left w:val="single" w:sz="6" w:space="0" w:color="000000"/>
              <w:bottom w:val="single" w:sz="6" w:space="0" w:color="000000"/>
              <w:right w:val="single" w:sz="6" w:space="0" w:color="000000"/>
            </w:tcBorders>
          </w:tcPr>
          <w:p w14:paraId="5636371D" w14:textId="77777777" w:rsidR="003568F8" w:rsidRPr="00324DB7" w:rsidRDefault="003568F8" w:rsidP="006E0BFB">
            <w:pPr>
              <w:pStyle w:val="TAL"/>
              <w:rPr>
                <w:rFonts w:eastAsia="Calibri"/>
              </w:rPr>
            </w:pPr>
            <w:r w:rsidRPr="00324DB7">
              <w:t xml:space="preserve">It is </w:t>
            </w:r>
            <w:r w:rsidRPr="00324DB7">
              <w:rPr>
                <w:rFonts w:eastAsia="Calibri"/>
              </w:rPr>
              <w:t>used when the client did not submit credentials.</w:t>
            </w:r>
          </w:p>
          <w:p w14:paraId="78ED2EF2" w14:textId="77777777" w:rsidR="003568F8" w:rsidRPr="00324DB7" w:rsidRDefault="003568F8" w:rsidP="006E0BFB">
            <w:pPr>
              <w:pStyle w:val="TAL"/>
              <w:rPr>
                <w:rFonts w:eastAsia="Calibri"/>
              </w:rPr>
            </w:pPr>
          </w:p>
          <w:p w14:paraId="3E2EEAD5" w14:textId="6DDA41B5" w:rsidR="003568F8" w:rsidRPr="00324DB7" w:rsidRDefault="003568F8" w:rsidP="006E0BFB">
            <w:pPr>
              <w:pStyle w:val="TAL"/>
            </w:pPr>
            <w:r w:rsidRPr="00324DB7">
              <w:t>In the returned ProblemDetails structure, the "detail" attribute should convey more information about the error.</w:t>
            </w:r>
          </w:p>
        </w:tc>
      </w:tr>
      <w:tr w:rsidR="003568F8" w:rsidRPr="00324DB7" w14:paraId="78931A15"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29A7929B"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1CB00EB7" w14:textId="77777777" w:rsidR="003568F8" w:rsidRPr="00324DB7" w:rsidRDefault="003568F8" w:rsidP="006E0BFB">
            <w:pPr>
              <w:pStyle w:val="TAL"/>
            </w:pPr>
            <w:r w:rsidRPr="00324DB7">
              <w:t>ProblemDetails</w:t>
            </w:r>
          </w:p>
        </w:tc>
        <w:tc>
          <w:tcPr>
            <w:tcW w:w="541" w:type="pct"/>
            <w:tcBorders>
              <w:top w:val="single" w:sz="6" w:space="0" w:color="000000"/>
              <w:left w:val="single" w:sz="6" w:space="0" w:color="000000"/>
              <w:bottom w:val="single" w:sz="6" w:space="0" w:color="000000"/>
              <w:right w:val="single" w:sz="6" w:space="0" w:color="000000"/>
            </w:tcBorders>
          </w:tcPr>
          <w:p w14:paraId="2931441F" w14:textId="77777777" w:rsidR="003568F8" w:rsidRPr="00324DB7" w:rsidRDefault="003568F8" w:rsidP="006E0BFB">
            <w:pPr>
              <w:pStyle w:val="TAL"/>
            </w:pPr>
            <w:r w:rsidRPr="00324DB7">
              <w:t>1</w:t>
            </w:r>
          </w:p>
        </w:tc>
        <w:tc>
          <w:tcPr>
            <w:tcW w:w="554" w:type="pct"/>
            <w:tcBorders>
              <w:top w:val="single" w:sz="6" w:space="0" w:color="000000"/>
              <w:left w:val="single" w:sz="6" w:space="0" w:color="000000"/>
              <w:bottom w:val="single" w:sz="6" w:space="0" w:color="000000"/>
              <w:right w:val="single" w:sz="6" w:space="0" w:color="000000"/>
            </w:tcBorders>
          </w:tcPr>
          <w:p w14:paraId="620F113B" w14:textId="77777777" w:rsidR="003568F8" w:rsidRPr="00324DB7" w:rsidRDefault="003568F8" w:rsidP="006E0BFB">
            <w:pPr>
              <w:pStyle w:val="TAL"/>
            </w:pPr>
            <w:r w:rsidRPr="00324DB7">
              <w:t>403 Forbidden</w:t>
            </w:r>
          </w:p>
        </w:tc>
        <w:tc>
          <w:tcPr>
            <w:tcW w:w="2279" w:type="pct"/>
            <w:tcBorders>
              <w:top w:val="single" w:sz="6" w:space="0" w:color="000000"/>
              <w:left w:val="single" w:sz="6" w:space="0" w:color="000000"/>
              <w:bottom w:val="single" w:sz="6" w:space="0" w:color="000000"/>
              <w:right w:val="single" w:sz="6" w:space="0" w:color="000000"/>
            </w:tcBorders>
          </w:tcPr>
          <w:p w14:paraId="7714F892" w14:textId="77777777" w:rsidR="003568F8" w:rsidRPr="00324DB7" w:rsidRDefault="003568F8" w:rsidP="00A2588D">
            <w:pPr>
              <w:pStyle w:val="TAL"/>
            </w:pPr>
            <w:r w:rsidRPr="00324DB7">
              <w:t xml:space="preserve">The operation is not allowed given the current status of the resource. </w:t>
            </w:r>
          </w:p>
          <w:p w14:paraId="7A90E7B4" w14:textId="77777777" w:rsidR="003568F8" w:rsidRPr="00324DB7" w:rsidRDefault="003568F8" w:rsidP="00A2588D">
            <w:pPr>
              <w:pStyle w:val="TAL"/>
            </w:pPr>
          </w:p>
          <w:p w14:paraId="2415EF89" w14:textId="5DD4403D" w:rsidR="003568F8" w:rsidRPr="00324DB7" w:rsidRDefault="003568F8" w:rsidP="009D7FC0">
            <w:pPr>
              <w:pStyle w:val="TAL"/>
            </w:pPr>
            <w:r w:rsidRPr="00324DB7">
              <w:t>More information shall be provided in the "detail" attribute of the "ProblemDetails" structure.</w:t>
            </w:r>
          </w:p>
        </w:tc>
      </w:tr>
      <w:tr w:rsidR="003568F8" w:rsidRPr="00324DB7" w14:paraId="020A64D8"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3E5C8420"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7E459A0F" w14:textId="77777777" w:rsidR="003568F8" w:rsidRPr="00324DB7" w:rsidRDefault="003568F8" w:rsidP="006E0BFB">
            <w:pPr>
              <w:pStyle w:val="TAL"/>
            </w:pPr>
            <w:r w:rsidRPr="00324DB7">
              <w:t>ProblemDetails</w:t>
            </w:r>
          </w:p>
        </w:tc>
        <w:tc>
          <w:tcPr>
            <w:tcW w:w="541" w:type="pct"/>
            <w:tcBorders>
              <w:top w:val="single" w:sz="6" w:space="0" w:color="000000"/>
              <w:left w:val="single" w:sz="6" w:space="0" w:color="000000"/>
              <w:bottom w:val="single" w:sz="6" w:space="0" w:color="000000"/>
              <w:right w:val="single" w:sz="6" w:space="0" w:color="000000"/>
            </w:tcBorders>
          </w:tcPr>
          <w:p w14:paraId="4F343ADE" w14:textId="77777777" w:rsidR="003568F8" w:rsidRPr="00324DB7" w:rsidRDefault="003568F8" w:rsidP="006E0BFB">
            <w:pPr>
              <w:pStyle w:val="TAL"/>
            </w:pPr>
            <w:r w:rsidRPr="00324DB7">
              <w:t>0..1</w:t>
            </w:r>
          </w:p>
        </w:tc>
        <w:tc>
          <w:tcPr>
            <w:tcW w:w="554" w:type="pct"/>
            <w:tcBorders>
              <w:top w:val="single" w:sz="6" w:space="0" w:color="000000"/>
              <w:left w:val="single" w:sz="6" w:space="0" w:color="000000"/>
              <w:bottom w:val="single" w:sz="6" w:space="0" w:color="000000"/>
              <w:right w:val="single" w:sz="6" w:space="0" w:color="000000"/>
            </w:tcBorders>
          </w:tcPr>
          <w:p w14:paraId="21C33596" w14:textId="77777777" w:rsidR="003568F8" w:rsidRPr="00324DB7" w:rsidRDefault="003568F8" w:rsidP="006E0BFB">
            <w:pPr>
              <w:pStyle w:val="TAL"/>
            </w:pPr>
            <w:r w:rsidRPr="00324DB7">
              <w:t>404 Not Found</w:t>
            </w:r>
          </w:p>
        </w:tc>
        <w:tc>
          <w:tcPr>
            <w:tcW w:w="2279" w:type="pct"/>
            <w:tcBorders>
              <w:top w:val="single" w:sz="6" w:space="0" w:color="000000"/>
              <w:left w:val="single" w:sz="6" w:space="0" w:color="000000"/>
              <w:bottom w:val="single" w:sz="6" w:space="0" w:color="000000"/>
              <w:right w:val="single" w:sz="6" w:space="0" w:color="000000"/>
            </w:tcBorders>
          </w:tcPr>
          <w:p w14:paraId="58EB7449" w14:textId="77777777" w:rsidR="003568F8" w:rsidRPr="00324DB7" w:rsidRDefault="003568F8" w:rsidP="006E0BFB">
            <w:pPr>
              <w:pStyle w:val="TAL"/>
            </w:pPr>
            <w:r w:rsidRPr="00324DB7">
              <w:t xml:space="preserve">It is used when a client provided a </w:t>
            </w:r>
            <w:r w:rsidRPr="009364B4">
              <w:t>URI</w:t>
            </w:r>
            <w:r w:rsidRPr="00324DB7">
              <w:t xml:space="preserve"> that cannot be mapped to a valid resource </w:t>
            </w:r>
            <w:r w:rsidRPr="009364B4">
              <w:t>URI</w:t>
            </w:r>
            <w:r w:rsidRPr="00324DB7">
              <w:t>.</w:t>
            </w:r>
          </w:p>
          <w:p w14:paraId="5BD90895" w14:textId="77777777" w:rsidR="003568F8" w:rsidRPr="00324DB7" w:rsidRDefault="003568F8" w:rsidP="006E0BFB">
            <w:pPr>
              <w:pStyle w:val="TAL"/>
            </w:pPr>
          </w:p>
          <w:p w14:paraId="302B23D5" w14:textId="5CA3803C" w:rsidR="003568F8" w:rsidRPr="00324DB7" w:rsidRDefault="003568F8" w:rsidP="006E0BFB">
            <w:pPr>
              <w:pStyle w:val="TAL"/>
            </w:pPr>
            <w:r w:rsidRPr="00324DB7">
              <w:t>In the returned ProblemDetails structure, the "detail" attribute should convey more information about the error.</w:t>
            </w:r>
          </w:p>
        </w:tc>
      </w:tr>
      <w:tr w:rsidR="003568F8" w:rsidRPr="00324DB7" w14:paraId="28544F00" w14:textId="77777777" w:rsidTr="00A2588D">
        <w:trPr>
          <w:jc w:val="center"/>
        </w:trPr>
        <w:tc>
          <w:tcPr>
            <w:tcW w:w="533" w:type="pct"/>
            <w:vMerge/>
            <w:tcBorders>
              <w:left w:val="single" w:sz="6" w:space="0" w:color="000000"/>
              <w:right w:val="single" w:sz="6" w:space="0" w:color="000000"/>
            </w:tcBorders>
            <w:shd w:val="clear" w:color="auto" w:fill="BFBFBF"/>
            <w:vAlign w:val="center"/>
          </w:tcPr>
          <w:p w14:paraId="63CB6A5D"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0DBC5EF6" w14:textId="77777777" w:rsidR="003568F8" w:rsidRPr="00324DB7" w:rsidRDefault="003568F8" w:rsidP="006E0BFB">
            <w:pPr>
              <w:pStyle w:val="TAL"/>
            </w:pPr>
            <w:r w:rsidRPr="00324DB7">
              <w:t>ProblemDetails</w:t>
            </w:r>
          </w:p>
        </w:tc>
        <w:tc>
          <w:tcPr>
            <w:tcW w:w="541" w:type="pct"/>
            <w:tcBorders>
              <w:top w:val="single" w:sz="6" w:space="0" w:color="000000"/>
              <w:left w:val="single" w:sz="6" w:space="0" w:color="000000"/>
              <w:bottom w:val="single" w:sz="6" w:space="0" w:color="000000"/>
              <w:right w:val="single" w:sz="6" w:space="0" w:color="000000"/>
            </w:tcBorders>
          </w:tcPr>
          <w:p w14:paraId="0E93C070" w14:textId="77777777" w:rsidR="003568F8" w:rsidRPr="00324DB7" w:rsidRDefault="003568F8" w:rsidP="006E0BFB">
            <w:pPr>
              <w:pStyle w:val="TAL"/>
            </w:pPr>
            <w:r w:rsidRPr="00324DB7">
              <w:t>0..1</w:t>
            </w:r>
          </w:p>
        </w:tc>
        <w:tc>
          <w:tcPr>
            <w:tcW w:w="554" w:type="pct"/>
            <w:tcBorders>
              <w:top w:val="single" w:sz="6" w:space="0" w:color="000000"/>
              <w:left w:val="single" w:sz="6" w:space="0" w:color="000000"/>
              <w:bottom w:val="single" w:sz="6" w:space="0" w:color="000000"/>
              <w:right w:val="single" w:sz="6" w:space="0" w:color="000000"/>
            </w:tcBorders>
          </w:tcPr>
          <w:p w14:paraId="554A3D96" w14:textId="77777777" w:rsidR="003568F8" w:rsidRPr="00324DB7" w:rsidRDefault="003568F8" w:rsidP="006E0BFB">
            <w:pPr>
              <w:pStyle w:val="TAL"/>
            </w:pPr>
            <w:r w:rsidRPr="00324DB7">
              <w:t>406 Not Acceptable</w:t>
            </w:r>
          </w:p>
        </w:tc>
        <w:tc>
          <w:tcPr>
            <w:tcW w:w="2279" w:type="pct"/>
            <w:tcBorders>
              <w:top w:val="single" w:sz="6" w:space="0" w:color="000000"/>
              <w:left w:val="single" w:sz="6" w:space="0" w:color="000000"/>
              <w:bottom w:val="single" w:sz="6" w:space="0" w:color="000000"/>
              <w:right w:val="single" w:sz="6" w:space="0" w:color="000000"/>
            </w:tcBorders>
          </w:tcPr>
          <w:p w14:paraId="1C29867A" w14:textId="77777777" w:rsidR="003568F8" w:rsidRPr="00324DB7" w:rsidRDefault="003568F8" w:rsidP="006E0BFB">
            <w:pPr>
              <w:pStyle w:val="TAL"/>
              <w:rPr>
                <w:rFonts w:eastAsia="Calibri"/>
              </w:rPr>
            </w:pPr>
            <w:r w:rsidRPr="00324DB7">
              <w:t xml:space="preserve">It is </w:t>
            </w:r>
            <w:r w:rsidRPr="00324DB7">
              <w:rPr>
                <w:rFonts w:eastAsia="Calibri"/>
              </w:rPr>
              <w:t>used to indicate that the server cannot provide the any of the content formats supported by the client.</w:t>
            </w:r>
          </w:p>
          <w:p w14:paraId="0018A7C7" w14:textId="77777777" w:rsidR="003568F8" w:rsidRPr="00324DB7" w:rsidRDefault="003568F8" w:rsidP="006E0BFB">
            <w:pPr>
              <w:pStyle w:val="TAL"/>
              <w:rPr>
                <w:rFonts w:eastAsia="Calibri"/>
              </w:rPr>
            </w:pPr>
          </w:p>
          <w:p w14:paraId="4CE92C46" w14:textId="24B19FB9" w:rsidR="003568F8" w:rsidRPr="00324DB7" w:rsidRDefault="003568F8" w:rsidP="006E0BFB">
            <w:pPr>
              <w:pStyle w:val="TAL"/>
            </w:pPr>
            <w:r w:rsidRPr="00324DB7">
              <w:t>In the returned ProblemDetails structure, the "detail" attribute should convey more information about the error.</w:t>
            </w:r>
          </w:p>
        </w:tc>
      </w:tr>
      <w:tr w:rsidR="003568F8" w:rsidRPr="00324DB7" w14:paraId="2FC8206C" w14:textId="77777777" w:rsidTr="00A2588D">
        <w:trPr>
          <w:jc w:val="center"/>
        </w:trPr>
        <w:tc>
          <w:tcPr>
            <w:tcW w:w="533" w:type="pct"/>
            <w:vMerge/>
            <w:tcBorders>
              <w:left w:val="single" w:sz="6" w:space="0" w:color="000000"/>
              <w:bottom w:val="single" w:sz="6" w:space="0" w:color="000000"/>
              <w:right w:val="single" w:sz="6" w:space="0" w:color="000000"/>
            </w:tcBorders>
            <w:shd w:val="clear" w:color="auto" w:fill="BFBFBF"/>
            <w:vAlign w:val="center"/>
          </w:tcPr>
          <w:p w14:paraId="456784BF" w14:textId="77777777" w:rsidR="003568F8" w:rsidRPr="00324DB7" w:rsidRDefault="003568F8" w:rsidP="006E0BFB">
            <w:pPr>
              <w:pStyle w:val="TAL"/>
              <w:jc w:val="center"/>
            </w:pPr>
          </w:p>
        </w:tc>
        <w:tc>
          <w:tcPr>
            <w:tcW w:w="1093" w:type="pct"/>
            <w:tcBorders>
              <w:top w:val="single" w:sz="6" w:space="0" w:color="000000"/>
              <w:left w:val="single" w:sz="6" w:space="0" w:color="000000"/>
              <w:bottom w:val="single" w:sz="6" w:space="0" w:color="000000"/>
              <w:right w:val="single" w:sz="6" w:space="0" w:color="000000"/>
            </w:tcBorders>
            <w:shd w:val="clear" w:color="auto" w:fill="auto"/>
          </w:tcPr>
          <w:p w14:paraId="2F5C73BF" w14:textId="77777777" w:rsidR="003568F8" w:rsidRPr="00324DB7" w:rsidRDefault="003568F8" w:rsidP="006E0BFB">
            <w:pPr>
              <w:pStyle w:val="TAL"/>
            </w:pPr>
            <w:r w:rsidRPr="00324DB7">
              <w:t>ProblemDetails</w:t>
            </w:r>
          </w:p>
        </w:tc>
        <w:tc>
          <w:tcPr>
            <w:tcW w:w="541" w:type="pct"/>
            <w:tcBorders>
              <w:top w:val="single" w:sz="6" w:space="0" w:color="000000"/>
              <w:left w:val="single" w:sz="6" w:space="0" w:color="000000"/>
              <w:bottom w:val="single" w:sz="6" w:space="0" w:color="000000"/>
              <w:right w:val="single" w:sz="6" w:space="0" w:color="000000"/>
            </w:tcBorders>
          </w:tcPr>
          <w:p w14:paraId="08D1307F" w14:textId="77777777" w:rsidR="003568F8" w:rsidRPr="00324DB7" w:rsidRDefault="003568F8" w:rsidP="006E0BFB">
            <w:pPr>
              <w:pStyle w:val="TAL"/>
            </w:pPr>
            <w:r w:rsidRPr="00324DB7">
              <w:t>0..1</w:t>
            </w:r>
          </w:p>
        </w:tc>
        <w:tc>
          <w:tcPr>
            <w:tcW w:w="554" w:type="pct"/>
            <w:tcBorders>
              <w:top w:val="single" w:sz="6" w:space="0" w:color="000000"/>
              <w:left w:val="single" w:sz="6" w:space="0" w:color="000000"/>
              <w:bottom w:val="single" w:sz="6" w:space="0" w:color="000000"/>
              <w:right w:val="single" w:sz="6" w:space="0" w:color="000000"/>
            </w:tcBorders>
          </w:tcPr>
          <w:p w14:paraId="5C3E1DE6" w14:textId="77777777" w:rsidR="003568F8" w:rsidRPr="00324DB7" w:rsidRDefault="003568F8" w:rsidP="006E0BFB">
            <w:pPr>
              <w:pStyle w:val="TAL"/>
            </w:pPr>
            <w:r w:rsidRPr="00324DB7">
              <w:t>429 Too Many Requests</w:t>
            </w:r>
          </w:p>
        </w:tc>
        <w:tc>
          <w:tcPr>
            <w:tcW w:w="2279" w:type="pct"/>
            <w:tcBorders>
              <w:top w:val="single" w:sz="6" w:space="0" w:color="000000"/>
              <w:left w:val="single" w:sz="6" w:space="0" w:color="000000"/>
              <w:bottom w:val="single" w:sz="6" w:space="0" w:color="000000"/>
              <w:right w:val="single" w:sz="6" w:space="0" w:color="000000"/>
            </w:tcBorders>
          </w:tcPr>
          <w:p w14:paraId="560DEF5F" w14:textId="77777777" w:rsidR="003568F8" w:rsidRPr="00324DB7" w:rsidRDefault="003568F8" w:rsidP="009D7FC0">
            <w:pPr>
              <w:pStyle w:val="TAL"/>
              <w:rPr>
                <w:rFonts w:eastAsia="Calibri"/>
              </w:rPr>
            </w:pPr>
            <w:r w:rsidRPr="00324DB7">
              <w:rPr>
                <w:rFonts w:eastAsia="Calibri"/>
              </w:rPr>
              <w:t>It is used when a rate limiter has triggered.</w:t>
            </w:r>
          </w:p>
          <w:p w14:paraId="6FA50226" w14:textId="77777777" w:rsidR="003568F8" w:rsidRPr="00324DB7" w:rsidRDefault="003568F8" w:rsidP="00A63872">
            <w:pPr>
              <w:pStyle w:val="TAL"/>
            </w:pPr>
          </w:p>
          <w:p w14:paraId="28506890" w14:textId="787BF8BA" w:rsidR="003568F8" w:rsidRPr="00324DB7" w:rsidRDefault="003568F8" w:rsidP="00A63872">
            <w:pPr>
              <w:pStyle w:val="TAL"/>
            </w:pPr>
            <w:r w:rsidRPr="00324DB7">
              <w:t>In the returned ProblemDetails structure, the "detail" attribute should convey more information about the error.</w:t>
            </w:r>
          </w:p>
        </w:tc>
      </w:tr>
    </w:tbl>
    <w:p w14:paraId="2B90AD59" w14:textId="77777777" w:rsidR="005654CB" w:rsidRPr="00324DB7" w:rsidRDefault="005654CB" w:rsidP="005654CB"/>
    <w:p w14:paraId="6856E833" w14:textId="77777777" w:rsidR="005654CB" w:rsidRPr="00324DB7" w:rsidRDefault="00157FA9" w:rsidP="004629A8">
      <w:pPr>
        <w:pStyle w:val="Heading4"/>
      </w:pPr>
      <w:bookmarkStart w:id="241" w:name="_Toc95469357"/>
      <w:bookmarkStart w:id="242" w:name="_Toc95817044"/>
      <w:r w:rsidRPr="00324DB7">
        <w:t>7</w:t>
      </w:r>
      <w:r w:rsidR="005654CB" w:rsidRPr="00324DB7">
        <w:t>.4.3.2</w:t>
      </w:r>
      <w:r w:rsidR="005654CB" w:rsidRPr="00324DB7">
        <w:tab/>
        <w:t>PUT</w:t>
      </w:r>
      <w:bookmarkEnd w:id="241"/>
      <w:bookmarkEnd w:id="242"/>
    </w:p>
    <w:p w14:paraId="6916E78F" w14:textId="77777777" w:rsidR="005654CB" w:rsidRPr="00324DB7" w:rsidRDefault="005654CB" w:rsidP="005654CB">
      <w:r w:rsidRPr="00324DB7">
        <w:t>Not applicable.</w:t>
      </w:r>
    </w:p>
    <w:p w14:paraId="2EBE3C88" w14:textId="77777777" w:rsidR="005654CB" w:rsidRPr="00324DB7" w:rsidRDefault="00157FA9" w:rsidP="004629A8">
      <w:pPr>
        <w:pStyle w:val="Heading4"/>
      </w:pPr>
      <w:bookmarkStart w:id="243" w:name="_Toc95469358"/>
      <w:bookmarkStart w:id="244" w:name="_Toc95817045"/>
      <w:r w:rsidRPr="00324DB7">
        <w:t>7</w:t>
      </w:r>
      <w:r w:rsidR="005654CB" w:rsidRPr="00324DB7">
        <w:t>.4.3.3</w:t>
      </w:r>
      <w:r w:rsidR="005654CB" w:rsidRPr="00324DB7">
        <w:tab/>
        <w:t>PATCH</w:t>
      </w:r>
      <w:bookmarkEnd w:id="243"/>
      <w:bookmarkEnd w:id="244"/>
    </w:p>
    <w:p w14:paraId="5324F03E" w14:textId="77777777" w:rsidR="005654CB" w:rsidRPr="00324DB7" w:rsidRDefault="005654CB" w:rsidP="005654CB">
      <w:pPr>
        <w:rPr>
          <w:i/>
        </w:rPr>
      </w:pPr>
      <w:r w:rsidRPr="00324DB7">
        <w:t>Not applicable.</w:t>
      </w:r>
    </w:p>
    <w:p w14:paraId="4B215543" w14:textId="77777777" w:rsidR="005654CB" w:rsidRPr="00324DB7" w:rsidRDefault="00157FA9" w:rsidP="004629A8">
      <w:pPr>
        <w:pStyle w:val="Heading4"/>
      </w:pPr>
      <w:bookmarkStart w:id="245" w:name="_Toc95469359"/>
      <w:bookmarkStart w:id="246" w:name="_Toc95817046"/>
      <w:r w:rsidRPr="00324DB7">
        <w:t>7</w:t>
      </w:r>
      <w:r w:rsidR="005654CB" w:rsidRPr="00324DB7">
        <w:t>.4.3.4</w:t>
      </w:r>
      <w:r w:rsidR="005654CB" w:rsidRPr="00324DB7">
        <w:tab/>
        <w:t>POST</w:t>
      </w:r>
      <w:bookmarkEnd w:id="245"/>
      <w:bookmarkEnd w:id="246"/>
    </w:p>
    <w:p w14:paraId="58D0C3E7" w14:textId="77777777" w:rsidR="005654CB" w:rsidRPr="00324DB7" w:rsidRDefault="005654CB" w:rsidP="005654CB">
      <w:r w:rsidRPr="00324DB7">
        <w:t>Not applicable.</w:t>
      </w:r>
    </w:p>
    <w:p w14:paraId="5BF86994" w14:textId="77777777" w:rsidR="005654CB" w:rsidRPr="00324DB7" w:rsidRDefault="00157FA9" w:rsidP="004629A8">
      <w:pPr>
        <w:pStyle w:val="Heading4"/>
      </w:pPr>
      <w:bookmarkStart w:id="247" w:name="_Toc95469360"/>
      <w:bookmarkStart w:id="248" w:name="_Toc95817047"/>
      <w:r w:rsidRPr="00324DB7">
        <w:t>7</w:t>
      </w:r>
      <w:r w:rsidR="005654CB" w:rsidRPr="00324DB7">
        <w:t>.4.3.5</w:t>
      </w:r>
      <w:r w:rsidR="005654CB" w:rsidRPr="00324DB7">
        <w:tab/>
        <w:t>DELETE</w:t>
      </w:r>
      <w:bookmarkEnd w:id="247"/>
      <w:bookmarkEnd w:id="248"/>
    </w:p>
    <w:p w14:paraId="63F74BD9" w14:textId="77777777" w:rsidR="005654CB" w:rsidRPr="00324DB7" w:rsidRDefault="005654CB" w:rsidP="005654CB">
      <w:r w:rsidRPr="00324DB7">
        <w:t>Not applicable.</w:t>
      </w:r>
    </w:p>
    <w:p w14:paraId="2125B20E" w14:textId="77777777" w:rsidR="005654CB" w:rsidRPr="00324DB7" w:rsidRDefault="00157FA9" w:rsidP="004629A8">
      <w:pPr>
        <w:pStyle w:val="Heading2"/>
      </w:pPr>
      <w:bookmarkStart w:id="249" w:name="_Toc95469361"/>
      <w:bookmarkStart w:id="250" w:name="_Toc95817048"/>
      <w:r w:rsidRPr="00324DB7">
        <w:lastRenderedPageBreak/>
        <w:t>7</w:t>
      </w:r>
      <w:r w:rsidR="005654CB" w:rsidRPr="00324DB7">
        <w:t>.5</w:t>
      </w:r>
      <w:r w:rsidR="005654CB" w:rsidRPr="00324DB7">
        <w:tab/>
        <w:t>Resource: s1_bearer_info</w:t>
      </w:r>
      <w:bookmarkEnd w:id="249"/>
      <w:bookmarkEnd w:id="250"/>
    </w:p>
    <w:p w14:paraId="3E2C7DFB" w14:textId="77777777" w:rsidR="005654CB" w:rsidRPr="00324DB7" w:rsidRDefault="00157FA9" w:rsidP="004629A8">
      <w:pPr>
        <w:pStyle w:val="Heading3"/>
      </w:pPr>
      <w:bookmarkStart w:id="251" w:name="_Toc95469362"/>
      <w:bookmarkStart w:id="252" w:name="_Toc95817049"/>
      <w:r w:rsidRPr="00324DB7">
        <w:t>7</w:t>
      </w:r>
      <w:r w:rsidR="005654CB" w:rsidRPr="00324DB7">
        <w:t>.5.1</w:t>
      </w:r>
      <w:r w:rsidR="005654CB" w:rsidRPr="00324DB7">
        <w:tab/>
        <w:t>Description</w:t>
      </w:r>
      <w:bookmarkEnd w:id="251"/>
      <w:bookmarkEnd w:id="252"/>
    </w:p>
    <w:p w14:paraId="4BE9D72E" w14:textId="77777777" w:rsidR="005654CB" w:rsidRPr="00324DB7" w:rsidRDefault="005654CB" w:rsidP="005654CB">
      <w:r w:rsidRPr="00324DB7">
        <w:t xml:space="preserve">This resource </w:t>
      </w:r>
      <w:r w:rsidR="00277579" w:rsidRPr="00324DB7">
        <w:t>is</w:t>
      </w:r>
      <w:r w:rsidRPr="00324DB7">
        <w:t xml:space="preserve"> queried to retrieve S1-U bearer information related to specific </w:t>
      </w:r>
      <w:r w:rsidRPr="009364B4">
        <w:t>UE</w:t>
      </w:r>
      <w:r w:rsidRPr="00324DB7">
        <w:t>(s).</w:t>
      </w:r>
    </w:p>
    <w:p w14:paraId="64F0E71C" w14:textId="77777777" w:rsidR="005654CB" w:rsidRPr="00324DB7" w:rsidRDefault="00157FA9" w:rsidP="004629A8">
      <w:pPr>
        <w:pStyle w:val="Heading3"/>
      </w:pPr>
      <w:bookmarkStart w:id="253" w:name="_Toc95469363"/>
      <w:bookmarkStart w:id="254" w:name="_Toc95817050"/>
      <w:r w:rsidRPr="00324DB7">
        <w:t>7</w:t>
      </w:r>
      <w:r w:rsidR="005654CB" w:rsidRPr="00324DB7">
        <w:t>.5.2</w:t>
      </w:r>
      <w:r w:rsidR="005654CB" w:rsidRPr="00324DB7">
        <w:tab/>
        <w:t>Resource definition</w:t>
      </w:r>
      <w:bookmarkEnd w:id="253"/>
      <w:bookmarkEnd w:id="254"/>
    </w:p>
    <w:p w14:paraId="08DF107D" w14:textId="032CC79C" w:rsidR="005654CB" w:rsidRPr="00324DB7" w:rsidRDefault="005654CB" w:rsidP="005654CB">
      <w:pPr>
        <w:rPr>
          <w:b/>
        </w:rPr>
      </w:pPr>
      <w:r w:rsidRPr="00324DB7">
        <w:t xml:space="preserve">Resource </w:t>
      </w:r>
      <w:r w:rsidR="00083135" w:rsidRPr="009364B4">
        <w:t>URI</w:t>
      </w:r>
      <w:r w:rsidRPr="00324DB7">
        <w:t xml:space="preserve">: </w:t>
      </w:r>
      <w:r w:rsidRPr="00324DB7">
        <w:rPr>
          <w:b/>
        </w:rPr>
        <w:t>{apiRoot}/</w:t>
      </w:r>
      <w:r w:rsidRPr="009364B4">
        <w:rPr>
          <w:b/>
        </w:rPr>
        <w:t>rni</w:t>
      </w:r>
      <w:r w:rsidRPr="00324DB7">
        <w:rPr>
          <w:b/>
        </w:rPr>
        <w:t>/</w:t>
      </w:r>
      <w:r w:rsidR="00F654C2" w:rsidRPr="00324DB7">
        <w:rPr>
          <w:b/>
        </w:rPr>
        <w:t>v2</w:t>
      </w:r>
      <w:r w:rsidRPr="00324DB7">
        <w:rPr>
          <w:b/>
        </w:rPr>
        <w:t>/queries/s1_bearer_info</w:t>
      </w:r>
    </w:p>
    <w:p w14:paraId="708853CA" w14:textId="77777777" w:rsidR="005654CB" w:rsidRPr="00324DB7" w:rsidRDefault="005654CB" w:rsidP="005654CB">
      <w:pPr>
        <w:rPr>
          <w:rFonts w:ascii="Arial" w:hAnsi="Arial" w:cs="Arial"/>
        </w:rPr>
      </w:pPr>
      <w:r w:rsidRPr="00324DB7">
        <w:t xml:space="preserve">This resource shall support the resource </w:t>
      </w:r>
      <w:r w:rsidR="00083135" w:rsidRPr="009364B4">
        <w:t>URI</w:t>
      </w:r>
      <w:r w:rsidR="00083135" w:rsidRPr="00324DB7">
        <w:t xml:space="preserve"> </w:t>
      </w:r>
      <w:r w:rsidRPr="00324DB7">
        <w:t xml:space="preserve">variables defined in table </w:t>
      </w:r>
      <w:r w:rsidR="00157FA9" w:rsidRPr="00324DB7">
        <w:t>7</w:t>
      </w:r>
      <w:r w:rsidRPr="00324DB7">
        <w:t>.5.2-1</w:t>
      </w:r>
      <w:r w:rsidRPr="00324DB7">
        <w:rPr>
          <w:rFonts w:ascii="Arial" w:hAnsi="Arial" w:cs="Arial"/>
        </w:rPr>
        <w:t>.</w:t>
      </w:r>
    </w:p>
    <w:p w14:paraId="3903580E" w14:textId="6A4A290A" w:rsidR="005654CB" w:rsidRPr="00324DB7" w:rsidRDefault="005654CB" w:rsidP="005654CB">
      <w:pPr>
        <w:pStyle w:val="TH"/>
        <w:rPr>
          <w:rFonts w:cs="Arial"/>
        </w:rPr>
      </w:pPr>
      <w:r w:rsidRPr="00324DB7">
        <w:t xml:space="preserve">Table </w:t>
      </w:r>
      <w:r w:rsidR="00157FA9" w:rsidRPr="00324DB7">
        <w:t>7</w:t>
      </w:r>
      <w:r w:rsidRPr="00324DB7">
        <w:t xml:space="preserve">.5.2-1: Resource </w:t>
      </w:r>
      <w:r w:rsidR="00083135" w:rsidRPr="009364B4">
        <w:t>URI</w:t>
      </w:r>
      <w:r w:rsidR="00083135" w:rsidRPr="00324DB7">
        <w:t xml:space="preserve"> </w:t>
      </w:r>
      <w:r w:rsidR="00E319E1" w:rsidRPr="00324DB7">
        <w:t xml:space="preserve">variables </w:t>
      </w:r>
      <w:r w:rsidRPr="00324DB7">
        <w:t xml:space="preserve">for resource </w:t>
      </w:r>
      <w:r w:rsidR="00AD4375" w:rsidRPr="00324DB7">
        <w:t>"</w:t>
      </w:r>
      <w:r w:rsidRPr="00324DB7">
        <w:t>s1_bearer_info</w:t>
      </w:r>
      <w:r w:rsidR="00AD4375" w:rsidRPr="00324DB7">
        <w:t>"</w:t>
      </w:r>
    </w:p>
    <w:tbl>
      <w:tblPr>
        <w:tblW w:w="463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38"/>
        <w:gridCol w:w="6984"/>
      </w:tblGrid>
      <w:tr w:rsidR="005654CB" w:rsidRPr="00324DB7" w14:paraId="0E4E1CDE" w14:textId="77777777" w:rsidTr="000F021D">
        <w:trPr>
          <w:jc w:val="center"/>
        </w:trPr>
        <w:tc>
          <w:tcPr>
            <w:tcW w:w="1086" w:type="pct"/>
            <w:tcBorders>
              <w:top w:val="single" w:sz="6" w:space="0" w:color="000000"/>
              <w:left w:val="single" w:sz="6" w:space="0" w:color="000000"/>
              <w:bottom w:val="single" w:sz="6" w:space="0" w:color="000000"/>
              <w:right w:val="single" w:sz="6" w:space="0" w:color="000000"/>
            </w:tcBorders>
            <w:shd w:val="clear" w:color="auto" w:fill="CCCCCC"/>
          </w:tcPr>
          <w:p w14:paraId="5055EBAC" w14:textId="77777777" w:rsidR="005654CB" w:rsidRPr="00324DB7" w:rsidRDefault="005654CB" w:rsidP="00CD7E50">
            <w:pPr>
              <w:pStyle w:val="TAH"/>
            </w:pPr>
            <w:r w:rsidRPr="00324DB7">
              <w:t>Name</w:t>
            </w:r>
          </w:p>
        </w:tc>
        <w:tc>
          <w:tcPr>
            <w:tcW w:w="3914"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0B3F167B" w14:textId="77777777" w:rsidR="005654CB" w:rsidRPr="00324DB7" w:rsidRDefault="005654CB" w:rsidP="00CD7E50">
            <w:pPr>
              <w:pStyle w:val="TAH"/>
            </w:pPr>
            <w:r w:rsidRPr="00324DB7">
              <w:t>Definition</w:t>
            </w:r>
          </w:p>
        </w:tc>
      </w:tr>
      <w:tr w:rsidR="005654CB" w:rsidRPr="00324DB7" w14:paraId="03811B7C" w14:textId="77777777" w:rsidTr="000F021D">
        <w:trPr>
          <w:jc w:val="center"/>
        </w:trPr>
        <w:tc>
          <w:tcPr>
            <w:tcW w:w="1086" w:type="pct"/>
            <w:tcBorders>
              <w:top w:val="single" w:sz="6" w:space="0" w:color="000000"/>
              <w:left w:val="single" w:sz="6" w:space="0" w:color="000000"/>
              <w:bottom w:val="single" w:sz="6" w:space="0" w:color="000000"/>
              <w:right w:val="single" w:sz="6" w:space="0" w:color="000000"/>
            </w:tcBorders>
            <w:shd w:val="clear" w:color="auto" w:fill="auto"/>
          </w:tcPr>
          <w:p w14:paraId="65B61C41" w14:textId="77777777" w:rsidR="005654CB" w:rsidRPr="00324DB7" w:rsidRDefault="005654CB" w:rsidP="00CD7E50">
            <w:pPr>
              <w:pStyle w:val="TAL"/>
            </w:pPr>
            <w:r w:rsidRPr="00324DB7">
              <w:t>apiRoot</w:t>
            </w:r>
          </w:p>
        </w:tc>
        <w:tc>
          <w:tcPr>
            <w:tcW w:w="3914"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666DEE1" w14:textId="77777777" w:rsidR="005654CB" w:rsidRPr="00324DB7" w:rsidRDefault="005654CB" w:rsidP="00750B0C">
            <w:pPr>
              <w:pStyle w:val="TAL"/>
            </w:pPr>
            <w:r w:rsidRPr="00324DB7">
              <w:t xml:space="preserve">See clause </w:t>
            </w:r>
            <w:r w:rsidR="00750B0C" w:rsidRPr="00324DB7">
              <w:t>7</w:t>
            </w:r>
            <w:r w:rsidRPr="00324DB7">
              <w:t>.2</w:t>
            </w:r>
          </w:p>
        </w:tc>
      </w:tr>
    </w:tbl>
    <w:p w14:paraId="0B080AF0" w14:textId="77777777" w:rsidR="005654CB" w:rsidRPr="00324DB7" w:rsidRDefault="005654CB" w:rsidP="005654CB"/>
    <w:p w14:paraId="4E985714" w14:textId="77777777" w:rsidR="005654CB" w:rsidRPr="00324DB7" w:rsidRDefault="00157FA9" w:rsidP="004629A8">
      <w:pPr>
        <w:pStyle w:val="Heading3"/>
      </w:pPr>
      <w:bookmarkStart w:id="255" w:name="_Toc95469364"/>
      <w:bookmarkStart w:id="256" w:name="_Toc95817051"/>
      <w:r w:rsidRPr="00324DB7">
        <w:t>7</w:t>
      </w:r>
      <w:r w:rsidR="005654CB" w:rsidRPr="00324DB7">
        <w:t>.5.3</w:t>
      </w:r>
      <w:r w:rsidR="005654CB" w:rsidRPr="00324DB7">
        <w:tab/>
        <w:t xml:space="preserve">Resource </w:t>
      </w:r>
      <w:r w:rsidR="00E319E1" w:rsidRPr="00324DB7">
        <w:t>methods</w:t>
      </w:r>
      <w:bookmarkEnd w:id="255"/>
      <w:bookmarkEnd w:id="256"/>
    </w:p>
    <w:p w14:paraId="45517574" w14:textId="77777777" w:rsidR="005654CB" w:rsidRPr="00324DB7" w:rsidRDefault="00157FA9" w:rsidP="004629A8">
      <w:pPr>
        <w:pStyle w:val="Heading4"/>
      </w:pPr>
      <w:bookmarkStart w:id="257" w:name="_Toc95469365"/>
      <w:bookmarkStart w:id="258" w:name="_Toc95817052"/>
      <w:r w:rsidRPr="00324DB7">
        <w:t>7</w:t>
      </w:r>
      <w:r w:rsidR="005654CB" w:rsidRPr="00324DB7">
        <w:t>.5.3.1</w:t>
      </w:r>
      <w:r w:rsidR="005654CB" w:rsidRPr="00324DB7">
        <w:tab/>
        <w:t>GET</w:t>
      </w:r>
      <w:bookmarkEnd w:id="257"/>
      <w:bookmarkEnd w:id="258"/>
    </w:p>
    <w:p w14:paraId="6113BF27" w14:textId="77777777" w:rsidR="005654CB" w:rsidRPr="00324DB7" w:rsidRDefault="005654CB" w:rsidP="005654CB">
      <w:r w:rsidRPr="00324DB7">
        <w:t xml:space="preserve">The GET method </w:t>
      </w:r>
      <w:r w:rsidR="00277579" w:rsidRPr="00324DB7">
        <w:t>is</w:t>
      </w:r>
      <w:r w:rsidRPr="00324DB7">
        <w:t xml:space="preserve"> used to query information about the S1 bearer(s).</w:t>
      </w:r>
    </w:p>
    <w:p w14:paraId="4D99171B" w14:textId="77777777" w:rsidR="005654CB" w:rsidRPr="00324DB7" w:rsidRDefault="005654CB" w:rsidP="005654CB">
      <w:r w:rsidRPr="00324DB7">
        <w:t xml:space="preserve">This method shall support the </w:t>
      </w:r>
      <w:r w:rsidR="00083135" w:rsidRPr="009364B4">
        <w:t>URI</w:t>
      </w:r>
      <w:r w:rsidR="00083135" w:rsidRPr="00324DB7">
        <w:t xml:space="preserve"> </w:t>
      </w:r>
      <w:r w:rsidRPr="00324DB7">
        <w:t>query parameters, request and response data structures, and response codes, as specified in table</w:t>
      </w:r>
      <w:r w:rsidR="00750B0C" w:rsidRPr="00324DB7">
        <w:t>s</w:t>
      </w:r>
      <w:r w:rsidRPr="00324DB7">
        <w:t xml:space="preserve"> </w:t>
      </w:r>
      <w:r w:rsidR="00157FA9" w:rsidRPr="00324DB7">
        <w:rPr>
          <w:lang w:eastAsia="ko-KR"/>
        </w:rPr>
        <w:t>7</w:t>
      </w:r>
      <w:r w:rsidRPr="00324DB7">
        <w:rPr>
          <w:lang w:eastAsia="ko-KR"/>
        </w:rPr>
        <w:t>.5.3</w:t>
      </w:r>
      <w:r w:rsidRPr="00324DB7">
        <w:t>.1-1</w:t>
      </w:r>
      <w:r w:rsidR="00671DDC" w:rsidRPr="00324DB7">
        <w:t xml:space="preserve"> and </w:t>
      </w:r>
      <w:r w:rsidR="00157FA9" w:rsidRPr="00324DB7">
        <w:rPr>
          <w:lang w:eastAsia="ko-KR"/>
        </w:rPr>
        <w:t>7</w:t>
      </w:r>
      <w:r w:rsidRPr="00324DB7">
        <w:rPr>
          <w:lang w:eastAsia="ko-KR"/>
        </w:rPr>
        <w:t>.5.3</w:t>
      </w:r>
      <w:r w:rsidRPr="00324DB7">
        <w:t>.1-2.</w:t>
      </w:r>
    </w:p>
    <w:p w14:paraId="05183BC8" w14:textId="77777777" w:rsidR="005654CB" w:rsidRPr="00324DB7" w:rsidRDefault="005654CB" w:rsidP="005654CB">
      <w:pPr>
        <w:pStyle w:val="TH"/>
        <w:rPr>
          <w:rFonts w:cs="Arial"/>
        </w:rPr>
      </w:pPr>
      <w:r w:rsidRPr="00324DB7">
        <w:t xml:space="preserve">Table </w:t>
      </w:r>
      <w:r w:rsidR="00157FA9" w:rsidRPr="00324DB7">
        <w:t>7</w:t>
      </w:r>
      <w:r w:rsidRPr="00324DB7">
        <w:t xml:space="preserve">.5.3.1-1: </w:t>
      </w:r>
      <w:r w:rsidR="00083135" w:rsidRPr="009364B4">
        <w:t>URI</w:t>
      </w:r>
      <w:r w:rsidR="00083135" w:rsidRPr="00324DB7">
        <w:t xml:space="preserve"> </w:t>
      </w:r>
      <w:r w:rsidRPr="00324DB7">
        <w:t xml:space="preserve">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5654CB" w:rsidRPr="00324DB7" w14:paraId="1926B9C5" w14:textId="77777777" w:rsidTr="004629A8">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CCCCCC"/>
          </w:tcPr>
          <w:p w14:paraId="0DBA1A63" w14:textId="77777777" w:rsidR="005654CB" w:rsidRPr="00324DB7" w:rsidRDefault="005654CB" w:rsidP="00CD7E50">
            <w:pPr>
              <w:pStyle w:val="TAH"/>
            </w:pPr>
            <w:r w:rsidRPr="00324DB7">
              <w:t>Name</w:t>
            </w:r>
          </w:p>
        </w:tc>
        <w:tc>
          <w:tcPr>
            <w:tcW w:w="874" w:type="pct"/>
            <w:tcBorders>
              <w:top w:val="single" w:sz="6" w:space="0" w:color="000000"/>
              <w:left w:val="single" w:sz="6" w:space="0" w:color="000000"/>
              <w:bottom w:val="single" w:sz="6" w:space="0" w:color="000000"/>
              <w:right w:val="single" w:sz="6" w:space="0" w:color="000000"/>
            </w:tcBorders>
            <w:shd w:val="clear" w:color="auto" w:fill="CCCCCC"/>
          </w:tcPr>
          <w:p w14:paraId="3792FA51" w14:textId="77777777" w:rsidR="005654CB" w:rsidRPr="00324DB7" w:rsidRDefault="005654CB" w:rsidP="00CD7E50">
            <w:pPr>
              <w:pStyle w:val="TAH"/>
            </w:pPr>
            <w:r w:rsidRPr="00324DB7">
              <w:t>Data type</w:t>
            </w:r>
          </w:p>
        </w:tc>
        <w:tc>
          <w:tcPr>
            <w:tcW w:w="583" w:type="pct"/>
            <w:tcBorders>
              <w:top w:val="single" w:sz="6" w:space="0" w:color="000000"/>
              <w:left w:val="single" w:sz="6" w:space="0" w:color="000000"/>
              <w:bottom w:val="single" w:sz="6" w:space="0" w:color="000000"/>
              <w:right w:val="single" w:sz="6" w:space="0" w:color="000000"/>
            </w:tcBorders>
            <w:shd w:val="clear" w:color="auto" w:fill="CCCCCC"/>
          </w:tcPr>
          <w:p w14:paraId="1C99D1AA" w14:textId="77777777" w:rsidR="005654CB" w:rsidRPr="00324DB7" w:rsidRDefault="005654CB" w:rsidP="00CD7E50">
            <w:pPr>
              <w:pStyle w:val="TAH"/>
            </w:pPr>
            <w:r w:rsidRPr="00324DB7">
              <w:t>Cardinality</w:t>
            </w:r>
          </w:p>
        </w:tc>
        <w:tc>
          <w:tcPr>
            <w:tcW w:w="271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540D313C" w14:textId="77777777" w:rsidR="005654CB" w:rsidRPr="00324DB7" w:rsidRDefault="005654CB" w:rsidP="00CD7E50">
            <w:pPr>
              <w:pStyle w:val="TAH"/>
            </w:pPr>
            <w:r w:rsidRPr="00324DB7">
              <w:t>Remarks</w:t>
            </w:r>
          </w:p>
        </w:tc>
      </w:tr>
      <w:tr w:rsidR="005654CB" w:rsidRPr="00324DB7" w14:paraId="0B3A47AB" w14:textId="77777777" w:rsidTr="004629A8">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7DB16E6A" w14:textId="77777777" w:rsidR="005654CB" w:rsidRPr="00324DB7" w:rsidRDefault="00BF7611" w:rsidP="004629A8">
            <w:pPr>
              <w:pStyle w:val="TAC"/>
              <w:jc w:val="left"/>
              <w:rPr>
                <w:lang w:eastAsia="zh-CN"/>
              </w:rPr>
            </w:pPr>
            <w:r w:rsidRPr="00324DB7">
              <w:t>temp_</w:t>
            </w:r>
            <w:r w:rsidRPr="009364B4">
              <w:t>ue</w:t>
            </w:r>
            <w:r w:rsidRPr="00324DB7">
              <w:t>_id</w:t>
            </w:r>
          </w:p>
        </w:tc>
        <w:tc>
          <w:tcPr>
            <w:tcW w:w="874" w:type="pct"/>
            <w:tcBorders>
              <w:top w:val="single" w:sz="6" w:space="0" w:color="000000"/>
              <w:left w:val="single" w:sz="6" w:space="0" w:color="000000"/>
              <w:bottom w:val="single" w:sz="6" w:space="0" w:color="000000"/>
              <w:right w:val="single" w:sz="6" w:space="0" w:color="000000"/>
            </w:tcBorders>
          </w:tcPr>
          <w:p w14:paraId="1AE5CD06" w14:textId="77777777" w:rsidR="005654CB" w:rsidRPr="00324DB7" w:rsidRDefault="005654CB" w:rsidP="00CD7E50">
            <w:pPr>
              <w:pStyle w:val="TAC"/>
              <w:jc w:val="left"/>
              <w:rPr>
                <w:lang w:eastAsia="zh-CN"/>
              </w:rPr>
            </w:pPr>
            <w:r w:rsidRPr="00324DB7">
              <w:rPr>
                <w:lang w:eastAsia="zh-CN"/>
              </w:rPr>
              <w:t>String</w:t>
            </w:r>
          </w:p>
          <w:p w14:paraId="7CF72409" w14:textId="77777777" w:rsidR="005654CB" w:rsidRPr="00324DB7" w:rsidRDefault="005654CB" w:rsidP="00CD7E50">
            <w:pPr>
              <w:pStyle w:val="TAL"/>
              <w:rPr>
                <w:lang w:eastAsia="zh-CN"/>
              </w:rPr>
            </w:pPr>
          </w:p>
        </w:tc>
        <w:tc>
          <w:tcPr>
            <w:tcW w:w="583" w:type="pct"/>
            <w:tcBorders>
              <w:top w:val="single" w:sz="6" w:space="0" w:color="000000"/>
              <w:left w:val="single" w:sz="6" w:space="0" w:color="000000"/>
              <w:bottom w:val="single" w:sz="6" w:space="0" w:color="000000"/>
              <w:right w:val="single" w:sz="6" w:space="0" w:color="000000"/>
            </w:tcBorders>
          </w:tcPr>
          <w:p w14:paraId="302E6AB3" w14:textId="77777777" w:rsidR="005654CB" w:rsidRPr="00324DB7" w:rsidRDefault="005654CB" w:rsidP="00CD7E50">
            <w:pPr>
              <w:pStyle w:val="TAL"/>
              <w:rPr>
                <w:lang w:eastAsia="zh-CN"/>
              </w:rPr>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tcPr>
          <w:p w14:paraId="7FC0318F" w14:textId="39CC1B05" w:rsidR="005654CB" w:rsidRPr="00324DB7" w:rsidRDefault="00BF7611" w:rsidP="00F13EC6">
            <w:pPr>
              <w:pStyle w:val="TAL"/>
            </w:pPr>
            <w:r w:rsidRPr="00324DB7">
              <w:t xml:space="preserve">Comma separated list of </w:t>
            </w:r>
            <w:r w:rsidR="005654CB" w:rsidRPr="00324DB7">
              <w:t>temporary identifier</w:t>
            </w:r>
            <w:r w:rsidRPr="00324DB7">
              <w:t>s</w:t>
            </w:r>
            <w:r w:rsidR="005654CB" w:rsidRPr="00324DB7">
              <w:t xml:space="preserve"> allocated for the specific UE</w:t>
            </w:r>
            <w:r w:rsidRPr="00324DB7">
              <w:t>s</w:t>
            </w:r>
            <w:r w:rsidR="005654CB" w:rsidRPr="00324DB7">
              <w:t xml:space="preserve"> as defined in </w:t>
            </w:r>
            <w:r w:rsidR="00643DA2" w:rsidRPr="009364B4">
              <w:t>ETSI</w:t>
            </w:r>
            <w:r w:rsidR="005654CB" w:rsidRPr="009364B4">
              <w:t xml:space="preserve"> TS </w:t>
            </w:r>
            <w:r w:rsidR="00643DA2" w:rsidRPr="009364B4">
              <w:t>136 413</w:t>
            </w:r>
            <w:r w:rsidR="005654CB" w:rsidRPr="009364B4">
              <w:t xml:space="preserve"> </w:t>
            </w:r>
            <w:r w:rsidR="00F13EC6" w:rsidRPr="009364B4">
              <w:t>[</w:t>
            </w:r>
            <w:r w:rsidR="00F13EC6" w:rsidRPr="009364B4">
              <w:fldChar w:fldCharType="begin"/>
            </w:r>
            <w:r w:rsidR="00F13EC6" w:rsidRPr="009364B4">
              <w:instrText xml:space="preserve">REF REF_TS136413 \h </w:instrText>
            </w:r>
            <w:r w:rsidR="00F13EC6" w:rsidRPr="009364B4">
              <w:fldChar w:fldCharType="separate"/>
            </w:r>
            <w:r w:rsidR="00746B25" w:rsidRPr="009364B4">
              <w:t>i.3</w:t>
            </w:r>
            <w:r w:rsidR="00F13EC6" w:rsidRPr="009364B4">
              <w:fldChar w:fldCharType="end"/>
            </w:r>
            <w:r w:rsidR="00F13EC6" w:rsidRPr="009364B4">
              <w:t>]</w:t>
            </w:r>
            <w:r w:rsidR="00D92380" w:rsidRPr="00324DB7">
              <w:t>.</w:t>
            </w:r>
          </w:p>
        </w:tc>
      </w:tr>
      <w:tr w:rsidR="00BF7611" w:rsidRPr="00324DB7" w:rsidDel="00BF7611" w14:paraId="69319018" w14:textId="77777777" w:rsidTr="004629A8">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55DC2364" w14:textId="77777777" w:rsidR="00BF7611" w:rsidRPr="00324DB7" w:rsidDel="00BF7611" w:rsidRDefault="00BF7611" w:rsidP="00BF7611">
            <w:pPr>
              <w:pStyle w:val="TAL"/>
            </w:pPr>
            <w:r w:rsidRPr="009364B4">
              <w:t>ue</w:t>
            </w:r>
            <w:r w:rsidRPr="00324DB7">
              <w:t>_ipv4_address</w:t>
            </w:r>
          </w:p>
        </w:tc>
        <w:tc>
          <w:tcPr>
            <w:tcW w:w="874" w:type="pct"/>
            <w:tcBorders>
              <w:top w:val="single" w:sz="6" w:space="0" w:color="000000"/>
              <w:left w:val="single" w:sz="6" w:space="0" w:color="000000"/>
              <w:bottom w:val="single" w:sz="6" w:space="0" w:color="000000"/>
              <w:right w:val="single" w:sz="6" w:space="0" w:color="000000"/>
            </w:tcBorders>
          </w:tcPr>
          <w:p w14:paraId="79469CF9" w14:textId="77777777" w:rsidR="00BF7611" w:rsidRPr="00324DB7" w:rsidDel="00BF7611" w:rsidRDefault="00BF7611" w:rsidP="00BF7611">
            <w:pPr>
              <w:pStyle w:val="TAL"/>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25010102" w14:textId="77777777" w:rsidR="00BF7611" w:rsidRPr="00324DB7" w:rsidDel="00BF7611" w:rsidRDefault="00BF7611" w:rsidP="00BF7611">
            <w:pPr>
              <w:pStyle w:val="TAL"/>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29069A4" w14:textId="77777777" w:rsidR="00BF7611" w:rsidRPr="00324DB7" w:rsidDel="00BF7611" w:rsidRDefault="00BF7611" w:rsidP="00750B0C">
            <w:pPr>
              <w:pStyle w:val="TAL"/>
            </w:pPr>
            <w:r w:rsidRPr="00324DB7">
              <w:t xml:space="preserve">Comma separated list of </w:t>
            </w:r>
            <w:r w:rsidRPr="009364B4">
              <w:t>IE</w:t>
            </w:r>
            <w:r w:rsidRPr="00324DB7">
              <w:t xml:space="preserve"> IPv4 addresses as defined for the type for AssociateId in clause </w:t>
            </w:r>
            <w:r w:rsidR="00750B0C" w:rsidRPr="00324DB7">
              <w:t>6</w:t>
            </w:r>
            <w:r w:rsidRPr="00324DB7">
              <w:t>.5.4</w:t>
            </w:r>
            <w:r w:rsidR="0062468C" w:rsidRPr="00324DB7">
              <w:t>.</w:t>
            </w:r>
          </w:p>
        </w:tc>
      </w:tr>
      <w:tr w:rsidR="00BF7611" w:rsidRPr="00324DB7" w:rsidDel="00BF7611" w14:paraId="131F076E" w14:textId="77777777" w:rsidTr="004629A8">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2D71C88E" w14:textId="77777777" w:rsidR="00BF7611" w:rsidRPr="00324DB7" w:rsidDel="00BF7611" w:rsidRDefault="00BF7611" w:rsidP="00BF7611">
            <w:pPr>
              <w:pStyle w:val="TAL"/>
            </w:pPr>
            <w:r w:rsidRPr="009364B4">
              <w:t>ue</w:t>
            </w:r>
            <w:r w:rsidRPr="00324DB7">
              <w:t>_ipv6_address</w:t>
            </w:r>
          </w:p>
        </w:tc>
        <w:tc>
          <w:tcPr>
            <w:tcW w:w="874" w:type="pct"/>
            <w:tcBorders>
              <w:top w:val="single" w:sz="6" w:space="0" w:color="000000"/>
              <w:left w:val="single" w:sz="6" w:space="0" w:color="000000"/>
              <w:bottom w:val="single" w:sz="6" w:space="0" w:color="000000"/>
              <w:right w:val="single" w:sz="6" w:space="0" w:color="000000"/>
            </w:tcBorders>
          </w:tcPr>
          <w:p w14:paraId="0127AF47" w14:textId="77777777" w:rsidR="00BF7611" w:rsidRPr="00324DB7" w:rsidDel="00BF7611" w:rsidRDefault="00BF7611" w:rsidP="00BF7611">
            <w:pPr>
              <w:pStyle w:val="TAL"/>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6A7BF967" w14:textId="77777777" w:rsidR="00BF7611" w:rsidRPr="00324DB7" w:rsidDel="00BF7611" w:rsidRDefault="00BF7611" w:rsidP="00BF7611">
            <w:pPr>
              <w:pStyle w:val="TAL"/>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11BD09E" w14:textId="77777777" w:rsidR="00BF7611" w:rsidRPr="00324DB7" w:rsidDel="00BF7611" w:rsidRDefault="00BF7611" w:rsidP="00750B0C">
            <w:pPr>
              <w:pStyle w:val="TAL"/>
            </w:pPr>
            <w:r w:rsidRPr="00324DB7">
              <w:t xml:space="preserve">Comma separated list of </w:t>
            </w:r>
            <w:r w:rsidRPr="009364B4">
              <w:t>IE</w:t>
            </w:r>
            <w:r w:rsidRPr="00324DB7">
              <w:t xml:space="preserve"> IPv6 addresses as defined for the type for AssociateId in clause </w:t>
            </w:r>
            <w:r w:rsidR="00750B0C" w:rsidRPr="00324DB7">
              <w:t>6</w:t>
            </w:r>
            <w:r w:rsidRPr="00324DB7">
              <w:t>.5.4</w:t>
            </w:r>
            <w:r w:rsidR="0062468C" w:rsidRPr="00324DB7">
              <w:t>.</w:t>
            </w:r>
          </w:p>
        </w:tc>
      </w:tr>
      <w:tr w:rsidR="00BF7611" w:rsidRPr="00324DB7" w:rsidDel="00BF7611" w14:paraId="0264FF18" w14:textId="77777777" w:rsidTr="004629A8">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286CCC1F" w14:textId="77777777" w:rsidR="00BF7611" w:rsidRPr="00324DB7" w:rsidDel="00BF7611" w:rsidRDefault="00BF7611" w:rsidP="00BF7611">
            <w:pPr>
              <w:pStyle w:val="TAL"/>
            </w:pPr>
            <w:r w:rsidRPr="00324DB7">
              <w:t>nated_</w:t>
            </w:r>
            <w:r w:rsidRPr="009364B4">
              <w:t>ip</w:t>
            </w:r>
            <w:r w:rsidRPr="00324DB7">
              <w:t>_address</w:t>
            </w:r>
          </w:p>
        </w:tc>
        <w:tc>
          <w:tcPr>
            <w:tcW w:w="874" w:type="pct"/>
            <w:tcBorders>
              <w:top w:val="single" w:sz="6" w:space="0" w:color="000000"/>
              <w:left w:val="single" w:sz="6" w:space="0" w:color="000000"/>
              <w:bottom w:val="single" w:sz="6" w:space="0" w:color="000000"/>
              <w:right w:val="single" w:sz="6" w:space="0" w:color="000000"/>
            </w:tcBorders>
          </w:tcPr>
          <w:p w14:paraId="70DF8DD6" w14:textId="77777777" w:rsidR="00BF7611" w:rsidRPr="00324DB7" w:rsidDel="00BF7611" w:rsidRDefault="00BF7611" w:rsidP="00BF7611">
            <w:pPr>
              <w:pStyle w:val="TAL"/>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4B513D02" w14:textId="77777777" w:rsidR="00BF7611" w:rsidRPr="00324DB7" w:rsidDel="00BF7611" w:rsidRDefault="00BF7611" w:rsidP="00BF7611">
            <w:pPr>
              <w:pStyle w:val="TAL"/>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69E4FB8" w14:textId="7D03148A" w:rsidR="00BF7611" w:rsidRPr="00324DB7" w:rsidDel="00BF7611" w:rsidRDefault="00BF7611" w:rsidP="00750B0C">
            <w:pPr>
              <w:pStyle w:val="TAL"/>
            </w:pPr>
            <w:r w:rsidRPr="00324DB7">
              <w:t xml:space="preserve">Comma separated list of NATed </w:t>
            </w:r>
            <w:r w:rsidRPr="009364B4">
              <w:t>IP</w:t>
            </w:r>
            <w:r w:rsidRPr="00324DB7">
              <w:t xml:space="preserve"> addresses as defined for the type for AssociateId in clause </w:t>
            </w:r>
            <w:r w:rsidR="00750B0C" w:rsidRPr="00324DB7">
              <w:t>6</w:t>
            </w:r>
            <w:r w:rsidRPr="00324DB7">
              <w:t>.5.4</w:t>
            </w:r>
            <w:r w:rsidR="00987E03" w:rsidRPr="00324DB7">
              <w:t>.</w:t>
            </w:r>
          </w:p>
        </w:tc>
      </w:tr>
      <w:tr w:rsidR="00BF7611" w:rsidRPr="00324DB7" w:rsidDel="00BF7611" w14:paraId="77248409" w14:textId="77777777" w:rsidTr="004629A8">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779AE680" w14:textId="77777777" w:rsidR="00BF7611" w:rsidRPr="00324DB7" w:rsidDel="00BF7611" w:rsidRDefault="00BF7611" w:rsidP="00BF7611">
            <w:pPr>
              <w:pStyle w:val="TAL"/>
            </w:pPr>
            <w:r w:rsidRPr="009364B4">
              <w:t>gtp</w:t>
            </w:r>
            <w:r w:rsidRPr="00324DB7">
              <w:t>_</w:t>
            </w:r>
            <w:r w:rsidRPr="009364B4">
              <w:t>teid</w:t>
            </w:r>
          </w:p>
        </w:tc>
        <w:tc>
          <w:tcPr>
            <w:tcW w:w="874" w:type="pct"/>
            <w:tcBorders>
              <w:top w:val="single" w:sz="6" w:space="0" w:color="000000"/>
              <w:left w:val="single" w:sz="6" w:space="0" w:color="000000"/>
              <w:bottom w:val="single" w:sz="6" w:space="0" w:color="000000"/>
              <w:right w:val="single" w:sz="6" w:space="0" w:color="000000"/>
            </w:tcBorders>
          </w:tcPr>
          <w:p w14:paraId="0C89B1D8" w14:textId="77777777" w:rsidR="00BF7611" w:rsidRPr="00324DB7" w:rsidDel="00BF7611" w:rsidRDefault="00BF7611" w:rsidP="00BF7611">
            <w:pPr>
              <w:pStyle w:val="TAL"/>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197860E5" w14:textId="77777777" w:rsidR="00BF7611" w:rsidRPr="00324DB7" w:rsidDel="00BF7611" w:rsidRDefault="00BF7611" w:rsidP="00BF7611">
            <w:pPr>
              <w:pStyle w:val="TAL"/>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A29F839" w14:textId="77777777" w:rsidR="00BF7611" w:rsidRPr="00324DB7" w:rsidDel="00BF7611" w:rsidRDefault="00BF7611" w:rsidP="00750B0C">
            <w:pPr>
              <w:pStyle w:val="TAL"/>
            </w:pPr>
            <w:r w:rsidRPr="00324DB7">
              <w:t xml:space="preserve">Comma separated list of </w:t>
            </w:r>
            <w:r w:rsidRPr="009364B4">
              <w:t>GTP</w:t>
            </w:r>
            <w:r w:rsidRPr="00324DB7">
              <w:t xml:space="preserve"> </w:t>
            </w:r>
            <w:r w:rsidRPr="009364B4">
              <w:t>TEID</w:t>
            </w:r>
            <w:r w:rsidRPr="00324DB7">
              <w:t xml:space="preserve"> addresses as defined for the type for AssociateId in clause </w:t>
            </w:r>
            <w:r w:rsidR="00750B0C" w:rsidRPr="00324DB7">
              <w:t>6</w:t>
            </w:r>
            <w:r w:rsidRPr="00324DB7">
              <w:t>.5.4</w:t>
            </w:r>
            <w:r w:rsidR="0062468C" w:rsidRPr="00324DB7">
              <w:t>.</w:t>
            </w:r>
          </w:p>
        </w:tc>
      </w:tr>
      <w:tr w:rsidR="005654CB" w:rsidRPr="00324DB7" w14:paraId="774CD5A9" w14:textId="77777777" w:rsidTr="004629A8">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EEA4B99" w14:textId="77777777" w:rsidR="005654CB" w:rsidRPr="00324DB7" w:rsidRDefault="00BF7611" w:rsidP="00CD7E50">
            <w:pPr>
              <w:pStyle w:val="TAL"/>
            </w:pPr>
            <w:r w:rsidRPr="00324DB7">
              <w:t>cell_id</w:t>
            </w:r>
          </w:p>
        </w:tc>
        <w:tc>
          <w:tcPr>
            <w:tcW w:w="874" w:type="pct"/>
            <w:tcBorders>
              <w:top w:val="single" w:sz="6" w:space="0" w:color="000000"/>
              <w:left w:val="single" w:sz="6" w:space="0" w:color="000000"/>
              <w:bottom w:val="single" w:sz="6" w:space="0" w:color="000000"/>
              <w:right w:val="single" w:sz="6" w:space="0" w:color="000000"/>
            </w:tcBorders>
          </w:tcPr>
          <w:p w14:paraId="0D631004" w14:textId="6332367B" w:rsidR="005654CB" w:rsidRPr="00324DB7" w:rsidRDefault="00F02E46" w:rsidP="00CD7E50">
            <w:pPr>
              <w:pStyle w:val="TAL"/>
            </w:pPr>
            <w:r w:rsidRPr="00324DB7">
              <w:t>CellId</w:t>
            </w:r>
          </w:p>
        </w:tc>
        <w:tc>
          <w:tcPr>
            <w:tcW w:w="583" w:type="pct"/>
            <w:tcBorders>
              <w:top w:val="single" w:sz="6" w:space="0" w:color="000000"/>
              <w:left w:val="single" w:sz="6" w:space="0" w:color="000000"/>
              <w:bottom w:val="single" w:sz="6" w:space="0" w:color="000000"/>
              <w:right w:val="single" w:sz="6" w:space="0" w:color="000000"/>
            </w:tcBorders>
          </w:tcPr>
          <w:p w14:paraId="2C6A1E5B" w14:textId="77777777" w:rsidR="005654CB" w:rsidRPr="00324DB7" w:rsidRDefault="005654CB" w:rsidP="00CD7E50">
            <w:pPr>
              <w:pStyle w:val="TAL"/>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E1B45AC" w14:textId="72D5D946" w:rsidR="005654CB" w:rsidRPr="00324DB7" w:rsidRDefault="00BF7611" w:rsidP="00F13EC6">
            <w:pPr>
              <w:pStyle w:val="TAL"/>
            </w:pPr>
            <w:r w:rsidRPr="00324DB7">
              <w:t xml:space="preserve">Comma separated list of </w:t>
            </w:r>
            <w:r w:rsidR="005654CB" w:rsidRPr="009364B4">
              <w:t>E-UTRAN</w:t>
            </w:r>
            <w:r w:rsidR="005654CB" w:rsidRPr="00324DB7">
              <w:t xml:space="preserve"> Cell </w:t>
            </w:r>
            <w:r w:rsidRPr="00324DB7">
              <w:t>Identities</w:t>
            </w:r>
            <w:r w:rsidR="00D92380" w:rsidRPr="00324DB7">
              <w:t>.</w:t>
            </w:r>
          </w:p>
        </w:tc>
      </w:tr>
      <w:tr w:rsidR="005654CB" w:rsidRPr="00324DB7" w14:paraId="680DE469" w14:textId="77777777" w:rsidTr="004629A8">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59ADB01A" w14:textId="77777777" w:rsidR="005654CB" w:rsidRPr="00324DB7" w:rsidRDefault="00BF7611" w:rsidP="00CD7E50">
            <w:pPr>
              <w:pStyle w:val="TAL"/>
            </w:pPr>
            <w:r w:rsidRPr="00324DB7">
              <w:t>erab_id</w:t>
            </w:r>
          </w:p>
        </w:tc>
        <w:tc>
          <w:tcPr>
            <w:tcW w:w="874" w:type="pct"/>
            <w:tcBorders>
              <w:top w:val="single" w:sz="6" w:space="0" w:color="000000"/>
              <w:left w:val="single" w:sz="6" w:space="0" w:color="000000"/>
              <w:bottom w:val="single" w:sz="6" w:space="0" w:color="000000"/>
              <w:right w:val="single" w:sz="6" w:space="0" w:color="000000"/>
            </w:tcBorders>
          </w:tcPr>
          <w:p w14:paraId="7749AB16" w14:textId="77777777" w:rsidR="005654CB" w:rsidRPr="00324DB7" w:rsidRDefault="00F95DF8" w:rsidP="00CD7E50">
            <w:pPr>
              <w:pStyle w:val="TAL"/>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60355C6F" w14:textId="77777777" w:rsidR="005654CB" w:rsidRPr="00324DB7" w:rsidRDefault="005654CB" w:rsidP="00CD7E50">
            <w:pPr>
              <w:pStyle w:val="TAL"/>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A27E876" w14:textId="77777777" w:rsidR="005654CB" w:rsidRPr="00324DB7" w:rsidRDefault="00BF7611" w:rsidP="00CD7E50">
            <w:pPr>
              <w:pStyle w:val="TAL"/>
            </w:pPr>
            <w:r w:rsidRPr="00324DB7">
              <w:t xml:space="preserve">Comma separated list of </w:t>
            </w:r>
            <w:r w:rsidR="005654CB" w:rsidRPr="009364B4">
              <w:t>E-RAB</w:t>
            </w:r>
            <w:r w:rsidR="005654CB" w:rsidRPr="00324DB7">
              <w:t xml:space="preserve"> identifier</w:t>
            </w:r>
            <w:r w:rsidRPr="00324DB7">
              <w:t>s</w:t>
            </w:r>
            <w:r w:rsidR="00D92380" w:rsidRPr="00324DB7">
              <w:t>.</w:t>
            </w:r>
          </w:p>
        </w:tc>
      </w:tr>
    </w:tbl>
    <w:p w14:paraId="78007F8F" w14:textId="77777777" w:rsidR="005654CB" w:rsidRPr="00324DB7" w:rsidRDefault="005654CB" w:rsidP="005654CB"/>
    <w:p w14:paraId="462A94F9" w14:textId="77777777" w:rsidR="005654CB" w:rsidRPr="00324DB7" w:rsidRDefault="005654CB" w:rsidP="005654CB">
      <w:pPr>
        <w:pStyle w:val="TH"/>
      </w:pPr>
      <w:r w:rsidRPr="00324DB7">
        <w:lastRenderedPageBreak/>
        <w:t xml:space="preserve">Table </w:t>
      </w:r>
      <w:r w:rsidR="00157FA9" w:rsidRPr="00324DB7">
        <w:t>7</w:t>
      </w:r>
      <w:r w:rsidRPr="00324DB7">
        <w:t>.5.3.1-2: Data structures supported by the GET request/response on this resource</w:t>
      </w:r>
    </w:p>
    <w:tbl>
      <w:tblPr>
        <w:tblW w:w="49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45" w:type="dxa"/>
        </w:tblCellMar>
        <w:tblLook w:val="0000" w:firstRow="0" w:lastRow="0" w:firstColumn="0" w:lastColumn="0" w:noHBand="0" w:noVBand="0"/>
      </w:tblPr>
      <w:tblGrid>
        <w:gridCol w:w="1017"/>
        <w:gridCol w:w="2085"/>
        <w:gridCol w:w="1032"/>
        <w:gridCol w:w="1057"/>
        <w:gridCol w:w="4347"/>
      </w:tblGrid>
      <w:tr w:rsidR="005654CB" w:rsidRPr="00324DB7" w14:paraId="1E7FFD14" w14:textId="77777777" w:rsidTr="00315493">
        <w:trPr>
          <w:jc w:val="center"/>
        </w:trPr>
        <w:tc>
          <w:tcPr>
            <w:tcW w:w="533" w:type="pct"/>
            <w:vMerge w:val="restart"/>
            <w:shd w:val="clear" w:color="auto" w:fill="BFBFBF"/>
            <w:vAlign w:val="center"/>
          </w:tcPr>
          <w:p w14:paraId="6AA1F064" w14:textId="77777777" w:rsidR="005654CB" w:rsidRPr="00324DB7" w:rsidRDefault="005654CB" w:rsidP="00324562">
            <w:pPr>
              <w:pStyle w:val="TAH"/>
            </w:pPr>
            <w:r w:rsidRPr="00324DB7">
              <w:t>Request body</w:t>
            </w:r>
          </w:p>
        </w:tc>
        <w:tc>
          <w:tcPr>
            <w:tcW w:w="1093" w:type="pct"/>
            <w:shd w:val="clear" w:color="auto" w:fill="CCCCCC"/>
          </w:tcPr>
          <w:p w14:paraId="619027A9" w14:textId="77777777" w:rsidR="005654CB" w:rsidRPr="00324DB7" w:rsidRDefault="005654CB" w:rsidP="00CD7E50">
            <w:pPr>
              <w:pStyle w:val="TAH"/>
            </w:pPr>
            <w:r w:rsidRPr="00324DB7">
              <w:t>Data type</w:t>
            </w:r>
          </w:p>
        </w:tc>
        <w:tc>
          <w:tcPr>
            <w:tcW w:w="541" w:type="pct"/>
            <w:shd w:val="clear" w:color="auto" w:fill="CCCCCC"/>
          </w:tcPr>
          <w:p w14:paraId="724E577B" w14:textId="77777777" w:rsidR="005654CB" w:rsidRPr="00324DB7" w:rsidRDefault="005654CB" w:rsidP="00CD7E50">
            <w:pPr>
              <w:pStyle w:val="TAH"/>
            </w:pPr>
            <w:r w:rsidRPr="00324DB7">
              <w:t>Cardinality</w:t>
            </w:r>
          </w:p>
        </w:tc>
        <w:tc>
          <w:tcPr>
            <w:tcW w:w="2833" w:type="pct"/>
            <w:gridSpan w:val="2"/>
            <w:shd w:val="clear" w:color="auto" w:fill="CCCCCC"/>
          </w:tcPr>
          <w:p w14:paraId="427F08C3" w14:textId="77777777" w:rsidR="005654CB" w:rsidRPr="00324DB7" w:rsidRDefault="005654CB" w:rsidP="00CD7E50">
            <w:pPr>
              <w:pStyle w:val="TAH"/>
            </w:pPr>
            <w:r w:rsidRPr="00324DB7">
              <w:t>Remarks</w:t>
            </w:r>
          </w:p>
        </w:tc>
      </w:tr>
      <w:tr w:rsidR="005654CB" w:rsidRPr="00324DB7" w14:paraId="32FB2D19" w14:textId="77777777" w:rsidTr="00315493">
        <w:trPr>
          <w:jc w:val="center"/>
        </w:trPr>
        <w:tc>
          <w:tcPr>
            <w:tcW w:w="533" w:type="pct"/>
            <w:vMerge/>
            <w:shd w:val="clear" w:color="auto" w:fill="BFBFBF"/>
            <w:vAlign w:val="center"/>
          </w:tcPr>
          <w:p w14:paraId="2F1CB2BF" w14:textId="77777777" w:rsidR="005654CB" w:rsidRPr="00324DB7" w:rsidRDefault="005654CB" w:rsidP="00CD7E50">
            <w:pPr>
              <w:pStyle w:val="TAL"/>
              <w:jc w:val="center"/>
            </w:pPr>
          </w:p>
        </w:tc>
        <w:tc>
          <w:tcPr>
            <w:tcW w:w="1093" w:type="pct"/>
            <w:shd w:val="clear" w:color="auto" w:fill="auto"/>
          </w:tcPr>
          <w:p w14:paraId="7B0211FD" w14:textId="77777777" w:rsidR="005654CB" w:rsidRPr="00324DB7" w:rsidRDefault="005654CB" w:rsidP="00CD7E50">
            <w:pPr>
              <w:pStyle w:val="TAL"/>
            </w:pPr>
            <w:r w:rsidRPr="00324DB7">
              <w:t>n/a</w:t>
            </w:r>
          </w:p>
        </w:tc>
        <w:tc>
          <w:tcPr>
            <w:tcW w:w="541" w:type="pct"/>
          </w:tcPr>
          <w:p w14:paraId="1979177D" w14:textId="77777777" w:rsidR="005654CB" w:rsidRPr="00324DB7" w:rsidRDefault="005654CB" w:rsidP="00CD7E50">
            <w:pPr>
              <w:pStyle w:val="TAL"/>
            </w:pPr>
          </w:p>
        </w:tc>
        <w:tc>
          <w:tcPr>
            <w:tcW w:w="2833" w:type="pct"/>
            <w:gridSpan w:val="2"/>
          </w:tcPr>
          <w:p w14:paraId="5586E48F" w14:textId="77777777" w:rsidR="005654CB" w:rsidRPr="00324DB7" w:rsidRDefault="005654CB" w:rsidP="00CD7E50">
            <w:pPr>
              <w:pStyle w:val="TAL"/>
            </w:pPr>
          </w:p>
        </w:tc>
      </w:tr>
      <w:tr w:rsidR="003568F8" w:rsidRPr="00324DB7" w14:paraId="038E247F" w14:textId="77777777" w:rsidTr="00315493">
        <w:trPr>
          <w:jc w:val="center"/>
        </w:trPr>
        <w:tc>
          <w:tcPr>
            <w:tcW w:w="533" w:type="pct"/>
            <w:vMerge w:val="restart"/>
            <w:shd w:val="clear" w:color="auto" w:fill="BFBFBF"/>
            <w:vAlign w:val="center"/>
          </w:tcPr>
          <w:p w14:paraId="68FDE82E" w14:textId="77777777" w:rsidR="003568F8" w:rsidRPr="00324DB7" w:rsidRDefault="003568F8" w:rsidP="00324562">
            <w:pPr>
              <w:pStyle w:val="TAH"/>
            </w:pPr>
            <w:r w:rsidRPr="00324DB7">
              <w:t>Response body</w:t>
            </w:r>
          </w:p>
        </w:tc>
        <w:tc>
          <w:tcPr>
            <w:tcW w:w="1093" w:type="pct"/>
            <w:shd w:val="clear" w:color="auto" w:fill="BFBFBF"/>
          </w:tcPr>
          <w:p w14:paraId="6FC10D37" w14:textId="77777777" w:rsidR="003568F8" w:rsidRPr="00324DB7" w:rsidRDefault="003568F8" w:rsidP="00CD7E50">
            <w:pPr>
              <w:pStyle w:val="TAH"/>
            </w:pPr>
            <w:r w:rsidRPr="00324DB7">
              <w:t>Data type</w:t>
            </w:r>
          </w:p>
        </w:tc>
        <w:tc>
          <w:tcPr>
            <w:tcW w:w="541" w:type="pct"/>
            <w:shd w:val="clear" w:color="auto" w:fill="BFBFBF"/>
          </w:tcPr>
          <w:p w14:paraId="5C24F562" w14:textId="77777777" w:rsidR="003568F8" w:rsidRPr="00324DB7" w:rsidRDefault="003568F8" w:rsidP="00CD7E50">
            <w:pPr>
              <w:pStyle w:val="TAH"/>
            </w:pPr>
            <w:r w:rsidRPr="00324DB7">
              <w:t>Cardinality</w:t>
            </w:r>
          </w:p>
        </w:tc>
        <w:tc>
          <w:tcPr>
            <w:tcW w:w="554" w:type="pct"/>
            <w:shd w:val="clear" w:color="auto" w:fill="BFBFBF"/>
          </w:tcPr>
          <w:p w14:paraId="10E69AEE" w14:textId="77777777" w:rsidR="003568F8" w:rsidRPr="00324DB7" w:rsidRDefault="003568F8" w:rsidP="00CD7E50">
            <w:pPr>
              <w:pStyle w:val="TAH"/>
            </w:pPr>
            <w:r w:rsidRPr="00324DB7">
              <w:t>Response</w:t>
            </w:r>
          </w:p>
          <w:p w14:paraId="79D24645" w14:textId="77777777" w:rsidR="003568F8" w:rsidRPr="00324DB7" w:rsidRDefault="003568F8" w:rsidP="00CD7E50">
            <w:pPr>
              <w:pStyle w:val="TAH"/>
            </w:pPr>
            <w:r w:rsidRPr="00324DB7">
              <w:t>Codes</w:t>
            </w:r>
          </w:p>
        </w:tc>
        <w:tc>
          <w:tcPr>
            <w:tcW w:w="2279" w:type="pct"/>
            <w:shd w:val="clear" w:color="auto" w:fill="BFBFBF"/>
          </w:tcPr>
          <w:p w14:paraId="12DEAC8C" w14:textId="77777777" w:rsidR="003568F8" w:rsidRPr="00324DB7" w:rsidRDefault="003568F8" w:rsidP="00CD7E50">
            <w:pPr>
              <w:pStyle w:val="TAH"/>
            </w:pPr>
            <w:r w:rsidRPr="00324DB7">
              <w:t>Remarks</w:t>
            </w:r>
          </w:p>
        </w:tc>
      </w:tr>
      <w:tr w:rsidR="003568F8" w:rsidRPr="00324DB7" w14:paraId="10C2CECD" w14:textId="77777777" w:rsidTr="00315493">
        <w:trPr>
          <w:jc w:val="center"/>
        </w:trPr>
        <w:tc>
          <w:tcPr>
            <w:tcW w:w="533" w:type="pct"/>
            <w:vMerge/>
            <w:shd w:val="clear" w:color="auto" w:fill="BFBFBF"/>
            <w:vAlign w:val="center"/>
          </w:tcPr>
          <w:p w14:paraId="7F1AC0FF" w14:textId="77777777" w:rsidR="003568F8" w:rsidRPr="00324DB7" w:rsidRDefault="003568F8" w:rsidP="00CD7E50">
            <w:pPr>
              <w:pStyle w:val="TAL"/>
              <w:jc w:val="center"/>
            </w:pPr>
          </w:p>
        </w:tc>
        <w:tc>
          <w:tcPr>
            <w:tcW w:w="1093" w:type="pct"/>
            <w:shd w:val="clear" w:color="auto" w:fill="auto"/>
          </w:tcPr>
          <w:p w14:paraId="406B04ED" w14:textId="77777777" w:rsidR="003568F8" w:rsidRPr="00324DB7" w:rsidRDefault="003568F8" w:rsidP="00CD7E50">
            <w:pPr>
              <w:pStyle w:val="TAL"/>
            </w:pPr>
            <w:r w:rsidRPr="00324DB7">
              <w:t>S1BearerInfo</w:t>
            </w:r>
          </w:p>
        </w:tc>
        <w:tc>
          <w:tcPr>
            <w:tcW w:w="541" w:type="pct"/>
          </w:tcPr>
          <w:p w14:paraId="64A8CF89" w14:textId="77777777" w:rsidR="003568F8" w:rsidRPr="00324DB7" w:rsidRDefault="003568F8" w:rsidP="00CD7E50">
            <w:pPr>
              <w:pStyle w:val="TAL"/>
            </w:pPr>
            <w:r w:rsidRPr="00324DB7">
              <w:t>1</w:t>
            </w:r>
          </w:p>
        </w:tc>
        <w:tc>
          <w:tcPr>
            <w:tcW w:w="554" w:type="pct"/>
          </w:tcPr>
          <w:p w14:paraId="3B2EBA00" w14:textId="77777777" w:rsidR="003568F8" w:rsidRPr="00324DB7" w:rsidRDefault="003568F8" w:rsidP="00CD7E50">
            <w:pPr>
              <w:pStyle w:val="TAL"/>
            </w:pPr>
            <w:r w:rsidRPr="00324DB7">
              <w:t>200 OK</w:t>
            </w:r>
          </w:p>
        </w:tc>
        <w:tc>
          <w:tcPr>
            <w:tcW w:w="2279" w:type="pct"/>
          </w:tcPr>
          <w:p w14:paraId="0AA255D0" w14:textId="77777777" w:rsidR="003568F8" w:rsidRPr="00324DB7" w:rsidRDefault="003568F8" w:rsidP="00CD7E50">
            <w:pPr>
              <w:pStyle w:val="TAL"/>
            </w:pPr>
            <w:r w:rsidRPr="00324DB7">
              <w:t xml:space="preserve">Upon success, a response body containing the </w:t>
            </w:r>
            <w:r w:rsidRPr="009364B4">
              <w:t>UE</w:t>
            </w:r>
            <w:r w:rsidRPr="00324DB7">
              <w:t xml:space="preserve"> S1-U bearer information is returned.</w:t>
            </w:r>
          </w:p>
        </w:tc>
      </w:tr>
      <w:tr w:rsidR="003568F8" w:rsidRPr="00324DB7" w14:paraId="0384D0F7" w14:textId="77777777" w:rsidTr="00315493">
        <w:trPr>
          <w:jc w:val="center"/>
        </w:trPr>
        <w:tc>
          <w:tcPr>
            <w:tcW w:w="533" w:type="pct"/>
            <w:vMerge/>
            <w:shd w:val="clear" w:color="auto" w:fill="BFBFBF"/>
            <w:vAlign w:val="center"/>
          </w:tcPr>
          <w:p w14:paraId="1C8457D4" w14:textId="77777777" w:rsidR="003568F8" w:rsidRPr="00324DB7" w:rsidRDefault="003568F8" w:rsidP="006E0BFB">
            <w:pPr>
              <w:pStyle w:val="TAL"/>
              <w:jc w:val="center"/>
            </w:pPr>
          </w:p>
        </w:tc>
        <w:tc>
          <w:tcPr>
            <w:tcW w:w="1093" w:type="pct"/>
            <w:shd w:val="clear" w:color="auto" w:fill="auto"/>
          </w:tcPr>
          <w:p w14:paraId="1C2A3330" w14:textId="77777777" w:rsidR="003568F8" w:rsidRPr="00324DB7" w:rsidRDefault="003568F8" w:rsidP="006E0BFB">
            <w:pPr>
              <w:pStyle w:val="TAL"/>
            </w:pPr>
            <w:r w:rsidRPr="00324DB7">
              <w:t>ProblemDetails</w:t>
            </w:r>
          </w:p>
        </w:tc>
        <w:tc>
          <w:tcPr>
            <w:tcW w:w="541" w:type="pct"/>
          </w:tcPr>
          <w:p w14:paraId="19FA83BE" w14:textId="77777777" w:rsidR="003568F8" w:rsidRPr="00324DB7" w:rsidRDefault="003568F8" w:rsidP="006E0BFB">
            <w:pPr>
              <w:pStyle w:val="TAL"/>
            </w:pPr>
            <w:r w:rsidRPr="00324DB7">
              <w:t>0..1</w:t>
            </w:r>
          </w:p>
        </w:tc>
        <w:tc>
          <w:tcPr>
            <w:tcW w:w="554" w:type="pct"/>
          </w:tcPr>
          <w:p w14:paraId="3A9CD88E" w14:textId="77777777" w:rsidR="003568F8" w:rsidRPr="00324DB7" w:rsidRDefault="003568F8" w:rsidP="006E0BFB">
            <w:pPr>
              <w:pStyle w:val="TAL"/>
            </w:pPr>
            <w:r w:rsidRPr="00324DB7">
              <w:t>400 Bad Request</w:t>
            </w:r>
          </w:p>
        </w:tc>
        <w:tc>
          <w:tcPr>
            <w:tcW w:w="2279" w:type="pct"/>
          </w:tcPr>
          <w:p w14:paraId="2E2C92D5" w14:textId="77777777" w:rsidR="003568F8" w:rsidRPr="00324DB7" w:rsidRDefault="003568F8" w:rsidP="006E0BFB">
            <w:pPr>
              <w:pStyle w:val="TAL"/>
            </w:pPr>
            <w:r w:rsidRPr="00324DB7">
              <w:t>It is used to indicate that incorrect parameters were passed to the request.</w:t>
            </w:r>
          </w:p>
          <w:p w14:paraId="7F09C7A6" w14:textId="77777777" w:rsidR="003568F8" w:rsidRPr="00324DB7" w:rsidRDefault="003568F8" w:rsidP="006E0BFB">
            <w:pPr>
              <w:pStyle w:val="TAL"/>
            </w:pPr>
          </w:p>
          <w:p w14:paraId="353D1614" w14:textId="04501856" w:rsidR="003568F8" w:rsidRPr="00324DB7" w:rsidRDefault="003568F8" w:rsidP="006E0BFB">
            <w:pPr>
              <w:pStyle w:val="TAL"/>
            </w:pPr>
            <w:r w:rsidRPr="00324DB7">
              <w:t>In the returned ProblemDetails structure, the "detail" attribute should convey more information about the error.</w:t>
            </w:r>
          </w:p>
        </w:tc>
      </w:tr>
      <w:tr w:rsidR="003568F8" w:rsidRPr="00324DB7" w14:paraId="79B638FB" w14:textId="77777777" w:rsidTr="00315493">
        <w:trPr>
          <w:jc w:val="center"/>
        </w:trPr>
        <w:tc>
          <w:tcPr>
            <w:tcW w:w="533" w:type="pct"/>
            <w:vMerge/>
            <w:shd w:val="clear" w:color="auto" w:fill="BFBFBF"/>
            <w:vAlign w:val="center"/>
          </w:tcPr>
          <w:p w14:paraId="19514316" w14:textId="77777777" w:rsidR="003568F8" w:rsidRPr="00324DB7" w:rsidRDefault="003568F8" w:rsidP="006E0BFB">
            <w:pPr>
              <w:pStyle w:val="TAL"/>
              <w:jc w:val="center"/>
            </w:pPr>
          </w:p>
        </w:tc>
        <w:tc>
          <w:tcPr>
            <w:tcW w:w="1093" w:type="pct"/>
            <w:shd w:val="clear" w:color="auto" w:fill="auto"/>
          </w:tcPr>
          <w:p w14:paraId="5D87750A" w14:textId="77777777" w:rsidR="003568F8" w:rsidRPr="00324DB7" w:rsidRDefault="003568F8" w:rsidP="006E0BFB">
            <w:pPr>
              <w:pStyle w:val="TAL"/>
            </w:pPr>
            <w:r w:rsidRPr="00324DB7">
              <w:t>ProblemDetails</w:t>
            </w:r>
          </w:p>
        </w:tc>
        <w:tc>
          <w:tcPr>
            <w:tcW w:w="541" w:type="pct"/>
          </w:tcPr>
          <w:p w14:paraId="30A1D680" w14:textId="77777777" w:rsidR="003568F8" w:rsidRPr="00324DB7" w:rsidRDefault="003568F8" w:rsidP="006E0BFB">
            <w:pPr>
              <w:pStyle w:val="TAL"/>
            </w:pPr>
            <w:r w:rsidRPr="00324DB7">
              <w:t>0..1</w:t>
            </w:r>
          </w:p>
        </w:tc>
        <w:tc>
          <w:tcPr>
            <w:tcW w:w="554" w:type="pct"/>
          </w:tcPr>
          <w:p w14:paraId="4BAECC7C" w14:textId="77777777" w:rsidR="003568F8" w:rsidRPr="00324DB7" w:rsidRDefault="003568F8" w:rsidP="006E0BFB">
            <w:pPr>
              <w:pStyle w:val="TAL"/>
            </w:pPr>
            <w:r w:rsidRPr="00324DB7">
              <w:t>401 Unauthorized</w:t>
            </w:r>
          </w:p>
        </w:tc>
        <w:tc>
          <w:tcPr>
            <w:tcW w:w="2279" w:type="pct"/>
          </w:tcPr>
          <w:p w14:paraId="0BE77EAD" w14:textId="77777777" w:rsidR="003568F8" w:rsidRPr="00324DB7" w:rsidRDefault="003568F8" w:rsidP="006E0BFB">
            <w:pPr>
              <w:pStyle w:val="TAL"/>
              <w:rPr>
                <w:rFonts w:eastAsia="Calibri"/>
              </w:rPr>
            </w:pPr>
            <w:r w:rsidRPr="00324DB7">
              <w:t xml:space="preserve">It is </w:t>
            </w:r>
            <w:r w:rsidRPr="00324DB7">
              <w:rPr>
                <w:rFonts w:eastAsia="Calibri"/>
              </w:rPr>
              <w:t>used when the client did not submit credentials.</w:t>
            </w:r>
          </w:p>
          <w:p w14:paraId="4AF36D37" w14:textId="77777777" w:rsidR="003568F8" w:rsidRPr="00324DB7" w:rsidRDefault="003568F8" w:rsidP="006E0BFB">
            <w:pPr>
              <w:pStyle w:val="TAL"/>
              <w:rPr>
                <w:rFonts w:eastAsia="Calibri"/>
              </w:rPr>
            </w:pPr>
          </w:p>
          <w:p w14:paraId="77B1C3EC" w14:textId="2C31D8A4" w:rsidR="003568F8" w:rsidRPr="00324DB7" w:rsidRDefault="003568F8" w:rsidP="006E0BFB">
            <w:pPr>
              <w:pStyle w:val="TAL"/>
            </w:pPr>
            <w:r w:rsidRPr="00324DB7">
              <w:t>In the returned ProblemDetails structure, the "detail" attribute should convey more information about the error.</w:t>
            </w:r>
          </w:p>
        </w:tc>
      </w:tr>
      <w:tr w:rsidR="003568F8" w:rsidRPr="00324DB7" w14:paraId="17797586" w14:textId="77777777" w:rsidTr="00315493">
        <w:trPr>
          <w:jc w:val="center"/>
        </w:trPr>
        <w:tc>
          <w:tcPr>
            <w:tcW w:w="533" w:type="pct"/>
            <w:vMerge/>
            <w:shd w:val="clear" w:color="auto" w:fill="BFBFBF"/>
            <w:vAlign w:val="center"/>
          </w:tcPr>
          <w:p w14:paraId="5EB4E5F3" w14:textId="77777777" w:rsidR="003568F8" w:rsidRPr="00324DB7" w:rsidRDefault="003568F8" w:rsidP="006E0BFB">
            <w:pPr>
              <w:pStyle w:val="TAL"/>
              <w:jc w:val="center"/>
            </w:pPr>
          </w:p>
        </w:tc>
        <w:tc>
          <w:tcPr>
            <w:tcW w:w="1093" w:type="pct"/>
            <w:shd w:val="clear" w:color="auto" w:fill="auto"/>
          </w:tcPr>
          <w:p w14:paraId="5CE6835A" w14:textId="77777777" w:rsidR="003568F8" w:rsidRPr="00324DB7" w:rsidRDefault="003568F8" w:rsidP="006E0BFB">
            <w:pPr>
              <w:pStyle w:val="TAL"/>
            </w:pPr>
            <w:r w:rsidRPr="00324DB7">
              <w:t>ProblemDetails</w:t>
            </w:r>
          </w:p>
        </w:tc>
        <w:tc>
          <w:tcPr>
            <w:tcW w:w="541" w:type="pct"/>
          </w:tcPr>
          <w:p w14:paraId="1249F900" w14:textId="77777777" w:rsidR="003568F8" w:rsidRPr="00324DB7" w:rsidRDefault="003568F8" w:rsidP="006E0BFB">
            <w:pPr>
              <w:pStyle w:val="TAL"/>
            </w:pPr>
            <w:r w:rsidRPr="00324DB7">
              <w:t>1</w:t>
            </w:r>
          </w:p>
        </w:tc>
        <w:tc>
          <w:tcPr>
            <w:tcW w:w="554" w:type="pct"/>
          </w:tcPr>
          <w:p w14:paraId="3AE23EA8" w14:textId="77777777" w:rsidR="003568F8" w:rsidRPr="00324DB7" w:rsidRDefault="003568F8" w:rsidP="006E0BFB">
            <w:pPr>
              <w:pStyle w:val="TAL"/>
            </w:pPr>
            <w:r w:rsidRPr="00324DB7">
              <w:t>403 Forbidden</w:t>
            </w:r>
          </w:p>
        </w:tc>
        <w:tc>
          <w:tcPr>
            <w:tcW w:w="2279" w:type="pct"/>
          </w:tcPr>
          <w:p w14:paraId="148A7BB7" w14:textId="77777777" w:rsidR="003568F8" w:rsidRPr="00324DB7" w:rsidRDefault="003568F8" w:rsidP="00A2588D">
            <w:pPr>
              <w:pStyle w:val="TAL"/>
            </w:pPr>
            <w:r w:rsidRPr="00324DB7">
              <w:t xml:space="preserve">The operation is not allowed given the current status of the resource. </w:t>
            </w:r>
          </w:p>
          <w:p w14:paraId="1FB8D64D" w14:textId="77777777" w:rsidR="003568F8" w:rsidRPr="00324DB7" w:rsidRDefault="003568F8" w:rsidP="00A2588D">
            <w:pPr>
              <w:pStyle w:val="TAL"/>
            </w:pPr>
          </w:p>
          <w:p w14:paraId="11021201" w14:textId="44230257" w:rsidR="003568F8" w:rsidRPr="00324DB7" w:rsidRDefault="003568F8" w:rsidP="006E0BFB">
            <w:pPr>
              <w:pStyle w:val="TAL"/>
            </w:pPr>
            <w:r w:rsidRPr="00324DB7">
              <w:t>More information shall be provided in the "detail" attribute of the "ProblemDetails" structure.</w:t>
            </w:r>
          </w:p>
        </w:tc>
      </w:tr>
      <w:tr w:rsidR="003568F8" w:rsidRPr="00324DB7" w14:paraId="5205AECC" w14:textId="77777777" w:rsidTr="00315493">
        <w:trPr>
          <w:jc w:val="center"/>
        </w:trPr>
        <w:tc>
          <w:tcPr>
            <w:tcW w:w="533" w:type="pct"/>
            <w:vMerge/>
            <w:shd w:val="clear" w:color="auto" w:fill="BFBFBF"/>
            <w:vAlign w:val="center"/>
          </w:tcPr>
          <w:p w14:paraId="299E6242" w14:textId="77777777" w:rsidR="003568F8" w:rsidRPr="00324DB7" w:rsidRDefault="003568F8" w:rsidP="006E0BFB">
            <w:pPr>
              <w:pStyle w:val="TAL"/>
              <w:jc w:val="center"/>
            </w:pPr>
          </w:p>
        </w:tc>
        <w:tc>
          <w:tcPr>
            <w:tcW w:w="1093" w:type="pct"/>
            <w:shd w:val="clear" w:color="auto" w:fill="auto"/>
          </w:tcPr>
          <w:p w14:paraId="3C2C49E1" w14:textId="77777777" w:rsidR="003568F8" w:rsidRPr="00324DB7" w:rsidRDefault="003568F8" w:rsidP="006E0BFB">
            <w:pPr>
              <w:pStyle w:val="TAL"/>
            </w:pPr>
            <w:r w:rsidRPr="00324DB7">
              <w:t>ProblemDetails</w:t>
            </w:r>
          </w:p>
        </w:tc>
        <w:tc>
          <w:tcPr>
            <w:tcW w:w="541" w:type="pct"/>
          </w:tcPr>
          <w:p w14:paraId="0A1B16A8" w14:textId="77777777" w:rsidR="003568F8" w:rsidRPr="00324DB7" w:rsidRDefault="003568F8" w:rsidP="006E0BFB">
            <w:pPr>
              <w:pStyle w:val="TAL"/>
            </w:pPr>
            <w:r w:rsidRPr="00324DB7">
              <w:t>0..1</w:t>
            </w:r>
          </w:p>
        </w:tc>
        <w:tc>
          <w:tcPr>
            <w:tcW w:w="554" w:type="pct"/>
          </w:tcPr>
          <w:p w14:paraId="4C40DD4F" w14:textId="77777777" w:rsidR="003568F8" w:rsidRPr="00324DB7" w:rsidRDefault="003568F8" w:rsidP="006E0BFB">
            <w:pPr>
              <w:pStyle w:val="TAL"/>
            </w:pPr>
            <w:r w:rsidRPr="00324DB7">
              <w:t>404 Not Found</w:t>
            </w:r>
          </w:p>
        </w:tc>
        <w:tc>
          <w:tcPr>
            <w:tcW w:w="2279" w:type="pct"/>
          </w:tcPr>
          <w:p w14:paraId="6F76F4F7" w14:textId="77777777" w:rsidR="003568F8" w:rsidRPr="00324DB7" w:rsidRDefault="003568F8" w:rsidP="006E0BFB">
            <w:pPr>
              <w:pStyle w:val="TAL"/>
            </w:pPr>
            <w:r w:rsidRPr="00324DB7">
              <w:t xml:space="preserve">It is used when a client provided a </w:t>
            </w:r>
            <w:r w:rsidRPr="009364B4">
              <w:t>URI</w:t>
            </w:r>
            <w:r w:rsidRPr="00324DB7">
              <w:t xml:space="preserve"> that cannot be mapped to a valid resource </w:t>
            </w:r>
            <w:r w:rsidRPr="009364B4">
              <w:t>URI</w:t>
            </w:r>
            <w:r w:rsidRPr="00324DB7">
              <w:t>.</w:t>
            </w:r>
          </w:p>
          <w:p w14:paraId="41A09CB2" w14:textId="77777777" w:rsidR="003568F8" w:rsidRPr="00324DB7" w:rsidRDefault="003568F8" w:rsidP="006E0BFB">
            <w:pPr>
              <w:pStyle w:val="TAL"/>
            </w:pPr>
          </w:p>
          <w:p w14:paraId="49A820F8" w14:textId="3B483D8E" w:rsidR="003568F8" w:rsidRPr="00324DB7" w:rsidRDefault="003568F8" w:rsidP="006E0BFB">
            <w:pPr>
              <w:pStyle w:val="TAL"/>
            </w:pPr>
            <w:r w:rsidRPr="00324DB7">
              <w:t>In the returned ProblemDetails structure, the "detail" attribute should convey more information about the error.</w:t>
            </w:r>
          </w:p>
        </w:tc>
      </w:tr>
      <w:tr w:rsidR="003568F8" w:rsidRPr="00324DB7" w14:paraId="6FE4184E" w14:textId="77777777" w:rsidTr="00315493">
        <w:trPr>
          <w:jc w:val="center"/>
        </w:trPr>
        <w:tc>
          <w:tcPr>
            <w:tcW w:w="533" w:type="pct"/>
            <w:vMerge/>
            <w:shd w:val="clear" w:color="auto" w:fill="BFBFBF"/>
            <w:vAlign w:val="center"/>
          </w:tcPr>
          <w:p w14:paraId="3F0FA6BF" w14:textId="77777777" w:rsidR="003568F8" w:rsidRPr="00324DB7" w:rsidRDefault="003568F8" w:rsidP="001F15D9">
            <w:pPr>
              <w:pStyle w:val="TAL"/>
              <w:jc w:val="center"/>
            </w:pPr>
          </w:p>
        </w:tc>
        <w:tc>
          <w:tcPr>
            <w:tcW w:w="1093" w:type="pct"/>
            <w:shd w:val="clear" w:color="auto" w:fill="auto"/>
          </w:tcPr>
          <w:p w14:paraId="567CB0AC" w14:textId="77777777" w:rsidR="003568F8" w:rsidRPr="00324DB7" w:rsidRDefault="003568F8" w:rsidP="001F15D9">
            <w:pPr>
              <w:pStyle w:val="TAL"/>
            </w:pPr>
            <w:r w:rsidRPr="00324DB7">
              <w:t>ProblemDetails</w:t>
            </w:r>
          </w:p>
        </w:tc>
        <w:tc>
          <w:tcPr>
            <w:tcW w:w="541" w:type="pct"/>
          </w:tcPr>
          <w:p w14:paraId="089294AC" w14:textId="77777777" w:rsidR="003568F8" w:rsidRPr="00324DB7" w:rsidRDefault="003568F8" w:rsidP="001F15D9">
            <w:pPr>
              <w:pStyle w:val="TAL"/>
            </w:pPr>
            <w:r w:rsidRPr="00324DB7">
              <w:t>0..1</w:t>
            </w:r>
          </w:p>
        </w:tc>
        <w:tc>
          <w:tcPr>
            <w:tcW w:w="554" w:type="pct"/>
          </w:tcPr>
          <w:p w14:paraId="7A5E4A52" w14:textId="77777777" w:rsidR="003568F8" w:rsidRPr="00324DB7" w:rsidRDefault="003568F8" w:rsidP="001F15D9">
            <w:pPr>
              <w:pStyle w:val="TAL"/>
            </w:pPr>
            <w:r w:rsidRPr="00324DB7">
              <w:t>406 Not Acceptable</w:t>
            </w:r>
          </w:p>
        </w:tc>
        <w:tc>
          <w:tcPr>
            <w:tcW w:w="2279" w:type="pct"/>
          </w:tcPr>
          <w:p w14:paraId="0E5622B4" w14:textId="77777777" w:rsidR="003568F8" w:rsidRPr="00324DB7" w:rsidRDefault="003568F8" w:rsidP="001F15D9">
            <w:pPr>
              <w:pStyle w:val="TAL"/>
              <w:rPr>
                <w:rFonts w:eastAsia="Calibri"/>
              </w:rPr>
            </w:pPr>
            <w:r w:rsidRPr="00324DB7">
              <w:t xml:space="preserve">It is </w:t>
            </w:r>
            <w:r w:rsidRPr="00324DB7">
              <w:rPr>
                <w:rFonts w:eastAsia="Calibri"/>
              </w:rPr>
              <w:t>used to indicate that the server cannot provide the any of the content formats supported by the client.</w:t>
            </w:r>
          </w:p>
          <w:p w14:paraId="197E110F" w14:textId="77777777" w:rsidR="003568F8" w:rsidRPr="00324DB7" w:rsidRDefault="003568F8" w:rsidP="001F15D9">
            <w:pPr>
              <w:pStyle w:val="TAL"/>
              <w:rPr>
                <w:rFonts w:eastAsia="Calibri"/>
              </w:rPr>
            </w:pPr>
          </w:p>
          <w:p w14:paraId="146132BC" w14:textId="61132197" w:rsidR="003568F8" w:rsidRPr="00324DB7" w:rsidRDefault="003568F8" w:rsidP="001F15D9">
            <w:pPr>
              <w:pStyle w:val="TAL"/>
            </w:pPr>
            <w:r w:rsidRPr="00324DB7">
              <w:t>In the returned ProblemDetails structure, the "detail" attribute should convey more information about the error.</w:t>
            </w:r>
          </w:p>
        </w:tc>
      </w:tr>
      <w:tr w:rsidR="003568F8" w:rsidRPr="00324DB7" w14:paraId="37A7850E" w14:textId="77777777" w:rsidTr="00315493">
        <w:trPr>
          <w:jc w:val="center"/>
        </w:trPr>
        <w:tc>
          <w:tcPr>
            <w:tcW w:w="533" w:type="pct"/>
            <w:vMerge/>
            <w:shd w:val="clear" w:color="auto" w:fill="BFBFBF"/>
            <w:vAlign w:val="center"/>
          </w:tcPr>
          <w:p w14:paraId="1C856984" w14:textId="77777777" w:rsidR="003568F8" w:rsidRPr="00324DB7" w:rsidRDefault="003568F8" w:rsidP="001F15D9">
            <w:pPr>
              <w:pStyle w:val="TAL"/>
              <w:jc w:val="center"/>
            </w:pPr>
          </w:p>
        </w:tc>
        <w:tc>
          <w:tcPr>
            <w:tcW w:w="1093" w:type="pct"/>
            <w:shd w:val="clear" w:color="auto" w:fill="auto"/>
          </w:tcPr>
          <w:p w14:paraId="452DA620" w14:textId="77777777" w:rsidR="003568F8" w:rsidRPr="00324DB7" w:rsidRDefault="003568F8" w:rsidP="001F15D9">
            <w:pPr>
              <w:pStyle w:val="TAL"/>
            </w:pPr>
            <w:r w:rsidRPr="00324DB7">
              <w:t>ProblemDetails</w:t>
            </w:r>
          </w:p>
        </w:tc>
        <w:tc>
          <w:tcPr>
            <w:tcW w:w="541" w:type="pct"/>
          </w:tcPr>
          <w:p w14:paraId="034AE3CF" w14:textId="77777777" w:rsidR="003568F8" w:rsidRPr="00324DB7" w:rsidRDefault="003568F8" w:rsidP="001F15D9">
            <w:pPr>
              <w:pStyle w:val="TAL"/>
            </w:pPr>
            <w:r w:rsidRPr="00324DB7">
              <w:t>0..1</w:t>
            </w:r>
          </w:p>
        </w:tc>
        <w:tc>
          <w:tcPr>
            <w:tcW w:w="554" w:type="pct"/>
          </w:tcPr>
          <w:p w14:paraId="6B1228EE" w14:textId="77777777" w:rsidR="003568F8" w:rsidRPr="00324DB7" w:rsidRDefault="003568F8" w:rsidP="001F15D9">
            <w:pPr>
              <w:pStyle w:val="TAL"/>
            </w:pPr>
            <w:r w:rsidRPr="00324DB7">
              <w:t>429 Too Many Requests</w:t>
            </w:r>
          </w:p>
        </w:tc>
        <w:tc>
          <w:tcPr>
            <w:tcW w:w="2279" w:type="pct"/>
          </w:tcPr>
          <w:p w14:paraId="32B91D2A" w14:textId="77777777" w:rsidR="003568F8" w:rsidRPr="00324DB7" w:rsidRDefault="003568F8" w:rsidP="001F15D9">
            <w:pPr>
              <w:pStyle w:val="TAL"/>
              <w:rPr>
                <w:rFonts w:eastAsia="Calibri"/>
              </w:rPr>
            </w:pPr>
            <w:r w:rsidRPr="00324DB7">
              <w:rPr>
                <w:rFonts w:eastAsia="Calibri"/>
              </w:rPr>
              <w:t>It is used when a rate limiter has triggered.</w:t>
            </w:r>
          </w:p>
          <w:p w14:paraId="02A091A1" w14:textId="77777777" w:rsidR="003568F8" w:rsidRPr="00324DB7" w:rsidRDefault="003568F8" w:rsidP="001F15D9">
            <w:pPr>
              <w:pStyle w:val="TAL"/>
              <w:rPr>
                <w:rFonts w:eastAsia="Calibri"/>
              </w:rPr>
            </w:pPr>
          </w:p>
          <w:p w14:paraId="64FF77E5" w14:textId="321BF9AC" w:rsidR="003568F8" w:rsidRPr="00324DB7" w:rsidRDefault="003568F8" w:rsidP="001F15D9">
            <w:pPr>
              <w:pStyle w:val="TAL"/>
            </w:pPr>
            <w:r w:rsidRPr="00324DB7">
              <w:t>In the returned ProblemDetails structure, the "detail" attribute should convey more information about the error.</w:t>
            </w:r>
          </w:p>
        </w:tc>
      </w:tr>
    </w:tbl>
    <w:p w14:paraId="30A8340B" w14:textId="77777777" w:rsidR="005654CB" w:rsidRPr="00324DB7" w:rsidRDefault="005654CB" w:rsidP="004629A8"/>
    <w:p w14:paraId="3FE14830" w14:textId="77777777" w:rsidR="005654CB" w:rsidRPr="00324DB7" w:rsidRDefault="00157FA9" w:rsidP="004629A8">
      <w:pPr>
        <w:pStyle w:val="Heading4"/>
      </w:pPr>
      <w:bookmarkStart w:id="259" w:name="_Toc95469366"/>
      <w:bookmarkStart w:id="260" w:name="_Toc95817053"/>
      <w:r w:rsidRPr="00324DB7">
        <w:t>7</w:t>
      </w:r>
      <w:r w:rsidR="005654CB" w:rsidRPr="00324DB7">
        <w:t>.5.3.2</w:t>
      </w:r>
      <w:r w:rsidR="005654CB" w:rsidRPr="00324DB7">
        <w:tab/>
        <w:t>PUT</w:t>
      </w:r>
      <w:bookmarkEnd w:id="259"/>
      <w:bookmarkEnd w:id="260"/>
    </w:p>
    <w:p w14:paraId="409B2A23" w14:textId="77777777" w:rsidR="005654CB" w:rsidRPr="00324DB7" w:rsidRDefault="005654CB" w:rsidP="005654CB">
      <w:r w:rsidRPr="00324DB7">
        <w:t>Not applicable.</w:t>
      </w:r>
    </w:p>
    <w:p w14:paraId="1BAC4C3F" w14:textId="77777777" w:rsidR="005654CB" w:rsidRPr="00324DB7" w:rsidRDefault="00157FA9" w:rsidP="004629A8">
      <w:pPr>
        <w:pStyle w:val="Heading4"/>
      </w:pPr>
      <w:bookmarkStart w:id="261" w:name="_Toc95469367"/>
      <w:bookmarkStart w:id="262" w:name="_Toc95817054"/>
      <w:r w:rsidRPr="00324DB7">
        <w:t>7</w:t>
      </w:r>
      <w:r w:rsidR="005654CB" w:rsidRPr="00324DB7">
        <w:t>.5.3.3</w:t>
      </w:r>
      <w:r w:rsidR="005654CB" w:rsidRPr="00324DB7">
        <w:tab/>
        <w:t>PATCH</w:t>
      </w:r>
      <w:bookmarkEnd w:id="261"/>
      <w:bookmarkEnd w:id="262"/>
    </w:p>
    <w:p w14:paraId="3BF5C3F6" w14:textId="77777777" w:rsidR="005654CB" w:rsidRPr="00324DB7" w:rsidRDefault="005654CB" w:rsidP="005654CB">
      <w:pPr>
        <w:rPr>
          <w:i/>
        </w:rPr>
      </w:pPr>
      <w:r w:rsidRPr="00324DB7">
        <w:t>Not applicable.</w:t>
      </w:r>
    </w:p>
    <w:p w14:paraId="5E6B7B3F" w14:textId="77777777" w:rsidR="005654CB" w:rsidRPr="00324DB7" w:rsidRDefault="00157FA9" w:rsidP="004629A8">
      <w:pPr>
        <w:pStyle w:val="Heading4"/>
      </w:pPr>
      <w:bookmarkStart w:id="263" w:name="_Toc95469368"/>
      <w:bookmarkStart w:id="264" w:name="_Toc95817055"/>
      <w:r w:rsidRPr="00324DB7">
        <w:t>7</w:t>
      </w:r>
      <w:r w:rsidR="005654CB" w:rsidRPr="00324DB7">
        <w:t>.5.3.4</w:t>
      </w:r>
      <w:r w:rsidR="005654CB" w:rsidRPr="00324DB7">
        <w:tab/>
        <w:t>POST</w:t>
      </w:r>
      <w:bookmarkEnd w:id="263"/>
      <w:bookmarkEnd w:id="264"/>
    </w:p>
    <w:p w14:paraId="5C6419A5" w14:textId="77777777" w:rsidR="005654CB" w:rsidRPr="00324DB7" w:rsidRDefault="005654CB" w:rsidP="005654CB">
      <w:r w:rsidRPr="00324DB7">
        <w:t>Not applicable.</w:t>
      </w:r>
    </w:p>
    <w:p w14:paraId="0738AF27" w14:textId="77777777" w:rsidR="005654CB" w:rsidRPr="00324DB7" w:rsidRDefault="00157FA9" w:rsidP="004629A8">
      <w:pPr>
        <w:pStyle w:val="Heading4"/>
      </w:pPr>
      <w:bookmarkStart w:id="265" w:name="_Toc95469369"/>
      <w:bookmarkStart w:id="266" w:name="_Toc95817056"/>
      <w:r w:rsidRPr="00324DB7">
        <w:t>7</w:t>
      </w:r>
      <w:r w:rsidR="005654CB" w:rsidRPr="00324DB7">
        <w:t>.5.3.5</w:t>
      </w:r>
      <w:r w:rsidR="005654CB" w:rsidRPr="00324DB7">
        <w:tab/>
        <w:t>DELETE</w:t>
      </w:r>
      <w:bookmarkEnd w:id="265"/>
      <w:bookmarkEnd w:id="266"/>
    </w:p>
    <w:p w14:paraId="24A42756" w14:textId="77777777" w:rsidR="005654CB" w:rsidRPr="00324DB7" w:rsidRDefault="005654CB" w:rsidP="005654CB">
      <w:r w:rsidRPr="00324DB7">
        <w:t>Not applicable.</w:t>
      </w:r>
    </w:p>
    <w:p w14:paraId="546BEE53" w14:textId="4D431C7F" w:rsidR="00C113E9" w:rsidRPr="00324DB7" w:rsidRDefault="00C113E9" w:rsidP="00F52A82">
      <w:pPr>
        <w:pStyle w:val="Heading2"/>
      </w:pPr>
      <w:bookmarkStart w:id="267" w:name="_Toc95469370"/>
      <w:bookmarkStart w:id="268" w:name="_Toc95817057"/>
      <w:r w:rsidRPr="00324DB7">
        <w:lastRenderedPageBreak/>
        <w:t>7.5a</w:t>
      </w:r>
      <w:r w:rsidRPr="00324DB7">
        <w:tab/>
        <w:t>Resource: layer2_meas</w:t>
      </w:r>
      <w:bookmarkEnd w:id="267"/>
      <w:bookmarkEnd w:id="268"/>
    </w:p>
    <w:p w14:paraId="4BA2C16A" w14:textId="71508C62" w:rsidR="00C113E9" w:rsidRPr="00324DB7" w:rsidRDefault="00C113E9" w:rsidP="00F52A82">
      <w:pPr>
        <w:pStyle w:val="Heading3"/>
      </w:pPr>
      <w:bookmarkStart w:id="269" w:name="_Toc95469371"/>
      <w:bookmarkStart w:id="270" w:name="_Toc95817058"/>
      <w:r w:rsidRPr="00324DB7">
        <w:t>7.5a.1</w:t>
      </w:r>
      <w:r w:rsidRPr="00324DB7">
        <w:tab/>
        <w:t>Description</w:t>
      </w:r>
      <w:bookmarkEnd w:id="269"/>
      <w:bookmarkEnd w:id="270"/>
    </w:p>
    <w:p w14:paraId="3DE2E27D" w14:textId="77777777" w:rsidR="00C113E9" w:rsidRPr="00324DB7" w:rsidRDefault="00C113E9" w:rsidP="00C113E9">
      <w:r w:rsidRPr="00324DB7">
        <w:t>This resource is queried to retrieve information on layer 2 measurements.</w:t>
      </w:r>
    </w:p>
    <w:p w14:paraId="4417AD3A" w14:textId="65791181" w:rsidR="00C113E9" w:rsidRPr="00324DB7" w:rsidRDefault="00C113E9" w:rsidP="00F52A82">
      <w:pPr>
        <w:pStyle w:val="Heading3"/>
      </w:pPr>
      <w:bookmarkStart w:id="271" w:name="_Toc95469372"/>
      <w:bookmarkStart w:id="272" w:name="_Toc95817059"/>
      <w:r w:rsidRPr="00324DB7">
        <w:t>7.5a.2</w:t>
      </w:r>
      <w:r w:rsidRPr="00324DB7">
        <w:tab/>
        <w:t>Resource definition</w:t>
      </w:r>
      <w:bookmarkEnd w:id="271"/>
      <w:bookmarkEnd w:id="272"/>
    </w:p>
    <w:p w14:paraId="5B5D5F6A" w14:textId="67F2563B" w:rsidR="00C113E9" w:rsidRPr="00324DB7" w:rsidRDefault="00C113E9" w:rsidP="00C113E9">
      <w:pPr>
        <w:rPr>
          <w:b/>
        </w:rPr>
      </w:pPr>
      <w:r w:rsidRPr="00324DB7">
        <w:t xml:space="preserve">Resource </w:t>
      </w:r>
      <w:r w:rsidRPr="009364B4">
        <w:t>URI</w:t>
      </w:r>
      <w:r w:rsidRPr="00324DB7">
        <w:t xml:space="preserve">: </w:t>
      </w:r>
      <w:r w:rsidRPr="00324DB7">
        <w:rPr>
          <w:b/>
        </w:rPr>
        <w:t>{apiRoot}/</w:t>
      </w:r>
      <w:r w:rsidRPr="009364B4">
        <w:rPr>
          <w:b/>
        </w:rPr>
        <w:t>rni</w:t>
      </w:r>
      <w:r w:rsidRPr="00324DB7">
        <w:rPr>
          <w:b/>
        </w:rPr>
        <w:t>/</w:t>
      </w:r>
      <w:r w:rsidR="00F654C2" w:rsidRPr="00324DB7">
        <w:rPr>
          <w:b/>
        </w:rPr>
        <w:t>v2</w:t>
      </w:r>
      <w:r w:rsidRPr="00324DB7">
        <w:rPr>
          <w:b/>
        </w:rPr>
        <w:t>/queries/layer2_meas</w:t>
      </w:r>
    </w:p>
    <w:p w14:paraId="28223B14" w14:textId="3BC9AB0C" w:rsidR="00C113E9" w:rsidRPr="00324DB7" w:rsidRDefault="00C113E9" w:rsidP="00C113E9">
      <w:pPr>
        <w:rPr>
          <w:rFonts w:ascii="Arial" w:hAnsi="Arial" w:cs="Arial"/>
        </w:rPr>
      </w:pPr>
      <w:r w:rsidRPr="00324DB7">
        <w:t xml:space="preserve">This resource shall support the resource </w:t>
      </w:r>
      <w:r w:rsidRPr="009364B4">
        <w:t>URI</w:t>
      </w:r>
      <w:r w:rsidRPr="00324DB7">
        <w:t xml:space="preserve"> variables defined in table 7.5a.2-1</w:t>
      </w:r>
      <w:r w:rsidRPr="00324DB7">
        <w:rPr>
          <w:rFonts w:ascii="Arial" w:hAnsi="Arial" w:cs="Arial"/>
        </w:rPr>
        <w:t>.</w:t>
      </w:r>
    </w:p>
    <w:p w14:paraId="44413260" w14:textId="360F7B9B" w:rsidR="00C113E9" w:rsidRPr="00324DB7" w:rsidRDefault="00C113E9" w:rsidP="00C113E9">
      <w:pPr>
        <w:keepNext/>
        <w:keepLines/>
        <w:spacing w:before="60"/>
        <w:jc w:val="center"/>
        <w:rPr>
          <w:rFonts w:ascii="Arial" w:hAnsi="Arial" w:cs="Arial"/>
          <w:b/>
        </w:rPr>
      </w:pPr>
      <w:r w:rsidRPr="00324DB7">
        <w:rPr>
          <w:rFonts w:ascii="Arial" w:hAnsi="Arial"/>
          <w:b/>
        </w:rPr>
        <w:t xml:space="preserve">Table 7.5a.2-1: Resource </w:t>
      </w:r>
      <w:r w:rsidRPr="009364B4">
        <w:rPr>
          <w:rFonts w:ascii="Arial" w:hAnsi="Arial"/>
          <w:b/>
        </w:rPr>
        <w:t>URI</w:t>
      </w:r>
      <w:r w:rsidRPr="00324DB7">
        <w:rPr>
          <w:rFonts w:ascii="Arial" w:hAnsi="Arial"/>
          <w:b/>
        </w:rPr>
        <w:t xml:space="preserve"> variables for resource </w:t>
      </w:r>
      <w:r w:rsidR="00AD4375" w:rsidRPr="00324DB7">
        <w:rPr>
          <w:rFonts w:ascii="Arial" w:hAnsi="Arial"/>
          <w:b/>
        </w:rPr>
        <w:t>"</w:t>
      </w:r>
      <w:r w:rsidRPr="00324DB7">
        <w:rPr>
          <w:rFonts w:ascii="Arial" w:hAnsi="Arial"/>
          <w:b/>
        </w:rPr>
        <w:t>layer2_meas</w:t>
      </w:r>
      <w:r w:rsidR="00AD4375" w:rsidRPr="00324DB7">
        <w:rPr>
          <w:rFonts w:ascii="Arial" w:hAnsi="Arial"/>
          <w:b/>
        </w:rPr>
        <w:t>"</w:t>
      </w:r>
    </w:p>
    <w:tbl>
      <w:tblPr>
        <w:tblW w:w="448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39"/>
        <w:gridCol w:w="6701"/>
      </w:tblGrid>
      <w:tr w:rsidR="00C113E9" w:rsidRPr="00324DB7" w14:paraId="2196E154" w14:textId="77777777" w:rsidTr="00324562">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CCCCCC"/>
          </w:tcPr>
          <w:p w14:paraId="14366AFD" w14:textId="77777777" w:rsidR="00C113E9" w:rsidRPr="00324DB7" w:rsidRDefault="00C113E9" w:rsidP="00324562">
            <w:pPr>
              <w:pStyle w:val="TAH"/>
            </w:pPr>
            <w:r w:rsidRPr="00324DB7">
              <w:t>Name</w:t>
            </w:r>
          </w:p>
        </w:tc>
        <w:tc>
          <w:tcPr>
            <w:tcW w:w="387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06B324C9" w14:textId="77777777" w:rsidR="00C113E9" w:rsidRPr="00324DB7" w:rsidRDefault="00C113E9" w:rsidP="00324562">
            <w:pPr>
              <w:pStyle w:val="TAH"/>
            </w:pPr>
            <w:r w:rsidRPr="00324DB7">
              <w:t>Definition</w:t>
            </w:r>
          </w:p>
        </w:tc>
      </w:tr>
      <w:tr w:rsidR="00C113E9" w:rsidRPr="00324DB7" w14:paraId="6D4E5616" w14:textId="77777777" w:rsidTr="00324562">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auto"/>
          </w:tcPr>
          <w:p w14:paraId="344F10BC" w14:textId="77777777" w:rsidR="00C113E9" w:rsidRPr="00324DB7" w:rsidRDefault="00C113E9" w:rsidP="0004540A">
            <w:pPr>
              <w:pStyle w:val="TAL"/>
            </w:pPr>
            <w:r w:rsidRPr="00324DB7">
              <w:t>apiRoot</w:t>
            </w:r>
          </w:p>
        </w:tc>
        <w:tc>
          <w:tcPr>
            <w:tcW w:w="387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841BF22" w14:textId="445CDE55" w:rsidR="00C113E9" w:rsidRPr="00324DB7" w:rsidRDefault="00C113E9" w:rsidP="0004540A">
            <w:pPr>
              <w:pStyle w:val="TAL"/>
            </w:pPr>
            <w:r w:rsidRPr="00324DB7">
              <w:t>See</w:t>
            </w:r>
            <w:r w:rsidR="00324562" w:rsidRPr="00324DB7">
              <w:t xml:space="preserve"> </w:t>
            </w:r>
            <w:r w:rsidRPr="00324DB7">
              <w:t>clause</w:t>
            </w:r>
            <w:r w:rsidR="00324562" w:rsidRPr="00324DB7">
              <w:t xml:space="preserve"> </w:t>
            </w:r>
            <w:r w:rsidRPr="00324DB7">
              <w:t>7.2</w:t>
            </w:r>
          </w:p>
        </w:tc>
      </w:tr>
    </w:tbl>
    <w:p w14:paraId="714988EB" w14:textId="77777777" w:rsidR="00C113E9" w:rsidRPr="00324DB7" w:rsidRDefault="00C113E9" w:rsidP="00C113E9"/>
    <w:p w14:paraId="2D169430" w14:textId="7C9199CF" w:rsidR="00C113E9" w:rsidRPr="00324DB7" w:rsidRDefault="00C113E9" w:rsidP="00F52A82">
      <w:pPr>
        <w:pStyle w:val="Heading3"/>
      </w:pPr>
      <w:bookmarkStart w:id="273" w:name="_Toc95469373"/>
      <w:bookmarkStart w:id="274" w:name="_Toc95817060"/>
      <w:r w:rsidRPr="00324DB7">
        <w:t>7.5a.3</w:t>
      </w:r>
      <w:r w:rsidRPr="00324DB7">
        <w:tab/>
        <w:t>Resource methods</w:t>
      </w:r>
      <w:bookmarkEnd w:id="273"/>
      <w:bookmarkEnd w:id="274"/>
    </w:p>
    <w:p w14:paraId="563FAFCE" w14:textId="0EC0DF5D" w:rsidR="00C113E9" w:rsidRPr="00324DB7" w:rsidRDefault="00C113E9" w:rsidP="00F52A82">
      <w:pPr>
        <w:pStyle w:val="Heading4"/>
      </w:pPr>
      <w:bookmarkStart w:id="275" w:name="_Toc95469374"/>
      <w:bookmarkStart w:id="276" w:name="_Toc95817061"/>
      <w:r w:rsidRPr="00324DB7">
        <w:t>7.5a.3.1</w:t>
      </w:r>
      <w:r w:rsidRPr="00324DB7">
        <w:tab/>
        <w:t>GET</w:t>
      </w:r>
      <w:bookmarkEnd w:id="275"/>
      <w:bookmarkEnd w:id="276"/>
    </w:p>
    <w:p w14:paraId="64485EC8" w14:textId="77777777" w:rsidR="00C113E9" w:rsidRPr="00324DB7" w:rsidRDefault="00C113E9" w:rsidP="00C113E9">
      <w:r w:rsidRPr="00324DB7">
        <w:t>The GET method is used to query information about the layer 2 measurements.</w:t>
      </w:r>
    </w:p>
    <w:p w14:paraId="4768FC8B" w14:textId="3D6B7BAB" w:rsidR="00C113E9" w:rsidRPr="00324DB7" w:rsidRDefault="00C113E9" w:rsidP="00C113E9">
      <w:r w:rsidRPr="00324DB7">
        <w:t xml:space="preserve">This method shall support the </w:t>
      </w:r>
      <w:r w:rsidRPr="009364B4">
        <w:t>URI</w:t>
      </w:r>
      <w:r w:rsidRPr="00324DB7">
        <w:t xml:space="preserve"> query parameters, request and response data structures, and response codes, as specified in tables </w:t>
      </w:r>
      <w:r w:rsidRPr="00324DB7">
        <w:rPr>
          <w:lang w:eastAsia="ko-KR"/>
        </w:rPr>
        <w:t>7.5a.3</w:t>
      </w:r>
      <w:r w:rsidRPr="00324DB7">
        <w:t xml:space="preserve">.1-1 and </w:t>
      </w:r>
      <w:r w:rsidRPr="00324DB7">
        <w:rPr>
          <w:lang w:eastAsia="ko-KR"/>
        </w:rPr>
        <w:t>7.5a.3</w:t>
      </w:r>
      <w:r w:rsidRPr="00324DB7">
        <w:t xml:space="preserve">.1-2. </w:t>
      </w:r>
    </w:p>
    <w:p w14:paraId="21AD2AD4" w14:textId="46FB0203" w:rsidR="00C113E9" w:rsidRPr="00324DB7" w:rsidRDefault="00C113E9" w:rsidP="00C113E9">
      <w:pPr>
        <w:jc w:val="center"/>
        <w:rPr>
          <w:rFonts w:ascii="Arial" w:hAnsi="Arial" w:cs="Arial"/>
          <w:b/>
        </w:rPr>
      </w:pPr>
      <w:r w:rsidRPr="00324DB7">
        <w:rPr>
          <w:rFonts w:ascii="Arial" w:hAnsi="Arial"/>
          <w:b/>
        </w:rPr>
        <w:t xml:space="preserve">Table 7.5a.3.1-1: </w:t>
      </w:r>
      <w:r w:rsidRPr="009364B4">
        <w:rPr>
          <w:rFonts w:ascii="Arial" w:hAnsi="Arial"/>
          <w:b/>
        </w:rPr>
        <w:t>URI</w:t>
      </w:r>
      <w:r w:rsidRPr="00324DB7">
        <w:rPr>
          <w:rFonts w:ascii="Arial" w:hAnsi="Arial"/>
          <w:b/>
        </w:rPr>
        <w:t xml:space="preserve">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C113E9" w:rsidRPr="00324DB7" w14:paraId="335604FD" w14:textId="77777777" w:rsidTr="003568F8">
        <w:trPr>
          <w:cantSplit/>
          <w:tblHeade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CCCCCC"/>
          </w:tcPr>
          <w:p w14:paraId="0B50C1B0" w14:textId="77777777" w:rsidR="00C113E9" w:rsidRPr="00324DB7" w:rsidRDefault="00C113E9" w:rsidP="003568F8">
            <w:pPr>
              <w:pStyle w:val="TAH"/>
              <w:keepNext w:val="0"/>
              <w:keepLines w:val="0"/>
            </w:pPr>
            <w:r w:rsidRPr="00324DB7">
              <w:t>Name</w:t>
            </w:r>
          </w:p>
        </w:tc>
        <w:tc>
          <w:tcPr>
            <w:tcW w:w="874" w:type="pct"/>
            <w:tcBorders>
              <w:top w:val="single" w:sz="6" w:space="0" w:color="000000"/>
              <w:left w:val="single" w:sz="6" w:space="0" w:color="000000"/>
              <w:bottom w:val="single" w:sz="6" w:space="0" w:color="000000"/>
              <w:right w:val="single" w:sz="6" w:space="0" w:color="000000"/>
            </w:tcBorders>
            <w:shd w:val="clear" w:color="auto" w:fill="CCCCCC"/>
          </w:tcPr>
          <w:p w14:paraId="34233908" w14:textId="24203881" w:rsidR="00C113E9" w:rsidRPr="00324DB7" w:rsidRDefault="00C113E9" w:rsidP="003568F8">
            <w:pPr>
              <w:pStyle w:val="TAH"/>
              <w:keepNext w:val="0"/>
              <w:keepLines w:val="0"/>
            </w:pPr>
            <w:r w:rsidRPr="00324DB7">
              <w:t>Data</w:t>
            </w:r>
            <w:r w:rsidR="00235BF4" w:rsidRPr="00324DB7">
              <w:t xml:space="preserve"> </w:t>
            </w:r>
            <w:r w:rsidRPr="00324DB7">
              <w:t>type</w:t>
            </w:r>
          </w:p>
        </w:tc>
        <w:tc>
          <w:tcPr>
            <w:tcW w:w="583" w:type="pct"/>
            <w:tcBorders>
              <w:top w:val="single" w:sz="6" w:space="0" w:color="000000"/>
              <w:left w:val="single" w:sz="6" w:space="0" w:color="000000"/>
              <w:bottom w:val="single" w:sz="6" w:space="0" w:color="000000"/>
              <w:right w:val="single" w:sz="6" w:space="0" w:color="000000"/>
            </w:tcBorders>
            <w:shd w:val="clear" w:color="auto" w:fill="CCCCCC"/>
          </w:tcPr>
          <w:p w14:paraId="464FB54F" w14:textId="77777777" w:rsidR="00C113E9" w:rsidRPr="00324DB7" w:rsidRDefault="00C113E9" w:rsidP="003568F8">
            <w:pPr>
              <w:pStyle w:val="TAH"/>
              <w:keepNext w:val="0"/>
              <w:keepLines w:val="0"/>
            </w:pPr>
            <w:r w:rsidRPr="00324DB7">
              <w:t>Cardinality</w:t>
            </w:r>
          </w:p>
        </w:tc>
        <w:tc>
          <w:tcPr>
            <w:tcW w:w="271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7AEB6386" w14:textId="77777777" w:rsidR="00C113E9" w:rsidRPr="00324DB7" w:rsidRDefault="00C113E9" w:rsidP="003568F8">
            <w:pPr>
              <w:pStyle w:val="TAH"/>
              <w:keepNext w:val="0"/>
              <w:keepLines w:val="0"/>
            </w:pPr>
            <w:r w:rsidRPr="00324DB7">
              <w:t>Remarks</w:t>
            </w:r>
          </w:p>
        </w:tc>
      </w:tr>
      <w:tr w:rsidR="00C113E9" w:rsidRPr="00324DB7" w14:paraId="0C3BB936"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060A3AC0" w14:textId="77777777" w:rsidR="00C113E9" w:rsidRPr="00324DB7" w:rsidRDefault="00C113E9" w:rsidP="003568F8">
            <w:pPr>
              <w:pStyle w:val="TAL"/>
              <w:keepNext w:val="0"/>
              <w:keepLines w:val="0"/>
            </w:pPr>
            <w:r w:rsidRPr="00324DB7">
              <w:t>app_ins_id</w:t>
            </w:r>
          </w:p>
        </w:tc>
        <w:tc>
          <w:tcPr>
            <w:tcW w:w="874" w:type="pct"/>
            <w:tcBorders>
              <w:top w:val="single" w:sz="6" w:space="0" w:color="000000"/>
              <w:left w:val="single" w:sz="6" w:space="0" w:color="000000"/>
              <w:bottom w:val="single" w:sz="6" w:space="0" w:color="000000"/>
              <w:right w:val="single" w:sz="6" w:space="0" w:color="000000"/>
            </w:tcBorders>
          </w:tcPr>
          <w:p w14:paraId="517C8D40" w14:textId="77777777" w:rsidR="00C113E9" w:rsidRPr="00324DB7" w:rsidRDefault="00C113E9" w:rsidP="003568F8">
            <w:pPr>
              <w:pStyle w:val="TAL"/>
              <w:keepNext w:val="0"/>
              <w:keepLines w:val="0"/>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32439E40"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71ADA75" w14:textId="7E3EE257" w:rsidR="00C113E9" w:rsidRPr="00324DB7" w:rsidRDefault="00C113E9" w:rsidP="003568F8">
            <w:pPr>
              <w:pStyle w:val="TAL"/>
              <w:keepNext w:val="0"/>
              <w:keepLines w:val="0"/>
            </w:pPr>
            <w:r w:rsidRPr="00324DB7">
              <w:t>Comma</w:t>
            </w:r>
            <w:r w:rsidR="00235BF4" w:rsidRPr="00324DB7">
              <w:t xml:space="preserve"> </w:t>
            </w:r>
            <w:r w:rsidRPr="00324DB7">
              <w:t>separated</w:t>
            </w:r>
            <w:r w:rsidR="00235BF4" w:rsidRPr="00324DB7">
              <w:t xml:space="preserve"> </w:t>
            </w:r>
            <w:r w:rsidRPr="00324DB7">
              <w:t>list</w:t>
            </w:r>
            <w:r w:rsidR="00235BF4" w:rsidRPr="00324DB7">
              <w:t xml:space="preserve"> </w:t>
            </w:r>
            <w:r w:rsidRPr="00324DB7">
              <w:t>of</w:t>
            </w:r>
            <w:r w:rsidR="00235BF4" w:rsidRPr="00324DB7">
              <w:t xml:space="preserve"> </w:t>
            </w:r>
            <w:r w:rsidRPr="00324DB7">
              <w:t>application</w:t>
            </w:r>
            <w:r w:rsidR="00235BF4" w:rsidRPr="00324DB7">
              <w:t xml:space="preserve"> </w:t>
            </w:r>
            <w:r w:rsidRPr="00324DB7">
              <w:t>instance</w:t>
            </w:r>
            <w:r w:rsidR="00235BF4" w:rsidRPr="00324DB7">
              <w:t xml:space="preserve"> </w:t>
            </w:r>
            <w:r w:rsidRPr="00324DB7">
              <w:t>identifiers</w:t>
            </w:r>
            <w:r w:rsidR="00987E03" w:rsidRPr="00324DB7">
              <w:t>.</w:t>
            </w:r>
          </w:p>
        </w:tc>
      </w:tr>
      <w:tr w:rsidR="00C113E9" w:rsidRPr="00324DB7" w14:paraId="41CD8071"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6A3D0603" w14:textId="77777777" w:rsidR="00C113E9" w:rsidRPr="00324DB7" w:rsidRDefault="00C113E9" w:rsidP="003568F8">
            <w:pPr>
              <w:pStyle w:val="TAL"/>
              <w:keepNext w:val="0"/>
              <w:keepLines w:val="0"/>
            </w:pPr>
            <w:r w:rsidRPr="00324DB7">
              <w:t>cell_id</w:t>
            </w:r>
          </w:p>
        </w:tc>
        <w:tc>
          <w:tcPr>
            <w:tcW w:w="874" w:type="pct"/>
            <w:tcBorders>
              <w:top w:val="single" w:sz="6" w:space="0" w:color="000000"/>
              <w:left w:val="single" w:sz="6" w:space="0" w:color="000000"/>
              <w:bottom w:val="single" w:sz="6" w:space="0" w:color="000000"/>
              <w:right w:val="single" w:sz="6" w:space="0" w:color="000000"/>
            </w:tcBorders>
          </w:tcPr>
          <w:p w14:paraId="421C802D" w14:textId="77777777" w:rsidR="00C113E9" w:rsidRPr="00324DB7" w:rsidRDefault="00C113E9" w:rsidP="003568F8">
            <w:pPr>
              <w:pStyle w:val="TAL"/>
              <w:keepNext w:val="0"/>
              <w:keepLines w:val="0"/>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5A6E0514" w14:textId="77777777" w:rsidR="00C113E9" w:rsidRPr="00324DB7" w:rsidRDefault="00C113E9" w:rsidP="003568F8">
            <w:pPr>
              <w:pStyle w:val="TAL"/>
              <w:keepNext w:val="0"/>
              <w:keepLines w:val="0"/>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9C5BC16" w14:textId="59E57828" w:rsidR="00C113E9" w:rsidRPr="00324DB7" w:rsidRDefault="00C113E9" w:rsidP="003568F8">
            <w:pPr>
              <w:pStyle w:val="TAL"/>
              <w:keepNext w:val="0"/>
              <w:keepLines w:val="0"/>
            </w:pPr>
            <w:r w:rsidRPr="00324DB7">
              <w:t>Comma</w:t>
            </w:r>
            <w:r w:rsidR="00235BF4" w:rsidRPr="00324DB7">
              <w:t xml:space="preserve"> </w:t>
            </w:r>
            <w:r w:rsidRPr="00324DB7">
              <w:t>separated</w:t>
            </w:r>
            <w:r w:rsidR="00235BF4" w:rsidRPr="00324DB7">
              <w:t xml:space="preserve"> </w:t>
            </w:r>
            <w:r w:rsidRPr="00324DB7">
              <w:t>list</w:t>
            </w:r>
            <w:r w:rsidR="00235BF4" w:rsidRPr="00324DB7">
              <w:t xml:space="preserve"> </w:t>
            </w:r>
            <w:r w:rsidRPr="00324DB7">
              <w:t>of</w:t>
            </w:r>
            <w:r w:rsidR="00235BF4" w:rsidRPr="00324DB7">
              <w:t xml:space="preserve"> </w:t>
            </w:r>
            <w:r w:rsidRPr="009364B4">
              <w:t>E-UTRAN</w:t>
            </w:r>
            <w:r w:rsidR="00235BF4" w:rsidRPr="00324DB7">
              <w:t xml:space="preserve"> </w:t>
            </w:r>
            <w:r w:rsidRPr="00324DB7">
              <w:t>Cell</w:t>
            </w:r>
            <w:r w:rsidR="00235BF4" w:rsidRPr="00324DB7">
              <w:t xml:space="preserve"> </w:t>
            </w:r>
            <w:r w:rsidRPr="00324DB7">
              <w:t>Identities</w:t>
            </w:r>
            <w:r w:rsidR="00235BF4" w:rsidRPr="00324DB7">
              <w:t xml:space="preserve"> </w:t>
            </w:r>
            <w:r w:rsidRPr="00324DB7">
              <w:t>each</w:t>
            </w:r>
            <w:r w:rsidR="00235BF4" w:rsidRPr="00324DB7">
              <w:t xml:space="preserve"> </w:t>
            </w:r>
            <w:r w:rsidRPr="00324DB7">
              <w:t>defined</w:t>
            </w:r>
            <w:r w:rsidR="00235BF4" w:rsidRPr="00324DB7">
              <w:t xml:space="preserve"> </w:t>
            </w:r>
            <w:r w:rsidRPr="00324DB7">
              <w:t>as</w:t>
            </w:r>
            <w:r w:rsidR="00235BF4" w:rsidRPr="00324DB7">
              <w:t xml:space="preserve"> </w:t>
            </w:r>
            <w:r w:rsidRPr="00324DB7">
              <w:t>a</w:t>
            </w:r>
            <w:r w:rsidR="00235BF4" w:rsidRPr="00324DB7">
              <w:t xml:space="preserve"> </w:t>
            </w:r>
            <w:r w:rsidRPr="00324DB7">
              <w:t>bit</w:t>
            </w:r>
            <w:r w:rsidR="00235BF4" w:rsidRPr="00324DB7">
              <w:t xml:space="preserve"> </w:t>
            </w:r>
            <w:r w:rsidRPr="00324DB7">
              <w:t>string</w:t>
            </w:r>
            <w:r w:rsidR="00235BF4" w:rsidRPr="00324DB7">
              <w:t xml:space="preserve"> </w:t>
            </w:r>
            <w:r w:rsidRPr="00324DB7">
              <w:t>(size</w:t>
            </w:r>
            <w:r w:rsidR="00235BF4" w:rsidRPr="00324DB7">
              <w:t xml:space="preserve"> </w:t>
            </w:r>
            <w:r w:rsidRPr="00324DB7">
              <w:t>(28)),</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w:t>
            </w:r>
            <w:r w:rsidRPr="009364B4">
              <w:t>136</w:t>
            </w:r>
            <w:r w:rsidR="00235BF4" w:rsidRPr="009364B4">
              <w:t> </w:t>
            </w:r>
            <w:r w:rsidRPr="009364B4">
              <w:t>413</w:t>
            </w:r>
            <w:r w:rsidR="00235BF4" w:rsidRPr="009364B4">
              <w:t xml:space="preserve"> </w:t>
            </w:r>
            <w:r w:rsidRPr="009364B4">
              <w:t>[</w:t>
            </w:r>
            <w:r w:rsidRPr="009364B4">
              <w:fldChar w:fldCharType="begin"/>
            </w:r>
            <w:r w:rsidRPr="009364B4">
              <w:instrText xml:space="preserve">REF REF_TS136413 \h  \* MERGEFORMAT </w:instrText>
            </w:r>
            <w:r w:rsidRPr="009364B4">
              <w:fldChar w:fldCharType="separate"/>
            </w:r>
            <w:r w:rsidR="00746B25" w:rsidRPr="009364B4">
              <w:t>i.3</w:t>
            </w:r>
            <w:r w:rsidRPr="009364B4">
              <w:fldChar w:fldCharType="end"/>
            </w:r>
            <w:r w:rsidRPr="009364B4">
              <w:t>]</w:t>
            </w:r>
            <w:r w:rsidR="00987E03" w:rsidRPr="00324DB7">
              <w:t>.</w:t>
            </w:r>
          </w:p>
        </w:tc>
      </w:tr>
      <w:tr w:rsidR="00C113E9" w:rsidRPr="00324DB7" w:rsidDel="00A63872" w14:paraId="41D1BA1A"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03C550D6" w14:textId="77777777" w:rsidR="00C113E9" w:rsidRPr="00324DB7" w:rsidDel="00A63872" w:rsidRDefault="00C113E9" w:rsidP="003568F8">
            <w:pPr>
              <w:pStyle w:val="TAL"/>
              <w:keepNext w:val="0"/>
              <w:keepLines w:val="0"/>
            </w:pPr>
            <w:r w:rsidRPr="009364B4">
              <w:t>ue</w:t>
            </w:r>
            <w:r w:rsidRPr="00324DB7">
              <w:t>_ipv4_address</w:t>
            </w:r>
          </w:p>
        </w:tc>
        <w:tc>
          <w:tcPr>
            <w:tcW w:w="874" w:type="pct"/>
            <w:tcBorders>
              <w:top w:val="single" w:sz="6" w:space="0" w:color="000000"/>
              <w:left w:val="single" w:sz="6" w:space="0" w:color="000000"/>
              <w:bottom w:val="single" w:sz="6" w:space="0" w:color="000000"/>
              <w:right w:val="single" w:sz="6" w:space="0" w:color="000000"/>
            </w:tcBorders>
          </w:tcPr>
          <w:p w14:paraId="43BAD6CB" w14:textId="77777777" w:rsidR="00C113E9" w:rsidRPr="00324DB7" w:rsidDel="00A63872" w:rsidRDefault="00C113E9" w:rsidP="003568F8">
            <w:pPr>
              <w:pStyle w:val="TAL"/>
              <w:keepNext w:val="0"/>
              <w:keepLines w:val="0"/>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71CEF44C" w14:textId="77777777" w:rsidR="00C113E9" w:rsidRPr="00324DB7" w:rsidDel="00A63872" w:rsidRDefault="00C113E9" w:rsidP="003568F8">
            <w:pPr>
              <w:pStyle w:val="TAL"/>
              <w:keepNext w:val="0"/>
              <w:keepLines w:val="0"/>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7EFD8C" w14:textId="5FC2256B" w:rsidR="00C113E9" w:rsidRPr="00324DB7" w:rsidDel="00A63872" w:rsidRDefault="00C113E9" w:rsidP="003568F8">
            <w:pPr>
              <w:pStyle w:val="TAL"/>
              <w:keepNext w:val="0"/>
              <w:keepLines w:val="0"/>
            </w:pPr>
            <w:r w:rsidRPr="00324DB7">
              <w:t>Comma</w:t>
            </w:r>
            <w:r w:rsidR="00235BF4" w:rsidRPr="00324DB7">
              <w:t xml:space="preserve"> </w:t>
            </w:r>
            <w:r w:rsidRPr="00324DB7">
              <w:t>separated</w:t>
            </w:r>
            <w:r w:rsidR="00235BF4" w:rsidRPr="00324DB7">
              <w:t xml:space="preserve"> </w:t>
            </w:r>
            <w:r w:rsidRPr="00324DB7">
              <w:t>list</w:t>
            </w:r>
            <w:r w:rsidR="00235BF4" w:rsidRPr="00324DB7">
              <w:t xml:space="preserve"> </w:t>
            </w:r>
            <w:r w:rsidRPr="00324DB7">
              <w:t>of</w:t>
            </w:r>
            <w:r w:rsidR="00235BF4" w:rsidRPr="00324DB7">
              <w:t xml:space="preserve"> </w:t>
            </w:r>
            <w:r w:rsidRPr="009364B4">
              <w:t>IE</w:t>
            </w:r>
            <w:r w:rsidR="00235BF4" w:rsidRPr="00324DB7">
              <w:t xml:space="preserve"> </w:t>
            </w:r>
            <w:r w:rsidRPr="00324DB7">
              <w:t>IPv4</w:t>
            </w:r>
            <w:r w:rsidR="00235BF4" w:rsidRPr="00324DB7">
              <w:t xml:space="preserve"> </w:t>
            </w:r>
            <w:r w:rsidRPr="00324DB7">
              <w:t>addresses</w:t>
            </w:r>
            <w:r w:rsidR="00235BF4" w:rsidRPr="00324DB7">
              <w:t xml:space="preserve"> </w:t>
            </w:r>
            <w:r w:rsidRPr="00324DB7">
              <w:t>as</w:t>
            </w:r>
            <w:r w:rsidR="00235BF4" w:rsidRPr="00324DB7">
              <w:t xml:space="preserve"> </w:t>
            </w:r>
            <w:r w:rsidRPr="00324DB7">
              <w:t>defined</w:t>
            </w:r>
            <w:r w:rsidR="00235BF4" w:rsidRPr="00324DB7">
              <w:t xml:space="preserve"> </w:t>
            </w:r>
            <w:r w:rsidRPr="00324DB7">
              <w:t>for</w:t>
            </w:r>
            <w:r w:rsidR="00235BF4" w:rsidRPr="00324DB7">
              <w:t xml:space="preserve"> </w:t>
            </w:r>
            <w:r w:rsidRPr="00324DB7">
              <w:t>the</w:t>
            </w:r>
            <w:r w:rsidR="00235BF4" w:rsidRPr="00324DB7">
              <w:t xml:space="preserve"> </w:t>
            </w:r>
            <w:r w:rsidRPr="00324DB7">
              <w:t>type</w:t>
            </w:r>
            <w:r w:rsidR="00235BF4" w:rsidRPr="00324DB7">
              <w:t xml:space="preserve"> </w:t>
            </w:r>
            <w:r w:rsidRPr="00324DB7">
              <w:t>for</w:t>
            </w:r>
            <w:r w:rsidR="00235BF4" w:rsidRPr="00324DB7">
              <w:t xml:space="preserve"> </w:t>
            </w:r>
            <w:r w:rsidRPr="00324DB7">
              <w:t>AssociateId</w:t>
            </w:r>
            <w:r w:rsidR="00235BF4" w:rsidRPr="00324DB7">
              <w:t xml:space="preserve"> </w:t>
            </w:r>
            <w:r w:rsidRPr="00324DB7">
              <w:t>in</w:t>
            </w:r>
            <w:r w:rsidR="00235BF4" w:rsidRPr="00324DB7">
              <w:t xml:space="preserve"> </w:t>
            </w:r>
            <w:r w:rsidRPr="00324DB7">
              <w:t>clause</w:t>
            </w:r>
            <w:r w:rsidR="00235BF4" w:rsidRPr="00324DB7">
              <w:t xml:space="preserve"> </w:t>
            </w:r>
            <w:r w:rsidRPr="00324DB7">
              <w:t>6.5.4</w:t>
            </w:r>
            <w:r w:rsidR="00987E03" w:rsidRPr="00324DB7">
              <w:t>.</w:t>
            </w:r>
          </w:p>
        </w:tc>
      </w:tr>
      <w:tr w:rsidR="00C113E9" w:rsidRPr="00324DB7" w:rsidDel="00A63872" w14:paraId="23557C36"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25DD53E9" w14:textId="77777777" w:rsidR="00C113E9" w:rsidRPr="00324DB7" w:rsidDel="00A63872" w:rsidRDefault="00C113E9" w:rsidP="003568F8">
            <w:pPr>
              <w:pStyle w:val="TAL"/>
              <w:keepNext w:val="0"/>
              <w:keepLines w:val="0"/>
            </w:pPr>
            <w:r w:rsidRPr="009364B4">
              <w:t>ue</w:t>
            </w:r>
            <w:r w:rsidRPr="00324DB7">
              <w:t>_ipv6_address</w:t>
            </w:r>
          </w:p>
        </w:tc>
        <w:tc>
          <w:tcPr>
            <w:tcW w:w="874" w:type="pct"/>
            <w:tcBorders>
              <w:top w:val="single" w:sz="6" w:space="0" w:color="000000"/>
              <w:left w:val="single" w:sz="6" w:space="0" w:color="000000"/>
              <w:bottom w:val="single" w:sz="6" w:space="0" w:color="000000"/>
              <w:right w:val="single" w:sz="6" w:space="0" w:color="000000"/>
            </w:tcBorders>
          </w:tcPr>
          <w:p w14:paraId="36E8CAAA" w14:textId="77777777" w:rsidR="00C113E9" w:rsidRPr="00324DB7" w:rsidDel="00A63872" w:rsidRDefault="00C113E9" w:rsidP="003568F8">
            <w:pPr>
              <w:pStyle w:val="TAL"/>
              <w:keepNext w:val="0"/>
              <w:keepLines w:val="0"/>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1BB3BE5E" w14:textId="77777777" w:rsidR="00C113E9" w:rsidRPr="00324DB7" w:rsidDel="00A63872" w:rsidRDefault="00C113E9" w:rsidP="003568F8">
            <w:pPr>
              <w:pStyle w:val="TAL"/>
              <w:keepNext w:val="0"/>
              <w:keepLines w:val="0"/>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99AD11F" w14:textId="608A8657" w:rsidR="00C113E9" w:rsidRPr="00324DB7" w:rsidDel="00A63872" w:rsidRDefault="00C113E9" w:rsidP="003568F8">
            <w:pPr>
              <w:pStyle w:val="TAL"/>
              <w:keepNext w:val="0"/>
              <w:keepLines w:val="0"/>
            </w:pPr>
            <w:r w:rsidRPr="00324DB7">
              <w:t>Comma</w:t>
            </w:r>
            <w:r w:rsidR="00235BF4" w:rsidRPr="00324DB7">
              <w:t xml:space="preserve"> </w:t>
            </w:r>
            <w:r w:rsidRPr="00324DB7">
              <w:t>separated</w:t>
            </w:r>
            <w:r w:rsidR="00235BF4" w:rsidRPr="00324DB7">
              <w:t xml:space="preserve"> </w:t>
            </w:r>
            <w:r w:rsidRPr="00324DB7">
              <w:t>list</w:t>
            </w:r>
            <w:r w:rsidR="00235BF4" w:rsidRPr="00324DB7">
              <w:t xml:space="preserve"> </w:t>
            </w:r>
            <w:r w:rsidRPr="00324DB7">
              <w:t>of</w:t>
            </w:r>
            <w:r w:rsidR="00235BF4" w:rsidRPr="00324DB7">
              <w:t xml:space="preserve"> </w:t>
            </w:r>
            <w:r w:rsidRPr="009364B4">
              <w:t>IE</w:t>
            </w:r>
            <w:r w:rsidR="00235BF4" w:rsidRPr="00324DB7">
              <w:t xml:space="preserve"> </w:t>
            </w:r>
            <w:r w:rsidRPr="00324DB7">
              <w:t>IPv6</w:t>
            </w:r>
            <w:r w:rsidR="00235BF4" w:rsidRPr="00324DB7">
              <w:t xml:space="preserve"> </w:t>
            </w:r>
            <w:r w:rsidRPr="00324DB7">
              <w:t>addresses</w:t>
            </w:r>
            <w:r w:rsidR="00235BF4" w:rsidRPr="00324DB7">
              <w:t xml:space="preserve"> </w:t>
            </w:r>
            <w:r w:rsidRPr="00324DB7">
              <w:t>as</w:t>
            </w:r>
            <w:r w:rsidR="00235BF4" w:rsidRPr="00324DB7">
              <w:t xml:space="preserve"> </w:t>
            </w:r>
            <w:r w:rsidRPr="00324DB7">
              <w:t>defined</w:t>
            </w:r>
            <w:r w:rsidR="00235BF4" w:rsidRPr="00324DB7">
              <w:t xml:space="preserve"> </w:t>
            </w:r>
            <w:r w:rsidRPr="00324DB7">
              <w:t>for</w:t>
            </w:r>
            <w:r w:rsidR="00235BF4" w:rsidRPr="00324DB7">
              <w:t xml:space="preserve"> </w:t>
            </w:r>
            <w:r w:rsidRPr="00324DB7">
              <w:t>the</w:t>
            </w:r>
            <w:r w:rsidR="00235BF4" w:rsidRPr="00324DB7">
              <w:t xml:space="preserve"> </w:t>
            </w:r>
            <w:r w:rsidRPr="00324DB7">
              <w:t>type</w:t>
            </w:r>
            <w:r w:rsidR="00235BF4" w:rsidRPr="00324DB7">
              <w:t xml:space="preserve"> </w:t>
            </w:r>
            <w:r w:rsidRPr="00324DB7">
              <w:t>for</w:t>
            </w:r>
            <w:r w:rsidR="00235BF4" w:rsidRPr="00324DB7">
              <w:t xml:space="preserve"> </w:t>
            </w:r>
            <w:r w:rsidRPr="00324DB7">
              <w:t>AssociateId</w:t>
            </w:r>
            <w:r w:rsidR="00235BF4" w:rsidRPr="00324DB7">
              <w:t xml:space="preserve"> </w:t>
            </w:r>
            <w:r w:rsidRPr="00324DB7">
              <w:t>in</w:t>
            </w:r>
            <w:r w:rsidR="00235BF4" w:rsidRPr="00324DB7">
              <w:t xml:space="preserve"> </w:t>
            </w:r>
            <w:r w:rsidRPr="00324DB7">
              <w:t>clause</w:t>
            </w:r>
            <w:r w:rsidR="00235BF4" w:rsidRPr="00324DB7">
              <w:t xml:space="preserve"> </w:t>
            </w:r>
            <w:r w:rsidRPr="00324DB7">
              <w:t>6.5.4</w:t>
            </w:r>
            <w:r w:rsidR="00987E03" w:rsidRPr="00324DB7">
              <w:t>.</w:t>
            </w:r>
          </w:p>
        </w:tc>
      </w:tr>
      <w:tr w:rsidR="00C113E9" w:rsidRPr="00324DB7" w:rsidDel="00A63872" w14:paraId="306531D5"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218AF750" w14:textId="77777777" w:rsidR="00C113E9" w:rsidRPr="00324DB7" w:rsidDel="00A63872" w:rsidRDefault="00C113E9" w:rsidP="003568F8">
            <w:pPr>
              <w:pStyle w:val="TAL"/>
              <w:keepNext w:val="0"/>
              <w:keepLines w:val="0"/>
            </w:pPr>
            <w:r w:rsidRPr="00324DB7">
              <w:t>nated_</w:t>
            </w:r>
            <w:r w:rsidRPr="009364B4">
              <w:t>ip</w:t>
            </w:r>
            <w:r w:rsidRPr="00324DB7">
              <w:t>_address</w:t>
            </w:r>
          </w:p>
        </w:tc>
        <w:tc>
          <w:tcPr>
            <w:tcW w:w="874" w:type="pct"/>
            <w:tcBorders>
              <w:top w:val="single" w:sz="6" w:space="0" w:color="000000"/>
              <w:left w:val="single" w:sz="6" w:space="0" w:color="000000"/>
              <w:bottom w:val="single" w:sz="6" w:space="0" w:color="000000"/>
              <w:right w:val="single" w:sz="6" w:space="0" w:color="000000"/>
            </w:tcBorders>
          </w:tcPr>
          <w:p w14:paraId="6B3E8DC7" w14:textId="77777777" w:rsidR="00C113E9" w:rsidRPr="00324DB7" w:rsidDel="00A63872" w:rsidRDefault="00C113E9" w:rsidP="003568F8">
            <w:pPr>
              <w:pStyle w:val="TAL"/>
              <w:keepNext w:val="0"/>
              <w:keepLines w:val="0"/>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59D203B4" w14:textId="77777777" w:rsidR="00C113E9" w:rsidRPr="00324DB7" w:rsidDel="00A63872" w:rsidRDefault="00C113E9" w:rsidP="003568F8">
            <w:pPr>
              <w:pStyle w:val="TAL"/>
              <w:keepNext w:val="0"/>
              <w:keepLines w:val="0"/>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8E4E655" w14:textId="6925B5C6" w:rsidR="00C113E9" w:rsidRPr="00324DB7" w:rsidDel="00A63872" w:rsidRDefault="00C113E9" w:rsidP="003568F8">
            <w:pPr>
              <w:pStyle w:val="TAL"/>
              <w:keepNext w:val="0"/>
              <w:keepLines w:val="0"/>
            </w:pPr>
            <w:r w:rsidRPr="00324DB7">
              <w:t>Comma</w:t>
            </w:r>
            <w:r w:rsidR="00235BF4" w:rsidRPr="00324DB7">
              <w:t xml:space="preserve"> </w:t>
            </w:r>
            <w:r w:rsidRPr="00324DB7">
              <w:t>separated</w:t>
            </w:r>
            <w:r w:rsidR="00235BF4" w:rsidRPr="00324DB7">
              <w:t xml:space="preserve"> </w:t>
            </w:r>
            <w:r w:rsidRPr="00324DB7">
              <w:t>list</w:t>
            </w:r>
            <w:r w:rsidR="00235BF4" w:rsidRPr="00324DB7">
              <w:t xml:space="preserve"> </w:t>
            </w:r>
            <w:r w:rsidRPr="00324DB7">
              <w:t>of</w:t>
            </w:r>
            <w:r w:rsidR="00235BF4" w:rsidRPr="00324DB7">
              <w:t xml:space="preserve"> </w:t>
            </w:r>
            <w:r w:rsidRPr="00324DB7">
              <w:t>NATed</w:t>
            </w:r>
            <w:r w:rsidR="00235BF4" w:rsidRPr="00324DB7">
              <w:t xml:space="preserve"> </w:t>
            </w:r>
            <w:r w:rsidRPr="009364B4">
              <w:t>IP</w:t>
            </w:r>
            <w:r w:rsidR="00235BF4" w:rsidRPr="00324DB7">
              <w:t xml:space="preserve"> </w:t>
            </w:r>
            <w:r w:rsidRPr="00324DB7">
              <w:t>addresses</w:t>
            </w:r>
            <w:r w:rsidR="00235BF4" w:rsidRPr="00324DB7">
              <w:t xml:space="preserve"> </w:t>
            </w:r>
            <w:r w:rsidRPr="00324DB7">
              <w:t>as</w:t>
            </w:r>
            <w:r w:rsidR="00235BF4" w:rsidRPr="00324DB7">
              <w:t xml:space="preserve"> </w:t>
            </w:r>
            <w:r w:rsidRPr="00324DB7">
              <w:t>defined</w:t>
            </w:r>
            <w:r w:rsidR="00235BF4" w:rsidRPr="00324DB7">
              <w:t xml:space="preserve"> </w:t>
            </w:r>
            <w:r w:rsidRPr="00324DB7">
              <w:t>for</w:t>
            </w:r>
            <w:r w:rsidR="00235BF4" w:rsidRPr="00324DB7">
              <w:t xml:space="preserve"> </w:t>
            </w:r>
            <w:r w:rsidRPr="00324DB7">
              <w:t>the</w:t>
            </w:r>
            <w:r w:rsidR="00235BF4" w:rsidRPr="00324DB7">
              <w:t xml:space="preserve"> </w:t>
            </w:r>
            <w:r w:rsidRPr="00324DB7">
              <w:t>type</w:t>
            </w:r>
            <w:r w:rsidR="00235BF4" w:rsidRPr="00324DB7">
              <w:t xml:space="preserve"> </w:t>
            </w:r>
            <w:r w:rsidRPr="00324DB7">
              <w:t>for</w:t>
            </w:r>
            <w:r w:rsidR="00235BF4" w:rsidRPr="00324DB7">
              <w:t xml:space="preserve"> </w:t>
            </w:r>
            <w:r w:rsidRPr="00324DB7">
              <w:t>AssociateId</w:t>
            </w:r>
            <w:r w:rsidR="00235BF4" w:rsidRPr="00324DB7">
              <w:t xml:space="preserve"> </w:t>
            </w:r>
            <w:r w:rsidRPr="00324DB7">
              <w:t>in</w:t>
            </w:r>
            <w:r w:rsidR="00235BF4" w:rsidRPr="00324DB7">
              <w:t xml:space="preserve"> </w:t>
            </w:r>
            <w:r w:rsidRPr="00324DB7">
              <w:t>clause</w:t>
            </w:r>
            <w:r w:rsidR="00235BF4" w:rsidRPr="00324DB7">
              <w:t xml:space="preserve"> </w:t>
            </w:r>
            <w:r w:rsidRPr="00324DB7">
              <w:t>6.5.4</w:t>
            </w:r>
            <w:r w:rsidR="00987E03" w:rsidRPr="00324DB7">
              <w:t>.</w:t>
            </w:r>
          </w:p>
        </w:tc>
      </w:tr>
      <w:tr w:rsidR="00C113E9" w:rsidRPr="00324DB7" w:rsidDel="00A63872" w14:paraId="1CEDD021"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353581E2" w14:textId="77777777" w:rsidR="00C113E9" w:rsidRPr="00324DB7" w:rsidDel="00A63872" w:rsidRDefault="00C113E9" w:rsidP="003568F8">
            <w:pPr>
              <w:pStyle w:val="TAL"/>
              <w:keepNext w:val="0"/>
              <w:keepLines w:val="0"/>
            </w:pPr>
            <w:r w:rsidRPr="009364B4">
              <w:t>gtp</w:t>
            </w:r>
            <w:r w:rsidRPr="00324DB7">
              <w:t>_</w:t>
            </w:r>
            <w:r w:rsidRPr="009364B4">
              <w:t>teid</w:t>
            </w:r>
          </w:p>
        </w:tc>
        <w:tc>
          <w:tcPr>
            <w:tcW w:w="874" w:type="pct"/>
            <w:tcBorders>
              <w:top w:val="single" w:sz="6" w:space="0" w:color="000000"/>
              <w:left w:val="single" w:sz="6" w:space="0" w:color="000000"/>
              <w:bottom w:val="single" w:sz="6" w:space="0" w:color="000000"/>
              <w:right w:val="single" w:sz="6" w:space="0" w:color="000000"/>
            </w:tcBorders>
          </w:tcPr>
          <w:p w14:paraId="60C49C35" w14:textId="77777777" w:rsidR="00C113E9" w:rsidRPr="00324DB7" w:rsidDel="00A63872" w:rsidRDefault="00C113E9" w:rsidP="003568F8">
            <w:pPr>
              <w:pStyle w:val="TAL"/>
              <w:keepNext w:val="0"/>
              <w:keepLines w:val="0"/>
            </w:pPr>
            <w:r w:rsidRPr="00324DB7">
              <w:t>String</w:t>
            </w:r>
          </w:p>
        </w:tc>
        <w:tc>
          <w:tcPr>
            <w:tcW w:w="583" w:type="pct"/>
            <w:tcBorders>
              <w:top w:val="single" w:sz="6" w:space="0" w:color="000000"/>
              <w:left w:val="single" w:sz="6" w:space="0" w:color="000000"/>
              <w:bottom w:val="single" w:sz="6" w:space="0" w:color="000000"/>
              <w:right w:val="single" w:sz="6" w:space="0" w:color="000000"/>
            </w:tcBorders>
          </w:tcPr>
          <w:p w14:paraId="71A986AD" w14:textId="77777777" w:rsidR="00C113E9" w:rsidRPr="00324DB7" w:rsidDel="00A63872" w:rsidRDefault="00C113E9" w:rsidP="003568F8">
            <w:pPr>
              <w:pStyle w:val="TAL"/>
              <w:keepNext w:val="0"/>
              <w:keepLines w:val="0"/>
            </w:pPr>
            <w:r w:rsidRPr="00324DB7">
              <w:t>0..N</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A08A7E" w14:textId="0152FCB7" w:rsidR="00C113E9" w:rsidRPr="00324DB7" w:rsidDel="00A63872" w:rsidRDefault="00C113E9" w:rsidP="003568F8">
            <w:pPr>
              <w:pStyle w:val="TAL"/>
              <w:keepNext w:val="0"/>
              <w:keepLines w:val="0"/>
            </w:pPr>
            <w:r w:rsidRPr="00324DB7">
              <w:t>Comma</w:t>
            </w:r>
            <w:r w:rsidR="00235BF4" w:rsidRPr="00324DB7">
              <w:t xml:space="preserve"> </w:t>
            </w:r>
            <w:r w:rsidRPr="00324DB7">
              <w:t>separated</w:t>
            </w:r>
            <w:r w:rsidR="00235BF4" w:rsidRPr="00324DB7">
              <w:t xml:space="preserve"> </w:t>
            </w:r>
            <w:r w:rsidRPr="00324DB7">
              <w:t>list</w:t>
            </w:r>
            <w:r w:rsidR="00235BF4" w:rsidRPr="00324DB7">
              <w:t xml:space="preserve"> </w:t>
            </w:r>
            <w:r w:rsidRPr="00324DB7">
              <w:t>of</w:t>
            </w:r>
            <w:r w:rsidR="00235BF4" w:rsidRPr="00324DB7">
              <w:t xml:space="preserve"> </w:t>
            </w:r>
            <w:r w:rsidRPr="009364B4">
              <w:t>GTP</w:t>
            </w:r>
            <w:r w:rsidR="00235BF4" w:rsidRPr="00324DB7">
              <w:t xml:space="preserve"> </w:t>
            </w:r>
            <w:r w:rsidRPr="009364B4">
              <w:t>TEID</w:t>
            </w:r>
            <w:r w:rsidR="00235BF4" w:rsidRPr="00324DB7">
              <w:t xml:space="preserve"> </w:t>
            </w:r>
            <w:r w:rsidRPr="00324DB7">
              <w:t>addresses</w:t>
            </w:r>
            <w:r w:rsidR="00235BF4" w:rsidRPr="00324DB7">
              <w:t xml:space="preserve"> </w:t>
            </w:r>
            <w:r w:rsidRPr="00324DB7">
              <w:t>as</w:t>
            </w:r>
            <w:r w:rsidR="00235BF4" w:rsidRPr="00324DB7">
              <w:t xml:space="preserve"> </w:t>
            </w:r>
            <w:r w:rsidRPr="00324DB7">
              <w:t>defined</w:t>
            </w:r>
            <w:r w:rsidR="00235BF4" w:rsidRPr="00324DB7">
              <w:t xml:space="preserve"> </w:t>
            </w:r>
            <w:r w:rsidRPr="00324DB7">
              <w:t>for</w:t>
            </w:r>
            <w:r w:rsidR="00235BF4" w:rsidRPr="00324DB7">
              <w:t xml:space="preserve"> </w:t>
            </w:r>
            <w:r w:rsidRPr="00324DB7">
              <w:t>the</w:t>
            </w:r>
            <w:r w:rsidR="00235BF4" w:rsidRPr="00324DB7">
              <w:t xml:space="preserve"> </w:t>
            </w:r>
            <w:r w:rsidRPr="00324DB7">
              <w:t>type</w:t>
            </w:r>
            <w:r w:rsidR="00235BF4" w:rsidRPr="00324DB7">
              <w:t xml:space="preserve"> </w:t>
            </w:r>
            <w:r w:rsidRPr="00324DB7">
              <w:t>for</w:t>
            </w:r>
            <w:r w:rsidR="00235BF4" w:rsidRPr="00324DB7">
              <w:t xml:space="preserve"> </w:t>
            </w:r>
            <w:r w:rsidRPr="00324DB7">
              <w:t>AssociateId</w:t>
            </w:r>
            <w:r w:rsidR="00235BF4" w:rsidRPr="00324DB7">
              <w:t xml:space="preserve"> </w:t>
            </w:r>
            <w:r w:rsidRPr="00324DB7">
              <w:t>in</w:t>
            </w:r>
            <w:r w:rsidR="00235BF4" w:rsidRPr="00324DB7">
              <w:t xml:space="preserve"> </w:t>
            </w:r>
            <w:r w:rsidRPr="00324DB7">
              <w:t>clause</w:t>
            </w:r>
            <w:r w:rsidR="00235BF4" w:rsidRPr="00324DB7">
              <w:t xml:space="preserve"> </w:t>
            </w:r>
            <w:r w:rsidRPr="00324DB7">
              <w:t>6.5.4</w:t>
            </w:r>
            <w:r w:rsidR="00987E03" w:rsidRPr="00324DB7">
              <w:t>.</w:t>
            </w:r>
          </w:p>
        </w:tc>
      </w:tr>
      <w:tr w:rsidR="00C113E9" w:rsidRPr="00324DB7" w14:paraId="6A206044"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6A5638FC" w14:textId="75D9FA11" w:rsidR="00C113E9" w:rsidRPr="00324DB7" w:rsidRDefault="00C113E9" w:rsidP="003568F8">
            <w:pPr>
              <w:pStyle w:val="TAL"/>
              <w:keepNext w:val="0"/>
              <w:keepLines w:val="0"/>
            </w:pPr>
            <w:r w:rsidRPr="009364B4">
              <w:t>dl</w:t>
            </w:r>
            <w:r w:rsidRPr="00324DB7">
              <w:t>_</w:t>
            </w:r>
            <w:r w:rsidRPr="009364B4">
              <w:t>gbr</w:t>
            </w:r>
            <w:r w:rsidRPr="00324DB7">
              <w:t>_</w:t>
            </w:r>
            <w:r w:rsidRPr="009364B4">
              <w:t>prb</w:t>
            </w:r>
            <w:r w:rsidRPr="00324DB7">
              <w:t>_usage_cell</w:t>
            </w:r>
          </w:p>
        </w:tc>
        <w:tc>
          <w:tcPr>
            <w:tcW w:w="874" w:type="pct"/>
            <w:tcBorders>
              <w:top w:val="single" w:sz="6" w:space="0" w:color="000000"/>
              <w:left w:val="single" w:sz="6" w:space="0" w:color="000000"/>
              <w:bottom w:val="single" w:sz="6" w:space="0" w:color="000000"/>
              <w:right w:val="single" w:sz="6" w:space="0" w:color="000000"/>
            </w:tcBorders>
          </w:tcPr>
          <w:p w14:paraId="08D501D4" w14:textId="4CC0B6CC"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6EB3D32B"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3B8F875" w14:textId="46D2245D"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9364B4">
              <w:t>PRB</w:t>
            </w:r>
            <w:r w:rsidR="00235BF4" w:rsidRPr="00324DB7">
              <w:t xml:space="preserve"> </w:t>
            </w:r>
            <w:r w:rsidRPr="00324DB7">
              <w:t>usage</w:t>
            </w:r>
            <w:r w:rsidR="00235BF4" w:rsidRPr="00324DB7">
              <w:t xml:space="preserve"> </w:t>
            </w:r>
            <w:r w:rsidRPr="00324DB7">
              <w:t>for</w:t>
            </w:r>
            <w:r w:rsidR="00235BF4" w:rsidRPr="00324DB7">
              <w:t xml:space="preserve"> </w:t>
            </w:r>
            <w:r w:rsidRPr="00324DB7">
              <w:t>downlink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00235BF4" w:rsidRPr="00324DB7">
              <w:t xml:space="preserve"> </w:t>
            </w:r>
            <w:r w:rsidRPr="00324DB7">
              <w:t>and</w:t>
            </w:r>
            <w:r w:rsidR="00235BF4" w:rsidRPr="00324DB7">
              <w:t xml:space="preserve"> </w:t>
            </w:r>
            <w:r w:rsidRPr="009364B4">
              <w:t>ETSI</w:t>
            </w:r>
            <w:r w:rsidR="00235BF4" w:rsidRPr="009364B4">
              <w:t xml:space="preserve"> </w:t>
            </w:r>
            <w:r w:rsidRPr="009364B4">
              <w:t>TS</w:t>
            </w:r>
            <w:r w:rsidR="00235BF4" w:rsidRPr="009364B4">
              <w:t> </w:t>
            </w:r>
            <w:r w:rsidRPr="009364B4">
              <w:t>136</w:t>
            </w:r>
            <w:r w:rsidR="00235BF4" w:rsidRPr="009364B4">
              <w:t> </w:t>
            </w:r>
            <w:r w:rsidRPr="009364B4">
              <w:t>423</w:t>
            </w:r>
            <w:r w:rsidR="00235BF4" w:rsidRPr="009364B4">
              <w:t> </w:t>
            </w:r>
            <w:r w:rsidR="0054138E" w:rsidRPr="009364B4">
              <w:t>[</w:t>
            </w:r>
            <w:r w:rsidR="0054138E" w:rsidRPr="009364B4">
              <w:fldChar w:fldCharType="begin"/>
            </w:r>
            <w:r w:rsidR="0054138E" w:rsidRPr="009364B4">
              <w:instrText xml:space="preserve">REF REF_TS136423 \h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C113E9" w:rsidRPr="00324DB7" w14:paraId="7A594EEB"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771A00A5" w14:textId="465B4A99" w:rsidR="00C113E9" w:rsidRPr="00324DB7" w:rsidRDefault="00C113E9" w:rsidP="003568F8">
            <w:pPr>
              <w:pStyle w:val="TAL"/>
              <w:keepNext w:val="0"/>
              <w:keepLines w:val="0"/>
            </w:pPr>
            <w:r w:rsidRPr="009364B4">
              <w:t>ul</w:t>
            </w:r>
            <w:r w:rsidRPr="00324DB7">
              <w:t>_</w:t>
            </w:r>
            <w:r w:rsidRPr="009364B4">
              <w:t>gbr</w:t>
            </w:r>
            <w:r w:rsidRPr="00324DB7">
              <w:t>_</w:t>
            </w:r>
            <w:r w:rsidRPr="009364B4">
              <w:t>prb</w:t>
            </w:r>
            <w:r w:rsidRPr="00324DB7">
              <w:t>_usage_cell</w:t>
            </w:r>
          </w:p>
        </w:tc>
        <w:tc>
          <w:tcPr>
            <w:tcW w:w="874" w:type="pct"/>
            <w:tcBorders>
              <w:top w:val="single" w:sz="6" w:space="0" w:color="000000"/>
              <w:left w:val="single" w:sz="6" w:space="0" w:color="000000"/>
              <w:bottom w:val="single" w:sz="6" w:space="0" w:color="000000"/>
              <w:right w:val="single" w:sz="6" w:space="0" w:color="000000"/>
            </w:tcBorders>
          </w:tcPr>
          <w:p w14:paraId="3B97A204" w14:textId="405373F2"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432F58D5"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A6FB401" w14:textId="5347F3B8"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(in</w:t>
            </w:r>
            <w:r w:rsidR="00235BF4" w:rsidRPr="00324DB7">
              <w:t xml:space="preserve"> </w:t>
            </w:r>
            <w:r w:rsidRPr="00324DB7">
              <w:t>percentage)</w:t>
            </w:r>
            <w:r w:rsidR="00235BF4" w:rsidRPr="00324DB7">
              <w:t xml:space="preserve"> </w:t>
            </w:r>
            <w:r w:rsidRPr="00324DB7">
              <w:t>the</w:t>
            </w:r>
            <w:r w:rsidR="00235BF4" w:rsidRPr="00324DB7">
              <w:t xml:space="preserve"> </w:t>
            </w:r>
            <w:r w:rsidRPr="009364B4">
              <w:t>PRB</w:t>
            </w:r>
            <w:r w:rsidR="00235BF4" w:rsidRPr="00324DB7">
              <w:t xml:space="preserve"> </w:t>
            </w:r>
            <w:r w:rsidRPr="00324DB7">
              <w:t>usage</w:t>
            </w:r>
            <w:r w:rsidR="00235BF4" w:rsidRPr="00324DB7">
              <w:t xml:space="preserve"> </w:t>
            </w:r>
            <w:r w:rsidRPr="00324DB7">
              <w:t>for</w:t>
            </w:r>
            <w:r w:rsidR="00235BF4" w:rsidRPr="00324DB7">
              <w:t xml:space="preserve"> </w:t>
            </w:r>
            <w:r w:rsidRPr="00324DB7">
              <w:t>uplink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00235BF4" w:rsidRPr="00324DB7">
              <w:t xml:space="preserve"> </w:t>
            </w:r>
            <w:r w:rsidRPr="00324DB7">
              <w:t>and</w:t>
            </w:r>
            <w:r w:rsidR="00235BF4" w:rsidRPr="00324DB7">
              <w:t xml:space="preserve"> </w:t>
            </w:r>
            <w:r w:rsidRPr="009364B4">
              <w:t>ETSI</w:t>
            </w:r>
            <w:r w:rsidR="00235BF4" w:rsidRPr="009364B4">
              <w:t xml:space="preserve"> </w:t>
            </w:r>
            <w:r w:rsidRPr="009364B4">
              <w:t>TS</w:t>
            </w:r>
            <w:r w:rsidR="00235BF4" w:rsidRPr="009364B4">
              <w:t> </w:t>
            </w:r>
            <w:r w:rsidRPr="009364B4">
              <w:t>136</w:t>
            </w:r>
            <w:r w:rsidR="00235BF4" w:rsidRPr="009364B4">
              <w:t> </w:t>
            </w:r>
            <w:r w:rsidRPr="009364B4">
              <w:t>423</w:t>
            </w:r>
            <w:r w:rsidR="00CE4DC0">
              <w:t> </w:t>
            </w:r>
            <w:r w:rsidR="0054138E" w:rsidRPr="009364B4">
              <w:t>[</w:t>
            </w:r>
            <w:r w:rsidR="0054138E" w:rsidRPr="009364B4">
              <w:fldChar w:fldCharType="begin"/>
            </w:r>
            <w:r w:rsidR="0054138E" w:rsidRPr="009364B4">
              <w:instrText xml:space="preserve">REF REF_TS136423 \h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C113E9" w:rsidRPr="00324DB7" w14:paraId="4C325032"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F35954A" w14:textId="3749A321" w:rsidR="00C113E9" w:rsidRPr="00324DB7" w:rsidRDefault="00C113E9" w:rsidP="003568F8">
            <w:pPr>
              <w:pStyle w:val="TAL"/>
              <w:keepNext w:val="0"/>
              <w:keepLines w:val="0"/>
            </w:pPr>
            <w:r w:rsidRPr="009364B4">
              <w:t>dl</w:t>
            </w:r>
            <w:r w:rsidRPr="00324DB7">
              <w:t>_nongbr_</w:t>
            </w:r>
            <w:r w:rsidRPr="009364B4">
              <w:t>prb</w:t>
            </w:r>
            <w:r w:rsidRPr="00324DB7">
              <w:t>_usage_cell</w:t>
            </w:r>
          </w:p>
        </w:tc>
        <w:tc>
          <w:tcPr>
            <w:tcW w:w="874" w:type="pct"/>
            <w:tcBorders>
              <w:top w:val="single" w:sz="6" w:space="0" w:color="000000"/>
              <w:left w:val="single" w:sz="6" w:space="0" w:color="000000"/>
              <w:bottom w:val="single" w:sz="6" w:space="0" w:color="000000"/>
              <w:right w:val="single" w:sz="6" w:space="0" w:color="000000"/>
            </w:tcBorders>
          </w:tcPr>
          <w:p w14:paraId="55AD24E7" w14:textId="3C6782C0"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6E6D96C5"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D3DF022" w14:textId="25CABD12"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(in</w:t>
            </w:r>
            <w:r w:rsidR="00235BF4" w:rsidRPr="00324DB7">
              <w:t xml:space="preserve"> </w:t>
            </w:r>
            <w:r w:rsidRPr="00324DB7">
              <w:t>percentage)</w:t>
            </w:r>
            <w:r w:rsidR="00235BF4" w:rsidRPr="00324DB7">
              <w:t xml:space="preserve"> </w:t>
            </w:r>
            <w:r w:rsidRPr="00324DB7">
              <w:t>the</w:t>
            </w:r>
            <w:r w:rsidR="00235BF4" w:rsidRPr="00324DB7">
              <w:t xml:space="preserve"> </w:t>
            </w:r>
            <w:r w:rsidRPr="009364B4">
              <w:t>PRB</w:t>
            </w:r>
            <w:r w:rsidR="00235BF4" w:rsidRPr="00324DB7">
              <w:t xml:space="preserve"> </w:t>
            </w:r>
            <w:r w:rsidRPr="00324DB7">
              <w:t>usage</w:t>
            </w:r>
            <w:r w:rsidR="00235BF4" w:rsidRPr="00324DB7">
              <w:t xml:space="preserve"> </w:t>
            </w:r>
            <w:r w:rsidRPr="00324DB7">
              <w:t>for</w:t>
            </w:r>
            <w:r w:rsidR="00235BF4" w:rsidRPr="00324DB7">
              <w:t xml:space="preserve"> </w:t>
            </w:r>
            <w:r w:rsidRPr="00324DB7">
              <w:t>downlink</w:t>
            </w:r>
            <w:r w:rsidR="00235BF4" w:rsidRPr="00324DB7">
              <w:t xml:space="preserve"> </w:t>
            </w:r>
            <w:r w:rsidRPr="00324DB7">
              <w:t>non</w:t>
            </w:r>
            <w:r w:rsidR="00A337C8" w:rsidRPr="00324DB7">
              <w:noBreakHyphen/>
            </w:r>
            <w:r w:rsidRPr="009364B4">
              <w:t>GBR</w:t>
            </w:r>
            <w:r w:rsidR="00235BF4" w:rsidRPr="00324DB7">
              <w:t xml:space="preserve"> </w:t>
            </w:r>
            <w:r w:rsidRPr="00324DB7">
              <w:t>traffic,</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00235BF4" w:rsidRPr="00324DB7">
              <w:t xml:space="preserve"> </w:t>
            </w:r>
            <w:r w:rsidRPr="00324DB7">
              <w:t>and</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423</w:t>
            </w:r>
            <w:r w:rsidR="00235BF4" w:rsidRPr="009364B4">
              <w:t xml:space="preserve"> </w:t>
            </w:r>
            <w:r w:rsidR="0054138E" w:rsidRPr="009364B4">
              <w:t>[</w:t>
            </w:r>
            <w:r w:rsidR="0054138E" w:rsidRPr="009364B4">
              <w:fldChar w:fldCharType="begin"/>
            </w:r>
            <w:r w:rsidR="0054138E" w:rsidRPr="009364B4">
              <w:instrText xml:space="preserve">REF REF_TS136423 \h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C113E9" w:rsidRPr="00324DB7" w14:paraId="1314E84B"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13B7424" w14:textId="1F03F0C6" w:rsidR="00C113E9" w:rsidRPr="00324DB7" w:rsidRDefault="00C113E9" w:rsidP="003568F8">
            <w:pPr>
              <w:pStyle w:val="TAL"/>
              <w:keepNext w:val="0"/>
              <w:keepLines w:val="0"/>
            </w:pPr>
            <w:r w:rsidRPr="009364B4">
              <w:t>ul</w:t>
            </w:r>
            <w:r w:rsidRPr="00324DB7">
              <w:t>_nongbr_</w:t>
            </w:r>
            <w:r w:rsidRPr="009364B4">
              <w:t>prb</w:t>
            </w:r>
            <w:r w:rsidRPr="00324DB7">
              <w:t>_usage_cell</w:t>
            </w:r>
          </w:p>
        </w:tc>
        <w:tc>
          <w:tcPr>
            <w:tcW w:w="874" w:type="pct"/>
            <w:tcBorders>
              <w:top w:val="single" w:sz="6" w:space="0" w:color="000000"/>
              <w:left w:val="single" w:sz="6" w:space="0" w:color="000000"/>
              <w:bottom w:val="single" w:sz="6" w:space="0" w:color="000000"/>
              <w:right w:val="single" w:sz="6" w:space="0" w:color="000000"/>
            </w:tcBorders>
          </w:tcPr>
          <w:p w14:paraId="20E36B16" w14:textId="166F5C0C"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4F8FF4F2"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0B4CC77" w14:textId="346FA972"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(in</w:t>
            </w:r>
            <w:r w:rsidR="00235BF4" w:rsidRPr="00324DB7">
              <w:t xml:space="preserve"> </w:t>
            </w:r>
            <w:r w:rsidRPr="00324DB7">
              <w:t>percentage)</w:t>
            </w:r>
            <w:r w:rsidR="00235BF4" w:rsidRPr="00324DB7">
              <w:t xml:space="preserve"> </w:t>
            </w:r>
            <w:r w:rsidRPr="00324DB7">
              <w:t>the</w:t>
            </w:r>
            <w:r w:rsidR="00235BF4" w:rsidRPr="00324DB7">
              <w:t xml:space="preserve"> </w:t>
            </w:r>
            <w:r w:rsidRPr="009364B4">
              <w:t>PRB</w:t>
            </w:r>
            <w:r w:rsidR="00235BF4" w:rsidRPr="00324DB7">
              <w:t xml:space="preserve"> </w:t>
            </w:r>
            <w:r w:rsidRPr="00324DB7">
              <w:t>usage</w:t>
            </w:r>
            <w:r w:rsidR="00235BF4" w:rsidRPr="00324DB7">
              <w:t xml:space="preserve"> </w:t>
            </w:r>
            <w:r w:rsidRPr="00324DB7">
              <w:t>for</w:t>
            </w:r>
            <w:r w:rsidR="00235BF4" w:rsidRPr="00324DB7">
              <w:t xml:space="preserve"> </w:t>
            </w:r>
            <w:r w:rsidRPr="00324DB7">
              <w:t>uplink</w:t>
            </w:r>
            <w:r w:rsidR="00235BF4" w:rsidRPr="00324DB7">
              <w:t xml:space="preserve"> </w:t>
            </w:r>
            <w:r w:rsidRPr="00324DB7">
              <w:t>non</w:t>
            </w:r>
            <w:r w:rsidR="00A337C8" w:rsidRPr="00324DB7">
              <w:noBreakHyphen/>
            </w:r>
            <w:r w:rsidRPr="009364B4">
              <w:t>GBR</w:t>
            </w:r>
            <w:r w:rsidR="00235BF4" w:rsidRPr="00324DB7">
              <w:t xml:space="preserve"> </w:t>
            </w:r>
            <w:r w:rsidRPr="00324DB7">
              <w:t>traffic,</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00235BF4" w:rsidRPr="00324DB7">
              <w:t xml:space="preserve"> </w:t>
            </w:r>
            <w:r w:rsidRPr="00324DB7">
              <w:t>and</w:t>
            </w:r>
            <w:r w:rsidR="00235BF4" w:rsidRPr="00324DB7">
              <w:t xml:space="preserve"> </w:t>
            </w:r>
            <w:r w:rsidRPr="009364B4">
              <w:t>ETSI</w:t>
            </w:r>
            <w:r w:rsidR="00A337C8" w:rsidRPr="009364B4">
              <w:t xml:space="preserve"> </w:t>
            </w:r>
            <w:r w:rsidRPr="009364B4">
              <w:t>TS</w:t>
            </w:r>
            <w:r w:rsidR="00A66CF8" w:rsidRPr="009364B4">
              <w:t> </w:t>
            </w:r>
            <w:r w:rsidRPr="009364B4">
              <w:t>136</w:t>
            </w:r>
            <w:r w:rsidR="00A66CF8" w:rsidRPr="009364B4">
              <w:t> </w:t>
            </w:r>
            <w:r w:rsidRPr="009364B4">
              <w:t>423</w:t>
            </w:r>
            <w:r w:rsidR="00235BF4" w:rsidRPr="009364B4">
              <w:t xml:space="preserve"> </w:t>
            </w:r>
            <w:r w:rsidR="0054138E" w:rsidRPr="009364B4">
              <w:t>[</w:t>
            </w:r>
            <w:r w:rsidR="0054138E" w:rsidRPr="009364B4">
              <w:fldChar w:fldCharType="begin"/>
            </w:r>
            <w:r w:rsidR="0054138E" w:rsidRPr="009364B4">
              <w:instrText xml:space="preserve">REF REF_TS136423 \h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C113E9" w:rsidRPr="00324DB7" w14:paraId="30C31A2F"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242050C7" w14:textId="75388FDA" w:rsidR="00C113E9" w:rsidRPr="00324DB7" w:rsidRDefault="00C113E9" w:rsidP="003568F8">
            <w:pPr>
              <w:pStyle w:val="TAL"/>
              <w:keepNext w:val="0"/>
              <w:keepLines w:val="0"/>
            </w:pPr>
            <w:r w:rsidRPr="009364B4">
              <w:t>dl</w:t>
            </w:r>
            <w:r w:rsidRPr="00324DB7">
              <w:t>_total_</w:t>
            </w:r>
            <w:r w:rsidRPr="009364B4">
              <w:t>prb</w:t>
            </w:r>
            <w:r w:rsidRPr="00324DB7">
              <w:t>_usage_cell</w:t>
            </w:r>
          </w:p>
        </w:tc>
        <w:tc>
          <w:tcPr>
            <w:tcW w:w="874" w:type="pct"/>
            <w:tcBorders>
              <w:top w:val="single" w:sz="6" w:space="0" w:color="000000"/>
              <w:left w:val="single" w:sz="6" w:space="0" w:color="000000"/>
              <w:bottom w:val="single" w:sz="6" w:space="0" w:color="000000"/>
              <w:right w:val="single" w:sz="6" w:space="0" w:color="000000"/>
            </w:tcBorders>
          </w:tcPr>
          <w:p w14:paraId="06C7995E" w14:textId="44FA0274"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32537208"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64A704D" w14:textId="5175978F"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(in</w:t>
            </w:r>
            <w:r w:rsidR="00235BF4" w:rsidRPr="00324DB7">
              <w:t xml:space="preserve"> </w:t>
            </w:r>
            <w:r w:rsidRPr="00324DB7">
              <w:t>percentage)</w:t>
            </w:r>
            <w:r w:rsidR="00235BF4" w:rsidRPr="00324DB7">
              <w:t xml:space="preserve"> </w:t>
            </w:r>
            <w:r w:rsidRPr="00324DB7">
              <w:t>the</w:t>
            </w:r>
            <w:r w:rsidR="00235BF4" w:rsidRPr="00324DB7">
              <w:t xml:space="preserve"> </w:t>
            </w:r>
            <w:r w:rsidRPr="009364B4">
              <w:t>PRB</w:t>
            </w:r>
            <w:r w:rsidR="00235BF4" w:rsidRPr="00324DB7">
              <w:t xml:space="preserve"> </w:t>
            </w:r>
            <w:r w:rsidRPr="00324DB7">
              <w:t>usage</w:t>
            </w:r>
            <w:r w:rsidR="00235BF4" w:rsidRPr="00324DB7">
              <w:t xml:space="preserve"> </w:t>
            </w:r>
            <w:r w:rsidRPr="00324DB7">
              <w:t>for</w:t>
            </w:r>
            <w:r w:rsidR="00235BF4" w:rsidRPr="00324DB7">
              <w:t xml:space="preserve"> </w:t>
            </w:r>
            <w:r w:rsidRPr="00324DB7">
              <w:t>total</w:t>
            </w:r>
            <w:r w:rsidR="00235BF4" w:rsidRPr="00324DB7">
              <w:t xml:space="preserve"> </w:t>
            </w:r>
            <w:r w:rsidRPr="00324DB7">
              <w:t>downlink</w:t>
            </w:r>
            <w:r w:rsidR="00235BF4" w:rsidRPr="00324DB7">
              <w:t xml:space="preserve"> </w:t>
            </w:r>
            <w:r w:rsidRPr="00324DB7">
              <w:t>traffic,</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00235BF4" w:rsidRPr="00324DB7">
              <w:t xml:space="preserve"> </w:t>
            </w:r>
            <w:r w:rsidRPr="00324DB7">
              <w:t>and</w:t>
            </w:r>
            <w:r w:rsidR="00235BF4" w:rsidRPr="00324DB7">
              <w:t xml:space="preserve"> </w:t>
            </w:r>
            <w:r w:rsidRPr="009364B4">
              <w:t>ETSI</w:t>
            </w:r>
            <w:r w:rsidR="00235BF4" w:rsidRPr="009364B4">
              <w:t xml:space="preserve"> </w:t>
            </w:r>
            <w:r w:rsidRPr="009364B4">
              <w:t>TS</w:t>
            </w:r>
            <w:r w:rsidR="00235BF4" w:rsidRPr="009364B4">
              <w:t> </w:t>
            </w:r>
            <w:r w:rsidRPr="009364B4">
              <w:t>136</w:t>
            </w:r>
            <w:r w:rsidR="00235BF4" w:rsidRPr="009364B4">
              <w:t> </w:t>
            </w:r>
            <w:r w:rsidRPr="009364B4">
              <w:t>423</w:t>
            </w:r>
            <w:r w:rsidR="00235BF4" w:rsidRPr="009364B4">
              <w:t xml:space="preserve"> </w:t>
            </w:r>
            <w:r w:rsidR="0054138E" w:rsidRPr="009364B4">
              <w:t>[</w:t>
            </w:r>
            <w:r w:rsidR="0054138E" w:rsidRPr="009364B4">
              <w:fldChar w:fldCharType="begin"/>
            </w:r>
            <w:r w:rsidR="0054138E" w:rsidRPr="009364B4">
              <w:instrText xml:space="preserve">REF REF_TS136423 \h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C113E9" w:rsidRPr="00324DB7" w14:paraId="15D6439E"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7D0393E" w14:textId="15F399AE" w:rsidR="00C113E9" w:rsidRPr="00324DB7" w:rsidRDefault="00C113E9" w:rsidP="003568F8">
            <w:pPr>
              <w:pStyle w:val="TAL"/>
              <w:keepNext w:val="0"/>
              <w:keepLines w:val="0"/>
            </w:pPr>
            <w:r w:rsidRPr="009364B4">
              <w:t>ul</w:t>
            </w:r>
            <w:r w:rsidRPr="00324DB7">
              <w:t>_total_</w:t>
            </w:r>
            <w:r w:rsidRPr="009364B4">
              <w:t>prb</w:t>
            </w:r>
            <w:r w:rsidRPr="00324DB7">
              <w:t>_usage_cell</w:t>
            </w:r>
          </w:p>
        </w:tc>
        <w:tc>
          <w:tcPr>
            <w:tcW w:w="874" w:type="pct"/>
            <w:tcBorders>
              <w:top w:val="single" w:sz="6" w:space="0" w:color="000000"/>
              <w:left w:val="single" w:sz="6" w:space="0" w:color="000000"/>
              <w:bottom w:val="single" w:sz="6" w:space="0" w:color="000000"/>
              <w:right w:val="single" w:sz="6" w:space="0" w:color="000000"/>
            </w:tcBorders>
          </w:tcPr>
          <w:p w14:paraId="1A30D3E5" w14:textId="399ADC39"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5E3DBFE5"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1F7ADE1" w14:textId="36A11A04"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(in</w:t>
            </w:r>
            <w:r w:rsidR="00235BF4" w:rsidRPr="00324DB7">
              <w:t xml:space="preserve"> </w:t>
            </w:r>
            <w:r w:rsidRPr="00324DB7">
              <w:t>percentage)</w:t>
            </w:r>
            <w:r w:rsidR="00235BF4" w:rsidRPr="00324DB7">
              <w:t xml:space="preserve"> </w:t>
            </w:r>
            <w:r w:rsidRPr="00324DB7">
              <w:t>the</w:t>
            </w:r>
            <w:r w:rsidR="00235BF4" w:rsidRPr="00324DB7">
              <w:t xml:space="preserve"> </w:t>
            </w:r>
            <w:r w:rsidRPr="009364B4">
              <w:t>PRB</w:t>
            </w:r>
            <w:r w:rsidR="00235BF4" w:rsidRPr="00324DB7">
              <w:t xml:space="preserve"> </w:t>
            </w:r>
            <w:r w:rsidRPr="00324DB7">
              <w:t>usage</w:t>
            </w:r>
            <w:r w:rsidR="00235BF4" w:rsidRPr="00324DB7">
              <w:t xml:space="preserve"> </w:t>
            </w:r>
            <w:r w:rsidRPr="00324DB7">
              <w:t>for</w:t>
            </w:r>
            <w:r w:rsidR="00235BF4" w:rsidRPr="00324DB7">
              <w:t xml:space="preserve"> </w:t>
            </w:r>
            <w:r w:rsidRPr="00324DB7">
              <w:t>total</w:t>
            </w:r>
            <w:r w:rsidR="00235BF4" w:rsidRPr="00324DB7">
              <w:t xml:space="preserve"> </w:t>
            </w:r>
            <w:r w:rsidRPr="00324DB7">
              <w:t>uplink</w:t>
            </w:r>
            <w:r w:rsidR="00235BF4" w:rsidRPr="00324DB7">
              <w:t xml:space="preserve"> </w:t>
            </w:r>
            <w:r w:rsidRPr="00324DB7">
              <w:t>traffic,</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00235BF4" w:rsidRPr="00324DB7">
              <w:t xml:space="preserve"> </w:t>
            </w:r>
            <w:r w:rsidRPr="00324DB7">
              <w:t>and</w:t>
            </w:r>
            <w:r w:rsidR="00235BF4" w:rsidRPr="00324DB7">
              <w:t xml:space="preserve"> </w:t>
            </w:r>
            <w:r w:rsidR="00A66CF8" w:rsidRPr="00324DB7">
              <w:br/>
            </w:r>
            <w:r w:rsidR="0004540A" w:rsidRPr="009364B4">
              <w:t>ETSI TS 136 423</w:t>
            </w:r>
            <w:r w:rsidR="00235BF4" w:rsidRPr="009364B4">
              <w:t xml:space="preserve"> </w:t>
            </w:r>
            <w:r w:rsidR="0054138E" w:rsidRPr="009364B4">
              <w:t>[</w:t>
            </w:r>
            <w:r w:rsidR="0054138E" w:rsidRPr="009364B4">
              <w:fldChar w:fldCharType="begin"/>
            </w:r>
            <w:r w:rsidR="0054138E" w:rsidRPr="009364B4">
              <w:instrText xml:space="preserve">REF REF_TS136423 \h </w:instrText>
            </w:r>
            <w:r w:rsidR="0054138E" w:rsidRPr="009364B4">
              <w:fldChar w:fldCharType="separate"/>
            </w:r>
            <w:r w:rsidR="00746B25" w:rsidRPr="009364B4">
              <w:rPr>
                <w:lang w:eastAsia="en-GB"/>
              </w:rPr>
              <w:t>i.12</w:t>
            </w:r>
            <w:r w:rsidR="0054138E" w:rsidRPr="009364B4">
              <w:fldChar w:fldCharType="end"/>
            </w:r>
            <w:r w:rsidR="0054138E" w:rsidRPr="009364B4">
              <w:t>]</w:t>
            </w:r>
            <w:r w:rsidRPr="00324DB7">
              <w:t>.</w:t>
            </w:r>
          </w:p>
        </w:tc>
      </w:tr>
      <w:tr w:rsidR="00C113E9" w:rsidRPr="00324DB7" w14:paraId="748596EB"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57ECC4B0" w14:textId="3D5B68E0" w:rsidR="00C113E9" w:rsidRPr="00324DB7" w:rsidRDefault="00C113E9" w:rsidP="003568F8">
            <w:pPr>
              <w:pStyle w:val="TAL"/>
              <w:keepNext w:val="0"/>
              <w:keepLines w:val="0"/>
            </w:pPr>
            <w:r w:rsidRPr="00324DB7">
              <w:t>received_dedicated_preambles_cell</w:t>
            </w:r>
          </w:p>
        </w:tc>
        <w:tc>
          <w:tcPr>
            <w:tcW w:w="874" w:type="pct"/>
            <w:tcBorders>
              <w:top w:val="single" w:sz="6" w:space="0" w:color="000000"/>
              <w:left w:val="single" w:sz="6" w:space="0" w:color="000000"/>
              <w:bottom w:val="single" w:sz="6" w:space="0" w:color="000000"/>
              <w:right w:val="single" w:sz="6" w:space="0" w:color="000000"/>
            </w:tcBorders>
          </w:tcPr>
          <w:p w14:paraId="31427EF0" w14:textId="4A80A68D"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5F0C7F59"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tcPr>
          <w:p w14:paraId="7D7E6214" w14:textId="645B548B"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(in</w:t>
            </w:r>
            <w:r w:rsidR="00235BF4" w:rsidRPr="00324DB7">
              <w:t xml:space="preserve"> </w:t>
            </w:r>
            <w:r w:rsidRPr="00324DB7">
              <w:t>percentage)</w:t>
            </w:r>
            <w:r w:rsidR="00235BF4" w:rsidRPr="00324DB7">
              <w:t xml:space="preserve"> </w:t>
            </w:r>
            <w:r w:rsidRPr="00324DB7">
              <w:t>the</w:t>
            </w:r>
            <w:r w:rsidR="00235BF4" w:rsidRPr="00324DB7">
              <w:t xml:space="preserve"> </w:t>
            </w:r>
            <w:r w:rsidRPr="00324DB7">
              <w:t>received</w:t>
            </w:r>
            <w:r w:rsidR="00235BF4" w:rsidRPr="00324DB7">
              <w:t xml:space="preserve"> </w:t>
            </w:r>
            <w:r w:rsidRPr="00324DB7">
              <w:t>dedicated</w:t>
            </w:r>
            <w:r w:rsidR="00235BF4" w:rsidRPr="00324DB7">
              <w:t xml:space="preserve"> </w:t>
            </w:r>
            <w:r w:rsidRPr="00324DB7">
              <w:t>preamples,</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0DA76DDB"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3FBA6BD" w14:textId="5FEB4B79" w:rsidR="00C113E9" w:rsidRPr="00324DB7" w:rsidRDefault="00C113E9" w:rsidP="003568F8">
            <w:pPr>
              <w:pStyle w:val="TAL"/>
              <w:keepNext w:val="0"/>
              <w:keepLines w:val="0"/>
            </w:pPr>
            <w:r w:rsidRPr="00324DB7">
              <w:lastRenderedPageBreak/>
              <w:t>received_</w:t>
            </w:r>
            <w:r w:rsidR="00235BF4" w:rsidRPr="00324DB7">
              <w:t xml:space="preserve"> </w:t>
            </w:r>
            <w:r w:rsidRPr="00324DB7">
              <w:t>randomly_selecte</w:t>
            </w:r>
            <w:r w:rsidR="00235BF4" w:rsidRPr="00324DB7">
              <w:t xml:space="preserve"> </w:t>
            </w:r>
            <w:r w:rsidRPr="00324DB7">
              <w:t>_preambles_low_range_cell</w:t>
            </w:r>
          </w:p>
        </w:tc>
        <w:tc>
          <w:tcPr>
            <w:tcW w:w="874" w:type="pct"/>
            <w:tcBorders>
              <w:top w:val="single" w:sz="6" w:space="0" w:color="000000"/>
              <w:left w:val="single" w:sz="6" w:space="0" w:color="000000"/>
              <w:bottom w:val="single" w:sz="6" w:space="0" w:color="000000"/>
              <w:right w:val="single" w:sz="6" w:space="0" w:color="000000"/>
            </w:tcBorders>
          </w:tcPr>
          <w:p w14:paraId="283873C2" w14:textId="0D71ABC1"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18BD9DD0"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tcPr>
          <w:p w14:paraId="3D5C0137" w14:textId="7018D8F8"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(in</w:t>
            </w:r>
            <w:r w:rsidR="00235BF4" w:rsidRPr="00324DB7">
              <w:t xml:space="preserve"> </w:t>
            </w:r>
            <w:r w:rsidRPr="00324DB7">
              <w:t>percentage)</w:t>
            </w:r>
            <w:r w:rsidR="00235BF4" w:rsidRPr="00324DB7">
              <w:t xml:space="preserve"> </w:t>
            </w:r>
            <w:r w:rsidRPr="00324DB7">
              <w:t>the</w:t>
            </w:r>
            <w:r w:rsidR="00235BF4" w:rsidRPr="00324DB7">
              <w:t xml:space="preserve"> </w:t>
            </w:r>
            <w:r w:rsidRPr="00324DB7">
              <w:t>received</w:t>
            </w:r>
            <w:r w:rsidR="00235BF4" w:rsidRPr="00324DB7">
              <w:t xml:space="preserve"> </w:t>
            </w:r>
            <w:r w:rsidRPr="00324DB7">
              <w:t>randomly</w:t>
            </w:r>
            <w:r w:rsidR="00235BF4" w:rsidRPr="00324DB7">
              <w:t xml:space="preserve"> </w:t>
            </w:r>
            <w:r w:rsidRPr="00324DB7">
              <w:t>selected</w:t>
            </w:r>
            <w:r w:rsidR="00235BF4" w:rsidRPr="00324DB7">
              <w:t xml:space="preserve"> </w:t>
            </w:r>
            <w:r w:rsidRPr="00324DB7">
              <w:t>preambles</w:t>
            </w:r>
            <w:r w:rsidR="00235BF4" w:rsidRPr="00324DB7">
              <w:t xml:space="preserve"> </w:t>
            </w:r>
            <w:r w:rsidRPr="00324DB7">
              <w:t>in</w:t>
            </w:r>
            <w:r w:rsidR="00235BF4" w:rsidRPr="00324DB7">
              <w:t xml:space="preserve"> </w:t>
            </w:r>
            <w:r w:rsidRPr="00324DB7">
              <w:t>the</w:t>
            </w:r>
            <w:r w:rsidR="00235BF4" w:rsidRPr="00324DB7">
              <w:t xml:space="preserve"> </w:t>
            </w:r>
            <w:r w:rsidRPr="00324DB7">
              <w:t>low</w:t>
            </w:r>
            <w:r w:rsidR="00235BF4" w:rsidRPr="00324DB7">
              <w:t xml:space="preserve"> </w:t>
            </w:r>
            <w:r w:rsidRPr="00324DB7">
              <w:t>range,</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w:t>
            </w:r>
            <w:r w:rsidRPr="009364B4">
              <w:t>136</w:t>
            </w:r>
            <w:r w:rsidR="00235BF4" w:rsidRPr="009364B4">
              <w:t> </w:t>
            </w:r>
            <w:r w:rsidRPr="009364B4">
              <w:t>314</w:t>
            </w:r>
            <w:r w:rsidR="00235BF4" w:rsidRPr="009364B4">
              <w:t>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66C3051E"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6B2E19FC" w14:textId="378E2F7B" w:rsidR="00C113E9" w:rsidRPr="00324DB7" w:rsidRDefault="00C113E9" w:rsidP="003568F8">
            <w:pPr>
              <w:pStyle w:val="TAL"/>
              <w:keepNext w:val="0"/>
              <w:keepLines w:val="0"/>
            </w:pPr>
            <w:r w:rsidRPr="00324DB7">
              <w:t>received_</w:t>
            </w:r>
            <w:r w:rsidR="00235BF4" w:rsidRPr="00324DB7">
              <w:t xml:space="preserve"> </w:t>
            </w:r>
            <w:r w:rsidRPr="00324DB7">
              <w:t>randomly_selected_preambles_high_range_cell</w:t>
            </w:r>
          </w:p>
        </w:tc>
        <w:tc>
          <w:tcPr>
            <w:tcW w:w="874" w:type="pct"/>
            <w:tcBorders>
              <w:top w:val="single" w:sz="6" w:space="0" w:color="000000"/>
              <w:left w:val="single" w:sz="6" w:space="0" w:color="000000"/>
              <w:bottom w:val="single" w:sz="6" w:space="0" w:color="000000"/>
              <w:right w:val="single" w:sz="6" w:space="0" w:color="000000"/>
            </w:tcBorders>
          </w:tcPr>
          <w:p w14:paraId="62A7D7EC" w14:textId="40398FBC"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5C1370D8"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tcPr>
          <w:p w14:paraId="70DCEED3" w14:textId="63CF76BF"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(in</w:t>
            </w:r>
            <w:r w:rsidR="00235BF4" w:rsidRPr="00324DB7">
              <w:t xml:space="preserve"> </w:t>
            </w:r>
            <w:r w:rsidRPr="00324DB7">
              <w:t>percentage)</w:t>
            </w:r>
            <w:r w:rsidR="00235BF4" w:rsidRPr="00324DB7">
              <w:t xml:space="preserve"> </w:t>
            </w:r>
            <w:r w:rsidRPr="00324DB7">
              <w:t>the</w:t>
            </w:r>
            <w:r w:rsidR="00235BF4" w:rsidRPr="00324DB7">
              <w:t xml:space="preserve"> </w:t>
            </w:r>
            <w:r w:rsidRPr="00324DB7">
              <w:t>received</w:t>
            </w:r>
            <w:r w:rsidR="00235BF4" w:rsidRPr="00324DB7">
              <w:t xml:space="preserve"> </w:t>
            </w:r>
            <w:r w:rsidRPr="00324DB7">
              <w:t>randomly</w:t>
            </w:r>
            <w:r w:rsidR="00235BF4" w:rsidRPr="00324DB7">
              <w:t xml:space="preserve"> </w:t>
            </w:r>
            <w:r w:rsidRPr="00324DB7">
              <w:t>selected</w:t>
            </w:r>
            <w:r w:rsidR="00235BF4" w:rsidRPr="00324DB7">
              <w:t xml:space="preserve"> </w:t>
            </w:r>
            <w:r w:rsidRPr="00324DB7">
              <w:t>preambles</w:t>
            </w:r>
            <w:r w:rsidR="00235BF4" w:rsidRPr="00324DB7">
              <w:t xml:space="preserve"> </w:t>
            </w:r>
            <w:r w:rsidRPr="00324DB7">
              <w:t>in</w:t>
            </w:r>
            <w:r w:rsidR="00235BF4" w:rsidRPr="00324DB7">
              <w:t xml:space="preserve"> </w:t>
            </w:r>
            <w:r w:rsidRPr="00324DB7">
              <w:t>the</w:t>
            </w:r>
            <w:r w:rsidR="00235BF4" w:rsidRPr="00324DB7">
              <w:t xml:space="preserve"> </w:t>
            </w:r>
            <w:r w:rsidRPr="00324DB7">
              <w:t>high</w:t>
            </w:r>
            <w:r w:rsidR="00235BF4" w:rsidRPr="00324DB7">
              <w:t xml:space="preserve"> </w:t>
            </w:r>
            <w:r w:rsidRPr="00324DB7">
              <w:t>range,</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w:t>
            </w:r>
            <w:r w:rsidRPr="009364B4">
              <w:t>136</w:t>
            </w:r>
            <w:r w:rsidR="00235BF4" w:rsidRPr="009364B4">
              <w:t> </w:t>
            </w:r>
            <w:r w:rsidRPr="009364B4">
              <w:t>314</w:t>
            </w:r>
            <w:r w:rsidR="00235BF4" w:rsidRPr="009364B4">
              <w:t>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2DE1ECB7"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62A84276" w14:textId="7F1EA9CC" w:rsidR="00C113E9" w:rsidRPr="00324DB7" w:rsidRDefault="00C113E9" w:rsidP="003568F8">
            <w:pPr>
              <w:pStyle w:val="TAL"/>
              <w:keepNext w:val="0"/>
              <w:keepLines w:val="0"/>
            </w:pPr>
            <w:r w:rsidRPr="00324DB7">
              <w:t>number_of_active_</w:t>
            </w:r>
            <w:r w:rsidRPr="009364B4">
              <w:t>ue</w:t>
            </w:r>
            <w:r w:rsidRPr="00324DB7">
              <w:t>_</w:t>
            </w:r>
            <w:r w:rsidRPr="009364B4">
              <w:t>dl</w:t>
            </w:r>
            <w:r w:rsidRPr="00324DB7">
              <w:t>_</w:t>
            </w:r>
            <w:r w:rsidRPr="009364B4">
              <w:t>gbr</w:t>
            </w:r>
            <w:r w:rsidRPr="00324DB7">
              <w:t>_cell</w:t>
            </w:r>
          </w:p>
        </w:tc>
        <w:tc>
          <w:tcPr>
            <w:tcW w:w="874" w:type="pct"/>
            <w:tcBorders>
              <w:top w:val="single" w:sz="6" w:space="0" w:color="000000"/>
              <w:left w:val="single" w:sz="6" w:space="0" w:color="000000"/>
              <w:bottom w:val="single" w:sz="6" w:space="0" w:color="000000"/>
              <w:right w:val="single" w:sz="6" w:space="0" w:color="000000"/>
            </w:tcBorders>
          </w:tcPr>
          <w:p w14:paraId="6C0A9EA7"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6E755B2F"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7381748" w14:textId="03026081"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number</w:t>
            </w:r>
            <w:r w:rsidR="00235BF4" w:rsidRPr="00324DB7">
              <w:t xml:space="preserve"> </w:t>
            </w:r>
            <w:r w:rsidRPr="00324DB7">
              <w:t>of</w:t>
            </w:r>
            <w:r w:rsidR="00235BF4" w:rsidRPr="00324DB7">
              <w:t xml:space="preserve"> </w:t>
            </w:r>
            <w:r w:rsidRPr="00324DB7">
              <w:t>active</w:t>
            </w:r>
            <w:r w:rsidR="00235BF4" w:rsidRPr="00324DB7">
              <w:t xml:space="preserve"> </w:t>
            </w:r>
            <w:r w:rsidRPr="00324DB7">
              <w:t>UEs</w:t>
            </w:r>
            <w:r w:rsidR="00235BF4" w:rsidRPr="00324DB7">
              <w:t xml:space="preserve"> </w:t>
            </w:r>
            <w:r w:rsidRPr="00324DB7">
              <w:t>with</w:t>
            </w:r>
            <w:r w:rsidR="00235BF4" w:rsidRPr="00324DB7">
              <w:t xml:space="preserve"> </w:t>
            </w:r>
            <w:r w:rsidRPr="00324DB7">
              <w:t>downlink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5DB285E8"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F42EDDD" w14:textId="5664EA33" w:rsidR="00C113E9" w:rsidRPr="00324DB7" w:rsidRDefault="00C113E9" w:rsidP="003568F8">
            <w:pPr>
              <w:pStyle w:val="TAL"/>
              <w:keepNext w:val="0"/>
              <w:keepLines w:val="0"/>
            </w:pPr>
            <w:r w:rsidRPr="00324DB7">
              <w:t>number_of_active_</w:t>
            </w:r>
            <w:r w:rsidRPr="009364B4">
              <w:t>ue</w:t>
            </w:r>
            <w:r w:rsidRPr="00324DB7">
              <w:t>_</w:t>
            </w:r>
            <w:r w:rsidRPr="009364B4">
              <w:t>ul</w:t>
            </w:r>
            <w:r w:rsidRPr="00324DB7">
              <w:t>_</w:t>
            </w:r>
            <w:r w:rsidRPr="009364B4">
              <w:t>gbr</w:t>
            </w:r>
            <w:r w:rsidRPr="00324DB7">
              <w:t>_cell</w:t>
            </w:r>
          </w:p>
        </w:tc>
        <w:tc>
          <w:tcPr>
            <w:tcW w:w="874" w:type="pct"/>
            <w:tcBorders>
              <w:top w:val="single" w:sz="6" w:space="0" w:color="000000"/>
              <w:left w:val="single" w:sz="6" w:space="0" w:color="000000"/>
              <w:bottom w:val="single" w:sz="6" w:space="0" w:color="000000"/>
              <w:right w:val="single" w:sz="6" w:space="0" w:color="000000"/>
            </w:tcBorders>
          </w:tcPr>
          <w:p w14:paraId="55AC18C4"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463EFD1B"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980CFD8" w14:textId="73A06379"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number</w:t>
            </w:r>
            <w:r w:rsidR="00235BF4" w:rsidRPr="00324DB7">
              <w:t xml:space="preserve"> </w:t>
            </w:r>
            <w:r w:rsidRPr="00324DB7">
              <w:t>of</w:t>
            </w:r>
            <w:r w:rsidR="00235BF4" w:rsidRPr="00324DB7">
              <w:t xml:space="preserve"> </w:t>
            </w:r>
            <w:r w:rsidRPr="00324DB7">
              <w:t>active</w:t>
            </w:r>
            <w:r w:rsidR="00235BF4" w:rsidRPr="00324DB7">
              <w:t xml:space="preserve"> </w:t>
            </w:r>
            <w:r w:rsidRPr="00324DB7">
              <w:t>UEs</w:t>
            </w:r>
            <w:r w:rsidR="00235BF4" w:rsidRPr="00324DB7">
              <w:t xml:space="preserve"> </w:t>
            </w:r>
            <w:r w:rsidRPr="00324DB7">
              <w:t>with</w:t>
            </w:r>
            <w:r w:rsidR="00235BF4" w:rsidRPr="00324DB7">
              <w:t xml:space="preserve"> </w:t>
            </w:r>
            <w:r w:rsidRPr="00324DB7">
              <w:t>uplink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1419C7AB"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24C7F99D" w14:textId="7879805D" w:rsidR="00C113E9" w:rsidRPr="00324DB7" w:rsidRDefault="00C113E9" w:rsidP="003568F8">
            <w:pPr>
              <w:pStyle w:val="TAL"/>
              <w:keepNext w:val="0"/>
              <w:keepLines w:val="0"/>
            </w:pPr>
            <w:r w:rsidRPr="00324DB7">
              <w:t>number_of_active_</w:t>
            </w:r>
            <w:r w:rsidRPr="009364B4">
              <w:t>ue</w:t>
            </w:r>
            <w:r w:rsidRPr="00324DB7">
              <w:t>_</w:t>
            </w:r>
            <w:r w:rsidRPr="009364B4">
              <w:t>dl</w:t>
            </w:r>
            <w:r w:rsidRPr="00324DB7">
              <w:t>_nongbr_cell</w:t>
            </w:r>
          </w:p>
        </w:tc>
        <w:tc>
          <w:tcPr>
            <w:tcW w:w="874" w:type="pct"/>
            <w:tcBorders>
              <w:top w:val="single" w:sz="6" w:space="0" w:color="000000"/>
              <w:left w:val="single" w:sz="6" w:space="0" w:color="000000"/>
              <w:bottom w:val="single" w:sz="6" w:space="0" w:color="000000"/>
              <w:right w:val="single" w:sz="6" w:space="0" w:color="000000"/>
            </w:tcBorders>
          </w:tcPr>
          <w:p w14:paraId="26BFB7D4"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23FC17E9"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92DFB98" w14:textId="6A04B16B"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number</w:t>
            </w:r>
            <w:r w:rsidR="00235BF4" w:rsidRPr="00324DB7">
              <w:t xml:space="preserve"> </w:t>
            </w:r>
            <w:r w:rsidRPr="00324DB7">
              <w:t>of</w:t>
            </w:r>
            <w:r w:rsidR="00235BF4" w:rsidRPr="00324DB7">
              <w:t xml:space="preserve"> </w:t>
            </w:r>
            <w:r w:rsidRPr="00324DB7">
              <w:t>active</w:t>
            </w:r>
            <w:r w:rsidR="00235BF4" w:rsidRPr="00324DB7">
              <w:t xml:space="preserve"> </w:t>
            </w:r>
            <w:r w:rsidRPr="00324DB7">
              <w:t>UEs</w:t>
            </w:r>
            <w:r w:rsidR="00235BF4" w:rsidRPr="00324DB7">
              <w:t xml:space="preserve"> </w:t>
            </w:r>
            <w:r w:rsidRPr="00324DB7">
              <w:t>with</w:t>
            </w:r>
            <w:r w:rsidR="00235BF4" w:rsidRPr="00324DB7">
              <w:t xml:space="preserve"> </w:t>
            </w:r>
            <w:r w:rsidRPr="00324DB7">
              <w:t>downlink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7A81515E"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3C0DAF9B" w14:textId="683E67D1" w:rsidR="00C113E9" w:rsidRPr="00324DB7" w:rsidRDefault="00C113E9" w:rsidP="003568F8">
            <w:pPr>
              <w:pStyle w:val="TAL"/>
              <w:keepNext w:val="0"/>
              <w:keepLines w:val="0"/>
            </w:pPr>
            <w:r w:rsidRPr="00324DB7">
              <w:t>number_of_active_</w:t>
            </w:r>
            <w:r w:rsidRPr="009364B4">
              <w:t>ue</w:t>
            </w:r>
            <w:r w:rsidRPr="00324DB7">
              <w:t>_</w:t>
            </w:r>
            <w:r w:rsidRPr="009364B4">
              <w:t>ul</w:t>
            </w:r>
            <w:r w:rsidRPr="00324DB7">
              <w:t>_nongbr_cell</w:t>
            </w:r>
          </w:p>
        </w:tc>
        <w:tc>
          <w:tcPr>
            <w:tcW w:w="874" w:type="pct"/>
            <w:tcBorders>
              <w:top w:val="single" w:sz="6" w:space="0" w:color="000000"/>
              <w:left w:val="single" w:sz="6" w:space="0" w:color="000000"/>
              <w:bottom w:val="single" w:sz="6" w:space="0" w:color="000000"/>
              <w:right w:val="single" w:sz="6" w:space="0" w:color="000000"/>
            </w:tcBorders>
          </w:tcPr>
          <w:p w14:paraId="7416A7E5"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2433ED2F"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71EFA9D" w14:textId="09E80188"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number</w:t>
            </w:r>
            <w:r w:rsidR="00235BF4" w:rsidRPr="00324DB7">
              <w:t xml:space="preserve"> </w:t>
            </w:r>
            <w:r w:rsidRPr="00324DB7">
              <w:t>of</w:t>
            </w:r>
            <w:r w:rsidR="00235BF4" w:rsidRPr="00324DB7">
              <w:t xml:space="preserve"> </w:t>
            </w:r>
            <w:r w:rsidRPr="00324DB7">
              <w:t>active</w:t>
            </w:r>
            <w:r w:rsidR="00235BF4" w:rsidRPr="00324DB7">
              <w:t xml:space="preserve"> </w:t>
            </w:r>
            <w:r w:rsidRPr="00324DB7">
              <w:t>UEs</w:t>
            </w:r>
            <w:r w:rsidR="00235BF4" w:rsidRPr="00324DB7">
              <w:t xml:space="preserve"> </w:t>
            </w:r>
            <w:r w:rsidRPr="00324DB7">
              <w:t>with</w:t>
            </w:r>
            <w:r w:rsidR="00235BF4" w:rsidRPr="00324DB7">
              <w:t xml:space="preserve"> </w:t>
            </w:r>
            <w:r w:rsidRPr="00324DB7">
              <w:t>uplink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47B6EC3E"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E1B788F" w14:textId="3D21BCD4" w:rsidR="00C113E9" w:rsidRPr="00324DB7" w:rsidRDefault="00C113E9" w:rsidP="003568F8">
            <w:pPr>
              <w:pStyle w:val="TAL"/>
              <w:keepNext w:val="0"/>
              <w:keepLines w:val="0"/>
            </w:pPr>
            <w:r w:rsidRPr="009364B4">
              <w:t>dl</w:t>
            </w:r>
            <w:r w:rsidRPr="00324DB7">
              <w:t>_</w:t>
            </w:r>
            <w:r w:rsidRPr="009364B4">
              <w:t>gbr</w:t>
            </w:r>
            <w:r w:rsidRPr="00324DB7">
              <w:t>_pdr_cell</w:t>
            </w:r>
          </w:p>
        </w:tc>
        <w:tc>
          <w:tcPr>
            <w:tcW w:w="874" w:type="pct"/>
            <w:tcBorders>
              <w:top w:val="single" w:sz="6" w:space="0" w:color="000000"/>
              <w:left w:val="single" w:sz="6" w:space="0" w:color="000000"/>
              <w:bottom w:val="single" w:sz="6" w:space="0" w:color="000000"/>
              <w:right w:val="single" w:sz="6" w:space="0" w:color="000000"/>
            </w:tcBorders>
          </w:tcPr>
          <w:p w14:paraId="0EECF811" w14:textId="54F503C3"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33F57027"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9DC690C" w14:textId="34054211"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discard</w:t>
            </w:r>
            <w:r w:rsidR="00235BF4" w:rsidRPr="00324DB7">
              <w:t xml:space="preserve"> </w:t>
            </w:r>
            <w:r w:rsidRPr="00324DB7">
              <w:t>rate</w:t>
            </w:r>
            <w:r w:rsidR="00235BF4" w:rsidRPr="00324DB7">
              <w:t xml:space="preserve"> </w:t>
            </w:r>
            <w:r w:rsidRPr="00324DB7">
              <w:t>in</w:t>
            </w:r>
            <w:r w:rsidR="00235BF4" w:rsidRPr="00324DB7">
              <w:t xml:space="preserve"> </w:t>
            </w:r>
            <w:r w:rsidRPr="00324DB7">
              <w:t>percentage</w:t>
            </w:r>
            <w:r w:rsidR="00235BF4" w:rsidRPr="00324DB7">
              <w:t xml:space="preserve"> </w:t>
            </w:r>
            <w:r w:rsidRPr="00324DB7">
              <w:t>of</w:t>
            </w:r>
            <w:r w:rsidR="00235BF4" w:rsidRPr="00324DB7">
              <w:t xml:space="preserve"> </w:t>
            </w:r>
            <w:r w:rsidRPr="00324DB7">
              <w:t>the</w:t>
            </w:r>
            <w:r w:rsidR="00235BF4" w:rsidRPr="00324DB7">
              <w:t xml:space="preserve"> </w:t>
            </w:r>
            <w:r w:rsidRPr="00324DB7">
              <w:t>downlink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in</w:t>
            </w:r>
            <w:r w:rsidR="00235BF4" w:rsidRPr="00324DB7">
              <w:t xml:space="preserve"> </w:t>
            </w:r>
            <w:r w:rsidRPr="00324DB7">
              <w:t>a</w:t>
            </w:r>
            <w:r w:rsidR="00235BF4" w:rsidRPr="00324DB7">
              <w:t xml:space="preserve"> </w:t>
            </w:r>
            <w:r w:rsidRPr="00324DB7">
              <w:t>cell,</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w:t>
            </w:r>
            <w:r w:rsidRPr="009364B4">
              <w:t>136</w:t>
            </w:r>
            <w:r w:rsidR="00235BF4" w:rsidRPr="009364B4">
              <w:t> </w:t>
            </w:r>
            <w:r w:rsidRPr="009364B4">
              <w:t>314</w:t>
            </w:r>
            <w:r w:rsidR="00235BF4" w:rsidRPr="009364B4">
              <w:t>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46A2C8F6"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F91DC2A" w14:textId="5255ED2D" w:rsidR="00C113E9" w:rsidRPr="00324DB7" w:rsidRDefault="00C113E9" w:rsidP="003568F8">
            <w:pPr>
              <w:pStyle w:val="TAL"/>
              <w:keepNext w:val="0"/>
              <w:keepLines w:val="0"/>
            </w:pPr>
            <w:r w:rsidRPr="009364B4">
              <w:t>ul</w:t>
            </w:r>
            <w:r w:rsidRPr="00324DB7">
              <w:t>_</w:t>
            </w:r>
            <w:r w:rsidRPr="009364B4">
              <w:t>gbr</w:t>
            </w:r>
            <w:r w:rsidRPr="00324DB7">
              <w:t>_pdr_cell</w:t>
            </w:r>
          </w:p>
        </w:tc>
        <w:tc>
          <w:tcPr>
            <w:tcW w:w="874" w:type="pct"/>
            <w:tcBorders>
              <w:top w:val="single" w:sz="6" w:space="0" w:color="000000"/>
              <w:left w:val="single" w:sz="6" w:space="0" w:color="000000"/>
              <w:bottom w:val="single" w:sz="6" w:space="0" w:color="000000"/>
              <w:right w:val="single" w:sz="6" w:space="0" w:color="000000"/>
            </w:tcBorders>
          </w:tcPr>
          <w:p w14:paraId="29B828B3" w14:textId="52C7D6B0"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18FE3505"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B44BA0F" w14:textId="25FC7E36"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discard</w:t>
            </w:r>
            <w:r w:rsidR="00235BF4" w:rsidRPr="00324DB7">
              <w:t xml:space="preserve"> </w:t>
            </w:r>
            <w:r w:rsidRPr="00324DB7">
              <w:t>rate</w:t>
            </w:r>
            <w:r w:rsidR="00235BF4" w:rsidRPr="00324DB7">
              <w:t xml:space="preserve"> </w:t>
            </w:r>
            <w:r w:rsidRPr="00324DB7">
              <w:t>in</w:t>
            </w:r>
            <w:r w:rsidR="00235BF4" w:rsidRPr="00324DB7">
              <w:t xml:space="preserve"> </w:t>
            </w:r>
            <w:r w:rsidRPr="00324DB7">
              <w:t>percentage</w:t>
            </w:r>
            <w:r w:rsidR="00235BF4" w:rsidRPr="00324DB7">
              <w:t xml:space="preserve"> </w:t>
            </w:r>
            <w:r w:rsidRPr="00324DB7">
              <w:t>of</w:t>
            </w:r>
            <w:r w:rsidR="00235BF4" w:rsidRPr="00324DB7">
              <w:t xml:space="preserve"> </w:t>
            </w:r>
            <w:r w:rsidRPr="00324DB7">
              <w:t>the</w:t>
            </w:r>
            <w:r w:rsidR="00235BF4" w:rsidRPr="00324DB7">
              <w:t xml:space="preserve"> </w:t>
            </w:r>
            <w:r w:rsidRPr="00324DB7">
              <w:t>uplink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in</w:t>
            </w:r>
            <w:r w:rsidR="00235BF4" w:rsidRPr="00324DB7">
              <w:t xml:space="preserve"> </w:t>
            </w:r>
            <w:r w:rsidRPr="00324DB7">
              <w:t>a</w:t>
            </w:r>
            <w:r w:rsidR="00235BF4" w:rsidRPr="00324DB7">
              <w:t xml:space="preserve"> </w:t>
            </w:r>
            <w:r w:rsidRPr="00324DB7">
              <w:t>cell,</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4F680AC3"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6E04546A" w14:textId="4578C139" w:rsidR="00C113E9" w:rsidRPr="00324DB7" w:rsidRDefault="00C113E9" w:rsidP="003568F8">
            <w:pPr>
              <w:pStyle w:val="TAL"/>
              <w:keepNext w:val="0"/>
              <w:keepLines w:val="0"/>
            </w:pPr>
            <w:r w:rsidRPr="009364B4">
              <w:t>dl</w:t>
            </w:r>
            <w:r w:rsidRPr="00324DB7">
              <w:t>_nongbr_pdr_cell</w:t>
            </w:r>
          </w:p>
        </w:tc>
        <w:tc>
          <w:tcPr>
            <w:tcW w:w="874" w:type="pct"/>
            <w:tcBorders>
              <w:top w:val="single" w:sz="6" w:space="0" w:color="000000"/>
              <w:left w:val="single" w:sz="6" w:space="0" w:color="000000"/>
              <w:bottom w:val="single" w:sz="6" w:space="0" w:color="000000"/>
              <w:right w:val="single" w:sz="6" w:space="0" w:color="000000"/>
            </w:tcBorders>
          </w:tcPr>
          <w:p w14:paraId="3727588D" w14:textId="182F2D11"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7B7CDE61"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06C222F" w14:textId="0B537EA9"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discard</w:t>
            </w:r>
            <w:r w:rsidR="00235BF4" w:rsidRPr="00324DB7">
              <w:t xml:space="preserve"> </w:t>
            </w:r>
            <w:r w:rsidRPr="00324DB7">
              <w:t>rate</w:t>
            </w:r>
            <w:r w:rsidR="00235BF4" w:rsidRPr="00324DB7">
              <w:t xml:space="preserve"> </w:t>
            </w:r>
            <w:r w:rsidRPr="00324DB7">
              <w:t>in</w:t>
            </w:r>
            <w:r w:rsidR="00235BF4" w:rsidRPr="00324DB7">
              <w:t xml:space="preserve"> </w:t>
            </w:r>
            <w:r w:rsidRPr="00324DB7">
              <w:t>percentage</w:t>
            </w:r>
            <w:r w:rsidR="00235BF4" w:rsidRPr="00324DB7">
              <w:t xml:space="preserve"> </w:t>
            </w:r>
            <w:r w:rsidRPr="00324DB7">
              <w:t>of</w:t>
            </w:r>
            <w:r w:rsidR="00235BF4" w:rsidRPr="00324DB7">
              <w:t xml:space="preserve"> </w:t>
            </w:r>
            <w:r w:rsidRPr="00324DB7">
              <w:t>the</w:t>
            </w:r>
            <w:r w:rsidR="00235BF4" w:rsidRPr="00324DB7">
              <w:t xml:space="preserve"> </w:t>
            </w:r>
            <w:r w:rsidRPr="00324DB7">
              <w:t>downlink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in</w:t>
            </w:r>
            <w:r w:rsidR="00235BF4" w:rsidRPr="00324DB7">
              <w:t xml:space="preserve"> </w:t>
            </w:r>
            <w:r w:rsidRPr="00324DB7">
              <w:t>a</w:t>
            </w:r>
            <w:r w:rsidR="00235BF4" w:rsidRPr="00324DB7">
              <w:t xml:space="preserve"> </w:t>
            </w:r>
            <w:r w:rsidRPr="00324DB7">
              <w:t>cell,</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w:t>
            </w:r>
            <w:r w:rsidRPr="009364B4">
              <w:t>136</w:t>
            </w:r>
            <w:r w:rsidR="00235BF4" w:rsidRPr="009364B4">
              <w:t>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3EB413C7"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6571C2B1" w14:textId="4499746F" w:rsidR="00C113E9" w:rsidRPr="00324DB7" w:rsidRDefault="00C113E9" w:rsidP="003568F8">
            <w:pPr>
              <w:pStyle w:val="TAL"/>
              <w:keepNext w:val="0"/>
              <w:keepLines w:val="0"/>
            </w:pPr>
            <w:r w:rsidRPr="009364B4">
              <w:t>ul</w:t>
            </w:r>
            <w:r w:rsidRPr="00324DB7">
              <w:t>_nongbr_pdr_cell</w:t>
            </w:r>
          </w:p>
        </w:tc>
        <w:tc>
          <w:tcPr>
            <w:tcW w:w="874" w:type="pct"/>
            <w:tcBorders>
              <w:top w:val="single" w:sz="6" w:space="0" w:color="000000"/>
              <w:left w:val="single" w:sz="6" w:space="0" w:color="000000"/>
              <w:bottom w:val="single" w:sz="6" w:space="0" w:color="000000"/>
              <w:right w:val="single" w:sz="6" w:space="0" w:color="000000"/>
            </w:tcBorders>
          </w:tcPr>
          <w:p w14:paraId="5846DC29" w14:textId="141CF95A"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31790542"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ACB9231" w14:textId="3438298C"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discard</w:t>
            </w:r>
            <w:r w:rsidR="00235BF4" w:rsidRPr="00324DB7">
              <w:t xml:space="preserve"> </w:t>
            </w:r>
            <w:r w:rsidRPr="00324DB7">
              <w:t>rate</w:t>
            </w:r>
            <w:r w:rsidR="00235BF4" w:rsidRPr="00324DB7">
              <w:t xml:space="preserve"> </w:t>
            </w:r>
            <w:r w:rsidRPr="00324DB7">
              <w:t>in</w:t>
            </w:r>
            <w:r w:rsidR="00235BF4" w:rsidRPr="00324DB7">
              <w:t xml:space="preserve"> </w:t>
            </w:r>
            <w:r w:rsidRPr="00324DB7">
              <w:t>percentage</w:t>
            </w:r>
            <w:r w:rsidR="00235BF4" w:rsidRPr="00324DB7">
              <w:t xml:space="preserve"> </w:t>
            </w:r>
            <w:r w:rsidRPr="00324DB7">
              <w:t>of</w:t>
            </w:r>
            <w:r w:rsidR="00235BF4" w:rsidRPr="00324DB7">
              <w:t xml:space="preserve"> </w:t>
            </w:r>
            <w:r w:rsidRPr="00324DB7">
              <w:t>the</w:t>
            </w:r>
            <w:r w:rsidR="00235BF4" w:rsidRPr="00324DB7">
              <w:t xml:space="preserve"> </w:t>
            </w:r>
            <w:r w:rsidRPr="00324DB7">
              <w:t>uplink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in</w:t>
            </w:r>
            <w:r w:rsidR="00235BF4" w:rsidRPr="00324DB7">
              <w:t xml:space="preserve"> </w:t>
            </w:r>
            <w:r w:rsidRPr="00324DB7">
              <w:t>a</w:t>
            </w:r>
            <w:r w:rsidR="00235BF4" w:rsidRPr="00324DB7">
              <w:t xml:space="preserve"> </w:t>
            </w:r>
            <w:r w:rsidRPr="00324DB7">
              <w:t>cell,</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7EF8919A"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1D67990E" w14:textId="4E14A02A" w:rsidR="00C113E9" w:rsidRPr="00324DB7" w:rsidRDefault="00C113E9" w:rsidP="003568F8">
            <w:pPr>
              <w:pStyle w:val="TAL"/>
              <w:keepNext w:val="0"/>
              <w:keepLines w:val="0"/>
            </w:pPr>
            <w:r w:rsidRPr="009364B4">
              <w:t>dl</w:t>
            </w:r>
            <w:r w:rsidRPr="00324DB7">
              <w:t>_</w:t>
            </w:r>
            <w:r w:rsidRPr="009364B4">
              <w:t>gbr</w:t>
            </w:r>
            <w:r w:rsidRPr="00324DB7">
              <w:t>_delay_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2A6766CF"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5BDFD9EE"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5B86B49" w14:textId="1AB78E86"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delay</w:t>
            </w:r>
            <w:r w:rsidR="00235BF4" w:rsidRPr="00324DB7">
              <w:t xml:space="preserve"> </w:t>
            </w:r>
            <w:r w:rsidRPr="00324DB7">
              <w:t>of</w:t>
            </w:r>
            <w:r w:rsidR="00235BF4" w:rsidRPr="00324DB7">
              <w:t xml:space="preserve"> </w:t>
            </w:r>
            <w:r w:rsidRPr="00324DB7">
              <w:t>the</w:t>
            </w:r>
            <w:r w:rsidR="00235BF4" w:rsidRPr="00324DB7">
              <w:t xml:space="preserve"> </w:t>
            </w:r>
            <w:r w:rsidRPr="00324DB7">
              <w:t>downlink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5B23C609"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20F6C918" w14:textId="08513CEF" w:rsidR="00C113E9" w:rsidRPr="00324DB7" w:rsidRDefault="00C113E9" w:rsidP="003568F8">
            <w:pPr>
              <w:pStyle w:val="TAL"/>
              <w:keepNext w:val="0"/>
              <w:keepLines w:val="0"/>
            </w:pPr>
            <w:r w:rsidRPr="009364B4">
              <w:t>ul</w:t>
            </w:r>
            <w:r w:rsidRPr="00324DB7">
              <w:t>_</w:t>
            </w:r>
            <w:r w:rsidRPr="009364B4">
              <w:t>gbr</w:t>
            </w:r>
            <w:r w:rsidRPr="00324DB7">
              <w:t>_delay_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368D52D8"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66AFF9FD"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81650BB" w14:textId="243C5F91"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delay</w:t>
            </w:r>
            <w:r w:rsidR="00235BF4" w:rsidRPr="00324DB7">
              <w:t xml:space="preserve"> </w:t>
            </w:r>
            <w:r w:rsidRPr="00324DB7">
              <w:t>of</w:t>
            </w:r>
            <w:r w:rsidR="00235BF4" w:rsidRPr="00324DB7">
              <w:t xml:space="preserve"> </w:t>
            </w:r>
            <w:r w:rsidRPr="00324DB7">
              <w:t>the</w:t>
            </w:r>
            <w:r w:rsidR="00235BF4" w:rsidRPr="00324DB7">
              <w:t xml:space="preserve"> </w:t>
            </w:r>
            <w:r w:rsidRPr="00324DB7">
              <w:t>uplink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59CAC492"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067138A4" w14:textId="2F9B4FDA" w:rsidR="00C113E9" w:rsidRPr="00324DB7" w:rsidRDefault="00C113E9" w:rsidP="003568F8">
            <w:pPr>
              <w:pStyle w:val="TAL"/>
              <w:keepNext w:val="0"/>
              <w:keepLines w:val="0"/>
            </w:pPr>
            <w:r w:rsidRPr="009364B4">
              <w:t>dl</w:t>
            </w:r>
            <w:r w:rsidRPr="00324DB7">
              <w:t>_nongbr_delay_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4096983C"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6C5B1986"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DEF20D0" w14:textId="7159B3E5"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delay</w:t>
            </w:r>
            <w:r w:rsidR="00235BF4" w:rsidRPr="00324DB7">
              <w:t xml:space="preserve"> </w:t>
            </w:r>
            <w:r w:rsidRPr="00324DB7">
              <w:t>of</w:t>
            </w:r>
            <w:r w:rsidR="00235BF4" w:rsidRPr="00324DB7">
              <w:t xml:space="preserve"> </w:t>
            </w:r>
            <w:r w:rsidRPr="00324DB7">
              <w:t>the</w:t>
            </w:r>
            <w:r w:rsidR="00235BF4" w:rsidRPr="00324DB7">
              <w:t xml:space="preserve"> </w:t>
            </w:r>
            <w:r w:rsidRPr="00324DB7">
              <w:t>downlink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0F3E49D0"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52E3FC5D" w14:textId="74532C6B" w:rsidR="00C113E9" w:rsidRPr="00324DB7" w:rsidRDefault="00C113E9" w:rsidP="003568F8">
            <w:pPr>
              <w:pStyle w:val="TAL"/>
              <w:keepNext w:val="0"/>
              <w:keepLines w:val="0"/>
            </w:pPr>
            <w:r w:rsidRPr="009364B4">
              <w:t>ul</w:t>
            </w:r>
            <w:r w:rsidRPr="00324DB7">
              <w:t>_nongbr_delay_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0F556822"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5A88ACDA"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85C127E" w14:textId="3E22F1BF"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delay</w:t>
            </w:r>
            <w:r w:rsidR="00235BF4" w:rsidRPr="00324DB7">
              <w:t xml:space="preserve"> </w:t>
            </w:r>
            <w:r w:rsidRPr="00324DB7">
              <w:t>of</w:t>
            </w:r>
            <w:r w:rsidR="00235BF4" w:rsidRPr="00324DB7">
              <w:t xml:space="preserve"> </w:t>
            </w:r>
            <w:r w:rsidRPr="00324DB7">
              <w:t>the</w:t>
            </w:r>
            <w:r w:rsidR="00235BF4" w:rsidRPr="00324DB7">
              <w:t xml:space="preserve"> </w:t>
            </w:r>
            <w:r w:rsidRPr="00324DB7">
              <w:t>uplink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3936561D"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63A26277" w14:textId="35DBF6FD" w:rsidR="00C113E9" w:rsidRPr="00324DB7" w:rsidRDefault="00C113E9" w:rsidP="003568F8">
            <w:pPr>
              <w:pStyle w:val="TAL"/>
              <w:keepNext w:val="0"/>
              <w:keepLines w:val="0"/>
            </w:pPr>
            <w:r w:rsidRPr="009364B4">
              <w:t>dl</w:t>
            </w:r>
            <w:r w:rsidRPr="00324DB7">
              <w:t>_</w:t>
            </w:r>
            <w:r w:rsidRPr="009364B4">
              <w:t>gbr</w:t>
            </w:r>
            <w:r w:rsidRPr="00324DB7">
              <w:t>_pdr_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67A84805" w14:textId="2A660C7B"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3DDFCB06"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D7C6B89" w14:textId="63A7C56C"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discard</w:t>
            </w:r>
            <w:r w:rsidR="00235BF4" w:rsidRPr="00324DB7">
              <w:t xml:space="preserve"> </w:t>
            </w:r>
            <w:r w:rsidRPr="00324DB7">
              <w:t>rate</w:t>
            </w:r>
            <w:r w:rsidR="00235BF4" w:rsidRPr="00324DB7">
              <w:t xml:space="preserve"> </w:t>
            </w:r>
            <w:r w:rsidRPr="00324DB7">
              <w:t>in</w:t>
            </w:r>
            <w:r w:rsidR="00235BF4" w:rsidRPr="00324DB7">
              <w:t xml:space="preserve"> </w:t>
            </w:r>
            <w:r w:rsidRPr="00324DB7">
              <w:t>percentage</w:t>
            </w:r>
            <w:r w:rsidR="00235BF4" w:rsidRPr="00324DB7">
              <w:t xml:space="preserve"> </w:t>
            </w:r>
            <w:r w:rsidRPr="00324DB7">
              <w:t>of</w:t>
            </w:r>
            <w:r w:rsidR="00235BF4" w:rsidRPr="00324DB7">
              <w:t xml:space="preserve"> </w:t>
            </w:r>
            <w:r w:rsidRPr="00324DB7">
              <w:t>the</w:t>
            </w:r>
            <w:r w:rsidR="00235BF4" w:rsidRPr="00324DB7">
              <w:t xml:space="preserve"> </w:t>
            </w:r>
            <w:r w:rsidRPr="00324DB7">
              <w:t>downlink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w:t>
            </w:r>
            <w:r w:rsidRPr="009364B4">
              <w:t>136</w:t>
            </w:r>
            <w:r w:rsidR="00235BF4" w:rsidRPr="009364B4">
              <w:t> </w:t>
            </w:r>
            <w:r w:rsidRPr="009364B4">
              <w:t>314</w:t>
            </w:r>
            <w:r w:rsidR="00235BF4" w:rsidRPr="009364B4">
              <w:t>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5CB55793"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74926D39" w14:textId="529F13F6" w:rsidR="00C113E9" w:rsidRPr="00324DB7" w:rsidRDefault="00C113E9" w:rsidP="003568F8">
            <w:pPr>
              <w:pStyle w:val="TAL"/>
              <w:keepNext w:val="0"/>
              <w:keepLines w:val="0"/>
            </w:pPr>
            <w:r w:rsidRPr="009364B4">
              <w:t>ul</w:t>
            </w:r>
            <w:r w:rsidRPr="00324DB7">
              <w:t>_</w:t>
            </w:r>
            <w:r w:rsidRPr="009364B4">
              <w:t>gbr</w:t>
            </w:r>
            <w:r w:rsidRPr="00324DB7">
              <w:t>_pdr_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307529FB" w14:textId="32E7851E"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19D848D8"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96F44F6" w14:textId="7A136B9E"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discard</w:t>
            </w:r>
            <w:r w:rsidR="00235BF4" w:rsidRPr="00324DB7">
              <w:t xml:space="preserve"> </w:t>
            </w:r>
            <w:r w:rsidRPr="00324DB7">
              <w:t>rate</w:t>
            </w:r>
            <w:r w:rsidR="00235BF4" w:rsidRPr="00324DB7">
              <w:t xml:space="preserve"> </w:t>
            </w:r>
            <w:r w:rsidRPr="00324DB7">
              <w:t>in</w:t>
            </w:r>
            <w:r w:rsidR="00235BF4" w:rsidRPr="00324DB7">
              <w:t xml:space="preserve"> </w:t>
            </w:r>
            <w:r w:rsidRPr="00324DB7">
              <w:t>percentage</w:t>
            </w:r>
            <w:r w:rsidR="00235BF4" w:rsidRPr="00324DB7">
              <w:t xml:space="preserve"> </w:t>
            </w:r>
            <w:r w:rsidRPr="00324DB7">
              <w:t>of</w:t>
            </w:r>
            <w:r w:rsidR="00235BF4" w:rsidRPr="00324DB7">
              <w:t xml:space="preserve"> </w:t>
            </w:r>
            <w:r w:rsidRPr="00324DB7">
              <w:t>the</w:t>
            </w:r>
            <w:r w:rsidR="00235BF4" w:rsidRPr="00324DB7">
              <w:t xml:space="preserve"> </w:t>
            </w:r>
            <w:r w:rsidRPr="00324DB7">
              <w:t>uplink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xml:space="preserve"> </w:t>
            </w:r>
            <w:r w:rsidRPr="009364B4">
              <w:t>136</w:t>
            </w:r>
            <w:r w:rsidR="00235BF4" w:rsidRPr="009364B4">
              <w:t xml:space="preserve">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2668A796"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33ED83CF" w14:textId="3BCDAC38" w:rsidR="00C113E9" w:rsidRPr="00324DB7" w:rsidRDefault="00C113E9" w:rsidP="003568F8">
            <w:pPr>
              <w:pStyle w:val="TAL"/>
              <w:keepNext w:val="0"/>
              <w:keepLines w:val="0"/>
            </w:pPr>
            <w:r w:rsidRPr="009364B4">
              <w:t>dl</w:t>
            </w:r>
            <w:r w:rsidRPr="00324DB7">
              <w:t>_nongbr_pdr_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39E67B22" w14:textId="7DBC07EB"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5A0EA682"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F16BD49" w14:textId="28C0EEA8"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discard</w:t>
            </w:r>
            <w:r w:rsidR="00235BF4" w:rsidRPr="00324DB7">
              <w:t xml:space="preserve"> </w:t>
            </w:r>
            <w:r w:rsidRPr="00324DB7">
              <w:t>rate</w:t>
            </w:r>
            <w:r w:rsidR="00235BF4" w:rsidRPr="00324DB7">
              <w:t xml:space="preserve"> </w:t>
            </w:r>
            <w:r w:rsidRPr="00324DB7">
              <w:t>in</w:t>
            </w:r>
            <w:r w:rsidR="00235BF4" w:rsidRPr="00324DB7">
              <w:t xml:space="preserve"> </w:t>
            </w:r>
            <w:r w:rsidRPr="00324DB7">
              <w:t>percentage</w:t>
            </w:r>
            <w:r w:rsidR="00235BF4" w:rsidRPr="00324DB7">
              <w:t xml:space="preserve"> </w:t>
            </w:r>
            <w:r w:rsidRPr="00324DB7">
              <w:t>of</w:t>
            </w:r>
            <w:r w:rsidR="00235BF4" w:rsidRPr="00324DB7">
              <w:t xml:space="preserve"> </w:t>
            </w:r>
            <w:r w:rsidRPr="00324DB7">
              <w:t>the</w:t>
            </w:r>
            <w:r w:rsidR="00235BF4" w:rsidRPr="00324DB7">
              <w:t xml:space="preserve"> </w:t>
            </w:r>
            <w:r w:rsidRPr="00324DB7">
              <w:t>downlink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Pr="009364B4">
              <w:t>ETSI</w:t>
            </w:r>
            <w:r w:rsidR="00235BF4" w:rsidRPr="009364B4">
              <w:t xml:space="preserve"> </w:t>
            </w:r>
            <w:r w:rsidRPr="009364B4">
              <w:t>TS</w:t>
            </w:r>
            <w:r w:rsidR="00235BF4" w:rsidRPr="009364B4">
              <w:t> </w:t>
            </w:r>
            <w:r w:rsidRPr="009364B4">
              <w:t>136</w:t>
            </w:r>
            <w:r w:rsidR="00235BF4" w:rsidRPr="009364B4">
              <w:t> </w:t>
            </w:r>
            <w:r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03BA7AF8"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17F1E7F5" w14:textId="5C54B0BE" w:rsidR="00C113E9" w:rsidRPr="00324DB7" w:rsidRDefault="00C113E9" w:rsidP="003568F8">
            <w:pPr>
              <w:pStyle w:val="TAL"/>
              <w:keepNext w:val="0"/>
              <w:keepLines w:val="0"/>
            </w:pPr>
            <w:r w:rsidRPr="009364B4">
              <w:t>ul</w:t>
            </w:r>
            <w:r w:rsidRPr="00324DB7">
              <w:t>_nongbr_pdr_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365C59E7" w14:textId="481B5396" w:rsidR="00C113E9" w:rsidRPr="00324DB7" w:rsidRDefault="00C113E9" w:rsidP="003568F8">
            <w:pPr>
              <w:pStyle w:val="TAL"/>
              <w:keepNext w:val="0"/>
              <w:keepLines w:val="0"/>
            </w:pPr>
            <w:r w:rsidRPr="00324DB7">
              <w:t>Integer</w:t>
            </w:r>
            <w:r w:rsidR="00235BF4" w:rsidRPr="00324DB7">
              <w:t xml:space="preserve"> </w:t>
            </w:r>
            <w:r w:rsidRPr="00324DB7">
              <w:t>(0..100)</w:t>
            </w:r>
          </w:p>
        </w:tc>
        <w:tc>
          <w:tcPr>
            <w:tcW w:w="583" w:type="pct"/>
            <w:tcBorders>
              <w:top w:val="single" w:sz="6" w:space="0" w:color="000000"/>
              <w:left w:val="single" w:sz="6" w:space="0" w:color="000000"/>
              <w:bottom w:val="single" w:sz="6" w:space="0" w:color="000000"/>
              <w:right w:val="single" w:sz="6" w:space="0" w:color="000000"/>
            </w:tcBorders>
          </w:tcPr>
          <w:p w14:paraId="0FF1B9BA"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76EE0FF" w14:textId="37094B22"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packet</w:t>
            </w:r>
            <w:r w:rsidR="00235BF4" w:rsidRPr="00324DB7">
              <w:t xml:space="preserve"> </w:t>
            </w:r>
            <w:r w:rsidRPr="00324DB7">
              <w:t>discard</w:t>
            </w:r>
            <w:r w:rsidR="00235BF4" w:rsidRPr="00324DB7">
              <w:t xml:space="preserve"> </w:t>
            </w:r>
            <w:r w:rsidRPr="00324DB7">
              <w:t>rate</w:t>
            </w:r>
            <w:r w:rsidR="00235BF4" w:rsidRPr="00324DB7">
              <w:t xml:space="preserve"> </w:t>
            </w:r>
            <w:r w:rsidRPr="00324DB7">
              <w:t>in</w:t>
            </w:r>
            <w:r w:rsidR="00235BF4" w:rsidRPr="00324DB7">
              <w:t xml:space="preserve"> </w:t>
            </w:r>
            <w:r w:rsidRPr="00324DB7">
              <w:t>percentage</w:t>
            </w:r>
            <w:r w:rsidR="00235BF4" w:rsidRPr="00324DB7">
              <w:t xml:space="preserve"> </w:t>
            </w:r>
            <w:r w:rsidRPr="00324DB7">
              <w:t>of</w:t>
            </w:r>
            <w:r w:rsidR="00235BF4" w:rsidRPr="00324DB7">
              <w:t xml:space="preserve"> </w:t>
            </w:r>
            <w:r w:rsidRPr="00324DB7">
              <w:t>the</w:t>
            </w:r>
            <w:r w:rsidR="00235BF4" w:rsidRPr="00324DB7">
              <w:t xml:space="preserve"> </w:t>
            </w:r>
            <w:r w:rsidRPr="00324DB7">
              <w:t>uplink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00C53FF8" w:rsidRPr="00324DB7">
              <w:t>defined</w:t>
            </w:r>
            <w:r w:rsidR="00235BF4" w:rsidRPr="00324DB7">
              <w:t xml:space="preserve"> </w:t>
            </w:r>
            <w:r w:rsidR="00C53FF8" w:rsidRPr="00324DB7">
              <w:t>in</w:t>
            </w:r>
            <w:r w:rsidR="00235BF4" w:rsidRPr="00324DB7">
              <w:t xml:space="preserve"> </w:t>
            </w:r>
            <w:r w:rsidR="00C53FF8" w:rsidRPr="009364B4">
              <w:t>ETSI</w:t>
            </w:r>
            <w:r w:rsidR="00235BF4" w:rsidRPr="009364B4">
              <w:t xml:space="preserve"> </w:t>
            </w:r>
            <w:r w:rsidR="00C53FF8" w:rsidRPr="009364B4">
              <w:t>TS</w:t>
            </w:r>
            <w:r w:rsidR="00235BF4" w:rsidRPr="009364B4">
              <w:t xml:space="preserve"> </w:t>
            </w:r>
            <w:r w:rsidR="00C53FF8" w:rsidRPr="009364B4">
              <w:t>136</w:t>
            </w:r>
            <w:r w:rsidR="00235BF4" w:rsidRPr="009364B4">
              <w:t xml:space="preserve"> </w:t>
            </w:r>
            <w:r w:rsidR="00C53FF8"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406844DA"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240C37E3" w14:textId="380D3F0B" w:rsidR="00C113E9" w:rsidRPr="00324DB7" w:rsidRDefault="00C113E9" w:rsidP="003568F8">
            <w:pPr>
              <w:pStyle w:val="TAL"/>
              <w:keepNext w:val="0"/>
              <w:keepLines w:val="0"/>
            </w:pPr>
            <w:r w:rsidRPr="009364B4">
              <w:t>dl</w:t>
            </w:r>
            <w:r w:rsidRPr="00324DB7">
              <w:t>_</w:t>
            </w:r>
            <w:r w:rsidRPr="009364B4">
              <w:t>gbr</w:t>
            </w:r>
            <w:r w:rsidRPr="00324DB7">
              <w:t>_throughput_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03C8D75C"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4AFA9A5F"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B00FFF6" w14:textId="0A2A2260"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scheduled</w:t>
            </w:r>
            <w:r w:rsidR="00235BF4" w:rsidRPr="00324DB7">
              <w:t xml:space="preserve"> </w:t>
            </w:r>
            <w:r w:rsidRPr="00324DB7">
              <w:t>throughput</w:t>
            </w:r>
            <w:r w:rsidR="00235BF4" w:rsidRPr="00324DB7">
              <w:t xml:space="preserve"> </w:t>
            </w:r>
            <w:r w:rsidRPr="00324DB7">
              <w:t>of</w:t>
            </w:r>
            <w:r w:rsidR="00235BF4" w:rsidRPr="00324DB7">
              <w:t xml:space="preserve"> </w:t>
            </w:r>
            <w:r w:rsidRPr="00324DB7">
              <w:t>the</w:t>
            </w:r>
            <w:r w:rsidR="00235BF4" w:rsidRPr="00324DB7">
              <w:t xml:space="preserve"> </w:t>
            </w:r>
            <w:r w:rsidRPr="00324DB7">
              <w:t>downlink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00C53FF8" w:rsidRPr="00324DB7">
              <w:t>defined</w:t>
            </w:r>
            <w:r w:rsidR="00235BF4" w:rsidRPr="00324DB7">
              <w:t xml:space="preserve"> </w:t>
            </w:r>
            <w:r w:rsidR="00C53FF8" w:rsidRPr="00324DB7">
              <w:t>in</w:t>
            </w:r>
            <w:r w:rsidR="00235BF4" w:rsidRPr="00324DB7">
              <w:t xml:space="preserve"> </w:t>
            </w:r>
            <w:r w:rsidR="00C53FF8" w:rsidRPr="009364B4">
              <w:t>ETSI</w:t>
            </w:r>
            <w:r w:rsidR="00235BF4" w:rsidRPr="009364B4">
              <w:t xml:space="preserve"> </w:t>
            </w:r>
            <w:r w:rsidR="00C53FF8" w:rsidRPr="009364B4">
              <w:t>TS</w:t>
            </w:r>
            <w:r w:rsidR="00235BF4" w:rsidRPr="009364B4">
              <w:t xml:space="preserve"> </w:t>
            </w:r>
            <w:r w:rsidR="00C53FF8" w:rsidRPr="009364B4">
              <w:t>136</w:t>
            </w:r>
            <w:r w:rsidR="00235BF4" w:rsidRPr="009364B4">
              <w:t xml:space="preserve"> </w:t>
            </w:r>
            <w:r w:rsidR="00C53FF8"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4B63E7BC"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7B2639C8" w14:textId="6F38508D" w:rsidR="00C113E9" w:rsidRPr="00324DB7" w:rsidRDefault="00C113E9" w:rsidP="003568F8">
            <w:pPr>
              <w:pStyle w:val="TAL"/>
              <w:keepNext w:val="0"/>
              <w:keepLines w:val="0"/>
            </w:pPr>
            <w:r w:rsidRPr="009364B4">
              <w:t>ul</w:t>
            </w:r>
            <w:r w:rsidRPr="00324DB7">
              <w:t>_</w:t>
            </w:r>
            <w:r w:rsidRPr="009364B4">
              <w:t>gbr</w:t>
            </w:r>
            <w:r w:rsidRPr="00324DB7">
              <w:t>_throughput_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04839EA7"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486A1CD9"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9E182CE" w14:textId="78AA4513"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scheduled</w:t>
            </w:r>
            <w:r w:rsidR="00235BF4" w:rsidRPr="00324DB7">
              <w:t xml:space="preserve"> </w:t>
            </w:r>
            <w:r w:rsidRPr="00324DB7">
              <w:t>throughput</w:t>
            </w:r>
            <w:r w:rsidR="00235BF4" w:rsidRPr="00324DB7">
              <w:t xml:space="preserve"> </w:t>
            </w:r>
            <w:r w:rsidRPr="00324DB7">
              <w:t>of</w:t>
            </w:r>
            <w:r w:rsidR="00235BF4" w:rsidRPr="00324DB7">
              <w:t xml:space="preserve"> </w:t>
            </w:r>
            <w:r w:rsidRPr="00324DB7">
              <w:t>the</w:t>
            </w:r>
            <w:r w:rsidR="00235BF4" w:rsidRPr="00324DB7">
              <w:t xml:space="preserve"> </w:t>
            </w:r>
            <w:r w:rsidRPr="00324DB7">
              <w:t>uplink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00C53FF8" w:rsidRPr="00324DB7">
              <w:t>defined</w:t>
            </w:r>
            <w:r w:rsidR="00235BF4" w:rsidRPr="00324DB7">
              <w:t xml:space="preserve"> </w:t>
            </w:r>
            <w:r w:rsidR="00C53FF8" w:rsidRPr="00324DB7">
              <w:t>in</w:t>
            </w:r>
            <w:r w:rsidR="00235BF4" w:rsidRPr="00324DB7">
              <w:t xml:space="preserve"> </w:t>
            </w:r>
            <w:r w:rsidR="00C53FF8" w:rsidRPr="009364B4">
              <w:t>ETSI</w:t>
            </w:r>
            <w:r w:rsidR="00235BF4" w:rsidRPr="009364B4">
              <w:t xml:space="preserve"> </w:t>
            </w:r>
            <w:r w:rsidR="00C53FF8" w:rsidRPr="009364B4">
              <w:t>TS</w:t>
            </w:r>
            <w:r w:rsidR="00235BF4" w:rsidRPr="009364B4">
              <w:t xml:space="preserve"> </w:t>
            </w:r>
            <w:r w:rsidR="00C53FF8" w:rsidRPr="009364B4">
              <w:t>136</w:t>
            </w:r>
            <w:r w:rsidR="00235BF4" w:rsidRPr="009364B4">
              <w:t xml:space="preserve"> </w:t>
            </w:r>
            <w:r w:rsidR="00C53FF8"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235E82D4"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52BDFB66" w14:textId="5E771CF8" w:rsidR="00C113E9" w:rsidRPr="00324DB7" w:rsidRDefault="00C113E9" w:rsidP="003568F8">
            <w:pPr>
              <w:pStyle w:val="TAL"/>
              <w:keepNext w:val="0"/>
              <w:keepLines w:val="0"/>
            </w:pPr>
            <w:r w:rsidRPr="009364B4">
              <w:t>dl</w:t>
            </w:r>
            <w:r w:rsidRPr="00324DB7">
              <w:t>_nongbr_throughput_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5D626BAB"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23C96361"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FF6350F" w14:textId="56DD12D8"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scheduled</w:t>
            </w:r>
            <w:r w:rsidR="00235BF4" w:rsidRPr="00324DB7">
              <w:t xml:space="preserve"> </w:t>
            </w:r>
            <w:r w:rsidRPr="00324DB7">
              <w:t>throughput</w:t>
            </w:r>
            <w:r w:rsidR="00235BF4" w:rsidRPr="00324DB7">
              <w:t xml:space="preserve"> </w:t>
            </w:r>
            <w:r w:rsidRPr="00324DB7">
              <w:t>of</w:t>
            </w:r>
            <w:r w:rsidR="00235BF4" w:rsidRPr="00324DB7">
              <w:t xml:space="preserve"> </w:t>
            </w:r>
            <w:r w:rsidRPr="00324DB7">
              <w:t>the</w:t>
            </w:r>
            <w:r w:rsidR="00235BF4" w:rsidRPr="00324DB7">
              <w:t xml:space="preserve"> </w:t>
            </w:r>
            <w:r w:rsidRPr="00324DB7">
              <w:t>downlink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Pr="00324DB7">
              <w:t>defined</w:t>
            </w:r>
            <w:r w:rsidR="00235BF4" w:rsidRPr="00324DB7">
              <w:t xml:space="preserve"> </w:t>
            </w:r>
            <w:r w:rsidRPr="00324DB7">
              <w:t>in</w:t>
            </w:r>
            <w:r w:rsidR="00235BF4" w:rsidRPr="00324DB7">
              <w:t xml:space="preserve"> </w:t>
            </w:r>
            <w:r w:rsidR="00C53FF8" w:rsidRPr="009364B4">
              <w:t>ETSI</w:t>
            </w:r>
            <w:r w:rsidR="00235BF4" w:rsidRPr="009364B4">
              <w:t xml:space="preserve"> </w:t>
            </w:r>
            <w:r w:rsidR="00C53FF8" w:rsidRPr="009364B4">
              <w:t>TS</w:t>
            </w:r>
            <w:r w:rsidR="00235BF4" w:rsidRPr="009364B4">
              <w:t xml:space="preserve"> </w:t>
            </w:r>
            <w:r w:rsidR="00C53FF8" w:rsidRPr="009364B4">
              <w:t>136</w:t>
            </w:r>
            <w:r w:rsidR="00235BF4" w:rsidRPr="009364B4">
              <w:t xml:space="preserve"> </w:t>
            </w:r>
            <w:r w:rsidR="00C53FF8"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6AF81BAD"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7BCDB496" w14:textId="1A9F37BA" w:rsidR="00C113E9" w:rsidRPr="00324DB7" w:rsidRDefault="00C113E9" w:rsidP="003568F8">
            <w:pPr>
              <w:pStyle w:val="TAL"/>
              <w:keepNext w:val="0"/>
              <w:keepLines w:val="0"/>
            </w:pPr>
            <w:r w:rsidRPr="009364B4">
              <w:t>ul</w:t>
            </w:r>
            <w:r w:rsidRPr="00324DB7">
              <w:t>_nongbr_throughput_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1D95D9D4"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18D24CE5"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6DCAD7B" w14:textId="40F21045"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scheduled</w:t>
            </w:r>
            <w:r w:rsidR="00235BF4" w:rsidRPr="00324DB7">
              <w:t xml:space="preserve"> </w:t>
            </w:r>
            <w:r w:rsidRPr="00324DB7">
              <w:t>throughput</w:t>
            </w:r>
            <w:r w:rsidR="00235BF4" w:rsidRPr="00324DB7">
              <w:t xml:space="preserve"> </w:t>
            </w:r>
            <w:r w:rsidRPr="00324DB7">
              <w:t>of</w:t>
            </w:r>
            <w:r w:rsidR="00235BF4" w:rsidRPr="00324DB7">
              <w:t xml:space="preserve"> </w:t>
            </w:r>
            <w:r w:rsidRPr="00324DB7">
              <w:t>the</w:t>
            </w:r>
            <w:r w:rsidR="00235BF4" w:rsidRPr="00324DB7">
              <w:t xml:space="preserve"> </w:t>
            </w:r>
            <w:r w:rsidRPr="00324DB7">
              <w:t>uplink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00C53FF8" w:rsidRPr="00324DB7">
              <w:t>defined</w:t>
            </w:r>
            <w:r w:rsidR="00235BF4" w:rsidRPr="00324DB7">
              <w:t xml:space="preserve"> </w:t>
            </w:r>
            <w:r w:rsidR="00C53FF8" w:rsidRPr="00324DB7">
              <w:t>in</w:t>
            </w:r>
            <w:r w:rsidR="00235BF4" w:rsidRPr="00324DB7">
              <w:t xml:space="preserve"> </w:t>
            </w:r>
            <w:r w:rsidR="00C53FF8" w:rsidRPr="009364B4">
              <w:t>ETSI</w:t>
            </w:r>
            <w:r w:rsidR="00235BF4" w:rsidRPr="009364B4">
              <w:t xml:space="preserve"> </w:t>
            </w:r>
            <w:r w:rsidR="00C53FF8" w:rsidRPr="009364B4">
              <w:t>TS</w:t>
            </w:r>
            <w:r w:rsidR="00235BF4" w:rsidRPr="009364B4">
              <w:t xml:space="preserve"> </w:t>
            </w:r>
            <w:r w:rsidR="00C53FF8" w:rsidRPr="009364B4">
              <w:t>136</w:t>
            </w:r>
            <w:r w:rsidR="00235BF4" w:rsidRPr="009364B4">
              <w:t xml:space="preserve"> </w:t>
            </w:r>
            <w:r w:rsidR="00C53FF8"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5D9D035B"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B4AAD70" w14:textId="6929A80B" w:rsidR="00C113E9" w:rsidRPr="00324DB7" w:rsidRDefault="00C113E9" w:rsidP="003568F8">
            <w:pPr>
              <w:pStyle w:val="TAL"/>
              <w:keepNext w:val="0"/>
              <w:keepLines w:val="0"/>
            </w:pPr>
            <w:r w:rsidRPr="009364B4">
              <w:t>dl</w:t>
            </w:r>
            <w:r w:rsidRPr="00324DB7">
              <w:t>_</w:t>
            </w:r>
            <w:r w:rsidRPr="009364B4">
              <w:t>gbr</w:t>
            </w:r>
            <w:r w:rsidRPr="00324DB7">
              <w:t>_data_volume_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0AEC899E"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2F682367"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922F850" w14:textId="44DA6A00"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data</w:t>
            </w:r>
            <w:r w:rsidR="00235BF4" w:rsidRPr="00324DB7">
              <w:t xml:space="preserve"> </w:t>
            </w:r>
            <w:r w:rsidRPr="00324DB7">
              <w:t>volume</w:t>
            </w:r>
            <w:r w:rsidR="00235BF4" w:rsidRPr="00324DB7">
              <w:t xml:space="preserve"> </w:t>
            </w:r>
            <w:r w:rsidRPr="00324DB7">
              <w:t>of</w:t>
            </w:r>
            <w:r w:rsidR="00235BF4" w:rsidRPr="00324DB7">
              <w:t xml:space="preserve"> </w:t>
            </w:r>
            <w:r w:rsidRPr="00324DB7">
              <w:t>the</w:t>
            </w:r>
            <w:r w:rsidR="00235BF4" w:rsidRPr="00324DB7">
              <w:t xml:space="preserve"> </w:t>
            </w:r>
            <w:r w:rsidRPr="00324DB7">
              <w:t>downlink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00C53FF8" w:rsidRPr="00324DB7">
              <w:t>defined</w:t>
            </w:r>
            <w:r w:rsidR="00235BF4" w:rsidRPr="00324DB7">
              <w:t xml:space="preserve"> </w:t>
            </w:r>
            <w:r w:rsidR="00C53FF8" w:rsidRPr="00324DB7">
              <w:t>in</w:t>
            </w:r>
            <w:r w:rsidR="00235BF4" w:rsidRPr="00324DB7">
              <w:t xml:space="preserve"> </w:t>
            </w:r>
            <w:r w:rsidR="00C53FF8" w:rsidRPr="009364B4">
              <w:t>ETSI</w:t>
            </w:r>
            <w:r w:rsidR="00235BF4" w:rsidRPr="009364B4">
              <w:t xml:space="preserve"> </w:t>
            </w:r>
            <w:r w:rsidR="00C53FF8" w:rsidRPr="009364B4">
              <w:t>TS</w:t>
            </w:r>
            <w:r w:rsidR="00235BF4" w:rsidRPr="009364B4">
              <w:t xml:space="preserve"> </w:t>
            </w:r>
            <w:r w:rsidR="00C53FF8" w:rsidRPr="009364B4">
              <w:t>136</w:t>
            </w:r>
            <w:r w:rsidR="00235BF4" w:rsidRPr="009364B4">
              <w:t xml:space="preserve"> </w:t>
            </w:r>
            <w:r w:rsidR="00C53FF8"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60B2F219"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6B96A248" w14:textId="7E20A727" w:rsidR="00C113E9" w:rsidRPr="00324DB7" w:rsidRDefault="00C113E9" w:rsidP="003568F8">
            <w:pPr>
              <w:pStyle w:val="TAL"/>
              <w:keepNext w:val="0"/>
              <w:keepLines w:val="0"/>
            </w:pPr>
            <w:r w:rsidRPr="009364B4">
              <w:t>ul</w:t>
            </w:r>
            <w:r w:rsidRPr="00324DB7">
              <w:t>_</w:t>
            </w:r>
            <w:r w:rsidRPr="009364B4">
              <w:t>gbr</w:t>
            </w:r>
            <w:r w:rsidRPr="00324DB7">
              <w:t>_data_volume_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0CDC9766"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05A8E59F"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B7DB5C4" w14:textId="5F89E91D"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data</w:t>
            </w:r>
            <w:r w:rsidR="00235BF4" w:rsidRPr="00324DB7">
              <w:t xml:space="preserve"> </w:t>
            </w:r>
            <w:r w:rsidRPr="00324DB7">
              <w:t>volume</w:t>
            </w:r>
            <w:r w:rsidR="00235BF4" w:rsidRPr="00324DB7">
              <w:t xml:space="preserve"> </w:t>
            </w:r>
            <w:r w:rsidRPr="00324DB7">
              <w:t>of</w:t>
            </w:r>
            <w:r w:rsidR="00235BF4" w:rsidRPr="00324DB7">
              <w:t xml:space="preserve"> </w:t>
            </w:r>
            <w:r w:rsidRPr="00324DB7">
              <w:t>the</w:t>
            </w:r>
            <w:r w:rsidR="00235BF4" w:rsidRPr="00324DB7">
              <w:t xml:space="preserve"> </w:t>
            </w:r>
            <w:r w:rsidRPr="00324DB7">
              <w:t>uplink</w:t>
            </w:r>
            <w:r w:rsidR="00235BF4" w:rsidRPr="00324DB7">
              <w:t xml:space="preserve"> </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00C53FF8" w:rsidRPr="00324DB7">
              <w:t>defined</w:t>
            </w:r>
            <w:r w:rsidR="00235BF4" w:rsidRPr="00324DB7">
              <w:t xml:space="preserve"> </w:t>
            </w:r>
            <w:r w:rsidR="00C53FF8" w:rsidRPr="00324DB7">
              <w:t>in</w:t>
            </w:r>
            <w:r w:rsidR="00235BF4" w:rsidRPr="00324DB7">
              <w:t xml:space="preserve"> </w:t>
            </w:r>
            <w:r w:rsidR="00C53FF8" w:rsidRPr="009364B4">
              <w:t>ETSI</w:t>
            </w:r>
            <w:r w:rsidR="00235BF4" w:rsidRPr="009364B4">
              <w:t xml:space="preserve"> </w:t>
            </w:r>
            <w:r w:rsidR="00C53FF8" w:rsidRPr="009364B4">
              <w:t>TS</w:t>
            </w:r>
            <w:r w:rsidR="00235BF4" w:rsidRPr="009364B4">
              <w:t xml:space="preserve"> </w:t>
            </w:r>
            <w:r w:rsidR="00C53FF8" w:rsidRPr="009364B4">
              <w:t>136</w:t>
            </w:r>
            <w:r w:rsidR="00235BF4" w:rsidRPr="009364B4">
              <w:t xml:space="preserve"> </w:t>
            </w:r>
            <w:r w:rsidR="00C53FF8"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16CFDC93"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BFE9760" w14:textId="45B9785B" w:rsidR="00C113E9" w:rsidRPr="00324DB7" w:rsidRDefault="00C113E9" w:rsidP="003568F8">
            <w:pPr>
              <w:pStyle w:val="TAL"/>
              <w:keepNext w:val="0"/>
              <w:keepLines w:val="0"/>
            </w:pPr>
            <w:r w:rsidRPr="009364B4">
              <w:t>dl</w:t>
            </w:r>
            <w:r w:rsidRPr="00324DB7">
              <w:t>_nongbr_data_volume_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0102261B"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4A7C8052"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553B191" w14:textId="6C30536F"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data</w:t>
            </w:r>
            <w:r w:rsidR="00235BF4" w:rsidRPr="00324DB7">
              <w:t xml:space="preserve"> </w:t>
            </w:r>
            <w:r w:rsidRPr="00324DB7">
              <w:t>volume</w:t>
            </w:r>
            <w:r w:rsidR="00235BF4" w:rsidRPr="00324DB7">
              <w:t xml:space="preserve"> </w:t>
            </w:r>
            <w:r w:rsidRPr="00324DB7">
              <w:t>of</w:t>
            </w:r>
            <w:r w:rsidR="00235BF4" w:rsidRPr="00324DB7">
              <w:t xml:space="preserve"> </w:t>
            </w:r>
            <w:r w:rsidRPr="00324DB7">
              <w:t>the</w:t>
            </w:r>
            <w:r w:rsidR="00235BF4" w:rsidRPr="00324DB7">
              <w:t xml:space="preserve"> </w:t>
            </w:r>
            <w:r w:rsidRPr="00324DB7">
              <w:t>downlink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00C53FF8" w:rsidRPr="00324DB7">
              <w:t>defined</w:t>
            </w:r>
            <w:r w:rsidR="00235BF4" w:rsidRPr="00324DB7">
              <w:t xml:space="preserve"> </w:t>
            </w:r>
            <w:r w:rsidR="00C53FF8" w:rsidRPr="00324DB7">
              <w:t>in</w:t>
            </w:r>
            <w:r w:rsidR="00235BF4" w:rsidRPr="00324DB7">
              <w:t xml:space="preserve"> </w:t>
            </w:r>
            <w:r w:rsidR="00C53FF8" w:rsidRPr="009364B4">
              <w:t>ETSI</w:t>
            </w:r>
            <w:r w:rsidR="00235BF4" w:rsidRPr="009364B4">
              <w:t xml:space="preserve"> </w:t>
            </w:r>
            <w:r w:rsidR="00C53FF8" w:rsidRPr="009364B4">
              <w:t>TS</w:t>
            </w:r>
            <w:r w:rsidR="00235BF4" w:rsidRPr="009364B4">
              <w:t xml:space="preserve"> </w:t>
            </w:r>
            <w:r w:rsidR="00C53FF8" w:rsidRPr="009364B4">
              <w:t>136</w:t>
            </w:r>
            <w:r w:rsidR="00235BF4" w:rsidRPr="009364B4">
              <w:t xml:space="preserve"> </w:t>
            </w:r>
            <w:r w:rsidR="00C53FF8"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r w:rsidR="00C113E9" w:rsidRPr="00324DB7" w14:paraId="46C76C62" w14:textId="77777777" w:rsidTr="003568F8">
        <w:trPr>
          <w:cantSplit/>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3F4D9F29" w14:textId="774B1831" w:rsidR="00C113E9" w:rsidRPr="00324DB7" w:rsidRDefault="00C113E9" w:rsidP="003568F8">
            <w:pPr>
              <w:pStyle w:val="TAL"/>
              <w:keepNext w:val="0"/>
              <w:keepLines w:val="0"/>
            </w:pPr>
            <w:r w:rsidRPr="009364B4">
              <w:t>ul</w:t>
            </w:r>
            <w:r w:rsidRPr="00324DB7">
              <w:t>_nongbr_data_volume_</w:t>
            </w:r>
            <w:r w:rsidRPr="009364B4">
              <w:t>ue</w:t>
            </w:r>
          </w:p>
        </w:tc>
        <w:tc>
          <w:tcPr>
            <w:tcW w:w="874" w:type="pct"/>
            <w:tcBorders>
              <w:top w:val="single" w:sz="6" w:space="0" w:color="000000"/>
              <w:left w:val="single" w:sz="6" w:space="0" w:color="000000"/>
              <w:bottom w:val="single" w:sz="6" w:space="0" w:color="000000"/>
              <w:right w:val="single" w:sz="6" w:space="0" w:color="000000"/>
            </w:tcBorders>
          </w:tcPr>
          <w:p w14:paraId="1FDFC4BC" w14:textId="77777777" w:rsidR="00C113E9" w:rsidRPr="00324DB7" w:rsidRDefault="00C113E9" w:rsidP="003568F8">
            <w:pPr>
              <w:pStyle w:val="TAL"/>
              <w:keepNext w:val="0"/>
              <w:keepLines w:val="0"/>
            </w:pPr>
            <w:r w:rsidRPr="00324DB7">
              <w:t>Integer</w:t>
            </w:r>
          </w:p>
        </w:tc>
        <w:tc>
          <w:tcPr>
            <w:tcW w:w="583" w:type="pct"/>
            <w:tcBorders>
              <w:top w:val="single" w:sz="6" w:space="0" w:color="000000"/>
              <w:left w:val="single" w:sz="6" w:space="0" w:color="000000"/>
              <w:bottom w:val="single" w:sz="6" w:space="0" w:color="000000"/>
              <w:right w:val="single" w:sz="6" w:space="0" w:color="000000"/>
            </w:tcBorders>
          </w:tcPr>
          <w:p w14:paraId="668B15CB" w14:textId="77777777" w:rsidR="00C113E9" w:rsidRPr="00324DB7" w:rsidRDefault="00C113E9" w:rsidP="003568F8">
            <w:pPr>
              <w:pStyle w:val="TAL"/>
              <w:keepNext w:val="0"/>
              <w:keepLines w:val="0"/>
            </w:pPr>
            <w:r w:rsidRPr="00324DB7">
              <w:t>0..1</w:t>
            </w: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0D0011D" w14:textId="3720AF84" w:rsidR="00C113E9" w:rsidRPr="00324DB7" w:rsidRDefault="00C113E9" w:rsidP="003568F8">
            <w:pPr>
              <w:pStyle w:val="TAL"/>
              <w:keepNext w:val="0"/>
              <w:keepLines w:val="0"/>
            </w:pPr>
            <w:r w:rsidRPr="00324DB7">
              <w:t>It</w:t>
            </w:r>
            <w:r w:rsidR="00235BF4" w:rsidRPr="00324DB7">
              <w:t xml:space="preserve"> </w:t>
            </w:r>
            <w:r w:rsidRPr="00324DB7">
              <w:t>indicates</w:t>
            </w:r>
            <w:r w:rsidR="00235BF4" w:rsidRPr="00324DB7">
              <w:t xml:space="preserve"> </w:t>
            </w:r>
            <w:r w:rsidRPr="00324DB7">
              <w:t>the</w:t>
            </w:r>
            <w:r w:rsidR="00235BF4" w:rsidRPr="00324DB7">
              <w:t xml:space="preserve"> </w:t>
            </w:r>
            <w:r w:rsidRPr="00324DB7">
              <w:t>data</w:t>
            </w:r>
            <w:r w:rsidR="00235BF4" w:rsidRPr="00324DB7">
              <w:t xml:space="preserve"> </w:t>
            </w:r>
            <w:r w:rsidRPr="00324DB7">
              <w:t>volume</w:t>
            </w:r>
            <w:r w:rsidR="00235BF4" w:rsidRPr="00324DB7">
              <w:t xml:space="preserve"> </w:t>
            </w:r>
            <w:r w:rsidRPr="00324DB7">
              <w:t>of</w:t>
            </w:r>
            <w:r w:rsidR="00235BF4" w:rsidRPr="00324DB7">
              <w:t xml:space="preserve"> </w:t>
            </w:r>
            <w:r w:rsidRPr="00324DB7">
              <w:t>the</w:t>
            </w:r>
            <w:r w:rsidR="00235BF4" w:rsidRPr="00324DB7">
              <w:t xml:space="preserve"> </w:t>
            </w:r>
            <w:r w:rsidRPr="00324DB7">
              <w:t>uplink</w:t>
            </w:r>
            <w:r w:rsidR="00235BF4" w:rsidRPr="00324DB7">
              <w:t xml:space="preserve"> </w:t>
            </w:r>
            <w:r w:rsidRPr="00324DB7">
              <w:t>non-</w:t>
            </w:r>
            <w:r w:rsidRPr="009364B4">
              <w:t>GBR</w:t>
            </w:r>
            <w:r w:rsidR="00235BF4" w:rsidRPr="00324DB7">
              <w:t xml:space="preserve"> </w:t>
            </w:r>
            <w:r w:rsidRPr="00324DB7">
              <w:t>traffic</w:t>
            </w:r>
            <w:r w:rsidR="00235BF4" w:rsidRPr="00324DB7">
              <w:t xml:space="preserve"> </w:t>
            </w:r>
            <w:r w:rsidRPr="00324DB7">
              <w:t>of</w:t>
            </w:r>
            <w:r w:rsidR="00235BF4" w:rsidRPr="00324DB7">
              <w:t xml:space="preserve"> </w:t>
            </w:r>
            <w:r w:rsidRPr="00324DB7">
              <w:t>a</w:t>
            </w:r>
            <w:r w:rsidR="00235BF4" w:rsidRPr="00324DB7">
              <w:t xml:space="preserve"> </w:t>
            </w:r>
            <w:r w:rsidRPr="009364B4">
              <w:t>UE</w:t>
            </w:r>
            <w:r w:rsidRPr="00324DB7">
              <w:t>,</w:t>
            </w:r>
            <w:r w:rsidR="00235BF4" w:rsidRPr="00324DB7">
              <w:t xml:space="preserve"> </w:t>
            </w:r>
            <w:r w:rsidRPr="00324DB7">
              <w:t>as</w:t>
            </w:r>
            <w:r w:rsidR="00235BF4" w:rsidRPr="00324DB7">
              <w:t xml:space="preserve"> </w:t>
            </w:r>
            <w:r w:rsidR="00C53FF8" w:rsidRPr="00324DB7">
              <w:t>defined</w:t>
            </w:r>
            <w:r w:rsidR="00235BF4" w:rsidRPr="00324DB7">
              <w:t xml:space="preserve"> </w:t>
            </w:r>
            <w:r w:rsidR="00C53FF8" w:rsidRPr="00324DB7">
              <w:t>in</w:t>
            </w:r>
            <w:r w:rsidR="00235BF4" w:rsidRPr="00324DB7">
              <w:t xml:space="preserve"> </w:t>
            </w:r>
            <w:r w:rsidR="00C53FF8" w:rsidRPr="009364B4">
              <w:t>ETSI</w:t>
            </w:r>
            <w:r w:rsidR="00235BF4" w:rsidRPr="009364B4">
              <w:t xml:space="preserve"> </w:t>
            </w:r>
            <w:r w:rsidR="00C53FF8" w:rsidRPr="009364B4">
              <w:t>TS</w:t>
            </w:r>
            <w:r w:rsidR="00235BF4" w:rsidRPr="009364B4">
              <w:t xml:space="preserve"> </w:t>
            </w:r>
            <w:r w:rsidR="00C53FF8" w:rsidRPr="009364B4">
              <w:t>136</w:t>
            </w:r>
            <w:r w:rsidR="00235BF4" w:rsidRPr="009364B4">
              <w:t xml:space="preserve"> </w:t>
            </w:r>
            <w:r w:rsidR="00C53FF8" w:rsidRPr="009364B4">
              <w:t>314</w:t>
            </w:r>
            <w:r w:rsidR="00235BF4" w:rsidRPr="009364B4">
              <w:t xml:space="preserve"> </w:t>
            </w:r>
            <w:r w:rsidR="0054138E" w:rsidRPr="009364B4">
              <w:t>[</w:t>
            </w:r>
            <w:r w:rsidR="0054138E" w:rsidRPr="009364B4">
              <w:fldChar w:fldCharType="begin"/>
            </w:r>
            <w:r w:rsidR="0054138E" w:rsidRPr="009364B4">
              <w:instrText xml:space="preserve">REF REF_TS136314 \h </w:instrText>
            </w:r>
            <w:r w:rsidR="0054138E" w:rsidRPr="009364B4">
              <w:fldChar w:fldCharType="separate"/>
            </w:r>
            <w:r w:rsidR="00746B25" w:rsidRPr="009364B4">
              <w:rPr>
                <w:lang w:eastAsia="en-GB"/>
              </w:rPr>
              <w:t>i.11</w:t>
            </w:r>
            <w:r w:rsidR="0054138E" w:rsidRPr="009364B4">
              <w:fldChar w:fldCharType="end"/>
            </w:r>
            <w:r w:rsidR="0054138E" w:rsidRPr="009364B4">
              <w:t>]</w:t>
            </w:r>
            <w:r w:rsidRPr="00324DB7">
              <w:t>.</w:t>
            </w:r>
          </w:p>
        </w:tc>
      </w:tr>
    </w:tbl>
    <w:p w14:paraId="6B95C3F1" w14:textId="77777777" w:rsidR="00C113E9" w:rsidRPr="00324DB7" w:rsidRDefault="00C113E9" w:rsidP="00C113E9"/>
    <w:p w14:paraId="6B8ADFC5" w14:textId="3258610C" w:rsidR="00C113E9" w:rsidRPr="00324DB7" w:rsidRDefault="00C113E9" w:rsidP="00C113E9">
      <w:pPr>
        <w:keepNext/>
        <w:keepLines/>
        <w:spacing w:before="60"/>
        <w:jc w:val="center"/>
        <w:rPr>
          <w:rFonts w:ascii="Arial" w:hAnsi="Arial"/>
          <w:b/>
        </w:rPr>
      </w:pPr>
      <w:r w:rsidRPr="00324DB7">
        <w:rPr>
          <w:rFonts w:ascii="Arial" w:hAnsi="Arial"/>
          <w:b/>
        </w:rPr>
        <w:lastRenderedPageBreak/>
        <w:t>Table 7.</w:t>
      </w:r>
      <w:r w:rsidR="00C53FF8" w:rsidRPr="00324DB7">
        <w:rPr>
          <w:rFonts w:ascii="Arial" w:hAnsi="Arial"/>
          <w:b/>
        </w:rPr>
        <w:t>5a</w:t>
      </w:r>
      <w:r w:rsidRPr="00324DB7">
        <w:rPr>
          <w:rFonts w:ascii="Arial" w:hAnsi="Arial"/>
          <w:b/>
        </w:rPr>
        <w:t>.3.1-2: Data structures supported by the GET request/response on this resource</w:t>
      </w:r>
    </w:p>
    <w:tbl>
      <w:tblPr>
        <w:tblpPr w:leftFromText="180" w:rightFromText="180" w:vertAnchor="text" w:tblpXSpec="center" w:tblpY="1"/>
        <w:tblOverlap w:val="never"/>
        <w:tblW w:w="4851" w:type="pct"/>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19"/>
        <w:gridCol w:w="2035"/>
        <w:gridCol w:w="1072"/>
        <w:gridCol w:w="1395"/>
        <w:gridCol w:w="3815"/>
      </w:tblGrid>
      <w:tr w:rsidR="00C113E9" w:rsidRPr="00324DB7" w14:paraId="2F004173" w14:textId="77777777" w:rsidTr="003568F8">
        <w:tc>
          <w:tcPr>
            <w:tcW w:w="546" w:type="pct"/>
            <w:vMerge w:val="restart"/>
            <w:tcBorders>
              <w:top w:val="single" w:sz="6" w:space="0" w:color="000000"/>
              <w:left w:val="single" w:sz="6" w:space="0" w:color="000000"/>
              <w:right w:val="single" w:sz="6" w:space="0" w:color="000000"/>
            </w:tcBorders>
            <w:shd w:val="clear" w:color="auto" w:fill="BFBFBF"/>
            <w:vAlign w:val="center"/>
          </w:tcPr>
          <w:p w14:paraId="49B78612" w14:textId="78721B81" w:rsidR="00C113E9" w:rsidRPr="00324DB7" w:rsidRDefault="00C113E9" w:rsidP="00A337C8">
            <w:pPr>
              <w:pStyle w:val="TAH"/>
            </w:pPr>
            <w:r w:rsidRPr="00324DB7">
              <w:t>Request</w:t>
            </w:r>
            <w:r w:rsidR="00A337C8" w:rsidRPr="00324DB7">
              <w:t xml:space="preserve"> </w:t>
            </w:r>
            <w:r w:rsidRPr="00324DB7">
              <w:t>body</w:t>
            </w:r>
          </w:p>
        </w:tc>
        <w:tc>
          <w:tcPr>
            <w:tcW w:w="1090" w:type="pct"/>
            <w:tcBorders>
              <w:top w:val="single" w:sz="6" w:space="0" w:color="000000"/>
              <w:left w:val="single" w:sz="6" w:space="0" w:color="000000"/>
              <w:bottom w:val="single" w:sz="6" w:space="0" w:color="000000"/>
              <w:right w:val="single" w:sz="6" w:space="0" w:color="000000"/>
            </w:tcBorders>
            <w:shd w:val="clear" w:color="auto" w:fill="CCCCCC"/>
          </w:tcPr>
          <w:p w14:paraId="209F43F9" w14:textId="35ADA09D" w:rsidR="00C113E9" w:rsidRPr="00324DB7" w:rsidRDefault="00C113E9" w:rsidP="00A337C8">
            <w:pPr>
              <w:pStyle w:val="TAH"/>
            </w:pPr>
            <w:r w:rsidRPr="00324DB7">
              <w:t>Data</w:t>
            </w:r>
            <w:r w:rsidR="00A337C8" w:rsidRPr="00324DB7">
              <w:t xml:space="preserve"> </w:t>
            </w:r>
            <w:r w:rsidRPr="00324DB7">
              <w:t>type</w:t>
            </w:r>
          </w:p>
        </w:tc>
        <w:tc>
          <w:tcPr>
            <w:tcW w:w="574" w:type="pct"/>
            <w:tcBorders>
              <w:top w:val="single" w:sz="6" w:space="0" w:color="000000"/>
              <w:left w:val="single" w:sz="6" w:space="0" w:color="000000"/>
              <w:bottom w:val="single" w:sz="6" w:space="0" w:color="000000"/>
              <w:right w:val="single" w:sz="6" w:space="0" w:color="000000"/>
            </w:tcBorders>
            <w:shd w:val="clear" w:color="auto" w:fill="CCCCCC"/>
          </w:tcPr>
          <w:p w14:paraId="18FF5C5C" w14:textId="77777777" w:rsidR="00C113E9" w:rsidRPr="00324DB7" w:rsidRDefault="00C113E9" w:rsidP="00A337C8">
            <w:pPr>
              <w:pStyle w:val="TAH"/>
            </w:pPr>
            <w:r w:rsidRPr="00324DB7">
              <w:t>Cardinality</w:t>
            </w:r>
          </w:p>
        </w:tc>
        <w:tc>
          <w:tcPr>
            <w:tcW w:w="2790" w:type="pct"/>
            <w:gridSpan w:val="2"/>
            <w:tcBorders>
              <w:top w:val="single" w:sz="6" w:space="0" w:color="000000"/>
              <w:left w:val="single" w:sz="6" w:space="0" w:color="000000"/>
              <w:bottom w:val="single" w:sz="6" w:space="0" w:color="000000"/>
              <w:right w:val="single" w:sz="6" w:space="0" w:color="000000"/>
            </w:tcBorders>
            <w:shd w:val="clear" w:color="auto" w:fill="CCCCCC"/>
          </w:tcPr>
          <w:p w14:paraId="1786F20B" w14:textId="77777777" w:rsidR="00C113E9" w:rsidRPr="00324DB7" w:rsidRDefault="00C113E9" w:rsidP="00A337C8">
            <w:pPr>
              <w:pStyle w:val="TAH"/>
            </w:pPr>
            <w:r w:rsidRPr="00324DB7">
              <w:t>Remarks</w:t>
            </w:r>
          </w:p>
        </w:tc>
      </w:tr>
      <w:tr w:rsidR="00C113E9" w:rsidRPr="00324DB7" w14:paraId="049C508F" w14:textId="77777777" w:rsidTr="003568F8">
        <w:tc>
          <w:tcPr>
            <w:tcW w:w="546" w:type="pct"/>
            <w:vMerge/>
            <w:tcBorders>
              <w:left w:val="single" w:sz="6" w:space="0" w:color="000000"/>
              <w:bottom w:val="single" w:sz="6" w:space="0" w:color="000000"/>
              <w:right w:val="single" w:sz="6" w:space="0" w:color="000000"/>
            </w:tcBorders>
            <w:shd w:val="clear" w:color="auto" w:fill="BFBFBF"/>
            <w:vAlign w:val="center"/>
          </w:tcPr>
          <w:p w14:paraId="37DBAE1F" w14:textId="77777777" w:rsidR="00C113E9" w:rsidRPr="00324DB7" w:rsidRDefault="00C113E9" w:rsidP="009D7FD0">
            <w:pPr>
              <w:keepNext/>
              <w:keepLines/>
              <w:jc w:val="center"/>
              <w:rPr>
                <w:rFonts w:ascii="Arial" w:hAnsi="Arial"/>
                <w:sz w:val="18"/>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Pr>
          <w:p w14:paraId="01B3B0D5" w14:textId="77777777" w:rsidR="00C113E9" w:rsidRPr="00324DB7" w:rsidRDefault="00C113E9" w:rsidP="009D7FD0">
            <w:pPr>
              <w:keepNext/>
              <w:keepLines/>
              <w:rPr>
                <w:rFonts w:ascii="Arial" w:hAnsi="Arial"/>
                <w:sz w:val="18"/>
              </w:rPr>
            </w:pPr>
            <w:r w:rsidRPr="00324DB7">
              <w:rPr>
                <w:rFonts w:ascii="Arial" w:hAnsi="Arial"/>
                <w:sz w:val="18"/>
              </w:rPr>
              <w:t>n/a</w:t>
            </w:r>
          </w:p>
        </w:tc>
        <w:tc>
          <w:tcPr>
            <w:tcW w:w="574" w:type="pct"/>
            <w:tcBorders>
              <w:top w:val="single" w:sz="6" w:space="0" w:color="000000"/>
              <w:left w:val="single" w:sz="6" w:space="0" w:color="000000"/>
              <w:bottom w:val="single" w:sz="6" w:space="0" w:color="000000"/>
              <w:right w:val="single" w:sz="6" w:space="0" w:color="000000"/>
            </w:tcBorders>
          </w:tcPr>
          <w:p w14:paraId="65939F7D" w14:textId="77777777" w:rsidR="00C113E9" w:rsidRPr="00324DB7" w:rsidRDefault="00C113E9" w:rsidP="009D7FD0">
            <w:pPr>
              <w:keepNext/>
              <w:keepLines/>
              <w:rPr>
                <w:rFonts w:ascii="Arial" w:hAnsi="Arial"/>
                <w:sz w:val="18"/>
              </w:rPr>
            </w:pPr>
          </w:p>
        </w:tc>
        <w:tc>
          <w:tcPr>
            <w:tcW w:w="2790" w:type="pct"/>
            <w:gridSpan w:val="2"/>
            <w:tcBorders>
              <w:top w:val="single" w:sz="6" w:space="0" w:color="000000"/>
              <w:left w:val="single" w:sz="6" w:space="0" w:color="000000"/>
              <w:bottom w:val="single" w:sz="6" w:space="0" w:color="000000"/>
              <w:right w:val="single" w:sz="6" w:space="0" w:color="000000"/>
            </w:tcBorders>
          </w:tcPr>
          <w:p w14:paraId="6B5A5C85" w14:textId="77777777" w:rsidR="00C113E9" w:rsidRPr="00324DB7" w:rsidRDefault="00C113E9" w:rsidP="009D7FD0">
            <w:pPr>
              <w:keepNext/>
              <w:keepLines/>
              <w:rPr>
                <w:rFonts w:ascii="Arial" w:hAnsi="Arial"/>
                <w:sz w:val="18"/>
              </w:rPr>
            </w:pPr>
          </w:p>
        </w:tc>
      </w:tr>
      <w:tr w:rsidR="003568F8" w:rsidRPr="00324DB7" w14:paraId="0E7BDD77" w14:textId="77777777" w:rsidTr="007B2761">
        <w:tblPrEx>
          <w:tblBorders>
            <w:insideH w:val="single" w:sz="4" w:space="0" w:color="auto"/>
            <w:insideV w:val="single" w:sz="4" w:space="0" w:color="auto"/>
          </w:tblBorders>
        </w:tblPrEx>
        <w:tc>
          <w:tcPr>
            <w:tcW w:w="546" w:type="pct"/>
            <w:vMerge w:val="restart"/>
            <w:tcBorders>
              <w:top w:val="single" w:sz="6" w:space="0" w:color="000000"/>
              <w:left w:val="single" w:sz="6" w:space="0" w:color="000000"/>
              <w:right w:val="single" w:sz="6" w:space="0" w:color="000000"/>
            </w:tcBorders>
            <w:shd w:val="clear" w:color="auto" w:fill="BFBFBF"/>
            <w:vAlign w:val="center"/>
          </w:tcPr>
          <w:p w14:paraId="7BCB2356" w14:textId="0F29A4CE" w:rsidR="003568F8" w:rsidRPr="00324DB7" w:rsidRDefault="003568F8" w:rsidP="00A337C8">
            <w:pPr>
              <w:pStyle w:val="TAH"/>
            </w:pPr>
            <w:r w:rsidRPr="00324DB7">
              <w:t>Response body</w:t>
            </w:r>
          </w:p>
        </w:tc>
        <w:tc>
          <w:tcPr>
            <w:tcW w:w="1090" w:type="pct"/>
            <w:tcBorders>
              <w:top w:val="single" w:sz="6" w:space="0" w:color="000000"/>
              <w:left w:val="single" w:sz="6" w:space="0" w:color="000000"/>
              <w:bottom w:val="single" w:sz="6" w:space="0" w:color="000000"/>
              <w:right w:val="single" w:sz="6" w:space="0" w:color="000000"/>
            </w:tcBorders>
            <w:shd w:val="clear" w:color="auto" w:fill="BFBFBF"/>
          </w:tcPr>
          <w:p w14:paraId="3B178C95" w14:textId="7383FB0D" w:rsidR="003568F8" w:rsidRPr="00324DB7" w:rsidRDefault="003568F8" w:rsidP="00A337C8">
            <w:pPr>
              <w:pStyle w:val="TAH"/>
            </w:pPr>
            <w:r w:rsidRPr="00324DB7">
              <w:t>Data type</w:t>
            </w:r>
          </w:p>
        </w:tc>
        <w:tc>
          <w:tcPr>
            <w:tcW w:w="574" w:type="pct"/>
            <w:tcBorders>
              <w:top w:val="single" w:sz="6" w:space="0" w:color="000000"/>
              <w:left w:val="single" w:sz="6" w:space="0" w:color="000000"/>
              <w:bottom w:val="single" w:sz="6" w:space="0" w:color="000000"/>
              <w:right w:val="single" w:sz="6" w:space="0" w:color="000000"/>
            </w:tcBorders>
            <w:shd w:val="clear" w:color="auto" w:fill="BFBFBF"/>
          </w:tcPr>
          <w:p w14:paraId="1179112A" w14:textId="77777777" w:rsidR="003568F8" w:rsidRPr="00324DB7" w:rsidRDefault="003568F8" w:rsidP="00A337C8">
            <w:pPr>
              <w:pStyle w:val="TAH"/>
            </w:pPr>
            <w:r w:rsidRPr="00324DB7">
              <w:t>Cardinality</w:t>
            </w:r>
          </w:p>
        </w:tc>
        <w:tc>
          <w:tcPr>
            <w:tcW w:w="747" w:type="pct"/>
            <w:tcBorders>
              <w:top w:val="single" w:sz="6" w:space="0" w:color="000000"/>
              <w:left w:val="single" w:sz="6" w:space="0" w:color="000000"/>
              <w:bottom w:val="single" w:sz="6" w:space="0" w:color="000000"/>
              <w:right w:val="single" w:sz="6" w:space="0" w:color="000000"/>
            </w:tcBorders>
            <w:shd w:val="clear" w:color="auto" w:fill="BFBFBF"/>
          </w:tcPr>
          <w:p w14:paraId="6C943459" w14:textId="77777777" w:rsidR="003568F8" w:rsidRPr="00324DB7" w:rsidRDefault="003568F8" w:rsidP="00A337C8">
            <w:pPr>
              <w:pStyle w:val="TAH"/>
            </w:pPr>
            <w:r w:rsidRPr="00324DB7">
              <w:t>Response</w:t>
            </w:r>
          </w:p>
          <w:p w14:paraId="0CA92E1A" w14:textId="77777777" w:rsidR="003568F8" w:rsidRPr="00324DB7" w:rsidRDefault="003568F8" w:rsidP="00A337C8">
            <w:pPr>
              <w:pStyle w:val="TAH"/>
            </w:pPr>
            <w:r w:rsidRPr="00324DB7">
              <w:t>Codes</w:t>
            </w:r>
          </w:p>
        </w:tc>
        <w:tc>
          <w:tcPr>
            <w:tcW w:w="2043" w:type="pct"/>
            <w:tcBorders>
              <w:top w:val="single" w:sz="6" w:space="0" w:color="000000"/>
              <w:left w:val="single" w:sz="6" w:space="0" w:color="000000"/>
              <w:bottom w:val="single" w:sz="6" w:space="0" w:color="000000"/>
              <w:right w:val="single" w:sz="6" w:space="0" w:color="000000"/>
            </w:tcBorders>
            <w:shd w:val="clear" w:color="auto" w:fill="BFBFBF"/>
          </w:tcPr>
          <w:p w14:paraId="515A40FC" w14:textId="77777777" w:rsidR="003568F8" w:rsidRPr="00324DB7" w:rsidRDefault="003568F8" w:rsidP="00A337C8">
            <w:pPr>
              <w:pStyle w:val="TAH"/>
            </w:pPr>
            <w:r w:rsidRPr="00324DB7">
              <w:t>Remarks</w:t>
            </w:r>
          </w:p>
        </w:tc>
      </w:tr>
      <w:tr w:rsidR="003568F8" w:rsidRPr="00324DB7" w14:paraId="1D4FD725" w14:textId="77777777" w:rsidTr="007B2761">
        <w:tc>
          <w:tcPr>
            <w:tcW w:w="546" w:type="pct"/>
            <w:vMerge/>
            <w:tcBorders>
              <w:left w:val="single" w:sz="6" w:space="0" w:color="000000"/>
              <w:right w:val="single" w:sz="6" w:space="0" w:color="000000"/>
            </w:tcBorders>
            <w:shd w:val="clear" w:color="auto" w:fill="BFBFBF"/>
            <w:vAlign w:val="center"/>
          </w:tcPr>
          <w:p w14:paraId="40EBD082" w14:textId="77777777" w:rsidR="003568F8" w:rsidRPr="00324DB7" w:rsidRDefault="003568F8" w:rsidP="009D7FD0">
            <w:pPr>
              <w:keepNext/>
              <w:keepLines/>
              <w:jc w:val="center"/>
              <w:rPr>
                <w:rFonts w:ascii="Arial" w:hAnsi="Arial"/>
                <w:sz w:val="18"/>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Pr>
          <w:p w14:paraId="31AAE07F" w14:textId="77777777" w:rsidR="003568F8" w:rsidRPr="00324DB7" w:rsidRDefault="003568F8" w:rsidP="00A337C8">
            <w:pPr>
              <w:pStyle w:val="TAL"/>
            </w:pPr>
            <w:r w:rsidRPr="00324DB7">
              <w:t>L2Meas</w:t>
            </w:r>
          </w:p>
        </w:tc>
        <w:tc>
          <w:tcPr>
            <w:tcW w:w="574" w:type="pct"/>
            <w:tcBorders>
              <w:top w:val="single" w:sz="6" w:space="0" w:color="000000"/>
              <w:left w:val="single" w:sz="6" w:space="0" w:color="000000"/>
              <w:bottom w:val="single" w:sz="6" w:space="0" w:color="000000"/>
              <w:right w:val="single" w:sz="6" w:space="0" w:color="000000"/>
            </w:tcBorders>
          </w:tcPr>
          <w:p w14:paraId="037336BE" w14:textId="77777777" w:rsidR="003568F8" w:rsidRPr="00324DB7" w:rsidRDefault="003568F8" w:rsidP="00A337C8">
            <w:pPr>
              <w:pStyle w:val="TAL"/>
            </w:pPr>
            <w:r w:rsidRPr="00324DB7">
              <w:t>1</w:t>
            </w:r>
          </w:p>
        </w:tc>
        <w:tc>
          <w:tcPr>
            <w:tcW w:w="747" w:type="pct"/>
            <w:tcBorders>
              <w:top w:val="single" w:sz="6" w:space="0" w:color="000000"/>
              <w:left w:val="single" w:sz="6" w:space="0" w:color="000000"/>
              <w:bottom w:val="single" w:sz="6" w:space="0" w:color="000000"/>
              <w:right w:val="single" w:sz="6" w:space="0" w:color="000000"/>
            </w:tcBorders>
          </w:tcPr>
          <w:p w14:paraId="7607B8E3" w14:textId="0D208DF4" w:rsidR="003568F8" w:rsidRPr="00324DB7" w:rsidRDefault="003568F8" w:rsidP="00A337C8">
            <w:pPr>
              <w:pStyle w:val="TAL"/>
            </w:pPr>
            <w:r w:rsidRPr="00324DB7">
              <w:t>200 OK</w:t>
            </w:r>
          </w:p>
        </w:tc>
        <w:tc>
          <w:tcPr>
            <w:tcW w:w="2043" w:type="pct"/>
            <w:tcBorders>
              <w:top w:val="single" w:sz="6" w:space="0" w:color="000000"/>
              <w:left w:val="single" w:sz="6" w:space="0" w:color="000000"/>
              <w:bottom w:val="single" w:sz="6" w:space="0" w:color="000000"/>
              <w:right w:val="single" w:sz="6" w:space="0" w:color="000000"/>
            </w:tcBorders>
          </w:tcPr>
          <w:p w14:paraId="214CE091" w14:textId="1635B081" w:rsidR="003568F8" w:rsidRPr="00324DB7" w:rsidRDefault="003568F8" w:rsidP="00A337C8">
            <w:pPr>
              <w:pStyle w:val="TAL"/>
            </w:pPr>
            <w:r w:rsidRPr="00324DB7">
              <w:t>Upon success, a response body containing the layer 2 measurements information is returned.</w:t>
            </w:r>
          </w:p>
        </w:tc>
      </w:tr>
      <w:tr w:rsidR="003568F8" w:rsidRPr="00324DB7" w14:paraId="03470AB2" w14:textId="77777777" w:rsidTr="007B2761">
        <w:tc>
          <w:tcPr>
            <w:tcW w:w="546" w:type="pct"/>
            <w:vMerge/>
            <w:tcBorders>
              <w:left w:val="single" w:sz="6" w:space="0" w:color="000000"/>
              <w:right w:val="single" w:sz="6" w:space="0" w:color="000000"/>
            </w:tcBorders>
            <w:shd w:val="clear" w:color="auto" w:fill="BFBFBF"/>
            <w:vAlign w:val="center"/>
          </w:tcPr>
          <w:p w14:paraId="1AFD7053" w14:textId="77777777" w:rsidR="003568F8" w:rsidRPr="00324DB7" w:rsidRDefault="003568F8" w:rsidP="009D7FD0">
            <w:pPr>
              <w:keepNext/>
              <w:keepLines/>
              <w:jc w:val="center"/>
              <w:rPr>
                <w:rFonts w:ascii="Arial" w:hAnsi="Arial"/>
                <w:sz w:val="18"/>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Pr>
          <w:p w14:paraId="07CAD761" w14:textId="77777777" w:rsidR="003568F8" w:rsidRPr="00324DB7" w:rsidRDefault="003568F8" w:rsidP="00A337C8">
            <w:pPr>
              <w:pStyle w:val="TAL"/>
            </w:pPr>
            <w:r w:rsidRPr="00324DB7">
              <w:t>ProblemDetails</w:t>
            </w:r>
          </w:p>
        </w:tc>
        <w:tc>
          <w:tcPr>
            <w:tcW w:w="574" w:type="pct"/>
            <w:tcBorders>
              <w:top w:val="single" w:sz="6" w:space="0" w:color="000000"/>
              <w:left w:val="single" w:sz="6" w:space="0" w:color="000000"/>
              <w:bottom w:val="single" w:sz="6" w:space="0" w:color="000000"/>
              <w:right w:val="single" w:sz="6" w:space="0" w:color="000000"/>
            </w:tcBorders>
          </w:tcPr>
          <w:p w14:paraId="0BB552B3" w14:textId="77777777" w:rsidR="003568F8" w:rsidRPr="00324DB7" w:rsidRDefault="003568F8" w:rsidP="00A337C8">
            <w:pPr>
              <w:pStyle w:val="TAL"/>
            </w:pPr>
            <w:r w:rsidRPr="00324DB7">
              <w:t>0..1</w:t>
            </w:r>
          </w:p>
        </w:tc>
        <w:tc>
          <w:tcPr>
            <w:tcW w:w="747" w:type="pct"/>
            <w:tcBorders>
              <w:top w:val="single" w:sz="6" w:space="0" w:color="000000"/>
              <w:left w:val="single" w:sz="6" w:space="0" w:color="000000"/>
              <w:bottom w:val="single" w:sz="6" w:space="0" w:color="000000"/>
              <w:right w:val="single" w:sz="6" w:space="0" w:color="000000"/>
            </w:tcBorders>
          </w:tcPr>
          <w:p w14:paraId="463241D1" w14:textId="071A0466" w:rsidR="003568F8" w:rsidRPr="00324DB7" w:rsidRDefault="003568F8" w:rsidP="00A337C8">
            <w:pPr>
              <w:pStyle w:val="TAL"/>
            </w:pPr>
            <w:r w:rsidRPr="00324DB7">
              <w:t>400 Bad Request</w:t>
            </w:r>
          </w:p>
        </w:tc>
        <w:tc>
          <w:tcPr>
            <w:tcW w:w="2043" w:type="pct"/>
            <w:tcBorders>
              <w:top w:val="single" w:sz="6" w:space="0" w:color="000000"/>
              <w:left w:val="single" w:sz="6" w:space="0" w:color="000000"/>
              <w:bottom w:val="single" w:sz="6" w:space="0" w:color="000000"/>
              <w:right w:val="single" w:sz="6" w:space="0" w:color="000000"/>
            </w:tcBorders>
          </w:tcPr>
          <w:p w14:paraId="401AEC97" w14:textId="3C78BEB4" w:rsidR="003568F8" w:rsidRPr="00324DB7" w:rsidRDefault="003568F8" w:rsidP="00A337C8">
            <w:pPr>
              <w:pStyle w:val="TAL"/>
            </w:pPr>
            <w:r w:rsidRPr="00324DB7">
              <w:t>It is used to indicate that incorrect parameters were passed in the request.</w:t>
            </w:r>
            <w:r w:rsidRPr="00324DB7">
              <w:rPr>
                <w:rFonts w:eastAsia="Calibri"/>
              </w:rPr>
              <w:t xml:space="preserve"> This error condition can also occur if the target area for the request is considered too large.</w:t>
            </w:r>
          </w:p>
          <w:p w14:paraId="63F32E60" w14:textId="266BB8F4" w:rsidR="003568F8" w:rsidRPr="00324DB7" w:rsidRDefault="003568F8" w:rsidP="00A337C8">
            <w:pPr>
              <w:pStyle w:val="TAL"/>
            </w:pPr>
            <w:r w:rsidRPr="00324DB7">
              <w:t>In the returned ProblemDetails structure, the "detail" attribute should convey more information about the error.</w:t>
            </w:r>
          </w:p>
        </w:tc>
      </w:tr>
      <w:tr w:rsidR="003568F8" w:rsidRPr="00324DB7" w14:paraId="1A1AB6FD" w14:textId="77777777" w:rsidTr="007B2761">
        <w:tc>
          <w:tcPr>
            <w:tcW w:w="546" w:type="pct"/>
            <w:vMerge/>
            <w:tcBorders>
              <w:left w:val="single" w:sz="6" w:space="0" w:color="000000"/>
              <w:right w:val="single" w:sz="6" w:space="0" w:color="000000"/>
            </w:tcBorders>
            <w:shd w:val="clear" w:color="auto" w:fill="BFBFBF"/>
            <w:vAlign w:val="center"/>
          </w:tcPr>
          <w:p w14:paraId="5771FEC4" w14:textId="77777777" w:rsidR="003568F8" w:rsidRPr="00324DB7" w:rsidRDefault="003568F8" w:rsidP="009D7FD0">
            <w:pPr>
              <w:keepNext/>
              <w:keepLines/>
              <w:jc w:val="center"/>
              <w:rPr>
                <w:rFonts w:ascii="Arial" w:hAnsi="Arial"/>
                <w:sz w:val="18"/>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Pr>
          <w:p w14:paraId="4B479692" w14:textId="77777777" w:rsidR="003568F8" w:rsidRPr="00324DB7" w:rsidRDefault="003568F8" w:rsidP="00A337C8">
            <w:pPr>
              <w:pStyle w:val="TAL"/>
            </w:pPr>
            <w:r w:rsidRPr="00324DB7">
              <w:t>ProblemDetails</w:t>
            </w:r>
          </w:p>
        </w:tc>
        <w:tc>
          <w:tcPr>
            <w:tcW w:w="574" w:type="pct"/>
            <w:tcBorders>
              <w:top w:val="single" w:sz="6" w:space="0" w:color="000000"/>
              <w:left w:val="single" w:sz="6" w:space="0" w:color="000000"/>
              <w:bottom w:val="single" w:sz="6" w:space="0" w:color="000000"/>
              <w:right w:val="single" w:sz="6" w:space="0" w:color="000000"/>
            </w:tcBorders>
          </w:tcPr>
          <w:p w14:paraId="14684911" w14:textId="77777777" w:rsidR="003568F8" w:rsidRPr="00324DB7" w:rsidRDefault="003568F8" w:rsidP="00A337C8">
            <w:pPr>
              <w:pStyle w:val="TAL"/>
            </w:pPr>
            <w:r w:rsidRPr="00324DB7">
              <w:t>0..1</w:t>
            </w:r>
          </w:p>
        </w:tc>
        <w:tc>
          <w:tcPr>
            <w:tcW w:w="747" w:type="pct"/>
            <w:tcBorders>
              <w:top w:val="single" w:sz="6" w:space="0" w:color="000000"/>
              <w:left w:val="single" w:sz="6" w:space="0" w:color="000000"/>
              <w:bottom w:val="single" w:sz="6" w:space="0" w:color="000000"/>
              <w:right w:val="single" w:sz="6" w:space="0" w:color="000000"/>
            </w:tcBorders>
          </w:tcPr>
          <w:p w14:paraId="7FC7C579" w14:textId="4868BAD1" w:rsidR="003568F8" w:rsidRPr="00324DB7" w:rsidRDefault="003568F8" w:rsidP="00A337C8">
            <w:pPr>
              <w:pStyle w:val="TAL"/>
            </w:pPr>
            <w:r w:rsidRPr="00324DB7">
              <w:t>401 Unauthorized</w:t>
            </w:r>
          </w:p>
        </w:tc>
        <w:tc>
          <w:tcPr>
            <w:tcW w:w="2043" w:type="pct"/>
            <w:tcBorders>
              <w:top w:val="single" w:sz="6" w:space="0" w:color="000000"/>
              <w:left w:val="single" w:sz="6" w:space="0" w:color="000000"/>
              <w:bottom w:val="single" w:sz="6" w:space="0" w:color="000000"/>
              <w:right w:val="single" w:sz="6" w:space="0" w:color="000000"/>
            </w:tcBorders>
          </w:tcPr>
          <w:p w14:paraId="5E7CCBDE" w14:textId="52BD5FEB" w:rsidR="003568F8" w:rsidRPr="00324DB7" w:rsidRDefault="003568F8" w:rsidP="00A337C8">
            <w:pPr>
              <w:pStyle w:val="TAL"/>
              <w:rPr>
                <w:rFonts w:eastAsia="Calibri"/>
              </w:rPr>
            </w:pPr>
            <w:r w:rsidRPr="00324DB7">
              <w:t xml:space="preserve">It is </w:t>
            </w:r>
            <w:r w:rsidRPr="00324DB7">
              <w:rPr>
                <w:rFonts w:eastAsia="Calibri"/>
              </w:rPr>
              <w:t>used when the client did not submit credentials.</w:t>
            </w:r>
          </w:p>
          <w:p w14:paraId="74A5DCF6" w14:textId="1003D37D" w:rsidR="003568F8" w:rsidRPr="00324DB7" w:rsidRDefault="003568F8" w:rsidP="00A337C8">
            <w:pPr>
              <w:pStyle w:val="TAL"/>
            </w:pPr>
            <w:r w:rsidRPr="00324DB7">
              <w:t>In the returned ProblemDetails structure, the "detail" attribute should convey more information about the error.</w:t>
            </w:r>
          </w:p>
        </w:tc>
      </w:tr>
      <w:tr w:rsidR="003568F8" w:rsidRPr="00324DB7" w14:paraId="54103232" w14:textId="77777777" w:rsidTr="007B2761">
        <w:tc>
          <w:tcPr>
            <w:tcW w:w="546" w:type="pct"/>
            <w:vMerge/>
            <w:tcBorders>
              <w:left w:val="single" w:sz="6" w:space="0" w:color="000000"/>
              <w:right w:val="single" w:sz="6" w:space="0" w:color="000000"/>
            </w:tcBorders>
            <w:shd w:val="clear" w:color="auto" w:fill="BFBFBF"/>
            <w:vAlign w:val="center"/>
          </w:tcPr>
          <w:p w14:paraId="0DEAD7DD" w14:textId="77777777" w:rsidR="003568F8" w:rsidRPr="00324DB7" w:rsidRDefault="003568F8" w:rsidP="009D7FD0">
            <w:pPr>
              <w:keepNext/>
              <w:keepLines/>
              <w:jc w:val="center"/>
              <w:rPr>
                <w:rFonts w:ascii="Arial" w:hAnsi="Arial"/>
                <w:sz w:val="18"/>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Pr>
          <w:p w14:paraId="0567E57F" w14:textId="77777777" w:rsidR="003568F8" w:rsidRPr="00324DB7" w:rsidRDefault="003568F8" w:rsidP="00A337C8">
            <w:pPr>
              <w:pStyle w:val="TAL"/>
            </w:pPr>
            <w:r w:rsidRPr="00324DB7">
              <w:t>ProblemDetails</w:t>
            </w:r>
          </w:p>
        </w:tc>
        <w:tc>
          <w:tcPr>
            <w:tcW w:w="574" w:type="pct"/>
            <w:tcBorders>
              <w:top w:val="single" w:sz="6" w:space="0" w:color="000000"/>
              <w:left w:val="single" w:sz="6" w:space="0" w:color="000000"/>
              <w:bottom w:val="single" w:sz="6" w:space="0" w:color="000000"/>
              <w:right w:val="single" w:sz="6" w:space="0" w:color="000000"/>
            </w:tcBorders>
          </w:tcPr>
          <w:p w14:paraId="7DDBF30E" w14:textId="77777777" w:rsidR="003568F8" w:rsidRPr="00324DB7" w:rsidRDefault="003568F8" w:rsidP="00A337C8">
            <w:pPr>
              <w:pStyle w:val="TAL"/>
            </w:pPr>
            <w:r w:rsidRPr="00324DB7">
              <w:t>1</w:t>
            </w:r>
          </w:p>
        </w:tc>
        <w:tc>
          <w:tcPr>
            <w:tcW w:w="747" w:type="pct"/>
            <w:tcBorders>
              <w:top w:val="single" w:sz="6" w:space="0" w:color="000000"/>
              <w:left w:val="single" w:sz="6" w:space="0" w:color="000000"/>
              <w:bottom w:val="single" w:sz="6" w:space="0" w:color="000000"/>
              <w:right w:val="single" w:sz="6" w:space="0" w:color="000000"/>
            </w:tcBorders>
          </w:tcPr>
          <w:p w14:paraId="7A084995" w14:textId="730E9320" w:rsidR="003568F8" w:rsidRPr="00324DB7" w:rsidRDefault="003568F8" w:rsidP="00A337C8">
            <w:pPr>
              <w:pStyle w:val="TAL"/>
            </w:pPr>
            <w:r w:rsidRPr="00324DB7">
              <w:t>403 Forbidden</w:t>
            </w:r>
          </w:p>
        </w:tc>
        <w:tc>
          <w:tcPr>
            <w:tcW w:w="2043" w:type="pct"/>
            <w:tcBorders>
              <w:top w:val="single" w:sz="6" w:space="0" w:color="000000"/>
              <w:left w:val="single" w:sz="6" w:space="0" w:color="000000"/>
              <w:bottom w:val="single" w:sz="6" w:space="0" w:color="000000"/>
              <w:right w:val="single" w:sz="6" w:space="0" w:color="000000"/>
            </w:tcBorders>
          </w:tcPr>
          <w:p w14:paraId="2AFBCFBE" w14:textId="00A31257" w:rsidR="003568F8" w:rsidRPr="00324DB7" w:rsidRDefault="003568F8" w:rsidP="00A337C8">
            <w:pPr>
              <w:pStyle w:val="TAL"/>
            </w:pPr>
            <w:r w:rsidRPr="00324DB7">
              <w:t xml:space="preserve">The operation is not allowed given the current status of the resource. </w:t>
            </w:r>
          </w:p>
          <w:p w14:paraId="195D742F" w14:textId="77777777" w:rsidR="003568F8" w:rsidRPr="00324DB7" w:rsidRDefault="003568F8" w:rsidP="00A337C8">
            <w:pPr>
              <w:pStyle w:val="TAL"/>
            </w:pPr>
          </w:p>
          <w:p w14:paraId="313EDF7B" w14:textId="3620686B" w:rsidR="003568F8" w:rsidRPr="00324DB7" w:rsidRDefault="003568F8" w:rsidP="00A337C8">
            <w:pPr>
              <w:pStyle w:val="TAL"/>
            </w:pPr>
            <w:r w:rsidRPr="00324DB7">
              <w:t>More information shall be provided in the "detail" attribute of the "ProblemDetails" structure.</w:t>
            </w:r>
          </w:p>
        </w:tc>
      </w:tr>
      <w:tr w:rsidR="003568F8" w:rsidRPr="00324DB7" w14:paraId="5CF4CBE7" w14:textId="77777777" w:rsidTr="007B2761">
        <w:tc>
          <w:tcPr>
            <w:tcW w:w="546" w:type="pct"/>
            <w:vMerge/>
            <w:tcBorders>
              <w:left w:val="single" w:sz="6" w:space="0" w:color="000000"/>
              <w:right w:val="single" w:sz="6" w:space="0" w:color="000000"/>
            </w:tcBorders>
            <w:shd w:val="clear" w:color="auto" w:fill="BFBFBF"/>
            <w:vAlign w:val="center"/>
          </w:tcPr>
          <w:p w14:paraId="0C629111" w14:textId="77777777" w:rsidR="003568F8" w:rsidRPr="00324DB7" w:rsidRDefault="003568F8" w:rsidP="009D7FD0">
            <w:pPr>
              <w:keepNext/>
              <w:keepLines/>
              <w:jc w:val="center"/>
              <w:rPr>
                <w:rFonts w:ascii="Arial" w:hAnsi="Arial"/>
                <w:sz w:val="18"/>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Pr>
          <w:p w14:paraId="3C63F80B" w14:textId="77777777" w:rsidR="003568F8" w:rsidRPr="00324DB7" w:rsidRDefault="003568F8" w:rsidP="00A337C8">
            <w:pPr>
              <w:pStyle w:val="TAL"/>
            </w:pPr>
            <w:r w:rsidRPr="00324DB7">
              <w:t>ProblemDetails</w:t>
            </w:r>
          </w:p>
        </w:tc>
        <w:tc>
          <w:tcPr>
            <w:tcW w:w="574" w:type="pct"/>
            <w:tcBorders>
              <w:top w:val="single" w:sz="6" w:space="0" w:color="000000"/>
              <w:left w:val="single" w:sz="6" w:space="0" w:color="000000"/>
              <w:bottom w:val="single" w:sz="6" w:space="0" w:color="000000"/>
              <w:right w:val="single" w:sz="6" w:space="0" w:color="000000"/>
            </w:tcBorders>
          </w:tcPr>
          <w:p w14:paraId="622F80AE" w14:textId="77777777" w:rsidR="003568F8" w:rsidRPr="00324DB7" w:rsidRDefault="003568F8" w:rsidP="00A337C8">
            <w:pPr>
              <w:pStyle w:val="TAL"/>
            </w:pPr>
            <w:r w:rsidRPr="00324DB7">
              <w:t>0..1</w:t>
            </w:r>
          </w:p>
        </w:tc>
        <w:tc>
          <w:tcPr>
            <w:tcW w:w="747" w:type="pct"/>
            <w:tcBorders>
              <w:top w:val="single" w:sz="6" w:space="0" w:color="000000"/>
              <w:left w:val="single" w:sz="6" w:space="0" w:color="000000"/>
              <w:bottom w:val="single" w:sz="6" w:space="0" w:color="000000"/>
              <w:right w:val="single" w:sz="6" w:space="0" w:color="000000"/>
            </w:tcBorders>
          </w:tcPr>
          <w:p w14:paraId="53688660" w14:textId="7228079F" w:rsidR="003568F8" w:rsidRPr="00324DB7" w:rsidRDefault="003568F8" w:rsidP="00A337C8">
            <w:pPr>
              <w:pStyle w:val="TAL"/>
            </w:pPr>
            <w:r w:rsidRPr="00324DB7">
              <w:t>404 Not Found</w:t>
            </w:r>
          </w:p>
        </w:tc>
        <w:tc>
          <w:tcPr>
            <w:tcW w:w="2043" w:type="pct"/>
            <w:tcBorders>
              <w:top w:val="single" w:sz="6" w:space="0" w:color="000000"/>
              <w:left w:val="single" w:sz="6" w:space="0" w:color="000000"/>
              <w:bottom w:val="single" w:sz="6" w:space="0" w:color="000000"/>
              <w:right w:val="single" w:sz="6" w:space="0" w:color="000000"/>
            </w:tcBorders>
          </w:tcPr>
          <w:p w14:paraId="21FF9421" w14:textId="5A8FF67A" w:rsidR="003568F8" w:rsidRPr="00324DB7" w:rsidRDefault="003568F8" w:rsidP="00A337C8">
            <w:pPr>
              <w:pStyle w:val="TAL"/>
            </w:pPr>
            <w:r w:rsidRPr="00324DB7">
              <w:t xml:space="preserve">It is used when a client provided a </w:t>
            </w:r>
            <w:r w:rsidRPr="009364B4">
              <w:t>URI</w:t>
            </w:r>
            <w:r w:rsidRPr="00324DB7">
              <w:t xml:space="preserve"> that cannot be mapped to a valid resource </w:t>
            </w:r>
            <w:r w:rsidRPr="009364B4">
              <w:t>URI</w:t>
            </w:r>
            <w:r w:rsidRPr="00324DB7">
              <w:t>.</w:t>
            </w:r>
          </w:p>
          <w:p w14:paraId="64E26976" w14:textId="418C3A76" w:rsidR="003568F8" w:rsidRPr="00324DB7" w:rsidRDefault="003568F8" w:rsidP="00A337C8">
            <w:pPr>
              <w:pStyle w:val="TAL"/>
            </w:pPr>
            <w:r w:rsidRPr="00324DB7">
              <w:t>In the returned ProblemDetails structure, the "detail" attribute should convey more information about the error.</w:t>
            </w:r>
          </w:p>
        </w:tc>
      </w:tr>
      <w:tr w:rsidR="003568F8" w:rsidRPr="00324DB7" w14:paraId="6DEDE5AB" w14:textId="77777777" w:rsidTr="007B2761">
        <w:tc>
          <w:tcPr>
            <w:tcW w:w="546" w:type="pct"/>
            <w:vMerge/>
            <w:tcBorders>
              <w:left w:val="single" w:sz="6" w:space="0" w:color="000000"/>
              <w:right w:val="single" w:sz="6" w:space="0" w:color="000000"/>
            </w:tcBorders>
            <w:shd w:val="clear" w:color="auto" w:fill="BFBFBF"/>
            <w:vAlign w:val="center"/>
          </w:tcPr>
          <w:p w14:paraId="363F364F" w14:textId="77777777" w:rsidR="003568F8" w:rsidRPr="00324DB7" w:rsidRDefault="003568F8" w:rsidP="009D7FD0">
            <w:pPr>
              <w:keepNext/>
              <w:keepLines/>
              <w:jc w:val="center"/>
              <w:rPr>
                <w:rFonts w:ascii="Arial" w:hAnsi="Arial"/>
                <w:sz w:val="18"/>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Pr>
          <w:p w14:paraId="321342ED" w14:textId="77777777" w:rsidR="003568F8" w:rsidRPr="00324DB7" w:rsidRDefault="003568F8" w:rsidP="00A337C8">
            <w:pPr>
              <w:pStyle w:val="TAL"/>
            </w:pPr>
            <w:r w:rsidRPr="00324DB7">
              <w:t>ProblemDetails</w:t>
            </w:r>
          </w:p>
        </w:tc>
        <w:tc>
          <w:tcPr>
            <w:tcW w:w="574" w:type="pct"/>
            <w:tcBorders>
              <w:top w:val="single" w:sz="6" w:space="0" w:color="000000"/>
              <w:left w:val="single" w:sz="6" w:space="0" w:color="000000"/>
              <w:bottom w:val="single" w:sz="6" w:space="0" w:color="000000"/>
              <w:right w:val="single" w:sz="6" w:space="0" w:color="000000"/>
            </w:tcBorders>
          </w:tcPr>
          <w:p w14:paraId="27FB49DA" w14:textId="77777777" w:rsidR="003568F8" w:rsidRPr="00324DB7" w:rsidRDefault="003568F8" w:rsidP="00A337C8">
            <w:pPr>
              <w:pStyle w:val="TAL"/>
            </w:pPr>
            <w:r w:rsidRPr="00324DB7">
              <w:t>0..1</w:t>
            </w:r>
          </w:p>
        </w:tc>
        <w:tc>
          <w:tcPr>
            <w:tcW w:w="747" w:type="pct"/>
            <w:tcBorders>
              <w:top w:val="single" w:sz="6" w:space="0" w:color="000000"/>
              <w:left w:val="single" w:sz="6" w:space="0" w:color="000000"/>
              <w:bottom w:val="single" w:sz="6" w:space="0" w:color="000000"/>
              <w:right w:val="single" w:sz="6" w:space="0" w:color="000000"/>
            </w:tcBorders>
          </w:tcPr>
          <w:p w14:paraId="6E4CFC2C" w14:textId="70D8F6EC" w:rsidR="003568F8" w:rsidRPr="00324DB7" w:rsidRDefault="003568F8" w:rsidP="00A337C8">
            <w:pPr>
              <w:pStyle w:val="TAL"/>
            </w:pPr>
            <w:r w:rsidRPr="00324DB7">
              <w:t>406 Not Acceptable</w:t>
            </w:r>
          </w:p>
        </w:tc>
        <w:tc>
          <w:tcPr>
            <w:tcW w:w="2043" w:type="pct"/>
            <w:tcBorders>
              <w:top w:val="single" w:sz="6" w:space="0" w:color="000000"/>
              <w:left w:val="single" w:sz="6" w:space="0" w:color="000000"/>
              <w:bottom w:val="single" w:sz="6" w:space="0" w:color="000000"/>
              <w:right w:val="single" w:sz="6" w:space="0" w:color="000000"/>
            </w:tcBorders>
          </w:tcPr>
          <w:p w14:paraId="498E8D3E" w14:textId="79B16457" w:rsidR="003568F8" w:rsidRPr="00324DB7" w:rsidRDefault="003568F8" w:rsidP="00A337C8">
            <w:pPr>
              <w:pStyle w:val="TAL"/>
              <w:rPr>
                <w:rFonts w:eastAsia="Calibri"/>
              </w:rPr>
            </w:pPr>
            <w:r w:rsidRPr="00324DB7">
              <w:t xml:space="preserve">It is </w:t>
            </w:r>
            <w:r w:rsidRPr="00324DB7">
              <w:rPr>
                <w:rFonts w:eastAsia="Calibri"/>
              </w:rPr>
              <w:t>used to indicate that the server cannot provide the any of the content formats supported by the client.</w:t>
            </w:r>
          </w:p>
          <w:p w14:paraId="7CCD6022" w14:textId="0133AC4E" w:rsidR="003568F8" w:rsidRPr="00324DB7" w:rsidRDefault="003568F8" w:rsidP="00A337C8">
            <w:pPr>
              <w:pStyle w:val="TAL"/>
            </w:pPr>
            <w:r w:rsidRPr="00324DB7">
              <w:t>In the returned ProblemDetails structure, the "detail" attribute should convey more information about the error.</w:t>
            </w:r>
          </w:p>
        </w:tc>
      </w:tr>
      <w:tr w:rsidR="003568F8" w:rsidRPr="00324DB7" w14:paraId="2FBCD064" w14:textId="77777777" w:rsidTr="007B2761">
        <w:tc>
          <w:tcPr>
            <w:tcW w:w="546" w:type="pct"/>
            <w:vMerge/>
            <w:tcBorders>
              <w:left w:val="single" w:sz="6" w:space="0" w:color="000000"/>
              <w:right w:val="single" w:sz="6" w:space="0" w:color="000000"/>
            </w:tcBorders>
            <w:shd w:val="clear" w:color="auto" w:fill="BFBFBF"/>
            <w:vAlign w:val="center"/>
          </w:tcPr>
          <w:p w14:paraId="7510B83B" w14:textId="77777777" w:rsidR="003568F8" w:rsidRPr="00324DB7" w:rsidRDefault="003568F8" w:rsidP="0066784B">
            <w:pPr>
              <w:keepNext/>
              <w:keepLines/>
              <w:jc w:val="center"/>
              <w:rPr>
                <w:rFonts w:ascii="Arial" w:hAnsi="Arial"/>
                <w:sz w:val="18"/>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Pr>
          <w:p w14:paraId="1D78A526" w14:textId="2CF3FB49" w:rsidR="003568F8" w:rsidRPr="00324DB7" w:rsidRDefault="003568F8" w:rsidP="00A337C8">
            <w:pPr>
              <w:pStyle w:val="TAL"/>
            </w:pPr>
            <w:r w:rsidRPr="00324DB7">
              <w:t>ProblemDetails</w:t>
            </w:r>
          </w:p>
        </w:tc>
        <w:tc>
          <w:tcPr>
            <w:tcW w:w="574" w:type="pct"/>
            <w:tcBorders>
              <w:top w:val="single" w:sz="6" w:space="0" w:color="000000"/>
              <w:left w:val="single" w:sz="6" w:space="0" w:color="000000"/>
              <w:bottom w:val="single" w:sz="6" w:space="0" w:color="000000"/>
              <w:right w:val="single" w:sz="6" w:space="0" w:color="000000"/>
            </w:tcBorders>
          </w:tcPr>
          <w:p w14:paraId="38646411" w14:textId="26FBE8CD" w:rsidR="003568F8" w:rsidRPr="00324DB7" w:rsidRDefault="003568F8" w:rsidP="00A337C8">
            <w:pPr>
              <w:pStyle w:val="TAL"/>
            </w:pPr>
            <w:r w:rsidRPr="00324DB7">
              <w:t>0..1</w:t>
            </w:r>
          </w:p>
        </w:tc>
        <w:tc>
          <w:tcPr>
            <w:tcW w:w="747" w:type="pct"/>
            <w:tcBorders>
              <w:top w:val="single" w:sz="6" w:space="0" w:color="000000"/>
              <w:left w:val="single" w:sz="6" w:space="0" w:color="000000"/>
              <w:bottom w:val="single" w:sz="6" w:space="0" w:color="000000"/>
              <w:right w:val="single" w:sz="6" w:space="0" w:color="000000"/>
            </w:tcBorders>
          </w:tcPr>
          <w:p w14:paraId="7E5FC207" w14:textId="6D0ECEB7" w:rsidR="003568F8" w:rsidRPr="00324DB7" w:rsidRDefault="003568F8" w:rsidP="00A337C8">
            <w:pPr>
              <w:pStyle w:val="TAL"/>
            </w:pPr>
            <w:r w:rsidRPr="00324DB7">
              <w:t xml:space="preserve">414 </w:t>
            </w:r>
            <w:r w:rsidRPr="009364B4">
              <w:t>URI</w:t>
            </w:r>
            <w:r w:rsidRPr="00324DB7">
              <w:t xml:space="preserve"> Too Long</w:t>
            </w:r>
          </w:p>
        </w:tc>
        <w:tc>
          <w:tcPr>
            <w:tcW w:w="2043" w:type="pct"/>
            <w:tcBorders>
              <w:top w:val="single" w:sz="6" w:space="0" w:color="000000"/>
              <w:left w:val="single" w:sz="6" w:space="0" w:color="000000"/>
              <w:bottom w:val="single" w:sz="6" w:space="0" w:color="000000"/>
              <w:right w:val="single" w:sz="6" w:space="0" w:color="000000"/>
            </w:tcBorders>
          </w:tcPr>
          <w:p w14:paraId="3AA38F4A" w14:textId="10760563" w:rsidR="003568F8" w:rsidRPr="00324DB7" w:rsidRDefault="003568F8" w:rsidP="00A337C8">
            <w:pPr>
              <w:pStyle w:val="TAL"/>
            </w:pPr>
            <w:r w:rsidRPr="00324DB7">
              <w:t xml:space="preserve">It is used to indicate that the server is refusing to process the request because the request </w:t>
            </w:r>
            <w:r w:rsidRPr="009364B4">
              <w:t>URI</w:t>
            </w:r>
            <w:r w:rsidRPr="00324DB7">
              <w:t xml:space="preserve"> is longer than the server is willing or able to process.</w:t>
            </w:r>
          </w:p>
        </w:tc>
      </w:tr>
      <w:tr w:rsidR="003568F8" w:rsidRPr="00324DB7" w14:paraId="7ABE34E0" w14:textId="77777777" w:rsidTr="007B2761">
        <w:tc>
          <w:tcPr>
            <w:tcW w:w="546" w:type="pct"/>
            <w:vMerge/>
            <w:tcBorders>
              <w:left w:val="single" w:sz="6" w:space="0" w:color="000000"/>
              <w:bottom w:val="single" w:sz="6" w:space="0" w:color="000000"/>
              <w:right w:val="single" w:sz="6" w:space="0" w:color="000000"/>
            </w:tcBorders>
            <w:shd w:val="clear" w:color="auto" w:fill="BFBFBF"/>
            <w:vAlign w:val="center"/>
          </w:tcPr>
          <w:p w14:paraId="5A90D1EC" w14:textId="77777777" w:rsidR="003568F8" w:rsidRPr="00324DB7" w:rsidRDefault="003568F8" w:rsidP="009D7FD0">
            <w:pPr>
              <w:keepNext/>
              <w:keepLines/>
              <w:jc w:val="center"/>
              <w:rPr>
                <w:rFonts w:ascii="Arial" w:hAnsi="Arial"/>
                <w:sz w:val="18"/>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Pr>
          <w:p w14:paraId="00D22DDE" w14:textId="77777777" w:rsidR="003568F8" w:rsidRPr="00324DB7" w:rsidRDefault="003568F8" w:rsidP="00A337C8">
            <w:pPr>
              <w:pStyle w:val="TAL"/>
            </w:pPr>
            <w:r w:rsidRPr="00324DB7">
              <w:t>ProblemDetails</w:t>
            </w:r>
          </w:p>
        </w:tc>
        <w:tc>
          <w:tcPr>
            <w:tcW w:w="574" w:type="pct"/>
            <w:tcBorders>
              <w:top w:val="single" w:sz="6" w:space="0" w:color="000000"/>
              <w:left w:val="single" w:sz="6" w:space="0" w:color="000000"/>
              <w:bottom w:val="single" w:sz="6" w:space="0" w:color="000000"/>
              <w:right w:val="single" w:sz="6" w:space="0" w:color="000000"/>
            </w:tcBorders>
          </w:tcPr>
          <w:p w14:paraId="1A365D0A" w14:textId="77777777" w:rsidR="003568F8" w:rsidRPr="00324DB7" w:rsidRDefault="003568F8" w:rsidP="00A337C8">
            <w:pPr>
              <w:pStyle w:val="TAL"/>
            </w:pPr>
            <w:r w:rsidRPr="00324DB7">
              <w:t>0..1</w:t>
            </w:r>
          </w:p>
        </w:tc>
        <w:tc>
          <w:tcPr>
            <w:tcW w:w="747" w:type="pct"/>
            <w:tcBorders>
              <w:top w:val="single" w:sz="6" w:space="0" w:color="000000"/>
              <w:left w:val="single" w:sz="6" w:space="0" w:color="000000"/>
              <w:bottom w:val="single" w:sz="6" w:space="0" w:color="000000"/>
              <w:right w:val="single" w:sz="6" w:space="0" w:color="000000"/>
            </w:tcBorders>
          </w:tcPr>
          <w:p w14:paraId="329C15BD" w14:textId="5C9D1F40" w:rsidR="003568F8" w:rsidRPr="00324DB7" w:rsidRDefault="003568F8" w:rsidP="00A337C8">
            <w:pPr>
              <w:pStyle w:val="TAL"/>
            </w:pPr>
            <w:r w:rsidRPr="00324DB7">
              <w:t>429 Too Many Requests</w:t>
            </w:r>
          </w:p>
        </w:tc>
        <w:tc>
          <w:tcPr>
            <w:tcW w:w="2043" w:type="pct"/>
            <w:tcBorders>
              <w:top w:val="single" w:sz="6" w:space="0" w:color="000000"/>
              <w:left w:val="single" w:sz="6" w:space="0" w:color="000000"/>
              <w:bottom w:val="single" w:sz="6" w:space="0" w:color="000000"/>
              <w:right w:val="single" w:sz="6" w:space="0" w:color="000000"/>
            </w:tcBorders>
          </w:tcPr>
          <w:p w14:paraId="341CDD9D" w14:textId="60948A65" w:rsidR="003568F8" w:rsidRPr="00324DB7" w:rsidRDefault="003568F8" w:rsidP="00A337C8">
            <w:pPr>
              <w:pStyle w:val="TAL"/>
              <w:rPr>
                <w:rFonts w:eastAsia="Calibri"/>
              </w:rPr>
            </w:pPr>
            <w:r w:rsidRPr="00324DB7">
              <w:rPr>
                <w:rFonts w:eastAsia="Calibri"/>
              </w:rPr>
              <w:t>It is used when a rate limiter has triggered.</w:t>
            </w:r>
          </w:p>
          <w:p w14:paraId="526EABB6" w14:textId="7823582C" w:rsidR="003568F8" w:rsidRPr="00324DB7" w:rsidRDefault="003568F8" w:rsidP="00A337C8">
            <w:pPr>
              <w:pStyle w:val="TAL"/>
            </w:pPr>
            <w:r w:rsidRPr="00324DB7">
              <w:t>In the returned ProblemDetails structure, the "detail" attribute should convey more information about the error.</w:t>
            </w:r>
          </w:p>
        </w:tc>
      </w:tr>
    </w:tbl>
    <w:p w14:paraId="6DFF701B" w14:textId="77777777" w:rsidR="00C113E9" w:rsidRPr="00324DB7" w:rsidRDefault="00C113E9" w:rsidP="00F70C4D"/>
    <w:p w14:paraId="7893AFDF" w14:textId="3D58885E" w:rsidR="00C113E9" w:rsidRPr="00324DB7" w:rsidRDefault="00C113E9" w:rsidP="00F52A82">
      <w:pPr>
        <w:pStyle w:val="Heading4"/>
      </w:pPr>
      <w:bookmarkStart w:id="277" w:name="_Toc95469375"/>
      <w:bookmarkStart w:id="278" w:name="_Toc95817062"/>
      <w:r w:rsidRPr="00324DB7">
        <w:t>7.</w:t>
      </w:r>
      <w:r w:rsidR="00C53FF8" w:rsidRPr="00324DB7">
        <w:t>5a</w:t>
      </w:r>
      <w:r w:rsidRPr="00324DB7">
        <w:t>.3.2</w:t>
      </w:r>
      <w:r w:rsidRPr="00324DB7">
        <w:tab/>
        <w:t>PUT</w:t>
      </w:r>
      <w:bookmarkEnd w:id="277"/>
      <w:bookmarkEnd w:id="278"/>
    </w:p>
    <w:p w14:paraId="54CEFC6A" w14:textId="77777777" w:rsidR="00C113E9" w:rsidRPr="00324DB7" w:rsidRDefault="00C113E9" w:rsidP="00C113E9">
      <w:r w:rsidRPr="00324DB7">
        <w:t>Not applicable.</w:t>
      </w:r>
    </w:p>
    <w:p w14:paraId="23B658D5" w14:textId="7AD3834E" w:rsidR="00C113E9" w:rsidRPr="00324DB7" w:rsidRDefault="00C113E9" w:rsidP="00F52A82">
      <w:pPr>
        <w:pStyle w:val="Heading4"/>
      </w:pPr>
      <w:bookmarkStart w:id="279" w:name="_Toc95469376"/>
      <w:bookmarkStart w:id="280" w:name="_Toc95817063"/>
      <w:r w:rsidRPr="00324DB7">
        <w:t>7.</w:t>
      </w:r>
      <w:r w:rsidR="00C53FF8" w:rsidRPr="00324DB7">
        <w:t>5a</w:t>
      </w:r>
      <w:r w:rsidRPr="00324DB7">
        <w:t>.3.3</w:t>
      </w:r>
      <w:r w:rsidRPr="00324DB7">
        <w:tab/>
        <w:t>PATCH</w:t>
      </w:r>
      <w:bookmarkEnd w:id="279"/>
      <w:bookmarkEnd w:id="280"/>
    </w:p>
    <w:p w14:paraId="257AB38E" w14:textId="77777777" w:rsidR="00C113E9" w:rsidRPr="00324DB7" w:rsidRDefault="00C113E9" w:rsidP="00C113E9">
      <w:pPr>
        <w:rPr>
          <w:i/>
        </w:rPr>
      </w:pPr>
      <w:r w:rsidRPr="00324DB7">
        <w:t>Not applicable.</w:t>
      </w:r>
    </w:p>
    <w:p w14:paraId="6F470FB2" w14:textId="46AB7007" w:rsidR="00C113E9" w:rsidRPr="00324DB7" w:rsidRDefault="00C113E9" w:rsidP="00F52A82">
      <w:pPr>
        <w:pStyle w:val="Heading4"/>
      </w:pPr>
      <w:bookmarkStart w:id="281" w:name="_Toc95469377"/>
      <w:bookmarkStart w:id="282" w:name="_Toc95817064"/>
      <w:r w:rsidRPr="00324DB7">
        <w:t>7.</w:t>
      </w:r>
      <w:r w:rsidR="00C53FF8" w:rsidRPr="00324DB7">
        <w:t>5a</w:t>
      </w:r>
      <w:r w:rsidRPr="00324DB7">
        <w:t>.3.4</w:t>
      </w:r>
      <w:r w:rsidRPr="00324DB7">
        <w:tab/>
        <w:t>POST</w:t>
      </w:r>
      <w:bookmarkEnd w:id="281"/>
      <w:bookmarkEnd w:id="282"/>
    </w:p>
    <w:p w14:paraId="143219F3" w14:textId="77777777" w:rsidR="00C113E9" w:rsidRPr="00324DB7" w:rsidRDefault="00C113E9" w:rsidP="00C113E9">
      <w:r w:rsidRPr="00324DB7">
        <w:t>Not applicable.</w:t>
      </w:r>
    </w:p>
    <w:p w14:paraId="611A4389" w14:textId="603F301C" w:rsidR="00C113E9" w:rsidRPr="00324DB7" w:rsidRDefault="00C113E9" w:rsidP="00F52A82">
      <w:pPr>
        <w:pStyle w:val="Heading4"/>
      </w:pPr>
      <w:bookmarkStart w:id="283" w:name="_Toc95469378"/>
      <w:bookmarkStart w:id="284" w:name="_Toc95817065"/>
      <w:r w:rsidRPr="00324DB7">
        <w:t>7.</w:t>
      </w:r>
      <w:r w:rsidR="00C53FF8" w:rsidRPr="00324DB7">
        <w:t>5a</w:t>
      </w:r>
      <w:r w:rsidRPr="00324DB7">
        <w:t>.3.5</w:t>
      </w:r>
      <w:r w:rsidRPr="00324DB7">
        <w:tab/>
        <w:t>DELETE</w:t>
      </w:r>
      <w:bookmarkEnd w:id="283"/>
      <w:bookmarkEnd w:id="284"/>
    </w:p>
    <w:p w14:paraId="6DD18FAC" w14:textId="4ADF4057" w:rsidR="00C113E9" w:rsidRPr="00324DB7" w:rsidRDefault="00C113E9" w:rsidP="00F52A82">
      <w:r w:rsidRPr="00324DB7">
        <w:t>Not applicable.</w:t>
      </w:r>
    </w:p>
    <w:p w14:paraId="4885E29C" w14:textId="5EBF594C" w:rsidR="005654CB" w:rsidRPr="00324DB7" w:rsidRDefault="00157FA9" w:rsidP="004629A8">
      <w:pPr>
        <w:pStyle w:val="Heading2"/>
      </w:pPr>
      <w:bookmarkStart w:id="285" w:name="_Toc95469379"/>
      <w:bookmarkStart w:id="286" w:name="_Toc95817066"/>
      <w:r w:rsidRPr="00324DB7">
        <w:lastRenderedPageBreak/>
        <w:t>7</w:t>
      </w:r>
      <w:r w:rsidR="005654CB" w:rsidRPr="00324DB7">
        <w:t>.6</w:t>
      </w:r>
      <w:r w:rsidR="005654CB" w:rsidRPr="00324DB7">
        <w:tab/>
        <w:t>Resource: subscriptions</w:t>
      </w:r>
      <w:bookmarkEnd w:id="285"/>
      <w:bookmarkEnd w:id="286"/>
    </w:p>
    <w:p w14:paraId="535368BE" w14:textId="77777777" w:rsidR="005654CB" w:rsidRPr="00324DB7" w:rsidRDefault="00157FA9" w:rsidP="004629A8">
      <w:pPr>
        <w:pStyle w:val="Heading3"/>
      </w:pPr>
      <w:bookmarkStart w:id="287" w:name="_Toc95469380"/>
      <w:bookmarkStart w:id="288" w:name="_Toc95817067"/>
      <w:r w:rsidRPr="00324DB7">
        <w:t>7</w:t>
      </w:r>
      <w:r w:rsidR="005654CB" w:rsidRPr="00324DB7">
        <w:t>.6.1</w:t>
      </w:r>
      <w:r w:rsidR="005654CB" w:rsidRPr="00324DB7">
        <w:tab/>
        <w:t>Description</w:t>
      </w:r>
      <w:bookmarkEnd w:id="287"/>
      <w:bookmarkEnd w:id="288"/>
    </w:p>
    <w:p w14:paraId="41E61458" w14:textId="77777777" w:rsidR="005654CB" w:rsidRPr="00324DB7" w:rsidRDefault="005654CB" w:rsidP="005654CB">
      <w:r w:rsidRPr="00324DB7">
        <w:t>This resource contains various resources related to subscriptions for notifications.</w:t>
      </w:r>
    </w:p>
    <w:p w14:paraId="32A74D36" w14:textId="77777777" w:rsidR="005654CB" w:rsidRPr="00324DB7" w:rsidRDefault="00157FA9" w:rsidP="004629A8">
      <w:pPr>
        <w:pStyle w:val="Heading3"/>
      </w:pPr>
      <w:bookmarkStart w:id="289" w:name="_Toc95469381"/>
      <w:bookmarkStart w:id="290" w:name="_Toc95817068"/>
      <w:r w:rsidRPr="00324DB7">
        <w:t>7</w:t>
      </w:r>
      <w:r w:rsidR="005654CB" w:rsidRPr="00324DB7">
        <w:t>.6.2</w:t>
      </w:r>
      <w:r w:rsidR="005654CB" w:rsidRPr="00324DB7">
        <w:tab/>
        <w:t>Resource definition</w:t>
      </w:r>
      <w:bookmarkEnd w:id="289"/>
      <w:bookmarkEnd w:id="290"/>
    </w:p>
    <w:p w14:paraId="5749D0E8" w14:textId="15A2BD1C" w:rsidR="005654CB" w:rsidRPr="00324DB7" w:rsidRDefault="005654CB" w:rsidP="005654CB">
      <w:pPr>
        <w:rPr>
          <w:b/>
        </w:rPr>
      </w:pPr>
      <w:r w:rsidRPr="00324DB7">
        <w:t xml:space="preserve">Resource </w:t>
      </w:r>
      <w:r w:rsidR="00083135" w:rsidRPr="009364B4">
        <w:t>URI</w:t>
      </w:r>
      <w:r w:rsidRPr="00324DB7">
        <w:t xml:space="preserve">: </w:t>
      </w:r>
      <w:r w:rsidRPr="00324DB7">
        <w:rPr>
          <w:b/>
        </w:rPr>
        <w:t>{apiRoot}/</w:t>
      </w:r>
      <w:r w:rsidRPr="009364B4">
        <w:rPr>
          <w:b/>
        </w:rPr>
        <w:t>rni</w:t>
      </w:r>
      <w:r w:rsidRPr="00324DB7">
        <w:rPr>
          <w:b/>
        </w:rPr>
        <w:t>/</w:t>
      </w:r>
      <w:r w:rsidR="00F654C2" w:rsidRPr="00324DB7">
        <w:rPr>
          <w:b/>
        </w:rPr>
        <w:t>v2</w:t>
      </w:r>
      <w:r w:rsidRPr="00324DB7">
        <w:rPr>
          <w:b/>
        </w:rPr>
        <w:t>/subscriptions</w:t>
      </w:r>
    </w:p>
    <w:p w14:paraId="45E02847" w14:textId="77777777" w:rsidR="005654CB" w:rsidRPr="00324DB7" w:rsidRDefault="005654CB" w:rsidP="005654CB">
      <w:pPr>
        <w:rPr>
          <w:rFonts w:ascii="Arial" w:hAnsi="Arial" w:cs="Arial"/>
        </w:rPr>
      </w:pPr>
      <w:r w:rsidRPr="00324DB7">
        <w:t xml:space="preserve">This resource shall support the resource </w:t>
      </w:r>
      <w:r w:rsidR="00083135" w:rsidRPr="009364B4">
        <w:t>URI</w:t>
      </w:r>
      <w:r w:rsidR="00083135" w:rsidRPr="00324DB7">
        <w:t xml:space="preserve"> </w:t>
      </w:r>
      <w:r w:rsidRPr="00324DB7">
        <w:t xml:space="preserve">variables defined in table </w:t>
      </w:r>
      <w:r w:rsidR="00157FA9" w:rsidRPr="00324DB7">
        <w:t>7</w:t>
      </w:r>
      <w:r w:rsidRPr="00324DB7">
        <w:t>.6.2-1</w:t>
      </w:r>
      <w:r w:rsidRPr="00324DB7">
        <w:rPr>
          <w:rFonts w:ascii="Arial" w:hAnsi="Arial" w:cs="Arial"/>
        </w:rPr>
        <w:t>.</w:t>
      </w:r>
    </w:p>
    <w:p w14:paraId="4375F705" w14:textId="58F90C58" w:rsidR="005654CB" w:rsidRPr="00324DB7" w:rsidRDefault="005654CB" w:rsidP="005654CB">
      <w:pPr>
        <w:pStyle w:val="TH"/>
        <w:rPr>
          <w:rFonts w:cs="Arial"/>
        </w:rPr>
      </w:pPr>
      <w:r w:rsidRPr="00324DB7">
        <w:t xml:space="preserve">Table </w:t>
      </w:r>
      <w:r w:rsidR="00157FA9" w:rsidRPr="00324DB7">
        <w:t>7</w:t>
      </w:r>
      <w:r w:rsidRPr="00324DB7">
        <w:t xml:space="preserve">.6.2-1: Resource </w:t>
      </w:r>
      <w:r w:rsidR="00083135" w:rsidRPr="009364B4">
        <w:t>URI</w:t>
      </w:r>
      <w:r w:rsidR="00083135" w:rsidRPr="00324DB7">
        <w:t xml:space="preserve"> </w:t>
      </w:r>
      <w:r w:rsidR="00E319E1" w:rsidRPr="00324DB7">
        <w:t xml:space="preserve">variables </w:t>
      </w:r>
      <w:r w:rsidRPr="00324DB7">
        <w:t xml:space="preserve">for resource </w:t>
      </w:r>
      <w:r w:rsidR="00AD4375" w:rsidRPr="00324DB7">
        <w:t>"</w:t>
      </w:r>
      <w:r w:rsidRPr="00324DB7">
        <w:t>subscriptions</w:t>
      </w:r>
      <w:r w:rsidR="00AD4375" w:rsidRPr="00324DB7">
        <w:t>"</w:t>
      </w:r>
    </w:p>
    <w:tbl>
      <w:tblPr>
        <w:tblW w:w="449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79"/>
        <w:gridCol w:w="6778"/>
      </w:tblGrid>
      <w:tr w:rsidR="005654CB" w:rsidRPr="00324DB7" w14:paraId="1546D03A" w14:textId="77777777" w:rsidTr="000055DB">
        <w:trPr>
          <w:jc w:val="center"/>
        </w:trPr>
        <w:tc>
          <w:tcPr>
            <w:tcW w:w="1085" w:type="pct"/>
            <w:tcBorders>
              <w:top w:val="single" w:sz="6" w:space="0" w:color="000000"/>
              <w:left w:val="single" w:sz="6" w:space="0" w:color="000000"/>
              <w:bottom w:val="single" w:sz="6" w:space="0" w:color="000000"/>
              <w:right w:val="single" w:sz="6" w:space="0" w:color="000000"/>
            </w:tcBorders>
            <w:shd w:val="clear" w:color="auto" w:fill="CCCCCC"/>
          </w:tcPr>
          <w:p w14:paraId="1F9262BF" w14:textId="77777777" w:rsidR="005654CB" w:rsidRPr="00324DB7" w:rsidRDefault="005654CB" w:rsidP="00CD7E50">
            <w:pPr>
              <w:pStyle w:val="TAH"/>
            </w:pPr>
            <w:r w:rsidRPr="00324DB7">
              <w:t>Name</w:t>
            </w:r>
          </w:p>
        </w:tc>
        <w:tc>
          <w:tcPr>
            <w:tcW w:w="3915"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4DE2EA64" w14:textId="77777777" w:rsidR="005654CB" w:rsidRPr="00324DB7" w:rsidRDefault="005654CB" w:rsidP="00CD7E50">
            <w:pPr>
              <w:pStyle w:val="TAH"/>
            </w:pPr>
            <w:r w:rsidRPr="00324DB7">
              <w:t>Definition</w:t>
            </w:r>
          </w:p>
        </w:tc>
      </w:tr>
      <w:tr w:rsidR="005654CB" w:rsidRPr="00324DB7" w14:paraId="6B48D6F2" w14:textId="77777777" w:rsidTr="000055DB">
        <w:trPr>
          <w:jc w:val="center"/>
        </w:trPr>
        <w:tc>
          <w:tcPr>
            <w:tcW w:w="1085" w:type="pct"/>
            <w:tcBorders>
              <w:top w:val="single" w:sz="6" w:space="0" w:color="000000"/>
              <w:left w:val="single" w:sz="6" w:space="0" w:color="000000"/>
              <w:bottom w:val="single" w:sz="6" w:space="0" w:color="000000"/>
              <w:right w:val="single" w:sz="6" w:space="0" w:color="000000"/>
            </w:tcBorders>
            <w:shd w:val="clear" w:color="auto" w:fill="auto"/>
          </w:tcPr>
          <w:p w14:paraId="58AF0900" w14:textId="77777777" w:rsidR="005654CB" w:rsidRPr="00324DB7" w:rsidRDefault="005654CB" w:rsidP="00CD7E50">
            <w:pPr>
              <w:pStyle w:val="TAL"/>
            </w:pPr>
            <w:r w:rsidRPr="00324DB7">
              <w:t>apiRoot</w:t>
            </w:r>
          </w:p>
        </w:tc>
        <w:tc>
          <w:tcPr>
            <w:tcW w:w="39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DF92D3A" w14:textId="77777777" w:rsidR="005654CB" w:rsidRPr="00324DB7" w:rsidRDefault="005654CB" w:rsidP="00750B0C">
            <w:pPr>
              <w:pStyle w:val="TAL"/>
            </w:pPr>
            <w:r w:rsidRPr="00324DB7">
              <w:t xml:space="preserve">See clause </w:t>
            </w:r>
            <w:r w:rsidR="00750B0C" w:rsidRPr="00324DB7">
              <w:t>7</w:t>
            </w:r>
            <w:r w:rsidRPr="00324DB7">
              <w:t>.2</w:t>
            </w:r>
          </w:p>
        </w:tc>
      </w:tr>
    </w:tbl>
    <w:p w14:paraId="646AE9B0" w14:textId="77777777" w:rsidR="005654CB" w:rsidRPr="00324DB7" w:rsidRDefault="005654CB" w:rsidP="005654CB"/>
    <w:p w14:paraId="7493F4CD" w14:textId="77777777" w:rsidR="005654CB" w:rsidRPr="00324DB7" w:rsidRDefault="00157FA9" w:rsidP="004629A8">
      <w:pPr>
        <w:pStyle w:val="Heading3"/>
      </w:pPr>
      <w:bookmarkStart w:id="291" w:name="_Toc95469382"/>
      <w:bookmarkStart w:id="292" w:name="_Toc95817069"/>
      <w:r w:rsidRPr="00324DB7">
        <w:t>7</w:t>
      </w:r>
      <w:r w:rsidR="005654CB" w:rsidRPr="00324DB7">
        <w:t>.6.3</w:t>
      </w:r>
      <w:r w:rsidR="005654CB" w:rsidRPr="00324DB7">
        <w:tab/>
        <w:t xml:space="preserve">Resource </w:t>
      </w:r>
      <w:r w:rsidR="00E319E1" w:rsidRPr="00324DB7">
        <w:t>methods</w:t>
      </w:r>
      <w:bookmarkEnd w:id="291"/>
      <w:bookmarkEnd w:id="292"/>
    </w:p>
    <w:p w14:paraId="6B2363F1" w14:textId="77777777" w:rsidR="005654CB" w:rsidRPr="00324DB7" w:rsidRDefault="00157FA9" w:rsidP="004629A8">
      <w:pPr>
        <w:pStyle w:val="Heading4"/>
      </w:pPr>
      <w:bookmarkStart w:id="293" w:name="_Toc95469383"/>
      <w:bookmarkStart w:id="294" w:name="_Toc95817070"/>
      <w:r w:rsidRPr="00324DB7">
        <w:t>7</w:t>
      </w:r>
      <w:r w:rsidR="005654CB" w:rsidRPr="00324DB7">
        <w:t>.6.3.1</w:t>
      </w:r>
      <w:r w:rsidR="005654CB" w:rsidRPr="00324DB7">
        <w:tab/>
        <w:t>GET</w:t>
      </w:r>
      <w:bookmarkEnd w:id="293"/>
      <w:bookmarkEnd w:id="294"/>
    </w:p>
    <w:p w14:paraId="47BDFDFA" w14:textId="77777777" w:rsidR="005654CB" w:rsidRPr="00324DB7" w:rsidRDefault="005654CB" w:rsidP="005654CB">
      <w:r w:rsidRPr="00324DB7">
        <w:t xml:space="preserve">The GET method </w:t>
      </w:r>
      <w:r w:rsidR="00277579" w:rsidRPr="00324DB7">
        <w:t>is</w:t>
      </w:r>
      <w:r w:rsidRPr="00324DB7">
        <w:t xml:space="preserve"> used to request information about the subscriptions for this requestor. Upon success, the response contains entity body with the list of links to the subscriptions that are present for the requestor.</w:t>
      </w:r>
    </w:p>
    <w:p w14:paraId="5EC5292C" w14:textId="77777777" w:rsidR="005654CB" w:rsidRPr="00324DB7" w:rsidRDefault="005654CB" w:rsidP="005654CB">
      <w:r w:rsidRPr="00324DB7">
        <w:t xml:space="preserve">This method shall support the </w:t>
      </w:r>
      <w:r w:rsidR="00083135" w:rsidRPr="009364B4">
        <w:t>URI</w:t>
      </w:r>
      <w:r w:rsidR="00083135" w:rsidRPr="00324DB7">
        <w:t xml:space="preserve"> </w:t>
      </w:r>
      <w:r w:rsidRPr="00324DB7">
        <w:t xml:space="preserve">query parameters, request and response data structures, and response codes, as specified in tables </w:t>
      </w:r>
      <w:r w:rsidR="00157FA9" w:rsidRPr="00324DB7">
        <w:rPr>
          <w:lang w:eastAsia="ko-KR"/>
        </w:rPr>
        <w:t>7</w:t>
      </w:r>
      <w:r w:rsidRPr="00324DB7">
        <w:rPr>
          <w:lang w:eastAsia="ko-KR"/>
        </w:rPr>
        <w:t>.6.3</w:t>
      </w:r>
      <w:r w:rsidRPr="00324DB7">
        <w:t>.1-1</w:t>
      </w:r>
      <w:r w:rsidR="00671DDC" w:rsidRPr="00324DB7">
        <w:t xml:space="preserve"> and </w:t>
      </w:r>
      <w:r w:rsidR="00157FA9" w:rsidRPr="00324DB7">
        <w:rPr>
          <w:lang w:eastAsia="ko-KR"/>
        </w:rPr>
        <w:t>7</w:t>
      </w:r>
      <w:r w:rsidRPr="00324DB7">
        <w:rPr>
          <w:lang w:eastAsia="ko-KR"/>
        </w:rPr>
        <w:t>.6.3</w:t>
      </w:r>
      <w:r w:rsidRPr="00324DB7">
        <w:t>.1-2.</w:t>
      </w:r>
    </w:p>
    <w:p w14:paraId="4CC97685" w14:textId="77777777" w:rsidR="005654CB" w:rsidRPr="00324DB7" w:rsidRDefault="005654CB" w:rsidP="005654CB">
      <w:pPr>
        <w:pStyle w:val="TH"/>
        <w:rPr>
          <w:rFonts w:cs="Arial"/>
        </w:rPr>
      </w:pPr>
      <w:r w:rsidRPr="00324DB7">
        <w:t xml:space="preserve">Table </w:t>
      </w:r>
      <w:r w:rsidR="00157FA9" w:rsidRPr="00324DB7">
        <w:t>7</w:t>
      </w:r>
      <w:r w:rsidRPr="00324DB7">
        <w:t xml:space="preserve">.6.3.1-1: </w:t>
      </w:r>
      <w:r w:rsidR="00083135" w:rsidRPr="009364B4">
        <w:t>URI</w:t>
      </w:r>
      <w:r w:rsidR="00083135" w:rsidRPr="00324DB7">
        <w:t xml:space="preserve"> </w:t>
      </w:r>
      <w:r w:rsidRPr="00324DB7">
        <w:t xml:space="preserve">query parameters supported by the GET method on this resource </w:t>
      </w:r>
    </w:p>
    <w:tbl>
      <w:tblPr>
        <w:tblW w:w="4635"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52"/>
        <w:gridCol w:w="1065"/>
        <w:gridCol w:w="1135"/>
        <w:gridCol w:w="5169"/>
      </w:tblGrid>
      <w:tr w:rsidR="005654CB" w:rsidRPr="00324DB7" w14:paraId="06E6D7C6" w14:textId="77777777" w:rsidTr="006631E1">
        <w:trPr>
          <w:jc w:val="center"/>
        </w:trPr>
        <w:tc>
          <w:tcPr>
            <w:tcW w:w="870" w:type="pct"/>
            <w:tcBorders>
              <w:top w:val="single" w:sz="6" w:space="0" w:color="000000"/>
              <w:left w:val="single" w:sz="6" w:space="0" w:color="000000"/>
              <w:bottom w:val="single" w:sz="6" w:space="0" w:color="000000"/>
              <w:right w:val="single" w:sz="6" w:space="0" w:color="000000"/>
            </w:tcBorders>
            <w:shd w:val="clear" w:color="auto" w:fill="CCCCCC"/>
          </w:tcPr>
          <w:p w14:paraId="67D4979E" w14:textId="77777777" w:rsidR="005654CB" w:rsidRPr="00324DB7" w:rsidRDefault="005654CB" w:rsidP="00CD7E50">
            <w:pPr>
              <w:pStyle w:val="TAH"/>
            </w:pPr>
            <w:r w:rsidRPr="00324DB7">
              <w:t>Name</w:t>
            </w:r>
          </w:p>
        </w:tc>
        <w:tc>
          <w:tcPr>
            <w:tcW w:w="597" w:type="pct"/>
            <w:tcBorders>
              <w:top w:val="single" w:sz="6" w:space="0" w:color="000000"/>
              <w:left w:val="single" w:sz="6" w:space="0" w:color="000000"/>
              <w:bottom w:val="single" w:sz="6" w:space="0" w:color="000000"/>
              <w:right w:val="single" w:sz="6" w:space="0" w:color="000000"/>
            </w:tcBorders>
            <w:shd w:val="clear" w:color="auto" w:fill="CCCCCC"/>
          </w:tcPr>
          <w:p w14:paraId="61C9774A" w14:textId="77777777" w:rsidR="005654CB" w:rsidRPr="00324DB7" w:rsidRDefault="005654CB" w:rsidP="00CD7E50">
            <w:pPr>
              <w:pStyle w:val="TAH"/>
            </w:pPr>
            <w:r w:rsidRPr="00324DB7">
              <w:t>Data type</w:t>
            </w:r>
          </w:p>
        </w:tc>
        <w:tc>
          <w:tcPr>
            <w:tcW w:w="636" w:type="pct"/>
            <w:tcBorders>
              <w:top w:val="single" w:sz="6" w:space="0" w:color="000000"/>
              <w:left w:val="single" w:sz="6" w:space="0" w:color="000000"/>
              <w:bottom w:val="single" w:sz="6" w:space="0" w:color="000000"/>
              <w:right w:val="single" w:sz="6" w:space="0" w:color="000000"/>
            </w:tcBorders>
            <w:shd w:val="clear" w:color="auto" w:fill="CCCCCC"/>
          </w:tcPr>
          <w:p w14:paraId="08F24B7F" w14:textId="77777777" w:rsidR="005654CB" w:rsidRPr="00324DB7" w:rsidRDefault="005654CB" w:rsidP="00CD7E50">
            <w:pPr>
              <w:pStyle w:val="TAH"/>
            </w:pPr>
            <w:r w:rsidRPr="00324DB7">
              <w:t>Cardinality</w:t>
            </w:r>
          </w:p>
        </w:tc>
        <w:tc>
          <w:tcPr>
            <w:tcW w:w="2897"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5246F30B" w14:textId="77777777" w:rsidR="005654CB" w:rsidRPr="00324DB7" w:rsidRDefault="005654CB" w:rsidP="00CD7E50">
            <w:pPr>
              <w:pStyle w:val="TAH"/>
            </w:pPr>
            <w:r w:rsidRPr="00324DB7">
              <w:t>Remarks</w:t>
            </w:r>
          </w:p>
        </w:tc>
      </w:tr>
      <w:tr w:rsidR="00B3398B" w:rsidRPr="00324DB7" w14:paraId="20C241FB" w14:textId="77777777" w:rsidTr="006631E1">
        <w:trPr>
          <w:jc w:val="center"/>
        </w:trPr>
        <w:tc>
          <w:tcPr>
            <w:tcW w:w="870" w:type="pct"/>
            <w:tcBorders>
              <w:top w:val="single" w:sz="6" w:space="0" w:color="000000"/>
              <w:left w:val="single" w:sz="6" w:space="0" w:color="000000"/>
              <w:bottom w:val="single" w:sz="6" w:space="0" w:color="000000"/>
              <w:right w:val="single" w:sz="6" w:space="0" w:color="000000"/>
            </w:tcBorders>
            <w:shd w:val="clear" w:color="auto" w:fill="auto"/>
          </w:tcPr>
          <w:p w14:paraId="60F0742F" w14:textId="754B7B70" w:rsidR="00B3398B" w:rsidRPr="00324DB7" w:rsidRDefault="00B3398B" w:rsidP="00B3398B">
            <w:pPr>
              <w:pStyle w:val="TAL"/>
            </w:pPr>
            <w:r w:rsidRPr="00324DB7">
              <w:t xml:space="preserve">subscription_type </w:t>
            </w:r>
          </w:p>
        </w:tc>
        <w:tc>
          <w:tcPr>
            <w:tcW w:w="597" w:type="pct"/>
            <w:tcBorders>
              <w:top w:val="single" w:sz="6" w:space="0" w:color="000000"/>
              <w:left w:val="single" w:sz="6" w:space="0" w:color="000000"/>
              <w:bottom w:val="single" w:sz="6" w:space="0" w:color="000000"/>
              <w:right w:val="single" w:sz="6" w:space="0" w:color="000000"/>
            </w:tcBorders>
          </w:tcPr>
          <w:p w14:paraId="03A62431" w14:textId="058B57A1" w:rsidR="00B3398B" w:rsidRPr="00324DB7" w:rsidRDefault="00B3398B" w:rsidP="00B3398B">
            <w:pPr>
              <w:pStyle w:val="TAL"/>
            </w:pPr>
            <w:r w:rsidRPr="00324DB7">
              <w:t>String</w:t>
            </w:r>
          </w:p>
        </w:tc>
        <w:tc>
          <w:tcPr>
            <w:tcW w:w="636" w:type="pct"/>
            <w:tcBorders>
              <w:top w:val="single" w:sz="6" w:space="0" w:color="000000"/>
              <w:left w:val="single" w:sz="6" w:space="0" w:color="000000"/>
              <w:bottom w:val="single" w:sz="6" w:space="0" w:color="000000"/>
              <w:right w:val="single" w:sz="6" w:space="0" w:color="000000"/>
            </w:tcBorders>
          </w:tcPr>
          <w:p w14:paraId="17C71B9C" w14:textId="4DAD5C62" w:rsidR="00B3398B" w:rsidRPr="00324DB7" w:rsidRDefault="00B3398B" w:rsidP="00B3398B">
            <w:pPr>
              <w:pStyle w:val="TAL"/>
            </w:pPr>
            <w:r w:rsidRPr="00324DB7">
              <w:t>0..1</w:t>
            </w:r>
          </w:p>
        </w:tc>
        <w:tc>
          <w:tcPr>
            <w:tcW w:w="289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EBDEB7A" w14:textId="77777777" w:rsidR="00B3398B" w:rsidRPr="00324DB7" w:rsidRDefault="00B3398B" w:rsidP="00B3398B">
            <w:pPr>
              <w:pStyle w:val="TAL"/>
            </w:pPr>
            <w:r w:rsidRPr="00324DB7">
              <w:t>Query parameter to filter on a specific subscription type. Permitted values:</w:t>
            </w:r>
          </w:p>
          <w:p w14:paraId="26FF72ED" w14:textId="77777777" w:rsidR="00B3398B" w:rsidRPr="00324DB7" w:rsidRDefault="00B3398B" w:rsidP="004E47FE">
            <w:pPr>
              <w:pStyle w:val="TAL"/>
              <w:numPr>
                <w:ilvl w:val="0"/>
                <w:numId w:val="24"/>
              </w:numPr>
              <w:tabs>
                <w:tab w:val="left" w:pos="2508"/>
              </w:tabs>
              <w:textAlignment w:val="auto"/>
            </w:pPr>
            <w:r w:rsidRPr="00324DB7">
              <w:t>cell_change</w:t>
            </w:r>
            <w:r w:rsidRPr="00324DB7">
              <w:tab/>
              <w:t xml:space="preserve">Cell Change </w:t>
            </w:r>
          </w:p>
          <w:p w14:paraId="30E8AC24" w14:textId="77777777" w:rsidR="00B3398B" w:rsidRPr="00324DB7" w:rsidRDefault="00B3398B" w:rsidP="004E47FE">
            <w:pPr>
              <w:pStyle w:val="TAL"/>
              <w:numPr>
                <w:ilvl w:val="0"/>
                <w:numId w:val="24"/>
              </w:numPr>
              <w:tabs>
                <w:tab w:val="left" w:pos="2508"/>
              </w:tabs>
              <w:textAlignment w:val="auto"/>
            </w:pPr>
            <w:r w:rsidRPr="009364B4">
              <w:t>rab</w:t>
            </w:r>
            <w:r w:rsidRPr="00324DB7">
              <w:t>_est</w:t>
            </w:r>
            <w:r w:rsidRPr="00324DB7">
              <w:tab/>
            </w:r>
            <w:r w:rsidRPr="009364B4">
              <w:t>RAB</w:t>
            </w:r>
            <w:r w:rsidRPr="00324DB7">
              <w:t xml:space="preserve"> Establishment</w:t>
            </w:r>
          </w:p>
          <w:p w14:paraId="6920A3D6" w14:textId="77777777" w:rsidR="00B3398B" w:rsidRPr="00324DB7" w:rsidRDefault="00B3398B" w:rsidP="004E47FE">
            <w:pPr>
              <w:pStyle w:val="TAL"/>
              <w:numPr>
                <w:ilvl w:val="0"/>
                <w:numId w:val="24"/>
              </w:numPr>
              <w:tabs>
                <w:tab w:val="left" w:pos="2508"/>
              </w:tabs>
              <w:textAlignment w:val="auto"/>
            </w:pPr>
            <w:r w:rsidRPr="009364B4">
              <w:t>rab</w:t>
            </w:r>
            <w:r w:rsidRPr="00324DB7">
              <w:t>_mod</w:t>
            </w:r>
            <w:r w:rsidRPr="00324DB7">
              <w:tab/>
            </w:r>
            <w:r w:rsidRPr="009364B4">
              <w:t>RAB</w:t>
            </w:r>
            <w:r w:rsidRPr="00324DB7">
              <w:t xml:space="preserve"> Modification</w:t>
            </w:r>
          </w:p>
          <w:p w14:paraId="243A42E1" w14:textId="77777777" w:rsidR="00B3398B" w:rsidRPr="00324DB7" w:rsidRDefault="00B3398B" w:rsidP="004E47FE">
            <w:pPr>
              <w:pStyle w:val="TAL"/>
              <w:numPr>
                <w:ilvl w:val="0"/>
                <w:numId w:val="24"/>
              </w:numPr>
              <w:tabs>
                <w:tab w:val="left" w:pos="2508"/>
              </w:tabs>
              <w:textAlignment w:val="auto"/>
            </w:pPr>
            <w:r w:rsidRPr="009364B4">
              <w:t>rab</w:t>
            </w:r>
            <w:r w:rsidRPr="00324DB7">
              <w:t>_rel</w:t>
            </w:r>
            <w:r w:rsidRPr="00324DB7">
              <w:tab/>
            </w:r>
            <w:r w:rsidRPr="009364B4">
              <w:t>RAB</w:t>
            </w:r>
            <w:r w:rsidRPr="00324DB7">
              <w:t xml:space="preserve"> Release</w:t>
            </w:r>
          </w:p>
          <w:p w14:paraId="6A24680F" w14:textId="121CC7C6" w:rsidR="00B3398B" w:rsidRPr="00324DB7" w:rsidRDefault="00B3398B" w:rsidP="004E47FE">
            <w:pPr>
              <w:pStyle w:val="TAL"/>
              <w:numPr>
                <w:ilvl w:val="0"/>
                <w:numId w:val="24"/>
              </w:numPr>
              <w:tabs>
                <w:tab w:val="left" w:pos="2508"/>
              </w:tabs>
              <w:textAlignment w:val="auto"/>
            </w:pPr>
            <w:r w:rsidRPr="00324DB7">
              <w:t>meas_rep_</w:t>
            </w:r>
            <w:r w:rsidRPr="009364B4">
              <w:t>ue</w:t>
            </w:r>
            <w:r w:rsidRPr="00324DB7">
              <w:tab/>
            </w:r>
            <w:r w:rsidRPr="009364B4">
              <w:t>UE</w:t>
            </w:r>
            <w:r w:rsidRPr="00324DB7">
              <w:t xml:space="preserve"> Measurement Report</w:t>
            </w:r>
          </w:p>
          <w:p w14:paraId="7528BD0F" w14:textId="367697A0" w:rsidR="00E46585" w:rsidRPr="00324DB7" w:rsidRDefault="00E46585" w:rsidP="004E47FE">
            <w:pPr>
              <w:pStyle w:val="TAL"/>
              <w:numPr>
                <w:ilvl w:val="0"/>
                <w:numId w:val="24"/>
              </w:numPr>
              <w:tabs>
                <w:tab w:val="left" w:pos="2508"/>
              </w:tabs>
              <w:textAlignment w:val="auto"/>
            </w:pPr>
            <w:r w:rsidRPr="00324DB7">
              <w:t>nr_meas_rep_</w:t>
            </w:r>
            <w:r w:rsidRPr="009364B4">
              <w:t>ue</w:t>
            </w:r>
            <w:r w:rsidRPr="00324DB7">
              <w:tab/>
              <w:t xml:space="preserve">5G </w:t>
            </w:r>
            <w:r w:rsidRPr="009364B4">
              <w:t>UE</w:t>
            </w:r>
            <w:r w:rsidRPr="00324DB7">
              <w:t xml:space="preserve"> Measurement Report</w:t>
            </w:r>
          </w:p>
          <w:p w14:paraId="11B8FBBE" w14:textId="77777777" w:rsidR="00B3398B" w:rsidRPr="00324DB7" w:rsidRDefault="00B3398B" w:rsidP="004E47FE">
            <w:pPr>
              <w:pStyle w:val="TAL"/>
              <w:numPr>
                <w:ilvl w:val="0"/>
                <w:numId w:val="24"/>
              </w:numPr>
              <w:tabs>
                <w:tab w:val="left" w:pos="2508"/>
              </w:tabs>
              <w:textAlignment w:val="auto"/>
            </w:pPr>
            <w:r w:rsidRPr="00324DB7">
              <w:t>timing_advance_</w:t>
            </w:r>
            <w:r w:rsidRPr="009364B4">
              <w:t>ue</w:t>
            </w:r>
            <w:r w:rsidRPr="00324DB7">
              <w:tab/>
            </w:r>
            <w:r w:rsidRPr="009364B4">
              <w:t>UE</w:t>
            </w:r>
            <w:r w:rsidRPr="00324DB7">
              <w:t xml:space="preserve"> Timing Advance</w:t>
            </w:r>
          </w:p>
          <w:p w14:paraId="50F9DE12" w14:textId="2A627C61" w:rsidR="00B3398B" w:rsidRPr="00324DB7" w:rsidRDefault="00B3398B" w:rsidP="00CE4DC0">
            <w:pPr>
              <w:pStyle w:val="TAL"/>
              <w:numPr>
                <w:ilvl w:val="0"/>
                <w:numId w:val="24"/>
              </w:numPr>
              <w:tabs>
                <w:tab w:val="left" w:pos="2524"/>
              </w:tabs>
              <w:textAlignment w:val="auto"/>
            </w:pPr>
            <w:r w:rsidRPr="00324DB7">
              <w:t>ca_reconf</w:t>
            </w:r>
            <w:r w:rsidRPr="00324DB7">
              <w:tab/>
              <w:t>Carrier Aggregation Reconfig</w:t>
            </w:r>
          </w:p>
          <w:p w14:paraId="4C7ADECD" w14:textId="2F7D65A1" w:rsidR="00B3398B" w:rsidRPr="00324DB7" w:rsidRDefault="00B3398B" w:rsidP="00CE4DC0">
            <w:pPr>
              <w:pStyle w:val="TAL"/>
              <w:numPr>
                <w:ilvl w:val="0"/>
                <w:numId w:val="24"/>
              </w:numPr>
              <w:tabs>
                <w:tab w:val="left" w:pos="2524"/>
              </w:tabs>
              <w:textAlignment w:val="auto"/>
            </w:pPr>
            <w:r w:rsidRPr="00324DB7">
              <w:t>s1_bearer</w:t>
            </w:r>
            <w:r w:rsidRPr="00324DB7">
              <w:tab/>
              <w:t xml:space="preserve">S1 Bearer Notification </w:t>
            </w:r>
          </w:p>
        </w:tc>
      </w:tr>
    </w:tbl>
    <w:p w14:paraId="5769F60D" w14:textId="77777777" w:rsidR="005654CB" w:rsidRPr="00324DB7" w:rsidRDefault="005654CB" w:rsidP="005654CB"/>
    <w:p w14:paraId="17112F96" w14:textId="77777777" w:rsidR="005654CB" w:rsidRPr="00324DB7" w:rsidRDefault="005654CB" w:rsidP="005654CB">
      <w:pPr>
        <w:pStyle w:val="TH"/>
      </w:pPr>
      <w:r w:rsidRPr="00324DB7">
        <w:lastRenderedPageBreak/>
        <w:t xml:space="preserve">Table </w:t>
      </w:r>
      <w:r w:rsidR="00157FA9" w:rsidRPr="00324DB7">
        <w:t>7</w:t>
      </w:r>
      <w:r w:rsidRPr="00324DB7">
        <w:t>.6.3.1-2: Data structures supported by the GET request/response on this resource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126"/>
        <w:gridCol w:w="1758"/>
        <w:gridCol w:w="1077"/>
        <w:gridCol w:w="1265"/>
        <w:gridCol w:w="3741"/>
      </w:tblGrid>
      <w:tr w:rsidR="004629A8" w:rsidRPr="00324DB7" w14:paraId="44259F0C" w14:textId="77777777" w:rsidTr="00750B0C">
        <w:trPr>
          <w:tblHeader/>
          <w:jc w:val="center"/>
        </w:trPr>
        <w:tc>
          <w:tcPr>
            <w:tcW w:w="1126" w:type="dxa"/>
            <w:vMerge w:val="restart"/>
            <w:shd w:val="clear" w:color="auto" w:fill="BFBFBF"/>
            <w:noWrap/>
            <w:tcMar>
              <w:top w:w="0" w:type="dxa"/>
              <w:bottom w:w="0" w:type="dxa"/>
            </w:tcMar>
            <w:vAlign w:val="center"/>
          </w:tcPr>
          <w:p w14:paraId="095B3F53" w14:textId="77777777" w:rsidR="005654CB" w:rsidRPr="00324DB7" w:rsidRDefault="005654CB" w:rsidP="00750B0C">
            <w:pPr>
              <w:pStyle w:val="TAH"/>
            </w:pPr>
            <w:r w:rsidRPr="00324DB7">
              <w:t>Request body</w:t>
            </w:r>
          </w:p>
        </w:tc>
        <w:tc>
          <w:tcPr>
            <w:tcW w:w="1758" w:type="dxa"/>
            <w:shd w:val="clear" w:color="auto" w:fill="CCCCCC"/>
            <w:noWrap/>
            <w:tcMar>
              <w:top w:w="0" w:type="dxa"/>
              <w:bottom w:w="0" w:type="dxa"/>
            </w:tcMar>
          </w:tcPr>
          <w:p w14:paraId="0C98FE9D" w14:textId="77777777" w:rsidR="005654CB" w:rsidRPr="00324DB7" w:rsidRDefault="005654CB" w:rsidP="00750B0C">
            <w:pPr>
              <w:pStyle w:val="TAH"/>
            </w:pPr>
            <w:r w:rsidRPr="00324DB7">
              <w:t>Data type</w:t>
            </w:r>
          </w:p>
        </w:tc>
        <w:tc>
          <w:tcPr>
            <w:tcW w:w="1077" w:type="dxa"/>
            <w:shd w:val="clear" w:color="auto" w:fill="CCCCCC"/>
            <w:noWrap/>
            <w:tcMar>
              <w:top w:w="0" w:type="dxa"/>
              <w:bottom w:w="0" w:type="dxa"/>
            </w:tcMar>
          </w:tcPr>
          <w:p w14:paraId="646C8DFF" w14:textId="77777777" w:rsidR="005654CB" w:rsidRPr="00324DB7" w:rsidRDefault="005654CB" w:rsidP="00750B0C">
            <w:pPr>
              <w:pStyle w:val="TAH"/>
            </w:pPr>
            <w:r w:rsidRPr="00324DB7">
              <w:t>Cardinality</w:t>
            </w:r>
          </w:p>
        </w:tc>
        <w:tc>
          <w:tcPr>
            <w:tcW w:w="5006" w:type="dxa"/>
            <w:gridSpan w:val="2"/>
            <w:shd w:val="clear" w:color="auto" w:fill="CCCCCC"/>
            <w:noWrap/>
            <w:tcMar>
              <w:top w:w="0" w:type="dxa"/>
              <w:bottom w:w="0" w:type="dxa"/>
            </w:tcMar>
          </w:tcPr>
          <w:p w14:paraId="33905BFC" w14:textId="77777777" w:rsidR="005654CB" w:rsidRPr="00324DB7" w:rsidRDefault="005654CB" w:rsidP="00750B0C">
            <w:pPr>
              <w:pStyle w:val="TAH"/>
            </w:pPr>
            <w:r w:rsidRPr="00324DB7">
              <w:t>Remarks</w:t>
            </w:r>
          </w:p>
        </w:tc>
      </w:tr>
      <w:tr w:rsidR="004629A8" w:rsidRPr="00324DB7" w14:paraId="044B2535" w14:textId="77777777" w:rsidTr="00750B0C">
        <w:trPr>
          <w:tblHeader/>
          <w:jc w:val="center"/>
        </w:trPr>
        <w:tc>
          <w:tcPr>
            <w:tcW w:w="1126" w:type="dxa"/>
            <w:vMerge/>
            <w:shd w:val="clear" w:color="auto" w:fill="BFBFBF"/>
            <w:noWrap/>
            <w:tcMar>
              <w:top w:w="0" w:type="dxa"/>
              <w:bottom w:w="0" w:type="dxa"/>
            </w:tcMar>
            <w:vAlign w:val="center"/>
          </w:tcPr>
          <w:p w14:paraId="72537AA7" w14:textId="77777777" w:rsidR="005654CB" w:rsidRPr="00324DB7" w:rsidRDefault="005654CB" w:rsidP="00750B0C">
            <w:pPr>
              <w:pStyle w:val="TAL"/>
              <w:jc w:val="center"/>
            </w:pPr>
          </w:p>
        </w:tc>
        <w:tc>
          <w:tcPr>
            <w:tcW w:w="1758" w:type="dxa"/>
            <w:shd w:val="clear" w:color="auto" w:fill="auto"/>
            <w:noWrap/>
            <w:tcMar>
              <w:top w:w="0" w:type="dxa"/>
              <w:bottom w:w="0" w:type="dxa"/>
            </w:tcMar>
          </w:tcPr>
          <w:p w14:paraId="07955D12" w14:textId="77777777" w:rsidR="005654CB" w:rsidRPr="00324DB7" w:rsidRDefault="005654CB" w:rsidP="00750B0C">
            <w:pPr>
              <w:pStyle w:val="TAL"/>
            </w:pPr>
            <w:r w:rsidRPr="00324DB7">
              <w:t>n/a</w:t>
            </w:r>
          </w:p>
        </w:tc>
        <w:tc>
          <w:tcPr>
            <w:tcW w:w="1077" w:type="dxa"/>
            <w:noWrap/>
            <w:tcMar>
              <w:top w:w="0" w:type="dxa"/>
              <w:bottom w:w="0" w:type="dxa"/>
            </w:tcMar>
          </w:tcPr>
          <w:p w14:paraId="08202D85" w14:textId="77777777" w:rsidR="005654CB" w:rsidRPr="00324DB7" w:rsidRDefault="005654CB" w:rsidP="00750B0C">
            <w:pPr>
              <w:pStyle w:val="TAL"/>
            </w:pPr>
          </w:p>
        </w:tc>
        <w:tc>
          <w:tcPr>
            <w:tcW w:w="5006" w:type="dxa"/>
            <w:gridSpan w:val="2"/>
            <w:noWrap/>
            <w:tcMar>
              <w:top w:w="0" w:type="dxa"/>
              <w:bottom w:w="0" w:type="dxa"/>
            </w:tcMar>
          </w:tcPr>
          <w:p w14:paraId="557F00B6" w14:textId="77777777" w:rsidR="005654CB" w:rsidRPr="00324DB7" w:rsidRDefault="005654CB" w:rsidP="00750B0C">
            <w:pPr>
              <w:pStyle w:val="TAL"/>
            </w:pPr>
          </w:p>
        </w:tc>
      </w:tr>
      <w:tr w:rsidR="003568F8" w:rsidRPr="00324DB7" w14:paraId="27585087" w14:textId="77777777" w:rsidTr="00750B0C">
        <w:trPr>
          <w:tblHeader/>
          <w:jc w:val="center"/>
        </w:trPr>
        <w:tc>
          <w:tcPr>
            <w:tcW w:w="1126" w:type="dxa"/>
            <w:vMerge w:val="restart"/>
            <w:shd w:val="clear" w:color="auto" w:fill="BFBFBF"/>
            <w:noWrap/>
            <w:tcMar>
              <w:top w:w="0" w:type="dxa"/>
              <w:bottom w:w="0" w:type="dxa"/>
            </w:tcMar>
            <w:vAlign w:val="center"/>
          </w:tcPr>
          <w:p w14:paraId="51DF029F" w14:textId="77777777" w:rsidR="003568F8" w:rsidRPr="00324DB7" w:rsidRDefault="003568F8" w:rsidP="00750B0C">
            <w:pPr>
              <w:pStyle w:val="TAH"/>
            </w:pPr>
            <w:r w:rsidRPr="00324DB7">
              <w:t>Response body</w:t>
            </w:r>
          </w:p>
        </w:tc>
        <w:tc>
          <w:tcPr>
            <w:tcW w:w="1758" w:type="dxa"/>
            <w:shd w:val="clear" w:color="auto" w:fill="BFBFBF"/>
            <w:noWrap/>
            <w:tcMar>
              <w:top w:w="0" w:type="dxa"/>
              <w:bottom w:w="0" w:type="dxa"/>
            </w:tcMar>
          </w:tcPr>
          <w:p w14:paraId="73747995" w14:textId="77777777" w:rsidR="003568F8" w:rsidRPr="00324DB7" w:rsidRDefault="003568F8" w:rsidP="00750B0C">
            <w:pPr>
              <w:pStyle w:val="TAH"/>
            </w:pPr>
            <w:r w:rsidRPr="00324DB7">
              <w:t>Data type</w:t>
            </w:r>
          </w:p>
        </w:tc>
        <w:tc>
          <w:tcPr>
            <w:tcW w:w="1077" w:type="dxa"/>
            <w:shd w:val="clear" w:color="auto" w:fill="BFBFBF"/>
            <w:noWrap/>
            <w:tcMar>
              <w:top w:w="0" w:type="dxa"/>
              <w:bottom w:w="0" w:type="dxa"/>
            </w:tcMar>
          </w:tcPr>
          <w:p w14:paraId="56693194" w14:textId="77777777" w:rsidR="003568F8" w:rsidRPr="00324DB7" w:rsidRDefault="003568F8" w:rsidP="00750B0C">
            <w:pPr>
              <w:pStyle w:val="TAH"/>
            </w:pPr>
            <w:r w:rsidRPr="00324DB7">
              <w:t>Cardinality</w:t>
            </w:r>
          </w:p>
        </w:tc>
        <w:tc>
          <w:tcPr>
            <w:tcW w:w="1265" w:type="dxa"/>
            <w:shd w:val="clear" w:color="auto" w:fill="BFBFBF"/>
            <w:noWrap/>
            <w:tcMar>
              <w:top w:w="0" w:type="dxa"/>
              <w:bottom w:w="0" w:type="dxa"/>
            </w:tcMar>
          </w:tcPr>
          <w:p w14:paraId="1C9FDCB3" w14:textId="77777777" w:rsidR="003568F8" w:rsidRPr="00324DB7" w:rsidRDefault="003568F8" w:rsidP="00750B0C">
            <w:pPr>
              <w:pStyle w:val="TAH"/>
            </w:pPr>
            <w:r w:rsidRPr="00324DB7">
              <w:t>Response</w:t>
            </w:r>
          </w:p>
          <w:p w14:paraId="3BE28204" w14:textId="77777777" w:rsidR="003568F8" w:rsidRPr="00324DB7" w:rsidRDefault="003568F8" w:rsidP="00750B0C">
            <w:pPr>
              <w:pStyle w:val="TAH"/>
            </w:pPr>
            <w:r w:rsidRPr="00324DB7">
              <w:t>Codes</w:t>
            </w:r>
          </w:p>
        </w:tc>
        <w:tc>
          <w:tcPr>
            <w:tcW w:w="3741" w:type="dxa"/>
            <w:shd w:val="clear" w:color="auto" w:fill="BFBFBF"/>
            <w:noWrap/>
            <w:tcMar>
              <w:top w:w="0" w:type="dxa"/>
              <w:bottom w:w="0" w:type="dxa"/>
            </w:tcMar>
          </w:tcPr>
          <w:p w14:paraId="7BA295C3" w14:textId="77777777" w:rsidR="003568F8" w:rsidRPr="00324DB7" w:rsidRDefault="003568F8" w:rsidP="00750B0C">
            <w:pPr>
              <w:pStyle w:val="TAH"/>
            </w:pPr>
            <w:r w:rsidRPr="00324DB7">
              <w:t>Remarks</w:t>
            </w:r>
          </w:p>
        </w:tc>
      </w:tr>
      <w:tr w:rsidR="003568F8" w:rsidRPr="00324DB7" w14:paraId="07796C24" w14:textId="77777777" w:rsidTr="00750B0C">
        <w:trPr>
          <w:tblHeader/>
          <w:jc w:val="center"/>
        </w:trPr>
        <w:tc>
          <w:tcPr>
            <w:tcW w:w="1126" w:type="dxa"/>
            <w:vMerge/>
            <w:shd w:val="clear" w:color="auto" w:fill="BFBFBF"/>
            <w:noWrap/>
            <w:tcMar>
              <w:top w:w="0" w:type="dxa"/>
              <w:bottom w:w="0" w:type="dxa"/>
            </w:tcMar>
            <w:vAlign w:val="center"/>
          </w:tcPr>
          <w:p w14:paraId="02161A19" w14:textId="77777777" w:rsidR="003568F8" w:rsidRPr="00324DB7" w:rsidRDefault="003568F8" w:rsidP="00750B0C">
            <w:pPr>
              <w:pStyle w:val="TAL"/>
              <w:jc w:val="center"/>
            </w:pPr>
          </w:p>
        </w:tc>
        <w:tc>
          <w:tcPr>
            <w:tcW w:w="1758" w:type="dxa"/>
            <w:shd w:val="clear" w:color="auto" w:fill="auto"/>
            <w:noWrap/>
            <w:tcMar>
              <w:top w:w="0" w:type="dxa"/>
              <w:bottom w:w="0" w:type="dxa"/>
            </w:tcMar>
          </w:tcPr>
          <w:p w14:paraId="24F3D666" w14:textId="77777777" w:rsidR="003568F8" w:rsidRPr="00324DB7" w:rsidRDefault="003568F8" w:rsidP="00750B0C">
            <w:pPr>
              <w:pStyle w:val="TAL"/>
            </w:pPr>
            <w:r w:rsidRPr="00324DB7">
              <w:t>SubscriptionLinkList</w:t>
            </w:r>
          </w:p>
        </w:tc>
        <w:tc>
          <w:tcPr>
            <w:tcW w:w="1077" w:type="dxa"/>
            <w:noWrap/>
            <w:tcMar>
              <w:top w:w="0" w:type="dxa"/>
              <w:bottom w:w="0" w:type="dxa"/>
            </w:tcMar>
          </w:tcPr>
          <w:p w14:paraId="3974CC11" w14:textId="77777777" w:rsidR="003568F8" w:rsidRPr="00324DB7" w:rsidRDefault="003568F8" w:rsidP="00750B0C">
            <w:pPr>
              <w:pStyle w:val="TAL"/>
            </w:pPr>
            <w:r w:rsidRPr="00324DB7">
              <w:t>1</w:t>
            </w:r>
          </w:p>
        </w:tc>
        <w:tc>
          <w:tcPr>
            <w:tcW w:w="1265" w:type="dxa"/>
            <w:noWrap/>
            <w:tcMar>
              <w:top w:w="0" w:type="dxa"/>
              <w:bottom w:w="0" w:type="dxa"/>
            </w:tcMar>
          </w:tcPr>
          <w:p w14:paraId="50C57DD1" w14:textId="77777777" w:rsidR="003568F8" w:rsidRPr="00324DB7" w:rsidRDefault="003568F8" w:rsidP="00750B0C">
            <w:pPr>
              <w:pStyle w:val="TAL"/>
            </w:pPr>
            <w:r w:rsidRPr="00324DB7">
              <w:t>200 OK</w:t>
            </w:r>
          </w:p>
        </w:tc>
        <w:tc>
          <w:tcPr>
            <w:tcW w:w="3741" w:type="dxa"/>
            <w:noWrap/>
            <w:tcMar>
              <w:top w:w="0" w:type="dxa"/>
              <w:bottom w:w="0" w:type="dxa"/>
            </w:tcMar>
          </w:tcPr>
          <w:p w14:paraId="4378AC5E" w14:textId="2429C26A" w:rsidR="003568F8" w:rsidRPr="00324DB7" w:rsidRDefault="003568F8" w:rsidP="00750B0C">
            <w:pPr>
              <w:pStyle w:val="TAL"/>
            </w:pPr>
            <w:r w:rsidRPr="00324DB7">
              <w:t>Upon success, a response body containing the list of links to requestor's subscriptions is returned.</w:t>
            </w:r>
          </w:p>
        </w:tc>
      </w:tr>
      <w:tr w:rsidR="003568F8" w:rsidRPr="00324DB7" w14:paraId="7333F221" w14:textId="77777777" w:rsidTr="00750B0C">
        <w:trPr>
          <w:jc w:val="center"/>
        </w:trPr>
        <w:tc>
          <w:tcPr>
            <w:tcW w:w="1126" w:type="dxa"/>
            <w:vMerge/>
            <w:shd w:val="clear" w:color="auto" w:fill="BFBFBF"/>
            <w:noWrap/>
            <w:tcMar>
              <w:top w:w="0" w:type="dxa"/>
              <w:bottom w:w="0" w:type="dxa"/>
            </w:tcMar>
            <w:vAlign w:val="center"/>
          </w:tcPr>
          <w:p w14:paraId="58365A52" w14:textId="77777777" w:rsidR="003568F8" w:rsidRPr="00324DB7" w:rsidRDefault="003568F8" w:rsidP="00750B0C">
            <w:pPr>
              <w:pStyle w:val="TAL"/>
              <w:jc w:val="center"/>
            </w:pPr>
          </w:p>
        </w:tc>
        <w:tc>
          <w:tcPr>
            <w:tcW w:w="1758" w:type="dxa"/>
            <w:shd w:val="clear" w:color="auto" w:fill="auto"/>
            <w:noWrap/>
            <w:tcMar>
              <w:top w:w="0" w:type="dxa"/>
              <w:bottom w:w="0" w:type="dxa"/>
            </w:tcMar>
          </w:tcPr>
          <w:p w14:paraId="3833F34D" w14:textId="77777777" w:rsidR="003568F8" w:rsidRPr="00324DB7" w:rsidRDefault="003568F8" w:rsidP="00750B0C">
            <w:pPr>
              <w:pStyle w:val="TAL"/>
            </w:pPr>
            <w:r w:rsidRPr="00324DB7">
              <w:t>ProblemDetails</w:t>
            </w:r>
          </w:p>
        </w:tc>
        <w:tc>
          <w:tcPr>
            <w:tcW w:w="1077" w:type="dxa"/>
            <w:noWrap/>
            <w:tcMar>
              <w:top w:w="0" w:type="dxa"/>
              <w:bottom w:w="0" w:type="dxa"/>
            </w:tcMar>
          </w:tcPr>
          <w:p w14:paraId="3C099FF3" w14:textId="77777777" w:rsidR="003568F8" w:rsidRPr="00324DB7" w:rsidDel="00F95DF8" w:rsidRDefault="003568F8" w:rsidP="00750B0C">
            <w:pPr>
              <w:pStyle w:val="TAL"/>
            </w:pPr>
            <w:r w:rsidRPr="00324DB7">
              <w:t>0..1</w:t>
            </w:r>
          </w:p>
        </w:tc>
        <w:tc>
          <w:tcPr>
            <w:tcW w:w="1265" w:type="dxa"/>
            <w:noWrap/>
            <w:tcMar>
              <w:top w:w="0" w:type="dxa"/>
              <w:bottom w:w="0" w:type="dxa"/>
            </w:tcMar>
          </w:tcPr>
          <w:p w14:paraId="5849F1FC" w14:textId="6211D3F3" w:rsidR="003568F8" w:rsidRPr="00324DB7" w:rsidRDefault="003568F8" w:rsidP="00750B0C">
            <w:pPr>
              <w:pStyle w:val="TAL"/>
            </w:pPr>
            <w:r w:rsidRPr="00324DB7">
              <w:t>400 Bad Request</w:t>
            </w:r>
          </w:p>
        </w:tc>
        <w:tc>
          <w:tcPr>
            <w:tcW w:w="3741" w:type="dxa"/>
            <w:noWrap/>
            <w:tcMar>
              <w:top w:w="0" w:type="dxa"/>
              <w:bottom w:w="0" w:type="dxa"/>
            </w:tcMar>
          </w:tcPr>
          <w:p w14:paraId="27D5400B" w14:textId="77777777" w:rsidR="003568F8" w:rsidRPr="00324DB7" w:rsidRDefault="003568F8" w:rsidP="00750B0C">
            <w:pPr>
              <w:pStyle w:val="TAL"/>
            </w:pPr>
            <w:r w:rsidRPr="00324DB7">
              <w:t>It is used to indicate that incorrect parameters were passed to the request.</w:t>
            </w:r>
          </w:p>
          <w:p w14:paraId="3B06A443" w14:textId="77777777" w:rsidR="003568F8" w:rsidRPr="00324DB7" w:rsidRDefault="003568F8" w:rsidP="00750B0C">
            <w:pPr>
              <w:pStyle w:val="TAL"/>
            </w:pPr>
          </w:p>
          <w:p w14:paraId="08D87602" w14:textId="707F7256" w:rsidR="003568F8" w:rsidRPr="00324DB7" w:rsidRDefault="003568F8" w:rsidP="00750B0C">
            <w:pPr>
              <w:pStyle w:val="TAL"/>
            </w:pPr>
            <w:r w:rsidRPr="00324DB7">
              <w:t>In the returned ProblemDetails structure, the "detail" attribute should convey more information about the error.</w:t>
            </w:r>
          </w:p>
        </w:tc>
      </w:tr>
      <w:tr w:rsidR="003568F8" w:rsidRPr="00324DB7" w14:paraId="0F01D817" w14:textId="77777777" w:rsidTr="00750B0C">
        <w:trPr>
          <w:jc w:val="center"/>
        </w:trPr>
        <w:tc>
          <w:tcPr>
            <w:tcW w:w="1126" w:type="dxa"/>
            <w:vMerge/>
            <w:shd w:val="clear" w:color="auto" w:fill="BFBFBF"/>
            <w:noWrap/>
            <w:tcMar>
              <w:top w:w="0" w:type="dxa"/>
              <w:bottom w:w="0" w:type="dxa"/>
            </w:tcMar>
            <w:vAlign w:val="center"/>
          </w:tcPr>
          <w:p w14:paraId="2ADCE02A" w14:textId="77777777" w:rsidR="003568F8" w:rsidRPr="00324DB7" w:rsidRDefault="003568F8" w:rsidP="00750B0C">
            <w:pPr>
              <w:pStyle w:val="TAL"/>
              <w:jc w:val="center"/>
            </w:pPr>
          </w:p>
        </w:tc>
        <w:tc>
          <w:tcPr>
            <w:tcW w:w="1758" w:type="dxa"/>
            <w:shd w:val="clear" w:color="auto" w:fill="auto"/>
            <w:noWrap/>
            <w:tcMar>
              <w:top w:w="0" w:type="dxa"/>
              <w:bottom w:w="0" w:type="dxa"/>
            </w:tcMar>
          </w:tcPr>
          <w:p w14:paraId="76906E9E" w14:textId="77777777" w:rsidR="003568F8" w:rsidRPr="00324DB7" w:rsidRDefault="003568F8" w:rsidP="00750B0C">
            <w:pPr>
              <w:pStyle w:val="TAL"/>
            </w:pPr>
            <w:r w:rsidRPr="00324DB7">
              <w:t>ProblemDetails</w:t>
            </w:r>
          </w:p>
        </w:tc>
        <w:tc>
          <w:tcPr>
            <w:tcW w:w="1077" w:type="dxa"/>
            <w:noWrap/>
            <w:tcMar>
              <w:top w:w="0" w:type="dxa"/>
              <w:bottom w:w="0" w:type="dxa"/>
            </w:tcMar>
          </w:tcPr>
          <w:p w14:paraId="1DF0888E" w14:textId="77777777" w:rsidR="003568F8" w:rsidRPr="00324DB7" w:rsidDel="00F95DF8" w:rsidRDefault="003568F8" w:rsidP="00750B0C">
            <w:pPr>
              <w:pStyle w:val="TAL"/>
            </w:pPr>
            <w:r w:rsidRPr="00324DB7">
              <w:t>0..1</w:t>
            </w:r>
          </w:p>
        </w:tc>
        <w:tc>
          <w:tcPr>
            <w:tcW w:w="1265" w:type="dxa"/>
            <w:noWrap/>
            <w:tcMar>
              <w:top w:w="0" w:type="dxa"/>
              <w:bottom w:w="0" w:type="dxa"/>
            </w:tcMar>
          </w:tcPr>
          <w:p w14:paraId="2FB36B74" w14:textId="3485522B" w:rsidR="003568F8" w:rsidRPr="00324DB7" w:rsidRDefault="003568F8" w:rsidP="00750B0C">
            <w:pPr>
              <w:pStyle w:val="TAL"/>
            </w:pPr>
            <w:r w:rsidRPr="00324DB7">
              <w:t>401 Unauthorized</w:t>
            </w:r>
          </w:p>
        </w:tc>
        <w:tc>
          <w:tcPr>
            <w:tcW w:w="3741" w:type="dxa"/>
            <w:noWrap/>
            <w:tcMar>
              <w:top w:w="0" w:type="dxa"/>
              <w:bottom w:w="0" w:type="dxa"/>
            </w:tcMar>
          </w:tcPr>
          <w:p w14:paraId="112E2001" w14:textId="77777777" w:rsidR="003568F8" w:rsidRPr="00324DB7" w:rsidRDefault="003568F8" w:rsidP="00750B0C">
            <w:pPr>
              <w:pStyle w:val="TAL"/>
              <w:rPr>
                <w:rFonts w:eastAsia="Calibri"/>
              </w:rPr>
            </w:pPr>
            <w:r w:rsidRPr="00324DB7">
              <w:t xml:space="preserve">It is </w:t>
            </w:r>
            <w:r w:rsidRPr="00324DB7">
              <w:rPr>
                <w:rFonts w:eastAsia="Calibri"/>
              </w:rPr>
              <w:t>used when the client did not submit credentials.</w:t>
            </w:r>
          </w:p>
          <w:p w14:paraId="318E7831" w14:textId="77777777" w:rsidR="003568F8" w:rsidRPr="00324DB7" w:rsidRDefault="003568F8" w:rsidP="00750B0C">
            <w:pPr>
              <w:pStyle w:val="TAL"/>
              <w:rPr>
                <w:rFonts w:eastAsia="Calibri"/>
              </w:rPr>
            </w:pPr>
          </w:p>
          <w:p w14:paraId="41A5C19F" w14:textId="4C78A724" w:rsidR="003568F8" w:rsidRPr="00324DB7" w:rsidRDefault="003568F8" w:rsidP="00750B0C">
            <w:pPr>
              <w:pStyle w:val="TAL"/>
            </w:pPr>
            <w:r w:rsidRPr="00324DB7">
              <w:t>In the returned ProblemDetails structure, the "detail" attribute should convey more information about the error.</w:t>
            </w:r>
          </w:p>
        </w:tc>
      </w:tr>
      <w:tr w:rsidR="003568F8" w:rsidRPr="00324DB7" w14:paraId="17F8B2E3" w14:textId="77777777" w:rsidTr="00750B0C">
        <w:trPr>
          <w:jc w:val="center"/>
        </w:trPr>
        <w:tc>
          <w:tcPr>
            <w:tcW w:w="1126" w:type="dxa"/>
            <w:vMerge/>
            <w:shd w:val="clear" w:color="auto" w:fill="BFBFBF"/>
            <w:noWrap/>
            <w:tcMar>
              <w:top w:w="0" w:type="dxa"/>
              <w:bottom w:w="0" w:type="dxa"/>
            </w:tcMar>
            <w:vAlign w:val="center"/>
          </w:tcPr>
          <w:p w14:paraId="54CBB056" w14:textId="77777777" w:rsidR="003568F8" w:rsidRPr="00324DB7" w:rsidRDefault="003568F8" w:rsidP="00750B0C">
            <w:pPr>
              <w:pStyle w:val="TAL"/>
              <w:jc w:val="center"/>
            </w:pPr>
          </w:p>
        </w:tc>
        <w:tc>
          <w:tcPr>
            <w:tcW w:w="1758" w:type="dxa"/>
            <w:shd w:val="clear" w:color="auto" w:fill="auto"/>
            <w:noWrap/>
            <w:tcMar>
              <w:top w:w="0" w:type="dxa"/>
              <w:bottom w:w="0" w:type="dxa"/>
            </w:tcMar>
          </w:tcPr>
          <w:p w14:paraId="2538C61C" w14:textId="77777777" w:rsidR="003568F8" w:rsidRPr="00324DB7" w:rsidRDefault="003568F8" w:rsidP="00750B0C">
            <w:pPr>
              <w:pStyle w:val="TAL"/>
            </w:pPr>
            <w:r w:rsidRPr="00324DB7">
              <w:t>ProblemDetails</w:t>
            </w:r>
          </w:p>
        </w:tc>
        <w:tc>
          <w:tcPr>
            <w:tcW w:w="1077" w:type="dxa"/>
            <w:noWrap/>
            <w:tcMar>
              <w:top w:w="0" w:type="dxa"/>
              <w:bottom w:w="0" w:type="dxa"/>
            </w:tcMar>
          </w:tcPr>
          <w:p w14:paraId="0E14E51C" w14:textId="77777777" w:rsidR="003568F8" w:rsidRPr="00324DB7" w:rsidDel="00F95DF8" w:rsidRDefault="003568F8" w:rsidP="00750B0C">
            <w:pPr>
              <w:pStyle w:val="TAL"/>
            </w:pPr>
            <w:r w:rsidRPr="00324DB7">
              <w:t>1</w:t>
            </w:r>
          </w:p>
        </w:tc>
        <w:tc>
          <w:tcPr>
            <w:tcW w:w="1265" w:type="dxa"/>
            <w:noWrap/>
            <w:tcMar>
              <w:top w:w="0" w:type="dxa"/>
              <w:bottom w:w="0" w:type="dxa"/>
            </w:tcMar>
          </w:tcPr>
          <w:p w14:paraId="52A61AD8" w14:textId="480D090C" w:rsidR="003568F8" w:rsidRPr="00324DB7" w:rsidRDefault="003568F8" w:rsidP="00750B0C">
            <w:pPr>
              <w:pStyle w:val="TAL"/>
            </w:pPr>
            <w:r w:rsidRPr="00324DB7">
              <w:t>403 Forbidden</w:t>
            </w:r>
          </w:p>
        </w:tc>
        <w:tc>
          <w:tcPr>
            <w:tcW w:w="3741" w:type="dxa"/>
            <w:noWrap/>
            <w:tcMar>
              <w:top w:w="0" w:type="dxa"/>
              <w:bottom w:w="0" w:type="dxa"/>
            </w:tcMar>
          </w:tcPr>
          <w:p w14:paraId="4960A8BC" w14:textId="77777777" w:rsidR="003568F8" w:rsidRPr="00324DB7" w:rsidRDefault="003568F8" w:rsidP="00750B0C">
            <w:pPr>
              <w:pStyle w:val="TAL"/>
            </w:pPr>
            <w:r w:rsidRPr="00324DB7">
              <w:t xml:space="preserve">The operation is not allowed given the current status of the resource. </w:t>
            </w:r>
          </w:p>
          <w:p w14:paraId="1C360D17" w14:textId="77777777" w:rsidR="003568F8" w:rsidRPr="00324DB7" w:rsidRDefault="003568F8" w:rsidP="00750B0C">
            <w:pPr>
              <w:pStyle w:val="TAL"/>
            </w:pPr>
          </w:p>
          <w:p w14:paraId="60A0E832" w14:textId="1B08A0D6" w:rsidR="003568F8" w:rsidRPr="00324DB7" w:rsidRDefault="003568F8" w:rsidP="00750B0C">
            <w:pPr>
              <w:pStyle w:val="TAL"/>
            </w:pPr>
            <w:r w:rsidRPr="00324DB7">
              <w:t>More information shall be provided in the "detail" attribute of the "ProblemDetails" structure.</w:t>
            </w:r>
          </w:p>
        </w:tc>
      </w:tr>
      <w:tr w:rsidR="003568F8" w:rsidRPr="00324DB7" w14:paraId="0333721C" w14:textId="77777777" w:rsidTr="00750B0C">
        <w:trPr>
          <w:jc w:val="center"/>
        </w:trPr>
        <w:tc>
          <w:tcPr>
            <w:tcW w:w="1126" w:type="dxa"/>
            <w:vMerge/>
            <w:shd w:val="clear" w:color="auto" w:fill="BFBFBF"/>
            <w:noWrap/>
            <w:tcMar>
              <w:top w:w="0" w:type="dxa"/>
              <w:bottom w:w="0" w:type="dxa"/>
            </w:tcMar>
            <w:vAlign w:val="center"/>
          </w:tcPr>
          <w:p w14:paraId="3AF37772" w14:textId="77777777" w:rsidR="003568F8" w:rsidRPr="00324DB7" w:rsidRDefault="003568F8" w:rsidP="00750B0C">
            <w:pPr>
              <w:pStyle w:val="TAL"/>
              <w:jc w:val="center"/>
            </w:pPr>
          </w:p>
        </w:tc>
        <w:tc>
          <w:tcPr>
            <w:tcW w:w="1758" w:type="dxa"/>
            <w:shd w:val="clear" w:color="auto" w:fill="auto"/>
            <w:noWrap/>
            <w:tcMar>
              <w:top w:w="0" w:type="dxa"/>
              <w:bottom w:w="0" w:type="dxa"/>
            </w:tcMar>
          </w:tcPr>
          <w:p w14:paraId="293A271C" w14:textId="77777777" w:rsidR="003568F8" w:rsidRPr="00324DB7" w:rsidRDefault="003568F8" w:rsidP="00750B0C">
            <w:pPr>
              <w:pStyle w:val="TAL"/>
            </w:pPr>
            <w:r w:rsidRPr="00324DB7">
              <w:t>ProblemDetails</w:t>
            </w:r>
          </w:p>
        </w:tc>
        <w:tc>
          <w:tcPr>
            <w:tcW w:w="1077" w:type="dxa"/>
            <w:noWrap/>
            <w:tcMar>
              <w:top w:w="0" w:type="dxa"/>
              <w:bottom w:w="0" w:type="dxa"/>
            </w:tcMar>
          </w:tcPr>
          <w:p w14:paraId="36FB16B8" w14:textId="77777777" w:rsidR="003568F8" w:rsidRPr="00324DB7" w:rsidDel="00F95DF8" w:rsidRDefault="003568F8" w:rsidP="00750B0C">
            <w:pPr>
              <w:pStyle w:val="TAL"/>
            </w:pPr>
            <w:r w:rsidRPr="00324DB7">
              <w:t>0..1</w:t>
            </w:r>
          </w:p>
        </w:tc>
        <w:tc>
          <w:tcPr>
            <w:tcW w:w="1265" w:type="dxa"/>
            <w:noWrap/>
            <w:tcMar>
              <w:top w:w="0" w:type="dxa"/>
              <w:bottom w:w="0" w:type="dxa"/>
            </w:tcMar>
          </w:tcPr>
          <w:p w14:paraId="59A35780" w14:textId="15F4C93A" w:rsidR="003568F8" w:rsidRPr="00324DB7" w:rsidRDefault="003568F8" w:rsidP="00750B0C">
            <w:pPr>
              <w:pStyle w:val="TAL"/>
            </w:pPr>
            <w:r w:rsidRPr="00324DB7">
              <w:t>404 Not Found</w:t>
            </w:r>
          </w:p>
        </w:tc>
        <w:tc>
          <w:tcPr>
            <w:tcW w:w="3741" w:type="dxa"/>
            <w:noWrap/>
            <w:tcMar>
              <w:top w:w="0" w:type="dxa"/>
              <w:bottom w:w="0" w:type="dxa"/>
            </w:tcMar>
          </w:tcPr>
          <w:p w14:paraId="6A60AE5A" w14:textId="77777777" w:rsidR="003568F8" w:rsidRPr="00324DB7" w:rsidRDefault="003568F8" w:rsidP="00750B0C">
            <w:pPr>
              <w:pStyle w:val="TAL"/>
            </w:pPr>
            <w:r w:rsidRPr="00324DB7">
              <w:t xml:space="preserve">It is used when a client provided a </w:t>
            </w:r>
            <w:r w:rsidRPr="009364B4">
              <w:t>URI</w:t>
            </w:r>
            <w:r w:rsidRPr="00324DB7">
              <w:t xml:space="preserve"> that cannot be mapped to a valid resource </w:t>
            </w:r>
            <w:r w:rsidRPr="009364B4">
              <w:t>URI</w:t>
            </w:r>
            <w:r w:rsidRPr="00324DB7">
              <w:t>.</w:t>
            </w:r>
          </w:p>
          <w:p w14:paraId="1A0D9F45" w14:textId="77777777" w:rsidR="003568F8" w:rsidRPr="00324DB7" w:rsidRDefault="003568F8" w:rsidP="00750B0C">
            <w:pPr>
              <w:pStyle w:val="TAL"/>
            </w:pPr>
          </w:p>
          <w:p w14:paraId="17A3D51D" w14:textId="7C335B0E" w:rsidR="003568F8" w:rsidRPr="00324DB7" w:rsidRDefault="003568F8" w:rsidP="00750B0C">
            <w:pPr>
              <w:pStyle w:val="TAL"/>
            </w:pPr>
            <w:r w:rsidRPr="00324DB7">
              <w:t>In the returned ProblemDetails structure, the "detail" attribute should convey more information about the error.</w:t>
            </w:r>
          </w:p>
        </w:tc>
      </w:tr>
      <w:tr w:rsidR="003568F8" w:rsidRPr="00324DB7" w14:paraId="6DAA0927" w14:textId="77777777" w:rsidTr="00750B0C">
        <w:trPr>
          <w:jc w:val="center"/>
        </w:trPr>
        <w:tc>
          <w:tcPr>
            <w:tcW w:w="1126" w:type="dxa"/>
            <w:vMerge/>
            <w:shd w:val="clear" w:color="auto" w:fill="BFBFBF"/>
            <w:noWrap/>
            <w:tcMar>
              <w:top w:w="0" w:type="dxa"/>
              <w:bottom w:w="0" w:type="dxa"/>
            </w:tcMar>
            <w:vAlign w:val="center"/>
          </w:tcPr>
          <w:p w14:paraId="67AD54F7" w14:textId="77777777" w:rsidR="003568F8" w:rsidRPr="00324DB7" w:rsidRDefault="003568F8" w:rsidP="00750B0C">
            <w:pPr>
              <w:pStyle w:val="TAL"/>
              <w:jc w:val="center"/>
            </w:pPr>
          </w:p>
        </w:tc>
        <w:tc>
          <w:tcPr>
            <w:tcW w:w="1758" w:type="dxa"/>
            <w:shd w:val="clear" w:color="auto" w:fill="auto"/>
            <w:noWrap/>
            <w:tcMar>
              <w:top w:w="0" w:type="dxa"/>
              <w:bottom w:w="0" w:type="dxa"/>
            </w:tcMar>
          </w:tcPr>
          <w:p w14:paraId="7FA17BCB" w14:textId="77777777" w:rsidR="003568F8" w:rsidRPr="00324DB7" w:rsidRDefault="003568F8" w:rsidP="00750B0C">
            <w:pPr>
              <w:pStyle w:val="TAL"/>
            </w:pPr>
            <w:r w:rsidRPr="00324DB7">
              <w:t>ProblemDetails</w:t>
            </w:r>
          </w:p>
        </w:tc>
        <w:tc>
          <w:tcPr>
            <w:tcW w:w="1077" w:type="dxa"/>
            <w:noWrap/>
            <w:tcMar>
              <w:top w:w="0" w:type="dxa"/>
              <w:bottom w:w="0" w:type="dxa"/>
            </w:tcMar>
          </w:tcPr>
          <w:p w14:paraId="71171972" w14:textId="77777777" w:rsidR="003568F8" w:rsidRPr="00324DB7" w:rsidDel="00F95DF8" w:rsidRDefault="003568F8" w:rsidP="00750B0C">
            <w:pPr>
              <w:pStyle w:val="TAL"/>
            </w:pPr>
            <w:r w:rsidRPr="00324DB7">
              <w:t>0..1</w:t>
            </w:r>
          </w:p>
        </w:tc>
        <w:tc>
          <w:tcPr>
            <w:tcW w:w="1265" w:type="dxa"/>
            <w:noWrap/>
            <w:tcMar>
              <w:top w:w="0" w:type="dxa"/>
              <w:bottom w:w="0" w:type="dxa"/>
            </w:tcMar>
          </w:tcPr>
          <w:p w14:paraId="1E38309D" w14:textId="439A0982" w:rsidR="003568F8" w:rsidRPr="00324DB7" w:rsidRDefault="003568F8" w:rsidP="00750B0C">
            <w:pPr>
              <w:pStyle w:val="TAL"/>
            </w:pPr>
            <w:r w:rsidRPr="00324DB7">
              <w:t>406 Not Acceptable</w:t>
            </w:r>
          </w:p>
        </w:tc>
        <w:tc>
          <w:tcPr>
            <w:tcW w:w="3741" w:type="dxa"/>
            <w:noWrap/>
            <w:tcMar>
              <w:top w:w="0" w:type="dxa"/>
              <w:bottom w:w="0" w:type="dxa"/>
            </w:tcMar>
          </w:tcPr>
          <w:p w14:paraId="6CADB6CC" w14:textId="77777777" w:rsidR="003568F8" w:rsidRPr="00324DB7" w:rsidRDefault="003568F8" w:rsidP="00750B0C">
            <w:pPr>
              <w:pStyle w:val="TAL"/>
              <w:rPr>
                <w:rFonts w:eastAsia="Calibri"/>
              </w:rPr>
            </w:pPr>
            <w:r w:rsidRPr="00324DB7">
              <w:t xml:space="preserve">It is </w:t>
            </w:r>
            <w:r w:rsidRPr="00324DB7">
              <w:rPr>
                <w:rFonts w:eastAsia="Calibri"/>
              </w:rPr>
              <w:t>used to indicate that the server cannot provide the any of the content formats supported by the client.</w:t>
            </w:r>
          </w:p>
          <w:p w14:paraId="5F4AA00D" w14:textId="77777777" w:rsidR="003568F8" w:rsidRPr="00324DB7" w:rsidRDefault="003568F8" w:rsidP="00750B0C">
            <w:pPr>
              <w:pStyle w:val="TAL"/>
              <w:rPr>
                <w:rFonts w:eastAsia="Calibri"/>
              </w:rPr>
            </w:pPr>
          </w:p>
          <w:p w14:paraId="4CEAFAF3" w14:textId="433F5DB9" w:rsidR="003568F8" w:rsidRPr="00324DB7" w:rsidRDefault="003568F8" w:rsidP="00750B0C">
            <w:pPr>
              <w:pStyle w:val="TAL"/>
            </w:pPr>
            <w:r w:rsidRPr="00324DB7">
              <w:t>In the returned ProblemDetails structure, the "detail" attribute should convey more information about the error.</w:t>
            </w:r>
          </w:p>
        </w:tc>
      </w:tr>
      <w:tr w:rsidR="003568F8" w:rsidRPr="00324DB7" w14:paraId="3F67726C" w14:textId="77777777" w:rsidTr="00750B0C">
        <w:trPr>
          <w:jc w:val="center"/>
        </w:trPr>
        <w:tc>
          <w:tcPr>
            <w:tcW w:w="1126" w:type="dxa"/>
            <w:vMerge/>
            <w:shd w:val="clear" w:color="auto" w:fill="BFBFBF"/>
            <w:noWrap/>
            <w:tcMar>
              <w:top w:w="0" w:type="dxa"/>
              <w:bottom w:w="0" w:type="dxa"/>
            </w:tcMar>
            <w:vAlign w:val="center"/>
          </w:tcPr>
          <w:p w14:paraId="2F2E04F2" w14:textId="77777777" w:rsidR="003568F8" w:rsidRPr="00324DB7" w:rsidRDefault="003568F8" w:rsidP="00750B0C">
            <w:pPr>
              <w:pStyle w:val="TAL"/>
              <w:jc w:val="center"/>
            </w:pPr>
          </w:p>
        </w:tc>
        <w:tc>
          <w:tcPr>
            <w:tcW w:w="1758" w:type="dxa"/>
            <w:shd w:val="clear" w:color="auto" w:fill="auto"/>
            <w:noWrap/>
            <w:tcMar>
              <w:top w:w="0" w:type="dxa"/>
              <w:bottom w:w="0" w:type="dxa"/>
            </w:tcMar>
          </w:tcPr>
          <w:p w14:paraId="1380816C" w14:textId="77777777" w:rsidR="003568F8" w:rsidRPr="00324DB7" w:rsidRDefault="003568F8" w:rsidP="00750B0C">
            <w:pPr>
              <w:pStyle w:val="TAL"/>
            </w:pPr>
            <w:r w:rsidRPr="00324DB7">
              <w:t>ProblemDetails</w:t>
            </w:r>
          </w:p>
        </w:tc>
        <w:tc>
          <w:tcPr>
            <w:tcW w:w="1077" w:type="dxa"/>
            <w:noWrap/>
            <w:tcMar>
              <w:top w:w="0" w:type="dxa"/>
              <w:bottom w:w="0" w:type="dxa"/>
            </w:tcMar>
          </w:tcPr>
          <w:p w14:paraId="43F1C6FA" w14:textId="77777777" w:rsidR="003568F8" w:rsidRPr="00324DB7" w:rsidDel="00F95DF8" w:rsidRDefault="003568F8" w:rsidP="00750B0C">
            <w:pPr>
              <w:pStyle w:val="TAL"/>
            </w:pPr>
            <w:r w:rsidRPr="00324DB7">
              <w:t>0..1</w:t>
            </w:r>
          </w:p>
        </w:tc>
        <w:tc>
          <w:tcPr>
            <w:tcW w:w="1265" w:type="dxa"/>
            <w:noWrap/>
            <w:tcMar>
              <w:top w:w="0" w:type="dxa"/>
              <w:bottom w:w="0" w:type="dxa"/>
            </w:tcMar>
          </w:tcPr>
          <w:p w14:paraId="2D6B4E3F" w14:textId="45BB789D" w:rsidR="003568F8" w:rsidRPr="00324DB7" w:rsidRDefault="003568F8" w:rsidP="00750B0C">
            <w:pPr>
              <w:pStyle w:val="TAL"/>
            </w:pPr>
            <w:r w:rsidRPr="00324DB7">
              <w:t>429 Too Many Requests</w:t>
            </w:r>
          </w:p>
        </w:tc>
        <w:tc>
          <w:tcPr>
            <w:tcW w:w="3741" w:type="dxa"/>
            <w:noWrap/>
            <w:tcMar>
              <w:top w:w="0" w:type="dxa"/>
              <w:bottom w:w="0" w:type="dxa"/>
            </w:tcMar>
          </w:tcPr>
          <w:p w14:paraId="08A5902C" w14:textId="77777777" w:rsidR="003568F8" w:rsidRPr="00324DB7" w:rsidRDefault="003568F8" w:rsidP="00750B0C">
            <w:pPr>
              <w:pStyle w:val="TAL"/>
              <w:rPr>
                <w:rFonts w:eastAsia="Calibri"/>
              </w:rPr>
            </w:pPr>
            <w:r w:rsidRPr="00324DB7">
              <w:rPr>
                <w:rFonts w:eastAsia="Calibri"/>
              </w:rPr>
              <w:t>It is used when a rate limiter has triggered.</w:t>
            </w:r>
          </w:p>
          <w:p w14:paraId="52988DD3" w14:textId="77777777" w:rsidR="003568F8" w:rsidRPr="00324DB7" w:rsidRDefault="003568F8" w:rsidP="00750B0C">
            <w:pPr>
              <w:pStyle w:val="TAL"/>
              <w:rPr>
                <w:rFonts w:eastAsia="Calibri"/>
              </w:rPr>
            </w:pPr>
          </w:p>
          <w:p w14:paraId="4185A714" w14:textId="39C0138C" w:rsidR="003568F8" w:rsidRPr="00324DB7" w:rsidRDefault="003568F8" w:rsidP="00750B0C">
            <w:pPr>
              <w:pStyle w:val="TAL"/>
            </w:pPr>
            <w:r w:rsidRPr="00324DB7">
              <w:t>In the returned ProblemDetails structure, the "detail" attribute should convey more information about the error.</w:t>
            </w:r>
          </w:p>
        </w:tc>
      </w:tr>
    </w:tbl>
    <w:p w14:paraId="7E9D6FFF" w14:textId="77777777" w:rsidR="005654CB" w:rsidRPr="00324DB7" w:rsidRDefault="005654CB" w:rsidP="005654CB"/>
    <w:p w14:paraId="78DE96E0" w14:textId="77777777" w:rsidR="005654CB" w:rsidRPr="00324DB7" w:rsidRDefault="00157FA9" w:rsidP="004629A8">
      <w:pPr>
        <w:pStyle w:val="Heading4"/>
      </w:pPr>
      <w:bookmarkStart w:id="295" w:name="_Toc95469384"/>
      <w:bookmarkStart w:id="296" w:name="_Toc95817071"/>
      <w:r w:rsidRPr="00324DB7">
        <w:t>7</w:t>
      </w:r>
      <w:r w:rsidR="005654CB" w:rsidRPr="00324DB7">
        <w:t>.6.3.2</w:t>
      </w:r>
      <w:r w:rsidR="005654CB" w:rsidRPr="00324DB7">
        <w:tab/>
        <w:t>PUT</w:t>
      </w:r>
      <w:bookmarkEnd w:id="295"/>
      <w:bookmarkEnd w:id="296"/>
    </w:p>
    <w:p w14:paraId="0E4EF85A" w14:textId="77777777" w:rsidR="005654CB" w:rsidRPr="00324DB7" w:rsidRDefault="005654CB" w:rsidP="005654CB">
      <w:r w:rsidRPr="00324DB7">
        <w:t>Not applicable.</w:t>
      </w:r>
    </w:p>
    <w:p w14:paraId="069A5A9B" w14:textId="77777777" w:rsidR="005654CB" w:rsidRPr="00324DB7" w:rsidRDefault="00157FA9" w:rsidP="004629A8">
      <w:pPr>
        <w:pStyle w:val="Heading4"/>
      </w:pPr>
      <w:bookmarkStart w:id="297" w:name="_Toc95469385"/>
      <w:bookmarkStart w:id="298" w:name="_Toc95817072"/>
      <w:r w:rsidRPr="00324DB7">
        <w:t>7</w:t>
      </w:r>
      <w:r w:rsidR="005654CB" w:rsidRPr="00324DB7">
        <w:t>.6.3.3</w:t>
      </w:r>
      <w:r w:rsidR="005654CB" w:rsidRPr="00324DB7">
        <w:tab/>
        <w:t>PATCH</w:t>
      </w:r>
      <w:bookmarkEnd w:id="297"/>
      <w:bookmarkEnd w:id="298"/>
    </w:p>
    <w:p w14:paraId="6A92B1D7" w14:textId="77777777" w:rsidR="005654CB" w:rsidRPr="00324DB7" w:rsidRDefault="005654CB" w:rsidP="005654CB">
      <w:pPr>
        <w:rPr>
          <w:i/>
        </w:rPr>
      </w:pPr>
      <w:r w:rsidRPr="00324DB7">
        <w:t>Not applicable.</w:t>
      </w:r>
    </w:p>
    <w:p w14:paraId="18BD7487" w14:textId="77777777" w:rsidR="005654CB" w:rsidRPr="00324DB7" w:rsidRDefault="00157FA9" w:rsidP="004629A8">
      <w:pPr>
        <w:pStyle w:val="Heading4"/>
      </w:pPr>
      <w:bookmarkStart w:id="299" w:name="_Toc95469386"/>
      <w:bookmarkStart w:id="300" w:name="_Toc95817073"/>
      <w:r w:rsidRPr="00324DB7">
        <w:t>7</w:t>
      </w:r>
      <w:r w:rsidR="005654CB" w:rsidRPr="00324DB7">
        <w:t>.6.3.4</w:t>
      </w:r>
      <w:r w:rsidR="005654CB" w:rsidRPr="00324DB7">
        <w:tab/>
        <w:t>POST</w:t>
      </w:r>
      <w:bookmarkEnd w:id="299"/>
      <w:bookmarkEnd w:id="300"/>
    </w:p>
    <w:p w14:paraId="51C9882F" w14:textId="77777777" w:rsidR="00B3398B" w:rsidRPr="00324DB7" w:rsidRDefault="00B3398B" w:rsidP="00B3398B">
      <w:r w:rsidRPr="00324DB7">
        <w:t>The POST method is used to create a new subscription to Radio Network Information notifications. Upon success, the response contains entity body describing the created subscription.</w:t>
      </w:r>
    </w:p>
    <w:p w14:paraId="3B7A49D7" w14:textId="77777777" w:rsidR="00B3398B" w:rsidRPr="00324DB7" w:rsidRDefault="00B3398B" w:rsidP="00B3398B">
      <w:r w:rsidRPr="00324DB7">
        <w:t xml:space="preserve">This method shall support the request and response data structures, and response codes, as specified in table </w:t>
      </w:r>
      <w:r w:rsidRPr="00324DB7">
        <w:rPr>
          <w:lang w:eastAsia="ko-KR"/>
        </w:rPr>
        <w:t>7.6.3</w:t>
      </w:r>
      <w:r w:rsidRPr="00324DB7">
        <w:t>.4-1.</w:t>
      </w:r>
    </w:p>
    <w:p w14:paraId="5D6FA3FB" w14:textId="77777777" w:rsidR="00B3398B" w:rsidRPr="00324DB7" w:rsidRDefault="00B3398B" w:rsidP="003568F8">
      <w:pPr>
        <w:pStyle w:val="TH"/>
      </w:pPr>
      <w:r w:rsidRPr="00324DB7">
        <w:lastRenderedPageBreak/>
        <w:t>Table 7.6.3.4-1: Data structures supported by the POST request/response on this resource</w:t>
      </w:r>
    </w:p>
    <w:tbl>
      <w:tblPr>
        <w:tblW w:w="4900" w:type="pct"/>
        <w:jc w:val="center"/>
        <w:tblBorders>
          <w:top w:val="single" w:sz="6" w:space="0" w:color="000000"/>
          <w:left w:val="single" w:sz="6" w:space="0" w:color="000000"/>
          <w:bottom w:val="single" w:sz="6" w:space="0" w:color="000000"/>
          <w:right w:val="single" w:sz="6" w:space="0" w:color="000000"/>
        </w:tblBorders>
        <w:tblCellMar>
          <w:left w:w="28" w:type="dxa"/>
          <w:right w:w="45" w:type="dxa"/>
        </w:tblCellMar>
        <w:tblLook w:val="04A0" w:firstRow="1" w:lastRow="0" w:firstColumn="1" w:lastColumn="0" w:noHBand="0" w:noVBand="1"/>
      </w:tblPr>
      <w:tblGrid>
        <w:gridCol w:w="970"/>
        <w:gridCol w:w="2075"/>
        <w:gridCol w:w="1004"/>
        <w:gridCol w:w="1274"/>
        <w:gridCol w:w="4108"/>
      </w:tblGrid>
      <w:tr w:rsidR="00B3398B" w:rsidRPr="00324DB7" w14:paraId="1081E4C5" w14:textId="77777777" w:rsidTr="003568F8">
        <w:trPr>
          <w:jc w:val="center"/>
        </w:trPr>
        <w:tc>
          <w:tcPr>
            <w:tcW w:w="514" w:type="pct"/>
            <w:vMerge w:val="restar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1EF2BD16" w14:textId="77777777" w:rsidR="00B3398B" w:rsidRPr="00324DB7" w:rsidRDefault="00B3398B" w:rsidP="003568F8">
            <w:pPr>
              <w:pStyle w:val="TAH"/>
            </w:pPr>
            <w:r w:rsidRPr="00324DB7">
              <w:t>Request body</w:t>
            </w:r>
          </w:p>
        </w:tc>
        <w:tc>
          <w:tcPr>
            <w:tcW w:w="1100" w:type="pct"/>
            <w:tcBorders>
              <w:top w:val="single" w:sz="6" w:space="0" w:color="000000"/>
              <w:left w:val="single" w:sz="6" w:space="0" w:color="000000"/>
              <w:bottom w:val="single" w:sz="6" w:space="0" w:color="000000"/>
              <w:right w:val="single" w:sz="6" w:space="0" w:color="000000"/>
            </w:tcBorders>
            <w:shd w:val="clear" w:color="auto" w:fill="CCCCCC"/>
            <w:hideMark/>
          </w:tcPr>
          <w:p w14:paraId="614CB3DB" w14:textId="77777777" w:rsidR="00B3398B" w:rsidRPr="00324DB7" w:rsidRDefault="00B3398B" w:rsidP="003568F8">
            <w:pPr>
              <w:pStyle w:val="TAH"/>
            </w:pPr>
            <w:r w:rsidRPr="00324DB7">
              <w:t>Data type</w:t>
            </w:r>
          </w:p>
        </w:tc>
        <w:tc>
          <w:tcPr>
            <w:tcW w:w="532" w:type="pct"/>
            <w:tcBorders>
              <w:top w:val="single" w:sz="6" w:space="0" w:color="000000"/>
              <w:left w:val="single" w:sz="6" w:space="0" w:color="000000"/>
              <w:bottom w:val="single" w:sz="6" w:space="0" w:color="000000"/>
              <w:right w:val="single" w:sz="6" w:space="0" w:color="000000"/>
            </w:tcBorders>
            <w:shd w:val="clear" w:color="auto" w:fill="CCCCCC"/>
            <w:hideMark/>
          </w:tcPr>
          <w:p w14:paraId="569CC19B" w14:textId="77777777" w:rsidR="00B3398B" w:rsidRPr="00324DB7" w:rsidRDefault="00B3398B" w:rsidP="003568F8">
            <w:pPr>
              <w:pStyle w:val="TAH"/>
            </w:pPr>
            <w:r w:rsidRPr="00324DB7">
              <w:t>Cardinality</w:t>
            </w:r>
          </w:p>
        </w:tc>
        <w:tc>
          <w:tcPr>
            <w:tcW w:w="2853" w:type="pct"/>
            <w:gridSpan w:val="2"/>
            <w:tcBorders>
              <w:top w:val="single" w:sz="6" w:space="0" w:color="000000"/>
              <w:left w:val="single" w:sz="6" w:space="0" w:color="000000"/>
              <w:bottom w:val="single" w:sz="6" w:space="0" w:color="000000"/>
              <w:right w:val="single" w:sz="6" w:space="0" w:color="000000"/>
            </w:tcBorders>
            <w:shd w:val="clear" w:color="auto" w:fill="CCCCCC"/>
            <w:hideMark/>
          </w:tcPr>
          <w:p w14:paraId="56BC4A79" w14:textId="77777777" w:rsidR="00B3398B" w:rsidRPr="00324DB7" w:rsidRDefault="00B3398B" w:rsidP="003568F8">
            <w:pPr>
              <w:pStyle w:val="TAH"/>
            </w:pPr>
            <w:r w:rsidRPr="00324DB7">
              <w:t>Remarks</w:t>
            </w:r>
          </w:p>
        </w:tc>
      </w:tr>
      <w:tr w:rsidR="00B3398B" w:rsidRPr="00324DB7" w14:paraId="6CDB939B" w14:textId="77777777" w:rsidTr="003568F8">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3200C1" w14:textId="77777777" w:rsidR="00B3398B" w:rsidRPr="00324DB7" w:rsidRDefault="00B3398B" w:rsidP="003568F8">
            <w:pPr>
              <w:overflowPunct/>
              <w:autoSpaceDE/>
              <w:autoSpaceDN/>
              <w:adjustRightInd/>
              <w:spacing w:after="0"/>
              <w:rPr>
                <w:rFonts w:ascii="Arial" w:hAnsi="Arial"/>
                <w:b/>
                <w:sz w:val="18"/>
              </w:rPr>
            </w:pPr>
          </w:p>
        </w:tc>
        <w:tc>
          <w:tcPr>
            <w:tcW w:w="1100" w:type="pct"/>
            <w:tcBorders>
              <w:top w:val="single" w:sz="6" w:space="0" w:color="000000"/>
              <w:left w:val="single" w:sz="6" w:space="0" w:color="000000"/>
              <w:bottom w:val="single" w:sz="6" w:space="0" w:color="000000"/>
              <w:right w:val="single" w:sz="6" w:space="0" w:color="000000"/>
            </w:tcBorders>
            <w:hideMark/>
          </w:tcPr>
          <w:p w14:paraId="3353C5E1" w14:textId="77777777" w:rsidR="00B3398B" w:rsidRPr="00324DB7" w:rsidRDefault="00B3398B" w:rsidP="003568F8">
            <w:pPr>
              <w:pStyle w:val="TAL"/>
              <w:keepNext w:val="0"/>
              <w:keepLines w:val="0"/>
            </w:pPr>
            <w:r w:rsidRPr="00324DB7">
              <w:t>{NotificationSubscription}</w:t>
            </w:r>
          </w:p>
        </w:tc>
        <w:tc>
          <w:tcPr>
            <w:tcW w:w="532" w:type="pct"/>
            <w:tcBorders>
              <w:top w:val="single" w:sz="6" w:space="0" w:color="000000"/>
              <w:left w:val="single" w:sz="6" w:space="0" w:color="000000"/>
              <w:bottom w:val="single" w:sz="6" w:space="0" w:color="000000"/>
              <w:right w:val="single" w:sz="6" w:space="0" w:color="000000"/>
            </w:tcBorders>
            <w:hideMark/>
          </w:tcPr>
          <w:p w14:paraId="2FDB1371" w14:textId="77777777" w:rsidR="00B3398B" w:rsidRPr="00324DB7" w:rsidRDefault="00B3398B" w:rsidP="003568F8">
            <w:pPr>
              <w:pStyle w:val="TAL"/>
              <w:keepNext w:val="0"/>
              <w:keepLines w:val="0"/>
            </w:pPr>
            <w:r w:rsidRPr="00324DB7">
              <w:t>1</w:t>
            </w:r>
          </w:p>
        </w:tc>
        <w:tc>
          <w:tcPr>
            <w:tcW w:w="2853" w:type="pct"/>
            <w:gridSpan w:val="2"/>
            <w:tcBorders>
              <w:top w:val="single" w:sz="6" w:space="0" w:color="000000"/>
              <w:left w:val="single" w:sz="6" w:space="0" w:color="000000"/>
              <w:bottom w:val="single" w:sz="6" w:space="0" w:color="000000"/>
              <w:right w:val="single" w:sz="6" w:space="0" w:color="000000"/>
            </w:tcBorders>
            <w:hideMark/>
          </w:tcPr>
          <w:p w14:paraId="0285B391" w14:textId="667257F9" w:rsidR="00B3398B" w:rsidRPr="00324DB7" w:rsidRDefault="00B3398B" w:rsidP="003568F8">
            <w:pPr>
              <w:pStyle w:val="TAL"/>
              <w:keepNext w:val="0"/>
              <w:keepLines w:val="0"/>
            </w:pPr>
            <w:r w:rsidRPr="00324DB7">
              <w:t xml:space="preserve">The entity body in the request contains data type of the specific </w:t>
            </w:r>
            <w:r w:rsidRPr="009364B4">
              <w:t>RNI</w:t>
            </w:r>
            <w:r w:rsidRPr="00324DB7">
              <w:t xml:space="preserve"> event subscription that is to be created, where the data type options are listed below and defined in clauses 6.3.2 through</w:t>
            </w:r>
            <w:r w:rsidR="00370DC3" w:rsidRPr="00324DB7">
              <w:t xml:space="preserve"> 6.3.9 and in</w:t>
            </w:r>
            <w:r w:rsidRPr="00324DB7">
              <w:t xml:space="preserve"> </w:t>
            </w:r>
            <w:r w:rsidR="00CE4DC0">
              <w:t xml:space="preserve">clause </w:t>
            </w:r>
            <w:r w:rsidRPr="00324DB7">
              <w:t>6.3.</w:t>
            </w:r>
            <w:r w:rsidR="00E46585" w:rsidRPr="00324DB7">
              <w:t>11</w:t>
            </w:r>
            <w:r w:rsidRPr="00324DB7">
              <w:t>:</w:t>
            </w:r>
          </w:p>
          <w:p w14:paraId="5E466929" w14:textId="174C4AAC" w:rsidR="00B3398B" w:rsidRPr="00324DB7" w:rsidRDefault="00B3398B" w:rsidP="00637F65">
            <w:pPr>
              <w:pStyle w:val="TB1"/>
            </w:pPr>
            <w:r w:rsidRPr="00324DB7">
              <w:t>CellChangeSubscription</w:t>
            </w:r>
          </w:p>
          <w:p w14:paraId="4E3D3F89" w14:textId="5BE180EF" w:rsidR="00B3398B" w:rsidRPr="00324DB7" w:rsidRDefault="00B3398B" w:rsidP="00637F65">
            <w:pPr>
              <w:pStyle w:val="TB1"/>
            </w:pPr>
            <w:r w:rsidRPr="00324DB7">
              <w:t>RabEstSubscription</w:t>
            </w:r>
          </w:p>
          <w:p w14:paraId="1EBB3BFF" w14:textId="721BCD05" w:rsidR="00B3398B" w:rsidRPr="00324DB7" w:rsidRDefault="00B3398B" w:rsidP="00637F65">
            <w:pPr>
              <w:pStyle w:val="TB1"/>
            </w:pPr>
            <w:r w:rsidRPr="00324DB7">
              <w:t>RabModSubscription</w:t>
            </w:r>
          </w:p>
          <w:p w14:paraId="0FF95538" w14:textId="795C6C6D" w:rsidR="00B3398B" w:rsidRPr="00324DB7" w:rsidRDefault="00B3398B" w:rsidP="00637F65">
            <w:pPr>
              <w:pStyle w:val="TB1"/>
            </w:pPr>
            <w:r w:rsidRPr="00324DB7">
              <w:t>RabRelSubscription</w:t>
            </w:r>
          </w:p>
          <w:p w14:paraId="0EB8B876" w14:textId="6BEDEAC4" w:rsidR="00B9049A" w:rsidRPr="00324DB7" w:rsidRDefault="00B3398B" w:rsidP="00637F65">
            <w:pPr>
              <w:pStyle w:val="TB1"/>
            </w:pPr>
            <w:r w:rsidRPr="00324DB7">
              <w:t>MeasRepUeSubscription</w:t>
            </w:r>
          </w:p>
          <w:p w14:paraId="03768D9A" w14:textId="71C51A05" w:rsidR="00E46585" w:rsidRPr="00324DB7" w:rsidRDefault="00E46585" w:rsidP="00637F65">
            <w:pPr>
              <w:pStyle w:val="TB1"/>
            </w:pPr>
            <w:r w:rsidRPr="00324DB7">
              <w:t>NrMeasRepUeSubscription</w:t>
            </w:r>
          </w:p>
          <w:p w14:paraId="1EBB6B55" w14:textId="29C1FAD5" w:rsidR="00B3398B" w:rsidRPr="00324DB7" w:rsidRDefault="00B3398B" w:rsidP="00637F65">
            <w:pPr>
              <w:pStyle w:val="TB1"/>
            </w:pPr>
            <w:r w:rsidRPr="00324DB7">
              <w:t>MeasTaSubscription</w:t>
            </w:r>
          </w:p>
          <w:p w14:paraId="171156B3" w14:textId="1B3C62C7" w:rsidR="00B3398B" w:rsidRPr="00324DB7" w:rsidRDefault="00B3398B" w:rsidP="00637F65">
            <w:pPr>
              <w:pStyle w:val="TB1"/>
            </w:pPr>
            <w:r w:rsidRPr="00324DB7">
              <w:t>CaReconfSubscription</w:t>
            </w:r>
          </w:p>
          <w:p w14:paraId="0F37DB0F" w14:textId="4DF326AE" w:rsidR="00B3398B" w:rsidRPr="00324DB7" w:rsidRDefault="00B3398B" w:rsidP="00637F65">
            <w:pPr>
              <w:pStyle w:val="TB1"/>
            </w:pPr>
            <w:r w:rsidRPr="00324DB7">
              <w:t>S1BearerSubscription</w:t>
            </w:r>
          </w:p>
        </w:tc>
      </w:tr>
      <w:tr w:rsidR="003568F8" w:rsidRPr="00324DB7" w14:paraId="33C9E883" w14:textId="77777777" w:rsidTr="00BD519D">
        <w:trPr>
          <w:jc w:val="center"/>
        </w:trPr>
        <w:tc>
          <w:tcPr>
            <w:tcW w:w="514" w:type="pct"/>
            <w:vMerge w:val="restart"/>
            <w:tcBorders>
              <w:top w:val="single" w:sz="6" w:space="0" w:color="000000"/>
              <w:left w:val="single" w:sz="6" w:space="0" w:color="000000"/>
              <w:right w:val="single" w:sz="6" w:space="0" w:color="000000"/>
            </w:tcBorders>
            <w:shd w:val="clear" w:color="auto" w:fill="BFBFBF"/>
            <w:vAlign w:val="center"/>
            <w:hideMark/>
          </w:tcPr>
          <w:p w14:paraId="3EBA9440" w14:textId="77777777" w:rsidR="003568F8" w:rsidRPr="00324DB7" w:rsidRDefault="003568F8" w:rsidP="003568F8">
            <w:pPr>
              <w:pStyle w:val="TAH"/>
              <w:keepNext w:val="0"/>
              <w:keepLines w:val="0"/>
            </w:pPr>
            <w:r w:rsidRPr="00324DB7">
              <w:t>Response body</w:t>
            </w:r>
          </w:p>
        </w:tc>
        <w:tc>
          <w:tcPr>
            <w:tcW w:w="1100" w:type="pct"/>
            <w:tcBorders>
              <w:top w:val="single" w:sz="6" w:space="0" w:color="000000"/>
              <w:left w:val="single" w:sz="6" w:space="0" w:color="000000"/>
              <w:bottom w:val="single" w:sz="6" w:space="0" w:color="000000"/>
              <w:right w:val="single" w:sz="6" w:space="0" w:color="000000"/>
            </w:tcBorders>
            <w:shd w:val="clear" w:color="auto" w:fill="BFBFBF"/>
            <w:hideMark/>
          </w:tcPr>
          <w:p w14:paraId="16D6274E" w14:textId="77777777" w:rsidR="003568F8" w:rsidRPr="00324DB7" w:rsidRDefault="003568F8" w:rsidP="003568F8">
            <w:pPr>
              <w:pStyle w:val="TAH"/>
              <w:keepNext w:val="0"/>
              <w:keepLines w:val="0"/>
            </w:pPr>
            <w:r w:rsidRPr="00324DB7">
              <w:t>Data type</w:t>
            </w:r>
          </w:p>
        </w:tc>
        <w:tc>
          <w:tcPr>
            <w:tcW w:w="532" w:type="pct"/>
            <w:tcBorders>
              <w:top w:val="single" w:sz="6" w:space="0" w:color="000000"/>
              <w:left w:val="single" w:sz="6" w:space="0" w:color="000000"/>
              <w:bottom w:val="single" w:sz="6" w:space="0" w:color="000000"/>
              <w:right w:val="single" w:sz="6" w:space="0" w:color="000000"/>
            </w:tcBorders>
            <w:shd w:val="clear" w:color="auto" w:fill="BFBFBF"/>
            <w:hideMark/>
          </w:tcPr>
          <w:p w14:paraId="30AE9CD3" w14:textId="77777777" w:rsidR="003568F8" w:rsidRPr="00324DB7" w:rsidRDefault="003568F8" w:rsidP="003568F8">
            <w:pPr>
              <w:pStyle w:val="TAH"/>
              <w:keepNext w:val="0"/>
              <w:keepLines w:val="0"/>
            </w:pPr>
            <w:r w:rsidRPr="00324DB7">
              <w:t>Cardinality</w:t>
            </w:r>
          </w:p>
        </w:tc>
        <w:tc>
          <w:tcPr>
            <w:tcW w:w="675" w:type="pct"/>
            <w:tcBorders>
              <w:top w:val="single" w:sz="6" w:space="0" w:color="000000"/>
              <w:left w:val="single" w:sz="6" w:space="0" w:color="000000"/>
              <w:bottom w:val="single" w:sz="6" w:space="0" w:color="000000"/>
              <w:right w:val="single" w:sz="6" w:space="0" w:color="000000"/>
            </w:tcBorders>
            <w:shd w:val="clear" w:color="auto" w:fill="BFBFBF"/>
            <w:hideMark/>
          </w:tcPr>
          <w:p w14:paraId="35C31B0D" w14:textId="77777777" w:rsidR="003568F8" w:rsidRPr="00324DB7" w:rsidRDefault="003568F8" w:rsidP="003568F8">
            <w:pPr>
              <w:pStyle w:val="TAH"/>
              <w:keepNext w:val="0"/>
              <w:keepLines w:val="0"/>
            </w:pPr>
            <w:r w:rsidRPr="00324DB7">
              <w:t>Response</w:t>
            </w:r>
          </w:p>
          <w:p w14:paraId="18F197BE" w14:textId="77777777" w:rsidR="003568F8" w:rsidRPr="00324DB7" w:rsidRDefault="003568F8" w:rsidP="003568F8">
            <w:pPr>
              <w:pStyle w:val="TAH"/>
              <w:keepNext w:val="0"/>
              <w:keepLines w:val="0"/>
            </w:pPr>
            <w:r w:rsidRPr="00324DB7">
              <w:t>Codes</w:t>
            </w:r>
          </w:p>
        </w:tc>
        <w:tc>
          <w:tcPr>
            <w:tcW w:w="2178" w:type="pct"/>
            <w:tcBorders>
              <w:top w:val="single" w:sz="6" w:space="0" w:color="000000"/>
              <w:left w:val="single" w:sz="6" w:space="0" w:color="000000"/>
              <w:bottom w:val="single" w:sz="6" w:space="0" w:color="000000"/>
              <w:right w:val="single" w:sz="6" w:space="0" w:color="000000"/>
            </w:tcBorders>
            <w:shd w:val="clear" w:color="auto" w:fill="BFBFBF"/>
            <w:hideMark/>
          </w:tcPr>
          <w:p w14:paraId="07571B95" w14:textId="77777777" w:rsidR="003568F8" w:rsidRPr="00324DB7" w:rsidRDefault="003568F8" w:rsidP="003568F8">
            <w:pPr>
              <w:pStyle w:val="TAH"/>
              <w:keepNext w:val="0"/>
              <w:keepLines w:val="0"/>
            </w:pPr>
            <w:r w:rsidRPr="00324DB7">
              <w:t>Remarks</w:t>
            </w:r>
          </w:p>
        </w:tc>
      </w:tr>
      <w:tr w:rsidR="003568F8" w:rsidRPr="00324DB7" w14:paraId="1A6CB36B" w14:textId="77777777" w:rsidTr="00BD519D">
        <w:trPr>
          <w:jc w:val="center"/>
        </w:trPr>
        <w:tc>
          <w:tcPr>
            <w:tcW w:w="0" w:type="auto"/>
            <w:vMerge/>
            <w:tcBorders>
              <w:left w:val="single" w:sz="6" w:space="0" w:color="000000"/>
              <w:right w:val="single" w:sz="6" w:space="0" w:color="000000"/>
            </w:tcBorders>
            <w:vAlign w:val="center"/>
            <w:hideMark/>
          </w:tcPr>
          <w:p w14:paraId="63E9CB12" w14:textId="77777777" w:rsidR="003568F8" w:rsidRPr="00324DB7" w:rsidRDefault="003568F8" w:rsidP="003568F8">
            <w:pPr>
              <w:overflowPunct/>
              <w:autoSpaceDE/>
              <w:autoSpaceDN/>
              <w:adjustRightInd/>
              <w:spacing w:after="0"/>
              <w:rPr>
                <w:rFonts w:ascii="Arial" w:hAnsi="Arial"/>
                <w:b/>
                <w:sz w:val="18"/>
              </w:rPr>
            </w:pPr>
          </w:p>
        </w:tc>
        <w:tc>
          <w:tcPr>
            <w:tcW w:w="1100" w:type="pct"/>
            <w:tcBorders>
              <w:top w:val="single" w:sz="6" w:space="0" w:color="000000"/>
              <w:left w:val="single" w:sz="6" w:space="0" w:color="000000"/>
              <w:bottom w:val="single" w:sz="6" w:space="0" w:color="000000"/>
              <w:right w:val="single" w:sz="6" w:space="0" w:color="000000"/>
            </w:tcBorders>
            <w:hideMark/>
          </w:tcPr>
          <w:p w14:paraId="1B205772" w14:textId="77777777" w:rsidR="003568F8" w:rsidRPr="00324DB7" w:rsidRDefault="003568F8" w:rsidP="003568F8">
            <w:pPr>
              <w:pStyle w:val="TAL"/>
              <w:keepNext w:val="0"/>
              <w:keepLines w:val="0"/>
            </w:pPr>
            <w:r w:rsidRPr="00324DB7">
              <w:t>{NotificationSubscription}</w:t>
            </w:r>
          </w:p>
        </w:tc>
        <w:tc>
          <w:tcPr>
            <w:tcW w:w="532" w:type="pct"/>
            <w:tcBorders>
              <w:top w:val="single" w:sz="6" w:space="0" w:color="000000"/>
              <w:left w:val="single" w:sz="6" w:space="0" w:color="000000"/>
              <w:bottom w:val="single" w:sz="6" w:space="0" w:color="000000"/>
              <w:right w:val="single" w:sz="6" w:space="0" w:color="000000"/>
            </w:tcBorders>
            <w:hideMark/>
          </w:tcPr>
          <w:p w14:paraId="42C76517" w14:textId="77777777" w:rsidR="003568F8" w:rsidRPr="00324DB7" w:rsidRDefault="003568F8" w:rsidP="003568F8">
            <w:pPr>
              <w:pStyle w:val="TAL"/>
              <w:keepNext w:val="0"/>
              <w:keepLines w:val="0"/>
            </w:pPr>
            <w:r w:rsidRPr="00324DB7">
              <w:t>1</w:t>
            </w:r>
          </w:p>
        </w:tc>
        <w:tc>
          <w:tcPr>
            <w:tcW w:w="675" w:type="pct"/>
            <w:tcBorders>
              <w:top w:val="single" w:sz="6" w:space="0" w:color="000000"/>
              <w:left w:val="single" w:sz="6" w:space="0" w:color="000000"/>
              <w:bottom w:val="single" w:sz="6" w:space="0" w:color="000000"/>
              <w:right w:val="single" w:sz="6" w:space="0" w:color="000000"/>
            </w:tcBorders>
            <w:hideMark/>
          </w:tcPr>
          <w:p w14:paraId="767DF16E" w14:textId="77777777" w:rsidR="003568F8" w:rsidRPr="00324DB7" w:rsidRDefault="003568F8" w:rsidP="003568F8">
            <w:pPr>
              <w:pStyle w:val="TAL"/>
              <w:keepNext w:val="0"/>
              <w:keepLines w:val="0"/>
            </w:pPr>
            <w:r w:rsidRPr="00324DB7">
              <w:t>201 Created</w:t>
            </w:r>
          </w:p>
        </w:tc>
        <w:tc>
          <w:tcPr>
            <w:tcW w:w="2178" w:type="pct"/>
            <w:tcBorders>
              <w:top w:val="single" w:sz="6" w:space="0" w:color="000000"/>
              <w:left w:val="single" w:sz="6" w:space="0" w:color="000000"/>
              <w:bottom w:val="single" w:sz="6" w:space="0" w:color="000000"/>
              <w:right w:val="single" w:sz="6" w:space="0" w:color="000000"/>
            </w:tcBorders>
          </w:tcPr>
          <w:p w14:paraId="58A3ED24" w14:textId="77777777" w:rsidR="003568F8" w:rsidRPr="00324DB7" w:rsidRDefault="003568F8" w:rsidP="003568F8">
            <w:pPr>
              <w:pStyle w:val="TAL"/>
              <w:keepNext w:val="0"/>
              <w:keepLines w:val="0"/>
            </w:pPr>
            <w:r w:rsidRPr="00324DB7">
              <w:t xml:space="preserve">Indicates successful resource creation, where the resource </w:t>
            </w:r>
            <w:r w:rsidRPr="009364B4">
              <w:t>URI</w:t>
            </w:r>
            <w:r w:rsidRPr="00324DB7">
              <w:t xml:space="preserve"> shall be returned in the </w:t>
            </w:r>
            <w:r w:rsidRPr="009364B4">
              <w:t>HTTP</w:t>
            </w:r>
            <w:r w:rsidRPr="00324DB7">
              <w:t xml:space="preserve"> Location header field.</w:t>
            </w:r>
          </w:p>
          <w:p w14:paraId="23CD5260" w14:textId="77777777" w:rsidR="003568F8" w:rsidRPr="00324DB7" w:rsidRDefault="003568F8" w:rsidP="003568F8">
            <w:pPr>
              <w:pStyle w:val="TAL"/>
              <w:keepNext w:val="0"/>
              <w:keepLines w:val="0"/>
            </w:pPr>
          </w:p>
          <w:p w14:paraId="16DDED9E" w14:textId="111B6709" w:rsidR="003568F8" w:rsidRPr="00324DB7" w:rsidRDefault="003568F8" w:rsidP="003568F8">
            <w:pPr>
              <w:pStyle w:val="TAL"/>
              <w:keepNext w:val="0"/>
              <w:keepLines w:val="0"/>
            </w:pPr>
            <w:r w:rsidRPr="00324DB7">
              <w:t xml:space="preserve">In the returned NotificationSubscription structure, the created subscription is described using the appropriate data type from the list below and as defined in clauses 6.3.2 through 6.3.9 and in </w:t>
            </w:r>
            <w:r w:rsidR="00CE4DC0">
              <w:t xml:space="preserve">clause </w:t>
            </w:r>
            <w:r w:rsidRPr="00324DB7">
              <w:t>6.3.11:</w:t>
            </w:r>
          </w:p>
          <w:p w14:paraId="5AF1777A" w14:textId="7D4412D0" w:rsidR="003568F8" w:rsidRPr="00324DB7" w:rsidRDefault="003568F8" w:rsidP="00637F65">
            <w:pPr>
              <w:pStyle w:val="TB1"/>
            </w:pPr>
            <w:r w:rsidRPr="00324DB7">
              <w:t>CellChangeSubscription</w:t>
            </w:r>
          </w:p>
          <w:p w14:paraId="7C815C2F" w14:textId="27904BD0" w:rsidR="003568F8" w:rsidRPr="00324DB7" w:rsidRDefault="003568F8" w:rsidP="00637F65">
            <w:pPr>
              <w:pStyle w:val="TB1"/>
            </w:pPr>
            <w:r w:rsidRPr="00324DB7">
              <w:t>RabEstSubscription</w:t>
            </w:r>
          </w:p>
          <w:p w14:paraId="09BA6140" w14:textId="7EBC9BBF" w:rsidR="003568F8" w:rsidRPr="00324DB7" w:rsidRDefault="003568F8" w:rsidP="00637F65">
            <w:pPr>
              <w:pStyle w:val="TB1"/>
            </w:pPr>
            <w:r w:rsidRPr="00324DB7">
              <w:t>RabModSubscription</w:t>
            </w:r>
          </w:p>
          <w:p w14:paraId="4E319690" w14:textId="32358BD6" w:rsidR="003568F8" w:rsidRPr="00324DB7" w:rsidRDefault="003568F8" w:rsidP="00637F65">
            <w:pPr>
              <w:pStyle w:val="TB1"/>
            </w:pPr>
            <w:r w:rsidRPr="00324DB7">
              <w:t>RabRelSubscription</w:t>
            </w:r>
          </w:p>
          <w:p w14:paraId="5F69E2A2" w14:textId="5280176B" w:rsidR="003568F8" w:rsidRPr="00324DB7" w:rsidRDefault="003568F8" w:rsidP="00637F65">
            <w:pPr>
              <w:pStyle w:val="TB1"/>
            </w:pPr>
            <w:r w:rsidRPr="00324DB7">
              <w:t>MeasRepUeSubscription</w:t>
            </w:r>
          </w:p>
          <w:p w14:paraId="5D1BFE0E" w14:textId="16224020" w:rsidR="003568F8" w:rsidRPr="00324DB7" w:rsidRDefault="003568F8" w:rsidP="00637F65">
            <w:pPr>
              <w:pStyle w:val="TB1"/>
            </w:pPr>
            <w:r w:rsidRPr="00324DB7">
              <w:t>NrMeasRepUeSubscription</w:t>
            </w:r>
          </w:p>
          <w:p w14:paraId="7C285643" w14:textId="4E29F4E1" w:rsidR="003568F8" w:rsidRPr="00324DB7" w:rsidRDefault="003568F8" w:rsidP="00637F65">
            <w:pPr>
              <w:pStyle w:val="TB1"/>
            </w:pPr>
            <w:r w:rsidRPr="00324DB7">
              <w:t>MeasTaSubscription</w:t>
            </w:r>
          </w:p>
          <w:p w14:paraId="32823A62" w14:textId="17B3BC8E" w:rsidR="003568F8" w:rsidRPr="00324DB7" w:rsidRDefault="003568F8" w:rsidP="00637F65">
            <w:pPr>
              <w:pStyle w:val="TB1"/>
            </w:pPr>
            <w:r w:rsidRPr="00324DB7">
              <w:t>CaReconfSubscription</w:t>
            </w:r>
          </w:p>
          <w:p w14:paraId="490686C3" w14:textId="5864099F" w:rsidR="003568F8" w:rsidRPr="00324DB7" w:rsidRDefault="003568F8" w:rsidP="00637F65">
            <w:pPr>
              <w:pStyle w:val="TB1"/>
            </w:pPr>
            <w:r w:rsidRPr="00324DB7">
              <w:t>S1BearerSubscription</w:t>
            </w:r>
          </w:p>
        </w:tc>
      </w:tr>
      <w:tr w:rsidR="003568F8" w:rsidRPr="00324DB7" w14:paraId="247CEDEC" w14:textId="77777777" w:rsidTr="00BD519D">
        <w:trPr>
          <w:jc w:val="center"/>
        </w:trPr>
        <w:tc>
          <w:tcPr>
            <w:tcW w:w="514" w:type="pct"/>
            <w:vMerge/>
            <w:tcBorders>
              <w:left w:val="single" w:sz="6" w:space="0" w:color="000000"/>
              <w:right w:val="single" w:sz="6" w:space="0" w:color="000000"/>
            </w:tcBorders>
            <w:shd w:val="clear" w:color="auto" w:fill="BFBFBF"/>
            <w:vAlign w:val="center"/>
          </w:tcPr>
          <w:p w14:paraId="572BDBC6" w14:textId="5D705B31" w:rsidR="003568F8" w:rsidRPr="00324DB7" w:rsidRDefault="003568F8" w:rsidP="003568F8">
            <w:pPr>
              <w:pStyle w:val="TAH"/>
              <w:keepNext w:val="0"/>
              <w:keepLines w:val="0"/>
            </w:pPr>
          </w:p>
        </w:tc>
        <w:tc>
          <w:tcPr>
            <w:tcW w:w="1100" w:type="pct"/>
            <w:tcBorders>
              <w:top w:val="single" w:sz="6" w:space="0" w:color="000000"/>
              <w:left w:val="single" w:sz="6" w:space="0" w:color="000000"/>
              <w:bottom w:val="single" w:sz="6" w:space="0" w:color="000000"/>
              <w:right w:val="single" w:sz="6" w:space="0" w:color="000000"/>
            </w:tcBorders>
            <w:hideMark/>
          </w:tcPr>
          <w:p w14:paraId="489B14D8" w14:textId="77777777" w:rsidR="003568F8" w:rsidRPr="00324DB7" w:rsidRDefault="003568F8" w:rsidP="003568F8">
            <w:pPr>
              <w:pStyle w:val="TAL"/>
              <w:keepNext w:val="0"/>
              <w:keepLines w:val="0"/>
            </w:pPr>
            <w:r w:rsidRPr="00324DB7">
              <w:t>ProblemDetails</w:t>
            </w:r>
          </w:p>
        </w:tc>
        <w:tc>
          <w:tcPr>
            <w:tcW w:w="532" w:type="pct"/>
            <w:tcBorders>
              <w:top w:val="single" w:sz="6" w:space="0" w:color="000000"/>
              <w:left w:val="single" w:sz="6" w:space="0" w:color="000000"/>
              <w:bottom w:val="single" w:sz="6" w:space="0" w:color="000000"/>
              <w:right w:val="single" w:sz="6" w:space="0" w:color="000000"/>
            </w:tcBorders>
            <w:hideMark/>
          </w:tcPr>
          <w:p w14:paraId="007B7B1D" w14:textId="77777777" w:rsidR="003568F8" w:rsidRPr="00324DB7" w:rsidRDefault="003568F8" w:rsidP="003568F8">
            <w:pPr>
              <w:pStyle w:val="TAL"/>
              <w:keepNext w:val="0"/>
              <w:keepLines w:val="0"/>
            </w:pPr>
            <w:r w:rsidRPr="00324DB7">
              <w:t>0..1</w:t>
            </w:r>
          </w:p>
        </w:tc>
        <w:tc>
          <w:tcPr>
            <w:tcW w:w="675" w:type="pct"/>
            <w:tcBorders>
              <w:top w:val="single" w:sz="6" w:space="0" w:color="000000"/>
              <w:left w:val="single" w:sz="6" w:space="0" w:color="000000"/>
              <w:bottom w:val="single" w:sz="6" w:space="0" w:color="000000"/>
              <w:right w:val="single" w:sz="6" w:space="0" w:color="000000"/>
            </w:tcBorders>
            <w:hideMark/>
          </w:tcPr>
          <w:p w14:paraId="1C2EB671" w14:textId="77777777" w:rsidR="003568F8" w:rsidRPr="00324DB7" w:rsidRDefault="003568F8" w:rsidP="003568F8">
            <w:pPr>
              <w:pStyle w:val="TAL"/>
              <w:keepNext w:val="0"/>
              <w:keepLines w:val="0"/>
            </w:pPr>
            <w:r w:rsidRPr="00324DB7">
              <w:t>400 Bad Request</w:t>
            </w:r>
          </w:p>
        </w:tc>
        <w:tc>
          <w:tcPr>
            <w:tcW w:w="2178" w:type="pct"/>
            <w:tcBorders>
              <w:top w:val="single" w:sz="6" w:space="0" w:color="000000"/>
              <w:left w:val="single" w:sz="6" w:space="0" w:color="000000"/>
              <w:bottom w:val="single" w:sz="6" w:space="0" w:color="000000"/>
              <w:right w:val="single" w:sz="6" w:space="0" w:color="000000"/>
            </w:tcBorders>
          </w:tcPr>
          <w:p w14:paraId="4719DBA7" w14:textId="77777777" w:rsidR="003568F8" w:rsidRPr="00324DB7" w:rsidRDefault="003568F8" w:rsidP="003568F8">
            <w:pPr>
              <w:pStyle w:val="TAL"/>
              <w:keepNext w:val="0"/>
              <w:keepLines w:val="0"/>
            </w:pPr>
            <w:r w:rsidRPr="00324DB7">
              <w:t>It is used to indicate that incorrect parameters were passed to the request.</w:t>
            </w:r>
          </w:p>
          <w:p w14:paraId="460C6966" w14:textId="77777777" w:rsidR="003568F8" w:rsidRPr="00324DB7" w:rsidRDefault="003568F8" w:rsidP="003568F8">
            <w:pPr>
              <w:pStyle w:val="TAL"/>
              <w:keepNext w:val="0"/>
              <w:keepLines w:val="0"/>
            </w:pPr>
          </w:p>
          <w:p w14:paraId="65345A66" w14:textId="06A7F2B1" w:rsidR="003568F8" w:rsidRPr="00324DB7" w:rsidRDefault="003568F8" w:rsidP="003568F8">
            <w:pPr>
              <w:pStyle w:val="TAL"/>
              <w:keepNext w:val="0"/>
              <w:keepLines w:val="0"/>
            </w:pPr>
            <w:r w:rsidRPr="00324DB7">
              <w:t>In the returned ProblemDetails structure, the "detail" attribute should convey more information about the error.</w:t>
            </w:r>
          </w:p>
        </w:tc>
      </w:tr>
      <w:tr w:rsidR="003568F8" w:rsidRPr="00324DB7" w14:paraId="3BFEB0EB" w14:textId="77777777" w:rsidTr="00BD519D">
        <w:trPr>
          <w:jc w:val="center"/>
        </w:trPr>
        <w:tc>
          <w:tcPr>
            <w:tcW w:w="514" w:type="pct"/>
            <w:vMerge/>
            <w:tcBorders>
              <w:left w:val="single" w:sz="6" w:space="0" w:color="000000"/>
              <w:right w:val="single" w:sz="6" w:space="0" w:color="000000"/>
            </w:tcBorders>
            <w:shd w:val="clear" w:color="auto" w:fill="BFBFBF"/>
            <w:vAlign w:val="center"/>
          </w:tcPr>
          <w:p w14:paraId="67C03BAB" w14:textId="77777777" w:rsidR="003568F8" w:rsidRPr="00324DB7" w:rsidRDefault="003568F8" w:rsidP="003568F8">
            <w:pPr>
              <w:pStyle w:val="TAL"/>
              <w:keepNext w:val="0"/>
              <w:keepLines w:val="0"/>
              <w:jc w:val="center"/>
            </w:pPr>
          </w:p>
        </w:tc>
        <w:tc>
          <w:tcPr>
            <w:tcW w:w="1100" w:type="pct"/>
            <w:tcBorders>
              <w:top w:val="single" w:sz="6" w:space="0" w:color="000000"/>
              <w:left w:val="single" w:sz="6" w:space="0" w:color="000000"/>
              <w:bottom w:val="single" w:sz="6" w:space="0" w:color="000000"/>
              <w:right w:val="single" w:sz="6" w:space="0" w:color="000000"/>
            </w:tcBorders>
            <w:hideMark/>
          </w:tcPr>
          <w:p w14:paraId="54BDED28" w14:textId="77777777" w:rsidR="003568F8" w:rsidRPr="00324DB7" w:rsidRDefault="003568F8" w:rsidP="003568F8">
            <w:pPr>
              <w:pStyle w:val="TAL"/>
              <w:keepNext w:val="0"/>
              <w:keepLines w:val="0"/>
            </w:pPr>
            <w:r w:rsidRPr="00324DB7">
              <w:t>ProblemDetails</w:t>
            </w:r>
          </w:p>
        </w:tc>
        <w:tc>
          <w:tcPr>
            <w:tcW w:w="532" w:type="pct"/>
            <w:tcBorders>
              <w:top w:val="single" w:sz="6" w:space="0" w:color="000000"/>
              <w:left w:val="single" w:sz="6" w:space="0" w:color="000000"/>
              <w:bottom w:val="single" w:sz="6" w:space="0" w:color="000000"/>
              <w:right w:val="single" w:sz="6" w:space="0" w:color="000000"/>
            </w:tcBorders>
            <w:hideMark/>
          </w:tcPr>
          <w:p w14:paraId="153FEFCD" w14:textId="77777777" w:rsidR="003568F8" w:rsidRPr="00324DB7" w:rsidRDefault="003568F8" w:rsidP="003568F8">
            <w:pPr>
              <w:pStyle w:val="TAL"/>
              <w:keepNext w:val="0"/>
              <w:keepLines w:val="0"/>
            </w:pPr>
            <w:r w:rsidRPr="00324DB7">
              <w:t>0..1</w:t>
            </w:r>
          </w:p>
        </w:tc>
        <w:tc>
          <w:tcPr>
            <w:tcW w:w="675" w:type="pct"/>
            <w:tcBorders>
              <w:top w:val="single" w:sz="6" w:space="0" w:color="000000"/>
              <w:left w:val="single" w:sz="6" w:space="0" w:color="000000"/>
              <w:bottom w:val="single" w:sz="6" w:space="0" w:color="000000"/>
              <w:right w:val="single" w:sz="6" w:space="0" w:color="000000"/>
            </w:tcBorders>
            <w:hideMark/>
          </w:tcPr>
          <w:p w14:paraId="50DF3DE6" w14:textId="77777777" w:rsidR="003568F8" w:rsidRPr="00324DB7" w:rsidRDefault="003568F8" w:rsidP="003568F8">
            <w:pPr>
              <w:pStyle w:val="TAL"/>
              <w:keepNext w:val="0"/>
              <w:keepLines w:val="0"/>
            </w:pPr>
            <w:r w:rsidRPr="00324DB7">
              <w:t>401 Unauthorized</w:t>
            </w:r>
          </w:p>
        </w:tc>
        <w:tc>
          <w:tcPr>
            <w:tcW w:w="2178" w:type="pct"/>
            <w:tcBorders>
              <w:top w:val="single" w:sz="6" w:space="0" w:color="000000"/>
              <w:left w:val="single" w:sz="6" w:space="0" w:color="000000"/>
              <w:bottom w:val="single" w:sz="6" w:space="0" w:color="000000"/>
              <w:right w:val="single" w:sz="6" w:space="0" w:color="000000"/>
            </w:tcBorders>
          </w:tcPr>
          <w:p w14:paraId="1F5683C3" w14:textId="77777777" w:rsidR="003568F8" w:rsidRPr="00324DB7" w:rsidRDefault="003568F8" w:rsidP="003568F8">
            <w:pPr>
              <w:pStyle w:val="TAL"/>
              <w:keepNext w:val="0"/>
              <w:keepLines w:val="0"/>
              <w:rPr>
                <w:rFonts w:eastAsia="Calibri"/>
              </w:rPr>
            </w:pPr>
            <w:r w:rsidRPr="00324DB7">
              <w:t xml:space="preserve">It is </w:t>
            </w:r>
            <w:r w:rsidRPr="00324DB7">
              <w:rPr>
                <w:rFonts w:eastAsia="Calibri"/>
              </w:rPr>
              <w:t>used when the client did not submit credentials.</w:t>
            </w:r>
          </w:p>
          <w:p w14:paraId="55099632" w14:textId="77777777" w:rsidR="003568F8" w:rsidRPr="00324DB7" w:rsidRDefault="003568F8" w:rsidP="003568F8">
            <w:pPr>
              <w:pStyle w:val="TAL"/>
              <w:keepNext w:val="0"/>
              <w:keepLines w:val="0"/>
              <w:rPr>
                <w:rFonts w:eastAsia="Calibri"/>
              </w:rPr>
            </w:pPr>
          </w:p>
          <w:p w14:paraId="6BD3EB81" w14:textId="200EF591" w:rsidR="003568F8" w:rsidRPr="00324DB7" w:rsidRDefault="003568F8" w:rsidP="003568F8">
            <w:pPr>
              <w:pStyle w:val="TAL"/>
              <w:keepNext w:val="0"/>
              <w:keepLines w:val="0"/>
            </w:pPr>
            <w:r w:rsidRPr="00324DB7">
              <w:t>In the returned ProblemDetails structure, the "detail" attribute should convey more information about the error.</w:t>
            </w:r>
          </w:p>
        </w:tc>
      </w:tr>
      <w:tr w:rsidR="003568F8" w:rsidRPr="00324DB7" w14:paraId="05E35489" w14:textId="77777777" w:rsidTr="00BD519D">
        <w:trPr>
          <w:jc w:val="center"/>
        </w:trPr>
        <w:tc>
          <w:tcPr>
            <w:tcW w:w="514" w:type="pct"/>
            <w:vMerge/>
            <w:tcBorders>
              <w:left w:val="single" w:sz="6" w:space="0" w:color="000000"/>
              <w:right w:val="single" w:sz="6" w:space="0" w:color="000000"/>
            </w:tcBorders>
            <w:shd w:val="clear" w:color="auto" w:fill="BFBFBF"/>
            <w:vAlign w:val="center"/>
          </w:tcPr>
          <w:p w14:paraId="34D6075B" w14:textId="77777777" w:rsidR="003568F8" w:rsidRPr="00324DB7" w:rsidRDefault="003568F8" w:rsidP="003568F8">
            <w:pPr>
              <w:pStyle w:val="TAL"/>
              <w:keepNext w:val="0"/>
              <w:keepLines w:val="0"/>
              <w:jc w:val="center"/>
            </w:pPr>
          </w:p>
        </w:tc>
        <w:tc>
          <w:tcPr>
            <w:tcW w:w="1100" w:type="pct"/>
            <w:tcBorders>
              <w:top w:val="single" w:sz="6" w:space="0" w:color="000000"/>
              <w:left w:val="single" w:sz="6" w:space="0" w:color="000000"/>
              <w:bottom w:val="single" w:sz="6" w:space="0" w:color="000000"/>
              <w:right w:val="single" w:sz="6" w:space="0" w:color="000000"/>
            </w:tcBorders>
            <w:hideMark/>
          </w:tcPr>
          <w:p w14:paraId="11E4FBB0" w14:textId="77777777" w:rsidR="003568F8" w:rsidRPr="00324DB7" w:rsidRDefault="003568F8" w:rsidP="003568F8">
            <w:pPr>
              <w:pStyle w:val="TAL"/>
              <w:keepNext w:val="0"/>
              <w:keepLines w:val="0"/>
            </w:pPr>
            <w:r w:rsidRPr="00324DB7">
              <w:t>ProblemDetails</w:t>
            </w:r>
          </w:p>
        </w:tc>
        <w:tc>
          <w:tcPr>
            <w:tcW w:w="532" w:type="pct"/>
            <w:tcBorders>
              <w:top w:val="single" w:sz="6" w:space="0" w:color="000000"/>
              <w:left w:val="single" w:sz="6" w:space="0" w:color="000000"/>
              <w:bottom w:val="single" w:sz="6" w:space="0" w:color="000000"/>
              <w:right w:val="single" w:sz="6" w:space="0" w:color="000000"/>
            </w:tcBorders>
            <w:hideMark/>
          </w:tcPr>
          <w:p w14:paraId="1898494F" w14:textId="77777777" w:rsidR="003568F8" w:rsidRPr="00324DB7" w:rsidRDefault="003568F8" w:rsidP="003568F8">
            <w:pPr>
              <w:pStyle w:val="TAL"/>
              <w:keepNext w:val="0"/>
              <w:keepLines w:val="0"/>
            </w:pPr>
            <w:r w:rsidRPr="00324DB7">
              <w:t>1</w:t>
            </w:r>
          </w:p>
        </w:tc>
        <w:tc>
          <w:tcPr>
            <w:tcW w:w="675" w:type="pct"/>
            <w:tcBorders>
              <w:top w:val="single" w:sz="6" w:space="0" w:color="000000"/>
              <w:left w:val="single" w:sz="6" w:space="0" w:color="000000"/>
              <w:bottom w:val="single" w:sz="6" w:space="0" w:color="000000"/>
              <w:right w:val="single" w:sz="6" w:space="0" w:color="000000"/>
            </w:tcBorders>
            <w:hideMark/>
          </w:tcPr>
          <w:p w14:paraId="25412249" w14:textId="77777777" w:rsidR="003568F8" w:rsidRPr="00324DB7" w:rsidRDefault="003568F8" w:rsidP="003568F8">
            <w:pPr>
              <w:pStyle w:val="TAL"/>
              <w:keepNext w:val="0"/>
              <w:keepLines w:val="0"/>
            </w:pPr>
            <w:r w:rsidRPr="00324DB7">
              <w:t>403 Forbidden</w:t>
            </w:r>
          </w:p>
        </w:tc>
        <w:tc>
          <w:tcPr>
            <w:tcW w:w="2178" w:type="pct"/>
            <w:tcBorders>
              <w:top w:val="single" w:sz="6" w:space="0" w:color="000000"/>
              <w:left w:val="single" w:sz="6" w:space="0" w:color="000000"/>
              <w:bottom w:val="single" w:sz="6" w:space="0" w:color="000000"/>
              <w:right w:val="single" w:sz="6" w:space="0" w:color="000000"/>
            </w:tcBorders>
          </w:tcPr>
          <w:p w14:paraId="4ECD020A" w14:textId="77777777" w:rsidR="003568F8" w:rsidRPr="00324DB7" w:rsidRDefault="003568F8" w:rsidP="003568F8">
            <w:pPr>
              <w:pStyle w:val="TAL"/>
              <w:keepNext w:val="0"/>
              <w:keepLines w:val="0"/>
            </w:pPr>
            <w:r w:rsidRPr="00324DB7">
              <w:t xml:space="preserve">The operation is not allowed given the current status of the resource. </w:t>
            </w:r>
          </w:p>
          <w:p w14:paraId="29D42A54" w14:textId="77777777" w:rsidR="003568F8" w:rsidRPr="00324DB7" w:rsidRDefault="003568F8" w:rsidP="003568F8">
            <w:pPr>
              <w:pStyle w:val="TAL"/>
              <w:keepNext w:val="0"/>
              <w:keepLines w:val="0"/>
            </w:pPr>
          </w:p>
          <w:p w14:paraId="4B68932F" w14:textId="6B76B0EB" w:rsidR="003568F8" w:rsidRPr="00324DB7" w:rsidRDefault="003568F8" w:rsidP="003568F8">
            <w:pPr>
              <w:pStyle w:val="TAL"/>
              <w:keepNext w:val="0"/>
              <w:keepLines w:val="0"/>
            </w:pPr>
            <w:r w:rsidRPr="00324DB7">
              <w:t>More information shall be provided in the "detail" attribute of the "ProblemDetails" structure.</w:t>
            </w:r>
          </w:p>
        </w:tc>
      </w:tr>
      <w:tr w:rsidR="003568F8" w:rsidRPr="00324DB7" w14:paraId="16202D57" w14:textId="77777777" w:rsidTr="00BD519D">
        <w:trPr>
          <w:jc w:val="center"/>
        </w:trPr>
        <w:tc>
          <w:tcPr>
            <w:tcW w:w="514" w:type="pct"/>
            <w:vMerge/>
            <w:tcBorders>
              <w:left w:val="single" w:sz="6" w:space="0" w:color="000000"/>
              <w:right w:val="single" w:sz="6" w:space="0" w:color="000000"/>
            </w:tcBorders>
            <w:shd w:val="clear" w:color="auto" w:fill="BFBFBF"/>
            <w:vAlign w:val="center"/>
          </w:tcPr>
          <w:p w14:paraId="7D2EB2CE" w14:textId="77777777" w:rsidR="003568F8" w:rsidRPr="00324DB7" w:rsidRDefault="003568F8" w:rsidP="003568F8">
            <w:pPr>
              <w:pStyle w:val="TAL"/>
              <w:keepNext w:val="0"/>
              <w:keepLines w:val="0"/>
              <w:jc w:val="center"/>
            </w:pPr>
          </w:p>
        </w:tc>
        <w:tc>
          <w:tcPr>
            <w:tcW w:w="1100" w:type="pct"/>
            <w:tcBorders>
              <w:top w:val="single" w:sz="6" w:space="0" w:color="000000"/>
              <w:left w:val="single" w:sz="6" w:space="0" w:color="000000"/>
              <w:bottom w:val="single" w:sz="6" w:space="0" w:color="000000"/>
              <w:right w:val="single" w:sz="6" w:space="0" w:color="000000"/>
            </w:tcBorders>
            <w:hideMark/>
          </w:tcPr>
          <w:p w14:paraId="038E7B08" w14:textId="77777777" w:rsidR="003568F8" w:rsidRPr="00324DB7" w:rsidRDefault="003568F8" w:rsidP="003568F8">
            <w:pPr>
              <w:pStyle w:val="TAL"/>
              <w:keepNext w:val="0"/>
              <w:keepLines w:val="0"/>
            </w:pPr>
            <w:r w:rsidRPr="00324DB7">
              <w:t>ProblemDetails</w:t>
            </w:r>
          </w:p>
        </w:tc>
        <w:tc>
          <w:tcPr>
            <w:tcW w:w="532" w:type="pct"/>
            <w:tcBorders>
              <w:top w:val="single" w:sz="6" w:space="0" w:color="000000"/>
              <w:left w:val="single" w:sz="6" w:space="0" w:color="000000"/>
              <w:bottom w:val="single" w:sz="6" w:space="0" w:color="000000"/>
              <w:right w:val="single" w:sz="6" w:space="0" w:color="000000"/>
            </w:tcBorders>
            <w:hideMark/>
          </w:tcPr>
          <w:p w14:paraId="0C128E7E" w14:textId="77777777" w:rsidR="003568F8" w:rsidRPr="00324DB7" w:rsidRDefault="003568F8" w:rsidP="003568F8">
            <w:pPr>
              <w:pStyle w:val="TAL"/>
              <w:keepNext w:val="0"/>
              <w:keepLines w:val="0"/>
            </w:pPr>
            <w:r w:rsidRPr="00324DB7">
              <w:t>0..1</w:t>
            </w:r>
          </w:p>
        </w:tc>
        <w:tc>
          <w:tcPr>
            <w:tcW w:w="675" w:type="pct"/>
            <w:tcBorders>
              <w:top w:val="single" w:sz="6" w:space="0" w:color="000000"/>
              <w:left w:val="single" w:sz="6" w:space="0" w:color="000000"/>
              <w:bottom w:val="single" w:sz="6" w:space="0" w:color="000000"/>
              <w:right w:val="single" w:sz="6" w:space="0" w:color="000000"/>
            </w:tcBorders>
            <w:hideMark/>
          </w:tcPr>
          <w:p w14:paraId="3EF12E2C" w14:textId="77777777" w:rsidR="003568F8" w:rsidRPr="00324DB7" w:rsidRDefault="003568F8" w:rsidP="003568F8">
            <w:pPr>
              <w:pStyle w:val="TAL"/>
              <w:keepNext w:val="0"/>
              <w:keepLines w:val="0"/>
            </w:pPr>
            <w:r w:rsidRPr="00324DB7">
              <w:t>404 Not Found</w:t>
            </w:r>
          </w:p>
        </w:tc>
        <w:tc>
          <w:tcPr>
            <w:tcW w:w="2178" w:type="pct"/>
            <w:tcBorders>
              <w:top w:val="single" w:sz="6" w:space="0" w:color="000000"/>
              <w:left w:val="single" w:sz="6" w:space="0" w:color="000000"/>
              <w:bottom w:val="single" w:sz="6" w:space="0" w:color="000000"/>
              <w:right w:val="single" w:sz="6" w:space="0" w:color="000000"/>
            </w:tcBorders>
          </w:tcPr>
          <w:p w14:paraId="458522E1" w14:textId="77777777" w:rsidR="003568F8" w:rsidRPr="00324DB7" w:rsidRDefault="003568F8" w:rsidP="003568F8">
            <w:pPr>
              <w:pStyle w:val="TAL"/>
              <w:keepNext w:val="0"/>
              <w:keepLines w:val="0"/>
            </w:pPr>
            <w:r w:rsidRPr="00324DB7">
              <w:t xml:space="preserve">It is used when a client provided a </w:t>
            </w:r>
            <w:r w:rsidRPr="009364B4">
              <w:t>URI</w:t>
            </w:r>
            <w:r w:rsidRPr="00324DB7">
              <w:t xml:space="preserve"> that cannot be mapped to a valid resource </w:t>
            </w:r>
            <w:r w:rsidRPr="009364B4">
              <w:t>URI</w:t>
            </w:r>
            <w:r w:rsidRPr="00324DB7">
              <w:t>.</w:t>
            </w:r>
          </w:p>
          <w:p w14:paraId="1F97E3DD" w14:textId="77777777" w:rsidR="003568F8" w:rsidRPr="00324DB7" w:rsidRDefault="003568F8" w:rsidP="003568F8">
            <w:pPr>
              <w:pStyle w:val="TAL"/>
              <w:keepNext w:val="0"/>
              <w:keepLines w:val="0"/>
            </w:pPr>
          </w:p>
          <w:p w14:paraId="210D4BC3" w14:textId="7F70F267" w:rsidR="003568F8" w:rsidRPr="00324DB7" w:rsidRDefault="003568F8" w:rsidP="003568F8">
            <w:pPr>
              <w:pStyle w:val="TAL"/>
              <w:keepNext w:val="0"/>
              <w:keepLines w:val="0"/>
            </w:pPr>
            <w:r w:rsidRPr="00324DB7">
              <w:t>In the returned ProblemDetails structure, the "detail" attribute should convey more information about the error.</w:t>
            </w:r>
          </w:p>
        </w:tc>
      </w:tr>
      <w:tr w:rsidR="003568F8" w:rsidRPr="00324DB7" w14:paraId="4FF54235" w14:textId="77777777" w:rsidTr="00BD519D">
        <w:trPr>
          <w:jc w:val="center"/>
        </w:trPr>
        <w:tc>
          <w:tcPr>
            <w:tcW w:w="514" w:type="pct"/>
            <w:vMerge/>
            <w:tcBorders>
              <w:left w:val="single" w:sz="6" w:space="0" w:color="000000"/>
              <w:bottom w:val="single" w:sz="4" w:space="0" w:color="auto"/>
              <w:right w:val="single" w:sz="6" w:space="0" w:color="000000"/>
            </w:tcBorders>
            <w:shd w:val="clear" w:color="auto" w:fill="BFBFBF"/>
            <w:vAlign w:val="center"/>
          </w:tcPr>
          <w:p w14:paraId="6B78309A" w14:textId="77777777" w:rsidR="003568F8" w:rsidRPr="00324DB7" w:rsidRDefault="003568F8" w:rsidP="003568F8">
            <w:pPr>
              <w:pStyle w:val="TAL"/>
              <w:keepNext w:val="0"/>
              <w:keepLines w:val="0"/>
              <w:jc w:val="center"/>
            </w:pPr>
          </w:p>
        </w:tc>
        <w:tc>
          <w:tcPr>
            <w:tcW w:w="1100" w:type="pct"/>
            <w:tcBorders>
              <w:top w:val="single" w:sz="6" w:space="0" w:color="000000"/>
              <w:left w:val="single" w:sz="6" w:space="0" w:color="000000"/>
              <w:bottom w:val="single" w:sz="6" w:space="0" w:color="000000"/>
              <w:right w:val="single" w:sz="6" w:space="0" w:color="000000"/>
            </w:tcBorders>
            <w:hideMark/>
          </w:tcPr>
          <w:p w14:paraId="7CED8784" w14:textId="77777777" w:rsidR="003568F8" w:rsidRPr="00324DB7" w:rsidRDefault="003568F8" w:rsidP="003568F8">
            <w:pPr>
              <w:pStyle w:val="TAL"/>
              <w:keepNext w:val="0"/>
              <w:keepLines w:val="0"/>
            </w:pPr>
            <w:r w:rsidRPr="00324DB7">
              <w:t>ProblemDetails</w:t>
            </w:r>
          </w:p>
        </w:tc>
        <w:tc>
          <w:tcPr>
            <w:tcW w:w="532" w:type="pct"/>
            <w:tcBorders>
              <w:top w:val="single" w:sz="6" w:space="0" w:color="000000"/>
              <w:left w:val="single" w:sz="6" w:space="0" w:color="000000"/>
              <w:bottom w:val="single" w:sz="6" w:space="0" w:color="000000"/>
              <w:right w:val="single" w:sz="6" w:space="0" w:color="000000"/>
            </w:tcBorders>
            <w:hideMark/>
          </w:tcPr>
          <w:p w14:paraId="3F74D1A8" w14:textId="77777777" w:rsidR="003568F8" w:rsidRPr="00324DB7" w:rsidRDefault="003568F8" w:rsidP="003568F8">
            <w:pPr>
              <w:pStyle w:val="TAL"/>
              <w:keepNext w:val="0"/>
              <w:keepLines w:val="0"/>
            </w:pPr>
            <w:r w:rsidRPr="00324DB7">
              <w:t>0..1</w:t>
            </w:r>
          </w:p>
        </w:tc>
        <w:tc>
          <w:tcPr>
            <w:tcW w:w="675" w:type="pct"/>
            <w:tcBorders>
              <w:top w:val="single" w:sz="6" w:space="0" w:color="000000"/>
              <w:left w:val="single" w:sz="6" w:space="0" w:color="000000"/>
              <w:bottom w:val="single" w:sz="6" w:space="0" w:color="000000"/>
              <w:right w:val="single" w:sz="6" w:space="0" w:color="000000"/>
            </w:tcBorders>
            <w:hideMark/>
          </w:tcPr>
          <w:p w14:paraId="7F9BF9DC" w14:textId="77777777" w:rsidR="003568F8" w:rsidRPr="00324DB7" w:rsidRDefault="003568F8" w:rsidP="003568F8">
            <w:pPr>
              <w:pStyle w:val="TAL"/>
              <w:keepNext w:val="0"/>
              <w:keepLines w:val="0"/>
            </w:pPr>
            <w:r w:rsidRPr="00324DB7">
              <w:t>406 Not Acceptable</w:t>
            </w:r>
          </w:p>
        </w:tc>
        <w:tc>
          <w:tcPr>
            <w:tcW w:w="2178" w:type="pct"/>
            <w:tcBorders>
              <w:top w:val="single" w:sz="6" w:space="0" w:color="000000"/>
              <w:left w:val="single" w:sz="6" w:space="0" w:color="000000"/>
              <w:bottom w:val="single" w:sz="6" w:space="0" w:color="000000"/>
              <w:right w:val="single" w:sz="6" w:space="0" w:color="000000"/>
            </w:tcBorders>
          </w:tcPr>
          <w:p w14:paraId="1DCD7957" w14:textId="77777777" w:rsidR="003568F8" w:rsidRPr="00324DB7" w:rsidRDefault="003568F8" w:rsidP="003568F8">
            <w:pPr>
              <w:pStyle w:val="TAL"/>
              <w:keepNext w:val="0"/>
              <w:keepLines w:val="0"/>
              <w:rPr>
                <w:rFonts w:eastAsia="Calibri"/>
              </w:rPr>
            </w:pPr>
            <w:r w:rsidRPr="00324DB7">
              <w:t xml:space="preserve">It is </w:t>
            </w:r>
            <w:r w:rsidRPr="00324DB7">
              <w:rPr>
                <w:rFonts w:eastAsia="Calibri"/>
              </w:rPr>
              <w:t>used to indicate that the server cannot provide the any of the content formats supported by the client.</w:t>
            </w:r>
          </w:p>
          <w:p w14:paraId="6EB4C15D" w14:textId="77777777" w:rsidR="003568F8" w:rsidRPr="00324DB7" w:rsidRDefault="003568F8" w:rsidP="003568F8">
            <w:pPr>
              <w:pStyle w:val="TAL"/>
              <w:keepNext w:val="0"/>
              <w:keepLines w:val="0"/>
              <w:rPr>
                <w:rFonts w:eastAsia="Calibri"/>
              </w:rPr>
            </w:pPr>
          </w:p>
          <w:p w14:paraId="276B06EC" w14:textId="5114DAE5" w:rsidR="003568F8" w:rsidRPr="00324DB7" w:rsidRDefault="003568F8" w:rsidP="003568F8">
            <w:pPr>
              <w:pStyle w:val="TAL"/>
              <w:keepNext w:val="0"/>
              <w:keepLines w:val="0"/>
            </w:pPr>
            <w:r w:rsidRPr="00324DB7">
              <w:t>In the returned ProblemDetails structure, the "detail" attribute should convey more information about the error.</w:t>
            </w:r>
          </w:p>
        </w:tc>
      </w:tr>
      <w:tr w:rsidR="003568F8" w:rsidRPr="00324DB7" w14:paraId="21566032" w14:textId="77777777" w:rsidTr="00BD519D">
        <w:trPr>
          <w:jc w:val="center"/>
        </w:trPr>
        <w:tc>
          <w:tcPr>
            <w:tcW w:w="514" w:type="pct"/>
            <w:vMerge w:val="restart"/>
            <w:tcBorders>
              <w:top w:val="single" w:sz="4" w:space="0" w:color="auto"/>
              <w:left w:val="single" w:sz="6" w:space="0" w:color="000000"/>
              <w:right w:val="single" w:sz="6" w:space="0" w:color="000000"/>
            </w:tcBorders>
            <w:shd w:val="clear" w:color="auto" w:fill="BFBFBF"/>
            <w:vAlign w:val="center"/>
          </w:tcPr>
          <w:p w14:paraId="37FB1E34" w14:textId="77777777" w:rsidR="003568F8" w:rsidRPr="00324DB7" w:rsidRDefault="003568F8" w:rsidP="003568F8">
            <w:pPr>
              <w:pStyle w:val="TAH"/>
            </w:pPr>
            <w:r w:rsidRPr="00324DB7">
              <w:lastRenderedPageBreak/>
              <w:t>Response Body</w:t>
            </w:r>
          </w:p>
        </w:tc>
        <w:tc>
          <w:tcPr>
            <w:tcW w:w="11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7C281F7" w14:textId="77777777" w:rsidR="003568F8" w:rsidRPr="00324DB7" w:rsidRDefault="003568F8" w:rsidP="003568F8">
            <w:pPr>
              <w:pStyle w:val="TAH"/>
            </w:pPr>
            <w:r w:rsidRPr="00324DB7">
              <w:t>Data type</w:t>
            </w:r>
          </w:p>
        </w:tc>
        <w:tc>
          <w:tcPr>
            <w:tcW w:w="532"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C00A8BD" w14:textId="77777777" w:rsidR="003568F8" w:rsidRPr="00324DB7" w:rsidRDefault="003568F8" w:rsidP="003568F8">
            <w:pPr>
              <w:pStyle w:val="TAH"/>
            </w:pPr>
            <w:r w:rsidRPr="00324DB7">
              <w:t>Cardinality</w:t>
            </w:r>
          </w:p>
        </w:tc>
        <w:tc>
          <w:tcPr>
            <w:tcW w:w="675"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0056237F" w14:textId="77777777" w:rsidR="003568F8" w:rsidRPr="00324DB7" w:rsidRDefault="003568F8" w:rsidP="003568F8">
            <w:pPr>
              <w:pStyle w:val="TAH"/>
            </w:pPr>
            <w:r w:rsidRPr="00324DB7">
              <w:t>Response Codes</w:t>
            </w:r>
          </w:p>
        </w:tc>
        <w:tc>
          <w:tcPr>
            <w:tcW w:w="2178"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039C6188" w14:textId="77777777" w:rsidR="003568F8" w:rsidRPr="00324DB7" w:rsidRDefault="003568F8" w:rsidP="003568F8">
            <w:pPr>
              <w:pStyle w:val="TAH"/>
            </w:pPr>
            <w:r w:rsidRPr="00324DB7">
              <w:t>Remarks</w:t>
            </w:r>
          </w:p>
        </w:tc>
      </w:tr>
      <w:tr w:rsidR="003568F8" w:rsidRPr="00324DB7" w14:paraId="76E9DD2B" w14:textId="77777777" w:rsidTr="00BD519D">
        <w:trPr>
          <w:jc w:val="center"/>
        </w:trPr>
        <w:tc>
          <w:tcPr>
            <w:tcW w:w="514" w:type="pct"/>
            <w:vMerge/>
            <w:tcBorders>
              <w:left w:val="single" w:sz="6" w:space="0" w:color="000000"/>
              <w:right w:val="single" w:sz="6" w:space="0" w:color="000000"/>
            </w:tcBorders>
            <w:shd w:val="clear" w:color="auto" w:fill="BFBFBF"/>
            <w:vAlign w:val="center"/>
          </w:tcPr>
          <w:p w14:paraId="0EF9C71F" w14:textId="77777777" w:rsidR="003568F8" w:rsidRPr="00324DB7" w:rsidRDefault="003568F8" w:rsidP="003568F8">
            <w:pPr>
              <w:pStyle w:val="TAL"/>
              <w:keepNext w:val="0"/>
              <w:keepLines w:val="0"/>
              <w:jc w:val="center"/>
            </w:pPr>
          </w:p>
        </w:tc>
        <w:tc>
          <w:tcPr>
            <w:tcW w:w="1100" w:type="pct"/>
            <w:tcBorders>
              <w:top w:val="single" w:sz="6" w:space="0" w:color="000000"/>
              <w:left w:val="single" w:sz="6" w:space="0" w:color="000000"/>
              <w:bottom w:val="single" w:sz="6" w:space="0" w:color="000000"/>
              <w:right w:val="single" w:sz="6" w:space="0" w:color="000000"/>
            </w:tcBorders>
            <w:hideMark/>
          </w:tcPr>
          <w:p w14:paraId="1F5897E7" w14:textId="77777777" w:rsidR="003568F8" w:rsidRPr="00324DB7" w:rsidRDefault="003568F8" w:rsidP="003568F8">
            <w:pPr>
              <w:pStyle w:val="TAL"/>
              <w:keepNext w:val="0"/>
              <w:keepLines w:val="0"/>
            </w:pPr>
            <w:r w:rsidRPr="00324DB7">
              <w:t>ProblemDetails</w:t>
            </w:r>
          </w:p>
        </w:tc>
        <w:tc>
          <w:tcPr>
            <w:tcW w:w="532" w:type="pct"/>
            <w:tcBorders>
              <w:top w:val="single" w:sz="6" w:space="0" w:color="000000"/>
              <w:left w:val="single" w:sz="6" w:space="0" w:color="000000"/>
              <w:bottom w:val="single" w:sz="6" w:space="0" w:color="000000"/>
              <w:right w:val="single" w:sz="6" w:space="0" w:color="000000"/>
            </w:tcBorders>
            <w:hideMark/>
          </w:tcPr>
          <w:p w14:paraId="24C82FC4" w14:textId="77777777" w:rsidR="003568F8" w:rsidRPr="00324DB7" w:rsidRDefault="003568F8" w:rsidP="003568F8">
            <w:pPr>
              <w:pStyle w:val="TAL"/>
              <w:keepNext w:val="0"/>
              <w:keepLines w:val="0"/>
            </w:pPr>
            <w:r w:rsidRPr="00324DB7">
              <w:t>0..1</w:t>
            </w:r>
          </w:p>
        </w:tc>
        <w:tc>
          <w:tcPr>
            <w:tcW w:w="675" w:type="pct"/>
            <w:tcBorders>
              <w:top w:val="single" w:sz="6" w:space="0" w:color="000000"/>
              <w:left w:val="single" w:sz="6" w:space="0" w:color="000000"/>
              <w:bottom w:val="single" w:sz="6" w:space="0" w:color="000000"/>
              <w:right w:val="single" w:sz="6" w:space="0" w:color="000000"/>
            </w:tcBorders>
            <w:hideMark/>
          </w:tcPr>
          <w:p w14:paraId="2EDD4A8C" w14:textId="77777777" w:rsidR="003568F8" w:rsidRPr="00324DB7" w:rsidRDefault="003568F8" w:rsidP="003568F8">
            <w:pPr>
              <w:pStyle w:val="TAL"/>
              <w:keepNext w:val="0"/>
              <w:keepLines w:val="0"/>
            </w:pPr>
            <w:r w:rsidRPr="00324DB7">
              <w:t>415 Unsupported Media Type</w:t>
            </w:r>
          </w:p>
        </w:tc>
        <w:tc>
          <w:tcPr>
            <w:tcW w:w="2178" w:type="pct"/>
            <w:tcBorders>
              <w:top w:val="single" w:sz="6" w:space="0" w:color="000000"/>
              <w:left w:val="single" w:sz="6" w:space="0" w:color="000000"/>
              <w:bottom w:val="single" w:sz="6" w:space="0" w:color="000000"/>
              <w:right w:val="single" w:sz="6" w:space="0" w:color="000000"/>
            </w:tcBorders>
          </w:tcPr>
          <w:p w14:paraId="7A819640" w14:textId="77777777" w:rsidR="003568F8" w:rsidRPr="00324DB7" w:rsidRDefault="003568F8" w:rsidP="003568F8">
            <w:pPr>
              <w:pStyle w:val="TAL"/>
              <w:keepNext w:val="0"/>
              <w:keepLines w:val="0"/>
            </w:pPr>
            <w:r w:rsidRPr="00324DB7">
              <w:t>It is used to indicate that the server or the client does not support the content type of the entity body.</w:t>
            </w:r>
          </w:p>
          <w:p w14:paraId="586E1AB2" w14:textId="77777777" w:rsidR="003568F8" w:rsidRPr="00324DB7" w:rsidRDefault="003568F8" w:rsidP="003568F8">
            <w:pPr>
              <w:pStyle w:val="TAL"/>
              <w:keepNext w:val="0"/>
              <w:keepLines w:val="0"/>
            </w:pPr>
          </w:p>
          <w:p w14:paraId="13030BD6" w14:textId="56432ACD" w:rsidR="003568F8" w:rsidRPr="00324DB7" w:rsidRDefault="003568F8" w:rsidP="003568F8">
            <w:pPr>
              <w:pStyle w:val="TAL"/>
              <w:keepNext w:val="0"/>
              <w:keepLines w:val="0"/>
            </w:pPr>
            <w:r w:rsidRPr="00324DB7">
              <w:t>In the returned ProblemDetails structure, the "detail" attribute should convey more information about the error.</w:t>
            </w:r>
          </w:p>
        </w:tc>
      </w:tr>
      <w:tr w:rsidR="003568F8" w:rsidRPr="00324DB7" w14:paraId="234E66AE" w14:textId="77777777" w:rsidTr="00BD519D">
        <w:trPr>
          <w:jc w:val="center"/>
        </w:trPr>
        <w:tc>
          <w:tcPr>
            <w:tcW w:w="514" w:type="pct"/>
            <w:vMerge/>
            <w:tcBorders>
              <w:left w:val="single" w:sz="6" w:space="0" w:color="000000"/>
              <w:right w:val="single" w:sz="6" w:space="0" w:color="000000"/>
            </w:tcBorders>
            <w:shd w:val="clear" w:color="auto" w:fill="BFBFBF"/>
            <w:vAlign w:val="center"/>
          </w:tcPr>
          <w:p w14:paraId="04D69EF4" w14:textId="77777777" w:rsidR="003568F8" w:rsidRPr="00324DB7" w:rsidRDefault="003568F8" w:rsidP="003568F8">
            <w:pPr>
              <w:pStyle w:val="TAL"/>
              <w:keepNext w:val="0"/>
              <w:keepLines w:val="0"/>
              <w:jc w:val="center"/>
            </w:pPr>
          </w:p>
        </w:tc>
        <w:tc>
          <w:tcPr>
            <w:tcW w:w="1100" w:type="pct"/>
            <w:tcBorders>
              <w:top w:val="single" w:sz="6" w:space="0" w:color="000000"/>
              <w:left w:val="single" w:sz="6" w:space="0" w:color="000000"/>
              <w:bottom w:val="single" w:sz="6" w:space="0" w:color="000000"/>
              <w:right w:val="single" w:sz="6" w:space="0" w:color="000000"/>
            </w:tcBorders>
            <w:hideMark/>
          </w:tcPr>
          <w:p w14:paraId="389CB282" w14:textId="77777777" w:rsidR="003568F8" w:rsidRPr="00324DB7" w:rsidRDefault="003568F8" w:rsidP="003568F8">
            <w:pPr>
              <w:pStyle w:val="TAL"/>
              <w:keepNext w:val="0"/>
              <w:keepLines w:val="0"/>
            </w:pPr>
            <w:r w:rsidRPr="00324DB7">
              <w:t>ProblemDetails</w:t>
            </w:r>
          </w:p>
        </w:tc>
        <w:tc>
          <w:tcPr>
            <w:tcW w:w="532" w:type="pct"/>
            <w:tcBorders>
              <w:top w:val="single" w:sz="6" w:space="0" w:color="000000"/>
              <w:left w:val="single" w:sz="6" w:space="0" w:color="000000"/>
              <w:bottom w:val="single" w:sz="6" w:space="0" w:color="000000"/>
              <w:right w:val="single" w:sz="6" w:space="0" w:color="000000"/>
            </w:tcBorders>
            <w:hideMark/>
          </w:tcPr>
          <w:p w14:paraId="6E790415" w14:textId="77777777" w:rsidR="003568F8" w:rsidRPr="00324DB7" w:rsidRDefault="003568F8" w:rsidP="003568F8">
            <w:pPr>
              <w:pStyle w:val="TAL"/>
              <w:keepNext w:val="0"/>
              <w:keepLines w:val="0"/>
            </w:pPr>
            <w:r w:rsidRPr="00324DB7">
              <w:t>0..1</w:t>
            </w:r>
          </w:p>
        </w:tc>
        <w:tc>
          <w:tcPr>
            <w:tcW w:w="675" w:type="pct"/>
            <w:tcBorders>
              <w:top w:val="single" w:sz="6" w:space="0" w:color="000000"/>
              <w:left w:val="single" w:sz="6" w:space="0" w:color="000000"/>
              <w:bottom w:val="single" w:sz="6" w:space="0" w:color="000000"/>
              <w:right w:val="single" w:sz="6" w:space="0" w:color="000000"/>
            </w:tcBorders>
            <w:hideMark/>
          </w:tcPr>
          <w:p w14:paraId="339E982F" w14:textId="77777777" w:rsidR="003568F8" w:rsidRPr="00324DB7" w:rsidRDefault="003568F8" w:rsidP="003568F8">
            <w:pPr>
              <w:pStyle w:val="TAL"/>
              <w:keepNext w:val="0"/>
              <w:keepLines w:val="0"/>
            </w:pPr>
            <w:r w:rsidRPr="00324DB7">
              <w:t>422 Unprocessable Entity</w:t>
            </w:r>
          </w:p>
        </w:tc>
        <w:tc>
          <w:tcPr>
            <w:tcW w:w="2178" w:type="pct"/>
            <w:tcBorders>
              <w:top w:val="single" w:sz="6" w:space="0" w:color="000000"/>
              <w:left w:val="single" w:sz="6" w:space="0" w:color="000000"/>
              <w:bottom w:val="single" w:sz="6" w:space="0" w:color="000000"/>
              <w:right w:val="single" w:sz="6" w:space="0" w:color="000000"/>
            </w:tcBorders>
          </w:tcPr>
          <w:p w14:paraId="664114F8" w14:textId="77777777" w:rsidR="003568F8" w:rsidRPr="00324DB7" w:rsidRDefault="003568F8" w:rsidP="003568F8">
            <w:pPr>
              <w:pStyle w:val="TAL"/>
              <w:keepNext w:val="0"/>
              <w:keepLines w:val="0"/>
            </w:pPr>
            <w:r w:rsidRPr="00324DB7">
              <w:t xml:space="preserve">It is used to indicate that the server understands the content type of the request entity and that the syntax of the request entity is correct but that the server is unable to process the contained instructions. This error condition can occur if an </w:t>
            </w:r>
            <w:r w:rsidRPr="009364B4">
              <w:t>JSON</w:t>
            </w:r>
            <w:r w:rsidRPr="00324DB7">
              <w:t xml:space="preserve"> request body is syntactically correct but semantically incorrect, for example if the target area for the request is considered too large. This error condition can also occur if the capabilities required by the request are not supported. </w:t>
            </w:r>
          </w:p>
          <w:p w14:paraId="69CE5C63" w14:textId="77777777" w:rsidR="003568F8" w:rsidRPr="00324DB7" w:rsidRDefault="003568F8" w:rsidP="003568F8">
            <w:pPr>
              <w:pStyle w:val="TAL"/>
              <w:keepNext w:val="0"/>
              <w:keepLines w:val="0"/>
            </w:pPr>
          </w:p>
          <w:p w14:paraId="2CBB2A31" w14:textId="07DFF989" w:rsidR="003568F8" w:rsidRPr="00324DB7" w:rsidRDefault="003568F8" w:rsidP="003568F8">
            <w:pPr>
              <w:pStyle w:val="TAL"/>
              <w:keepNext w:val="0"/>
              <w:keepLines w:val="0"/>
            </w:pPr>
            <w:r w:rsidRPr="00324DB7">
              <w:t>In the returned ProblemDetails structure, the "detail" attribute should convey more information about the error.</w:t>
            </w:r>
          </w:p>
        </w:tc>
      </w:tr>
      <w:tr w:rsidR="003568F8" w:rsidRPr="00324DB7" w14:paraId="73D44AC7" w14:textId="77777777" w:rsidTr="00BD519D">
        <w:trPr>
          <w:jc w:val="center"/>
        </w:trPr>
        <w:tc>
          <w:tcPr>
            <w:tcW w:w="514" w:type="pct"/>
            <w:vMerge/>
            <w:tcBorders>
              <w:left w:val="single" w:sz="6" w:space="0" w:color="000000"/>
              <w:bottom w:val="single" w:sz="6" w:space="0" w:color="000000"/>
              <w:right w:val="single" w:sz="6" w:space="0" w:color="000000"/>
            </w:tcBorders>
            <w:shd w:val="clear" w:color="auto" w:fill="BFBFBF"/>
            <w:vAlign w:val="center"/>
          </w:tcPr>
          <w:p w14:paraId="11C5E2A0" w14:textId="77777777" w:rsidR="003568F8" w:rsidRPr="00324DB7" w:rsidRDefault="003568F8" w:rsidP="003568F8">
            <w:pPr>
              <w:pStyle w:val="TAL"/>
              <w:keepNext w:val="0"/>
              <w:keepLines w:val="0"/>
              <w:jc w:val="center"/>
            </w:pPr>
          </w:p>
        </w:tc>
        <w:tc>
          <w:tcPr>
            <w:tcW w:w="1100" w:type="pct"/>
            <w:tcBorders>
              <w:top w:val="single" w:sz="6" w:space="0" w:color="000000"/>
              <w:left w:val="single" w:sz="6" w:space="0" w:color="000000"/>
              <w:bottom w:val="single" w:sz="6" w:space="0" w:color="000000"/>
              <w:right w:val="single" w:sz="6" w:space="0" w:color="000000"/>
            </w:tcBorders>
            <w:hideMark/>
          </w:tcPr>
          <w:p w14:paraId="6F93DD8D" w14:textId="77777777" w:rsidR="003568F8" w:rsidRPr="00324DB7" w:rsidRDefault="003568F8" w:rsidP="003568F8">
            <w:pPr>
              <w:pStyle w:val="TAL"/>
              <w:keepNext w:val="0"/>
              <w:keepLines w:val="0"/>
            </w:pPr>
            <w:r w:rsidRPr="00324DB7">
              <w:t>ProblemDetails</w:t>
            </w:r>
          </w:p>
        </w:tc>
        <w:tc>
          <w:tcPr>
            <w:tcW w:w="532" w:type="pct"/>
            <w:tcBorders>
              <w:top w:val="single" w:sz="6" w:space="0" w:color="000000"/>
              <w:left w:val="single" w:sz="6" w:space="0" w:color="000000"/>
              <w:bottom w:val="single" w:sz="6" w:space="0" w:color="000000"/>
              <w:right w:val="single" w:sz="6" w:space="0" w:color="000000"/>
            </w:tcBorders>
            <w:hideMark/>
          </w:tcPr>
          <w:p w14:paraId="16A76ABA" w14:textId="77777777" w:rsidR="003568F8" w:rsidRPr="00324DB7" w:rsidRDefault="003568F8" w:rsidP="003568F8">
            <w:pPr>
              <w:pStyle w:val="TAL"/>
              <w:keepNext w:val="0"/>
              <w:keepLines w:val="0"/>
            </w:pPr>
            <w:r w:rsidRPr="00324DB7">
              <w:t>0..1</w:t>
            </w:r>
          </w:p>
        </w:tc>
        <w:tc>
          <w:tcPr>
            <w:tcW w:w="675" w:type="pct"/>
            <w:tcBorders>
              <w:top w:val="single" w:sz="6" w:space="0" w:color="000000"/>
              <w:left w:val="single" w:sz="6" w:space="0" w:color="000000"/>
              <w:bottom w:val="single" w:sz="6" w:space="0" w:color="000000"/>
              <w:right w:val="single" w:sz="6" w:space="0" w:color="000000"/>
            </w:tcBorders>
            <w:hideMark/>
          </w:tcPr>
          <w:p w14:paraId="2FB628D4" w14:textId="77777777" w:rsidR="003568F8" w:rsidRPr="00324DB7" w:rsidRDefault="003568F8" w:rsidP="003568F8">
            <w:pPr>
              <w:pStyle w:val="TAL"/>
              <w:keepNext w:val="0"/>
              <w:keepLines w:val="0"/>
            </w:pPr>
            <w:r w:rsidRPr="00324DB7">
              <w:t>429 Too Many Requests</w:t>
            </w:r>
          </w:p>
        </w:tc>
        <w:tc>
          <w:tcPr>
            <w:tcW w:w="2178" w:type="pct"/>
            <w:tcBorders>
              <w:top w:val="single" w:sz="6" w:space="0" w:color="000000"/>
              <w:left w:val="single" w:sz="6" w:space="0" w:color="000000"/>
              <w:bottom w:val="single" w:sz="6" w:space="0" w:color="000000"/>
              <w:right w:val="single" w:sz="6" w:space="0" w:color="000000"/>
            </w:tcBorders>
          </w:tcPr>
          <w:p w14:paraId="7A491CE3" w14:textId="77777777" w:rsidR="003568F8" w:rsidRPr="00324DB7" w:rsidRDefault="003568F8" w:rsidP="003568F8">
            <w:pPr>
              <w:pStyle w:val="TAL"/>
              <w:keepNext w:val="0"/>
              <w:keepLines w:val="0"/>
              <w:rPr>
                <w:rFonts w:eastAsia="Calibri"/>
              </w:rPr>
            </w:pPr>
            <w:r w:rsidRPr="00324DB7">
              <w:rPr>
                <w:rFonts w:eastAsia="Calibri"/>
              </w:rPr>
              <w:t>It is used when a rate limiter has triggered.</w:t>
            </w:r>
          </w:p>
          <w:p w14:paraId="61E6226E" w14:textId="77777777" w:rsidR="003568F8" w:rsidRPr="00324DB7" w:rsidRDefault="003568F8" w:rsidP="003568F8">
            <w:pPr>
              <w:pStyle w:val="TAL"/>
              <w:keepNext w:val="0"/>
              <w:keepLines w:val="0"/>
              <w:rPr>
                <w:rFonts w:eastAsia="Calibri"/>
              </w:rPr>
            </w:pPr>
          </w:p>
          <w:p w14:paraId="54C3BA70" w14:textId="075D1098" w:rsidR="003568F8" w:rsidRPr="00324DB7" w:rsidRDefault="003568F8" w:rsidP="003568F8">
            <w:pPr>
              <w:pStyle w:val="TAL"/>
              <w:keepNext w:val="0"/>
              <w:keepLines w:val="0"/>
            </w:pPr>
            <w:r w:rsidRPr="00324DB7">
              <w:t>In the returned ProblemDetails structure, the "detail" attribute should convey more information about the error.</w:t>
            </w:r>
          </w:p>
        </w:tc>
      </w:tr>
    </w:tbl>
    <w:p w14:paraId="51C68D2A" w14:textId="77777777" w:rsidR="00360B6D" w:rsidRPr="00324DB7" w:rsidRDefault="00360B6D" w:rsidP="00360B6D"/>
    <w:p w14:paraId="3161E365" w14:textId="6B2A5332" w:rsidR="005654CB" w:rsidRPr="00324DB7" w:rsidRDefault="00157FA9" w:rsidP="008971F1">
      <w:pPr>
        <w:pStyle w:val="Heading4"/>
      </w:pPr>
      <w:bookmarkStart w:id="301" w:name="_Toc95469387"/>
      <w:bookmarkStart w:id="302" w:name="_Toc95817074"/>
      <w:r w:rsidRPr="00324DB7">
        <w:t>7</w:t>
      </w:r>
      <w:r w:rsidR="005654CB" w:rsidRPr="00324DB7">
        <w:t>.6.3.5</w:t>
      </w:r>
      <w:r w:rsidR="005654CB" w:rsidRPr="00324DB7">
        <w:tab/>
        <w:t>DELETE</w:t>
      </w:r>
      <w:bookmarkEnd w:id="301"/>
      <w:bookmarkEnd w:id="302"/>
    </w:p>
    <w:p w14:paraId="135D60BA" w14:textId="77777777" w:rsidR="005654CB" w:rsidRPr="00324DB7" w:rsidRDefault="005654CB" w:rsidP="005654CB">
      <w:r w:rsidRPr="00324DB7">
        <w:t>Not applicable.</w:t>
      </w:r>
    </w:p>
    <w:p w14:paraId="160C454F" w14:textId="0281BAB7" w:rsidR="00B517DB" w:rsidRPr="00324DB7" w:rsidRDefault="00157FA9" w:rsidP="00F70C4D">
      <w:pPr>
        <w:pStyle w:val="Heading2"/>
      </w:pPr>
      <w:bookmarkStart w:id="303" w:name="_Toc95469388"/>
      <w:bookmarkStart w:id="304" w:name="_Toc95817075"/>
      <w:r w:rsidRPr="00324DB7">
        <w:t>7</w:t>
      </w:r>
      <w:r w:rsidR="00B517DB" w:rsidRPr="00324DB7">
        <w:t>.7</w:t>
      </w:r>
      <w:r w:rsidR="00B517DB" w:rsidRPr="00324DB7">
        <w:tab/>
      </w:r>
      <w:r w:rsidR="00B3398B" w:rsidRPr="00324DB7">
        <w:t>Void</w:t>
      </w:r>
      <w:bookmarkEnd w:id="303"/>
      <w:bookmarkEnd w:id="304"/>
    </w:p>
    <w:p w14:paraId="6FCB98C6" w14:textId="77777777" w:rsidR="005654CB" w:rsidRPr="00324DB7" w:rsidRDefault="00157FA9" w:rsidP="008971F1">
      <w:pPr>
        <w:pStyle w:val="Heading2"/>
      </w:pPr>
      <w:bookmarkStart w:id="305" w:name="_Toc95469389"/>
      <w:bookmarkStart w:id="306" w:name="_Toc95817076"/>
      <w:r w:rsidRPr="00324DB7">
        <w:t>7</w:t>
      </w:r>
      <w:r w:rsidR="005654CB" w:rsidRPr="00324DB7">
        <w:t>.</w:t>
      </w:r>
      <w:r w:rsidR="001F4455" w:rsidRPr="00324DB7">
        <w:t>8</w:t>
      </w:r>
      <w:r w:rsidR="005654CB" w:rsidRPr="00324DB7">
        <w:tab/>
        <w:t>Resource: existing subscription</w:t>
      </w:r>
      <w:bookmarkEnd w:id="305"/>
      <w:bookmarkEnd w:id="306"/>
    </w:p>
    <w:p w14:paraId="70B0E328" w14:textId="77777777" w:rsidR="005654CB" w:rsidRPr="00324DB7" w:rsidRDefault="00157FA9" w:rsidP="008971F1">
      <w:pPr>
        <w:pStyle w:val="Heading3"/>
      </w:pPr>
      <w:bookmarkStart w:id="307" w:name="_Toc95469390"/>
      <w:bookmarkStart w:id="308" w:name="_Toc95817077"/>
      <w:r w:rsidRPr="00324DB7">
        <w:t>7</w:t>
      </w:r>
      <w:r w:rsidR="005654CB" w:rsidRPr="00324DB7">
        <w:t>.</w:t>
      </w:r>
      <w:r w:rsidR="001F4455" w:rsidRPr="00324DB7">
        <w:t>8</w:t>
      </w:r>
      <w:r w:rsidR="005654CB" w:rsidRPr="00324DB7">
        <w:t>.1</w:t>
      </w:r>
      <w:r w:rsidR="005654CB" w:rsidRPr="00324DB7">
        <w:tab/>
        <w:t>Description</w:t>
      </w:r>
      <w:bookmarkEnd w:id="307"/>
      <w:bookmarkEnd w:id="308"/>
    </w:p>
    <w:p w14:paraId="4D075FDB" w14:textId="77777777" w:rsidR="005654CB" w:rsidRPr="00324DB7" w:rsidRDefault="005654CB" w:rsidP="005654CB">
      <w:r w:rsidRPr="00324DB7">
        <w:t xml:space="preserve">This resource represents a subscription that the client has created to receive </w:t>
      </w:r>
      <w:r w:rsidRPr="009364B4">
        <w:t>RNI</w:t>
      </w:r>
      <w:r w:rsidRPr="00324DB7">
        <w:t xml:space="preserve"> event notifications.</w:t>
      </w:r>
    </w:p>
    <w:p w14:paraId="2EF524CF" w14:textId="77777777" w:rsidR="005654CB" w:rsidRPr="00324DB7" w:rsidRDefault="00157FA9" w:rsidP="008971F1">
      <w:pPr>
        <w:pStyle w:val="Heading3"/>
      </w:pPr>
      <w:bookmarkStart w:id="309" w:name="_Toc95469391"/>
      <w:bookmarkStart w:id="310" w:name="_Toc95817078"/>
      <w:r w:rsidRPr="00324DB7">
        <w:t>7</w:t>
      </w:r>
      <w:r w:rsidR="005654CB" w:rsidRPr="00324DB7">
        <w:t>.</w:t>
      </w:r>
      <w:r w:rsidR="001F4455" w:rsidRPr="00324DB7">
        <w:t>8</w:t>
      </w:r>
      <w:r w:rsidR="005654CB" w:rsidRPr="00324DB7">
        <w:t>.2</w:t>
      </w:r>
      <w:r w:rsidR="005654CB" w:rsidRPr="00324DB7">
        <w:tab/>
        <w:t>Resource definition</w:t>
      </w:r>
      <w:bookmarkEnd w:id="309"/>
      <w:bookmarkEnd w:id="310"/>
    </w:p>
    <w:p w14:paraId="0D91E149" w14:textId="7EA3AF09" w:rsidR="005654CB" w:rsidRPr="00324DB7" w:rsidRDefault="005654CB" w:rsidP="005654CB">
      <w:pPr>
        <w:rPr>
          <w:b/>
        </w:rPr>
      </w:pPr>
      <w:r w:rsidRPr="00324DB7">
        <w:t xml:space="preserve">Resource </w:t>
      </w:r>
      <w:r w:rsidR="00343313" w:rsidRPr="009364B4">
        <w:t>URI</w:t>
      </w:r>
      <w:r w:rsidRPr="00324DB7">
        <w:t xml:space="preserve">: </w:t>
      </w:r>
      <w:r w:rsidRPr="00324DB7">
        <w:rPr>
          <w:b/>
        </w:rPr>
        <w:t>{apiRoot}/</w:t>
      </w:r>
      <w:r w:rsidRPr="009364B4">
        <w:rPr>
          <w:b/>
        </w:rPr>
        <w:t>rni</w:t>
      </w:r>
      <w:r w:rsidRPr="00324DB7">
        <w:rPr>
          <w:b/>
        </w:rPr>
        <w:t>/</w:t>
      </w:r>
      <w:r w:rsidR="00F654C2" w:rsidRPr="00324DB7">
        <w:rPr>
          <w:b/>
        </w:rPr>
        <w:t>v2</w:t>
      </w:r>
      <w:r w:rsidRPr="00324DB7">
        <w:rPr>
          <w:b/>
        </w:rPr>
        <w:t>/subscriptions/{subscriptionId}</w:t>
      </w:r>
    </w:p>
    <w:p w14:paraId="307C56F5" w14:textId="77777777" w:rsidR="005654CB" w:rsidRPr="00324DB7" w:rsidRDefault="005654CB" w:rsidP="005654CB">
      <w:pPr>
        <w:rPr>
          <w:rFonts w:ascii="Arial" w:hAnsi="Arial" w:cs="Arial"/>
        </w:rPr>
      </w:pPr>
      <w:r w:rsidRPr="00324DB7">
        <w:t xml:space="preserve">This resource shall support the resource </w:t>
      </w:r>
      <w:r w:rsidR="00343313" w:rsidRPr="009364B4">
        <w:t>URI</w:t>
      </w:r>
      <w:r w:rsidR="00343313" w:rsidRPr="00324DB7">
        <w:t xml:space="preserve"> </w:t>
      </w:r>
      <w:r w:rsidRPr="00324DB7">
        <w:t xml:space="preserve">variables defined in table </w:t>
      </w:r>
      <w:r w:rsidR="00157FA9" w:rsidRPr="00324DB7">
        <w:t>7</w:t>
      </w:r>
      <w:r w:rsidRPr="00324DB7">
        <w:t>.</w:t>
      </w:r>
      <w:r w:rsidR="001F4455" w:rsidRPr="00324DB7">
        <w:t>8</w:t>
      </w:r>
      <w:r w:rsidRPr="00324DB7">
        <w:t>.2-1</w:t>
      </w:r>
      <w:r w:rsidRPr="00324DB7">
        <w:rPr>
          <w:rFonts w:ascii="Arial" w:hAnsi="Arial" w:cs="Arial"/>
        </w:rPr>
        <w:t>.</w:t>
      </w:r>
    </w:p>
    <w:p w14:paraId="2D20B9A4" w14:textId="128BE186" w:rsidR="005654CB" w:rsidRPr="00324DB7" w:rsidRDefault="005654CB" w:rsidP="005654CB">
      <w:pPr>
        <w:pStyle w:val="TH"/>
        <w:rPr>
          <w:rFonts w:cs="Arial"/>
        </w:rPr>
      </w:pPr>
      <w:r w:rsidRPr="00324DB7">
        <w:t xml:space="preserve">Table </w:t>
      </w:r>
      <w:r w:rsidR="00157FA9" w:rsidRPr="00324DB7">
        <w:t>7</w:t>
      </w:r>
      <w:r w:rsidRPr="00324DB7">
        <w:t>.</w:t>
      </w:r>
      <w:r w:rsidR="001F4455" w:rsidRPr="00324DB7">
        <w:t>8</w:t>
      </w:r>
      <w:r w:rsidRPr="00324DB7">
        <w:t xml:space="preserve">.2-1: Resource </w:t>
      </w:r>
      <w:r w:rsidR="00343313" w:rsidRPr="009364B4">
        <w:t>URI</w:t>
      </w:r>
      <w:r w:rsidR="00343313" w:rsidRPr="00324DB7">
        <w:t xml:space="preserve"> </w:t>
      </w:r>
      <w:r w:rsidR="00E319E1" w:rsidRPr="00324DB7">
        <w:t xml:space="preserve">variables </w:t>
      </w:r>
      <w:r w:rsidRPr="00324DB7">
        <w:t xml:space="preserve">for resource </w:t>
      </w:r>
      <w:r w:rsidR="00AD4375" w:rsidRPr="00324DB7">
        <w:t>"</w:t>
      </w:r>
      <w:r w:rsidRPr="00324DB7">
        <w:t>existing subscription</w:t>
      </w:r>
      <w:r w:rsidR="00AD4375" w:rsidRPr="00324DB7">
        <w:t>"</w:t>
      </w:r>
    </w:p>
    <w:tbl>
      <w:tblPr>
        <w:tblW w:w="4563"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3"/>
        <w:gridCol w:w="7089"/>
      </w:tblGrid>
      <w:tr w:rsidR="005654CB" w:rsidRPr="00324DB7" w14:paraId="50155C6F" w14:textId="77777777" w:rsidTr="00D92380">
        <w:trPr>
          <w:jc w:val="center"/>
        </w:trPr>
        <w:tc>
          <w:tcPr>
            <w:tcW w:w="964" w:type="pct"/>
            <w:tcBorders>
              <w:top w:val="single" w:sz="6" w:space="0" w:color="000000"/>
              <w:left w:val="single" w:sz="6" w:space="0" w:color="000000"/>
              <w:bottom w:val="single" w:sz="6" w:space="0" w:color="000000"/>
              <w:right w:val="single" w:sz="6" w:space="0" w:color="000000"/>
            </w:tcBorders>
            <w:shd w:val="clear" w:color="auto" w:fill="CCCCCC"/>
          </w:tcPr>
          <w:p w14:paraId="5B7E8ABD" w14:textId="77777777" w:rsidR="005654CB" w:rsidRPr="00324DB7" w:rsidRDefault="005654CB" w:rsidP="00CD7E50">
            <w:pPr>
              <w:pStyle w:val="TAH"/>
            </w:pPr>
            <w:r w:rsidRPr="00324DB7">
              <w:t>Name</w:t>
            </w:r>
          </w:p>
        </w:tc>
        <w:tc>
          <w:tcPr>
            <w:tcW w:w="4036"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209D5D6A" w14:textId="77777777" w:rsidR="005654CB" w:rsidRPr="00324DB7" w:rsidRDefault="005654CB" w:rsidP="00CD7E50">
            <w:pPr>
              <w:pStyle w:val="TAH"/>
            </w:pPr>
            <w:r w:rsidRPr="00324DB7">
              <w:t>Definition</w:t>
            </w:r>
          </w:p>
        </w:tc>
      </w:tr>
      <w:tr w:rsidR="005654CB" w:rsidRPr="00324DB7" w14:paraId="425E4FA1" w14:textId="77777777" w:rsidTr="00D92380">
        <w:trPr>
          <w:jc w:val="center"/>
        </w:trPr>
        <w:tc>
          <w:tcPr>
            <w:tcW w:w="964" w:type="pct"/>
            <w:tcBorders>
              <w:top w:val="single" w:sz="6" w:space="0" w:color="000000"/>
              <w:left w:val="single" w:sz="6" w:space="0" w:color="000000"/>
              <w:bottom w:val="single" w:sz="6" w:space="0" w:color="000000"/>
              <w:right w:val="single" w:sz="6" w:space="0" w:color="000000"/>
            </w:tcBorders>
            <w:shd w:val="clear" w:color="auto" w:fill="auto"/>
          </w:tcPr>
          <w:p w14:paraId="5E87FF9D" w14:textId="77777777" w:rsidR="005654CB" w:rsidRPr="00324DB7" w:rsidRDefault="005654CB" w:rsidP="00CD7E50">
            <w:pPr>
              <w:pStyle w:val="TAL"/>
            </w:pPr>
            <w:r w:rsidRPr="00324DB7">
              <w:t>apiRoot</w:t>
            </w:r>
          </w:p>
        </w:tc>
        <w:tc>
          <w:tcPr>
            <w:tcW w:w="403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2661C74" w14:textId="232E2A37" w:rsidR="005654CB" w:rsidRPr="00324DB7" w:rsidRDefault="005654CB" w:rsidP="00CD7E50">
            <w:pPr>
              <w:pStyle w:val="TAL"/>
            </w:pPr>
            <w:r w:rsidRPr="00324DB7">
              <w:t xml:space="preserve">See clause </w:t>
            </w:r>
            <w:r w:rsidR="00FC3282" w:rsidRPr="00324DB7">
              <w:t>7</w:t>
            </w:r>
            <w:r w:rsidRPr="00324DB7">
              <w:t>.2</w:t>
            </w:r>
            <w:r w:rsidR="00D92380" w:rsidRPr="00324DB7">
              <w:t>.</w:t>
            </w:r>
          </w:p>
        </w:tc>
      </w:tr>
      <w:tr w:rsidR="005654CB" w:rsidRPr="00324DB7" w14:paraId="5E39AA51" w14:textId="77777777" w:rsidTr="00D92380">
        <w:trPr>
          <w:jc w:val="center"/>
        </w:trPr>
        <w:tc>
          <w:tcPr>
            <w:tcW w:w="964" w:type="pct"/>
            <w:tcBorders>
              <w:top w:val="single" w:sz="6" w:space="0" w:color="000000"/>
              <w:left w:val="single" w:sz="6" w:space="0" w:color="000000"/>
              <w:bottom w:val="single" w:sz="6" w:space="0" w:color="000000"/>
              <w:right w:val="single" w:sz="6" w:space="0" w:color="000000"/>
            </w:tcBorders>
            <w:shd w:val="clear" w:color="auto" w:fill="auto"/>
          </w:tcPr>
          <w:p w14:paraId="1204A048" w14:textId="77777777" w:rsidR="005654CB" w:rsidRPr="00324DB7" w:rsidRDefault="005654CB" w:rsidP="00CD7E50">
            <w:pPr>
              <w:pStyle w:val="TAL"/>
            </w:pPr>
            <w:r w:rsidRPr="00324DB7">
              <w:t>subscriptionId</w:t>
            </w:r>
          </w:p>
        </w:tc>
        <w:tc>
          <w:tcPr>
            <w:tcW w:w="403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6859889" w14:textId="69A134C7" w:rsidR="005654CB" w:rsidRPr="00324DB7" w:rsidRDefault="005654CB" w:rsidP="00CD7E50">
            <w:pPr>
              <w:pStyle w:val="TAL"/>
            </w:pPr>
            <w:r w:rsidRPr="00324DB7">
              <w:t xml:space="preserve">Refers to created subscription, where the </w:t>
            </w:r>
            <w:r w:rsidRPr="009364B4">
              <w:t>RNI</w:t>
            </w:r>
            <w:r w:rsidRPr="00324DB7">
              <w:t xml:space="preserve"> </w:t>
            </w:r>
            <w:r w:rsidRPr="009364B4">
              <w:t>API</w:t>
            </w:r>
            <w:r w:rsidRPr="00324DB7">
              <w:t xml:space="preserve"> allocates a unique resource name for this subscription. The resource name can be also used to identify the resource</w:t>
            </w:r>
            <w:r w:rsidR="00360B6D" w:rsidRPr="00324DB7">
              <w:t>.</w:t>
            </w:r>
          </w:p>
        </w:tc>
      </w:tr>
    </w:tbl>
    <w:p w14:paraId="6547CA81" w14:textId="77777777" w:rsidR="005654CB" w:rsidRPr="00324DB7" w:rsidRDefault="005654CB" w:rsidP="005654CB"/>
    <w:p w14:paraId="0E3091FB" w14:textId="77777777" w:rsidR="005654CB" w:rsidRPr="00324DB7" w:rsidRDefault="00157FA9" w:rsidP="008971F1">
      <w:pPr>
        <w:pStyle w:val="Heading3"/>
      </w:pPr>
      <w:bookmarkStart w:id="311" w:name="_Toc95469392"/>
      <w:bookmarkStart w:id="312" w:name="_Toc95817079"/>
      <w:r w:rsidRPr="00324DB7">
        <w:lastRenderedPageBreak/>
        <w:t>7</w:t>
      </w:r>
      <w:r w:rsidR="005654CB" w:rsidRPr="00324DB7">
        <w:t>.</w:t>
      </w:r>
      <w:r w:rsidR="001F4455" w:rsidRPr="00324DB7">
        <w:t>8</w:t>
      </w:r>
      <w:r w:rsidR="005654CB" w:rsidRPr="00324DB7">
        <w:t>.3</w:t>
      </w:r>
      <w:r w:rsidR="005654CB" w:rsidRPr="00324DB7">
        <w:tab/>
        <w:t xml:space="preserve">Resource </w:t>
      </w:r>
      <w:r w:rsidR="00E319E1" w:rsidRPr="00324DB7">
        <w:t>methods</w:t>
      </w:r>
      <w:bookmarkEnd w:id="311"/>
      <w:bookmarkEnd w:id="312"/>
    </w:p>
    <w:p w14:paraId="785CF8DC" w14:textId="77777777" w:rsidR="005654CB" w:rsidRPr="00324DB7" w:rsidRDefault="00157FA9" w:rsidP="008971F1">
      <w:pPr>
        <w:pStyle w:val="Heading4"/>
      </w:pPr>
      <w:bookmarkStart w:id="313" w:name="_Toc95469393"/>
      <w:bookmarkStart w:id="314" w:name="_Toc95817080"/>
      <w:r w:rsidRPr="00324DB7">
        <w:t>7</w:t>
      </w:r>
      <w:r w:rsidR="005654CB" w:rsidRPr="00324DB7">
        <w:t>.</w:t>
      </w:r>
      <w:r w:rsidR="001F4455" w:rsidRPr="00324DB7">
        <w:t>8</w:t>
      </w:r>
      <w:r w:rsidR="005654CB" w:rsidRPr="00324DB7">
        <w:t>.3.1</w:t>
      </w:r>
      <w:r w:rsidR="005654CB" w:rsidRPr="00324DB7">
        <w:tab/>
        <w:t>GET</w:t>
      </w:r>
      <w:bookmarkEnd w:id="313"/>
      <w:bookmarkEnd w:id="314"/>
    </w:p>
    <w:p w14:paraId="21C41658" w14:textId="77777777" w:rsidR="005654CB" w:rsidRPr="00324DB7" w:rsidRDefault="005654CB" w:rsidP="005654CB">
      <w:r w:rsidRPr="00324DB7">
        <w:t xml:space="preserve">The GET method </w:t>
      </w:r>
      <w:r w:rsidR="00277579" w:rsidRPr="00324DB7">
        <w:t>is</w:t>
      </w:r>
      <w:r w:rsidRPr="00324DB7">
        <w:t xml:space="preserve"> used to retrieve information about this subscription. Upon success, the response contains entity body with the data type describing the subscription.</w:t>
      </w:r>
    </w:p>
    <w:p w14:paraId="7A9A02B6" w14:textId="77777777" w:rsidR="005654CB" w:rsidRPr="00324DB7" w:rsidRDefault="005654CB" w:rsidP="005654CB">
      <w:r w:rsidRPr="00324DB7">
        <w:t xml:space="preserve">This method shall support the </w:t>
      </w:r>
      <w:r w:rsidR="00343313" w:rsidRPr="009364B4">
        <w:t>URI</w:t>
      </w:r>
      <w:r w:rsidR="00343313" w:rsidRPr="00324DB7">
        <w:t xml:space="preserve"> </w:t>
      </w:r>
      <w:r w:rsidRPr="00324DB7">
        <w:t xml:space="preserve">query parameters, request and response data structures, and response codes, as specified in tables </w:t>
      </w:r>
      <w:r w:rsidR="00157FA9" w:rsidRPr="00324DB7">
        <w:rPr>
          <w:lang w:eastAsia="ko-KR"/>
        </w:rPr>
        <w:t>7</w:t>
      </w:r>
      <w:r w:rsidRPr="00324DB7">
        <w:rPr>
          <w:lang w:eastAsia="ko-KR"/>
        </w:rPr>
        <w:t>.</w:t>
      </w:r>
      <w:r w:rsidR="001F4455" w:rsidRPr="00324DB7">
        <w:rPr>
          <w:lang w:eastAsia="ko-KR"/>
        </w:rPr>
        <w:t>8</w:t>
      </w:r>
      <w:r w:rsidRPr="00324DB7">
        <w:rPr>
          <w:lang w:eastAsia="ko-KR"/>
        </w:rPr>
        <w:t>.3</w:t>
      </w:r>
      <w:r w:rsidRPr="00324DB7">
        <w:t>.1-1</w:t>
      </w:r>
      <w:r w:rsidR="00671DDC" w:rsidRPr="00324DB7">
        <w:t xml:space="preserve"> and</w:t>
      </w:r>
      <w:r w:rsidRPr="00324DB7">
        <w:t xml:space="preserve"> </w:t>
      </w:r>
      <w:r w:rsidR="00157FA9" w:rsidRPr="00324DB7">
        <w:rPr>
          <w:lang w:eastAsia="ko-KR"/>
        </w:rPr>
        <w:t>7</w:t>
      </w:r>
      <w:r w:rsidRPr="00324DB7">
        <w:rPr>
          <w:lang w:eastAsia="ko-KR"/>
        </w:rPr>
        <w:t>.</w:t>
      </w:r>
      <w:r w:rsidR="001F4455" w:rsidRPr="00324DB7">
        <w:rPr>
          <w:lang w:eastAsia="ko-KR"/>
        </w:rPr>
        <w:t>8</w:t>
      </w:r>
      <w:r w:rsidRPr="00324DB7">
        <w:rPr>
          <w:lang w:eastAsia="ko-KR"/>
        </w:rPr>
        <w:t>.3</w:t>
      </w:r>
      <w:r w:rsidRPr="00324DB7">
        <w:t>.1-2.</w:t>
      </w:r>
    </w:p>
    <w:p w14:paraId="0166EAAB" w14:textId="77777777" w:rsidR="005654CB" w:rsidRPr="00324DB7" w:rsidRDefault="005654CB" w:rsidP="005654CB">
      <w:pPr>
        <w:pStyle w:val="TH"/>
        <w:rPr>
          <w:rFonts w:cs="Arial"/>
        </w:rPr>
      </w:pPr>
      <w:r w:rsidRPr="00324DB7">
        <w:t xml:space="preserve">Table </w:t>
      </w:r>
      <w:r w:rsidR="00157FA9" w:rsidRPr="00324DB7">
        <w:t>7</w:t>
      </w:r>
      <w:r w:rsidRPr="00324DB7">
        <w:t>.</w:t>
      </w:r>
      <w:r w:rsidR="001F4455" w:rsidRPr="00324DB7">
        <w:t>8</w:t>
      </w:r>
      <w:r w:rsidRPr="00324DB7">
        <w:t xml:space="preserve">.3.1-1: </w:t>
      </w:r>
      <w:r w:rsidR="00343313" w:rsidRPr="009364B4">
        <w:t>URI</w:t>
      </w:r>
      <w:r w:rsidR="00343313" w:rsidRPr="00324DB7">
        <w:t xml:space="preserve"> </w:t>
      </w:r>
      <w:r w:rsidRPr="00324DB7">
        <w:t xml:space="preserve">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5654CB" w:rsidRPr="00324DB7" w14:paraId="1194E8F8"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CCCCCC"/>
          </w:tcPr>
          <w:p w14:paraId="644560FC" w14:textId="77777777" w:rsidR="005654CB" w:rsidRPr="00324DB7" w:rsidRDefault="005654CB" w:rsidP="00CD7E50">
            <w:pPr>
              <w:pStyle w:val="TAH"/>
            </w:pPr>
            <w:r w:rsidRPr="00324DB7">
              <w:t>Name</w:t>
            </w:r>
          </w:p>
        </w:tc>
        <w:tc>
          <w:tcPr>
            <w:tcW w:w="874" w:type="pct"/>
            <w:tcBorders>
              <w:top w:val="single" w:sz="6" w:space="0" w:color="000000"/>
              <w:left w:val="single" w:sz="6" w:space="0" w:color="000000"/>
              <w:bottom w:val="single" w:sz="6" w:space="0" w:color="000000"/>
              <w:right w:val="single" w:sz="6" w:space="0" w:color="000000"/>
            </w:tcBorders>
            <w:shd w:val="clear" w:color="auto" w:fill="CCCCCC"/>
          </w:tcPr>
          <w:p w14:paraId="54A68C99" w14:textId="77777777" w:rsidR="005654CB" w:rsidRPr="00324DB7" w:rsidRDefault="005654CB" w:rsidP="00CD7E50">
            <w:pPr>
              <w:pStyle w:val="TAH"/>
            </w:pPr>
            <w:r w:rsidRPr="00324DB7">
              <w:t>Data type</w:t>
            </w:r>
          </w:p>
        </w:tc>
        <w:tc>
          <w:tcPr>
            <w:tcW w:w="583" w:type="pct"/>
            <w:tcBorders>
              <w:top w:val="single" w:sz="6" w:space="0" w:color="000000"/>
              <w:left w:val="single" w:sz="6" w:space="0" w:color="000000"/>
              <w:bottom w:val="single" w:sz="6" w:space="0" w:color="000000"/>
              <w:right w:val="single" w:sz="6" w:space="0" w:color="000000"/>
            </w:tcBorders>
            <w:shd w:val="clear" w:color="auto" w:fill="CCCCCC"/>
          </w:tcPr>
          <w:p w14:paraId="146CA1DA" w14:textId="77777777" w:rsidR="005654CB" w:rsidRPr="00324DB7" w:rsidRDefault="005654CB" w:rsidP="00CD7E50">
            <w:pPr>
              <w:pStyle w:val="TAH"/>
            </w:pPr>
            <w:r w:rsidRPr="00324DB7">
              <w:t>Cardinality</w:t>
            </w:r>
          </w:p>
        </w:tc>
        <w:tc>
          <w:tcPr>
            <w:tcW w:w="271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2689DAA0" w14:textId="77777777" w:rsidR="005654CB" w:rsidRPr="00324DB7" w:rsidRDefault="005654CB" w:rsidP="00CD7E50">
            <w:pPr>
              <w:pStyle w:val="TAH"/>
            </w:pPr>
            <w:r w:rsidRPr="00324DB7">
              <w:t>Remarks</w:t>
            </w:r>
          </w:p>
        </w:tc>
      </w:tr>
      <w:tr w:rsidR="005654CB" w:rsidRPr="00324DB7" w14:paraId="66FEB9E1" w14:textId="77777777" w:rsidTr="00CD7E50">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18BA3874" w14:textId="77777777" w:rsidR="005654CB" w:rsidRPr="00324DB7" w:rsidRDefault="005654CB" w:rsidP="00CD7E50">
            <w:pPr>
              <w:pStyle w:val="TAL"/>
            </w:pPr>
            <w:r w:rsidRPr="00324DB7">
              <w:t>n/a</w:t>
            </w:r>
          </w:p>
        </w:tc>
        <w:tc>
          <w:tcPr>
            <w:tcW w:w="874" w:type="pct"/>
            <w:tcBorders>
              <w:top w:val="single" w:sz="6" w:space="0" w:color="000000"/>
              <w:left w:val="single" w:sz="6" w:space="0" w:color="000000"/>
              <w:bottom w:val="single" w:sz="6" w:space="0" w:color="000000"/>
              <w:right w:val="single" w:sz="6" w:space="0" w:color="000000"/>
            </w:tcBorders>
          </w:tcPr>
          <w:p w14:paraId="3B14831F" w14:textId="77777777" w:rsidR="005654CB" w:rsidRPr="00324DB7" w:rsidRDefault="005654CB" w:rsidP="00CD7E50">
            <w:pPr>
              <w:pStyle w:val="TAL"/>
            </w:pPr>
          </w:p>
        </w:tc>
        <w:tc>
          <w:tcPr>
            <w:tcW w:w="583" w:type="pct"/>
            <w:tcBorders>
              <w:top w:val="single" w:sz="6" w:space="0" w:color="000000"/>
              <w:left w:val="single" w:sz="6" w:space="0" w:color="000000"/>
              <w:bottom w:val="single" w:sz="6" w:space="0" w:color="000000"/>
              <w:right w:val="single" w:sz="6" w:space="0" w:color="000000"/>
            </w:tcBorders>
          </w:tcPr>
          <w:p w14:paraId="1CF712F5" w14:textId="77777777" w:rsidR="005654CB" w:rsidRPr="00324DB7" w:rsidRDefault="005654CB" w:rsidP="00CD7E50">
            <w:pPr>
              <w:pStyle w:val="TAL"/>
            </w:pP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D9EFA8C" w14:textId="77777777" w:rsidR="005654CB" w:rsidRPr="00324DB7" w:rsidRDefault="005654CB" w:rsidP="00CD7E50">
            <w:pPr>
              <w:pStyle w:val="TAL"/>
            </w:pPr>
          </w:p>
        </w:tc>
      </w:tr>
    </w:tbl>
    <w:p w14:paraId="552DD197" w14:textId="77777777" w:rsidR="005654CB" w:rsidRPr="00324DB7" w:rsidRDefault="005654CB" w:rsidP="005654CB"/>
    <w:p w14:paraId="59CE7A6D" w14:textId="77777777" w:rsidR="005654CB" w:rsidRPr="00324DB7" w:rsidRDefault="005654CB" w:rsidP="005654CB">
      <w:pPr>
        <w:pStyle w:val="TH"/>
      </w:pPr>
      <w:r w:rsidRPr="00324DB7">
        <w:t xml:space="preserve">Table </w:t>
      </w:r>
      <w:r w:rsidR="00157FA9" w:rsidRPr="00324DB7">
        <w:t>7</w:t>
      </w:r>
      <w:r w:rsidRPr="00324DB7">
        <w:t>.</w:t>
      </w:r>
      <w:r w:rsidR="001F4455" w:rsidRPr="00324DB7">
        <w:t>8</w:t>
      </w:r>
      <w:r w:rsidRPr="00324DB7">
        <w:t>.3.1-2: Data structures supported by the GET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45" w:type="dxa"/>
        </w:tblCellMar>
        <w:tblLook w:val="0000" w:firstRow="0" w:lastRow="0" w:firstColumn="0" w:lastColumn="0" w:noHBand="0" w:noVBand="0"/>
      </w:tblPr>
      <w:tblGrid>
        <w:gridCol w:w="1015"/>
        <w:gridCol w:w="2525"/>
        <w:gridCol w:w="1133"/>
        <w:gridCol w:w="990"/>
        <w:gridCol w:w="3858"/>
      </w:tblGrid>
      <w:tr w:rsidR="005654CB" w:rsidRPr="00324DB7" w14:paraId="76720367" w14:textId="77777777" w:rsidTr="00315493">
        <w:trPr>
          <w:jc w:val="center"/>
        </w:trPr>
        <w:tc>
          <w:tcPr>
            <w:tcW w:w="533" w:type="pct"/>
            <w:vMerge w:val="restart"/>
            <w:shd w:val="clear" w:color="auto" w:fill="BFBFBF"/>
            <w:vAlign w:val="center"/>
          </w:tcPr>
          <w:p w14:paraId="613B8901" w14:textId="77777777" w:rsidR="005654CB" w:rsidRPr="00324DB7" w:rsidRDefault="005654CB" w:rsidP="003568F8">
            <w:pPr>
              <w:pStyle w:val="TAH"/>
              <w:keepNext w:val="0"/>
              <w:keepLines w:val="0"/>
            </w:pPr>
            <w:r w:rsidRPr="00324DB7">
              <w:t>Request body</w:t>
            </w:r>
          </w:p>
        </w:tc>
        <w:tc>
          <w:tcPr>
            <w:tcW w:w="1326" w:type="pct"/>
            <w:shd w:val="clear" w:color="auto" w:fill="CCCCCC"/>
          </w:tcPr>
          <w:p w14:paraId="4403CA4C" w14:textId="77777777" w:rsidR="005654CB" w:rsidRPr="00324DB7" w:rsidRDefault="005654CB" w:rsidP="003568F8">
            <w:pPr>
              <w:pStyle w:val="TAH"/>
              <w:keepNext w:val="0"/>
              <w:keepLines w:val="0"/>
            </w:pPr>
            <w:r w:rsidRPr="00324DB7">
              <w:t>Data type</w:t>
            </w:r>
          </w:p>
        </w:tc>
        <w:tc>
          <w:tcPr>
            <w:tcW w:w="595" w:type="pct"/>
            <w:shd w:val="clear" w:color="auto" w:fill="CCCCCC"/>
          </w:tcPr>
          <w:p w14:paraId="6074A4C4" w14:textId="77777777" w:rsidR="005654CB" w:rsidRPr="00324DB7" w:rsidRDefault="005654CB" w:rsidP="003568F8">
            <w:pPr>
              <w:pStyle w:val="TAH"/>
              <w:keepNext w:val="0"/>
              <w:keepLines w:val="0"/>
            </w:pPr>
            <w:r w:rsidRPr="00324DB7">
              <w:t>Cardinality</w:t>
            </w:r>
          </w:p>
        </w:tc>
        <w:tc>
          <w:tcPr>
            <w:tcW w:w="2546" w:type="pct"/>
            <w:gridSpan w:val="2"/>
            <w:shd w:val="clear" w:color="auto" w:fill="CCCCCC"/>
          </w:tcPr>
          <w:p w14:paraId="75E1E744" w14:textId="77777777" w:rsidR="005654CB" w:rsidRPr="00324DB7" w:rsidRDefault="005654CB" w:rsidP="003568F8">
            <w:pPr>
              <w:pStyle w:val="TAH"/>
              <w:keepNext w:val="0"/>
              <w:keepLines w:val="0"/>
            </w:pPr>
            <w:r w:rsidRPr="00324DB7">
              <w:t>Remarks</w:t>
            </w:r>
          </w:p>
        </w:tc>
      </w:tr>
      <w:tr w:rsidR="005654CB" w:rsidRPr="00324DB7" w14:paraId="39DB04A8" w14:textId="77777777" w:rsidTr="00315493">
        <w:trPr>
          <w:jc w:val="center"/>
        </w:trPr>
        <w:tc>
          <w:tcPr>
            <w:tcW w:w="533" w:type="pct"/>
            <w:vMerge/>
            <w:shd w:val="clear" w:color="auto" w:fill="BFBFBF"/>
            <w:vAlign w:val="center"/>
          </w:tcPr>
          <w:p w14:paraId="0EF96F3F" w14:textId="77777777" w:rsidR="005654CB" w:rsidRPr="00324DB7" w:rsidRDefault="005654CB" w:rsidP="003568F8">
            <w:pPr>
              <w:pStyle w:val="TAL"/>
              <w:keepNext w:val="0"/>
              <w:keepLines w:val="0"/>
              <w:jc w:val="center"/>
            </w:pPr>
          </w:p>
        </w:tc>
        <w:tc>
          <w:tcPr>
            <w:tcW w:w="1326" w:type="pct"/>
            <w:shd w:val="clear" w:color="auto" w:fill="auto"/>
          </w:tcPr>
          <w:p w14:paraId="122D7BDC" w14:textId="77777777" w:rsidR="005654CB" w:rsidRPr="00324DB7" w:rsidRDefault="005654CB" w:rsidP="003568F8">
            <w:pPr>
              <w:pStyle w:val="TAL"/>
              <w:keepNext w:val="0"/>
              <w:keepLines w:val="0"/>
            </w:pPr>
            <w:r w:rsidRPr="00324DB7">
              <w:t>n/a</w:t>
            </w:r>
          </w:p>
        </w:tc>
        <w:tc>
          <w:tcPr>
            <w:tcW w:w="595" w:type="pct"/>
          </w:tcPr>
          <w:p w14:paraId="75F574B2" w14:textId="77777777" w:rsidR="005654CB" w:rsidRPr="00324DB7" w:rsidRDefault="005654CB" w:rsidP="003568F8">
            <w:pPr>
              <w:pStyle w:val="TAL"/>
              <w:keepNext w:val="0"/>
              <w:keepLines w:val="0"/>
            </w:pPr>
          </w:p>
        </w:tc>
        <w:tc>
          <w:tcPr>
            <w:tcW w:w="2546" w:type="pct"/>
            <w:gridSpan w:val="2"/>
          </w:tcPr>
          <w:p w14:paraId="648ABF55" w14:textId="77777777" w:rsidR="005654CB" w:rsidRPr="00324DB7" w:rsidRDefault="005654CB" w:rsidP="003568F8">
            <w:pPr>
              <w:pStyle w:val="TAL"/>
              <w:keepNext w:val="0"/>
              <w:keepLines w:val="0"/>
            </w:pPr>
          </w:p>
        </w:tc>
      </w:tr>
      <w:tr w:rsidR="003568F8" w:rsidRPr="00324DB7" w14:paraId="4EE71059" w14:textId="77777777" w:rsidTr="00315493">
        <w:trPr>
          <w:jc w:val="center"/>
        </w:trPr>
        <w:tc>
          <w:tcPr>
            <w:tcW w:w="533" w:type="pct"/>
            <w:vMerge w:val="restart"/>
            <w:shd w:val="clear" w:color="auto" w:fill="BFBFBF"/>
            <w:vAlign w:val="center"/>
          </w:tcPr>
          <w:p w14:paraId="224E86A3" w14:textId="77777777" w:rsidR="003568F8" w:rsidRPr="00324DB7" w:rsidRDefault="003568F8" w:rsidP="003568F8">
            <w:pPr>
              <w:pStyle w:val="TAH"/>
              <w:keepNext w:val="0"/>
              <w:keepLines w:val="0"/>
            </w:pPr>
            <w:r w:rsidRPr="00324DB7">
              <w:t>Response body</w:t>
            </w:r>
          </w:p>
        </w:tc>
        <w:tc>
          <w:tcPr>
            <w:tcW w:w="1326" w:type="pct"/>
            <w:shd w:val="clear" w:color="auto" w:fill="BFBFBF"/>
          </w:tcPr>
          <w:p w14:paraId="398FDA61" w14:textId="77777777" w:rsidR="003568F8" w:rsidRPr="00324DB7" w:rsidRDefault="003568F8" w:rsidP="003568F8">
            <w:pPr>
              <w:pStyle w:val="TAH"/>
              <w:keepNext w:val="0"/>
              <w:keepLines w:val="0"/>
            </w:pPr>
            <w:r w:rsidRPr="00324DB7">
              <w:t>Data type</w:t>
            </w:r>
          </w:p>
        </w:tc>
        <w:tc>
          <w:tcPr>
            <w:tcW w:w="595" w:type="pct"/>
            <w:shd w:val="clear" w:color="auto" w:fill="BFBFBF"/>
          </w:tcPr>
          <w:p w14:paraId="5EB999CC" w14:textId="77777777" w:rsidR="003568F8" w:rsidRPr="00324DB7" w:rsidRDefault="003568F8" w:rsidP="003568F8">
            <w:pPr>
              <w:pStyle w:val="TAH"/>
              <w:keepNext w:val="0"/>
              <w:keepLines w:val="0"/>
            </w:pPr>
            <w:r w:rsidRPr="00324DB7">
              <w:t>Cardinality</w:t>
            </w:r>
          </w:p>
        </w:tc>
        <w:tc>
          <w:tcPr>
            <w:tcW w:w="520" w:type="pct"/>
            <w:shd w:val="clear" w:color="auto" w:fill="BFBFBF"/>
          </w:tcPr>
          <w:p w14:paraId="114E09CB" w14:textId="77777777" w:rsidR="003568F8" w:rsidRPr="00324DB7" w:rsidRDefault="003568F8" w:rsidP="003568F8">
            <w:pPr>
              <w:pStyle w:val="TAH"/>
              <w:keepNext w:val="0"/>
              <w:keepLines w:val="0"/>
            </w:pPr>
            <w:r w:rsidRPr="00324DB7">
              <w:t>Response</w:t>
            </w:r>
          </w:p>
          <w:p w14:paraId="79DA6CAF" w14:textId="77777777" w:rsidR="003568F8" w:rsidRPr="00324DB7" w:rsidRDefault="003568F8" w:rsidP="003568F8">
            <w:pPr>
              <w:pStyle w:val="TAH"/>
              <w:keepNext w:val="0"/>
              <w:keepLines w:val="0"/>
            </w:pPr>
            <w:r w:rsidRPr="00324DB7">
              <w:t>Codes</w:t>
            </w:r>
          </w:p>
        </w:tc>
        <w:tc>
          <w:tcPr>
            <w:tcW w:w="2026" w:type="pct"/>
            <w:shd w:val="clear" w:color="auto" w:fill="BFBFBF"/>
          </w:tcPr>
          <w:p w14:paraId="4B8881C4" w14:textId="77777777" w:rsidR="003568F8" w:rsidRPr="00324DB7" w:rsidRDefault="003568F8" w:rsidP="003568F8">
            <w:pPr>
              <w:pStyle w:val="TAH"/>
              <w:keepNext w:val="0"/>
              <w:keepLines w:val="0"/>
            </w:pPr>
            <w:r w:rsidRPr="00324DB7">
              <w:t>Remarks</w:t>
            </w:r>
          </w:p>
        </w:tc>
      </w:tr>
      <w:tr w:rsidR="003568F8" w:rsidRPr="00324DB7" w14:paraId="65CBF0D2" w14:textId="77777777" w:rsidTr="00315493">
        <w:trPr>
          <w:jc w:val="center"/>
        </w:trPr>
        <w:tc>
          <w:tcPr>
            <w:tcW w:w="533" w:type="pct"/>
            <w:vMerge/>
            <w:shd w:val="clear" w:color="auto" w:fill="BFBFBF"/>
            <w:vAlign w:val="center"/>
          </w:tcPr>
          <w:p w14:paraId="116AFF80" w14:textId="77777777" w:rsidR="003568F8" w:rsidRPr="00324DB7" w:rsidRDefault="003568F8" w:rsidP="003568F8">
            <w:pPr>
              <w:pStyle w:val="TAL"/>
              <w:keepNext w:val="0"/>
              <w:keepLines w:val="0"/>
              <w:jc w:val="center"/>
            </w:pPr>
          </w:p>
        </w:tc>
        <w:tc>
          <w:tcPr>
            <w:tcW w:w="1326" w:type="pct"/>
            <w:shd w:val="clear" w:color="auto" w:fill="auto"/>
          </w:tcPr>
          <w:p w14:paraId="50D88AD2" w14:textId="77777777" w:rsidR="003568F8" w:rsidRPr="00324DB7" w:rsidRDefault="003568F8" w:rsidP="003568F8">
            <w:pPr>
              <w:pStyle w:val="TAL"/>
              <w:keepNext w:val="0"/>
              <w:keepLines w:val="0"/>
            </w:pPr>
            <w:r w:rsidRPr="00324DB7">
              <w:t>{NotificationSubscription}</w:t>
            </w:r>
          </w:p>
        </w:tc>
        <w:tc>
          <w:tcPr>
            <w:tcW w:w="595" w:type="pct"/>
          </w:tcPr>
          <w:p w14:paraId="1E527268" w14:textId="77777777" w:rsidR="003568F8" w:rsidRPr="00324DB7" w:rsidRDefault="003568F8" w:rsidP="003568F8">
            <w:pPr>
              <w:pStyle w:val="TAL"/>
              <w:keepNext w:val="0"/>
              <w:keepLines w:val="0"/>
            </w:pPr>
            <w:r w:rsidRPr="00324DB7">
              <w:t>1</w:t>
            </w:r>
          </w:p>
        </w:tc>
        <w:tc>
          <w:tcPr>
            <w:tcW w:w="520" w:type="pct"/>
          </w:tcPr>
          <w:p w14:paraId="5BFBCAA2" w14:textId="77777777" w:rsidR="003568F8" w:rsidRPr="00324DB7" w:rsidRDefault="003568F8" w:rsidP="003568F8">
            <w:pPr>
              <w:pStyle w:val="TAL"/>
              <w:keepNext w:val="0"/>
              <w:keepLines w:val="0"/>
            </w:pPr>
            <w:r w:rsidRPr="00324DB7">
              <w:t>200 OK</w:t>
            </w:r>
          </w:p>
        </w:tc>
        <w:tc>
          <w:tcPr>
            <w:tcW w:w="2026" w:type="pct"/>
          </w:tcPr>
          <w:p w14:paraId="6599944C" w14:textId="461CE5B2" w:rsidR="003568F8" w:rsidRPr="00324DB7" w:rsidRDefault="003568F8" w:rsidP="003568F8">
            <w:pPr>
              <w:pStyle w:val="TAL"/>
              <w:keepNext w:val="0"/>
              <w:keepLines w:val="0"/>
            </w:pPr>
            <w:r w:rsidRPr="00324DB7">
              <w:t xml:space="preserve">Upon success, a response body containing data type describing the specific </w:t>
            </w:r>
            <w:r w:rsidRPr="009364B4">
              <w:t>RNI</w:t>
            </w:r>
            <w:r w:rsidRPr="00324DB7">
              <w:t xml:space="preserve"> event subscription is returned. The allowed data types for subscriptions are defined in clauses 6.3.2 through 6.3.9 and in </w:t>
            </w:r>
            <w:r w:rsidR="00CE4DC0">
              <w:t xml:space="preserve">clause </w:t>
            </w:r>
            <w:r w:rsidRPr="00324DB7">
              <w:t>6.3.11 and are as follows:</w:t>
            </w:r>
          </w:p>
          <w:p w14:paraId="4FDB1395" w14:textId="103F671F" w:rsidR="003568F8" w:rsidRPr="00324DB7" w:rsidRDefault="003568F8" w:rsidP="00637F65">
            <w:pPr>
              <w:pStyle w:val="TB1"/>
            </w:pPr>
            <w:r w:rsidRPr="00324DB7">
              <w:t>CellChangeSubscription</w:t>
            </w:r>
          </w:p>
          <w:p w14:paraId="228B0B28" w14:textId="3CB10BFD" w:rsidR="003568F8" w:rsidRPr="00324DB7" w:rsidRDefault="003568F8" w:rsidP="00637F65">
            <w:pPr>
              <w:pStyle w:val="TB1"/>
            </w:pPr>
            <w:r w:rsidRPr="00324DB7">
              <w:t>RabEstSubscription</w:t>
            </w:r>
          </w:p>
          <w:p w14:paraId="4B37B0B5" w14:textId="62A4D213" w:rsidR="003568F8" w:rsidRPr="00324DB7" w:rsidRDefault="003568F8" w:rsidP="00637F65">
            <w:pPr>
              <w:pStyle w:val="TB1"/>
            </w:pPr>
            <w:r w:rsidRPr="00324DB7">
              <w:t>RabModSubscription</w:t>
            </w:r>
          </w:p>
          <w:p w14:paraId="3282EBEB" w14:textId="1AEEF210" w:rsidR="003568F8" w:rsidRPr="00324DB7" w:rsidRDefault="003568F8" w:rsidP="00637F65">
            <w:pPr>
              <w:pStyle w:val="TB1"/>
            </w:pPr>
            <w:r w:rsidRPr="00324DB7">
              <w:t>RabRelSubscription</w:t>
            </w:r>
          </w:p>
          <w:p w14:paraId="63A159E1" w14:textId="6922AAEA" w:rsidR="003568F8" w:rsidRPr="00324DB7" w:rsidRDefault="003568F8" w:rsidP="00637F65">
            <w:pPr>
              <w:pStyle w:val="TB1"/>
            </w:pPr>
            <w:r w:rsidRPr="00324DB7">
              <w:t>MeasRepUeSubscription</w:t>
            </w:r>
          </w:p>
          <w:p w14:paraId="1CC661B3" w14:textId="5A2488C1" w:rsidR="003568F8" w:rsidRPr="00324DB7" w:rsidRDefault="003568F8" w:rsidP="00637F65">
            <w:pPr>
              <w:pStyle w:val="TB1"/>
            </w:pPr>
            <w:r w:rsidRPr="00324DB7">
              <w:t>NrMeasRepUeSubscription</w:t>
            </w:r>
          </w:p>
          <w:p w14:paraId="4001FFD4" w14:textId="4ACE6516" w:rsidR="003568F8" w:rsidRPr="00324DB7" w:rsidRDefault="003568F8" w:rsidP="00637F65">
            <w:pPr>
              <w:pStyle w:val="TB1"/>
            </w:pPr>
            <w:r w:rsidRPr="00324DB7">
              <w:t>MeasTaSubscription</w:t>
            </w:r>
          </w:p>
          <w:p w14:paraId="27C041DB" w14:textId="413AF3EF" w:rsidR="003568F8" w:rsidRPr="00324DB7" w:rsidRDefault="003568F8" w:rsidP="00637F65">
            <w:pPr>
              <w:pStyle w:val="TB1"/>
            </w:pPr>
            <w:r w:rsidRPr="00324DB7">
              <w:t>CaReconfSubscription</w:t>
            </w:r>
          </w:p>
          <w:p w14:paraId="15AB403C" w14:textId="24957724" w:rsidR="003568F8" w:rsidRPr="00324DB7" w:rsidRDefault="003568F8" w:rsidP="00637F65">
            <w:pPr>
              <w:pStyle w:val="TB1"/>
            </w:pPr>
            <w:r w:rsidRPr="00324DB7">
              <w:t>S1BearerSubscription</w:t>
            </w:r>
          </w:p>
        </w:tc>
      </w:tr>
      <w:tr w:rsidR="003568F8" w:rsidRPr="00324DB7" w14:paraId="500C0E88" w14:textId="77777777" w:rsidTr="00315493">
        <w:trPr>
          <w:jc w:val="center"/>
        </w:trPr>
        <w:tc>
          <w:tcPr>
            <w:tcW w:w="533" w:type="pct"/>
            <w:vMerge/>
            <w:shd w:val="clear" w:color="auto" w:fill="BFBFBF"/>
            <w:vAlign w:val="center"/>
          </w:tcPr>
          <w:p w14:paraId="5BE29CE0" w14:textId="77777777" w:rsidR="003568F8" w:rsidRPr="00324DB7" w:rsidRDefault="003568F8" w:rsidP="003568F8">
            <w:pPr>
              <w:pStyle w:val="TAL"/>
              <w:keepNext w:val="0"/>
              <w:keepLines w:val="0"/>
              <w:jc w:val="center"/>
            </w:pPr>
          </w:p>
        </w:tc>
        <w:tc>
          <w:tcPr>
            <w:tcW w:w="1326" w:type="pct"/>
            <w:shd w:val="clear" w:color="auto" w:fill="auto"/>
          </w:tcPr>
          <w:p w14:paraId="1FA92F7E" w14:textId="77777777" w:rsidR="003568F8" w:rsidRPr="00324DB7" w:rsidRDefault="003568F8" w:rsidP="003568F8">
            <w:pPr>
              <w:pStyle w:val="TAL"/>
              <w:keepNext w:val="0"/>
              <w:keepLines w:val="0"/>
            </w:pPr>
            <w:r w:rsidRPr="00324DB7">
              <w:t>ProblemDetails</w:t>
            </w:r>
          </w:p>
        </w:tc>
        <w:tc>
          <w:tcPr>
            <w:tcW w:w="595" w:type="pct"/>
          </w:tcPr>
          <w:p w14:paraId="388FC0C0" w14:textId="77777777" w:rsidR="003568F8" w:rsidRPr="00324DB7" w:rsidRDefault="003568F8" w:rsidP="003568F8">
            <w:pPr>
              <w:pStyle w:val="TAL"/>
              <w:keepNext w:val="0"/>
              <w:keepLines w:val="0"/>
            </w:pPr>
            <w:r w:rsidRPr="00324DB7">
              <w:t>0..1</w:t>
            </w:r>
          </w:p>
        </w:tc>
        <w:tc>
          <w:tcPr>
            <w:tcW w:w="520" w:type="pct"/>
          </w:tcPr>
          <w:p w14:paraId="7DE266A1" w14:textId="77777777" w:rsidR="003568F8" w:rsidRPr="00324DB7" w:rsidRDefault="003568F8" w:rsidP="003568F8">
            <w:pPr>
              <w:pStyle w:val="TAL"/>
              <w:keepNext w:val="0"/>
              <w:keepLines w:val="0"/>
            </w:pPr>
            <w:r w:rsidRPr="00324DB7">
              <w:t>400 Bad Request</w:t>
            </w:r>
          </w:p>
        </w:tc>
        <w:tc>
          <w:tcPr>
            <w:tcW w:w="2026" w:type="pct"/>
          </w:tcPr>
          <w:p w14:paraId="7188295E" w14:textId="77777777" w:rsidR="003568F8" w:rsidRPr="00324DB7" w:rsidRDefault="003568F8" w:rsidP="003568F8">
            <w:pPr>
              <w:pStyle w:val="TAL"/>
              <w:keepNext w:val="0"/>
              <w:keepLines w:val="0"/>
            </w:pPr>
            <w:r w:rsidRPr="00324DB7">
              <w:t>It is used to indicate that incorrect parameters were passed to the request.</w:t>
            </w:r>
          </w:p>
          <w:p w14:paraId="0FA7F728" w14:textId="77777777" w:rsidR="003568F8" w:rsidRPr="00324DB7" w:rsidRDefault="003568F8" w:rsidP="003568F8">
            <w:pPr>
              <w:pStyle w:val="TAL"/>
              <w:keepNext w:val="0"/>
              <w:keepLines w:val="0"/>
            </w:pPr>
          </w:p>
          <w:p w14:paraId="39C184AF" w14:textId="02894FB5" w:rsidR="003568F8" w:rsidRPr="00324DB7" w:rsidRDefault="003568F8" w:rsidP="003568F8">
            <w:pPr>
              <w:pStyle w:val="TAL"/>
              <w:keepNext w:val="0"/>
              <w:keepLines w:val="0"/>
            </w:pPr>
            <w:r w:rsidRPr="00324DB7">
              <w:t>In the returned ProblemDetails structure, the "detail" attribute should convey more information about the error.</w:t>
            </w:r>
          </w:p>
        </w:tc>
      </w:tr>
      <w:tr w:rsidR="003568F8" w:rsidRPr="00324DB7" w14:paraId="603024E1" w14:textId="77777777" w:rsidTr="00315493">
        <w:trPr>
          <w:jc w:val="center"/>
        </w:trPr>
        <w:tc>
          <w:tcPr>
            <w:tcW w:w="533" w:type="pct"/>
            <w:vMerge/>
            <w:shd w:val="clear" w:color="auto" w:fill="BFBFBF"/>
            <w:vAlign w:val="center"/>
          </w:tcPr>
          <w:p w14:paraId="799652E4" w14:textId="77777777" w:rsidR="003568F8" w:rsidRPr="00324DB7" w:rsidRDefault="003568F8" w:rsidP="003568F8">
            <w:pPr>
              <w:pStyle w:val="TAL"/>
              <w:keepNext w:val="0"/>
              <w:keepLines w:val="0"/>
              <w:jc w:val="center"/>
            </w:pPr>
          </w:p>
        </w:tc>
        <w:tc>
          <w:tcPr>
            <w:tcW w:w="1326" w:type="pct"/>
            <w:shd w:val="clear" w:color="auto" w:fill="auto"/>
          </w:tcPr>
          <w:p w14:paraId="16F6ECB7" w14:textId="77777777" w:rsidR="003568F8" w:rsidRPr="00324DB7" w:rsidRDefault="003568F8" w:rsidP="003568F8">
            <w:pPr>
              <w:pStyle w:val="TAL"/>
              <w:keepNext w:val="0"/>
              <w:keepLines w:val="0"/>
            </w:pPr>
            <w:r w:rsidRPr="00324DB7">
              <w:t>ProblemDetails</w:t>
            </w:r>
          </w:p>
        </w:tc>
        <w:tc>
          <w:tcPr>
            <w:tcW w:w="595" w:type="pct"/>
          </w:tcPr>
          <w:p w14:paraId="19E3F3F0" w14:textId="77777777" w:rsidR="003568F8" w:rsidRPr="00324DB7" w:rsidRDefault="003568F8" w:rsidP="003568F8">
            <w:pPr>
              <w:pStyle w:val="TAL"/>
              <w:keepNext w:val="0"/>
              <w:keepLines w:val="0"/>
            </w:pPr>
            <w:r w:rsidRPr="00324DB7">
              <w:t>0..1</w:t>
            </w:r>
          </w:p>
        </w:tc>
        <w:tc>
          <w:tcPr>
            <w:tcW w:w="520" w:type="pct"/>
          </w:tcPr>
          <w:p w14:paraId="5911EE4A" w14:textId="77777777" w:rsidR="003568F8" w:rsidRPr="00324DB7" w:rsidRDefault="003568F8" w:rsidP="003568F8">
            <w:pPr>
              <w:pStyle w:val="TAL"/>
              <w:keepNext w:val="0"/>
              <w:keepLines w:val="0"/>
            </w:pPr>
            <w:r w:rsidRPr="00324DB7">
              <w:t>401 Unauthorized</w:t>
            </w:r>
          </w:p>
        </w:tc>
        <w:tc>
          <w:tcPr>
            <w:tcW w:w="2026" w:type="pct"/>
          </w:tcPr>
          <w:p w14:paraId="1FEF7E40" w14:textId="77777777" w:rsidR="003568F8" w:rsidRPr="00324DB7" w:rsidRDefault="003568F8" w:rsidP="003568F8">
            <w:pPr>
              <w:pStyle w:val="TAL"/>
              <w:keepNext w:val="0"/>
              <w:keepLines w:val="0"/>
              <w:rPr>
                <w:rFonts w:eastAsia="Calibri"/>
              </w:rPr>
            </w:pPr>
            <w:r w:rsidRPr="00324DB7">
              <w:t xml:space="preserve">It is </w:t>
            </w:r>
            <w:r w:rsidRPr="00324DB7">
              <w:rPr>
                <w:rFonts w:eastAsia="Calibri"/>
              </w:rPr>
              <w:t>used when the client did not submit credentials.</w:t>
            </w:r>
          </w:p>
          <w:p w14:paraId="41CB3045" w14:textId="77777777" w:rsidR="003568F8" w:rsidRPr="00324DB7" w:rsidRDefault="003568F8" w:rsidP="003568F8">
            <w:pPr>
              <w:pStyle w:val="TAL"/>
              <w:keepNext w:val="0"/>
              <w:keepLines w:val="0"/>
              <w:rPr>
                <w:rFonts w:eastAsia="Calibri"/>
              </w:rPr>
            </w:pPr>
          </w:p>
          <w:p w14:paraId="2B07AACC" w14:textId="63F10023" w:rsidR="003568F8" w:rsidRPr="00324DB7" w:rsidRDefault="003568F8" w:rsidP="003568F8">
            <w:pPr>
              <w:pStyle w:val="TAL"/>
              <w:keepNext w:val="0"/>
              <w:keepLines w:val="0"/>
            </w:pPr>
            <w:r w:rsidRPr="00324DB7">
              <w:t>In the returned ProblemDetails structure, the "detail" attribute should convey more information about the error.</w:t>
            </w:r>
          </w:p>
        </w:tc>
      </w:tr>
      <w:tr w:rsidR="003568F8" w:rsidRPr="00324DB7" w14:paraId="75AF2036" w14:textId="77777777" w:rsidTr="00315493">
        <w:trPr>
          <w:jc w:val="center"/>
        </w:trPr>
        <w:tc>
          <w:tcPr>
            <w:tcW w:w="533" w:type="pct"/>
            <w:vMerge/>
            <w:shd w:val="clear" w:color="auto" w:fill="BFBFBF"/>
            <w:vAlign w:val="center"/>
          </w:tcPr>
          <w:p w14:paraId="3203C499" w14:textId="77777777" w:rsidR="003568F8" w:rsidRPr="00324DB7" w:rsidRDefault="003568F8" w:rsidP="003568F8">
            <w:pPr>
              <w:pStyle w:val="TAL"/>
              <w:keepNext w:val="0"/>
              <w:keepLines w:val="0"/>
              <w:jc w:val="center"/>
            </w:pPr>
          </w:p>
        </w:tc>
        <w:tc>
          <w:tcPr>
            <w:tcW w:w="1326" w:type="pct"/>
            <w:shd w:val="clear" w:color="auto" w:fill="auto"/>
          </w:tcPr>
          <w:p w14:paraId="5599FAE5" w14:textId="77777777" w:rsidR="003568F8" w:rsidRPr="00324DB7" w:rsidRDefault="003568F8" w:rsidP="003568F8">
            <w:pPr>
              <w:pStyle w:val="TAL"/>
              <w:keepNext w:val="0"/>
              <w:keepLines w:val="0"/>
            </w:pPr>
            <w:r w:rsidRPr="00324DB7">
              <w:t>ProblemDetails</w:t>
            </w:r>
          </w:p>
        </w:tc>
        <w:tc>
          <w:tcPr>
            <w:tcW w:w="595" w:type="pct"/>
          </w:tcPr>
          <w:p w14:paraId="0F3B10D1" w14:textId="77777777" w:rsidR="003568F8" w:rsidRPr="00324DB7" w:rsidRDefault="003568F8" w:rsidP="003568F8">
            <w:pPr>
              <w:pStyle w:val="TAL"/>
              <w:keepNext w:val="0"/>
              <w:keepLines w:val="0"/>
            </w:pPr>
            <w:r w:rsidRPr="00324DB7">
              <w:t>1</w:t>
            </w:r>
          </w:p>
        </w:tc>
        <w:tc>
          <w:tcPr>
            <w:tcW w:w="520" w:type="pct"/>
          </w:tcPr>
          <w:p w14:paraId="6800CB6F" w14:textId="77777777" w:rsidR="003568F8" w:rsidRPr="00324DB7" w:rsidRDefault="003568F8" w:rsidP="003568F8">
            <w:pPr>
              <w:pStyle w:val="TAL"/>
              <w:keepNext w:val="0"/>
              <w:keepLines w:val="0"/>
            </w:pPr>
            <w:r w:rsidRPr="00324DB7">
              <w:t>403 Forbidden</w:t>
            </w:r>
          </w:p>
        </w:tc>
        <w:tc>
          <w:tcPr>
            <w:tcW w:w="2026" w:type="pct"/>
          </w:tcPr>
          <w:p w14:paraId="0189534B" w14:textId="77777777" w:rsidR="003568F8" w:rsidRPr="00324DB7" w:rsidRDefault="003568F8" w:rsidP="003568F8">
            <w:pPr>
              <w:pStyle w:val="TAL"/>
              <w:keepNext w:val="0"/>
              <w:keepLines w:val="0"/>
            </w:pPr>
            <w:r w:rsidRPr="00324DB7">
              <w:t xml:space="preserve">The operation is not allowed given the current status of the resource. </w:t>
            </w:r>
          </w:p>
          <w:p w14:paraId="0C4D224A" w14:textId="77777777" w:rsidR="003568F8" w:rsidRPr="00324DB7" w:rsidRDefault="003568F8" w:rsidP="003568F8">
            <w:pPr>
              <w:pStyle w:val="TAL"/>
              <w:keepNext w:val="0"/>
              <w:keepLines w:val="0"/>
            </w:pPr>
          </w:p>
          <w:p w14:paraId="062933A6" w14:textId="033B7A08" w:rsidR="003568F8" w:rsidRPr="00324DB7" w:rsidRDefault="003568F8" w:rsidP="003568F8">
            <w:pPr>
              <w:pStyle w:val="TAL"/>
              <w:keepNext w:val="0"/>
              <w:keepLines w:val="0"/>
            </w:pPr>
            <w:r w:rsidRPr="00324DB7">
              <w:t>More information shall be provided in the "detail" attribute of the "ProblemDetails" structure.</w:t>
            </w:r>
          </w:p>
        </w:tc>
      </w:tr>
      <w:tr w:rsidR="003568F8" w:rsidRPr="00324DB7" w14:paraId="563990C7" w14:textId="77777777" w:rsidTr="00315493">
        <w:trPr>
          <w:jc w:val="center"/>
        </w:trPr>
        <w:tc>
          <w:tcPr>
            <w:tcW w:w="533" w:type="pct"/>
            <w:vMerge/>
            <w:shd w:val="clear" w:color="auto" w:fill="BFBFBF"/>
            <w:vAlign w:val="center"/>
          </w:tcPr>
          <w:p w14:paraId="5A73A2F3" w14:textId="77777777" w:rsidR="003568F8" w:rsidRPr="00324DB7" w:rsidRDefault="003568F8" w:rsidP="003568F8">
            <w:pPr>
              <w:pStyle w:val="TAL"/>
              <w:keepNext w:val="0"/>
              <w:keepLines w:val="0"/>
              <w:jc w:val="center"/>
            </w:pPr>
          </w:p>
        </w:tc>
        <w:tc>
          <w:tcPr>
            <w:tcW w:w="1326" w:type="pct"/>
            <w:shd w:val="clear" w:color="auto" w:fill="auto"/>
          </w:tcPr>
          <w:p w14:paraId="213F3918" w14:textId="77777777" w:rsidR="003568F8" w:rsidRPr="00324DB7" w:rsidRDefault="003568F8" w:rsidP="003568F8">
            <w:pPr>
              <w:pStyle w:val="TAL"/>
              <w:keepNext w:val="0"/>
              <w:keepLines w:val="0"/>
            </w:pPr>
            <w:r w:rsidRPr="00324DB7">
              <w:t>ProblemDetails</w:t>
            </w:r>
          </w:p>
        </w:tc>
        <w:tc>
          <w:tcPr>
            <w:tcW w:w="595" w:type="pct"/>
          </w:tcPr>
          <w:p w14:paraId="117E0804" w14:textId="77777777" w:rsidR="003568F8" w:rsidRPr="00324DB7" w:rsidRDefault="003568F8" w:rsidP="003568F8">
            <w:pPr>
              <w:pStyle w:val="TAL"/>
              <w:keepNext w:val="0"/>
              <w:keepLines w:val="0"/>
            </w:pPr>
            <w:r w:rsidRPr="00324DB7">
              <w:t>0..1</w:t>
            </w:r>
          </w:p>
        </w:tc>
        <w:tc>
          <w:tcPr>
            <w:tcW w:w="520" w:type="pct"/>
          </w:tcPr>
          <w:p w14:paraId="2B064112" w14:textId="77777777" w:rsidR="003568F8" w:rsidRPr="00324DB7" w:rsidRDefault="003568F8" w:rsidP="003568F8">
            <w:pPr>
              <w:pStyle w:val="TAL"/>
              <w:keepNext w:val="0"/>
              <w:keepLines w:val="0"/>
            </w:pPr>
            <w:r w:rsidRPr="00324DB7">
              <w:t>404 Not Found</w:t>
            </w:r>
          </w:p>
        </w:tc>
        <w:tc>
          <w:tcPr>
            <w:tcW w:w="2026" w:type="pct"/>
          </w:tcPr>
          <w:p w14:paraId="29FB0B2F" w14:textId="77777777" w:rsidR="003568F8" w:rsidRPr="00324DB7" w:rsidRDefault="003568F8" w:rsidP="003568F8">
            <w:pPr>
              <w:pStyle w:val="TAL"/>
              <w:keepNext w:val="0"/>
              <w:keepLines w:val="0"/>
            </w:pPr>
            <w:r w:rsidRPr="00324DB7">
              <w:t xml:space="preserve">It is used when a client provided a </w:t>
            </w:r>
            <w:r w:rsidRPr="009364B4">
              <w:t>URI</w:t>
            </w:r>
            <w:r w:rsidRPr="00324DB7">
              <w:t xml:space="preserve"> that cannot be mapped to a valid resource </w:t>
            </w:r>
            <w:r w:rsidRPr="009364B4">
              <w:t>URI</w:t>
            </w:r>
            <w:r w:rsidRPr="00324DB7">
              <w:t>.</w:t>
            </w:r>
          </w:p>
          <w:p w14:paraId="1EE8D408" w14:textId="77777777" w:rsidR="003568F8" w:rsidRPr="00324DB7" w:rsidRDefault="003568F8" w:rsidP="003568F8">
            <w:pPr>
              <w:pStyle w:val="TAL"/>
              <w:keepNext w:val="0"/>
              <w:keepLines w:val="0"/>
            </w:pPr>
          </w:p>
          <w:p w14:paraId="651AF518" w14:textId="279B678C" w:rsidR="003568F8" w:rsidRPr="00324DB7" w:rsidRDefault="003568F8" w:rsidP="003568F8">
            <w:pPr>
              <w:pStyle w:val="TAL"/>
              <w:keepNext w:val="0"/>
              <w:keepLines w:val="0"/>
            </w:pPr>
            <w:r w:rsidRPr="00324DB7">
              <w:t>In the returned ProblemDetails structure, the "detail" attribute should convey more information about the error.</w:t>
            </w:r>
          </w:p>
        </w:tc>
      </w:tr>
      <w:tr w:rsidR="003568F8" w:rsidRPr="00324DB7" w14:paraId="01794C57" w14:textId="77777777" w:rsidTr="00BD519D">
        <w:trPr>
          <w:jc w:val="center"/>
        </w:trPr>
        <w:tc>
          <w:tcPr>
            <w:tcW w:w="533" w:type="pct"/>
            <w:vMerge w:val="restart"/>
            <w:shd w:val="clear" w:color="auto" w:fill="BFBFBF"/>
            <w:vAlign w:val="center"/>
          </w:tcPr>
          <w:p w14:paraId="3418F7B9" w14:textId="77777777" w:rsidR="003568F8" w:rsidRPr="00324DB7" w:rsidRDefault="003568F8" w:rsidP="003568F8">
            <w:pPr>
              <w:pStyle w:val="TAH"/>
            </w:pPr>
            <w:r w:rsidRPr="00324DB7">
              <w:lastRenderedPageBreak/>
              <w:t>Response body</w:t>
            </w:r>
          </w:p>
        </w:tc>
        <w:tc>
          <w:tcPr>
            <w:tcW w:w="1326" w:type="pct"/>
            <w:shd w:val="clear" w:color="auto" w:fill="BFBFBF"/>
          </w:tcPr>
          <w:p w14:paraId="3CE442A8" w14:textId="77777777" w:rsidR="003568F8" w:rsidRPr="00324DB7" w:rsidRDefault="003568F8" w:rsidP="003568F8">
            <w:pPr>
              <w:pStyle w:val="TAH"/>
            </w:pPr>
            <w:r w:rsidRPr="00324DB7">
              <w:t>Data type</w:t>
            </w:r>
          </w:p>
        </w:tc>
        <w:tc>
          <w:tcPr>
            <w:tcW w:w="595" w:type="pct"/>
            <w:shd w:val="clear" w:color="auto" w:fill="BFBFBF"/>
          </w:tcPr>
          <w:p w14:paraId="1BDE07B1" w14:textId="77777777" w:rsidR="003568F8" w:rsidRPr="00324DB7" w:rsidRDefault="003568F8" w:rsidP="003568F8">
            <w:pPr>
              <w:pStyle w:val="TAH"/>
            </w:pPr>
            <w:r w:rsidRPr="00324DB7">
              <w:t>Cardinality</w:t>
            </w:r>
          </w:p>
        </w:tc>
        <w:tc>
          <w:tcPr>
            <w:tcW w:w="520" w:type="pct"/>
            <w:shd w:val="clear" w:color="auto" w:fill="BFBFBF"/>
          </w:tcPr>
          <w:p w14:paraId="2FD9D0EB" w14:textId="77777777" w:rsidR="003568F8" w:rsidRPr="00324DB7" w:rsidRDefault="003568F8" w:rsidP="003568F8">
            <w:pPr>
              <w:pStyle w:val="TAH"/>
            </w:pPr>
            <w:r w:rsidRPr="00324DB7">
              <w:t>Response</w:t>
            </w:r>
          </w:p>
          <w:p w14:paraId="52308303" w14:textId="77777777" w:rsidR="003568F8" w:rsidRPr="00324DB7" w:rsidRDefault="003568F8" w:rsidP="003568F8">
            <w:pPr>
              <w:pStyle w:val="TAH"/>
            </w:pPr>
            <w:r w:rsidRPr="00324DB7">
              <w:t>Codes</w:t>
            </w:r>
          </w:p>
        </w:tc>
        <w:tc>
          <w:tcPr>
            <w:tcW w:w="2026" w:type="pct"/>
            <w:shd w:val="clear" w:color="auto" w:fill="BFBFBF"/>
          </w:tcPr>
          <w:p w14:paraId="2A1EFA69" w14:textId="77777777" w:rsidR="003568F8" w:rsidRPr="00324DB7" w:rsidRDefault="003568F8" w:rsidP="003568F8">
            <w:pPr>
              <w:pStyle w:val="TAH"/>
            </w:pPr>
            <w:r w:rsidRPr="00324DB7">
              <w:t>Remarks</w:t>
            </w:r>
          </w:p>
        </w:tc>
      </w:tr>
      <w:tr w:rsidR="003568F8" w:rsidRPr="00324DB7" w14:paraId="0BF428A9" w14:textId="77777777" w:rsidTr="00315493">
        <w:trPr>
          <w:jc w:val="center"/>
        </w:trPr>
        <w:tc>
          <w:tcPr>
            <w:tcW w:w="533" w:type="pct"/>
            <w:vMerge/>
            <w:shd w:val="clear" w:color="auto" w:fill="BFBFBF"/>
            <w:vAlign w:val="center"/>
          </w:tcPr>
          <w:p w14:paraId="7974142E" w14:textId="77777777" w:rsidR="003568F8" w:rsidRPr="00324DB7" w:rsidRDefault="003568F8" w:rsidP="003568F8">
            <w:pPr>
              <w:pStyle w:val="TAL"/>
              <w:jc w:val="center"/>
            </w:pPr>
          </w:p>
        </w:tc>
        <w:tc>
          <w:tcPr>
            <w:tcW w:w="1326" w:type="pct"/>
            <w:shd w:val="clear" w:color="auto" w:fill="auto"/>
          </w:tcPr>
          <w:p w14:paraId="75372C82" w14:textId="77777777" w:rsidR="003568F8" w:rsidRPr="00324DB7" w:rsidRDefault="003568F8" w:rsidP="003568F8">
            <w:pPr>
              <w:pStyle w:val="TAL"/>
            </w:pPr>
            <w:r w:rsidRPr="00324DB7">
              <w:t>ProblemDetails</w:t>
            </w:r>
          </w:p>
        </w:tc>
        <w:tc>
          <w:tcPr>
            <w:tcW w:w="595" w:type="pct"/>
          </w:tcPr>
          <w:p w14:paraId="60B3648C" w14:textId="77777777" w:rsidR="003568F8" w:rsidRPr="00324DB7" w:rsidRDefault="003568F8" w:rsidP="003568F8">
            <w:pPr>
              <w:pStyle w:val="TAL"/>
            </w:pPr>
            <w:r w:rsidRPr="00324DB7">
              <w:t>0..1</w:t>
            </w:r>
          </w:p>
        </w:tc>
        <w:tc>
          <w:tcPr>
            <w:tcW w:w="520" w:type="pct"/>
          </w:tcPr>
          <w:p w14:paraId="5D25294C" w14:textId="77777777" w:rsidR="003568F8" w:rsidRPr="00324DB7" w:rsidRDefault="003568F8" w:rsidP="003568F8">
            <w:pPr>
              <w:pStyle w:val="TAL"/>
            </w:pPr>
            <w:r w:rsidRPr="00324DB7">
              <w:t>406 Not Acceptable</w:t>
            </w:r>
          </w:p>
        </w:tc>
        <w:tc>
          <w:tcPr>
            <w:tcW w:w="2026" w:type="pct"/>
          </w:tcPr>
          <w:p w14:paraId="75AE2BA9" w14:textId="77777777" w:rsidR="003568F8" w:rsidRPr="00324DB7" w:rsidRDefault="003568F8" w:rsidP="003568F8">
            <w:pPr>
              <w:pStyle w:val="TAL"/>
              <w:rPr>
                <w:rFonts w:eastAsia="Calibri"/>
              </w:rPr>
            </w:pPr>
            <w:r w:rsidRPr="00324DB7">
              <w:t xml:space="preserve">It is </w:t>
            </w:r>
            <w:r w:rsidRPr="00324DB7">
              <w:rPr>
                <w:rFonts w:eastAsia="Calibri"/>
              </w:rPr>
              <w:t>used to indicate that the server cannot provide the any of the content formats supported by the client.</w:t>
            </w:r>
          </w:p>
          <w:p w14:paraId="35CDF78B" w14:textId="77777777" w:rsidR="003568F8" w:rsidRPr="00324DB7" w:rsidRDefault="003568F8" w:rsidP="003568F8">
            <w:pPr>
              <w:pStyle w:val="TAL"/>
              <w:rPr>
                <w:rFonts w:eastAsia="Calibri"/>
              </w:rPr>
            </w:pPr>
          </w:p>
          <w:p w14:paraId="399E60CB" w14:textId="4616B408" w:rsidR="003568F8" w:rsidRPr="00324DB7" w:rsidRDefault="003568F8" w:rsidP="003568F8">
            <w:pPr>
              <w:pStyle w:val="TAL"/>
            </w:pPr>
            <w:r w:rsidRPr="00324DB7">
              <w:t>In the returned ProblemDetails structure, the "detail" attribute should convey more information about the error.</w:t>
            </w:r>
          </w:p>
        </w:tc>
      </w:tr>
      <w:tr w:rsidR="003568F8" w:rsidRPr="00324DB7" w14:paraId="1459854A" w14:textId="77777777" w:rsidTr="00315493">
        <w:trPr>
          <w:jc w:val="center"/>
        </w:trPr>
        <w:tc>
          <w:tcPr>
            <w:tcW w:w="533" w:type="pct"/>
            <w:vMerge/>
            <w:shd w:val="clear" w:color="auto" w:fill="BFBFBF"/>
            <w:vAlign w:val="center"/>
          </w:tcPr>
          <w:p w14:paraId="30C897DD" w14:textId="77777777" w:rsidR="003568F8" w:rsidRPr="00324DB7" w:rsidRDefault="003568F8" w:rsidP="003568F8">
            <w:pPr>
              <w:pStyle w:val="TAL"/>
              <w:keepNext w:val="0"/>
              <w:keepLines w:val="0"/>
              <w:jc w:val="center"/>
            </w:pPr>
          </w:p>
        </w:tc>
        <w:tc>
          <w:tcPr>
            <w:tcW w:w="1326" w:type="pct"/>
            <w:shd w:val="clear" w:color="auto" w:fill="auto"/>
          </w:tcPr>
          <w:p w14:paraId="1A76C32B" w14:textId="77777777" w:rsidR="003568F8" w:rsidRPr="00324DB7" w:rsidRDefault="003568F8" w:rsidP="003568F8">
            <w:pPr>
              <w:pStyle w:val="TAL"/>
              <w:keepNext w:val="0"/>
              <w:keepLines w:val="0"/>
            </w:pPr>
            <w:r w:rsidRPr="00324DB7">
              <w:t>ProblemDetails</w:t>
            </w:r>
          </w:p>
        </w:tc>
        <w:tc>
          <w:tcPr>
            <w:tcW w:w="595" w:type="pct"/>
          </w:tcPr>
          <w:p w14:paraId="5929FFD8" w14:textId="77777777" w:rsidR="003568F8" w:rsidRPr="00324DB7" w:rsidRDefault="003568F8" w:rsidP="003568F8">
            <w:pPr>
              <w:pStyle w:val="TAL"/>
              <w:keepNext w:val="0"/>
              <w:keepLines w:val="0"/>
            </w:pPr>
            <w:r w:rsidRPr="00324DB7">
              <w:t>0..1</w:t>
            </w:r>
          </w:p>
        </w:tc>
        <w:tc>
          <w:tcPr>
            <w:tcW w:w="520" w:type="pct"/>
          </w:tcPr>
          <w:p w14:paraId="3B48D64A" w14:textId="77777777" w:rsidR="003568F8" w:rsidRPr="00324DB7" w:rsidRDefault="003568F8" w:rsidP="003568F8">
            <w:pPr>
              <w:pStyle w:val="TAL"/>
              <w:keepNext w:val="0"/>
              <w:keepLines w:val="0"/>
            </w:pPr>
            <w:r w:rsidRPr="00324DB7">
              <w:t>429 Too Many Requests</w:t>
            </w:r>
          </w:p>
        </w:tc>
        <w:tc>
          <w:tcPr>
            <w:tcW w:w="2026" w:type="pct"/>
          </w:tcPr>
          <w:p w14:paraId="7451A008" w14:textId="77777777" w:rsidR="003568F8" w:rsidRPr="00324DB7" w:rsidRDefault="003568F8" w:rsidP="003568F8">
            <w:pPr>
              <w:pStyle w:val="TAL"/>
              <w:keepNext w:val="0"/>
              <w:keepLines w:val="0"/>
              <w:rPr>
                <w:rFonts w:eastAsia="Calibri"/>
              </w:rPr>
            </w:pPr>
            <w:r w:rsidRPr="00324DB7">
              <w:rPr>
                <w:rFonts w:eastAsia="Calibri"/>
              </w:rPr>
              <w:t>It is used when a rate limiter has triggered.</w:t>
            </w:r>
          </w:p>
          <w:p w14:paraId="7A755A39" w14:textId="77777777" w:rsidR="003568F8" w:rsidRPr="00324DB7" w:rsidRDefault="003568F8" w:rsidP="003568F8">
            <w:pPr>
              <w:pStyle w:val="TAL"/>
              <w:keepNext w:val="0"/>
              <w:keepLines w:val="0"/>
              <w:rPr>
                <w:rFonts w:eastAsia="Calibri"/>
              </w:rPr>
            </w:pPr>
          </w:p>
          <w:p w14:paraId="03133EB6" w14:textId="7CED7490" w:rsidR="003568F8" w:rsidRPr="00324DB7" w:rsidRDefault="003568F8" w:rsidP="003568F8">
            <w:pPr>
              <w:pStyle w:val="TAL"/>
              <w:keepNext w:val="0"/>
              <w:keepLines w:val="0"/>
            </w:pPr>
            <w:r w:rsidRPr="00324DB7">
              <w:t>In the returned ProblemDetails structure, the "detail" attribute should convey more information about the error.</w:t>
            </w:r>
          </w:p>
        </w:tc>
      </w:tr>
    </w:tbl>
    <w:p w14:paraId="495B3210" w14:textId="77777777" w:rsidR="005654CB" w:rsidRPr="00324DB7" w:rsidRDefault="005654CB" w:rsidP="005654CB"/>
    <w:p w14:paraId="4A9C79E9" w14:textId="77777777" w:rsidR="005654CB" w:rsidRPr="00324DB7" w:rsidRDefault="00157FA9" w:rsidP="008971F1">
      <w:pPr>
        <w:pStyle w:val="Heading4"/>
      </w:pPr>
      <w:bookmarkStart w:id="315" w:name="_Toc95469394"/>
      <w:bookmarkStart w:id="316" w:name="_Toc95817081"/>
      <w:r w:rsidRPr="00324DB7">
        <w:t>7</w:t>
      </w:r>
      <w:r w:rsidR="005654CB" w:rsidRPr="00324DB7">
        <w:t>.</w:t>
      </w:r>
      <w:r w:rsidR="001F4455" w:rsidRPr="00324DB7">
        <w:t>8</w:t>
      </w:r>
      <w:r w:rsidR="005654CB" w:rsidRPr="00324DB7">
        <w:t>.3.2</w:t>
      </w:r>
      <w:r w:rsidR="005654CB" w:rsidRPr="00324DB7">
        <w:tab/>
        <w:t>PUT</w:t>
      </w:r>
      <w:bookmarkEnd w:id="315"/>
      <w:bookmarkEnd w:id="316"/>
    </w:p>
    <w:p w14:paraId="6FFDC146" w14:textId="158E42E0" w:rsidR="005654CB" w:rsidRPr="00324DB7" w:rsidRDefault="005654CB" w:rsidP="005654CB">
      <w:r w:rsidRPr="00324DB7">
        <w:t xml:space="preserve">The PUT method </w:t>
      </w:r>
      <w:r w:rsidR="00277579" w:rsidRPr="00324DB7">
        <w:t>is</w:t>
      </w:r>
      <w:r w:rsidRPr="00324DB7">
        <w:t xml:space="preserve"> used to update the existing subscription. PUT method in this case has </w:t>
      </w:r>
      <w:r w:rsidR="00AD4375" w:rsidRPr="00324DB7">
        <w:t>"</w:t>
      </w:r>
      <w:r w:rsidRPr="00324DB7">
        <w:t>replace</w:t>
      </w:r>
      <w:r w:rsidR="00AD4375" w:rsidRPr="00324DB7">
        <w:t>"</w:t>
      </w:r>
      <w:r w:rsidRPr="00324DB7">
        <w:t xml:space="preserve"> semantics. Upon successful operation, the target resource is updated with new Data Type received within the message body of the PUT request. </w:t>
      </w:r>
    </w:p>
    <w:p w14:paraId="74EC8E44" w14:textId="77777777" w:rsidR="005654CB" w:rsidRPr="00324DB7" w:rsidRDefault="005654CB" w:rsidP="005654CB">
      <w:r w:rsidRPr="00324DB7">
        <w:t xml:space="preserve">This method shall support the </w:t>
      </w:r>
      <w:r w:rsidR="00343313" w:rsidRPr="009364B4">
        <w:t>URI</w:t>
      </w:r>
      <w:r w:rsidR="00343313" w:rsidRPr="00324DB7">
        <w:t xml:space="preserve"> </w:t>
      </w:r>
      <w:r w:rsidRPr="00324DB7">
        <w:t xml:space="preserve">query parameters, request and response data structures, and response codes, as specified in tables </w:t>
      </w:r>
      <w:r w:rsidR="00157FA9" w:rsidRPr="00324DB7">
        <w:rPr>
          <w:lang w:eastAsia="ko-KR"/>
        </w:rPr>
        <w:t>7</w:t>
      </w:r>
      <w:r w:rsidRPr="00324DB7">
        <w:rPr>
          <w:lang w:eastAsia="ko-KR"/>
        </w:rPr>
        <w:t>.</w:t>
      </w:r>
      <w:r w:rsidR="001F4455" w:rsidRPr="00324DB7">
        <w:rPr>
          <w:lang w:eastAsia="ko-KR"/>
        </w:rPr>
        <w:t>8</w:t>
      </w:r>
      <w:r w:rsidRPr="00324DB7">
        <w:rPr>
          <w:lang w:eastAsia="ko-KR"/>
        </w:rPr>
        <w:t>.3</w:t>
      </w:r>
      <w:r w:rsidRPr="00324DB7">
        <w:t>.2-1</w:t>
      </w:r>
      <w:r w:rsidR="00671DDC" w:rsidRPr="00324DB7">
        <w:t xml:space="preserve"> and</w:t>
      </w:r>
      <w:r w:rsidRPr="00324DB7">
        <w:t xml:space="preserve"> </w:t>
      </w:r>
      <w:r w:rsidR="00157FA9" w:rsidRPr="00324DB7">
        <w:rPr>
          <w:lang w:eastAsia="ko-KR"/>
        </w:rPr>
        <w:t>7</w:t>
      </w:r>
      <w:r w:rsidRPr="00324DB7">
        <w:rPr>
          <w:lang w:eastAsia="ko-KR"/>
        </w:rPr>
        <w:t>.</w:t>
      </w:r>
      <w:r w:rsidR="001F4455" w:rsidRPr="00324DB7">
        <w:rPr>
          <w:lang w:eastAsia="ko-KR"/>
        </w:rPr>
        <w:t>8</w:t>
      </w:r>
      <w:r w:rsidRPr="00324DB7">
        <w:rPr>
          <w:lang w:eastAsia="ko-KR"/>
        </w:rPr>
        <w:t>.3</w:t>
      </w:r>
      <w:r w:rsidRPr="00324DB7">
        <w:t>.2-2</w:t>
      </w:r>
      <w:r w:rsidR="00671DDC" w:rsidRPr="00324DB7">
        <w:t>.</w:t>
      </w:r>
    </w:p>
    <w:p w14:paraId="321AC003" w14:textId="77777777" w:rsidR="005654CB" w:rsidRPr="00324DB7" w:rsidRDefault="005654CB" w:rsidP="005654CB">
      <w:pPr>
        <w:pStyle w:val="TH"/>
        <w:rPr>
          <w:rFonts w:cs="Arial"/>
        </w:rPr>
      </w:pPr>
      <w:r w:rsidRPr="00324DB7">
        <w:t xml:space="preserve">Table </w:t>
      </w:r>
      <w:r w:rsidR="00157FA9" w:rsidRPr="00324DB7">
        <w:t>7</w:t>
      </w:r>
      <w:r w:rsidRPr="00324DB7">
        <w:t>.</w:t>
      </w:r>
      <w:r w:rsidR="001F4455" w:rsidRPr="00324DB7">
        <w:t>8</w:t>
      </w:r>
      <w:r w:rsidRPr="00324DB7">
        <w:t xml:space="preserve">.3.2-1: </w:t>
      </w:r>
      <w:r w:rsidR="00343313" w:rsidRPr="009364B4">
        <w:t>URI</w:t>
      </w:r>
      <w:r w:rsidR="00343313" w:rsidRPr="00324DB7">
        <w:t xml:space="preserve"> </w:t>
      </w:r>
      <w:r w:rsidRPr="00324DB7">
        <w:t xml:space="preserve">query parameters supported by the PUT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5654CB" w:rsidRPr="00324DB7" w14:paraId="05C945C4" w14:textId="77777777" w:rsidTr="008971F1">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CCCCCC"/>
          </w:tcPr>
          <w:p w14:paraId="47450FED" w14:textId="77777777" w:rsidR="005654CB" w:rsidRPr="00324DB7" w:rsidRDefault="005654CB" w:rsidP="00CD7E50">
            <w:pPr>
              <w:pStyle w:val="TAH"/>
            </w:pPr>
            <w:r w:rsidRPr="00324DB7">
              <w:t>Name</w:t>
            </w:r>
          </w:p>
        </w:tc>
        <w:tc>
          <w:tcPr>
            <w:tcW w:w="874" w:type="pct"/>
            <w:tcBorders>
              <w:top w:val="single" w:sz="6" w:space="0" w:color="000000"/>
              <w:left w:val="single" w:sz="6" w:space="0" w:color="000000"/>
              <w:bottom w:val="single" w:sz="6" w:space="0" w:color="000000"/>
              <w:right w:val="single" w:sz="6" w:space="0" w:color="000000"/>
            </w:tcBorders>
            <w:shd w:val="clear" w:color="auto" w:fill="CCCCCC"/>
          </w:tcPr>
          <w:p w14:paraId="3F80D2F6" w14:textId="77777777" w:rsidR="005654CB" w:rsidRPr="00324DB7" w:rsidRDefault="005654CB" w:rsidP="00CD7E50">
            <w:pPr>
              <w:pStyle w:val="TAH"/>
            </w:pPr>
            <w:r w:rsidRPr="00324DB7">
              <w:t>Data type</w:t>
            </w:r>
          </w:p>
        </w:tc>
        <w:tc>
          <w:tcPr>
            <w:tcW w:w="583" w:type="pct"/>
            <w:tcBorders>
              <w:top w:val="single" w:sz="6" w:space="0" w:color="000000"/>
              <w:left w:val="single" w:sz="6" w:space="0" w:color="000000"/>
              <w:bottom w:val="single" w:sz="6" w:space="0" w:color="000000"/>
              <w:right w:val="single" w:sz="6" w:space="0" w:color="000000"/>
            </w:tcBorders>
            <w:shd w:val="clear" w:color="auto" w:fill="CCCCCC"/>
          </w:tcPr>
          <w:p w14:paraId="4C29F55E" w14:textId="77777777" w:rsidR="005654CB" w:rsidRPr="00324DB7" w:rsidRDefault="005654CB" w:rsidP="00CD7E50">
            <w:pPr>
              <w:pStyle w:val="TAH"/>
            </w:pPr>
            <w:r w:rsidRPr="00324DB7">
              <w:t>Cardinality</w:t>
            </w:r>
          </w:p>
        </w:tc>
        <w:tc>
          <w:tcPr>
            <w:tcW w:w="271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00B6F45D" w14:textId="77777777" w:rsidR="005654CB" w:rsidRPr="00324DB7" w:rsidRDefault="005654CB" w:rsidP="00CD7E50">
            <w:pPr>
              <w:pStyle w:val="TAH"/>
            </w:pPr>
            <w:r w:rsidRPr="00324DB7">
              <w:t>Remarks</w:t>
            </w:r>
          </w:p>
        </w:tc>
      </w:tr>
      <w:tr w:rsidR="005654CB" w:rsidRPr="00324DB7" w14:paraId="2C87589A" w14:textId="77777777" w:rsidTr="008971F1">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1586299A" w14:textId="77777777" w:rsidR="005654CB" w:rsidRPr="00324DB7" w:rsidRDefault="005654CB" w:rsidP="00CD7E50">
            <w:pPr>
              <w:pStyle w:val="TAL"/>
            </w:pPr>
            <w:r w:rsidRPr="00324DB7">
              <w:t>n/a</w:t>
            </w:r>
          </w:p>
        </w:tc>
        <w:tc>
          <w:tcPr>
            <w:tcW w:w="874" w:type="pct"/>
            <w:tcBorders>
              <w:top w:val="single" w:sz="6" w:space="0" w:color="000000"/>
              <w:left w:val="single" w:sz="6" w:space="0" w:color="000000"/>
              <w:bottom w:val="single" w:sz="6" w:space="0" w:color="000000"/>
              <w:right w:val="single" w:sz="6" w:space="0" w:color="000000"/>
            </w:tcBorders>
          </w:tcPr>
          <w:p w14:paraId="56F6BD29" w14:textId="77777777" w:rsidR="005654CB" w:rsidRPr="00324DB7" w:rsidRDefault="005654CB" w:rsidP="00CD7E50">
            <w:pPr>
              <w:pStyle w:val="TAL"/>
            </w:pPr>
          </w:p>
        </w:tc>
        <w:tc>
          <w:tcPr>
            <w:tcW w:w="583" w:type="pct"/>
            <w:tcBorders>
              <w:top w:val="single" w:sz="6" w:space="0" w:color="000000"/>
              <w:left w:val="single" w:sz="6" w:space="0" w:color="000000"/>
              <w:bottom w:val="single" w:sz="6" w:space="0" w:color="000000"/>
              <w:right w:val="single" w:sz="6" w:space="0" w:color="000000"/>
            </w:tcBorders>
          </w:tcPr>
          <w:p w14:paraId="52C3C204" w14:textId="77777777" w:rsidR="005654CB" w:rsidRPr="00324DB7" w:rsidRDefault="005654CB" w:rsidP="00CD7E50">
            <w:pPr>
              <w:pStyle w:val="TAL"/>
            </w:pP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AF6E3A1" w14:textId="77777777" w:rsidR="005654CB" w:rsidRPr="00324DB7" w:rsidRDefault="005654CB" w:rsidP="00CD7E50">
            <w:pPr>
              <w:pStyle w:val="TAL"/>
            </w:pPr>
          </w:p>
        </w:tc>
      </w:tr>
    </w:tbl>
    <w:p w14:paraId="5F5EDFDD" w14:textId="77777777" w:rsidR="005654CB" w:rsidRPr="00324DB7" w:rsidRDefault="005654CB" w:rsidP="005654CB"/>
    <w:p w14:paraId="55BF0BE8" w14:textId="77777777" w:rsidR="005654CB" w:rsidRPr="00324DB7" w:rsidRDefault="005654CB" w:rsidP="005654CB">
      <w:pPr>
        <w:pStyle w:val="TH"/>
      </w:pPr>
      <w:r w:rsidRPr="00324DB7">
        <w:t xml:space="preserve">Table </w:t>
      </w:r>
      <w:r w:rsidR="00157FA9" w:rsidRPr="00324DB7">
        <w:t>7</w:t>
      </w:r>
      <w:r w:rsidRPr="00324DB7">
        <w:t>.</w:t>
      </w:r>
      <w:r w:rsidR="001F4455" w:rsidRPr="00324DB7">
        <w:t>8</w:t>
      </w:r>
      <w:r w:rsidRPr="00324DB7">
        <w:t>.3.2-2: Data structures supported by the PUT request/response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45" w:type="dxa"/>
        </w:tblCellMar>
        <w:tblLook w:val="0000" w:firstRow="0" w:lastRow="0" w:firstColumn="0" w:lastColumn="0" w:noHBand="0" w:noVBand="0"/>
      </w:tblPr>
      <w:tblGrid>
        <w:gridCol w:w="1030"/>
        <w:gridCol w:w="2509"/>
        <w:gridCol w:w="1133"/>
        <w:gridCol w:w="1274"/>
        <w:gridCol w:w="3675"/>
      </w:tblGrid>
      <w:tr w:rsidR="005654CB" w:rsidRPr="00324DB7" w14:paraId="28D07CAD" w14:textId="77777777" w:rsidTr="00750B0C">
        <w:trPr>
          <w:jc w:val="center"/>
        </w:trPr>
        <w:tc>
          <w:tcPr>
            <w:tcW w:w="535" w:type="pct"/>
            <w:vMerge w:val="restart"/>
            <w:shd w:val="clear" w:color="auto" w:fill="BFBFBF"/>
            <w:vAlign w:val="center"/>
          </w:tcPr>
          <w:p w14:paraId="1D38AF55" w14:textId="77777777" w:rsidR="005654CB" w:rsidRPr="00324DB7" w:rsidRDefault="005654CB" w:rsidP="00750B0C">
            <w:pPr>
              <w:pStyle w:val="TAH"/>
              <w:keepNext w:val="0"/>
            </w:pPr>
            <w:r w:rsidRPr="00324DB7">
              <w:t>Request body</w:t>
            </w:r>
          </w:p>
        </w:tc>
        <w:tc>
          <w:tcPr>
            <w:tcW w:w="1304" w:type="pct"/>
            <w:shd w:val="clear" w:color="auto" w:fill="CCCCCC"/>
          </w:tcPr>
          <w:p w14:paraId="22AB0082" w14:textId="77777777" w:rsidR="005654CB" w:rsidRPr="00324DB7" w:rsidRDefault="005654CB" w:rsidP="00750B0C">
            <w:pPr>
              <w:pStyle w:val="TAH"/>
              <w:keepNext w:val="0"/>
            </w:pPr>
            <w:r w:rsidRPr="00324DB7">
              <w:t>Data type</w:t>
            </w:r>
          </w:p>
        </w:tc>
        <w:tc>
          <w:tcPr>
            <w:tcW w:w="589" w:type="pct"/>
            <w:shd w:val="clear" w:color="auto" w:fill="CCCCCC"/>
          </w:tcPr>
          <w:p w14:paraId="153F50A6" w14:textId="77777777" w:rsidR="005654CB" w:rsidRPr="00324DB7" w:rsidRDefault="005654CB" w:rsidP="00750B0C">
            <w:pPr>
              <w:pStyle w:val="TAH"/>
              <w:keepNext w:val="0"/>
            </w:pPr>
            <w:r w:rsidRPr="00324DB7">
              <w:t>Cardinality</w:t>
            </w:r>
          </w:p>
        </w:tc>
        <w:tc>
          <w:tcPr>
            <w:tcW w:w="2572" w:type="pct"/>
            <w:gridSpan w:val="2"/>
            <w:shd w:val="clear" w:color="auto" w:fill="CCCCCC"/>
          </w:tcPr>
          <w:p w14:paraId="3905A67B" w14:textId="77777777" w:rsidR="005654CB" w:rsidRPr="00324DB7" w:rsidRDefault="005654CB" w:rsidP="00750B0C">
            <w:pPr>
              <w:pStyle w:val="TAH"/>
              <w:keepNext w:val="0"/>
            </w:pPr>
            <w:r w:rsidRPr="00324DB7">
              <w:t>Remarks</w:t>
            </w:r>
          </w:p>
        </w:tc>
      </w:tr>
      <w:tr w:rsidR="005654CB" w:rsidRPr="00324DB7" w14:paraId="7417BE4A" w14:textId="77777777" w:rsidTr="00750B0C">
        <w:trPr>
          <w:jc w:val="center"/>
        </w:trPr>
        <w:tc>
          <w:tcPr>
            <w:tcW w:w="535" w:type="pct"/>
            <w:vMerge/>
            <w:shd w:val="clear" w:color="auto" w:fill="BFBFBF"/>
            <w:vAlign w:val="center"/>
          </w:tcPr>
          <w:p w14:paraId="614BB0F8" w14:textId="77777777" w:rsidR="005654CB" w:rsidRPr="00324DB7" w:rsidRDefault="005654CB" w:rsidP="00750B0C">
            <w:pPr>
              <w:pStyle w:val="TAL"/>
              <w:keepNext w:val="0"/>
              <w:jc w:val="center"/>
            </w:pPr>
          </w:p>
        </w:tc>
        <w:tc>
          <w:tcPr>
            <w:tcW w:w="1304" w:type="pct"/>
            <w:shd w:val="clear" w:color="auto" w:fill="auto"/>
          </w:tcPr>
          <w:p w14:paraId="2FD0F5CF" w14:textId="77777777" w:rsidR="005654CB" w:rsidRPr="00324DB7" w:rsidRDefault="005654CB" w:rsidP="00750B0C">
            <w:pPr>
              <w:pStyle w:val="TAL"/>
              <w:keepNext w:val="0"/>
            </w:pPr>
            <w:r w:rsidRPr="00324DB7">
              <w:t>{NotificationSubscription}</w:t>
            </w:r>
          </w:p>
        </w:tc>
        <w:tc>
          <w:tcPr>
            <w:tcW w:w="589" w:type="pct"/>
          </w:tcPr>
          <w:p w14:paraId="7E72C642" w14:textId="77777777" w:rsidR="005654CB" w:rsidRPr="00324DB7" w:rsidRDefault="005654CB" w:rsidP="00750B0C">
            <w:pPr>
              <w:pStyle w:val="TAL"/>
              <w:keepNext w:val="0"/>
            </w:pPr>
            <w:r w:rsidRPr="00324DB7">
              <w:t>1</w:t>
            </w:r>
          </w:p>
        </w:tc>
        <w:tc>
          <w:tcPr>
            <w:tcW w:w="2572" w:type="pct"/>
            <w:gridSpan w:val="2"/>
          </w:tcPr>
          <w:p w14:paraId="142CDDCC" w14:textId="3963C0EB" w:rsidR="00CC1951" w:rsidRPr="00324DB7" w:rsidRDefault="005654CB" w:rsidP="00750B0C">
            <w:pPr>
              <w:pStyle w:val="TAL"/>
              <w:keepNext w:val="0"/>
            </w:pPr>
            <w:r w:rsidRPr="00324DB7">
              <w:t>New NotificationSubscription is included as entity body of the request.</w:t>
            </w:r>
            <w:r w:rsidR="00CC1951" w:rsidRPr="00324DB7">
              <w:t xml:space="preserve"> The allowed data types for subscriptions are defined in clauses </w:t>
            </w:r>
            <w:r w:rsidR="0066784B" w:rsidRPr="00324DB7">
              <w:t>6</w:t>
            </w:r>
            <w:r w:rsidR="00CC1951" w:rsidRPr="00324DB7">
              <w:t>.3.2 through</w:t>
            </w:r>
            <w:r w:rsidR="0066784B" w:rsidRPr="00324DB7">
              <w:t xml:space="preserve"> 6.3.9 and in</w:t>
            </w:r>
            <w:r w:rsidR="00CC1951" w:rsidRPr="00324DB7">
              <w:t xml:space="preserve"> </w:t>
            </w:r>
            <w:r w:rsidR="00CE4DC0">
              <w:t xml:space="preserve">clause </w:t>
            </w:r>
            <w:r w:rsidR="0066784B" w:rsidRPr="00324DB7">
              <w:t>6</w:t>
            </w:r>
            <w:r w:rsidR="00CC1951" w:rsidRPr="00324DB7">
              <w:t>.3.</w:t>
            </w:r>
            <w:r w:rsidR="0092384E" w:rsidRPr="00324DB7">
              <w:t xml:space="preserve">11 </w:t>
            </w:r>
            <w:r w:rsidR="00CC1951" w:rsidRPr="00324DB7">
              <w:t>and are as follows:</w:t>
            </w:r>
          </w:p>
          <w:p w14:paraId="18458C7D" w14:textId="0C73A886" w:rsidR="00CC1951" w:rsidRPr="00324DB7" w:rsidRDefault="00CC1951" w:rsidP="002614E7">
            <w:pPr>
              <w:pStyle w:val="TB1"/>
            </w:pPr>
            <w:r w:rsidRPr="00324DB7">
              <w:t>CellChangeSubscription</w:t>
            </w:r>
          </w:p>
          <w:p w14:paraId="3F2B65C9" w14:textId="44AD9030" w:rsidR="00CC1951" w:rsidRPr="00324DB7" w:rsidRDefault="00CC1951" w:rsidP="002614E7">
            <w:pPr>
              <w:pStyle w:val="TB1"/>
            </w:pPr>
            <w:r w:rsidRPr="00324DB7">
              <w:t>RabEstSubscription</w:t>
            </w:r>
          </w:p>
          <w:p w14:paraId="7EECA9B5" w14:textId="3262A3F0" w:rsidR="00CC1951" w:rsidRPr="00324DB7" w:rsidRDefault="00CC1951" w:rsidP="002614E7">
            <w:pPr>
              <w:pStyle w:val="TB1"/>
            </w:pPr>
            <w:r w:rsidRPr="00324DB7">
              <w:t>RabModSubscription</w:t>
            </w:r>
          </w:p>
          <w:p w14:paraId="58376EDA" w14:textId="048EBE01" w:rsidR="00CC1951" w:rsidRPr="00324DB7" w:rsidRDefault="00CC1951" w:rsidP="002614E7">
            <w:pPr>
              <w:pStyle w:val="TB1"/>
            </w:pPr>
            <w:r w:rsidRPr="00324DB7">
              <w:t>RabRelSubscription</w:t>
            </w:r>
          </w:p>
          <w:p w14:paraId="61A482D3" w14:textId="4D71433F" w:rsidR="00CC1951" w:rsidRPr="00324DB7" w:rsidRDefault="00CC1951" w:rsidP="002614E7">
            <w:pPr>
              <w:pStyle w:val="TB1"/>
            </w:pPr>
            <w:r w:rsidRPr="00324DB7">
              <w:t>MeasRepUeSubscription</w:t>
            </w:r>
          </w:p>
          <w:p w14:paraId="1CC9D073" w14:textId="38B345E5" w:rsidR="0092384E" w:rsidRPr="00324DB7" w:rsidRDefault="0092384E" w:rsidP="002614E7">
            <w:pPr>
              <w:pStyle w:val="TB1"/>
            </w:pPr>
            <w:r w:rsidRPr="00324DB7">
              <w:t>NrMeasRepUeSubscription</w:t>
            </w:r>
          </w:p>
          <w:p w14:paraId="7F3BCC7D" w14:textId="7FA7EF9B" w:rsidR="00CC1951" w:rsidRPr="00324DB7" w:rsidRDefault="00CC1951" w:rsidP="002614E7">
            <w:pPr>
              <w:pStyle w:val="TB1"/>
            </w:pPr>
            <w:r w:rsidRPr="00324DB7">
              <w:t>MeasTaSubscription</w:t>
            </w:r>
          </w:p>
          <w:p w14:paraId="3420D092" w14:textId="3971A89C" w:rsidR="00CC1951" w:rsidRPr="00324DB7" w:rsidRDefault="00CC1951" w:rsidP="002614E7">
            <w:pPr>
              <w:pStyle w:val="TB1"/>
            </w:pPr>
            <w:r w:rsidRPr="00324DB7">
              <w:t>CaReconfSubscription</w:t>
            </w:r>
          </w:p>
          <w:p w14:paraId="69EE3FF0" w14:textId="654F8BDD" w:rsidR="005654CB" w:rsidRPr="00324DB7" w:rsidRDefault="00CC1951" w:rsidP="002614E7">
            <w:pPr>
              <w:pStyle w:val="TB1"/>
            </w:pPr>
            <w:r w:rsidRPr="00324DB7">
              <w:t>S1BearerSubscription</w:t>
            </w:r>
          </w:p>
        </w:tc>
      </w:tr>
      <w:tr w:rsidR="003568F8" w:rsidRPr="00324DB7" w14:paraId="4D5288C2" w14:textId="77777777" w:rsidTr="007B2761">
        <w:trPr>
          <w:jc w:val="center"/>
        </w:trPr>
        <w:tc>
          <w:tcPr>
            <w:tcW w:w="535" w:type="pct"/>
            <w:vMerge w:val="restart"/>
            <w:shd w:val="clear" w:color="auto" w:fill="BFBFBF"/>
            <w:vAlign w:val="center"/>
          </w:tcPr>
          <w:p w14:paraId="4DEC107F" w14:textId="77777777" w:rsidR="003568F8" w:rsidRPr="00324DB7" w:rsidRDefault="003568F8" w:rsidP="00750B0C">
            <w:pPr>
              <w:pStyle w:val="TAH"/>
              <w:keepNext w:val="0"/>
            </w:pPr>
            <w:r w:rsidRPr="00324DB7">
              <w:t>Response body</w:t>
            </w:r>
          </w:p>
        </w:tc>
        <w:tc>
          <w:tcPr>
            <w:tcW w:w="1304" w:type="pct"/>
            <w:shd w:val="clear" w:color="auto" w:fill="BFBFBF"/>
          </w:tcPr>
          <w:p w14:paraId="7441BC76" w14:textId="77777777" w:rsidR="003568F8" w:rsidRPr="00324DB7" w:rsidRDefault="003568F8" w:rsidP="00750B0C">
            <w:pPr>
              <w:pStyle w:val="TAH"/>
              <w:keepNext w:val="0"/>
            </w:pPr>
            <w:r w:rsidRPr="00324DB7">
              <w:t>Data type</w:t>
            </w:r>
          </w:p>
        </w:tc>
        <w:tc>
          <w:tcPr>
            <w:tcW w:w="589" w:type="pct"/>
            <w:shd w:val="clear" w:color="auto" w:fill="BFBFBF"/>
          </w:tcPr>
          <w:p w14:paraId="18E80364" w14:textId="77777777" w:rsidR="003568F8" w:rsidRPr="00324DB7" w:rsidRDefault="003568F8" w:rsidP="00750B0C">
            <w:pPr>
              <w:pStyle w:val="TAH"/>
              <w:keepNext w:val="0"/>
            </w:pPr>
            <w:r w:rsidRPr="00324DB7">
              <w:t>Cardinality</w:t>
            </w:r>
          </w:p>
        </w:tc>
        <w:tc>
          <w:tcPr>
            <w:tcW w:w="662" w:type="pct"/>
            <w:shd w:val="clear" w:color="auto" w:fill="BFBFBF"/>
          </w:tcPr>
          <w:p w14:paraId="17D6C502" w14:textId="77777777" w:rsidR="003568F8" w:rsidRPr="00324DB7" w:rsidRDefault="003568F8" w:rsidP="00750B0C">
            <w:pPr>
              <w:pStyle w:val="TAH"/>
              <w:keepNext w:val="0"/>
            </w:pPr>
            <w:r w:rsidRPr="00324DB7">
              <w:t>Response</w:t>
            </w:r>
          </w:p>
          <w:p w14:paraId="2550A19D" w14:textId="77777777" w:rsidR="003568F8" w:rsidRPr="00324DB7" w:rsidRDefault="003568F8" w:rsidP="00750B0C">
            <w:pPr>
              <w:pStyle w:val="TAH"/>
              <w:keepNext w:val="0"/>
            </w:pPr>
            <w:r w:rsidRPr="00324DB7">
              <w:t>Codes</w:t>
            </w:r>
          </w:p>
        </w:tc>
        <w:tc>
          <w:tcPr>
            <w:tcW w:w="1910" w:type="pct"/>
            <w:shd w:val="clear" w:color="auto" w:fill="BFBFBF"/>
          </w:tcPr>
          <w:p w14:paraId="2154CD3E" w14:textId="77777777" w:rsidR="003568F8" w:rsidRPr="00324DB7" w:rsidRDefault="003568F8" w:rsidP="00750B0C">
            <w:pPr>
              <w:pStyle w:val="TAH"/>
              <w:keepNext w:val="0"/>
            </w:pPr>
            <w:r w:rsidRPr="00324DB7">
              <w:t>Remarks</w:t>
            </w:r>
          </w:p>
        </w:tc>
      </w:tr>
      <w:tr w:rsidR="003568F8" w:rsidRPr="00324DB7" w14:paraId="4F56008D" w14:textId="77777777" w:rsidTr="007B2761">
        <w:trPr>
          <w:jc w:val="center"/>
        </w:trPr>
        <w:tc>
          <w:tcPr>
            <w:tcW w:w="535" w:type="pct"/>
            <w:vMerge/>
            <w:shd w:val="clear" w:color="auto" w:fill="BFBFBF"/>
            <w:vAlign w:val="center"/>
          </w:tcPr>
          <w:p w14:paraId="72554E05" w14:textId="77777777" w:rsidR="003568F8" w:rsidRPr="00324DB7" w:rsidRDefault="003568F8" w:rsidP="00750B0C">
            <w:pPr>
              <w:pStyle w:val="TAL"/>
              <w:keepNext w:val="0"/>
              <w:jc w:val="center"/>
            </w:pPr>
          </w:p>
        </w:tc>
        <w:tc>
          <w:tcPr>
            <w:tcW w:w="1304" w:type="pct"/>
            <w:shd w:val="clear" w:color="auto" w:fill="auto"/>
          </w:tcPr>
          <w:p w14:paraId="4D9F03F6" w14:textId="77777777" w:rsidR="003568F8" w:rsidRPr="00324DB7" w:rsidRDefault="003568F8" w:rsidP="00750B0C">
            <w:pPr>
              <w:pStyle w:val="TAL"/>
              <w:keepNext w:val="0"/>
            </w:pPr>
            <w:r w:rsidRPr="00324DB7">
              <w:t>{NotificationSubscription}</w:t>
            </w:r>
          </w:p>
        </w:tc>
        <w:tc>
          <w:tcPr>
            <w:tcW w:w="589" w:type="pct"/>
          </w:tcPr>
          <w:p w14:paraId="6867CECE" w14:textId="77777777" w:rsidR="003568F8" w:rsidRPr="00324DB7" w:rsidRDefault="003568F8" w:rsidP="00750B0C">
            <w:pPr>
              <w:pStyle w:val="TAL"/>
              <w:keepNext w:val="0"/>
            </w:pPr>
            <w:r w:rsidRPr="00324DB7">
              <w:t>1</w:t>
            </w:r>
          </w:p>
        </w:tc>
        <w:tc>
          <w:tcPr>
            <w:tcW w:w="662" w:type="pct"/>
          </w:tcPr>
          <w:p w14:paraId="717597E3" w14:textId="77777777" w:rsidR="003568F8" w:rsidRPr="00324DB7" w:rsidRDefault="003568F8" w:rsidP="00750B0C">
            <w:pPr>
              <w:pStyle w:val="TAL"/>
              <w:keepNext w:val="0"/>
            </w:pPr>
            <w:r w:rsidRPr="00324DB7">
              <w:t>200 OK</w:t>
            </w:r>
          </w:p>
        </w:tc>
        <w:tc>
          <w:tcPr>
            <w:tcW w:w="1910" w:type="pct"/>
          </w:tcPr>
          <w:p w14:paraId="4750E49D" w14:textId="74B79AA0" w:rsidR="003568F8" w:rsidRPr="00324DB7" w:rsidRDefault="003568F8" w:rsidP="00750B0C">
            <w:pPr>
              <w:pStyle w:val="TAL"/>
              <w:keepNext w:val="0"/>
            </w:pPr>
            <w:r w:rsidRPr="00324DB7">
              <w:t xml:space="preserve">Upon success, a response body containing data type describing the updated subscription is returned. The allowed data types for subscriptions are defined in clauses 6.3.2 through 6.3.9 and in </w:t>
            </w:r>
            <w:r w:rsidR="00CE4DC0">
              <w:t xml:space="preserve">clause </w:t>
            </w:r>
            <w:r w:rsidRPr="00324DB7">
              <w:t>6.3.11 and are as follows:</w:t>
            </w:r>
          </w:p>
          <w:p w14:paraId="055F2C56" w14:textId="650D6EEB" w:rsidR="003568F8" w:rsidRPr="00324DB7" w:rsidRDefault="003568F8" w:rsidP="002614E7">
            <w:pPr>
              <w:pStyle w:val="TB1"/>
            </w:pPr>
            <w:r w:rsidRPr="00324DB7">
              <w:t>CellChangeSubscription</w:t>
            </w:r>
          </w:p>
          <w:p w14:paraId="2F3495CB" w14:textId="167455FF" w:rsidR="003568F8" w:rsidRPr="00324DB7" w:rsidRDefault="003568F8" w:rsidP="002614E7">
            <w:pPr>
              <w:pStyle w:val="TB1"/>
            </w:pPr>
            <w:r w:rsidRPr="00324DB7">
              <w:t>RabEstSubscription</w:t>
            </w:r>
          </w:p>
          <w:p w14:paraId="0F634937" w14:textId="41A335D7" w:rsidR="003568F8" w:rsidRPr="00324DB7" w:rsidRDefault="003568F8" w:rsidP="002614E7">
            <w:pPr>
              <w:pStyle w:val="TB1"/>
            </w:pPr>
            <w:r w:rsidRPr="00324DB7">
              <w:t>RabModSubscription</w:t>
            </w:r>
          </w:p>
          <w:p w14:paraId="6EFC8CDB" w14:textId="6C13547D" w:rsidR="003568F8" w:rsidRPr="00324DB7" w:rsidRDefault="003568F8" w:rsidP="002614E7">
            <w:pPr>
              <w:pStyle w:val="TB1"/>
            </w:pPr>
            <w:r w:rsidRPr="00324DB7">
              <w:t>RabRelSubscription</w:t>
            </w:r>
          </w:p>
          <w:p w14:paraId="69B4B181" w14:textId="319D5808" w:rsidR="003568F8" w:rsidRPr="00324DB7" w:rsidRDefault="003568F8" w:rsidP="002614E7">
            <w:pPr>
              <w:pStyle w:val="TB1"/>
            </w:pPr>
            <w:r w:rsidRPr="00324DB7">
              <w:t>MeasRepUeSubscription</w:t>
            </w:r>
          </w:p>
          <w:p w14:paraId="44B32E6B" w14:textId="31628DDA" w:rsidR="003568F8" w:rsidRPr="00324DB7" w:rsidRDefault="003568F8" w:rsidP="002614E7">
            <w:pPr>
              <w:pStyle w:val="TB1"/>
            </w:pPr>
            <w:r w:rsidRPr="00324DB7">
              <w:t>NrMeasRepUeSubscription</w:t>
            </w:r>
          </w:p>
          <w:p w14:paraId="540A9D1F" w14:textId="59945341" w:rsidR="003568F8" w:rsidRPr="00324DB7" w:rsidRDefault="003568F8" w:rsidP="002614E7">
            <w:pPr>
              <w:pStyle w:val="TB1"/>
            </w:pPr>
            <w:r w:rsidRPr="00324DB7">
              <w:t>MeasTaSubscription</w:t>
            </w:r>
          </w:p>
          <w:p w14:paraId="363A8062" w14:textId="08E677C0" w:rsidR="003568F8" w:rsidRPr="00324DB7" w:rsidRDefault="003568F8" w:rsidP="002614E7">
            <w:pPr>
              <w:pStyle w:val="TB1"/>
            </w:pPr>
            <w:r w:rsidRPr="00324DB7">
              <w:t>CaReconfSubscription</w:t>
            </w:r>
          </w:p>
          <w:p w14:paraId="7D5C0C6F" w14:textId="056472BC" w:rsidR="003568F8" w:rsidRPr="00324DB7" w:rsidRDefault="003568F8" w:rsidP="002614E7">
            <w:pPr>
              <w:pStyle w:val="TB1"/>
            </w:pPr>
            <w:r w:rsidRPr="00324DB7">
              <w:t>S1BearerSubscription</w:t>
            </w:r>
          </w:p>
        </w:tc>
      </w:tr>
      <w:tr w:rsidR="003568F8" w:rsidRPr="00324DB7" w14:paraId="435C5796" w14:textId="77777777" w:rsidTr="007B2761">
        <w:trPr>
          <w:jc w:val="center"/>
        </w:trPr>
        <w:tc>
          <w:tcPr>
            <w:tcW w:w="535" w:type="pct"/>
            <w:vMerge w:val="restart"/>
            <w:shd w:val="clear" w:color="auto" w:fill="BFBFBF"/>
            <w:vAlign w:val="center"/>
          </w:tcPr>
          <w:p w14:paraId="6224B85B" w14:textId="77777777" w:rsidR="003568F8" w:rsidRPr="00324DB7" w:rsidRDefault="003568F8" w:rsidP="00BD519D">
            <w:pPr>
              <w:pStyle w:val="TAH"/>
            </w:pPr>
            <w:r w:rsidRPr="00324DB7">
              <w:lastRenderedPageBreak/>
              <w:t>Response body</w:t>
            </w:r>
          </w:p>
        </w:tc>
        <w:tc>
          <w:tcPr>
            <w:tcW w:w="1304" w:type="pct"/>
            <w:shd w:val="clear" w:color="auto" w:fill="BFBFBF" w:themeFill="background1" w:themeFillShade="BF"/>
          </w:tcPr>
          <w:p w14:paraId="35C1786A" w14:textId="77777777" w:rsidR="003568F8" w:rsidRPr="00324DB7" w:rsidRDefault="003568F8" w:rsidP="00BD519D">
            <w:pPr>
              <w:pStyle w:val="TAH"/>
              <w:keepNext w:val="0"/>
            </w:pPr>
            <w:r w:rsidRPr="00324DB7">
              <w:t>Data type</w:t>
            </w:r>
          </w:p>
        </w:tc>
        <w:tc>
          <w:tcPr>
            <w:tcW w:w="589" w:type="pct"/>
            <w:shd w:val="clear" w:color="auto" w:fill="BFBFBF" w:themeFill="background1" w:themeFillShade="BF"/>
          </w:tcPr>
          <w:p w14:paraId="5A354FED" w14:textId="77777777" w:rsidR="003568F8" w:rsidRPr="00324DB7" w:rsidRDefault="003568F8" w:rsidP="00BD519D">
            <w:pPr>
              <w:pStyle w:val="TAH"/>
              <w:keepNext w:val="0"/>
            </w:pPr>
            <w:r w:rsidRPr="00324DB7">
              <w:t>Cardinality</w:t>
            </w:r>
          </w:p>
        </w:tc>
        <w:tc>
          <w:tcPr>
            <w:tcW w:w="662" w:type="pct"/>
            <w:shd w:val="clear" w:color="auto" w:fill="BFBFBF" w:themeFill="background1" w:themeFillShade="BF"/>
          </w:tcPr>
          <w:p w14:paraId="4A4813A2" w14:textId="77777777" w:rsidR="003568F8" w:rsidRPr="00324DB7" w:rsidRDefault="003568F8" w:rsidP="00BD519D">
            <w:pPr>
              <w:pStyle w:val="TAH"/>
              <w:keepNext w:val="0"/>
            </w:pPr>
            <w:r w:rsidRPr="00324DB7">
              <w:t>Response</w:t>
            </w:r>
          </w:p>
          <w:p w14:paraId="4A261434" w14:textId="77777777" w:rsidR="003568F8" w:rsidRPr="00324DB7" w:rsidRDefault="003568F8" w:rsidP="00BD519D">
            <w:pPr>
              <w:pStyle w:val="TAH"/>
              <w:keepNext w:val="0"/>
            </w:pPr>
            <w:r w:rsidRPr="00324DB7">
              <w:t>Codes</w:t>
            </w:r>
          </w:p>
        </w:tc>
        <w:tc>
          <w:tcPr>
            <w:tcW w:w="1910" w:type="pct"/>
            <w:shd w:val="clear" w:color="auto" w:fill="BFBFBF" w:themeFill="background1" w:themeFillShade="BF"/>
          </w:tcPr>
          <w:p w14:paraId="31E1ED60" w14:textId="77777777" w:rsidR="003568F8" w:rsidRPr="00324DB7" w:rsidRDefault="003568F8" w:rsidP="00BD519D">
            <w:pPr>
              <w:pStyle w:val="TAH"/>
              <w:keepNext w:val="0"/>
            </w:pPr>
            <w:r w:rsidRPr="00324DB7">
              <w:t>Remarks</w:t>
            </w:r>
          </w:p>
        </w:tc>
      </w:tr>
      <w:tr w:rsidR="003568F8" w:rsidRPr="00324DB7" w14:paraId="4E059F7A" w14:textId="77777777" w:rsidTr="007B2761">
        <w:trPr>
          <w:jc w:val="center"/>
        </w:trPr>
        <w:tc>
          <w:tcPr>
            <w:tcW w:w="535" w:type="pct"/>
            <w:vMerge/>
            <w:shd w:val="clear" w:color="auto" w:fill="BFBFBF"/>
            <w:vAlign w:val="center"/>
          </w:tcPr>
          <w:p w14:paraId="315FEF60" w14:textId="77777777" w:rsidR="003568F8" w:rsidRPr="00324DB7" w:rsidRDefault="003568F8" w:rsidP="00750B0C">
            <w:pPr>
              <w:pStyle w:val="TAL"/>
              <w:keepNext w:val="0"/>
              <w:jc w:val="center"/>
            </w:pPr>
          </w:p>
        </w:tc>
        <w:tc>
          <w:tcPr>
            <w:tcW w:w="1304" w:type="pct"/>
            <w:shd w:val="clear" w:color="auto" w:fill="auto"/>
          </w:tcPr>
          <w:p w14:paraId="486EFAA9" w14:textId="77777777" w:rsidR="003568F8" w:rsidRPr="00324DB7" w:rsidRDefault="003568F8" w:rsidP="00750B0C">
            <w:pPr>
              <w:pStyle w:val="TAL"/>
              <w:keepNext w:val="0"/>
            </w:pPr>
            <w:r w:rsidRPr="00324DB7">
              <w:t>ProblemDetails</w:t>
            </w:r>
          </w:p>
        </w:tc>
        <w:tc>
          <w:tcPr>
            <w:tcW w:w="589" w:type="pct"/>
          </w:tcPr>
          <w:p w14:paraId="6492F57E" w14:textId="77777777" w:rsidR="003568F8" w:rsidRPr="00324DB7" w:rsidRDefault="003568F8" w:rsidP="00750B0C">
            <w:pPr>
              <w:pStyle w:val="TAL"/>
              <w:keepNext w:val="0"/>
            </w:pPr>
            <w:r w:rsidRPr="00324DB7">
              <w:t>0..1</w:t>
            </w:r>
          </w:p>
        </w:tc>
        <w:tc>
          <w:tcPr>
            <w:tcW w:w="662" w:type="pct"/>
          </w:tcPr>
          <w:p w14:paraId="74E0C347" w14:textId="77777777" w:rsidR="003568F8" w:rsidRPr="00324DB7" w:rsidRDefault="003568F8" w:rsidP="00750B0C">
            <w:pPr>
              <w:pStyle w:val="TAL"/>
              <w:keepNext w:val="0"/>
            </w:pPr>
            <w:r w:rsidRPr="00324DB7">
              <w:t>400 Bad Request</w:t>
            </w:r>
          </w:p>
        </w:tc>
        <w:tc>
          <w:tcPr>
            <w:tcW w:w="1910" w:type="pct"/>
          </w:tcPr>
          <w:p w14:paraId="6DB07932" w14:textId="77777777" w:rsidR="003568F8" w:rsidRPr="00324DB7" w:rsidRDefault="003568F8" w:rsidP="00750B0C">
            <w:pPr>
              <w:pStyle w:val="TAL"/>
              <w:keepNext w:val="0"/>
            </w:pPr>
            <w:r w:rsidRPr="00324DB7">
              <w:t>It is used to indicate that incorrect parameters were passed to the request.</w:t>
            </w:r>
          </w:p>
          <w:p w14:paraId="26265D7D" w14:textId="77777777" w:rsidR="003568F8" w:rsidRPr="00324DB7" w:rsidRDefault="003568F8" w:rsidP="00750B0C">
            <w:pPr>
              <w:pStyle w:val="TAL"/>
              <w:keepNext w:val="0"/>
            </w:pPr>
          </w:p>
          <w:p w14:paraId="28DD54A9" w14:textId="27148777" w:rsidR="003568F8" w:rsidRPr="00324DB7" w:rsidRDefault="003568F8" w:rsidP="00750B0C">
            <w:pPr>
              <w:pStyle w:val="TAL"/>
              <w:keepNext w:val="0"/>
            </w:pPr>
            <w:r w:rsidRPr="00324DB7">
              <w:t>In the returned ProblemDetails structure, the "detail" attribute should convey more information about the error.</w:t>
            </w:r>
          </w:p>
        </w:tc>
      </w:tr>
      <w:tr w:rsidR="003568F8" w:rsidRPr="00324DB7" w14:paraId="21051D13" w14:textId="77777777" w:rsidTr="007B2761">
        <w:trPr>
          <w:jc w:val="center"/>
        </w:trPr>
        <w:tc>
          <w:tcPr>
            <w:tcW w:w="535" w:type="pct"/>
            <w:vMerge/>
            <w:shd w:val="clear" w:color="auto" w:fill="BFBFBF"/>
            <w:vAlign w:val="center"/>
          </w:tcPr>
          <w:p w14:paraId="48C3DB1E" w14:textId="77777777" w:rsidR="003568F8" w:rsidRPr="00324DB7" w:rsidRDefault="003568F8" w:rsidP="00750B0C">
            <w:pPr>
              <w:pStyle w:val="TAL"/>
              <w:keepNext w:val="0"/>
              <w:jc w:val="center"/>
            </w:pPr>
          </w:p>
        </w:tc>
        <w:tc>
          <w:tcPr>
            <w:tcW w:w="1304" w:type="pct"/>
            <w:shd w:val="clear" w:color="auto" w:fill="auto"/>
          </w:tcPr>
          <w:p w14:paraId="1CB9F8E6" w14:textId="77777777" w:rsidR="003568F8" w:rsidRPr="00324DB7" w:rsidRDefault="003568F8" w:rsidP="00750B0C">
            <w:pPr>
              <w:pStyle w:val="TAL"/>
              <w:keepNext w:val="0"/>
            </w:pPr>
            <w:r w:rsidRPr="00324DB7">
              <w:t>ProblemDetails</w:t>
            </w:r>
          </w:p>
        </w:tc>
        <w:tc>
          <w:tcPr>
            <w:tcW w:w="589" w:type="pct"/>
          </w:tcPr>
          <w:p w14:paraId="258E51B8" w14:textId="77777777" w:rsidR="003568F8" w:rsidRPr="00324DB7" w:rsidRDefault="003568F8" w:rsidP="00750B0C">
            <w:pPr>
              <w:pStyle w:val="TAL"/>
              <w:keepNext w:val="0"/>
            </w:pPr>
            <w:r w:rsidRPr="00324DB7">
              <w:t>0..1</w:t>
            </w:r>
          </w:p>
        </w:tc>
        <w:tc>
          <w:tcPr>
            <w:tcW w:w="662" w:type="pct"/>
          </w:tcPr>
          <w:p w14:paraId="5FE1C23B" w14:textId="77777777" w:rsidR="003568F8" w:rsidRPr="00324DB7" w:rsidRDefault="003568F8" w:rsidP="00750B0C">
            <w:pPr>
              <w:pStyle w:val="TAL"/>
              <w:keepNext w:val="0"/>
            </w:pPr>
            <w:r w:rsidRPr="00324DB7">
              <w:t>401 Unauthorized</w:t>
            </w:r>
          </w:p>
        </w:tc>
        <w:tc>
          <w:tcPr>
            <w:tcW w:w="1910" w:type="pct"/>
          </w:tcPr>
          <w:p w14:paraId="72E528B9" w14:textId="77777777" w:rsidR="003568F8" w:rsidRPr="00324DB7" w:rsidRDefault="003568F8" w:rsidP="00750B0C">
            <w:pPr>
              <w:pStyle w:val="TAL"/>
              <w:keepNext w:val="0"/>
              <w:rPr>
                <w:rFonts w:eastAsia="Calibri"/>
              </w:rPr>
            </w:pPr>
            <w:r w:rsidRPr="00324DB7">
              <w:t xml:space="preserve">It is </w:t>
            </w:r>
            <w:r w:rsidRPr="00324DB7">
              <w:rPr>
                <w:rFonts w:eastAsia="Calibri"/>
              </w:rPr>
              <w:t>used when the client did not submit credentials.</w:t>
            </w:r>
          </w:p>
          <w:p w14:paraId="5C58327F" w14:textId="77777777" w:rsidR="003568F8" w:rsidRPr="00324DB7" w:rsidRDefault="003568F8" w:rsidP="00750B0C">
            <w:pPr>
              <w:pStyle w:val="TAL"/>
              <w:keepNext w:val="0"/>
              <w:rPr>
                <w:rFonts w:eastAsia="Calibri"/>
              </w:rPr>
            </w:pPr>
          </w:p>
          <w:p w14:paraId="3E96248D" w14:textId="69C9A5BF" w:rsidR="003568F8" w:rsidRPr="00324DB7" w:rsidRDefault="003568F8" w:rsidP="00750B0C">
            <w:pPr>
              <w:pStyle w:val="TAL"/>
              <w:keepNext w:val="0"/>
            </w:pPr>
            <w:r w:rsidRPr="00324DB7">
              <w:t>In the returned ProblemDetails structure, the "detail" attribute should convey more information about the error.</w:t>
            </w:r>
          </w:p>
        </w:tc>
      </w:tr>
      <w:tr w:rsidR="003568F8" w:rsidRPr="00324DB7" w14:paraId="2DCB9644" w14:textId="77777777" w:rsidTr="007B2761">
        <w:trPr>
          <w:jc w:val="center"/>
        </w:trPr>
        <w:tc>
          <w:tcPr>
            <w:tcW w:w="535" w:type="pct"/>
            <w:vMerge/>
            <w:shd w:val="clear" w:color="auto" w:fill="BFBFBF"/>
            <w:vAlign w:val="center"/>
          </w:tcPr>
          <w:p w14:paraId="5C39324D" w14:textId="77777777" w:rsidR="003568F8" w:rsidRPr="00324DB7" w:rsidRDefault="003568F8" w:rsidP="00750B0C">
            <w:pPr>
              <w:pStyle w:val="TAL"/>
              <w:keepNext w:val="0"/>
              <w:jc w:val="center"/>
            </w:pPr>
          </w:p>
        </w:tc>
        <w:tc>
          <w:tcPr>
            <w:tcW w:w="1304" w:type="pct"/>
            <w:shd w:val="clear" w:color="auto" w:fill="auto"/>
          </w:tcPr>
          <w:p w14:paraId="194B89FE" w14:textId="77777777" w:rsidR="003568F8" w:rsidRPr="00324DB7" w:rsidRDefault="003568F8" w:rsidP="00750B0C">
            <w:pPr>
              <w:pStyle w:val="TAL"/>
              <w:keepNext w:val="0"/>
            </w:pPr>
            <w:r w:rsidRPr="00324DB7">
              <w:t>ProblemDetails</w:t>
            </w:r>
          </w:p>
        </w:tc>
        <w:tc>
          <w:tcPr>
            <w:tcW w:w="589" w:type="pct"/>
          </w:tcPr>
          <w:p w14:paraId="01F99CD6" w14:textId="77777777" w:rsidR="003568F8" w:rsidRPr="00324DB7" w:rsidRDefault="003568F8" w:rsidP="00750B0C">
            <w:pPr>
              <w:pStyle w:val="TAL"/>
              <w:keepNext w:val="0"/>
            </w:pPr>
            <w:r w:rsidRPr="00324DB7">
              <w:t>1</w:t>
            </w:r>
          </w:p>
        </w:tc>
        <w:tc>
          <w:tcPr>
            <w:tcW w:w="662" w:type="pct"/>
          </w:tcPr>
          <w:p w14:paraId="60025CC3" w14:textId="77777777" w:rsidR="003568F8" w:rsidRPr="00324DB7" w:rsidRDefault="003568F8" w:rsidP="00750B0C">
            <w:pPr>
              <w:pStyle w:val="TAL"/>
              <w:keepNext w:val="0"/>
            </w:pPr>
            <w:r w:rsidRPr="00324DB7">
              <w:t>403 Forbidden</w:t>
            </w:r>
          </w:p>
        </w:tc>
        <w:tc>
          <w:tcPr>
            <w:tcW w:w="1910" w:type="pct"/>
          </w:tcPr>
          <w:p w14:paraId="55AD8653" w14:textId="77777777" w:rsidR="003568F8" w:rsidRPr="00324DB7" w:rsidRDefault="003568F8" w:rsidP="00750B0C">
            <w:pPr>
              <w:pStyle w:val="TAL"/>
              <w:keepNext w:val="0"/>
            </w:pPr>
            <w:r w:rsidRPr="00324DB7">
              <w:t xml:space="preserve">The operation is not allowed given the current status of the resource. </w:t>
            </w:r>
          </w:p>
          <w:p w14:paraId="7D06F4B1" w14:textId="77777777" w:rsidR="003568F8" w:rsidRPr="00324DB7" w:rsidRDefault="003568F8" w:rsidP="00750B0C">
            <w:pPr>
              <w:pStyle w:val="TAL"/>
              <w:keepNext w:val="0"/>
            </w:pPr>
          </w:p>
          <w:p w14:paraId="0EE622A4" w14:textId="578AADF0" w:rsidR="003568F8" w:rsidRPr="00324DB7" w:rsidRDefault="003568F8" w:rsidP="00750B0C">
            <w:pPr>
              <w:pStyle w:val="TAL"/>
              <w:keepNext w:val="0"/>
            </w:pPr>
            <w:r w:rsidRPr="00324DB7">
              <w:t>More information shall be provided in the "detail" attribute of the "ProblemDetails" structure.</w:t>
            </w:r>
          </w:p>
        </w:tc>
      </w:tr>
      <w:tr w:rsidR="003568F8" w:rsidRPr="00324DB7" w14:paraId="4F01DE3F" w14:textId="77777777" w:rsidTr="007B2761">
        <w:trPr>
          <w:jc w:val="center"/>
        </w:trPr>
        <w:tc>
          <w:tcPr>
            <w:tcW w:w="535" w:type="pct"/>
            <w:vMerge/>
            <w:shd w:val="clear" w:color="auto" w:fill="BFBFBF"/>
            <w:vAlign w:val="center"/>
          </w:tcPr>
          <w:p w14:paraId="76507A61" w14:textId="77777777" w:rsidR="003568F8" w:rsidRPr="00324DB7" w:rsidRDefault="003568F8" w:rsidP="00750B0C">
            <w:pPr>
              <w:pStyle w:val="TAL"/>
              <w:keepNext w:val="0"/>
              <w:jc w:val="center"/>
            </w:pPr>
          </w:p>
        </w:tc>
        <w:tc>
          <w:tcPr>
            <w:tcW w:w="1304" w:type="pct"/>
            <w:tcBorders>
              <w:bottom w:val="single" w:sz="6" w:space="0" w:color="000000"/>
            </w:tcBorders>
            <w:shd w:val="clear" w:color="auto" w:fill="auto"/>
          </w:tcPr>
          <w:p w14:paraId="0873C69D" w14:textId="77777777" w:rsidR="003568F8" w:rsidRPr="00324DB7" w:rsidRDefault="003568F8" w:rsidP="00750B0C">
            <w:pPr>
              <w:pStyle w:val="TAL"/>
              <w:keepNext w:val="0"/>
            </w:pPr>
            <w:r w:rsidRPr="00324DB7">
              <w:t>ProblemDetails</w:t>
            </w:r>
          </w:p>
        </w:tc>
        <w:tc>
          <w:tcPr>
            <w:tcW w:w="589" w:type="pct"/>
            <w:tcBorders>
              <w:bottom w:val="single" w:sz="6" w:space="0" w:color="000000"/>
            </w:tcBorders>
          </w:tcPr>
          <w:p w14:paraId="5C9733C0" w14:textId="77777777" w:rsidR="003568F8" w:rsidRPr="00324DB7" w:rsidRDefault="003568F8" w:rsidP="00750B0C">
            <w:pPr>
              <w:pStyle w:val="TAL"/>
              <w:keepNext w:val="0"/>
            </w:pPr>
            <w:r w:rsidRPr="00324DB7">
              <w:t>0..1</w:t>
            </w:r>
          </w:p>
        </w:tc>
        <w:tc>
          <w:tcPr>
            <w:tcW w:w="662" w:type="pct"/>
            <w:tcBorders>
              <w:bottom w:val="single" w:sz="6" w:space="0" w:color="000000"/>
            </w:tcBorders>
          </w:tcPr>
          <w:p w14:paraId="2FA927DD" w14:textId="77777777" w:rsidR="003568F8" w:rsidRPr="00324DB7" w:rsidRDefault="003568F8" w:rsidP="00750B0C">
            <w:pPr>
              <w:pStyle w:val="TAL"/>
              <w:keepNext w:val="0"/>
            </w:pPr>
            <w:r w:rsidRPr="00324DB7">
              <w:t>404 Not Found</w:t>
            </w:r>
          </w:p>
        </w:tc>
        <w:tc>
          <w:tcPr>
            <w:tcW w:w="1910" w:type="pct"/>
            <w:tcBorders>
              <w:bottom w:val="single" w:sz="6" w:space="0" w:color="000000"/>
            </w:tcBorders>
          </w:tcPr>
          <w:p w14:paraId="076B1E55" w14:textId="77777777" w:rsidR="003568F8" w:rsidRPr="00324DB7" w:rsidRDefault="003568F8" w:rsidP="00750B0C">
            <w:pPr>
              <w:pStyle w:val="TAL"/>
              <w:keepNext w:val="0"/>
            </w:pPr>
            <w:r w:rsidRPr="00324DB7">
              <w:t xml:space="preserve">It is used when a client provided a </w:t>
            </w:r>
            <w:r w:rsidRPr="009364B4">
              <w:t>URI</w:t>
            </w:r>
            <w:r w:rsidRPr="00324DB7">
              <w:t xml:space="preserve"> that cannot be mapped to a valid resource </w:t>
            </w:r>
            <w:r w:rsidRPr="009364B4">
              <w:t>URI</w:t>
            </w:r>
            <w:r w:rsidRPr="00324DB7">
              <w:t>.</w:t>
            </w:r>
          </w:p>
          <w:p w14:paraId="33775C93" w14:textId="77777777" w:rsidR="003568F8" w:rsidRPr="00324DB7" w:rsidRDefault="003568F8" w:rsidP="00750B0C">
            <w:pPr>
              <w:pStyle w:val="TAL"/>
              <w:keepNext w:val="0"/>
            </w:pPr>
          </w:p>
          <w:p w14:paraId="05274800" w14:textId="3F47310E" w:rsidR="003568F8" w:rsidRPr="00324DB7" w:rsidRDefault="003568F8" w:rsidP="00750B0C">
            <w:pPr>
              <w:pStyle w:val="TAL"/>
              <w:keepNext w:val="0"/>
            </w:pPr>
            <w:r w:rsidRPr="00324DB7">
              <w:t>In the returned ProblemDetails structure, the "detail" attribute should convey more information about the error.</w:t>
            </w:r>
          </w:p>
        </w:tc>
      </w:tr>
      <w:tr w:rsidR="003568F8" w:rsidRPr="00324DB7" w14:paraId="0D453DC0" w14:textId="77777777" w:rsidTr="007B2761">
        <w:trPr>
          <w:jc w:val="center"/>
        </w:trPr>
        <w:tc>
          <w:tcPr>
            <w:tcW w:w="535" w:type="pct"/>
            <w:vMerge/>
            <w:shd w:val="clear" w:color="auto" w:fill="BFBFBF"/>
            <w:vAlign w:val="center"/>
          </w:tcPr>
          <w:p w14:paraId="36853C82" w14:textId="77777777" w:rsidR="003568F8" w:rsidRPr="00324DB7" w:rsidRDefault="003568F8" w:rsidP="001F15D9">
            <w:pPr>
              <w:pStyle w:val="TAL"/>
              <w:jc w:val="center"/>
            </w:pPr>
          </w:p>
        </w:tc>
        <w:tc>
          <w:tcPr>
            <w:tcW w:w="1304" w:type="pct"/>
            <w:shd w:val="clear" w:color="auto" w:fill="auto"/>
          </w:tcPr>
          <w:p w14:paraId="306F16CD" w14:textId="77777777" w:rsidR="003568F8" w:rsidRPr="00324DB7" w:rsidRDefault="003568F8" w:rsidP="001F15D9">
            <w:pPr>
              <w:pStyle w:val="TAL"/>
            </w:pPr>
            <w:r w:rsidRPr="00324DB7">
              <w:t>ProblemDetails</w:t>
            </w:r>
          </w:p>
        </w:tc>
        <w:tc>
          <w:tcPr>
            <w:tcW w:w="589" w:type="pct"/>
          </w:tcPr>
          <w:p w14:paraId="30CA8C91" w14:textId="77777777" w:rsidR="003568F8" w:rsidRPr="00324DB7" w:rsidRDefault="003568F8" w:rsidP="001F15D9">
            <w:pPr>
              <w:pStyle w:val="TAL"/>
            </w:pPr>
            <w:r w:rsidRPr="00324DB7">
              <w:t>0..1</w:t>
            </w:r>
          </w:p>
        </w:tc>
        <w:tc>
          <w:tcPr>
            <w:tcW w:w="662" w:type="pct"/>
          </w:tcPr>
          <w:p w14:paraId="657F6533" w14:textId="77777777" w:rsidR="003568F8" w:rsidRPr="00324DB7" w:rsidRDefault="003568F8" w:rsidP="001F15D9">
            <w:pPr>
              <w:pStyle w:val="TAL"/>
            </w:pPr>
            <w:r w:rsidRPr="00324DB7">
              <w:t>406 Not Acceptable</w:t>
            </w:r>
          </w:p>
        </w:tc>
        <w:tc>
          <w:tcPr>
            <w:tcW w:w="1910" w:type="pct"/>
          </w:tcPr>
          <w:p w14:paraId="635A3D27" w14:textId="77777777" w:rsidR="003568F8" w:rsidRPr="00324DB7" w:rsidRDefault="003568F8" w:rsidP="001F15D9">
            <w:pPr>
              <w:pStyle w:val="TAL"/>
              <w:rPr>
                <w:rFonts w:eastAsia="Calibri"/>
              </w:rPr>
            </w:pPr>
            <w:r w:rsidRPr="00324DB7">
              <w:t xml:space="preserve">It is </w:t>
            </w:r>
            <w:r w:rsidRPr="00324DB7">
              <w:rPr>
                <w:rFonts w:eastAsia="Calibri"/>
              </w:rPr>
              <w:t>used to indicate that the server cannot provide the any of the content formats supported by the client.</w:t>
            </w:r>
          </w:p>
          <w:p w14:paraId="17E8E307" w14:textId="77777777" w:rsidR="003568F8" w:rsidRPr="00324DB7" w:rsidRDefault="003568F8" w:rsidP="001F15D9">
            <w:pPr>
              <w:pStyle w:val="TAL"/>
              <w:rPr>
                <w:rFonts w:eastAsia="Calibri"/>
              </w:rPr>
            </w:pPr>
          </w:p>
          <w:p w14:paraId="5C5A3F8F" w14:textId="616C9406" w:rsidR="003568F8" w:rsidRPr="00324DB7" w:rsidRDefault="003568F8" w:rsidP="001F15D9">
            <w:pPr>
              <w:pStyle w:val="TAL"/>
            </w:pPr>
            <w:r w:rsidRPr="00324DB7">
              <w:t>In the returned ProblemDetails structure, the "detail" attribute should convey more information about the error.</w:t>
            </w:r>
          </w:p>
        </w:tc>
      </w:tr>
      <w:tr w:rsidR="003568F8" w:rsidRPr="00324DB7" w14:paraId="0CAE3852" w14:textId="77777777" w:rsidTr="007B2761">
        <w:trPr>
          <w:jc w:val="center"/>
        </w:trPr>
        <w:tc>
          <w:tcPr>
            <w:tcW w:w="535" w:type="pct"/>
            <w:vMerge/>
            <w:shd w:val="clear" w:color="auto" w:fill="BFBFBF"/>
            <w:vAlign w:val="center"/>
          </w:tcPr>
          <w:p w14:paraId="345E9856" w14:textId="77777777" w:rsidR="003568F8" w:rsidRPr="00324DB7" w:rsidRDefault="003568F8" w:rsidP="001F15D9">
            <w:pPr>
              <w:pStyle w:val="TAL"/>
              <w:jc w:val="center"/>
            </w:pPr>
          </w:p>
        </w:tc>
        <w:tc>
          <w:tcPr>
            <w:tcW w:w="1304" w:type="pct"/>
            <w:shd w:val="clear" w:color="auto" w:fill="auto"/>
          </w:tcPr>
          <w:p w14:paraId="2C06EDD1" w14:textId="77777777" w:rsidR="003568F8" w:rsidRPr="00324DB7" w:rsidRDefault="003568F8" w:rsidP="001F15D9">
            <w:pPr>
              <w:pStyle w:val="TAL"/>
            </w:pPr>
            <w:r w:rsidRPr="00324DB7">
              <w:t>ProblemDetails</w:t>
            </w:r>
          </w:p>
        </w:tc>
        <w:tc>
          <w:tcPr>
            <w:tcW w:w="589" w:type="pct"/>
          </w:tcPr>
          <w:p w14:paraId="20DE24D9" w14:textId="77777777" w:rsidR="003568F8" w:rsidRPr="00324DB7" w:rsidRDefault="003568F8" w:rsidP="001F15D9">
            <w:pPr>
              <w:pStyle w:val="TAL"/>
            </w:pPr>
            <w:r w:rsidRPr="00324DB7">
              <w:t>0..1</w:t>
            </w:r>
          </w:p>
        </w:tc>
        <w:tc>
          <w:tcPr>
            <w:tcW w:w="662" w:type="pct"/>
          </w:tcPr>
          <w:p w14:paraId="05385BF9" w14:textId="77777777" w:rsidR="003568F8" w:rsidRPr="00324DB7" w:rsidRDefault="003568F8" w:rsidP="001F15D9">
            <w:pPr>
              <w:pStyle w:val="TAL"/>
            </w:pPr>
            <w:r w:rsidRPr="00324DB7">
              <w:t>412 Precondition Failed</w:t>
            </w:r>
          </w:p>
        </w:tc>
        <w:tc>
          <w:tcPr>
            <w:tcW w:w="1910" w:type="pct"/>
          </w:tcPr>
          <w:p w14:paraId="5E2D0957" w14:textId="77777777" w:rsidR="003568F8" w:rsidRPr="00324DB7" w:rsidRDefault="003568F8" w:rsidP="001F15D9">
            <w:pPr>
              <w:pStyle w:val="TAL"/>
              <w:rPr>
                <w:rFonts w:eastAsia="Calibri"/>
              </w:rPr>
            </w:pPr>
            <w:r w:rsidRPr="00324DB7">
              <w:t xml:space="preserve">It is </w:t>
            </w:r>
            <w:r w:rsidRPr="00324DB7">
              <w:rPr>
                <w:rFonts w:eastAsia="Calibri"/>
              </w:rPr>
              <w:t>used when a condition has failed during conditional requests, e.g. when using ETags to avoid write conflicts when using PUT.</w:t>
            </w:r>
          </w:p>
          <w:p w14:paraId="00CC3D0E" w14:textId="77777777" w:rsidR="003568F8" w:rsidRPr="00324DB7" w:rsidRDefault="003568F8" w:rsidP="001F15D9">
            <w:pPr>
              <w:pStyle w:val="TAL"/>
              <w:rPr>
                <w:rFonts w:eastAsia="Calibri"/>
              </w:rPr>
            </w:pPr>
          </w:p>
          <w:p w14:paraId="364EEB86" w14:textId="42DC7E34" w:rsidR="003568F8" w:rsidRPr="00324DB7" w:rsidRDefault="003568F8" w:rsidP="001F15D9">
            <w:pPr>
              <w:pStyle w:val="TAL"/>
            </w:pPr>
            <w:r w:rsidRPr="00324DB7">
              <w:t>In the returned ProblemDetails structure, the "detail" attribute should convey more information about the error.</w:t>
            </w:r>
          </w:p>
        </w:tc>
      </w:tr>
      <w:tr w:rsidR="003568F8" w:rsidRPr="00324DB7" w14:paraId="6984FB82" w14:textId="77777777" w:rsidTr="007B2761">
        <w:trPr>
          <w:jc w:val="center"/>
        </w:trPr>
        <w:tc>
          <w:tcPr>
            <w:tcW w:w="535" w:type="pct"/>
            <w:vMerge/>
            <w:shd w:val="clear" w:color="auto" w:fill="BFBFBF"/>
            <w:vAlign w:val="center"/>
          </w:tcPr>
          <w:p w14:paraId="12B3490E" w14:textId="77777777" w:rsidR="003568F8" w:rsidRPr="00324DB7" w:rsidRDefault="003568F8" w:rsidP="00BF7611">
            <w:pPr>
              <w:pStyle w:val="TAL"/>
              <w:jc w:val="center"/>
            </w:pPr>
          </w:p>
        </w:tc>
        <w:tc>
          <w:tcPr>
            <w:tcW w:w="1304" w:type="pct"/>
            <w:shd w:val="clear" w:color="auto" w:fill="auto"/>
          </w:tcPr>
          <w:p w14:paraId="03065876" w14:textId="77777777" w:rsidR="003568F8" w:rsidRPr="00324DB7" w:rsidRDefault="003568F8" w:rsidP="00BF7611">
            <w:pPr>
              <w:pStyle w:val="TAL"/>
            </w:pPr>
            <w:r w:rsidRPr="00324DB7">
              <w:t>ProblemDetails</w:t>
            </w:r>
          </w:p>
        </w:tc>
        <w:tc>
          <w:tcPr>
            <w:tcW w:w="589" w:type="pct"/>
          </w:tcPr>
          <w:p w14:paraId="257C4717" w14:textId="77777777" w:rsidR="003568F8" w:rsidRPr="00324DB7" w:rsidRDefault="003568F8" w:rsidP="00BF7611">
            <w:pPr>
              <w:pStyle w:val="TAL"/>
            </w:pPr>
            <w:r w:rsidRPr="00324DB7">
              <w:t>0..1</w:t>
            </w:r>
          </w:p>
        </w:tc>
        <w:tc>
          <w:tcPr>
            <w:tcW w:w="662" w:type="pct"/>
          </w:tcPr>
          <w:p w14:paraId="2BBFF4E2" w14:textId="77777777" w:rsidR="003568F8" w:rsidRPr="00324DB7" w:rsidRDefault="003568F8" w:rsidP="00BF7611">
            <w:pPr>
              <w:pStyle w:val="TAL"/>
            </w:pPr>
            <w:r w:rsidRPr="00324DB7">
              <w:t>422 Unprocessable Entity</w:t>
            </w:r>
          </w:p>
        </w:tc>
        <w:tc>
          <w:tcPr>
            <w:tcW w:w="1910" w:type="pct"/>
          </w:tcPr>
          <w:p w14:paraId="7E223D11" w14:textId="77777777" w:rsidR="003568F8" w:rsidRPr="00324DB7" w:rsidRDefault="003568F8" w:rsidP="00BF7611">
            <w:pPr>
              <w:pStyle w:val="TAL"/>
            </w:pPr>
            <w:r w:rsidRPr="00324DB7">
              <w:t xml:space="preserve">It is used to indicate that the server understands the content type of the request entity and that the syntax of the request entity is correct but that the server is unable to process the contained instructions. This error condition can occur if an </w:t>
            </w:r>
            <w:r w:rsidRPr="009364B4">
              <w:t>JSON</w:t>
            </w:r>
            <w:r w:rsidRPr="00324DB7">
              <w:t xml:space="preserve"> request body is syntactically correct but semantically incorrect, for example if the target area for the request is considered too large. This error condition can also occur if the capabilities required by the request are not supported. </w:t>
            </w:r>
          </w:p>
          <w:p w14:paraId="028DB382" w14:textId="77777777" w:rsidR="003568F8" w:rsidRPr="00324DB7" w:rsidRDefault="003568F8" w:rsidP="00BF7611">
            <w:pPr>
              <w:pStyle w:val="TAL"/>
            </w:pPr>
          </w:p>
          <w:p w14:paraId="112C3F4C" w14:textId="01C78749" w:rsidR="003568F8" w:rsidRPr="00324DB7" w:rsidRDefault="003568F8" w:rsidP="00BF7611">
            <w:pPr>
              <w:pStyle w:val="TAL"/>
            </w:pPr>
            <w:r w:rsidRPr="00324DB7">
              <w:t>In the returned ProblemDetails structure, the "detail" attribute should convey more information about the error.</w:t>
            </w:r>
          </w:p>
        </w:tc>
      </w:tr>
      <w:tr w:rsidR="003568F8" w:rsidRPr="00324DB7" w14:paraId="6F525A16" w14:textId="77777777" w:rsidTr="007B2761">
        <w:trPr>
          <w:jc w:val="center"/>
        </w:trPr>
        <w:tc>
          <w:tcPr>
            <w:tcW w:w="535" w:type="pct"/>
            <w:vMerge/>
            <w:shd w:val="clear" w:color="auto" w:fill="BFBFBF"/>
            <w:vAlign w:val="center"/>
          </w:tcPr>
          <w:p w14:paraId="2DB1A436" w14:textId="77777777" w:rsidR="003568F8" w:rsidRPr="00324DB7" w:rsidRDefault="003568F8" w:rsidP="001F15D9">
            <w:pPr>
              <w:pStyle w:val="TAL"/>
              <w:jc w:val="center"/>
            </w:pPr>
          </w:p>
        </w:tc>
        <w:tc>
          <w:tcPr>
            <w:tcW w:w="1304" w:type="pct"/>
            <w:shd w:val="clear" w:color="auto" w:fill="auto"/>
          </w:tcPr>
          <w:p w14:paraId="12F57A5F" w14:textId="77777777" w:rsidR="003568F8" w:rsidRPr="00324DB7" w:rsidRDefault="003568F8" w:rsidP="001F15D9">
            <w:pPr>
              <w:pStyle w:val="TAL"/>
            </w:pPr>
            <w:r w:rsidRPr="00324DB7">
              <w:t>ProblemDetails</w:t>
            </w:r>
          </w:p>
        </w:tc>
        <w:tc>
          <w:tcPr>
            <w:tcW w:w="589" w:type="pct"/>
          </w:tcPr>
          <w:p w14:paraId="6E643E50" w14:textId="77777777" w:rsidR="003568F8" w:rsidRPr="00324DB7" w:rsidRDefault="003568F8" w:rsidP="001F15D9">
            <w:pPr>
              <w:pStyle w:val="TAL"/>
            </w:pPr>
            <w:r w:rsidRPr="00324DB7">
              <w:t>0..1</w:t>
            </w:r>
          </w:p>
        </w:tc>
        <w:tc>
          <w:tcPr>
            <w:tcW w:w="662" w:type="pct"/>
          </w:tcPr>
          <w:p w14:paraId="16B77EEC" w14:textId="77777777" w:rsidR="003568F8" w:rsidRPr="00324DB7" w:rsidRDefault="003568F8" w:rsidP="001F15D9">
            <w:pPr>
              <w:pStyle w:val="TAL"/>
            </w:pPr>
            <w:r w:rsidRPr="00324DB7">
              <w:t>429 Too Many Requests</w:t>
            </w:r>
          </w:p>
        </w:tc>
        <w:tc>
          <w:tcPr>
            <w:tcW w:w="1910" w:type="pct"/>
          </w:tcPr>
          <w:p w14:paraId="188CE0F4" w14:textId="77777777" w:rsidR="003568F8" w:rsidRPr="00324DB7" w:rsidRDefault="003568F8" w:rsidP="001F15D9">
            <w:pPr>
              <w:pStyle w:val="TAL"/>
              <w:rPr>
                <w:rFonts w:eastAsia="Calibri"/>
              </w:rPr>
            </w:pPr>
            <w:r w:rsidRPr="00324DB7">
              <w:rPr>
                <w:rFonts w:eastAsia="Calibri"/>
              </w:rPr>
              <w:t>It is used when a rate limiter has triggered.</w:t>
            </w:r>
          </w:p>
          <w:p w14:paraId="6F9EB379" w14:textId="77777777" w:rsidR="003568F8" w:rsidRPr="00324DB7" w:rsidRDefault="003568F8" w:rsidP="001F15D9">
            <w:pPr>
              <w:pStyle w:val="TAL"/>
              <w:rPr>
                <w:rFonts w:eastAsia="Calibri"/>
              </w:rPr>
            </w:pPr>
          </w:p>
          <w:p w14:paraId="36582A0F" w14:textId="394B7196" w:rsidR="003568F8" w:rsidRPr="00324DB7" w:rsidRDefault="003568F8" w:rsidP="001F15D9">
            <w:pPr>
              <w:pStyle w:val="TAL"/>
            </w:pPr>
            <w:r w:rsidRPr="00324DB7">
              <w:t>In the returned ProblemDetails structure, the "detail" attribute should convey more information about the error.</w:t>
            </w:r>
          </w:p>
        </w:tc>
      </w:tr>
    </w:tbl>
    <w:p w14:paraId="4556F9A0" w14:textId="77777777" w:rsidR="005654CB" w:rsidRPr="00324DB7" w:rsidRDefault="005654CB" w:rsidP="005654CB"/>
    <w:p w14:paraId="34B33DE0" w14:textId="77777777" w:rsidR="005654CB" w:rsidRPr="00324DB7" w:rsidRDefault="00157FA9" w:rsidP="00A2588D">
      <w:pPr>
        <w:pStyle w:val="Heading4"/>
      </w:pPr>
      <w:bookmarkStart w:id="317" w:name="_Toc95469395"/>
      <w:bookmarkStart w:id="318" w:name="_Toc95817082"/>
      <w:r w:rsidRPr="00324DB7">
        <w:t>7</w:t>
      </w:r>
      <w:r w:rsidR="005654CB" w:rsidRPr="00324DB7">
        <w:t>.</w:t>
      </w:r>
      <w:r w:rsidR="001F4455" w:rsidRPr="00324DB7">
        <w:t>8</w:t>
      </w:r>
      <w:r w:rsidR="005654CB" w:rsidRPr="00324DB7">
        <w:t>.3.3</w:t>
      </w:r>
      <w:r w:rsidR="005654CB" w:rsidRPr="00324DB7">
        <w:tab/>
        <w:t>PATCH</w:t>
      </w:r>
      <w:bookmarkEnd w:id="317"/>
      <w:bookmarkEnd w:id="318"/>
    </w:p>
    <w:p w14:paraId="5B59908B" w14:textId="77777777" w:rsidR="005654CB" w:rsidRPr="00324DB7" w:rsidRDefault="005654CB" w:rsidP="005654CB">
      <w:r w:rsidRPr="00324DB7">
        <w:t>Not applicable.</w:t>
      </w:r>
    </w:p>
    <w:p w14:paraId="160AF9FE" w14:textId="77777777" w:rsidR="005654CB" w:rsidRPr="00324DB7" w:rsidRDefault="00157FA9" w:rsidP="00A2588D">
      <w:pPr>
        <w:pStyle w:val="Heading4"/>
      </w:pPr>
      <w:bookmarkStart w:id="319" w:name="_Toc95469396"/>
      <w:bookmarkStart w:id="320" w:name="_Toc95817083"/>
      <w:r w:rsidRPr="00324DB7">
        <w:lastRenderedPageBreak/>
        <w:t>7</w:t>
      </w:r>
      <w:r w:rsidR="005654CB" w:rsidRPr="00324DB7">
        <w:t>.</w:t>
      </w:r>
      <w:r w:rsidR="001F4455" w:rsidRPr="00324DB7">
        <w:t>8</w:t>
      </w:r>
      <w:r w:rsidR="005654CB" w:rsidRPr="00324DB7">
        <w:t>.3.4</w:t>
      </w:r>
      <w:r w:rsidR="005654CB" w:rsidRPr="00324DB7">
        <w:tab/>
        <w:t>POST</w:t>
      </w:r>
      <w:bookmarkEnd w:id="319"/>
      <w:bookmarkEnd w:id="320"/>
    </w:p>
    <w:p w14:paraId="3E25426A" w14:textId="77777777" w:rsidR="005654CB" w:rsidRPr="00324DB7" w:rsidRDefault="005654CB" w:rsidP="005654CB">
      <w:r w:rsidRPr="00324DB7">
        <w:t>Not applicable.</w:t>
      </w:r>
    </w:p>
    <w:p w14:paraId="3671BEBD" w14:textId="77777777" w:rsidR="005654CB" w:rsidRPr="00324DB7" w:rsidRDefault="00157FA9" w:rsidP="00A2588D">
      <w:pPr>
        <w:pStyle w:val="Heading4"/>
      </w:pPr>
      <w:bookmarkStart w:id="321" w:name="_Toc95469397"/>
      <w:bookmarkStart w:id="322" w:name="_Toc95817084"/>
      <w:r w:rsidRPr="00324DB7">
        <w:t>7</w:t>
      </w:r>
      <w:r w:rsidR="005654CB" w:rsidRPr="00324DB7">
        <w:t>.</w:t>
      </w:r>
      <w:r w:rsidR="001F4455" w:rsidRPr="00324DB7">
        <w:t>8</w:t>
      </w:r>
      <w:r w:rsidR="005654CB" w:rsidRPr="00324DB7">
        <w:t>.3.5</w:t>
      </w:r>
      <w:r w:rsidR="005654CB" w:rsidRPr="00324DB7">
        <w:tab/>
        <w:t>DELETE</w:t>
      </w:r>
      <w:bookmarkEnd w:id="321"/>
      <w:bookmarkEnd w:id="322"/>
    </w:p>
    <w:p w14:paraId="44AF3785" w14:textId="77777777" w:rsidR="005654CB" w:rsidRPr="00324DB7" w:rsidRDefault="005654CB" w:rsidP="002614E7">
      <w:r w:rsidRPr="00324DB7">
        <w:t>The DELETE method is used to cancel the existing subscription. Cancellation can be made by deleting the resource that represents existing subscription.</w:t>
      </w:r>
    </w:p>
    <w:p w14:paraId="10F1C183" w14:textId="77777777" w:rsidR="005654CB" w:rsidRPr="00324DB7" w:rsidRDefault="005654CB" w:rsidP="005654CB">
      <w:r w:rsidRPr="00324DB7">
        <w:t xml:space="preserve">This method shall support the </w:t>
      </w:r>
      <w:r w:rsidR="00343313" w:rsidRPr="009364B4">
        <w:t>URI</w:t>
      </w:r>
      <w:r w:rsidR="00343313" w:rsidRPr="00324DB7">
        <w:t xml:space="preserve"> </w:t>
      </w:r>
      <w:r w:rsidRPr="00324DB7">
        <w:t xml:space="preserve">query parameters, request and response data structures, and response codes, as specified in tables </w:t>
      </w:r>
      <w:r w:rsidR="00157FA9" w:rsidRPr="00324DB7">
        <w:rPr>
          <w:lang w:eastAsia="ko-KR"/>
        </w:rPr>
        <w:t>7</w:t>
      </w:r>
      <w:r w:rsidRPr="00324DB7">
        <w:rPr>
          <w:lang w:eastAsia="ko-KR"/>
        </w:rPr>
        <w:t>.</w:t>
      </w:r>
      <w:r w:rsidR="001F4455" w:rsidRPr="00324DB7">
        <w:rPr>
          <w:lang w:eastAsia="ko-KR"/>
        </w:rPr>
        <w:t>8</w:t>
      </w:r>
      <w:r w:rsidRPr="00324DB7">
        <w:rPr>
          <w:lang w:eastAsia="ko-KR"/>
        </w:rPr>
        <w:t>.3</w:t>
      </w:r>
      <w:r w:rsidRPr="00324DB7">
        <w:t>.5-1</w:t>
      </w:r>
      <w:r w:rsidR="00671DDC" w:rsidRPr="00324DB7">
        <w:t xml:space="preserve"> and</w:t>
      </w:r>
      <w:r w:rsidRPr="00324DB7">
        <w:t xml:space="preserve"> </w:t>
      </w:r>
      <w:r w:rsidR="00157FA9" w:rsidRPr="00324DB7">
        <w:rPr>
          <w:lang w:eastAsia="ko-KR"/>
        </w:rPr>
        <w:t>7</w:t>
      </w:r>
      <w:r w:rsidRPr="00324DB7">
        <w:rPr>
          <w:lang w:eastAsia="ko-KR"/>
        </w:rPr>
        <w:t>.</w:t>
      </w:r>
      <w:r w:rsidR="001F4455" w:rsidRPr="00324DB7">
        <w:rPr>
          <w:lang w:eastAsia="ko-KR"/>
        </w:rPr>
        <w:t>8</w:t>
      </w:r>
      <w:r w:rsidRPr="00324DB7">
        <w:rPr>
          <w:lang w:eastAsia="ko-KR"/>
        </w:rPr>
        <w:t>.3</w:t>
      </w:r>
      <w:r w:rsidRPr="00324DB7">
        <w:t>.5-2.</w:t>
      </w:r>
    </w:p>
    <w:p w14:paraId="25996A0D" w14:textId="77777777" w:rsidR="005654CB" w:rsidRPr="00324DB7" w:rsidRDefault="005654CB" w:rsidP="005654CB">
      <w:pPr>
        <w:pStyle w:val="TH"/>
        <w:rPr>
          <w:rFonts w:cs="Arial"/>
        </w:rPr>
      </w:pPr>
      <w:r w:rsidRPr="00324DB7">
        <w:t xml:space="preserve">Table </w:t>
      </w:r>
      <w:r w:rsidR="00157FA9" w:rsidRPr="00324DB7">
        <w:t>7</w:t>
      </w:r>
      <w:r w:rsidRPr="00324DB7">
        <w:t>.</w:t>
      </w:r>
      <w:r w:rsidR="001F4455" w:rsidRPr="00324DB7">
        <w:t>8</w:t>
      </w:r>
      <w:r w:rsidRPr="00324DB7">
        <w:t xml:space="preserve">.3.5-1: </w:t>
      </w:r>
      <w:r w:rsidR="00343313" w:rsidRPr="009364B4">
        <w:t>URI</w:t>
      </w:r>
      <w:r w:rsidR="00343313" w:rsidRPr="00324DB7">
        <w:t xml:space="preserve"> </w:t>
      </w:r>
      <w:r w:rsidRPr="00324DB7">
        <w:t xml:space="preserve">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5654CB" w:rsidRPr="00324DB7" w14:paraId="7201F39F" w14:textId="77777777" w:rsidTr="008971F1">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CCCCCC"/>
          </w:tcPr>
          <w:p w14:paraId="098635B0" w14:textId="77777777" w:rsidR="005654CB" w:rsidRPr="00324DB7" w:rsidRDefault="005654CB" w:rsidP="00CD7E50">
            <w:pPr>
              <w:pStyle w:val="TAH"/>
            </w:pPr>
            <w:r w:rsidRPr="00324DB7">
              <w:t>Name</w:t>
            </w:r>
          </w:p>
        </w:tc>
        <w:tc>
          <w:tcPr>
            <w:tcW w:w="874" w:type="pct"/>
            <w:tcBorders>
              <w:top w:val="single" w:sz="6" w:space="0" w:color="000000"/>
              <w:left w:val="single" w:sz="6" w:space="0" w:color="000000"/>
              <w:bottom w:val="single" w:sz="6" w:space="0" w:color="000000"/>
              <w:right w:val="single" w:sz="6" w:space="0" w:color="000000"/>
            </w:tcBorders>
            <w:shd w:val="clear" w:color="auto" w:fill="CCCCCC"/>
          </w:tcPr>
          <w:p w14:paraId="7CC666EB" w14:textId="77777777" w:rsidR="005654CB" w:rsidRPr="00324DB7" w:rsidRDefault="005654CB" w:rsidP="00CD7E50">
            <w:pPr>
              <w:pStyle w:val="TAH"/>
            </w:pPr>
            <w:r w:rsidRPr="00324DB7">
              <w:t>Data type</w:t>
            </w:r>
          </w:p>
        </w:tc>
        <w:tc>
          <w:tcPr>
            <w:tcW w:w="583" w:type="pct"/>
            <w:tcBorders>
              <w:top w:val="single" w:sz="6" w:space="0" w:color="000000"/>
              <w:left w:val="single" w:sz="6" w:space="0" w:color="000000"/>
              <w:bottom w:val="single" w:sz="6" w:space="0" w:color="000000"/>
              <w:right w:val="single" w:sz="6" w:space="0" w:color="000000"/>
            </w:tcBorders>
            <w:shd w:val="clear" w:color="auto" w:fill="CCCCCC"/>
          </w:tcPr>
          <w:p w14:paraId="6267383C" w14:textId="77777777" w:rsidR="005654CB" w:rsidRPr="00324DB7" w:rsidRDefault="005654CB" w:rsidP="00CD7E50">
            <w:pPr>
              <w:pStyle w:val="TAH"/>
            </w:pPr>
            <w:r w:rsidRPr="00324DB7">
              <w:t>Cardinality</w:t>
            </w:r>
          </w:p>
        </w:tc>
        <w:tc>
          <w:tcPr>
            <w:tcW w:w="271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2CE5412C" w14:textId="77777777" w:rsidR="005654CB" w:rsidRPr="00324DB7" w:rsidRDefault="005654CB" w:rsidP="00CD7E50">
            <w:pPr>
              <w:pStyle w:val="TAH"/>
            </w:pPr>
            <w:r w:rsidRPr="00324DB7">
              <w:t>Remarks</w:t>
            </w:r>
          </w:p>
        </w:tc>
      </w:tr>
      <w:tr w:rsidR="005654CB" w:rsidRPr="00324DB7" w14:paraId="6CDC1382" w14:textId="77777777" w:rsidTr="008971F1">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FEC1545" w14:textId="77777777" w:rsidR="005654CB" w:rsidRPr="00324DB7" w:rsidRDefault="005654CB" w:rsidP="00CD7E50">
            <w:pPr>
              <w:pStyle w:val="TAL"/>
            </w:pPr>
            <w:r w:rsidRPr="00324DB7">
              <w:t>n/a</w:t>
            </w:r>
          </w:p>
        </w:tc>
        <w:tc>
          <w:tcPr>
            <w:tcW w:w="874" w:type="pct"/>
            <w:tcBorders>
              <w:top w:val="single" w:sz="6" w:space="0" w:color="000000"/>
              <w:left w:val="single" w:sz="6" w:space="0" w:color="000000"/>
              <w:bottom w:val="single" w:sz="6" w:space="0" w:color="000000"/>
              <w:right w:val="single" w:sz="6" w:space="0" w:color="000000"/>
            </w:tcBorders>
          </w:tcPr>
          <w:p w14:paraId="2EF8D14F" w14:textId="77777777" w:rsidR="005654CB" w:rsidRPr="00324DB7" w:rsidRDefault="005654CB" w:rsidP="00CD7E50">
            <w:pPr>
              <w:pStyle w:val="TAL"/>
            </w:pPr>
          </w:p>
        </w:tc>
        <w:tc>
          <w:tcPr>
            <w:tcW w:w="583" w:type="pct"/>
            <w:tcBorders>
              <w:top w:val="single" w:sz="6" w:space="0" w:color="000000"/>
              <w:left w:val="single" w:sz="6" w:space="0" w:color="000000"/>
              <w:bottom w:val="single" w:sz="6" w:space="0" w:color="000000"/>
              <w:right w:val="single" w:sz="6" w:space="0" w:color="000000"/>
            </w:tcBorders>
          </w:tcPr>
          <w:p w14:paraId="1A8283FE" w14:textId="77777777" w:rsidR="005654CB" w:rsidRPr="00324DB7" w:rsidRDefault="005654CB" w:rsidP="00CD7E50">
            <w:pPr>
              <w:pStyle w:val="TAL"/>
            </w:pP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C0E54E8" w14:textId="77777777" w:rsidR="005654CB" w:rsidRPr="00324DB7" w:rsidRDefault="005654CB" w:rsidP="00CD7E50">
            <w:pPr>
              <w:pStyle w:val="TAL"/>
            </w:pPr>
          </w:p>
        </w:tc>
      </w:tr>
    </w:tbl>
    <w:p w14:paraId="51E54A27" w14:textId="77777777" w:rsidR="005654CB" w:rsidRPr="00324DB7" w:rsidRDefault="005654CB" w:rsidP="005654CB"/>
    <w:p w14:paraId="645A919B" w14:textId="77777777" w:rsidR="005654CB" w:rsidRPr="00324DB7" w:rsidRDefault="005654CB" w:rsidP="005654CB">
      <w:pPr>
        <w:pStyle w:val="TH"/>
      </w:pPr>
      <w:r w:rsidRPr="00324DB7">
        <w:t xml:space="preserve">Table </w:t>
      </w:r>
      <w:r w:rsidR="00157FA9" w:rsidRPr="00324DB7">
        <w:t>7</w:t>
      </w:r>
      <w:r w:rsidRPr="00324DB7">
        <w:t>.</w:t>
      </w:r>
      <w:r w:rsidR="001F4455" w:rsidRPr="00324DB7">
        <w:t>8</w:t>
      </w:r>
      <w:r w:rsidRPr="00324DB7">
        <w:t>.3.5-2: Data structures supported by the DELETE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45" w:type="dxa"/>
        </w:tblCellMar>
        <w:tblLook w:val="0000" w:firstRow="0" w:lastRow="0" w:firstColumn="0" w:lastColumn="0" w:noHBand="0" w:noVBand="0"/>
      </w:tblPr>
      <w:tblGrid>
        <w:gridCol w:w="1028"/>
        <w:gridCol w:w="1660"/>
        <w:gridCol w:w="1134"/>
        <w:gridCol w:w="1313"/>
        <w:gridCol w:w="4492"/>
      </w:tblGrid>
      <w:tr w:rsidR="005654CB" w:rsidRPr="00324DB7" w14:paraId="5A355209" w14:textId="77777777" w:rsidTr="00315493">
        <w:trPr>
          <w:jc w:val="center"/>
        </w:trPr>
        <w:tc>
          <w:tcPr>
            <w:tcW w:w="534" w:type="pct"/>
            <w:vMerge w:val="restart"/>
            <w:shd w:val="clear" w:color="auto" w:fill="BFBFBF"/>
            <w:vAlign w:val="center"/>
          </w:tcPr>
          <w:p w14:paraId="0190E68A" w14:textId="77777777" w:rsidR="005654CB" w:rsidRPr="00324DB7" w:rsidRDefault="005654CB" w:rsidP="00CD7E50">
            <w:pPr>
              <w:pStyle w:val="TAH"/>
            </w:pPr>
            <w:r w:rsidRPr="00324DB7">
              <w:t>Request body</w:t>
            </w:r>
          </w:p>
        </w:tc>
        <w:tc>
          <w:tcPr>
            <w:tcW w:w="862" w:type="pct"/>
            <w:shd w:val="clear" w:color="auto" w:fill="CCCCCC"/>
          </w:tcPr>
          <w:p w14:paraId="2EE8FFF2" w14:textId="77777777" w:rsidR="005654CB" w:rsidRPr="00324DB7" w:rsidRDefault="005654CB" w:rsidP="00CD7E50">
            <w:pPr>
              <w:pStyle w:val="TAH"/>
            </w:pPr>
            <w:r w:rsidRPr="00324DB7">
              <w:t>Data type</w:t>
            </w:r>
          </w:p>
        </w:tc>
        <w:tc>
          <w:tcPr>
            <w:tcW w:w="589" w:type="pct"/>
            <w:shd w:val="clear" w:color="auto" w:fill="CCCCCC"/>
          </w:tcPr>
          <w:p w14:paraId="3BAFA927" w14:textId="77777777" w:rsidR="005654CB" w:rsidRPr="00324DB7" w:rsidRDefault="005654CB" w:rsidP="00CD7E50">
            <w:pPr>
              <w:pStyle w:val="TAH"/>
            </w:pPr>
            <w:r w:rsidRPr="00324DB7">
              <w:t>Cardinality</w:t>
            </w:r>
          </w:p>
        </w:tc>
        <w:tc>
          <w:tcPr>
            <w:tcW w:w="3015" w:type="pct"/>
            <w:gridSpan w:val="2"/>
            <w:shd w:val="clear" w:color="auto" w:fill="CCCCCC"/>
          </w:tcPr>
          <w:p w14:paraId="5CF91206" w14:textId="77777777" w:rsidR="005654CB" w:rsidRPr="00324DB7" w:rsidRDefault="005654CB" w:rsidP="00CD7E50">
            <w:pPr>
              <w:pStyle w:val="TAH"/>
            </w:pPr>
            <w:r w:rsidRPr="00324DB7">
              <w:t>Remarks</w:t>
            </w:r>
          </w:p>
        </w:tc>
      </w:tr>
      <w:tr w:rsidR="005654CB" w:rsidRPr="00324DB7" w14:paraId="5A33FE7E" w14:textId="77777777" w:rsidTr="00315493">
        <w:trPr>
          <w:jc w:val="center"/>
        </w:trPr>
        <w:tc>
          <w:tcPr>
            <w:tcW w:w="534" w:type="pct"/>
            <w:vMerge/>
            <w:shd w:val="clear" w:color="auto" w:fill="BFBFBF"/>
            <w:vAlign w:val="center"/>
          </w:tcPr>
          <w:p w14:paraId="4A9905A6" w14:textId="77777777" w:rsidR="005654CB" w:rsidRPr="00324DB7" w:rsidRDefault="005654CB" w:rsidP="00CD7E50">
            <w:pPr>
              <w:pStyle w:val="TAL"/>
              <w:jc w:val="center"/>
            </w:pPr>
          </w:p>
        </w:tc>
        <w:tc>
          <w:tcPr>
            <w:tcW w:w="862" w:type="pct"/>
            <w:shd w:val="clear" w:color="auto" w:fill="auto"/>
          </w:tcPr>
          <w:p w14:paraId="6B7A9E19" w14:textId="77777777" w:rsidR="005654CB" w:rsidRPr="00324DB7" w:rsidRDefault="005654CB" w:rsidP="00CD7E50">
            <w:pPr>
              <w:pStyle w:val="TAL"/>
            </w:pPr>
            <w:r w:rsidRPr="00324DB7">
              <w:t>n/a</w:t>
            </w:r>
          </w:p>
        </w:tc>
        <w:tc>
          <w:tcPr>
            <w:tcW w:w="589" w:type="pct"/>
          </w:tcPr>
          <w:p w14:paraId="5A101B64" w14:textId="77777777" w:rsidR="005654CB" w:rsidRPr="00324DB7" w:rsidRDefault="005654CB" w:rsidP="00CD7E50">
            <w:pPr>
              <w:pStyle w:val="TAL"/>
            </w:pPr>
          </w:p>
        </w:tc>
        <w:tc>
          <w:tcPr>
            <w:tcW w:w="3015" w:type="pct"/>
            <w:gridSpan w:val="2"/>
          </w:tcPr>
          <w:p w14:paraId="36F7C457" w14:textId="77777777" w:rsidR="005654CB" w:rsidRPr="00324DB7" w:rsidRDefault="005654CB" w:rsidP="00CD7E50">
            <w:pPr>
              <w:pStyle w:val="TAL"/>
            </w:pPr>
          </w:p>
        </w:tc>
      </w:tr>
      <w:tr w:rsidR="003D43EF" w:rsidRPr="00324DB7" w14:paraId="2B11383C" w14:textId="77777777" w:rsidTr="00315493">
        <w:trPr>
          <w:jc w:val="center"/>
        </w:trPr>
        <w:tc>
          <w:tcPr>
            <w:tcW w:w="534" w:type="pct"/>
            <w:vMerge w:val="restart"/>
            <w:shd w:val="clear" w:color="auto" w:fill="BFBFBF"/>
            <w:vAlign w:val="center"/>
          </w:tcPr>
          <w:p w14:paraId="17B70D27" w14:textId="77777777" w:rsidR="003D43EF" w:rsidRPr="00324DB7" w:rsidRDefault="003D43EF" w:rsidP="00CD7E50">
            <w:pPr>
              <w:pStyle w:val="TAH"/>
            </w:pPr>
            <w:r w:rsidRPr="00324DB7">
              <w:t>Response body</w:t>
            </w:r>
          </w:p>
        </w:tc>
        <w:tc>
          <w:tcPr>
            <w:tcW w:w="862" w:type="pct"/>
            <w:shd w:val="clear" w:color="auto" w:fill="BFBFBF"/>
          </w:tcPr>
          <w:p w14:paraId="648061CA" w14:textId="77777777" w:rsidR="003D43EF" w:rsidRPr="00324DB7" w:rsidRDefault="003D43EF" w:rsidP="00CD7E50">
            <w:pPr>
              <w:pStyle w:val="TAH"/>
            </w:pPr>
            <w:r w:rsidRPr="00324DB7">
              <w:t>Data type</w:t>
            </w:r>
          </w:p>
        </w:tc>
        <w:tc>
          <w:tcPr>
            <w:tcW w:w="589" w:type="pct"/>
            <w:shd w:val="clear" w:color="auto" w:fill="BFBFBF"/>
          </w:tcPr>
          <w:p w14:paraId="2C346D4F" w14:textId="77777777" w:rsidR="003D43EF" w:rsidRPr="00324DB7" w:rsidRDefault="003D43EF" w:rsidP="00CD7E50">
            <w:pPr>
              <w:pStyle w:val="TAH"/>
            </w:pPr>
            <w:r w:rsidRPr="00324DB7">
              <w:t>Cardinality</w:t>
            </w:r>
          </w:p>
        </w:tc>
        <w:tc>
          <w:tcPr>
            <w:tcW w:w="682" w:type="pct"/>
            <w:shd w:val="clear" w:color="auto" w:fill="BFBFBF"/>
          </w:tcPr>
          <w:p w14:paraId="72522AE4" w14:textId="77777777" w:rsidR="003D43EF" w:rsidRPr="00324DB7" w:rsidRDefault="003D43EF" w:rsidP="00CD7E50">
            <w:pPr>
              <w:pStyle w:val="TAH"/>
            </w:pPr>
            <w:r w:rsidRPr="00324DB7">
              <w:t>Response</w:t>
            </w:r>
          </w:p>
          <w:p w14:paraId="554459B3" w14:textId="77777777" w:rsidR="003D43EF" w:rsidRPr="00324DB7" w:rsidRDefault="003D43EF" w:rsidP="00CD7E50">
            <w:pPr>
              <w:pStyle w:val="TAH"/>
            </w:pPr>
            <w:r w:rsidRPr="00324DB7">
              <w:t>Codes</w:t>
            </w:r>
          </w:p>
        </w:tc>
        <w:tc>
          <w:tcPr>
            <w:tcW w:w="2333" w:type="pct"/>
            <w:shd w:val="clear" w:color="auto" w:fill="BFBFBF"/>
          </w:tcPr>
          <w:p w14:paraId="3A31FF05" w14:textId="77777777" w:rsidR="003D43EF" w:rsidRPr="00324DB7" w:rsidRDefault="003D43EF" w:rsidP="00CD7E50">
            <w:pPr>
              <w:pStyle w:val="TAH"/>
            </w:pPr>
            <w:r w:rsidRPr="00324DB7">
              <w:t>Remarks</w:t>
            </w:r>
          </w:p>
        </w:tc>
      </w:tr>
      <w:tr w:rsidR="003D43EF" w:rsidRPr="00324DB7" w14:paraId="5590956E" w14:textId="77777777" w:rsidTr="00315493">
        <w:trPr>
          <w:jc w:val="center"/>
        </w:trPr>
        <w:tc>
          <w:tcPr>
            <w:tcW w:w="534" w:type="pct"/>
            <w:vMerge/>
            <w:shd w:val="clear" w:color="auto" w:fill="BFBFBF"/>
            <w:vAlign w:val="center"/>
          </w:tcPr>
          <w:p w14:paraId="4EA73255" w14:textId="77777777" w:rsidR="003D43EF" w:rsidRPr="00324DB7" w:rsidRDefault="003D43EF" w:rsidP="00CD7E50">
            <w:pPr>
              <w:pStyle w:val="TAL"/>
              <w:jc w:val="center"/>
            </w:pPr>
          </w:p>
        </w:tc>
        <w:tc>
          <w:tcPr>
            <w:tcW w:w="862" w:type="pct"/>
            <w:shd w:val="clear" w:color="auto" w:fill="auto"/>
          </w:tcPr>
          <w:p w14:paraId="7F42CD3A" w14:textId="77777777" w:rsidR="003D43EF" w:rsidRPr="00324DB7" w:rsidRDefault="003D43EF" w:rsidP="00CD7E50">
            <w:pPr>
              <w:pStyle w:val="TAL"/>
            </w:pPr>
            <w:r w:rsidRPr="00324DB7">
              <w:t>n/a</w:t>
            </w:r>
          </w:p>
        </w:tc>
        <w:tc>
          <w:tcPr>
            <w:tcW w:w="589" w:type="pct"/>
          </w:tcPr>
          <w:p w14:paraId="40C82EEB" w14:textId="77777777" w:rsidR="003D43EF" w:rsidRPr="00324DB7" w:rsidRDefault="003D43EF" w:rsidP="00CD7E50">
            <w:pPr>
              <w:pStyle w:val="TAL"/>
            </w:pPr>
          </w:p>
        </w:tc>
        <w:tc>
          <w:tcPr>
            <w:tcW w:w="682" w:type="pct"/>
          </w:tcPr>
          <w:p w14:paraId="5ABCC928" w14:textId="77777777" w:rsidR="003D43EF" w:rsidRPr="00324DB7" w:rsidRDefault="003D43EF" w:rsidP="00CD7E50">
            <w:pPr>
              <w:pStyle w:val="TAL"/>
            </w:pPr>
            <w:r w:rsidRPr="00324DB7">
              <w:t>204 No Content</w:t>
            </w:r>
          </w:p>
        </w:tc>
        <w:tc>
          <w:tcPr>
            <w:tcW w:w="2333" w:type="pct"/>
          </w:tcPr>
          <w:p w14:paraId="177DF0EE" w14:textId="77777777" w:rsidR="003D43EF" w:rsidRPr="00324DB7" w:rsidRDefault="003D43EF" w:rsidP="00CD7E50">
            <w:pPr>
              <w:pStyle w:val="TAL"/>
            </w:pPr>
            <w:r w:rsidRPr="00324DB7">
              <w:t>Upon success, a response 204 No Content without any response body is returned.</w:t>
            </w:r>
          </w:p>
        </w:tc>
      </w:tr>
      <w:tr w:rsidR="003D43EF" w:rsidRPr="00324DB7" w14:paraId="1405E61D" w14:textId="77777777" w:rsidTr="00315493">
        <w:trPr>
          <w:jc w:val="center"/>
        </w:trPr>
        <w:tc>
          <w:tcPr>
            <w:tcW w:w="534" w:type="pct"/>
            <w:vMerge/>
            <w:shd w:val="clear" w:color="auto" w:fill="BFBFBF"/>
            <w:vAlign w:val="center"/>
          </w:tcPr>
          <w:p w14:paraId="26C174EE" w14:textId="77777777" w:rsidR="003D43EF" w:rsidRPr="00324DB7" w:rsidRDefault="003D43EF" w:rsidP="006E0BFB">
            <w:pPr>
              <w:pStyle w:val="TAL"/>
              <w:jc w:val="center"/>
            </w:pPr>
          </w:p>
        </w:tc>
        <w:tc>
          <w:tcPr>
            <w:tcW w:w="862" w:type="pct"/>
            <w:shd w:val="clear" w:color="auto" w:fill="auto"/>
          </w:tcPr>
          <w:p w14:paraId="66AF8B60" w14:textId="77777777" w:rsidR="003D43EF" w:rsidRPr="00324DB7" w:rsidRDefault="003D43EF" w:rsidP="006E0BFB">
            <w:pPr>
              <w:pStyle w:val="TAL"/>
            </w:pPr>
            <w:r w:rsidRPr="00324DB7">
              <w:t>ProblemDetails</w:t>
            </w:r>
          </w:p>
        </w:tc>
        <w:tc>
          <w:tcPr>
            <w:tcW w:w="589" w:type="pct"/>
          </w:tcPr>
          <w:p w14:paraId="7782D590" w14:textId="77777777" w:rsidR="003D43EF" w:rsidRPr="00324DB7" w:rsidRDefault="003D43EF" w:rsidP="006E0BFB">
            <w:pPr>
              <w:pStyle w:val="TAL"/>
            </w:pPr>
            <w:r w:rsidRPr="00324DB7">
              <w:t>0..1</w:t>
            </w:r>
          </w:p>
        </w:tc>
        <w:tc>
          <w:tcPr>
            <w:tcW w:w="682" w:type="pct"/>
          </w:tcPr>
          <w:p w14:paraId="7147E088" w14:textId="77777777" w:rsidR="003D43EF" w:rsidRPr="00324DB7" w:rsidRDefault="003D43EF" w:rsidP="006E0BFB">
            <w:pPr>
              <w:pStyle w:val="TAL"/>
            </w:pPr>
            <w:r w:rsidRPr="00324DB7">
              <w:t>401 Unauthorized</w:t>
            </w:r>
          </w:p>
        </w:tc>
        <w:tc>
          <w:tcPr>
            <w:tcW w:w="2333" w:type="pct"/>
          </w:tcPr>
          <w:p w14:paraId="6D7DBEE9" w14:textId="77777777" w:rsidR="003D43EF" w:rsidRPr="00324DB7" w:rsidRDefault="003D43EF" w:rsidP="006E0BFB">
            <w:pPr>
              <w:pStyle w:val="TAL"/>
              <w:rPr>
                <w:rFonts w:eastAsia="Calibri"/>
              </w:rPr>
            </w:pPr>
            <w:r w:rsidRPr="00324DB7">
              <w:t xml:space="preserve">It is </w:t>
            </w:r>
            <w:r w:rsidRPr="00324DB7">
              <w:rPr>
                <w:rFonts w:eastAsia="Calibri"/>
              </w:rPr>
              <w:t>used when the client did not submit credentials.</w:t>
            </w:r>
          </w:p>
          <w:p w14:paraId="0C11D414" w14:textId="77777777" w:rsidR="003D43EF" w:rsidRPr="00324DB7" w:rsidRDefault="003D43EF" w:rsidP="006E0BFB">
            <w:pPr>
              <w:pStyle w:val="TAL"/>
              <w:rPr>
                <w:rFonts w:eastAsia="Calibri"/>
              </w:rPr>
            </w:pPr>
          </w:p>
          <w:p w14:paraId="2301B83E" w14:textId="259488AD" w:rsidR="003D43EF" w:rsidRPr="00324DB7" w:rsidRDefault="003D43EF" w:rsidP="006E0BFB">
            <w:pPr>
              <w:pStyle w:val="TAL"/>
            </w:pPr>
            <w:r w:rsidRPr="00324DB7">
              <w:t>In the returned ProblemDetails structure, the "detail" attribute should convey more information about the error.</w:t>
            </w:r>
          </w:p>
        </w:tc>
      </w:tr>
      <w:tr w:rsidR="003D43EF" w:rsidRPr="00324DB7" w14:paraId="54E9B91A" w14:textId="77777777" w:rsidTr="00315493">
        <w:trPr>
          <w:jc w:val="center"/>
        </w:trPr>
        <w:tc>
          <w:tcPr>
            <w:tcW w:w="534" w:type="pct"/>
            <w:vMerge/>
            <w:shd w:val="clear" w:color="auto" w:fill="BFBFBF"/>
            <w:vAlign w:val="center"/>
          </w:tcPr>
          <w:p w14:paraId="415993DE" w14:textId="77777777" w:rsidR="003D43EF" w:rsidRPr="00324DB7" w:rsidRDefault="003D43EF" w:rsidP="006E0BFB">
            <w:pPr>
              <w:pStyle w:val="TAL"/>
              <w:jc w:val="center"/>
            </w:pPr>
          </w:p>
        </w:tc>
        <w:tc>
          <w:tcPr>
            <w:tcW w:w="862" w:type="pct"/>
            <w:shd w:val="clear" w:color="auto" w:fill="auto"/>
          </w:tcPr>
          <w:p w14:paraId="248A815E" w14:textId="77777777" w:rsidR="003D43EF" w:rsidRPr="00324DB7" w:rsidRDefault="003D43EF" w:rsidP="006E0BFB">
            <w:pPr>
              <w:pStyle w:val="TAL"/>
            </w:pPr>
            <w:r w:rsidRPr="00324DB7">
              <w:t>ProblemDetails</w:t>
            </w:r>
          </w:p>
        </w:tc>
        <w:tc>
          <w:tcPr>
            <w:tcW w:w="589" w:type="pct"/>
          </w:tcPr>
          <w:p w14:paraId="7091C531" w14:textId="77777777" w:rsidR="003D43EF" w:rsidRPr="00324DB7" w:rsidRDefault="003D43EF" w:rsidP="006E0BFB">
            <w:pPr>
              <w:pStyle w:val="TAL"/>
            </w:pPr>
            <w:r w:rsidRPr="00324DB7">
              <w:t>1</w:t>
            </w:r>
          </w:p>
        </w:tc>
        <w:tc>
          <w:tcPr>
            <w:tcW w:w="682" w:type="pct"/>
          </w:tcPr>
          <w:p w14:paraId="2346E509" w14:textId="77777777" w:rsidR="003D43EF" w:rsidRPr="00324DB7" w:rsidRDefault="003D43EF" w:rsidP="006E0BFB">
            <w:pPr>
              <w:pStyle w:val="TAL"/>
            </w:pPr>
            <w:r w:rsidRPr="00324DB7">
              <w:t>403 Forbidden</w:t>
            </w:r>
          </w:p>
        </w:tc>
        <w:tc>
          <w:tcPr>
            <w:tcW w:w="2333" w:type="pct"/>
          </w:tcPr>
          <w:p w14:paraId="71CD4409" w14:textId="77777777" w:rsidR="003D43EF" w:rsidRPr="00324DB7" w:rsidRDefault="003D43EF" w:rsidP="00A2588D">
            <w:pPr>
              <w:pStyle w:val="TAL"/>
            </w:pPr>
            <w:r w:rsidRPr="00324DB7">
              <w:t xml:space="preserve">The operation is not allowed given the current status of the resource. </w:t>
            </w:r>
          </w:p>
          <w:p w14:paraId="6AB80F31" w14:textId="77777777" w:rsidR="003D43EF" w:rsidRPr="00324DB7" w:rsidRDefault="003D43EF" w:rsidP="00A2588D">
            <w:pPr>
              <w:pStyle w:val="TAL"/>
            </w:pPr>
          </w:p>
          <w:p w14:paraId="322BC9CE" w14:textId="4A4F094D" w:rsidR="003D43EF" w:rsidRPr="00324DB7" w:rsidRDefault="003D43EF" w:rsidP="009D7FC0">
            <w:pPr>
              <w:pStyle w:val="TAL"/>
            </w:pPr>
            <w:r w:rsidRPr="00324DB7">
              <w:t>More information shall be provided in the "detail" attribute of the "ProblemDetails" structure.</w:t>
            </w:r>
          </w:p>
        </w:tc>
      </w:tr>
      <w:tr w:rsidR="003D43EF" w:rsidRPr="00324DB7" w14:paraId="231744A2" w14:textId="77777777" w:rsidTr="00315493">
        <w:trPr>
          <w:jc w:val="center"/>
        </w:trPr>
        <w:tc>
          <w:tcPr>
            <w:tcW w:w="534" w:type="pct"/>
            <w:vMerge/>
            <w:shd w:val="clear" w:color="auto" w:fill="BFBFBF"/>
            <w:vAlign w:val="center"/>
          </w:tcPr>
          <w:p w14:paraId="256F0F69" w14:textId="77777777" w:rsidR="003D43EF" w:rsidRPr="00324DB7" w:rsidRDefault="003D43EF" w:rsidP="006E0BFB">
            <w:pPr>
              <w:pStyle w:val="TAL"/>
              <w:jc w:val="center"/>
            </w:pPr>
          </w:p>
        </w:tc>
        <w:tc>
          <w:tcPr>
            <w:tcW w:w="862" w:type="pct"/>
            <w:shd w:val="clear" w:color="auto" w:fill="auto"/>
          </w:tcPr>
          <w:p w14:paraId="30AEF760" w14:textId="77777777" w:rsidR="003D43EF" w:rsidRPr="00324DB7" w:rsidRDefault="003D43EF" w:rsidP="006E0BFB">
            <w:pPr>
              <w:pStyle w:val="TAL"/>
            </w:pPr>
            <w:r w:rsidRPr="00324DB7">
              <w:t>ProblemDetails</w:t>
            </w:r>
          </w:p>
        </w:tc>
        <w:tc>
          <w:tcPr>
            <w:tcW w:w="589" w:type="pct"/>
          </w:tcPr>
          <w:p w14:paraId="4354FB9C" w14:textId="77777777" w:rsidR="003D43EF" w:rsidRPr="00324DB7" w:rsidRDefault="003D43EF" w:rsidP="006E0BFB">
            <w:pPr>
              <w:pStyle w:val="TAL"/>
            </w:pPr>
            <w:r w:rsidRPr="00324DB7">
              <w:t>0..1</w:t>
            </w:r>
          </w:p>
        </w:tc>
        <w:tc>
          <w:tcPr>
            <w:tcW w:w="682" w:type="pct"/>
          </w:tcPr>
          <w:p w14:paraId="2E45726E" w14:textId="77777777" w:rsidR="003D43EF" w:rsidRPr="00324DB7" w:rsidRDefault="003D43EF" w:rsidP="006E0BFB">
            <w:pPr>
              <w:pStyle w:val="TAL"/>
            </w:pPr>
            <w:r w:rsidRPr="00324DB7">
              <w:t>404 Not Found</w:t>
            </w:r>
          </w:p>
        </w:tc>
        <w:tc>
          <w:tcPr>
            <w:tcW w:w="2333" w:type="pct"/>
          </w:tcPr>
          <w:p w14:paraId="3943A8DF" w14:textId="77777777" w:rsidR="003D43EF" w:rsidRPr="00324DB7" w:rsidRDefault="003D43EF" w:rsidP="006E0BFB">
            <w:pPr>
              <w:pStyle w:val="TAL"/>
            </w:pPr>
            <w:r w:rsidRPr="00324DB7">
              <w:t xml:space="preserve">It is used when a client provided a </w:t>
            </w:r>
            <w:r w:rsidRPr="009364B4">
              <w:t>URI</w:t>
            </w:r>
            <w:r w:rsidRPr="00324DB7">
              <w:t xml:space="preserve"> that cannot be mapped to a valid resource </w:t>
            </w:r>
            <w:r w:rsidRPr="009364B4">
              <w:t>URI</w:t>
            </w:r>
            <w:r w:rsidRPr="00324DB7">
              <w:t>.</w:t>
            </w:r>
          </w:p>
          <w:p w14:paraId="73B254B7" w14:textId="77777777" w:rsidR="003D43EF" w:rsidRPr="00324DB7" w:rsidRDefault="003D43EF" w:rsidP="006E0BFB">
            <w:pPr>
              <w:pStyle w:val="TAL"/>
            </w:pPr>
          </w:p>
          <w:p w14:paraId="1B68EB4A" w14:textId="6D74BDF2" w:rsidR="003D43EF" w:rsidRPr="00324DB7" w:rsidRDefault="003D43EF" w:rsidP="006E0BFB">
            <w:pPr>
              <w:pStyle w:val="TAL"/>
            </w:pPr>
            <w:r w:rsidRPr="00324DB7">
              <w:t>In the returned ProblemDetails structure, the "detail" attribute should convey more information about the error.</w:t>
            </w:r>
          </w:p>
        </w:tc>
      </w:tr>
      <w:tr w:rsidR="003D43EF" w:rsidRPr="00324DB7" w14:paraId="1020F97A" w14:textId="77777777" w:rsidTr="00315493">
        <w:trPr>
          <w:jc w:val="center"/>
        </w:trPr>
        <w:tc>
          <w:tcPr>
            <w:tcW w:w="534" w:type="pct"/>
            <w:vMerge/>
            <w:shd w:val="clear" w:color="auto" w:fill="BFBFBF"/>
            <w:vAlign w:val="center"/>
          </w:tcPr>
          <w:p w14:paraId="4EB0D105" w14:textId="77777777" w:rsidR="003D43EF" w:rsidRPr="00324DB7" w:rsidRDefault="003D43EF" w:rsidP="006E0BFB">
            <w:pPr>
              <w:pStyle w:val="TAL"/>
              <w:jc w:val="center"/>
            </w:pPr>
          </w:p>
        </w:tc>
        <w:tc>
          <w:tcPr>
            <w:tcW w:w="862" w:type="pct"/>
            <w:shd w:val="clear" w:color="auto" w:fill="auto"/>
          </w:tcPr>
          <w:p w14:paraId="704F824F" w14:textId="77777777" w:rsidR="003D43EF" w:rsidRPr="00324DB7" w:rsidRDefault="003D43EF" w:rsidP="006E0BFB">
            <w:pPr>
              <w:pStyle w:val="TAL"/>
            </w:pPr>
            <w:r w:rsidRPr="00324DB7">
              <w:t>ProblemDetails</w:t>
            </w:r>
          </w:p>
        </w:tc>
        <w:tc>
          <w:tcPr>
            <w:tcW w:w="589" w:type="pct"/>
          </w:tcPr>
          <w:p w14:paraId="3546F434" w14:textId="77777777" w:rsidR="003D43EF" w:rsidRPr="00324DB7" w:rsidRDefault="003D43EF" w:rsidP="006E0BFB">
            <w:pPr>
              <w:pStyle w:val="TAL"/>
            </w:pPr>
            <w:r w:rsidRPr="00324DB7">
              <w:t>0..1</w:t>
            </w:r>
          </w:p>
        </w:tc>
        <w:tc>
          <w:tcPr>
            <w:tcW w:w="682" w:type="pct"/>
          </w:tcPr>
          <w:p w14:paraId="7E13511E" w14:textId="77777777" w:rsidR="003D43EF" w:rsidRPr="00324DB7" w:rsidRDefault="003D43EF" w:rsidP="006E0BFB">
            <w:pPr>
              <w:pStyle w:val="TAL"/>
            </w:pPr>
            <w:r w:rsidRPr="00324DB7">
              <w:t>429 Too Many Requests</w:t>
            </w:r>
          </w:p>
        </w:tc>
        <w:tc>
          <w:tcPr>
            <w:tcW w:w="2333" w:type="pct"/>
          </w:tcPr>
          <w:p w14:paraId="461BF11F" w14:textId="77777777" w:rsidR="003D43EF" w:rsidRPr="00324DB7" w:rsidRDefault="003D43EF" w:rsidP="006E0BFB">
            <w:pPr>
              <w:pStyle w:val="TAL"/>
              <w:rPr>
                <w:rFonts w:eastAsia="Calibri"/>
              </w:rPr>
            </w:pPr>
            <w:r w:rsidRPr="00324DB7">
              <w:rPr>
                <w:rFonts w:eastAsia="Calibri"/>
              </w:rPr>
              <w:t>It is used when a rate limiter has triggered.</w:t>
            </w:r>
          </w:p>
          <w:p w14:paraId="38FE0A9A" w14:textId="77777777" w:rsidR="003D43EF" w:rsidRPr="00324DB7" w:rsidRDefault="003D43EF" w:rsidP="006E0BFB">
            <w:pPr>
              <w:pStyle w:val="TAL"/>
              <w:rPr>
                <w:rFonts w:eastAsia="Calibri"/>
              </w:rPr>
            </w:pPr>
          </w:p>
          <w:p w14:paraId="04E995B5" w14:textId="517CFB04" w:rsidR="003D43EF" w:rsidRPr="00324DB7" w:rsidRDefault="003D43EF" w:rsidP="006E0BFB">
            <w:pPr>
              <w:pStyle w:val="TAL"/>
            </w:pPr>
            <w:r w:rsidRPr="00324DB7">
              <w:t>In the returned ProblemDetails structure, the "detail" attribute should convey more information about the error.</w:t>
            </w:r>
          </w:p>
        </w:tc>
      </w:tr>
    </w:tbl>
    <w:p w14:paraId="5C0F840D" w14:textId="77777777" w:rsidR="005654CB" w:rsidRPr="00324DB7" w:rsidRDefault="005654CB" w:rsidP="005654CB"/>
    <w:p w14:paraId="5A49D28B" w14:textId="524D24E8" w:rsidR="006A7A28" w:rsidRPr="00324DB7" w:rsidRDefault="005654CB" w:rsidP="007167AC">
      <w:pPr>
        <w:pStyle w:val="Heading8"/>
      </w:pPr>
      <w:r w:rsidRPr="00324DB7">
        <w:rPr>
          <w:lang w:eastAsia="zh-CN"/>
        </w:rPr>
        <w:br w:type="page"/>
      </w:r>
      <w:bookmarkStart w:id="323" w:name="_Toc95469398"/>
      <w:bookmarkStart w:id="324" w:name="_Toc95817085"/>
      <w:r w:rsidR="006A7A28" w:rsidRPr="00324DB7">
        <w:lastRenderedPageBreak/>
        <w:t>Annex A (informative</w:t>
      </w:r>
      <w:r w:rsidR="00C12884" w:rsidRPr="00324DB7">
        <w:t>):</w:t>
      </w:r>
      <w:r w:rsidR="00C12884" w:rsidRPr="00324DB7">
        <w:br/>
      </w:r>
      <w:r w:rsidR="006A7A28" w:rsidRPr="00324DB7">
        <w:t xml:space="preserve">Mapping of permissions for RESTful </w:t>
      </w:r>
      <w:r w:rsidR="006A7A28" w:rsidRPr="009364B4">
        <w:t>API</w:t>
      </w:r>
      <w:r w:rsidR="006A7A28" w:rsidRPr="00324DB7">
        <w:t xml:space="preserve"> and topic based alternative transport</w:t>
      </w:r>
      <w:bookmarkEnd w:id="323"/>
      <w:bookmarkEnd w:id="324"/>
    </w:p>
    <w:p w14:paraId="5D1F06F2" w14:textId="77777777" w:rsidR="006A7A28" w:rsidRPr="00324DB7" w:rsidRDefault="006A7A28" w:rsidP="006A7A28">
      <w:pPr>
        <w:pStyle w:val="Heading1"/>
      </w:pPr>
      <w:bookmarkStart w:id="325" w:name="_Toc95469399"/>
      <w:bookmarkStart w:id="326" w:name="_Toc95817086"/>
      <w:r w:rsidRPr="00324DB7">
        <w:t>A.1</w:t>
      </w:r>
      <w:r w:rsidRPr="00324DB7">
        <w:tab/>
        <w:t>Overview</w:t>
      </w:r>
      <w:bookmarkEnd w:id="325"/>
      <w:bookmarkEnd w:id="326"/>
    </w:p>
    <w:p w14:paraId="0A5A53B3" w14:textId="1404ED3A" w:rsidR="006A7A28" w:rsidRPr="00324DB7" w:rsidRDefault="006A7A28" w:rsidP="006A7A28">
      <w:r w:rsidRPr="00324DB7">
        <w:t xml:space="preserve">This annex provides mappings of permissions for topics between RESTful </w:t>
      </w:r>
      <w:r w:rsidRPr="009364B4">
        <w:t>API</w:t>
      </w:r>
      <w:r w:rsidRPr="00324DB7">
        <w:t xml:space="preserve"> and topic based alternative transport. </w:t>
      </w:r>
      <w:r w:rsidR="00E07069" w:rsidRPr="009364B4">
        <w:t>ETSI</w:t>
      </w:r>
      <w:r w:rsidR="0004540A" w:rsidRPr="009364B4">
        <w:t xml:space="preserve"> </w:t>
      </w:r>
      <w:r w:rsidR="00E07069" w:rsidRPr="009364B4">
        <w:t>GS MEC 009</w:t>
      </w:r>
      <w:r w:rsidRPr="009364B4">
        <w:t xml:space="preserve"> </w:t>
      </w:r>
      <w:r w:rsidR="00E07069" w:rsidRPr="009364B4">
        <w:t>[</w:t>
      </w:r>
      <w:r w:rsidR="00E07069" w:rsidRPr="009364B4">
        <w:fldChar w:fldCharType="begin"/>
      </w:r>
      <w:r w:rsidR="008B664B" w:rsidRPr="009364B4">
        <w:instrText xml:space="preserve">REF REF_GSMEC009  \h </w:instrText>
      </w:r>
      <w:r w:rsidR="00E07069" w:rsidRPr="009364B4">
        <w:fldChar w:fldCharType="separate"/>
      </w:r>
      <w:r w:rsidR="008B664B" w:rsidRPr="009364B4">
        <w:rPr>
          <w:noProof/>
        </w:rPr>
        <w:t>6</w:t>
      </w:r>
      <w:r w:rsidR="00E07069" w:rsidRPr="009364B4">
        <w:fldChar w:fldCharType="end"/>
      </w:r>
      <w:r w:rsidR="00E07069" w:rsidRPr="009364B4">
        <w:t>]</w:t>
      </w:r>
      <w:r w:rsidRPr="00324DB7">
        <w:t xml:space="preserve"> describes how permissions for topics between RESTful </w:t>
      </w:r>
      <w:r w:rsidRPr="009364B4">
        <w:t>API</w:t>
      </w:r>
      <w:r w:rsidRPr="00324DB7">
        <w:t xml:space="preserve"> and alternative transport can be mapped with each other. This annex uses the template for permissions mapping as defined in that group specification.</w:t>
      </w:r>
    </w:p>
    <w:p w14:paraId="4649AF14" w14:textId="77777777" w:rsidR="006A7A28" w:rsidRPr="00324DB7" w:rsidRDefault="006A7A28" w:rsidP="006A7A28">
      <w:pPr>
        <w:pStyle w:val="Heading1"/>
      </w:pPr>
      <w:bookmarkStart w:id="327" w:name="_Toc95469400"/>
      <w:bookmarkStart w:id="328" w:name="_Toc95817087"/>
      <w:r w:rsidRPr="00324DB7">
        <w:t>A.2</w:t>
      </w:r>
      <w:r w:rsidRPr="00324DB7">
        <w:tab/>
        <w:t xml:space="preserve">Mapping of permissions </w:t>
      </w:r>
      <w:r w:rsidR="00320A36" w:rsidRPr="00324DB7">
        <w:t>-</w:t>
      </w:r>
      <w:r w:rsidRPr="00324DB7">
        <w:t xml:space="preserve"> RESTful and topic based alternative transport</w:t>
      </w:r>
      <w:bookmarkEnd w:id="327"/>
      <w:bookmarkEnd w:id="328"/>
    </w:p>
    <w:p w14:paraId="13CE5CD3" w14:textId="77777777" w:rsidR="006A7A28" w:rsidRPr="00324DB7" w:rsidRDefault="00750B0C" w:rsidP="006A7A28">
      <w:r w:rsidRPr="00324DB7">
        <w:t>T</w:t>
      </w:r>
      <w:r w:rsidR="006A7A28" w:rsidRPr="00324DB7">
        <w:t xml:space="preserve">able A.2-1 lists the permission categories for each topic currently included in </w:t>
      </w:r>
      <w:r w:rsidR="006A7A28" w:rsidRPr="009364B4">
        <w:t>RNIS</w:t>
      </w:r>
      <w:r w:rsidR="006A7A28" w:rsidRPr="00324DB7">
        <w:t xml:space="preserve"> </w:t>
      </w:r>
      <w:r w:rsidR="006A7A28" w:rsidRPr="009364B4">
        <w:t>API</w:t>
      </w:r>
      <w:r w:rsidR="006A7A28" w:rsidRPr="00324DB7">
        <w:t xml:space="preserve"> specification.</w:t>
      </w:r>
    </w:p>
    <w:p w14:paraId="6ECBB3DC" w14:textId="77777777" w:rsidR="006A7A28" w:rsidRPr="00324DB7" w:rsidRDefault="006A7A28" w:rsidP="006A7A28">
      <w:pPr>
        <w:pStyle w:val="TH"/>
        <w:rPr>
          <w:rFonts w:ascii="Times New Roman" w:hAnsi="Times New Roman"/>
        </w:rPr>
      </w:pPr>
      <w:r w:rsidRPr="00324DB7">
        <w:t>Table A.2-1</w:t>
      </w:r>
      <w:r w:rsidR="0062468C" w:rsidRPr="00324DB7">
        <w:t>:</w:t>
      </w:r>
      <w:r w:rsidRPr="00324DB7">
        <w:t xml:space="preserve"> Definition of permissions for </w:t>
      </w:r>
      <w:r w:rsidRPr="009364B4">
        <w:t>RNIS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8"/>
        <w:gridCol w:w="3119"/>
        <w:gridCol w:w="3827"/>
      </w:tblGrid>
      <w:tr w:rsidR="006A7A28" w:rsidRPr="00324DB7" w14:paraId="5CFCF6FA"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7BFFB61" w14:textId="77777777" w:rsidR="006A7A28" w:rsidRPr="00324DB7" w:rsidRDefault="006A7A28" w:rsidP="00164DA5">
            <w:pPr>
              <w:pStyle w:val="TAH"/>
              <w:rPr>
                <w:lang w:eastAsia="fi-FI"/>
              </w:rPr>
            </w:pPr>
            <w:r w:rsidRPr="00324DB7">
              <w:rPr>
                <w:lang w:eastAsia="fi-FI"/>
              </w:rPr>
              <w:t>Permission identifier</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3B1B86D7" w14:textId="77777777" w:rsidR="006A7A28" w:rsidRPr="00324DB7" w:rsidRDefault="006A7A28" w:rsidP="00050882">
            <w:pPr>
              <w:pStyle w:val="TAH"/>
              <w:rPr>
                <w:rFonts w:cs="Arial"/>
                <w:lang w:eastAsia="fi-FI"/>
              </w:rPr>
            </w:pPr>
            <w:r w:rsidRPr="00324DB7">
              <w:rPr>
                <w:rFonts w:cs="Arial"/>
                <w:lang w:eastAsia="fi-FI"/>
              </w:rPr>
              <w:t>Display name</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2A10AE57" w14:textId="77777777" w:rsidR="006A7A28" w:rsidRPr="00324DB7" w:rsidRDefault="006A7A28" w:rsidP="00050882">
            <w:pPr>
              <w:pStyle w:val="TAH"/>
              <w:rPr>
                <w:rFonts w:cs="Arial"/>
                <w:lang w:eastAsia="fi-FI"/>
              </w:rPr>
            </w:pPr>
            <w:r w:rsidRPr="00324DB7">
              <w:rPr>
                <w:rFonts w:cs="Arial"/>
                <w:lang w:eastAsia="fi-FI"/>
              </w:rPr>
              <w:t>Remarks</w:t>
            </w:r>
          </w:p>
        </w:tc>
      </w:tr>
      <w:tr w:rsidR="006A7A28" w:rsidRPr="00324DB7" w14:paraId="0E72D4E7"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6F9BB793" w14:textId="77777777" w:rsidR="006A7A28" w:rsidRPr="00324DB7" w:rsidRDefault="006A7A28" w:rsidP="00050882">
            <w:pPr>
              <w:pStyle w:val="TAL"/>
              <w:rPr>
                <w:lang w:eastAsia="fi-FI"/>
              </w:rPr>
            </w:pPr>
            <w:r w:rsidRPr="009364B4">
              <w:rPr>
                <w:lang w:eastAsia="fi-FI"/>
              </w:rPr>
              <w:t>rab</w:t>
            </w:r>
            <w:r w:rsidRPr="00324DB7">
              <w:rPr>
                <w:lang w:eastAsia="fi-FI"/>
              </w:rPr>
              <w:t xml:space="preserve">_info </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43DE6BAD" w14:textId="77777777" w:rsidR="006A7A28" w:rsidRPr="00324DB7" w:rsidRDefault="006A7A28" w:rsidP="00050882">
            <w:pPr>
              <w:pStyle w:val="TAL"/>
              <w:rPr>
                <w:lang w:eastAsia="fi-FI"/>
              </w:rPr>
            </w:pPr>
            <w:r w:rsidRPr="009364B4">
              <w:rPr>
                <w:lang w:eastAsia="fi-FI"/>
              </w:rPr>
              <w:t>RAB</w:t>
            </w:r>
            <w:r w:rsidRPr="00324DB7">
              <w:rPr>
                <w:lang w:eastAsia="fi-FI"/>
              </w:rPr>
              <w:t xml:space="preserve"> Info</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46D5ADA1" w14:textId="77777777" w:rsidR="006A7A28" w:rsidRPr="00324DB7" w:rsidRDefault="006A7A28" w:rsidP="00050882">
            <w:pPr>
              <w:pStyle w:val="TAL"/>
              <w:rPr>
                <w:lang w:eastAsia="fi-FI"/>
              </w:rPr>
            </w:pPr>
            <w:r w:rsidRPr="00324DB7">
              <w:rPr>
                <w:lang w:eastAsia="fi-FI"/>
              </w:rPr>
              <w:t xml:space="preserve">Query </w:t>
            </w:r>
          </w:p>
        </w:tc>
      </w:tr>
      <w:tr w:rsidR="006A7A28" w:rsidRPr="00324DB7" w14:paraId="1ECB4D07"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665E6C78" w14:textId="77777777" w:rsidR="006A7A28" w:rsidRPr="00324DB7" w:rsidRDefault="006A7A28" w:rsidP="00050882">
            <w:pPr>
              <w:pStyle w:val="TAL"/>
              <w:rPr>
                <w:lang w:eastAsia="fi-FI"/>
              </w:rPr>
            </w:pPr>
            <w:r w:rsidRPr="009364B4">
              <w:rPr>
                <w:lang w:eastAsia="fi-FI"/>
              </w:rPr>
              <w:t>plmn</w:t>
            </w:r>
            <w:r w:rsidRPr="00324DB7">
              <w:rPr>
                <w:lang w:eastAsia="fi-FI"/>
              </w:rPr>
              <w:t>_info</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4F742D88" w14:textId="77777777" w:rsidR="006A7A28" w:rsidRPr="00324DB7" w:rsidRDefault="006A7A28" w:rsidP="00050882">
            <w:pPr>
              <w:pStyle w:val="TAL"/>
              <w:rPr>
                <w:lang w:eastAsia="fi-FI"/>
              </w:rPr>
            </w:pPr>
            <w:r w:rsidRPr="009364B4">
              <w:rPr>
                <w:lang w:eastAsia="fi-FI"/>
              </w:rPr>
              <w:t>PLMN</w:t>
            </w:r>
            <w:r w:rsidRPr="00324DB7">
              <w:rPr>
                <w:lang w:eastAsia="fi-FI"/>
              </w:rPr>
              <w:t xml:space="preserve"> Info</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37039080" w14:textId="77777777" w:rsidR="006A7A28" w:rsidRPr="00324DB7" w:rsidRDefault="006A7A28" w:rsidP="00050882">
            <w:pPr>
              <w:pStyle w:val="TAL"/>
              <w:rPr>
                <w:lang w:eastAsia="fi-FI"/>
              </w:rPr>
            </w:pPr>
            <w:r w:rsidRPr="00324DB7">
              <w:rPr>
                <w:lang w:eastAsia="fi-FI"/>
              </w:rPr>
              <w:t xml:space="preserve">Query </w:t>
            </w:r>
          </w:p>
        </w:tc>
      </w:tr>
      <w:tr w:rsidR="006A7A28" w:rsidRPr="00324DB7" w14:paraId="0A6925C0"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7856C6CD" w14:textId="77777777" w:rsidR="006A7A28" w:rsidRPr="00324DB7" w:rsidRDefault="006A7A28" w:rsidP="00050882">
            <w:pPr>
              <w:pStyle w:val="TAL"/>
              <w:rPr>
                <w:lang w:eastAsia="fi-FI"/>
              </w:rPr>
            </w:pPr>
            <w:r w:rsidRPr="00324DB7">
              <w:rPr>
                <w:lang w:eastAsia="fi-FI"/>
              </w:rPr>
              <w:t>s1_bearer_info</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3415AEB1" w14:textId="77777777" w:rsidR="006A7A28" w:rsidRPr="00324DB7" w:rsidRDefault="006A7A28" w:rsidP="00050882">
            <w:pPr>
              <w:pStyle w:val="TAL"/>
              <w:rPr>
                <w:lang w:eastAsia="fi-FI"/>
              </w:rPr>
            </w:pPr>
            <w:r w:rsidRPr="00324DB7">
              <w:rPr>
                <w:lang w:eastAsia="fi-FI"/>
              </w:rPr>
              <w:t>S1 Bearer Info</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3EDB9ED5" w14:textId="77777777" w:rsidR="006A7A28" w:rsidRPr="00324DB7" w:rsidRDefault="006A7A28" w:rsidP="00050882">
            <w:pPr>
              <w:pStyle w:val="TAL"/>
              <w:rPr>
                <w:lang w:eastAsia="fi-FI"/>
              </w:rPr>
            </w:pPr>
            <w:r w:rsidRPr="00324DB7">
              <w:rPr>
                <w:lang w:eastAsia="fi-FI"/>
              </w:rPr>
              <w:t xml:space="preserve">Query </w:t>
            </w:r>
          </w:p>
        </w:tc>
      </w:tr>
      <w:tr w:rsidR="006A7A28" w:rsidRPr="00324DB7" w14:paraId="4FB6B57B"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7ED9FE74" w14:textId="77777777" w:rsidR="006A7A28" w:rsidRPr="00324DB7" w:rsidRDefault="006A7A28" w:rsidP="00050882">
            <w:pPr>
              <w:pStyle w:val="TAL"/>
              <w:rPr>
                <w:lang w:eastAsia="fi-FI"/>
              </w:rPr>
            </w:pPr>
            <w:r w:rsidRPr="00324DB7">
              <w:rPr>
                <w:lang w:eastAsia="fi-FI"/>
              </w:rPr>
              <w:t>cell_change</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0C03A1D4" w14:textId="77777777" w:rsidR="006A7A28" w:rsidRPr="00324DB7" w:rsidRDefault="006A7A28" w:rsidP="00050882">
            <w:pPr>
              <w:pStyle w:val="TAL"/>
              <w:rPr>
                <w:lang w:eastAsia="fi-FI"/>
              </w:rPr>
            </w:pPr>
            <w:r w:rsidRPr="00324DB7">
              <w:rPr>
                <w:lang w:eastAsia="fi-FI"/>
              </w:rPr>
              <w:t xml:space="preserve">Cell Change </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0263F4E5" w14:textId="77777777" w:rsidR="006A7A28" w:rsidRPr="00324DB7" w:rsidRDefault="006A7A28" w:rsidP="00050882">
            <w:pPr>
              <w:pStyle w:val="TAL"/>
              <w:rPr>
                <w:lang w:eastAsia="fi-FI"/>
              </w:rPr>
            </w:pPr>
            <w:r w:rsidRPr="00324DB7">
              <w:rPr>
                <w:lang w:eastAsia="fi-FI"/>
              </w:rPr>
              <w:t>Subscribe-Notify</w:t>
            </w:r>
          </w:p>
        </w:tc>
      </w:tr>
      <w:tr w:rsidR="006A7A28" w:rsidRPr="00324DB7" w14:paraId="5111A7D6"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2F5D03AF" w14:textId="77777777" w:rsidR="006A7A28" w:rsidRPr="00324DB7" w:rsidRDefault="006A7A28" w:rsidP="00050882">
            <w:pPr>
              <w:pStyle w:val="TAL"/>
              <w:rPr>
                <w:lang w:eastAsia="fi-FI"/>
              </w:rPr>
            </w:pPr>
            <w:r w:rsidRPr="009364B4">
              <w:rPr>
                <w:lang w:eastAsia="fi-FI"/>
              </w:rPr>
              <w:t>rab</w:t>
            </w:r>
            <w:r w:rsidRPr="00324DB7">
              <w:rPr>
                <w:lang w:eastAsia="fi-FI"/>
              </w:rPr>
              <w:t>_est</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1E630C72" w14:textId="77777777" w:rsidR="006A7A28" w:rsidRPr="00324DB7" w:rsidRDefault="006A7A28" w:rsidP="00050882">
            <w:pPr>
              <w:pStyle w:val="TAL"/>
              <w:rPr>
                <w:lang w:eastAsia="fi-FI"/>
              </w:rPr>
            </w:pPr>
            <w:r w:rsidRPr="009364B4">
              <w:rPr>
                <w:lang w:eastAsia="fi-FI"/>
              </w:rPr>
              <w:t>RAB</w:t>
            </w:r>
            <w:r w:rsidRPr="00324DB7">
              <w:rPr>
                <w:lang w:eastAsia="fi-FI"/>
              </w:rPr>
              <w:t xml:space="preserve"> Establishment</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58E129E9" w14:textId="77777777" w:rsidR="006A7A28" w:rsidRPr="00324DB7" w:rsidRDefault="006A7A28" w:rsidP="00050882">
            <w:pPr>
              <w:pStyle w:val="TAL"/>
              <w:rPr>
                <w:lang w:eastAsia="fi-FI"/>
              </w:rPr>
            </w:pPr>
            <w:r w:rsidRPr="00324DB7">
              <w:rPr>
                <w:lang w:eastAsia="fi-FI"/>
              </w:rPr>
              <w:t>Subscribe-Notify</w:t>
            </w:r>
          </w:p>
        </w:tc>
      </w:tr>
      <w:tr w:rsidR="006A7A28" w:rsidRPr="00324DB7" w14:paraId="669E0EF6"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2D608E91" w14:textId="77777777" w:rsidR="006A7A28" w:rsidRPr="00324DB7" w:rsidRDefault="006A7A28" w:rsidP="00050882">
            <w:pPr>
              <w:pStyle w:val="TAL"/>
              <w:rPr>
                <w:lang w:eastAsia="fi-FI"/>
              </w:rPr>
            </w:pPr>
            <w:r w:rsidRPr="009364B4">
              <w:rPr>
                <w:lang w:eastAsia="fi-FI"/>
              </w:rPr>
              <w:t>rab</w:t>
            </w:r>
            <w:r w:rsidRPr="00324DB7">
              <w:rPr>
                <w:lang w:eastAsia="fi-FI"/>
              </w:rPr>
              <w:t>_mod</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6C4A11A3" w14:textId="77777777" w:rsidR="006A7A28" w:rsidRPr="00324DB7" w:rsidRDefault="006A7A28" w:rsidP="00050882">
            <w:pPr>
              <w:pStyle w:val="TAL"/>
              <w:rPr>
                <w:lang w:eastAsia="fi-FI"/>
              </w:rPr>
            </w:pPr>
            <w:r w:rsidRPr="009364B4">
              <w:rPr>
                <w:lang w:eastAsia="fi-FI"/>
              </w:rPr>
              <w:t>RAB</w:t>
            </w:r>
            <w:r w:rsidRPr="00324DB7">
              <w:rPr>
                <w:lang w:eastAsia="fi-FI"/>
              </w:rPr>
              <w:t xml:space="preserve"> Modification</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7093868F" w14:textId="77777777" w:rsidR="006A7A28" w:rsidRPr="00324DB7" w:rsidRDefault="006A7A28" w:rsidP="00050882">
            <w:pPr>
              <w:pStyle w:val="TAL"/>
              <w:rPr>
                <w:lang w:eastAsia="fi-FI"/>
              </w:rPr>
            </w:pPr>
            <w:r w:rsidRPr="00324DB7">
              <w:rPr>
                <w:lang w:eastAsia="fi-FI"/>
              </w:rPr>
              <w:t>Subscribe-Notify</w:t>
            </w:r>
          </w:p>
        </w:tc>
      </w:tr>
      <w:tr w:rsidR="006A7A28" w:rsidRPr="00324DB7" w14:paraId="39D53ACC"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8B0ECAD" w14:textId="77777777" w:rsidR="006A7A28" w:rsidRPr="00324DB7" w:rsidRDefault="006A7A28" w:rsidP="00050882">
            <w:pPr>
              <w:pStyle w:val="TAL"/>
              <w:rPr>
                <w:lang w:eastAsia="fi-FI"/>
              </w:rPr>
            </w:pPr>
            <w:r w:rsidRPr="009364B4">
              <w:rPr>
                <w:lang w:eastAsia="fi-FI"/>
              </w:rPr>
              <w:t>rab</w:t>
            </w:r>
            <w:r w:rsidRPr="00324DB7">
              <w:rPr>
                <w:lang w:eastAsia="fi-FI"/>
              </w:rPr>
              <w:t>_rel</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1674859D" w14:textId="77777777" w:rsidR="006A7A28" w:rsidRPr="00324DB7" w:rsidRDefault="006A7A28" w:rsidP="00050882">
            <w:pPr>
              <w:pStyle w:val="TAL"/>
              <w:rPr>
                <w:lang w:eastAsia="fi-FI"/>
              </w:rPr>
            </w:pPr>
            <w:r w:rsidRPr="009364B4">
              <w:rPr>
                <w:lang w:eastAsia="fi-FI"/>
              </w:rPr>
              <w:t>RAB</w:t>
            </w:r>
            <w:r w:rsidRPr="00324DB7">
              <w:rPr>
                <w:lang w:eastAsia="fi-FI"/>
              </w:rPr>
              <w:t xml:space="preserve"> Release</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0F368692" w14:textId="77777777" w:rsidR="006A7A28" w:rsidRPr="00324DB7" w:rsidRDefault="006A7A28" w:rsidP="00050882">
            <w:pPr>
              <w:pStyle w:val="TAL"/>
              <w:rPr>
                <w:lang w:eastAsia="fi-FI"/>
              </w:rPr>
            </w:pPr>
            <w:r w:rsidRPr="00324DB7">
              <w:rPr>
                <w:lang w:eastAsia="fi-FI"/>
              </w:rPr>
              <w:t>Subscribe-Notify</w:t>
            </w:r>
          </w:p>
        </w:tc>
      </w:tr>
      <w:tr w:rsidR="006A7A28" w:rsidRPr="00324DB7" w14:paraId="6CFC1174"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443D80F2" w14:textId="77777777" w:rsidR="006A7A28" w:rsidRPr="00324DB7" w:rsidRDefault="006A7A28" w:rsidP="00050882">
            <w:pPr>
              <w:pStyle w:val="TAL"/>
              <w:rPr>
                <w:lang w:eastAsia="fi-FI"/>
              </w:rPr>
            </w:pPr>
            <w:r w:rsidRPr="00324DB7">
              <w:rPr>
                <w:lang w:eastAsia="fi-FI"/>
              </w:rPr>
              <w:t>meas_rep_</w:t>
            </w:r>
            <w:r w:rsidRPr="009364B4">
              <w:rPr>
                <w:lang w:eastAsia="fi-FI"/>
              </w:rPr>
              <w:t>ue</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06889FC8" w14:textId="77777777" w:rsidR="006A7A28" w:rsidRPr="00324DB7" w:rsidRDefault="006A7A28" w:rsidP="00050882">
            <w:pPr>
              <w:pStyle w:val="TAL"/>
              <w:rPr>
                <w:lang w:eastAsia="fi-FI"/>
              </w:rPr>
            </w:pPr>
            <w:r w:rsidRPr="009364B4">
              <w:rPr>
                <w:lang w:eastAsia="fi-FI"/>
              </w:rPr>
              <w:t>UE</w:t>
            </w:r>
            <w:r w:rsidRPr="00324DB7">
              <w:rPr>
                <w:lang w:eastAsia="fi-FI"/>
              </w:rPr>
              <w:t xml:space="preserve"> Measurement Report</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4266634B" w14:textId="77777777" w:rsidR="006A7A28" w:rsidRPr="00324DB7" w:rsidRDefault="006A7A28" w:rsidP="00050882">
            <w:pPr>
              <w:pStyle w:val="TAL"/>
              <w:rPr>
                <w:lang w:eastAsia="fi-FI"/>
              </w:rPr>
            </w:pPr>
            <w:r w:rsidRPr="00324DB7">
              <w:rPr>
                <w:lang w:eastAsia="fi-FI"/>
              </w:rPr>
              <w:t>Subscribe-Notify</w:t>
            </w:r>
          </w:p>
        </w:tc>
      </w:tr>
      <w:tr w:rsidR="0092384E" w:rsidRPr="00324DB7" w14:paraId="79E9EB07"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2B7A7151" w14:textId="7DFC8C91" w:rsidR="0092384E" w:rsidRPr="00324DB7" w:rsidRDefault="0092384E" w:rsidP="0092384E">
            <w:pPr>
              <w:pStyle w:val="TAL"/>
              <w:rPr>
                <w:lang w:eastAsia="fi-FI"/>
              </w:rPr>
            </w:pPr>
            <w:r w:rsidRPr="00324DB7">
              <w:rPr>
                <w:lang w:eastAsia="fi-FI"/>
              </w:rPr>
              <w:t>nr_meas_rep_</w:t>
            </w:r>
            <w:r w:rsidRPr="009364B4">
              <w:rPr>
                <w:lang w:eastAsia="fi-FI"/>
              </w:rPr>
              <w:t>ue</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135A09BE" w14:textId="3DF6E6DB" w:rsidR="0092384E" w:rsidRPr="00324DB7" w:rsidRDefault="0092384E" w:rsidP="0092384E">
            <w:pPr>
              <w:pStyle w:val="TAL"/>
              <w:rPr>
                <w:lang w:eastAsia="fi-FI"/>
              </w:rPr>
            </w:pPr>
            <w:r w:rsidRPr="00324DB7">
              <w:rPr>
                <w:lang w:eastAsia="fi-FI"/>
              </w:rPr>
              <w:t xml:space="preserve">5G </w:t>
            </w:r>
            <w:r w:rsidRPr="009364B4">
              <w:rPr>
                <w:lang w:eastAsia="fi-FI"/>
              </w:rPr>
              <w:t>UE</w:t>
            </w:r>
            <w:r w:rsidRPr="00324DB7">
              <w:rPr>
                <w:lang w:eastAsia="fi-FI"/>
              </w:rPr>
              <w:t xml:space="preserve"> Measurement Report</w:t>
            </w: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00348549" w14:textId="7141C528" w:rsidR="0092384E" w:rsidRPr="00324DB7" w:rsidRDefault="0092384E" w:rsidP="0092384E">
            <w:pPr>
              <w:pStyle w:val="TAL"/>
              <w:rPr>
                <w:lang w:eastAsia="fi-FI"/>
              </w:rPr>
            </w:pPr>
            <w:r w:rsidRPr="00324DB7">
              <w:rPr>
                <w:lang w:eastAsia="fi-FI"/>
              </w:rPr>
              <w:t>Subscribe-Notify</w:t>
            </w:r>
          </w:p>
        </w:tc>
      </w:tr>
      <w:tr w:rsidR="006A7A28" w:rsidRPr="00324DB7" w14:paraId="7A12EE27"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D368DD9" w14:textId="77777777" w:rsidR="006A7A28" w:rsidRPr="00324DB7" w:rsidRDefault="006A7A28" w:rsidP="00050882">
            <w:pPr>
              <w:pStyle w:val="TAL"/>
              <w:rPr>
                <w:lang w:eastAsia="fi-FI"/>
              </w:rPr>
            </w:pPr>
            <w:r w:rsidRPr="00324DB7">
              <w:rPr>
                <w:lang w:eastAsia="fi-FI"/>
              </w:rPr>
              <w:t>timing_advance_</w:t>
            </w:r>
            <w:r w:rsidRPr="009364B4">
              <w:rPr>
                <w:lang w:eastAsia="fi-FI"/>
              </w:rPr>
              <w:t>ue</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50EC774D" w14:textId="77777777" w:rsidR="006A7A28" w:rsidRPr="00324DB7" w:rsidRDefault="006A7A28" w:rsidP="00050882">
            <w:pPr>
              <w:pStyle w:val="TAL"/>
              <w:rPr>
                <w:lang w:eastAsia="fi-FI"/>
              </w:rPr>
            </w:pPr>
            <w:r w:rsidRPr="009364B4">
              <w:rPr>
                <w:lang w:eastAsia="fi-FI"/>
              </w:rPr>
              <w:t>UE</w:t>
            </w:r>
            <w:r w:rsidRPr="00324DB7">
              <w:rPr>
                <w:lang w:eastAsia="fi-FI"/>
              </w:rPr>
              <w:t xml:space="preserve"> Timing Advance</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1AA9AB07" w14:textId="77777777" w:rsidR="006A7A28" w:rsidRPr="00324DB7" w:rsidRDefault="006A7A28" w:rsidP="00050882">
            <w:pPr>
              <w:pStyle w:val="TAL"/>
              <w:rPr>
                <w:lang w:eastAsia="fi-FI"/>
              </w:rPr>
            </w:pPr>
            <w:r w:rsidRPr="00324DB7">
              <w:rPr>
                <w:lang w:eastAsia="fi-FI"/>
              </w:rPr>
              <w:t>Subscribe-Notify</w:t>
            </w:r>
          </w:p>
        </w:tc>
      </w:tr>
      <w:tr w:rsidR="006A7A28" w:rsidRPr="00324DB7" w14:paraId="77815550"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43473A5D" w14:textId="77777777" w:rsidR="006A7A28" w:rsidRPr="00324DB7" w:rsidRDefault="006A7A28" w:rsidP="00050882">
            <w:pPr>
              <w:pStyle w:val="TAL"/>
              <w:rPr>
                <w:lang w:eastAsia="fi-FI"/>
              </w:rPr>
            </w:pPr>
            <w:r w:rsidRPr="00324DB7">
              <w:rPr>
                <w:lang w:eastAsia="fi-FI"/>
              </w:rPr>
              <w:t>ca_reconf</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1E96E6B7" w14:textId="77777777" w:rsidR="006A7A28" w:rsidRPr="00324DB7" w:rsidRDefault="006A7A28" w:rsidP="00050882">
            <w:pPr>
              <w:pStyle w:val="TAL"/>
              <w:rPr>
                <w:lang w:eastAsia="fi-FI"/>
              </w:rPr>
            </w:pPr>
            <w:r w:rsidRPr="00324DB7">
              <w:rPr>
                <w:lang w:eastAsia="fi-FI"/>
              </w:rPr>
              <w:t>Carrier Aggregation Reconfiguration</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1E1DC7A9" w14:textId="77777777" w:rsidR="006A7A28" w:rsidRPr="00324DB7" w:rsidRDefault="006A7A28" w:rsidP="00050882">
            <w:pPr>
              <w:pStyle w:val="TAL"/>
              <w:rPr>
                <w:lang w:eastAsia="fi-FI"/>
              </w:rPr>
            </w:pPr>
            <w:r w:rsidRPr="00324DB7">
              <w:rPr>
                <w:lang w:eastAsia="fi-FI"/>
              </w:rPr>
              <w:t>Subscribe-Notify</w:t>
            </w:r>
          </w:p>
        </w:tc>
      </w:tr>
      <w:tr w:rsidR="006A7A28" w:rsidRPr="00324DB7" w14:paraId="7D1F91BA"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37B2E3BC" w14:textId="77777777" w:rsidR="006A7A28" w:rsidRPr="00324DB7" w:rsidRDefault="006A7A28" w:rsidP="00050882">
            <w:pPr>
              <w:pStyle w:val="TAL"/>
              <w:rPr>
                <w:lang w:eastAsia="fi-FI"/>
              </w:rPr>
            </w:pPr>
            <w:r w:rsidRPr="00324DB7">
              <w:rPr>
                <w:lang w:eastAsia="fi-FI"/>
              </w:rPr>
              <w:t>s1_bearer</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64D77EEF" w14:textId="77777777" w:rsidR="006A7A28" w:rsidRPr="00324DB7" w:rsidRDefault="006A7A28" w:rsidP="00050882">
            <w:pPr>
              <w:pStyle w:val="TAL"/>
              <w:rPr>
                <w:lang w:eastAsia="fi-FI"/>
              </w:rPr>
            </w:pPr>
            <w:r w:rsidRPr="00324DB7">
              <w:rPr>
                <w:lang w:eastAsia="fi-FI"/>
              </w:rPr>
              <w:t>S1 Bearer Notification</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3A2D7649" w14:textId="77777777" w:rsidR="006A7A28" w:rsidRPr="00324DB7" w:rsidRDefault="006A7A28" w:rsidP="00050882">
            <w:pPr>
              <w:pStyle w:val="TAL"/>
              <w:rPr>
                <w:lang w:eastAsia="fi-FI"/>
              </w:rPr>
            </w:pPr>
            <w:r w:rsidRPr="00324DB7">
              <w:rPr>
                <w:lang w:eastAsia="fi-FI"/>
              </w:rPr>
              <w:t>Subscribe-Notify</w:t>
            </w:r>
          </w:p>
        </w:tc>
      </w:tr>
    </w:tbl>
    <w:p w14:paraId="3F268A27" w14:textId="77777777" w:rsidR="006A7A28" w:rsidRPr="00324DB7" w:rsidRDefault="006A7A28" w:rsidP="006A7A28"/>
    <w:p w14:paraId="448EBE21" w14:textId="77777777" w:rsidR="006A7A28" w:rsidRPr="00324DB7" w:rsidRDefault="00E07069" w:rsidP="006A7A28">
      <w:r w:rsidRPr="00324DB7">
        <w:t>T</w:t>
      </w:r>
      <w:r w:rsidR="006A7A28" w:rsidRPr="00324DB7">
        <w:t>ab</w:t>
      </w:r>
      <w:r w:rsidR="004948EE" w:rsidRPr="00324DB7">
        <w:t>l</w:t>
      </w:r>
      <w:r w:rsidR="006A7A28" w:rsidRPr="00324DB7">
        <w:t xml:space="preserve">e A.2-2 describes how permission identifiers can be mapped to resources in the </w:t>
      </w:r>
      <w:r w:rsidR="006A7A28" w:rsidRPr="009364B4">
        <w:t>RNIS</w:t>
      </w:r>
      <w:r w:rsidR="006A7A28" w:rsidRPr="00324DB7">
        <w:t xml:space="preserve"> RESTful </w:t>
      </w:r>
      <w:r w:rsidR="006A7A28" w:rsidRPr="009364B4">
        <w:t>API</w:t>
      </w:r>
      <w:r w:rsidR="006A7A28" w:rsidRPr="00324DB7">
        <w:t xml:space="preserve"> as defined in th</w:t>
      </w:r>
      <w:r w:rsidR="00750B0C" w:rsidRPr="00324DB7">
        <w:t>e present document</w:t>
      </w:r>
      <w:r w:rsidR="006A7A28" w:rsidRPr="00324DB7">
        <w:t>.</w:t>
      </w:r>
    </w:p>
    <w:p w14:paraId="3320C82A" w14:textId="3EA1714C" w:rsidR="006A7A28" w:rsidRPr="00324DB7" w:rsidRDefault="006A7A28" w:rsidP="00750B0C">
      <w:pPr>
        <w:pStyle w:val="TH"/>
        <w:keepNext w:val="0"/>
      </w:pPr>
      <w:r w:rsidRPr="00324DB7">
        <w:t xml:space="preserve">Table A.2-2: Permission identifiers mapping for transport </w:t>
      </w:r>
      <w:r w:rsidR="00AD4375" w:rsidRPr="00324DB7">
        <w:t>"</w:t>
      </w:r>
      <w:r w:rsidRPr="009364B4">
        <w:t>REST</w:t>
      </w:r>
      <w:r w:rsidR="00AD4375" w:rsidRPr="00324DB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8"/>
        <w:gridCol w:w="6946"/>
      </w:tblGrid>
      <w:tr w:rsidR="006A7A28" w:rsidRPr="00324DB7" w14:paraId="32068A96"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0BABB460" w14:textId="77777777" w:rsidR="006A7A28" w:rsidRPr="00324DB7" w:rsidRDefault="006A7A28" w:rsidP="00750B0C">
            <w:pPr>
              <w:pStyle w:val="TAH"/>
              <w:keepNext w:val="0"/>
              <w:rPr>
                <w:lang w:eastAsia="fi-FI"/>
              </w:rPr>
            </w:pPr>
            <w:r w:rsidRPr="00324DB7">
              <w:rPr>
                <w:lang w:eastAsia="fi-FI"/>
              </w:rPr>
              <w:t>Permission identifier</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5533746E" w14:textId="77777777" w:rsidR="006A7A28" w:rsidRPr="00324DB7" w:rsidRDefault="006A7A28" w:rsidP="00750B0C">
            <w:pPr>
              <w:pStyle w:val="TAH"/>
              <w:keepNext w:val="0"/>
              <w:rPr>
                <w:lang w:eastAsia="fi-FI"/>
              </w:rPr>
            </w:pPr>
            <w:r w:rsidRPr="00324DB7">
              <w:rPr>
                <w:lang w:eastAsia="fi-FI"/>
              </w:rPr>
              <w:t>Specification</w:t>
            </w:r>
          </w:p>
        </w:tc>
      </w:tr>
      <w:tr w:rsidR="006A7A28" w:rsidRPr="00324DB7" w14:paraId="4232F206"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3FFF622D" w14:textId="77777777" w:rsidR="006A7A28" w:rsidRPr="00324DB7" w:rsidRDefault="006A7A28" w:rsidP="00750B0C">
            <w:pPr>
              <w:pStyle w:val="TAL"/>
              <w:keepNext w:val="0"/>
              <w:rPr>
                <w:lang w:eastAsia="fi-FI"/>
              </w:rPr>
            </w:pPr>
            <w:r w:rsidRPr="009364B4">
              <w:rPr>
                <w:lang w:eastAsia="fi-FI"/>
              </w:rPr>
              <w:t>rab</w:t>
            </w:r>
            <w:r w:rsidRPr="00324DB7">
              <w:rPr>
                <w:lang w:eastAsia="fi-FI"/>
              </w:rPr>
              <w:t xml:space="preserve">_info </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43662F57" w14:textId="440345C3" w:rsidR="006A7A28" w:rsidRPr="00324DB7" w:rsidRDefault="006A7A28" w:rsidP="00750B0C">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/queries/</w:t>
            </w:r>
            <w:r w:rsidRPr="009364B4">
              <w:rPr>
                <w:lang w:eastAsia="fi-FI"/>
              </w:rPr>
              <w:t>rab</w:t>
            </w:r>
            <w:r w:rsidRPr="00324DB7">
              <w:rPr>
                <w:lang w:eastAsia="fi-FI"/>
              </w:rPr>
              <w:t>_info</w:t>
            </w:r>
          </w:p>
        </w:tc>
      </w:tr>
      <w:tr w:rsidR="006A7A28" w:rsidRPr="00324DB7" w14:paraId="27149FDE"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377BACB8" w14:textId="77777777" w:rsidR="006A7A28" w:rsidRPr="00324DB7" w:rsidRDefault="001F4455" w:rsidP="00750B0C">
            <w:pPr>
              <w:pStyle w:val="TAL"/>
              <w:keepNext w:val="0"/>
              <w:rPr>
                <w:lang w:eastAsia="fi-FI"/>
              </w:rPr>
            </w:pPr>
            <w:r w:rsidRPr="009364B4">
              <w:rPr>
                <w:lang w:eastAsia="fi-FI"/>
              </w:rPr>
              <w:t>plmn</w:t>
            </w:r>
            <w:r w:rsidR="006A7A28" w:rsidRPr="00324DB7">
              <w:rPr>
                <w:lang w:eastAsia="fi-FI"/>
              </w:rPr>
              <w:t>_info</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1E9DCED6" w14:textId="4C981A63" w:rsidR="006A7A28" w:rsidRPr="00324DB7" w:rsidRDefault="006A7A28" w:rsidP="00750B0C">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/queries/</w:t>
            </w:r>
            <w:r w:rsidRPr="009364B4">
              <w:rPr>
                <w:lang w:eastAsia="fi-FI"/>
              </w:rPr>
              <w:t>plmn</w:t>
            </w:r>
            <w:r w:rsidRPr="00324DB7">
              <w:rPr>
                <w:lang w:eastAsia="fi-FI"/>
              </w:rPr>
              <w:t>_info</w:t>
            </w:r>
          </w:p>
        </w:tc>
      </w:tr>
      <w:tr w:rsidR="006A7A28" w:rsidRPr="00324DB7" w14:paraId="0E7B7045"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D45BCFF" w14:textId="77777777" w:rsidR="006A7A28" w:rsidRPr="00324DB7" w:rsidRDefault="006A7A28" w:rsidP="00750B0C">
            <w:pPr>
              <w:pStyle w:val="TAL"/>
              <w:keepNext w:val="0"/>
              <w:rPr>
                <w:lang w:eastAsia="fi-FI"/>
              </w:rPr>
            </w:pPr>
            <w:r w:rsidRPr="00324DB7">
              <w:rPr>
                <w:lang w:eastAsia="fi-FI"/>
              </w:rPr>
              <w:t>s1_bearer_info</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57706910" w14:textId="02392BEC" w:rsidR="006A7A28" w:rsidRPr="00324DB7" w:rsidRDefault="006A7A28" w:rsidP="00750B0C">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/queries/s1_bearer_info</w:t>
            </w:r>
          </w:p>
        </w:tc>
      </w:tr>
      <w:tr w:rsidR="006A7A28" w:rsidRPr="00324DB7" w14:paraId="2C53124F"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308EB84C" w14:textId="77777777" w:rsidR="006A7A28" w:rsidRPr="00324DB7" w:rsidRDefault="006A7A28" w:rsidP="00750B0C">
            <w:pPr>
              <w:pStyle w:val="TAL"/>
              <w:keepNext w:val="0"/>
              <w:rPr>
                <w:lang w:eastAsia="fi-FI"/>
              </w:rPr>
            </w:pPr>
            <w:r w:rsidRPr="00324DB7">
              <w:rPr>
                <w:lang w:eastAsia="fi-FI"/>
              </w:rPr>
              <w:t>cell_change</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4E123A4A" w14:textId="6656BC0C" w:rsidR="006A7A28" w:rsidRPr="00324DB7" w:rsidRDefault="006A7A28" w:rsidP="00750B0C">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/subscriptions/cell_change</w:t>
            </w:r>
          </w:p>
        </w:tc>
      </w:tr>
      <w:tr w:rsidR="006A7A28" w:rsidRPr="00324DB7" w14:paraId="2480F37C"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09F229FC" w14:textId="77777777" w:rsidR="006A7A28" w:rsidRPr="00324DB7" w:rsidRDefault="006A7A28" w:rsidP="00750B0C">
            <w:pPr>
              <w:pStyle w:val="TAL"/>
              <w:keepNext w:val="0"/>
              <w:rPr>
                <w:lang w:eastAsia="fi-FI"/>
              </w:rPr>
            </w:pPr>
            <w:r w:rsidRPr="009364B4">
              <w:rPr>
                <w:lang w:eastAsia="fi-FI"/>
              </w:rPr>
              <w:t>rab</w:t>
            </w:r>
            <w:r w:rsidRPr="00324DB7">
              <w:rPr>
                <w:lang w:eastAsia="fi-FI"/>
              </w:rPr>
              <w:t>_est</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2668FB64" w14:textId="287904DC" w:rsidR="006A7A28" w:rsidRPr="00324DB7" w:rsidRDefault="006A7A28" w:rsidP="00750B0C">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/subscriptions/</w:t>
            </w:r>
            <w:r w:rsidRPr="009364B4">
              <w:rPr>
                <w:lang w:eastAsia="fi-FI"/>
              </w:rPr>
              <w:t>rab</w:t>
            </w:r>
            <w:r w:rsidRPr="00324DB7">
              <w:rPr>
                <w:lang w:eastAsia="fi-FI"/>
              </w:rPr>
              <w:t>_est</w:t>
            </w:r>
          </w:p>
        </w:tc>
      </w:tr>
      <w:tr w:rsidR="006A7A28" w:rsidRPr="00324DB7" w14:paraId="7D575FB8"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0209B2D1" w14:textId="77777777" w:rsidR="006A7A28" w:rsidRPr="00324DB7" w:rsidRDefault="006A7A28" w:rsidP="00750B0C">
            <w:pPr>
              <w:pStyle w:val="TAL"/>
              <w:keepNext w:val="0"/>
              <w:rPr>
                <w:lang w:eastAsia="fi-FI"/>
              </w:rPr>
            </w:pPr>
            <w:r w:rsidRPr="009364B4">
              <w:rPr>
                <w:lang w:eastAsia="fi-FI"/>
              </w:rPr>
              <w:t>rab</w:t>
            </w:r>
            <w:r w:rsidRPr="00324DB7">
              <w:rPr>
                <w:lang w:eastAsia="fi-FI"/>
              </w:rPr>
              <w:t>_mod</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14D2FD98" w14:textId="45BC3700" w:rsidR="006A7A28" w:rsidRPr="00324DB7" w:rsidRDefault="006A7A28" w:rsidP="00750B0C">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/subscriptions/</w:t>
            </w:r>
            <w:r w:rsidRPr="009364B4">
              <w:rPr>
                <w:lang w:eastAsia="fi-FI"/>
              </w:rPr>
              <w:t>rab</w:t>
            </w:r>
            <w:r w:rsidRPr="00324DB7">
              <w:rPr>
                <w:lang w:eastAsia="fi-FI"/>
              </w:rPr>
              <w:t>_mod</w:t>
            </w:r>
          </w:p>
        </w:tc>
      </w:tr>
      <w:tr w:rsidR="006A7A28" w:rsidRPr="00324DB7" w14:paraId="2C03245B"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C001C31" w14:textId="77777777" w:rsidR="006A7A28" w:rsidRPr="00324DB7" w:rsidRDefault="006A7A28" w:rsidP="00750B0C">
            <w:pPr>
              <w:pStyle w:val="TAL"/>
              <w:keepNext w:val="0"/>
              <w:rPr>
                <w:lang w:eastAsia="fi-FI"/>
              </w:rPr>
            </w:pPr>
            <w:r w:rsidRPr="009364B4">
              <w:rPr>
                <w:lang w:eastAsia="fi-FI"/>
              </w:rPr>
              <w:t>rab</w:t>
            </w:r>
            <w:r w:rsidRPr="00324DB7">
              <w:rPr>
                <w:lang w:eastAsia="fi-FI"/>
              </w:rPr>
              <w:t>_rel</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63B18333" w14:textId="6096D4FD" w:rsidR="006A7A28" w:rsidRPr="00324DB7" w:rsidRDefault="006A7A28" w:rsidP="00750B0C">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/subscriptions/</w:t>
            </w:r>
            <w:r w:rsidRPr="009364B4">
              <w:rPr>
                <w:lang w:eastAsia="fi-FI"/>
              </w:rPr>
              <w:t>rab</w:t>
            </w:r>
            <w:r w:rsidRPr="00324DB7">
              <w:rPr>
                <w:lang w:eastAsia="fi-FI"/>
              </w:rPr>
              <w:t>_rel</w:t>
            </w:r>
          </w:p>
        </w:tc>
      </w:tr>
      <w:tr w:rsidR="006A7A28" w:rsidRPr="00324DB7" w14:paraId="24D9D43E"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0F966EF5" w14:textId="77777777" w:rsidR="006A7A28" w:rsidRPr="00324DB7" w:rsidRDefault="006A7A28" w:rsidP="00750B0C">
            <w:pPr>
              <w:pStyle w:val="TAL"/>
              <w:keepNext w:val="0"/>
              <w:rPr>
                <w:lang w:eastAsia="fi-FI"/>
              </w:rPr>
            </w:pPr>
            <w:r w:rsidRPr="00324DB7">
              <w:rPr>
                <w:lang w:eastAsia="fi-FI"/>
              </w:rPr>
              <w:t>meas_rep_</w:t>
            </w:r>
            <w:r w:rsidRPr="009364B4">
              <w:rPr>
                <w:lang w:eastAsia="fi-FI"/>
              </w:rPr>
              <w:t>ue</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3306BEFE" w14:textId="1575CD86" w:rsidR="006A7A28" w:rsidRPr="00324DB7" w:rsidRDefault="006A7A28" w:rsidP="00750B0C">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/subscriptions/meas_rep_</w:t>
            </w:r>
            <w:r w:rsidRPr="009364B4">
              <w:rPr>
                <w:lang w:eastAsia="fi-FI"/>
              </w:rPr>
              <w:t>ue</w:t>
            </w:r>
          </w:p>
        </w:tc>
      </w:tr>
      <w:tr w:rsidR="0092384E" w:rsidRPr="00324DB7" w14:paraId="2FBED362"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728D075B" w14:textId="56C4A2C9" w:rsidR="0092384E" w:rsidRPr="00324DB7" w:rsidRDefault="0092384E" w:rsidP="0092384E">
            <w:pPr>
              <w:pStyle w:val="TAL"/>
              <w:keepNext w:val="0"/>
              <w:rPr>
                <w:lang w:eastAsia="fi-FI"/>
              </w:rPr>
            </w:pPr>
            <w:r w:rsidRPr="00324DB7">
              <w:rPr>
                <w:lang w:eastAsia="fi-FI"/>
              </w:rPr>
              <w:t>nr_meas_rep_</w:t>
            </w:r>
            <w:r w:rsidRPr="009364B4">
              <w:rPr>
                <w:lang w:eastAsia="fi-FI"/>
              </w:rPr>
              <w:t>ue</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27602D83" w14:textId="635A3876" w:rsidR="0092384E" w:rsidRPr="00324DB7" w:rsidRDefault="0092384E" w:rsidP="0092384E">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/subscriptions/nr_meas_rep_</w:t>
            </w:r>
            <w:r w:rsidRPr="009364B4">
              <w:rPr>
                <w:lang w:eastAsia="fi-FI"/>
              </w:rPr>
              <w:t>ue</w:t>
            </w:r>
          </w:p>
        </w:tc>
      </w:tr>
      <w:tr w:rsidR="006A7A28" w:rsidRPr="00324DB7" w14:paraId="0E440C1C"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3B00A51" w14:textId="77777777" w:rsidR="006A7A28" w:rsidRPr="00324DB7" w:rsidRDefault="006A7A28" w:rsidP="00750B0C">
            <w:pPr>
              <w:pStyle w:val="TAL"/>
              <w:keepNext w:val="0"/>
              <w:rPr>
                <w:lang w:eastAsia="fi-FI"/>
              </w:rPr>
            </w:pPr>
            <w:r w:rsidRPr="00324DB7">
              <w:rPr>
                <w:lang w:eastAsia="fi-FI"/>
              </w:rPr>
              <w:t>timing_advance_</w:t>
            </w:r>
            <w:r w:rsidRPr="009364B4">
              <w:rPr>
                <w:lang w:eastAsia="fi-FI"/>
              </w:rPr>
              <w:t>ue</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4B0808BD" w14:textId="1734FC35" w:rsidR="006A7A28" w:rsidRPr="00324DB7" w:rsidRDefault="006A7A28" w:rsidP="00750B0C">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/subscriptions/ta</w:t>
            </w:r>
          </w:p>
        </w:tc>
      </w:tr>
      <w:tr w:rsidR="006A7A28" w:rsidRPr="00324DB7" w14:paraId="13CA51E0"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639152A8" w14:textId="77777777" w:rsidR="006A7A28" w:rsidRPr="00324DB7" w:rsidRDefault="006A7A28" w:rsidP="00750B0C">
            <w:pPr>
              <w:pStyle w:val="TAL"/>
              <w:keepNext w:val="0"/>
              <w:rPr>
                <w:lang w:eastAsia="fi-FI"/>
              </w:rPr>
            </w:pPr>
            <w:r w:rsidRPr="00324DB7">
              <w:rPr>
                <w:lang w:eastAsia="fi-FI"/>
              </w:rPr>
              <w:t>ca_reconf</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41A28B64" w14:textId="66BC41F6" w:rsidR="006A7A28" w:rsidRPr="00324DB7" w:rsidRDefault="006A7A28" w:rsidP="00750B0C">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/subscriptions/ca_reconf</w:t>
            </w:r>
          </w:p>
        </w:tc>
      </w:tr>
      <w:tr w:rsidR="006A7A28" w:rsidRPr="00324DB7" w14:paraId="50031F91"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3B3A9FB" w14:textId="77777777" w:rsidR="006A7A28" w:rsidRPr="00324DB7" w:rsidRDefault="006A7A28" w:rsidP="00750B0C">
            <w:pPr>
              <w:pStyle w:val="TAL"/>
              <w:keepNext w:val="0"/>
              <w:rPr>
                <w:lang w:eastAsia="fi-FI"/>
              </w:rPr>
            </w:pPr>
            <w:r w:rsidRPr="00324DB7">
              <w:rPr>
                <w:lang w:eastAsia="fi-FI"/>
              </w:rPr>
              <w:t>s1_bearer</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70FDB484" w14:textId="5F3B69DC" w:rsidR="006A7A28" w:rsidRPr="00324DB7" w:rsidRDefault="006A7A28" w:rsidP="00750B0C">
            <w:pPr>
              <w:pStyle w:val="TAL"/>
              <w:keepNext w:val="0"/>
              <w:rPr>
                <w:lang w:eastAsia="fi-FI"/>
              </w:rPr>
            </w:pPr>
            <w:r w:rsidRPr="00324DB7">
              <w:rPr>
                <w:lang w:eastAsia="fi-FI"/>
              </w:rPr>
              <w:t>Resource: …/</w:t>
            </w:r>
            <w:r w:rsidRPr="009364B4">
              <w:rPr>
                <w:lang w:eastAsia="fi-FI"/>
              </w:rPr>
              <w:t>rni</w:t>
            </w:r>
            <w:r w:rsidRPr="00324DB7">
              <w:rPr>
                <w:lang w:eastAsia="fi-FI"/>
              </w:rPr>
              <w:t>/</w:t>
            </w:r>
            <w:r w:rsidR="00F654C2" w:rsidRPr="00324DB7">
              <w:rPr>
                <w:lang w:eastAsia="fi-FI"/>
              </w:rPr>
              <w:t>v2</w:t>
            </w:r>
            <w:r w:rsidRPr="00324DB7">
              <w:rPr>
                <w:lang w:eastAsia="fi-FI"/>
              </w:rPr>
              <w:t>/subscriptions/s1_bearer</w:t>
            </w:r>
          </w:p>
        </w:tc>
      </w:tr>
    </w:tbl>
    <w:p w14:paraId="22DEE202" w14:textId="77777777" w:rsidR="006A7A28" w:rsidRPr="00324DB7" w:rsidRDefault="006A7A28" w:rsidP="00F70C4D"/>
    <w:p w14:paraId="5B912285" w14:textId="77777777" w:rsidR="006A7A28" w:rsidRPr="00324DB7" w:rsidRDefault="00E07069" w:rsidP="002614E7">
      <w:r w:rsidRPr="00324DB7">
        <w:t>T</w:t>
      </w:r>
      <w:r w:rsidR="006A7A28" w:rsidRPr="00324DB7">
        <w:t xml:space="preserve">able A.2-3 describes how the permission identifiers can be mapped to topics offered over topic-based message bus. </w:t>
      </w:r>
    </w:p>
    <w:p w14:paraId="69E62034" w14:textId="112D10B7" w:rsidR="006A7A28" w:rsidRPr="00324DB7" w:rsidRDefault="006A7A28" w:rsidP="006A7A28">
      <w:pPr>
        <w:pStyle w:val="TH"/>
      </w:pPr>
      <w:r w:rsidRPr="00324DB7">
        <w:lastRenderedPageBreak/>
        <w:t xml:space="preserve">Table A.2-3: Permission identifiers mapping for transport </w:t>
      </w:r>
      <w:r w:rsidR="00AD4375" w:rsidRPr="00324DB7">
        <w:t>"</w:t>
      </w:r>
      <w:r w:rsidRPr="00324DB7">
        <w:t>Topic-based message bus</w:t>
      </w:r>
      <w:r w:rsidR="00AD4375" w:rsidRPr="00324DB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8"/>
        <w:gridCol w:w="6946"/>
      </w:tblGrid>
      <w:tr w:rsidR="006A7A28" w:rsidRPr="00324DB7" w14:paraId="6393011C"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3C6E6D91" w14:textId="77777777" w:rsidR="006A7A28" w:rsidRPr="00324DB7" w:rsidRDefault="006A7A28" w:rsidP="00050882">
            <w:pPr>
              <w:pStyle w:val="TAH"/>
              <w:rPr>
                <w:lang w:eastAsia="fi-FI"/>
              </w:rPr>
            </w:pPr>
            <w:r w:rsidRPr="00324DB7">
              <w:rPr>
                <w:lang w:eastAsia="fi-FI"/>
              </w:rPr>
              <w:t>Permission identifier</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736E251F" w14:textId="77777777" w:rsidR="006A7A28" w:rsidRPr="00324DB7" w:rsidRDefault="006A7A28" w:rsidP="00050882">
            <w:pPr>
              <w:pStyle w:val="TAH"/>
              <w:rPr>
                <w:lang w:eastAsia="fi-FI"/>
              </w:rPr>
            </w:pPr>
            <w:r w:rsidRPr="00324DB7">
              <w:rPr>
                <w:lang w:eastAsia="fi-FI"/>
              </w:rPr>
              <w:t>Specification</w:t>
            </w:r>
          </w:p>
        </w:tc>
      </w:tr>
      <w:tr w:rsidR="006A7A28" w:rsidRPr="00324DB7" w14:paraId="7A462DEA"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99E69EA" w14:textId="77777777" w:rsidR="006A7A28" w:rsidRPr="00324DB7" w:rsidRDefault="006A7A28" w:rsidP="00050882">
            <w:pPr>
              <w:pStyle w:val="TAL"/>
              <w:rPr>
                <w:lang w:eastAsia="fi-FI"/>
              </w:rPr>
            </w:pPr>
            <w:r w:rsidRPr="009364B4">
              <w:rPr>
                <w:lang w:eastAsia="fi-FI"/>
              </w:rPr>
              <w:t>rab</w:t>
            </w:r>
            <w:r w:rsidRPr="00324DB7">
              <w:rPr>
                <w:lang w:eastAsia="fi-FI"/>
              </w:rPr>
              <w:t xml:space="preserve">_info </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6D51E835" w14:textId="1F3DA73A" w:rsidR="006A7A28" w:rsidRPr="00324DB7" w:rsidRDefault="006A7A28" w:rsidP="00050882">
            <w:pPr>
              <w:pStyle w:val="TAL"/>
              <w:rPr>
                <w:lang w:eastAsia="fi-FI"/>
              </w:rPr>
            </w:pPr>
            <w:r w:rsidRPr="00324DB7">
              <w:rPr>
                <w:lang w:eastAsia="fi-FI"/>
              </w:rPr>
              <w:t>Topic: /</w:t>
            </w:r>
            <w:r w:rsidRPr="009364B4">
              <w:rPr>
                <w:lang w:eastAsia="fi-FI"/>
              </w:rPr>
              <w:t>rni</w:t>
            </w:r>
            <w:r w:rsidRPr="00324DB7">
              <w:rPr>
                <w:lang w:eastAsia="fi-FI"/>
              </w:rPr>
              <w:t>/enb/</w:t>
            </w:r>
            <w:r w:rsidRPr="009364B4">
              <w:rPr>
                <w:lang w:eastAsia="fi-FI"/>
              </w:rPr>
              <w:t>rab</w:t>
            </w:r>
            <w:r w:rsidRPr="00324DB7">
              <w:rPr>
                <w:lang w:eastAsia="fi-FI"/>
              </w:rPr>
              <w:t>_</w:t>
            </w:r>
            <w:r w:rsidR="00370DC3" w:rsidRPr="00324DB7">
              <w:rPr>
                <w:lang w:eastAsia="fi-FI"/>
              </w:rPr>
              <w:t>info</w:t>
            </w:r>
          </w:p>
        </w:tc>
      </w:tr>
      <w:tr w:rsidR="006A7A28" w:rsidRPr="00324DB7" w14:paraId="603FCD7E"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715C632A" w14:textId="77777777" w:rsidR="006A7A28" w:rsidRPr="00324DB7" w:rsidRDefault="004948EE" w:rsidP="00050882">
            <w:pPr>
              <w:pStyle w:val="TAL"/>
              <w:rPr>
                <w:lang w:eastAsia="fi-FI"/>
              </w:rPr>
            </w:pPr>
            <w:r w:rsidRPr="009364B4">
              <w:rPr>
                <w:lang w:eastAsia="fi-FI"/>
              </w:rPr>
              <w:t>p</w:t>
            </w:r>
            <w:r w:rsidR="006A7A28" w:rsidRPr="009364B4">
              <w:rPr>
                <w:lang w:eastAsia="fi-FI"/>
              </w:rPr>
              <w:t>lmn</w:t>
            </w:r>
            <w:r w:rsidR="006A7A28" w:rsidRPr="00324DB7">
              <w:rPr>
                <w:lang w:eastAsia="fi-FI"/>
              </w:rPr>
              <w:t>_info</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00553786" w14:textId="1B451D8F" w:rsidR="006A7A28" w:rsidRPr="00324DB7" w:rsidRDefault="006A7A28" w:rsidP="00050882">
            <w:pPr>
              <w:pStyle w:val="TAL"/>
              <w:rPr>
                <w:lang w:eastAsia="fi-FI"/>
              </w:rPr>
            </w:pPr>
            <w:r w:rsidRPr="00324DB7">
              <w:rPr>
                <w:lang w:eastAsia="fi-FI"/>
              </w:rPr>
              <w:t>Topic: /</w:t>
            </w:r>
            <w:r w:rsidRPr="009364B4">
              <w:rPr>
                <w:lang w:eastAsia="fi-FI"/>
              </w:rPr>
              <w:t>rni</w:t>
            </w:r>
            <w:r w:rsidRPr="00324DB7">
              <w:rPr>
                <w:lang w:eastAsia="fi-FI"/>
              </w:rPr>
              <w:t>/enb/</w:t>
            </w:r>
            <w:r w:rsidRPr="009364B4">
              <w:rPr>
                <w:lang w:eastAsia="fi-FI"/>
              </w:rPr>
              <w:t>plmn</w:t>
            </w:r>
            <w:r w:rsidRPr="00324DB7">
              <w:rPr>
                <w:lang w:eastAsia="fi-FI"/>
              </w:rPr>
              <w:t>_</w:t>
            </w:r>
            <w:r w:rsidR="00370DC3" w:rsidRPr="00324DB7">
              <w:rPr>
                <w:lang w:eastAsia="fi-FI"/>
              </w:rPr>
              <w:t>info</w:t>
            </w:r>
          </w:p>
        </w:tc>
      </w:tr>
      <w:tr w:rsidR="006A7A28" w:rsidRPr="00324DB7" w14:paraId="0B266E89"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0ABB555C" w14:textId="77777777" w:rsidR="006A7A28" w:rsidRPr="00324DB7" w:rsidRDefault="006A7A28" w:rsidP="00050882">
            <w:pPr>
              <w:pStyle w:val="TAL"/>
              <w:rPr>
                <w:lang w:eastAsia="fi-FI"/>
              </w:rPr>
            </w:pPr>
            <w:r w:rsidRPr="00324DB7">
              <w:rPr>
                <w:lang w:eastAsia="fi-FI"/>
              </w:rPr>
              <w:t>s1_bearer_info</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4FC67294" w14:textId="77777777" w:rsidR="006A7A28" w:rsidRPr="00324DB7" w:rsidRDefault="006A7A28" w:rsidP="00050882">
            <w:pPr>
              <w:pStyle w:val="TAL"/>
              <w:rPr>
                <w:lang w:eastAsia="fi-FI"/>
              </w:rPr>
            </w:pPr>
            <w:r w:rsidRPr="00324DB7">
              <w:rPr>
                <w:lang w:eastAsia="fi-FI"/>
              </w:rPr>
              <w:t>Topic: /</w:t>
            </w:r>
            <w:r w:rsidRPr="009364B4">
              <w:rPr>
                <w:lang w:eastAsia="fi-FI"/>
              </w:rPr>
              <w:t>rni</w:t>
            </w:r>
            <w:r w:rsidRPr="00324DB7">
              <w:rPr>
                <w:lang w:eastAsia="fi-FI"/>
              </w:rPr>
              <w:t>/enb/s1_bearer_info</w:t>
            </w:r>
          </w:p>
        </w:tc>
      </w:tr>
      <w:tr w:rsidR="006A7A28" w:rsidRPr="00324DB7" w14:paraId="7636B350"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C6B3E48" w14:textId="77777777" w:rsidR="006A7A28" w:rsidRPr="00324DB7" w:rsidRDefault="006A7A28" w:rsidP="00050882">
            <w:pPr>
              <w:pStyle w:val="TAL"/>
              <w:rPr>
                <w:lang w:eastAsia="fi-FI"/>
              </w:rPr>
            </w:pPr>
            <w:r w:rsidRPr="00324DB7">
              <w:rPr>
                <w:lang w:eastAsia="fi-FI"/>
              </w:rPr>
              <w:t>cell_change</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1941390F" w14:textId="77777777" w:rsidR="006A7A28" w:rsidRPr="00324DB7" w:rsidRDefault="006A7A28" w:rsidP="00050882">
            <w:pPr>
              <w:pStyle w:val="TAL"/>
              <w:rPr>
                <w:lang w:eastAsia="fi-FI"/>
              </w:rPr>
            </w:pPr>
            <w:r w:rsidRPr="00324DB7">
              <w:rPr>
                <w:lang w:eastAsia="fi-FI"/>
              </w:rPr>
              <w:t>Topic: /</w:t>
            </w:r>
            <w:r w:rsidRPr="009364B4">
              <w:rPr>
                <w:lang w:eastAsia="fi-FI"/>
              </w:rPr>
              <w:t>rni</w:t>
            </w:r>
            <w:r w:rsidRPr="00324DB7">
              <w:rPr>
                <w:lang w:eastAsia="fi-FI"/>
              </w:rPr>
              <w:t>/</w:t>
            </w:r>
            <w:r w:rsidRPr="009364B4">
              <w:rPr>
                <w:lang w:eastAsia="fi-FI"/>
              </w:rPr>
              <w:t>ue</w:t>
            </w:r>
            <w:r w:rsidRPr="00324DB7">
              <w:rPr>
                <w:lang w:eastAsia="fi-FI"/>
              </w:rPr>
              <w:t>/mobility/cell_change</w:t>
            </w:r>
          </w:p>
        </w:tc>
      </w:tr>
      <w:tr w:rsidR="006A7A28" w:rsidRPr="00324DB7" w14:paraId="521C09CA"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2B89ED1D" w14:textId="77777777" w:rsidR="006A7A28" w:rsidRPr="00324DB7" w:rsidRDefault="006A7A28" w:rsidP="00050882">
            <w:pPr>
              <w:pStyle w:val="TAL"/>
              <w:rPr>
                <w:lang w:eastAsia="fi-FI"/>
              </w:rPr>
            </w:pPr>
            <w:r w:rsidRPr="009364B4">
              <w:rPr>
                <w:lang w:eastAsia="fi-FI"/>
              </w:rPr>
              <w:t>rab</w:t>
            </w:r>
            <w:r w:rsidRPr="00324DB7">
              <w:rPr>
                <w:lang w:eastAsia="fi-FI"/>
              </w:rPr>
              <w:t>_est</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655A3E7C" w14:textId="77777777" w:rsidR="006A7A28" w:rsidRPr="00324DB7" w:rsidRDefault="006A7A28" w:rsidP="00050882">
            <w:pPr>
              <w:pStyle w:val="TAL"/>
              <w:rPr>
                <w:lang w:eastAsia="fi-FI"/>
              </w:rPr>
            </w:pPr>
            <w:r w:rsidRPr="00324DB7">
              <w:rPr>
                <w:lang w:eastAsia="fi-FI"/>
              </w:rPr>
              <w:t>Topic: /</w:t>
            </w:r>
            <w:r w:rsidRPr="009364B4">
              <w:rPr>
                <w:lang w:eastAsia="fi-FI"/>
              </w:rPr>
              <w:t>rni</w:t>
            </w:r>
            <w:r w:rsidRPr="00324DB7">
              <w:rPr>
                <w:lang w:eastAsia="fi-FI"/>
              </w:rPr>
              <w:t>/</w:t>
            </w:r>
            <w:r w:rsidRPr="009364B4">
              <w:rPr>
                <w:lang w:eastAsia="fi-FI"/>
              </w:rPr>
              <w:t>ue</w:t>
            </w:r>
            <w:r w:rsidRPr="00324DB7">
              <w:rPr>
                <w:lang w:eastAsia="fi-FI"/>
              </w:rPr>
              <w:t>/</w:t>
            </w:r>
            <w:r w:rsidRPr="009364B4">
              <w:rPr>
                <w:lang w:eastAsia="fi-FI"/>
              </w:rPr>
              <w:t>rab</w:t>
            </w:r>
            <w:r w:rsidRPr="00324DB7">
              <w:rPr>
                <w:lang w:eastAsia="fi-FI"/>
              </w:rPr>
              <w:t>/establish</w:t>
            </w:r>
          </w:p>
        </w:tc>
      </w:tr>
      <w:tr w:rsidR="006A7A28" w:rsidRPr="00324DB7" w14:paraId="5B4EC49B"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8B0760F" w14:textId="77777777" w:rsidR="006A7A28" w:rsidRPr="00324DB7" w:rsidRDefault="006A7A28" w:rsidP="00050882">
            <w:pPr>
              <w:pStyle w:val="TAL"/>
              <w:rPr>
                <w:lang w:eastAsia="fi-FI"/>
              </w:rPr>
            </w:pPr>
            <w:r w:rsidRPr="009364B4">
              <w:rPr>
                <w:lang w:eastAsia="fi-FI"/>
              </w:rPr>
              <w:t>rab</w:t>
            </w:r>
            <w:r w:rsidRPr="00324DB7">
              <w:rPr>
                <w:lang w:eastAsia="fi-FI"/>
              </w:rPr>
              <w:t>_mod</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44ADD199" w14:textId="77777777" w:rsidR="006A7A28" w:rsidRPr="00324DB7" w:rsidRDefault="006A7A28" w:rsidP="00050882">
            <w:pPr>
              <w:pStyle w:val="TAL"/>
              <w:rPr>
                <w:lang w:eastAsia="fi-FI"/>
              </w:rPr>
            </w:pPr>
            <w:r w:rsidRPr="00324DB7">
              <w:rPr>
                <w:lang w:eastAsia="fi-FI"/>
              </w:rPr>
              <w:t>Topic: /</w:t>
            </w:r>
            <w:r w:rsidRPr="009364B4">
              <w:rPr>
                <w:lang w:eastAsia="fi-FI"/>
              </w:rPr>
              <w:t>rni</w:t>
            </w:r>
            <w:r w:rsidRPr="00324DB7">
              <w:rPr>
                <w:lang w:eastAsia="fi-FI"/>
              </w:rPr>
              <w:t>/</w:t>
            </w:r>
            <w:r w:rsidRPr="009364B4">
              <w:rPr>
                <w:lang w:eastAsia="fi-FI"/>
              </w:rPr>
              <w:t>ue</w:t>
            </w:r>
            <w:r w:rsidRPr="00324DB7">
              <w:rPr>
                <w:lang w:eastAsia="fi-FI"/>
              </w:rPr>
              <w:t>/</w:t>
            </w:r>
            <w:r w:rsidRPr="009364B4">
              <w:rPr>
                <w:lang w:eastAsia="fi-FI"/>
              </w:rPr>
              <w:t>rab</w:t>
            </w:r>
            <w:r w:rsidRPr="00324DB7">
              <w:rPr>
                <w:lang w:eastAsia="fi-FI"/>
              </w:rPr>
              <w:t>/modify</w:t>
            </w:r>
          </w:p>
        </w:tc>
      </w:tr>
      <w:tr w:rsidR="006A7A28" w:rsidRPr="00324DB7" w14:paraId="2912CD95"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77D948F8" w14:textId="77777777" w:rsidR="006A7A28" w:rsidRPr="00324DB7" w:rsidRDefault="006A7A28" w:rsidP="00050882">
            <w:pPr>
              <w:pStyle w:val="TAL"/>
              <w:rPr>
                <w:lang w:eastAsia="fi-FI"/>
              </w:rPr>
            </w:pPr>
            <w:r w:rsidRPr="009364B4">
              <w:rPr>
                <w:lang w:eastAsia="fi-FI"/>
              </w:rPr>
              <w:t>rab</w:t>
            </w:r>
            <w:r w:rsidRPr="00324DB7">
              <w:rPr>
                <w:lang w:eastAsia="fi-FI"/>
              </w:rPr>
              <w:t>_rel</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65D14A0D" w14:textId="77777777" w:rsidR="006A7A28" w:rsidRPr="00324DB7" w:rsidRDefault="006A7A28" w:rsidP="00050882">
            <w:pPr>
              <w:pStyle w:val="TAL"/>
              <w:rPr>
                <w:lang w:eastAsia="fi-FI"/>
              </w:rPr>
            </w:pPr>
            <w:r w:rsidRPr="00324DB7">
              <w:rPr>
                <w:lang w:eastAsia="fi-FI"/>
              </w:rPr>
              <w:t>Topic: /</w:t>
            </w:r>
            <w:r w:rsidRPr="009364B4">
              <w:rPr>
                <w:lang w:eastAsia="fi-FI"/>
              </w:rPr>
              <w:t>rni</w:t>
            </w:r>
            <w:r w:rsidRPr="00324DB7">
              <w:rPr>
                <w:lang w:eastAsia="fi-FI"/>
              </w:rPr>
              <w:t>/</w:t>
            </w:r>
            <w:r w:rsidRPr="009364B4">
              <w:rPr>
                <w:lang w:eastAsia="fi-FI"/>
              </w:rPr>
              <w:t>ue</w:t>
            </w:r>
            <w:r w:rsidRPr="00324DB7">
              <w:rPr>
                <w:lang w:eastAsia="fi-FI"/>
              </w:rPr>
              <w:t>/</w:t>
            </w:r>
            <w:r w:rsidRPr="009364B4">
              <w:rPr>
                <w:lang w:eastAsia="fi-FI"/>
              </w:rPr>
              <w:t>rab</w:t>
            </w:r>
            <w:r w:rsidRPr="00324DB7">
              <w:rPr>
                <w:lang w:eastAsia="fi-FI"/>
              </w:rPr>
              <w:t>/release</w:t>
            </w:r>
          </w:p>
        </w:tc>
      </w:tr>
      <w:tr w:rsidR="006A7A28" w:rsidRPr="00324DB7" w14:paraId="3204D85C"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165A671" w14:textId="77777777" w:rsidR="006A7A28" w:rsidRPr="00324DB7" w:rsidRDefault="006A7A28" w:rsidP="00050882">
            <w:pPr>
              <w:pStyle w:val="TAL"/>
              <w:rPr>
                <w:lang w:eastAsia="fi-FI"/>
              </w:rPr>
            </w:pPr>
            <w:r w:rsidRPr="00324DB7">
              <w:rPr>
                <w:lang w:eastAsia="fi-FI"/>
              </w:rPr>
              <w:t>meas_rep_</w:t>
            </w:r>
            <w:r w:rsidRPr="009364B4">
              <w:rPr>
                <w:lang w:eastAsia="fi-FI"/>
              </w:rPr>
              <w:t>ue</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43AF2AAC" w14:textId="77777777" w:rsidR="006A7A28" w:rsidRPr="00324DB7" w:rsidRDefault="006A7A28" w:rsidP="00050882">
            <w:pPr>
              <w:pStyle w:val="TAL"/>
              <w:rPr>
                <w:lang w:eastAsia="fi-FI"/>
              </w:rPr>
            </w:pPr>
            <w:r w:rsidRPr="00324DB7">
              <w:rPr>
                <w:lang w:eastAsia="fi-FI"/>
              </w:rPr>
              <w:t>Topic: /</w:t>
            </w:r>
            <w:r w:rsidRPr="009364B4">
              <w:rPr>
                <w:lang w:eastAsia="fi-FI"/>
              </w:rPr>
              <w:t>rni</w:t>
            </w:r>
            <w:r w:rsidRPr="00324DB7">
              <w:rPr>
                <w:lang w:eastAsia="fi-FI"/>
              </w:rPr>
              <w:t>/</w:t>
            </w:r>
            <w:r w:rsidRPr="009364B4">
              <w:rPr>
                <w:lang w:eastAsia="fi-FI"/>
              </w:rPr>
              <w:t>ue</w:t>
            </w:r>
            <w:r w:rsidRPr="00324DB7">
              <w:rPr>
                <w:lang w:eastAsia="fi-FI"/>
              </w:rPr>
              <w:t>/meas/report</w:t>
            </w:r>
          </w:p>
        </w:tc>
      </w:tr>
      <w:tr w:rsidR="0092384E" w:rsidRPr="00324DB7" w14:paraId="19C19D75"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7D1629B6" w14:textId="143B8CF7" w:rsidR="0092384E" w:rsidRPr="00324DB7" w:rsidRDefault="0092384E" w:rsidP="0092384E">
            <w:pPr>
              <w:pStyle w:val="TAL"/>
              <w:rPr>
                <w:lang w:eastAsia="fi-FI"/>
              </w:rPr>
            </w:pPr>
            <w:r w:rsidRPr="00324DB7">
              <w:rPr>
                <w:lang w:eastAsia="fi-FI"/>
              </w:rPr>
              <w:t>nr_meas_rep_</w:t>
            </w:r>
            <w:r w:rsidRPr="009364B4">
              <w:rPr>
                <w:lang w:eastAsia="fi-FI"/>
              </w:rPr>
              <w:t>ue</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64B1716" w14:textId="16DCE07B" w:rsidR="0092384E" w:rsidRPr="00324DB7" w:rsidRDefault="0092384E" w:rsidP="0092384E">
            <w:pPr>
              <w:pStyle w:val="TAL"/>
              <w:rPr>
                <w:lang w:eastAsia="fi-FI"/>
              </w:rPr>
            </w:pPr>
            <w:r w:rsidRPr="00324DB7">
              <w:rPr>
                <w:lang w:eastAsia="fi-FI"/>
              </w:rPr>
              <w:t>Topic: /</w:t>
            </w:r>
            <w:r w:rsidRPr="009364B4">
              <w:rPr>
                <w:lang w:eastAsia="fi-FI"/>
              </w:rPr>
              <w:t>rni</w:t>
            </w:r>
            <w:r w:rsidRPr="00324DB7">
              <w:rPr>
                <w:lang w:eastAsia="fi-FI"/>
              </w:rPr>
              <w:t>/</w:t>
            </w:r>
            <w:r w:rsidRPr="009364B4">
              <w:rPr>
                <w:lang w:eastAsia="fi-FI"/>
              </w:rPr>
              <w:t>ue</w:t>
            </w:r>
            <w:r w:rsidRPr="00324DB7">
              <w:rPr>
                <w:lang w:eastAsia="fi-FI"/>
              </w:rPr>
              <w:t>/meas/nr_report</w:t>
            </w:r>
          </w:p>
        </w:tc>
      </w:tr>
      <w:tr w:rsidR="006A7A28" w:rsidRPr="00324DB7" w14:paraId="58D9D441"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7EED0D05" w14:textId="77777777" w:rsidR="006A7A28" w:rsidRPr="00324DB7" w:rsidRDefault="006A7A28" w:rsidP="00050882">
            <w:pPr>
              <w:pStyle w:val="TAL"/>
              <w:rPr>
                <w:lang w:eastAsia="fi-FI"/>
              </w:rPr>
            </w:pPr>
            <w:r w:rsidRPr="00324DB7">
              <w:rPr>
                <w:lang w:eastAsia="fi-FI"/>
              </w:rPr>
              <w:t>timing_advance_</w:t>
            </w:r>
            <w:r w:rsidRPr="009364B4">
              <w:rPr>
                <w:lang w:eastAsia="fi-FI"/>
              </w:rPr>
              <w:t>ue</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67198395" w14:textId="77777777" w:rsidR="006A7A28" w:rsidRPr="00324DB7" w:rsidRDefault="006A7A28" w:rsidP="00050882">
            <w:pPr>
              <w:pStyle w:val="TAL"/>
              <w:rPr>
                <w:lang w:eastAsia="fi-FI"/>
              </w:rPr>
            </w:pPr>
            <w:r w:rsidRPr="00324DB7">
              <w:rPr>
                <w:lang w:eastAsia="fi-FI"/>
              </w:rPr>
              <w:t>Topic: /</w:t>
            </w:r>
            <w:r w:rsidRPr="009364B4">
              <w:rPr>
                <w:lang w:eastAsia="fi-FI"/>
              </w:rPr>
              <w:t>rni</w:t>
            </w:r>
            <w:r w:rsidRPr="00324DB7">
              <w:rPr>
                <w:lang w:eastAsia="fi-FI"/>
              </w:rPr>
              <w:t>/</w:t>
            </w:r>
            <w:r w:rsidRPr="009364B4">
              <w:rPr>
                <w:lang w:eastAsia="fi-FI"/>
              </w:rPr>
              <w:t>ue</w:t>
            </w:r>
            <w:r w:rsidRPr="00324DB7">
              <w:rPr>
                <w:lang w:eastAsia="fi-FI"/>
              </w:rPr>
              <w:t>/meas/ta</w:t>
            </w:r>
          </w:p>
        </w:tc>
      </w:tr>
      <w:tr w:rsidR="006A7A28" w:rsidRPr="00324DB7" w14:paraId="4D87BDCF"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37B09562" w14:textId="77777777" w:rsidR="006A7A28" w:rsidRPr="00324DB7" w:rsidRDefault="006A7A28" w:rsidP="00050882">
            <w:pPr>
              <w:pStyle w:val="TAL"/>
              <w:rPr>
                <w:lang w:eastAsia="fi-FI"/>
              </w:rPr>
            </w:pPr>
            <w:r w:rsidRPr="00324DB7">
              <w:rPr>
                <w:lang w:eastAsia="fi-FI"/>
              </w:rPr>
              <w:t>ca_reconf</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0C5FAD4B" w14:textId="214B91FC" w:rsidR="006A7A28" w:rsidRPr="00324DB7" w:rsidRDefault="006A7A28" w:rsidP="00050882">
            <w:pPr>
              <w:pStyle w:val="TAL"/>
              <w:rPr>
                <w:lang w:eastAsia="fi-FI"/>
              </w:rPr>
            </w:pPr>
            <w:r w:rsidRPr="00324DB7">
              <w:rPr>
                <w:lang w:eastAsia="fi-FI"/>
              </w:rPr>
              <w:t>Topic: /</w:t>
            </w:r>
            <w:r w:rsidRPr="009364B4">
              <w:rPr>
                <w:lang w:eastAsia="fi-FI"/>
              </w:rPr>
              <w:t>rni</w:t>
            </w:r>
            <w:r w:rsidRPr="00324DB7">
              <w:rPr>
                <w:lang w:eastAsia="fi-FI"/>
              </w:rPr>
              <w:t>/</w:t>
            </w:r>
            <w:r w:rsidRPr="009364B4">
              <w:rPr>
                <w:lang w:eastAsia="fi-FI"/>
              </w:rPr>
              <w:t>ue</w:t>
            </w:r>
            <w:r w:rsidRPr="00324DB7">
              <w:rPr>
                <w:lang w:eastAsia="fi-FI"/>
              </w:rPr>
              <w:t>/ca_reconf</w:t>
            </w:r>
          </w:p>
        </w:tc>
      </w:tr>
      <w:tr w:rsidR="006A7A28" w:rsidRPr="00324DB7" w14:paraId="5281E41F" w14:textId="77777777" w:rsidTr="00E07069">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6B898470" w14:textId="77777777" w:rsidR="006A7A28" w:rsidRPr="00324DB7" w:rsidRDefault="006A7A28" w:rsidP="00050882">
            <w:pPr>
              <w:pStyle w:val="TAL"/>
            </w:pPr>
            <w:r w:rsidRPr="00324DB7">
              <w:t>s1_bearer</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15AABF84" w14:textId="77777777" w:rsidR="006A7A28" w:rsidRPr="00324DB7" w:rsidRDefault="006A7A28" w:rsidP="00050882">
            <w:pPr>
              <w:pStyle w:val="TAL"/>
            </w:pPr>
            <w:r w:rsidRPr="00324DB7">
              <w:t>Topic: /</w:t>
            </w:r>
            <w:r w:rsidRPr="009364B4">
              <w:t>rni</w:t>
            </w:r>
            <w:r w:rsidRPr="00324DB7">
              <w:t>/</w:t>
            </w:r>
            <w:r w:rsidRPr="009364B4">
              <w:t>ue</w:t>
            </w:r>
            <w:r w:rsidRPr="00324DB7">
              <w:t>/s1_bearer</w:t>
            </w:r>
          </w:p>
        </w:tc>
      </w:tr>
    </w:tbl>
    <w:p w14:paraId="5C1969CD" w14:textId="77777777" w:rsidR="006A7A28" w:rsidRPr="00324DB7" w:rsidRDefault="006A7A28" w:rsidP="00E07069"/>
    <w:p w14:paraId="60C54FE5" w14:textId="16B09E61" w:rsidR="00D30AF9" w:rsidRPr="00324DB7" w:rsidRDefault="00775D7B" w:rsidP="00D30AF9">
      <w:pPr>
        <w:pStyle w:val="Heading8"/>
      </w:pPr>
      <w:r w:rsidRPr="00324DB7">
        <w:rPr>
          <w:highlight w:val="cyan"/>
          <w:lang w:eastAsia="zh-CN"/>
        </w:rPr>
        <w:br w:type="page"/>
      </w:r>
      <w:bookmarkStart w:id="329" w:name="_Toc95469401"/>
      <w:bookmarkStart w:id="330" w:name="_Toc95817088"/>
      <w:r w:rsidRPr="00324DB7">
        <w:lastRenderedPageBreak/>
        <w:t>Annex B (informative</w:t>
      </w:r>
      <w:r w:rsidR="00C12884" w:rsidRPr="00324DB7">
        <w:t>):</w:t>
      </w:r>
      <w:r w:rsidR="00C12884" w:rsidRPr="00324DB7">
        <w:br/>
      </w:r>
      <w:r w:rsidR="00D30AF9" w:rsidRPr="00324DB7">
        <w:t xml:space="preserve">Complementary material for </w:t>
      </w:r>
      <w:r w:rsidR="00D30AF9" w:rsidRPr="009364B4">
        <w:t>API</w:t>
      </w:r>
      <w:r w:rsidR="00D30AF9" w:rsidRPr="00324DB7">
        <w:t xml:space="preserve"> </w:t>
      </w:r>
      <w:r w:rsidR="002614E7" w:rsidRPr="00324DB7">
        <w:t>utilization</w:t>
      </w:r>
      <w:bookmarkEnd w:id="329"/>
      <w:bookmarkEnd w:id="330"/>
    </w:p>
    <w:p w14:paraId="0C96DD82" w14:textId="123AED16" w:rsidR="00D30AF9" w:rsidRPr="00324DB7" w:rsidRDefault="00D30AF9" w:rsidP="00D30AF9">
      <w:r w:rsidRPr="00324DB7">
        <w:t xml:space="preserve">To complement the definitions for each method and resource defined in the interface clauses of the present document, ETSI MEC ISG is providing for the Radio Network Information </w:t>
      </w:r>
      <w:r w:rsidRPr="009364B4">
        <w:t>API</w:t>
      </w:r>
      <w:r w:rsidRPr="00324DB7">
        <w:t xml:space="preserve"> a supplementary description file compliant to the OpenAPI Specification</w:t>
      </w:r>
      <w:r w:rsidR="008B664B">
        <w:t xml:space="preserve"> </w:t>
      </w:r>
      <w:r w:rsidR="008B664B" w:rsidRPr="009364B4">
        <w:t>[</w:t>
      </w:r>
      <w:r w:rsidR="008B664B" w:rsidRPr="009364B4">
        <w:fldChar w:fldCharType="begin"/>
      </w:r>
      <w:r w:rsidR="008B664B" w:rsidRPr="009364B4">
        <w:instrText xml:space="preserve">REF REF_OPENAPISPECIFICATION \h </w:instrText>
      </w:r>
      <w:r w:rsidR="008B664B" w:rsidRPr="009364B4">
        <w:fldChar w:fldCharType="separate"/>
      </w:r>
      <w:r w:rsidR="008B664B" w:rsidRPr="009364B4">
        <w:t>i.</w:t>
      </w:r>
      <w:r w:rsidR="008B664B" w:rsidRPr="009364B4">
        <w:rPr>
          <w:noProof/>
        </w:rPr>
        <w:t>9</w:t>
      </w:r>
      <w:r w:rsidR="008B664B" w:rsidRPr="009364B4">
        <w:fldChar w:fldCharType="end"/>
      </w:r>
      <w:r w:rsidR="008B664B" w:rsidRPr="009364B4">
        <w:t>]</w:t>
      </w:r>
      <w:r w:rsidRPr="00324DB7">
        <w:t>.</w:t>
      </w:r>
    </w:p>
    <w:p w14:paraId="663FE3EB" w14:textId="72089DA3" w:rsidR="00D30AF9" w:rsidRPr="00324DB7" w:rsidRDefault="00D30AF9" w:rsidP="00D30AF9">
      <w:r w:rsidRPr="00324DB7">
        <w:t>In addition, a further supplementary file defining the data types in protocol buffers format, as defined in the Protocol Buffers Language Specification</w:t>
      </w:r>
      <w:r w:rsidR="008B664B">
        <w:t xml:space="preserve"> </w:t>
      </w:r>
      <w:r w:rsidR="008B664B" w:rsidRPr="009364B4">
        <w:t>[</w:t>
      </w:r>
      <w:r w:rsidR="008B664B" w:rsidRPr="009364B4">
        <w:fldChar w:fldCharType="begin"/>
      </w:r>
      <w:r w:rsidR="008B664B" w:rsidRPr="009364B4">
        <w:instrText xml:space="preserve">REF REF_PROTOCOLBUFFERSLANGUAGESPECIFICATION \h </w:instrText>
      </w:r>
      <w:r w:rsidR="008B664B" w:rsidRPr="009364B4">
        <w:fldChar w:fldCharType="separate"/>
      </w:r>
      <w:r w:rsidR="008B664B" w:rsidRPr="009364B4">
        <w:t>i.</w:t>
      </w:r>
      <w:r w:rsidR="008B664B" w:rsidRPr="009364B4">
        <w:rPr>
          <w:noProof/>
        </w:rPr>
        <w:t>10</w:t>
      </w:r>
      <w:r w:rsidR="008B664B" w:rsidRPr="009364B4">
        <w:fldChar w:fldCharType="end"/>
      </w:r>
      <w:r w:rsidR="008B664B" w:rsidRPr="009364B4">
        <w:t>]</w:t>
      </w:r>
      <w:r w:rsidRPr="00324DB7">
        <w:t>, is provided.</w:t>
      </w:r>
    </w:p>
    <w:p w14:paraId="716EE7A5" w14:textId="77777777" w:rsidR="00D30AF9" w:rsidRPr="00324DB7" w:rsidRDefault="00D30AF9" w:rsidP="00D30AF9">
      <w:r w:rsidRPr="00324DB7">
        <w:t>In case of discrepancies between the supplementary files and the related data structure definitions in the present document, the data structure definitions take precedence.</w:t>
      </w:r>
    </w:p>
    <w:p w14:paraId="578BF605" w14:textId="42921EB7" w:rsidR="00D30AF9" w:rsidRPr="00324DB7" w:rsidRDefault="00D30AF9" w:rsidP="00D30AF9">
      <w:r w:rsidRPr="00324DB7">
        <w:t xml:space="preserve">The supplementary files, relating to the present document, are located at </w:t>
      </w:r>
      <w:hyperlink r:id="rId45" w:history="1">
        <w:r w:rsidR="00370DC3" w:rsidRPr="009364B4">
          <w:rPr>
            <w:rStyle w:val="Hyperlink"/>
          </w:rPr>
          <w:t>https://forge.etsi.org/rep/mec/gs012-rnis-api</w:t>
        </w:r>
      </w:hyperlink>
      <w:r w:rsidR="003B0059" w:rsidRPr="00324DB7">
        <w:t>.</w:t>
      </w:r>
    </w:p>
    <w:p w14:paraId="008A2CBB" w14:textId="77777777" w:rsidR="005654CB" w:rsidRPr="00324DB7" w:rsidRDefault="005654CB" w:rsidP="005654CB">
      <w:pPr>
        <w:rPr>
          <w:rFonts w:cs="Arial"/>
          <w:sz w:val="18"/>
          <w:szCs w:val="18"/>
        </w:rPr>
      </w:pPr>
      <w:r w:rsidRPr="00324DB7">
        <w:rPr>
          <w:rFonts w:cs="Arial"/>
          <w:i/>
          <w:sz w:val="18"/>
          <w:szCs w:val="18"/>
        </w:rPr>
        <w:br w:type="page"/>
      </w:r>
    </w:p>
    <w:p w14:paraId="4FE2B496" w14:textId="12A0BB27" w:rsidR="005654CB" w:rsidRPr="00324DB7" w:rsidRDefault="005654CB" w:rsidP="006A2BCA">
      <w:pPr>
        <w:pStyle w:val="Heading1"/>
      </w:pPr>
      <w:bookmarkStart w:id="331" w:name="_Toc95469402"/>
      <w:bookmarkStart w:id="332" w:name="_Toc95817089"/>
      <w:r w:rsidRPr="00324DB7">
        <w:lastRenderedPageBreak/>
        <w:t>History</w:t>
      </w:r>
      <w:bookmarkEnd w:id="331"/>
      <w:bookmarkEnd w:id="33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47"/>
        <w:gridCol w:w="1588"/>
        <w:gridCol w:w="6804"/>
      </w:tblGrid>
      <w:tr w:rsidR="005E499D" w:rsidRPr="00324DB7" w14:paraId="17A1F28D" w14:textId="77777777" w:rsidTr="008B664B">
        <w:trPr>
          <w:cantSplit/>
          <w:jc w:val="center"/>
        </w:trPr>
        <w:tc>
          <w:tcPr>
            <w:tcW w:w="9639" w:type="dxa"/>
            <w:gridSpan w:val="3"/>
          </w:tcPr>
          <w:p w14:paraId="36773E68" w14:textId="31729000" w:rsidR="005E499D" w:rsidRPr="00324DB7" w:rsidRDefault="005E499D" w:rsidP="00BD519D">
            <w:pPr>
              <w:spacing w:before="60" w:after="60"/>
              <w:jc w:val="center"/>
              <w:rPr>
                <w:b/>
                <w:sz w:val="24"/>
              </w:rPr>
            </w:pPr>
            <w:r w:rsidRPr="00324DB7">
              <w:rPr>
                <w:b/>
                <w:sz w:val="24"/>
              </w:rPr>
              <w:t>Document</w:t>
            </w:r>
            <w:r w:rsidR="0004540A" w:rsidRPr="00324DB7">
              <w:rPr>
                <w:b/>
                <w:sz w:val="24"/>
              </w:rPr>
              <w:t xml:space="preserve"> </w:t>
            </w:r>
            <w:r w:rsidRPr="00324DB7">
              <w:rPr>
                <w:b/>
                <w:sz w:val="24"/>
              </w:rPr>
              <w:t>history</w:t>
            </w:r>
          </w:p>
        </w:tc>
      </w:tr>
      <w:tr w:rsidR="005E499D" w:rsidRPr="00324DB7" w14:paraId="70FE5060" w14:textId="77777777" w:rsidTr="008B664B">
        <w:trPr>
          <w:cantSplit/>
          <w:jc w:val="center"/>
        </w:trPr>
        <w:tc>
          <w:tcPr>
            <w:tcW w:w="1247" w:type="dxa"/>
          </w:tcPr>
          <w:p w14:paraId="3AE2CBBD" w14:textId="0EA1136D" w:rsidR="005E499D" w:rsidRPr="00324DB7" w:rsidRDefault="004B018A" w:rsidP="00BD519D">
            <w:pPr>
              <w:pStyle w:val="FP"/>
              <w:spacing w:before="80" w:after="80"/>
              <w:ind w:left="57"/>
            </w:pPr>
            <w:r w:rsidRPr="00324DB7">
              <w:t>V1.1.1</w:t>
            </w:r>
          </w:p>
        </w:tc>
        <w:tc>
          <w:tcPr>
            <w:tcW w:w="1588" w:type="dxa"/>
          </w:tcPr>
          <w:p w14:paraId="29AED433" w14:textId="2EFA8726" w:rsidR="005E499D" w:rsidRPr="00324DB7" w:rsidRDefault="004B018A" w:rsidP="00BD519D">
            <w:pPr>
              <w:pStyle w:val="FP"/>
              <w:spacing w:before="80" w:after="80"/>
              <w:ind w:left="57"/>
            </w:pPr>
            <w:r w:rsidRPr="00324DB7">
              <w:t>July</w:t>
            </w:r>
            <w:r w:rsidR="0004540A" w:rsidRPr="00324DB7">
              <w:t xml:space="preserve"> </w:t>
            </w:r>
            <w:r w:rsidRPr="00324DB7">
              <w:t>2017</w:t>
            </w:r>
          </w:p>
        </w:tc>
        <w:tc>
          <w:tcPr>
            <w:tcW w:w="6804" w:type="dxa"/>
          </w:tcPr>
          <w:p w14:paraId="330F6765" w14:textId="5E94276A" w:rsidR="005E499D" w:rsidRPr="00324DB7" w:rsidRDefault="004B018A" w:rsidP="00C12884">
            <w:pPr>
              <w:pStyle w:val="FP"/>
              <w:tabs>
                <w:tab w:val="left" w:pos="3118"/>
              </w:tabs>
              <w:spacing w:before="80" w:after="80"/>
              <w:ind w:left="57"/>
            </w:pPr>
            <w:r w:rsidRPr="00324DB7">
              <w:t>Publication</w:t>
            </w:r>
          </w:p>
        </w:tc>
      </w:tr>
      <w:tr w:rsidR="005E499D" w:rsidRPr="00324DB7" w14:paraId="2EA00195" w14:textId="77777777" w:rsidTr="008B664B">
        <w:trPr>
          <w:cantSplit/>
          <w:jc w:val="center"/>
        </w:trPr>
        <w:tc>
          <w:tcPr>
            <w:tcW w:w="1247" w:type="dxa"/>
          </w:tcPr>
          <w:p w14:paraId="53373C06" w14:textId="523728C1" w:rsidR="005E499D" w:rsidRPr="00324DB7" w:rsidRDefault="004B018A" w:rsidP="00BD519D">
            <w:pPr>
              <w:pStyle w:val="FP"/>
              <w:spacing w:before="80" w:after="80"/>
              <w:ind w:left="57"/>
            </w:pPr>
            <w:r w:rsidRPr="00324DB7">
              <w:t>V2.1.1</w:t>
            </w:r>
          </w:p>
        </w:tc>
        <w:tc>
          <w:tcPr>
            <w:tcW w:w="1588" w:type="dxa"/>
          </w:tcPr>
          <w:p w14:paraId="09068C2C" w14:textId="40E080C3" w:rsidR="005E499D" w:rsidRPr="00324DB7" w:rsidRDefault="004B018A" w:rsidP="00BD519D">
            <w:pPr>
              <w:pStyle w:val="FP"/>
              <w:spacing w:before="80" w:after="80"/>
              <w:ind w:left="57"/>
            </w:pPr>
            <w:r w:rsidRPr="00324DB7">
              <w:t>December</w:t>
            </w:r>
            <w:r w:rsidR="0004540A" w:rsidRPr="00324DB7">
              <w:t xml:space="preserve"> </w:t>
            </w:r>
            <w:r w:rsidRPr="00324DB7">
              <w:t>2019</w:t>
            </w:r>
          </w:p>
        </w:tc>
        <w:tc>
          <w:tcPr>
            <w:tcW w:w="6804" w:type="dxa"/>
          </w:tcPr>
          <w:p w14:paraId="5B3C2D3A" w14:textId="000E8125" w:rsidR="005E499D" w:rsidRPr="00324DB7" w:rsidRDefault="004B018A" w:rsidP="00C12884">
            <w:pPr>
              <w:pStyle w:val="FP"/>
              <w:tabs>
                <w:tab w:val="left" w:pos="3118"/>
              </w:tabs>
              <w:spacing w:before="80" w:after="80"/>
              <w:ind w:left="57"/>
            </w:pPr>
            <w:r w:rsidRPr="00324DB7">
              <w:t>Publication</w:t>
            </w:r>
          </w:p>
        </w:tc>
      </w:tr>
      <w:tr w:rsidR="00C12884" w:rsidRPr="00324DB7" w14:paraId="61C21562" w14:textId="77777777" w:rsidTr="008B664B">
        <w:trPr>
          <w:cantSplit/>
          <w:jc w:val="center"/>
        </w:trPr>
        <w:tc>
          <w:tcPr>
            <w:tcW w:w="1247" w:type="dxa"/>
          </w:tcPr>
          <w:p w14:paraId="37784BA7" w14:textId="0D27A55B" w:rsidR="00C12884" w:rsidRPr="00324DB7" w:rsidRDefault="00C12884" w:rsidP="00BD519D">
            <w:pPr>
              <w:pStyle w:val="FP"/>
              <w:spacing w:before="80" w:after="80"/>
              <w:ind w:left="57"/>
            </w:pPr>
            <w:r w:rsidRPr="00324DB7">
              <w:t>V2.2.1</w:t>
            </w:r>
          </w:p>
        </w:tc>
        <w:tc>
          <w:tcPr>
            <w:tcW w:w="1588" w:type="dxa"/>
          </w:tcPr>
          <w:p w14:paraId="1CFB2401" w14:textId="44FF5B2A" w:rsidR="00C12884" w:rsidRPr="00324DB7" w:rsidRDefault="00C12884" w:rsidP="00BD519D">
            <w:pPr>
              <w:pStyle w:val="FP"/>
              <w:spacing w:before="80" w:after="80"/>
              <w:ind w:left="57"/>
            </w:pPr>
            <w:r w:rsidRPr="00324DB7">
              <w:t>February 2022</w:t>
            </w:r>
          </w:p>
        </w:tc>
        <w:tc>
          <w:tcPr>
            <w:tcW w:w="6804" w:type="dxa"/>
          </w:tcPr>
          <w:p w14:paraId="69A10823" w14:textId="13594290" w:rsidR="00C12884" w:rsidRPr="00324DB7" w:rsidRDefault="00C12884" w:rsidP="00C12884">
            <w:pPr>
              <w:pStyle w:val="FP"/>
              <w:tabs>
                <w:tab w:val="left" w:pos="3118"/>
              </w:tabs>
              <w:spacing w:before="80" w:after="80"/>
              <w:ind w:left="57"/>
            </w:pPr>
            <w:r w:rsidRPr="00324DB7">
              <w:t>Publication</w:t>
            </w:r>
          </w:p>
        </w:tc>
      </w:tr>
      <w:tr w:rsidR="008B664B" w:rsidRPr="00324DB7" w14:paraId="0B88A4B7" w14:textId="77777777" w:rsidTr="008B664B">
        <w:trPr>
          <w:cantSplit/>
          <w:jc w:val="center"/>
        </w:trPr>
        <w:tc>
          <w:tcPr>
            <w:tcW w:w="1247" w:type="dxa"/>
          </w:tcPr>
          <w:p w14:paraId="4A012951" w14:textId="77777777" w:rsidR="008B664B" w:rsidRPr="00324DB7" w:rsidRDefault="008B664B" w:rsidP="00BD519D">
            <w:pPr>
              <w:pStyle w:val="FP"/>
              <w:spacing w:before="80" w:after="80"/>
              <w:ind w:left="57"/>
            </w:pPr>
          </w:p>
        </w:tc>
        <w:tc>
          <w:tcPr>
            <w:tcW w:w="1588" w:type="dxa"/>
          </w:tcPr>
          <w:p w14:paraId="299AF526" w14:textId="77777777" w:rsidR="008B664B" w:rsidRPr="00324DB7" w:rsidRDefault="008B664B" w:rsidP="00BD519D">
            <w:pPr>
              <w:pStyle w:val="FP"/>
              <w:spacing w:before="80" w:after="80"/>
              <w:ind w:left="57"/>
            </w:pPr>
          </w:p>
        </w:tc>
        <w:tc>
          <w:tcPr>
            <w:tcW w:w="6804" w:type="dxa"/>
          </w:tcPr>
          <w:p w14:paraId="38BB7BC9" w14:textId="77777777" w:rsidR="008B664B" w:rsidRPr="00324DB7" w:rsidRDefault="008B664B" w:rsidP="00C12884">
            <w:pPr>
              <w:pStyle w:val="FP"/>
              <w:tabs>
                <w:tab w:val="left" w:pos="3118"/>
              </w:tabs>
              <w:spacing w:before="80" w:after="80"/>
              <w:ind w:left="57"/>
            </w:pPr>
          </w:p>
        </w:tc>
      </w:tr>
      <w:tr w:rsidR="008B664B" w:rsidRPr="00324DB7" w14:paraId="3FA9C185" w14:textId="77777777" w:rsidTr="008B664B">
        <w:trPr>
          <w:cantSplit/>
          <w:jc w:val="center"/>
        </w:trPr>
        <w:tc>
          <w:tcPr>
            <w:tcW w:w="1247" w:type="dxa"/>
          </w:tcPr>
          <w:p w14:paraId="798B87CE" w14:textId="77777777" w:rsidR="008B664B" w:rsidRPr="00324DB7" w:rsidRDefault="008B664B" w:rsidP="00BD519D">
            <w:pPr>
              <w:pStyle w:val="FP"/>
              <w:spacing w:before="80" w:after="80"/>
              <w:ind w:left="57"/>
            </w:pPr>
          </w:p>
        </w:tc>
        <w:tc>
          <w:tcPr>
            <w:tcW w:w="1588" w:type="dxa"/>
          </w:tcPr>
          <w:p w14:paraId="78E5F1AE" w14:textId="77777777" w:rsidR="008B664B" w:rsidRPr="00324DB7" w:rsidRDefault="008B664B" w:rsidP="00BD519D">
            <w:pPr>
              <w:pStyle w:val="FP"/>
              <w:spacing w:before="80" w:after="80"/>
              <w:ind w:left="57"/>
            </w:pPr>
          </w:p>
        </w:tc>
        <w:tc>
          <w:tcPr>
            <w:tcW w:w="6804" w:type="dxa"/>
          </w:tcPr>
          <w:p w14:paraId="28758631" w14:textId="77777777" w:rsidR="008B664B" w:rsidRPr="00324DB7" w:rsidRDefault="008B664B" w:rsidP="00C12884">
            <w:pPr>
              <w:pStyle w:val="FP"/>
              <w:tabs>
                <w:tab w:val="left" w:pos="3118"/>
              </w:tabs>
              <w:spacing w:before="80" w:after="80"/>
              <w:ind w:left="57"/>
            </w:pPr>
          </w:p>
        </w:tc>
      </w:tr>
    </w:tbl>
    <w:p w14:paraId="5EB6D7B0" w14:textId="77777777" w:rsidR="009D79AC" w:rsidRPr="00324DB7" w:rsidRDefault="009D79AC" w:rsidP="005654CB"/>
    <w:sectPr w:rsidR="009D79AC" w:rsidRPr="00324DB7" w:rsidSect="00C12884">
      <w:headerReference w:type="default" r:id="rId46"/>
      <w:footerReference w:type="default" r:id="rId47"/>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3359D" w14:textId="77777777" w:rsidR="00A273BD" w:rsidRDefault="00A273BD">
      <w:r>
        <w:separator/>
      </w:r>
    </w:p>
  </w:endnote>
  <w:endnote w:type="continuationSeparator" w:id="0">
    <w:p w14:paraId="4445FE1B" w14:textId="77777777" w:rsidR="00A273BD" w:rsidRDefault="00A2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A67F0" w14:textId="77777777" w:rsidR="0032360F" w:rsidRDefault="00323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F96C" w14:textId="77777777" w:rsidR="00C12884" w:rsidRDefault="00C12884">
    <w:pPr>
      <w:pStyle w:val="Footer"/>
    </w:pPr>
  </w:p>
  <w:p w14:paraId="30127562" w14:textId="77777777" w:rsidR="00C12884" w:rsidRDefault="00C128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772B" w14:textId="77777777" w:rsidR="0032360F" w:rsidRDefault="003236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4F472" w14:textId="55E904E6" w:rsidR="00A273BD" w:rsidRPr="00C12884" w:rsidRDefault="00C12884" w:rsidP="00C12884">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F6A09" w14:textId="77777777" w:rsidR="00A273BD" w:rsidRDefault="00A273BD">
      <w:r>
        <w:separator/>
      </w:r>
    </w:p>
  </w:footnote>
  <w:footnote w:type="continuationSeparator" w:id="0">
    <w:p w14:paraId="6062C9D9" w14:textId="77777777" w:rsidR="00A273BD" w:rsidRDefault="00A27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EC54B" w14:textId="77777777" w:rsidR="0032360F" w:rsidRDefault="00323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EB2F" w14:textId="77777777" w:rsidR="00C12884" w:rsidRDefault="00C12884">
    <w:pPr>
      <w:pStyle w:val="Header"/>
    </w:pPr>
    <w:r>
      <w:rPr>
        <w:lang w:eastAsia="en-GB"/>
      </w:rPr>
      <w:drawing>
        <wp:anchor distT="0" distB="0" distL="114300" distR="114300" simplePos="0" relativeHeight="251659264" behindDoc="1" locked="0" layoutInCell="1" allowOverlap="1" wp14:anchorId="32B2957A" wp14:editId="081D3274">
          <wp:simplePos x="0" y="0"/>
          <wp:positionH relativeFrom="column">
            <wp:posOffset>-100965</wp:posOffset>
          </wp:positionH>
          <wp:positionV relativeFrom="paragraph">
            <wp:posOffset>998220</wp:posOffset>
          </wp:positionV>
          <wp:extent cx="6607810" cy="2876550"/>
          <wp:effectExtent l="19050" t="0" r="2540" b="0"/>
          <wp:wrapNone/>
          <wp:docPr id="8" name="Picture 8"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AE4D" w14:textId="77777777" w:rsidR="0032360F" w:rsidRDefault="0032360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82F4" w14:textId="66ACA02C" w:rsidR="00C12884" w:rsidRDefault="00C12884" w:rsidP="00C12884">
    <w:pPr>
      <w:pStyle w:val="Header"/>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746B40">
      <w:t>ETSI GS MEC 012 V2.2.1 (2022-02)</w:t>
    </w:r>
    <w:r>
      <w:rPr>
        <w:noProof w:val="0"/>
      </w:rPr>
      <w:fldChar w:fldCharType="end"/>
    </w:r>
  </w:p>
  <w:p w14:paraId="2BE2B856" w14:textId="77777777" w:rsidR="00C12884" w:rsidRDefault="00C12884" w:rsidP="00C12884">
    <w:pPr>
      <w:pStyle w:val="Header"/>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t>22</w:t>
    </w:r>
    <w:r>
      <w:rPr>
        <w:noProof w:val="0"/>
      </w:rPr>
      <w:fldChar w:fldCharType="end"/>
    </w:r>
  </w:p>
  <w:p w14:paraId="33C69216" w14:textId="492F7DD3" w:rsidR="00C12884" w:rsidRDefault="00C12884" w:rsidP="00C12884">
    <w:pPr>
      <w:pStyle w:val="Header"/>
      <w:framePr w:wrap="auto" w:vAnchor="text" w:hAnchor="margin" w:y="1"/>
      <w:widowControl/>
      <w:rPr>
        <w:noProof w:val="0"/>
      </w:rPr>
    </w:pPr>
    <w:r>
      <w:rPr>
        <w:noProof w:val="0"/>
      </w:rPr>
      <w:fldChar w:fldCharType="begin"/>
    </w:r>
    <w:r>
      <w:rPr>
        <w:noProof w:val="0"/>
      </w:rPr>
      <w:instrText xml:space="preserve">styleref ZGSM </w:instrText>
    </w:r>
    <w:r>
      <w:rPr>
        <w:noProof w:val="0"/>
      </w:rPr>
      <w:fldChar w:fldCharType="end"/>
    </w:r>
  </w:p>
  <w:p w14:paraId="08E11FC3" w14:textId="77777777" w:rsidR="00A273BD" w:rsidRPr="00C12884" w:rsidRDefault="00A273BD" w:rsidP="00C128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BC67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C80964"/>
    <w:multiLevelType w:val="hybridMultilevel"/>
    <w:tmpl w:val="494C37E2"/>
    <w:lvl w:ilvl="0" w:tplc="69C0675A">
      <w:start w:val="1"/>
      <w:numFmt w:val="decimal"/>
      <w:pStyle w:val="BN"/>
      <w:lvlText w:val="%1)"/>
      <w:lvlJc w:val="left"/>
      <w:pPr>
        <w:tabs>
          <w:tab w:val="num" w:pos="737"/>
        </w:tabs>
        <w:ind w:left="737" w:hanging="453"/>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C63309C"/>
    <w:multiLevelType w:val="hybridMultilevel"/>
    <w:tmpl w:val="05FAB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7"/>
  </w:num>
  <w:num w:numId="2">
    <w:abstractNumId w:val="31"/>
  </w:num>
  <w:num w:numId="3">
    <w:abstractNumId w:val="12"/>
  </w:num>
  <w:num w:numId="4">
    <w:abstractNumId w:val="19"/>
  </w:num>
  <w:num w:numId="5">
    <w:abstractNumId w:val="25"/>
  </w:num>
  <w:num w:numId="6">
    <w:abstractNumId w:val="2"/>
  </w:num>
  <w:num w:numId="7">
    <w:abstractNumId w:val="1"/>
  </w:num>
  <w:num w:numId="8">
    <w:abstractNumId w:val="0"/>
  </w:num>
  <w:num w:numId="9">
    <w:abstractNumId w:val="30"/>
  </w:num>
  <w:num w:numId="10">
    <w:abstractNumId w:val="32"/>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9"/>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24"/>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16"/>
  </w:num>
  <w:num w:numId="35">
    <w:abstractNumId w:val="27"/>
  </w:num>
  <w:num w:numId="36">
    <w:abstractNumId w:val="22"/>
  </w:num>
  <w:num w:numId="37">
    <w:abstractNumId w:val="26"/>
  </w:num>
  <w:num w:numId="38">
    <w:abstractNumId w:val="15"/>
  </w:num>
  <w:num w:numId="39">
    <w:abstractNumId w:val="11"/>
  </w:num>
  <w:num w:numId="40">
    <w:abstractNumId w:val="13"/>
  </w:num>
  <w:num w:numId="41">
    <w:abstractNumId w:val="23"/>
  </w:num>
  <w:num w:numId="42">
    <w:abstractNumId w:val="29"/>
  </w:num>
  <w:num w:numId="43">
    <w:abstractNumId w:val="20"/>
  </w:num>
  <w:num w:numId="44">
    <w:abstractNumId w:val="10"/>
  </w:num>
  <w:num w:numId="45">
    <w:abstractNumId w:val="21"/>
  </w:num>
  <w:num w:numId="46">
    <w:abstractNumId w:val="14"/>
  </w:num>
  <w:num w:numId="47">
    <w:abstractNumId w:val="18"/>
  </w:num>
  <w:num w:numId="48">
    <w:abstractNumId w:val="28"/>
  </w:num>
  <w:num w:numId="49">
    <w:abstractNumId w:val="19"/>
  </w:num>
  <w:num w:numId="50">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3"/>
  <w:hyphenationZone w:val="425"/>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36865"/>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007"/>
    <w:rsid w:val="0000040A"/>
    <w:rsid w:val="00003321"/>
    <w:rsid w:val="000051D7"/>
    <w:rsid w:val="000055DB"/>
    <w:rsid w:val="00015A32"/>
    <w:rsid w:val="00016534"/>
    <w:rsid w:val="00017093"/>
    <w:rsid w:val="00017130"/>
    <w:rsid w:val="00017773"/>
    <w:rsid w:val="00017AE0"/>
    <w:rsid w:val="000229CC"/>
    <w:rsid w:val="00027440"/>
    <w:rsid w:val="00030165"/>
    <w:rsid w:val="00033658"/>
    <w:rsid w:val="000353A8"/>
    <w:rsid w:val="00036EEC"/>
    <w:rsid w:val="000415DC"/>
    <w:rsid w:val="00041995"/>
    <w:rsid w:val="0004369D"/>
    <w:rsid w:val="0004540A"/>
    <w:rsid w:val="00045460"/>
    <w:rsid w:val="00045EFA"/>
    <w:rsid w:val="00046610"/>
    <w:rsid w:val="000500EC"/>
    <w:rsid w:val="000502ED"/>
    <w:rsid w:val="00050882"/>
    <w:rsid w:val="00052B68"/>
    <w:rsid w:val="0005316D"/>
    <w:rsid w:val="00053828"/>
    <w:rsid w:val="000557E2"/>
    <w:rsid w:val="0005782E"/>
    <w:rsid w:val="00060A77"/>
    <w:rsid w:val="00077C64"/>
    <w:rsid w:val="000802BB"/>
    <w:rsid w:val="000811A5"/>
    <w:rsid w:val="00083135"/>
    <w:rsid w:val="00084F1C"/>
    <w:rsid w:val="00085DA1"/>
    <w:rsid w:val="00085EBF"/>
    <w:rsid w:val="00087ADC"/>
    <w:rsid w:val="000930C2"/>
    <w:rsid w:val="00093854"/>
    <w:rsid w:val="000958CD"/>
    <w:rsid w:val="000962C9"/>
    <w:rsid w:val="00097A9B"/>
    <w:rsid w:val="000A050A"/>
    <w:rsid w:val="000A1996"/>
    <w:rsid w:val="000A3E5E"/>
    <w:rsid w:val="000A4287"/>
    <w:rsid w:val="000A7560"/>
    <w:rsid w:val="000B07A9"/>
    <w:rsid w:val="000B09CB"/>
    <w:rsid w:val="000B0EC0"/>
    <w:rsid w:val="000B1904"/>
    <w:rsid w:val="000B1EA1"/>
    <w:rsid w:val="000B2573"/>
    <w:rsid w:val="000B58B0"/>
    <w:rsid w:val="000C49D6"/>
    <w:rsid w:val="000C6B95"/>
    <w:rsid w:val="000D2E2A"/>
    <w:rsid w:val="000D6624"/>
    <w:rsid w:val="000D714C"/>
    <w:rsid w:val="000D76E3"/>
    <w:rsid w:val="000D7923"/>
    <w:rsid w:val="000E16E7"/>
    <w:rsid w:val="000E20EC"/>
    <w:rsid w:val="000E26FA"/>
    <w:rsid w:val="000E4981"/>
    <w:rsid w:val="000E4A2F"/>
    <w:rsid w:val="000F021D"/>
    <w:rsid w:val="000F4A19"/>
    <w:rsid w:val="001005A9"/>
    <w:rsid w:val="00104366"/>
    <w:rsid w:val="001046EA"/>
    <w:rsid w:val="00106DCA"/>
    <w:rsid w:val="00107F37"/>
    <w:rsid w:val="00110D0E"/>
    <w:rsid w:val="00114610"/>
    <w:rsid w:val="001254A7"/>
    <w:rsid w:val="00127D77"/>
    <w:rsid w:val="0013034B"/>
    <w:rsid w:val="00130B5A"/>
    <w:rsid w:val="0013194F"/>
    <w:rsid w:val="00134F09"/>
    <w:rsid w:val="001410BF"/>
    <w:rsid w:val="001416DC"/>
    <w:rsid w:val="001420C2"/>
    <w:rsid w:val="00145532"/>
    <w:rsid w:val="00146291"/>
    <w:rsid w:val="00147627"/>
    <w:rsid w:val="00154C44"/>
    <w:rsid w:val="0015748F"/>
    <w:rsid w:val="0015773E"/>
    <w:rsid w:val="00157C96"/>
    <w:rsid w:val="00157FA9"/>
    <w:rsid w:val="001621BF"/>
    <w:rsid w:val="00164DA5"/>
    <w:rsid w:val="0016523B"/>
    <w:rsid w:val="0016583C"/>
    <w:rsid w:val="001675DB"/>
    <w:rsid w:val="00171A53"/>
    <w:rsid w:val="00176E3D"/>
    <w:rsid w:val="0018081D"/>
    <w:rsid w:val="00182776"/>
    <w:rsid w:val="001828E0"/>
    <w:rsid w:val="0018335D"/>
    <w:rsid w:val="0018509E"/>
    <w:rsid w:val="0019075C"/>
    <w:rsid w:val="0019275E"/>
    <w:rsid w:val="00195A2A"/>
    <w:rsid w:val="001A01B1"/>
    <w:rsid w:val="001A1780"/>
    <w:rsid w:val="001B7C93"/>
    <w:rsid w:val="001C191E"/>
    <w:rsid w:val="001C4564"/>
    <w:rsid w:val="001D47CB"/>
    <w:rsid w:val="001E2114"/>
    <w:rsid w:val="001E36F1"/>
    <w:rsid w:val="001E5539"/>
    <w:rsid w:val="001E7E9A"/>
    <w:rsid w:val="001F15D9"/>
    <w:rsid w:val="001F2646"/>
    <w:rsid w:val="001F4455"/>
    <w:rsid w:val="001F5E4A"/>
    <w:rsid w:val="001F6913"/>
    <w:rsid w:val="00201270"/>
    <w:rsid w:val="00201C41"/>
    <w:rsid w:val="00203A15"/>
    <w:rsid w:val="00205C92"/>
    <w:rsid w:val="0021010C"/>
    <w:rsid w:val="00211049"/>
    <w:rsid w:val="00211A33"/>
    <w:rsid w:val="0021267F"/>
    <w:rsid w:val="00216B2E"/>
    <w:rsid w:val="002174C9"/>
    <w:rsid w:val="0022522E"/>
    <w:rsid w:val="002274C8"/>
    <w:rsid w:val="0023408A"/>
    <w:rsid w:val="0023421D"/>
    <w:rsid w:val="00235BF4"/>
    <w:rsid w:val="00236163"/>
    <w:rsid w:val="0023772E"/>
    <w:rsid w:val="0024326B"/>
    <w:rsid w:val="00243C7F"/>
    <w:rsid w:val="002469BD"/>
    <w:rsid w:val="002526A2"/>
    <w:rsid w:val="00255270"/>
    <w:rsid w:val="00256D91"/>
    <w:rsid w:val="002570E3"/>
    <w:rsid w:val="00257E2A"/>
    <w:rsid w:val="00260099"/>
    <w:rsid w:val="002614E7"/>
    <w:rsid w:val="002625AF"/>
    <w:rsid w:val="00262C31"/>
    <w:rsid w:val="002640C5"/>
    <w:rsid w:val="00264222"/>
    <w:rsid w:val="00273ECD"/>
    <w:rsid w:val="00274BA3"/>
    <w:rsid w:val="00274BC0"/>
    <w:rsid w:val="002758F4"/>
    <w:rsid w:val="00275D87"/>
    <w:rsid w:val="00276E43"/>
    <w:rsid w:val="00277579"/>
    <w:rsid w:val="002809F1"/>
    <w:rsid w:val="0028133F"/>
    <w:rsid w:val="002822A3"/>
    <w:rsid w:val="00286126"/>
    <w:rsid w:val="002951A2"/>
    <w:rsid w:val="002A1378"/>
    <w:rsid w:val="002A2DE3"/>
    <w:rsid w:val="002A645A"/>
    <w:rsid w:val="002A74C0"/>
    <w:rsid w:val="002B0CCC"/>
    <w:rsid w:val="002B2239"/>
    <w:rsid w:val="002B46BA"/>
    <w:rsid w:val="002B4870"/>
    <w:rsid w:val="002B5A2A"/>
    <w:rsid w:val="002B7B8B"/>
    <w:rsid w:val="002C0D35"/>
    <w:rsid w:val="002C2630"/>
    <w:rsid w:val="002C6ACF"/>
    <w:rsid w:val="002D0DF8"/>
    <w:rsid w:val="002D46CA"/>
    <w:rsid w:val="002D56BF"/>
    <w:rsid w:val="002E10E3"/>
    <w:rsid w:val="002E4123"/>
    <w:rsid w:val="002E68A2"/>
    <w:rsid w:val="002E7244"/>
    <w:rsid w:val="002F119E"/>
    <w:rsid w:val="002F13D1"/>
    <w:rsid w:val="002F404E"/>
    <w:rsid w:val="002F5B83"/>
    <w:rsid w:val="00305FB8"/>
    <w:rsid w:val="0031052E"/>
    <w:rsid w:val="003108BE"/>
    <w:rsid w:val="003150F2"/>
    <w:rsid w:val="00315493"/>
    <w:rsid w:val="00320A36"/>
    <w:rsid w:val="0032360F"/>
    <w:rsid w:val="003236EF"/>
    <w:rsid w:val="00324562"/>
    <w:rsid w:val="00324DB7"/>
    <w:rsid w:val="00331385"/>
    <w:rsid w:val="003336F6"/>
    <w:rsid w:val="00333E90"/>
    <w:rsid w:val="003352EA"/>
    <w:rsid w:val="0033533A"/>
    <w:rsid w:val="003363AD"/>
    <w:rsid w:val="0033683E"/>
    <w:rsid w:val="00336B5D"/>
    <w:rsid w:val="00337DD0"/>
    <w:rsid w:val="00343313"/>
    <w:rsid w:val="00346EE0"/>
    <w:rsid w:val="00353765"/>
    <w:rsid w:val="0035392A"/>
    <w:rsid w:val="00353E0E"/>
    <w:rsid w:val="00355F40"/>
    <w:rsid w:val="003568F8"/>
    <w:rsid w:val="00360B6D"/>
    <w:rsid w:val="003706B6"/>
    <w:rsid w:val="00370934"/>
    <w:rsid w:val="00370DC3"/>
    <w:rsid w:val="003713B5"/>
    <w:rsid w:val="0037282E"/>
    <w:rsid w:val="00375B8B"/>
    <w:rsid w:val="00375BBB"/>
    <w:rsid w:val="00376733"/>
    <w:rsid w:val="00376A3D"/>
    <w:rsid w:val="00376BC3"/>
    <w:rsid w:val="003773DE"/>
    <w:rsid w:val="00380D3C"/>
    <w:rsid w:val="00381A8C"/>
    <w:rsid w:val="00382C45"/>
    <w:rsid w:val="00383E18"/>
    <w:rsid w:val="0039500C"/>
    <w:rsid w:val="003959A4"/>
    <w:rsid w:val="00396C9C"/>
    <w:rsid w:val="00396FD4"/>
    <w:rsid w:val="003A028B"/>
    <w:rsid w:val="003A0A2A"/>
    <w:rsid w:val="003A37D5"/>
    <w:rsid w:val="003A4314"/>
    <w:rsid w:val="003A49DF"/>
    <w:rsid w:val="003A5D83"/>
    <w:rsid w:val="003A6125"/>
    <w:rsid w:val="003B0059"/>
    <w:rsid w:val="003B02DB"/>
    <w:rsid w:val="003B330D"/>
    <w:rsid w:val="003B6A94"/>
    <w:rsid w:val="003C15F1"/>
    <w:rsid w:val="003C26FF"/>
    <w:rsid w:val="003C523E"/>
    <w:rsid w:val="003C6097"/>
    <w:rsid w:val="003C62FE"/>
    <w:rsid w:val="003C6447"/>
    <w:rsid w:val="003C6ECE"/>
    <w:rsid w:val="003D0405"/>
    <w:rsid w:val="003D43EF"/>
    <w:rsid w:val="003D4DD7"/>
    <w:rsid w:val="003D53A8"/>
    <w:rsid w:val="003E28D4"/>
    <w:rsid w:val="003E4A78"/>
    <w:rsid w:val="003E71EA"/>
    <w:rsid w:val="003F402C"/>
    <w:rsid w:val="004021D6"/>
    <w:rsid w:val="00403135"/>
    <w:rsid w:val="004057AD"/>
    <w:rsid w:val="00405EF4"/>
    <w:rsid w:val="00407082"/>
    <w:rsid w:val="00407254"/>
    <w:rsid w:val="00414719"/>
    <w:rsid w:val="00416934"/>
    <w:rsid w:val="004179BA"/>
    <w:rsid w:val="00417AC8"/>
    <w:rsid w:val="00425529"/>
    <w:rsid w:val="00427BFD"/>
    <w:rsid w:val="0043132E"/>
    <w:rsid w:val="0043236C"/>
    <w:rsid w:val="004339DE"/>
    <w:rsid w:val="004358AD"/>
    <w:rsid w:val="004367D9"/>
    <w:rsid w:val="00436B25"/>
    <w:rsid w:val="0044242C"/>
    <w:rsid w:val="0044288F"/>
    <w:rsid w:val="004443F8"/>
    <w:rsid w:val="00450AC6"/>
    <w:rsid w:val="00452439"/>
    <w:rsid w:val="0045620F"/>
    <w:rsid w:val="004607B4"/>
    <w:rsid w:val="00461949"/>
    <w:rsid w:val="004629A8"/>
    <w:rsid w:val="00464E89"/>
    <w:rsid w:val="004653CD"/>
    <w:rsid w:val="0046566E"/>
    <w:rsid w:val="004676EA"/>
    <w:rsid w:val="0047365E"/>
    <w:rsid w:val="00475B7D"/>
    <w:rsid w:val="00475D17"/>
    <w:rsid w:val="00481D46"/>
    <w:rsid w:val="00482ED9"/>
    <w:rsid w:val="004841CB"/>
    <w:rsid w:val="004853C5"/>
    <w:rsid w:val="00486BD4"/>
    <w:rsid w:val="00487427"/>
    <w:rsid w:val="00491AB5"/>
    <w:rsid w:val="00493516"/>
    <w:rsid w:val="0049427F"/>
    <w:rsid w:val="004948EE"/>
    <w:rsid w:val="00495A59"/>
    <w:rsid w:val="004A021B"/>
    <w:rsid w:val="004A204D"/>
    <w:rsid w:val="004A6863"/>
    <w:rsid w:val="004B018A"/>
    <w:rsid w:val="004B0620"/>
    <w:rsid w:val="004B0A2E"/>
    <w:rsid w:val="004B213F"/>
    <w:rsid w:val="004B3B8E"/>
    <w:rsid w:val="004C0D32"/>
    <w:rsid w:val="004C34D3"/>
    <w:rsid w:val="004C3806"/>
    <w:rsid w:val="004C4331"/>
    <w:rsid w:val="004D3318"/>
    <w:rsid w:val="004D4477"/>
    <w:rsid w:val="004D74A2"/>
    <w:rsid w:val="004E209B"/>
    <w:rsid w:val="004E407F"/>
    <w:rsid w:val="004E47FE"/>
    <w:rsid w:val="004F1495"/>
    <w:rsid w:val="00500949"/>
    <w:rsid w:val="0050120A"/>
    <w:rsid w:val="005020D5"/>
    <w:rsid w:val="005034B5"/>
    <w:rsid w:val="005053D5"/>
    <w:rsid w:val="00506E36"/>
    <w:rsid w:val="00506EF1"/>
    <w:rsid w:val="00506F02"/>
    <w:rsid w:val="00510772"/>
    <w:rsid w:val="00516C99"/>
    <w:rsid w:val="0052139D"/>
    <w:rsid w:val="00526EE5"/>
    <w:rsid w:val="005303D2"/>
    <w:rsid w:val="00530415"/>
    <w:rsid w:val="00530AA4"/>
    <w:rsid w:val="00531731"/>
    <w:rsid w:val="00535767"/>
    <w:rsid w:val="00540113"/>
    <w:rsid w:val="0054138E"/>
    <w:rsid w:val="0054477C"/>
    <w:rsid w:val="005447A7"/>
    <w:rsid w:val="00544AF4"/>
    <w:rsid w:val="0054774D"/>
    <w:rsid w:val="005509AA"/>
    <w:rsid w:val="0055178C"/>
    <w:rsid w:val="005517C4"/>
    <w:rsid w:val="005521BE"/>
    <w:rsid w:val="00553466"/>
    <w:rsid w:val="00553791"/>
    <w:rsid w:val="00555F7A"/>
    <w:rsid w:val="00562F95"/>
    <w:rsid w:val="00564B8F"/>
    <w:rsid w:val="005654CB"/>
    <w:rsid w:val="005666DE"/>
    <w:rsid w:val="00566A2B"/>
    <w:rsid w:val="00571FBA"/>
    <w:rsid w:val="00574B6D"/>
    <w:rsid w:val="00574F13"/>
    <w:rsid w:val="0057601F"/>
    <w:rsid w:val="005760D9"/>
    <w:rsid w:val="00580BD7"/>
    <w:rsid w:val="005824F3"/>
    <w:rsid w:val="00582D3D"/>
    <w:rsid w:val="0058537E"/>
    <w:rsid w:val="00585E3A"/>
    <w:rsid w:val="00585EFF"/>
    <w:rsid w:val="00587694"/>
    <w:rsid w:val="005917C6"/>
    <w:rsid w:val="00592D2D"/>
    <w:rsid w:val="005952CD"/>
    <w:rsid w:val="00596397"/>
    <w:rsid w:val="00596787"/>
    <w:rsid w:val="005A32D4"/>
    <w:rsid w:val="005A458F"/>
    <w:rsid w:val="005B2011"/>
    <w:rsid w:val="005B256F"/>
    <w:rsid w:val="005B5527"/>
    <w:rsid w:val="005B6153"/>
    <w:rsid w:val="005B6E12"/>
    <w:rsid w:val="005B7779"/>
    <w:rsid w:val="005B79E3"/>
    <w:rsid w:val="005C362D"/>
    <w:rsid w:val="005C4961"/>
    <w:rsid w:val="005C559D"/>
    <w:rsid w:val="005C5868"/>
    <w:rsid w:val="005C6C09"/>
    <w:rsid w:val="005D24DA"/>
    <w:rsid w:val="005D610D"/>
    <w:rsid w:val="005E0DB8"/>
    <w:rsid w:val="005E2745"/>
    <w:rsid w:val="005E4781"/>
    <w:rsid w:val="005E499D"/>
    <w:rsid w:val="005F1555"/>
    <w:rsid w:val="005F56D8"/>
    <w:rsid w:val="005F6CA9"/>
    <w:rsid w:val="005F7049"/>
    <w:rsid w:val="005F76BD"/>
    <w:rsid w:val="00602956"/>
    <w:rsid w:val="00606DB9"/>
    <w:rsid w:val="006117AE"/>
    <w:rsid w:val="0061219A"/>
    <w:rsid w:val="0061344B"/>
    <w:rsid w:val="006154D6"/>
    <w:rsid w:val="00620333"/>
    <w:rsid w:val="0062102F"/>
    <w:rsid w:val="0062291A"/>
    <w:rsid w:val="0062468C"/>
    <w:rsid w:val="006260EB"/>
    <w:rsid w:val="00630EEC"/>
    <w:rsid w:val="00637F65"/>
    <w:rsid w:val="0064117A"/>
    <w:rsid w:val="00641CE5"/>
    <w:rsid w:val="00643DA2"/>
    <w:rsid w:val="00644E7E"/>
    <w:rsid w:val="00645943"/>
    <w:rsid w:val="00647B2E"/>
    <w:rsid w:val="00647E49"/>
    <w:rsid w:val="006502FF"/>
    <w:rsid w:val="006514AE"/>
    <w:rsid w:val="00651969"/>
    <w:rsid w:val="00652D47"/>
    <w:rsid w:val="00653A3B"/>
    <w:rsid w:val="00654185"/>
    <w:rsid w:val="006541BE"/>
    <w:rsid w:val="00654B61"/>
    <w:rsid w:val="006603DE"/>
    <w:rsid w:val="006617E8"/>
    <w:rsid w:val="006631E1"/>
    <w:rsid w:val="006670A7"/>
    <w:rsid w:val="0066784B"/>
    <w:rsid w:val="00667C44"/>
    <w:rsid w:val="00670E66"/>
    <w:rsid w:val="00671DDC"/>
    <w:rsid w:val="006721CE"/>
    <w:rsid w:val="006734D9"/>
    <w:rsid w:val="00680FA2"/>
    <w:rsid w:val="006818D5"/>
    <w:rsid w:val="00686ECE"/>
    <w:rsid w:val="00691160"/>
    <w:rsid w:val="00692924"/>
    <w:rsid w:val="00692B36"/>
    <w:rsid w:val="00693B44"/>
    <w:rsid w:val="006961F3"/>
    <w:rsid w:val="006A0189"/>
    <w:rsid w:val="006A0734"/>
    <w:rsid w:val="006A2025"/>
    <w:rsid w:val="006A2BCA"/>
    <w:rsid w:val="006A521B"/>
    <w:rsid w:val="006A5BF7"/>
    <w:rsid w:val="006A74F7"/>
    <w:rsid w:val="006A7A28"/>
    <w:rsid w:val="006A7F8D"/>
    <w:rsid w:val="006B0D35"/>
    <w:rsid w:val="006B1C46"/>
    <w:rsid w:val="006B204F"/>
    <w:rsid w:val="006B2138"/>
    <w:rsid w:val="006B35D2"/>
    <w:rsid w:val="006B6C5C"/>
    <w:rsid w:val="006B7DB1"/>
    <w:rsid w:val="006B7E4D"/>
    <w:rsid w:val="006C130D"/>
    <w:rsid w:val="006C50AB"/>
    <w:rsid w:val="006C62C1"/>
    <w:rsid w:val="006C6731"/>
    <w:rsid w:val="006C6A38"/>
    <w:rsid w:val="006C6E5D"/>
    <w:rsid w:val="006D058D"/>
    <w:rsid w:val="006D64C7"/>
    <w:rsid w:val="006D65B3"/>
    <w:rsid w:val="006D7F91"/>
    <w:rsid w:val="006E0370"/>
    <w:rsid w:val="006E0BFB"/>
    <w:rsid w:val="006E563E"/>
    <w:rsid w:val="006E6A91"/>
    <w:rsid w:val="006F33FB"/>
    <w:rsid w:val="006F5782"/>
    <w:rsid w:val="006F6DD8"/>
    <w:rsid w:val="006F70AE"/>
    <w:rsid w:val="006F7E04"/>
    <w:rsid w:val="00700021"/>
    <w:rsid w:val="007010BD"/>
    <w:rsid w:val="0070226C"/>
    <w:rsid w:val="00705A90"/>
    <w:rsid w:val="00707652"/>
    <w:rsid w:val="00713128"/>
    <w:rsid w:val="00713227"/>
    <w:rsid w:val="00714A7E"/>
    <w:rsid w:val="00715F06"/>
    <w:rsid w:val="007167AC"/>
    <w:rsid w:val="00721AE8"/>
    <w:rsid w:val="00723E77"/>
    <w:rsid w:val="007328EC"/>
    <w:rsid w:val="0073303F"/>
    <w:rsid w:val="007340D6"/>
    <w:rsid w:val="007354D2"/>
    <w:rsid w:val="00737513"/>
    <w:rsid w:val="00746B25"/>
    <w:rsid w:val="00746B40"/>
    <w:rsid w:val="0074753D"/>
    <w:rsid w:val="00750B0C"/>
    <w:rsid w:val="00751FB0"/>
    <w:rsid w:val="0076064D"/>
    <w:rsid w:val="00760D98"/>
    <w:rsid w:val="007665EF"/>
    <w:rsid w:val="00771C32"/>
    <w:rsid w:val="00774D39"/>
    <w:rsid w:val="00775D7B"/>
    <w:rsid w:val="00777EB7"/>
    <w:rsid w:val="00781108"/>
    <w:rsid w:val="00782992"/>
    <w:rsid w:val="00784A49"/>
    <w:rsid w:val="007878A5"/>
    <w:rsid w:val="00790F07"/>
    <w:rsid w:val="0079145A"/>
    <w:rsid w:val="00791511"/>
    <w:rsid w:val="007927C3"/>
    <w:rsid w:val="00793DB1"/>
    <w:rsid w:val="007B0826"/>
    <w:rsid w:val="007B2761"/>
    <w:rsid w:val="007B4597"/>
    <w:rsid w:val="007B66B6"/>
    <w:rsid w:val="007C3FDA"/>
    <w:rsid w:val="007C45B5"/>
    <w:rsid w:val="007C4982"/>
    <w:rsid w:val="007C538E"/>
    <w:rsid w:val="007C6FDB"/>
    <w:rsid w:val="007C7140"/>
    <w:rsid w:val="007D7892"/>
    <w:rsid w:val="007E0E17"/>
    <w:rsid w:val="007E29B2"/>
    <w:rsid w:val="007E64B5"/>
    <w:rsid w:val="007E72B0"/>
    <w:rsid w:val="007F15F5"/>
    <w:rsid w:val="007F3450"/>
    <w:rsid w:val="00800664"/>
    <w:rsid w:val="00801547"/>
    <w:rsid w:val="00801D8E"/>
    <w:rsid w:val="00803AB8"/>
    <w:rsid w:val="008134AA"/>
    <w:rsid w:val="008202F2"/>
    <w:rsid w:val="00826D36"/>
    <w:rsid w:val="00830C8D"/>
    <w:rsid w:val="00833B85"/>
    <w:rsid w:val="008344D1"/>
    <w:rsid w:val="00834EB4"/>
    <w:rsid w:val="0083634B"/>
    <w:rsid w:val="00837524"/>
    <w:rsid w:val="008421D7"/>
    <w:rsid w:val="008432D6"/>
    <w:rsid w:val="0084371F"/>
    <w:rsid w:val="00852E91"/>
    <w:rsid w:val="00854958"/>
    <w:rsid w:val="00854B99"/>
    <w:rsid w:val="00855D6D"/>
    <w:rsid w:val="00860A8A"/>
    <w:rsid w:val="008615C5"/>
    <w:rsid w:val="00864F52"/>
    <w:rsid w:val="00865F87"/>
    <w:rsid w:val="008660E9"/>
    <w:rsid w:val="00866FF3"/>
    <w:rsid w:val="00867482"/>
    <w:rsid w:val="00871603"/>
    <w:rsid w:val="00881185"/>
    <w:rsid w:val="00882344"/>
    <w:rsid w:val="00883007"/>
    <w:rsid w:val="008833BE"/>
    <w:rsid w:val="00883716"/>
    <w:rsid w:val="0089105C"/>
    <w:rsid w:val="00891C5B"/>
    <w:rsid w:val="0089613E"/>
    <w:rsid w:val="00896E4D"/>
    <w:rsid w:val="008971F1"/>
    <w:rsid w:val="008A2DB6"/>
    <w:rsid w:val="008A3746"/>
    <w:rsid w:val="008A793F"/>
    <w:rsid w:val="008B664B"/>
    <w:rsid w:val="008B7E92"/>
    <w:rsid w:val="008C0C57"/>
    <w:rsid w:val="008C5A2C"/>
    <w:rsid w:val="008C635A"/>
    <w:rsid w:val="008C6F96"/>
    <w:rsid w:val="008D1F89"/>
    <w:rsid w:val="008D41E6"/>
    <w:rsid w:val="008E006A"/>
    <w:rsid w:val="008E2007"/>
    <w:rsid w:val="008E4934"/>
    <w:rsid w:val="008E4CF4"/>
    <w:rsid w:val="008E4FB5"/>
    <w:rsid w:val="008E5BDD"/>
    <w:rsid w:val="008F0D46"/>
    <w:rsid w:val="008F18E0"/>
    <w:rsid w:val="008F5E62"/>
    <w:rsid w:val="00904927"/>
    <w:rsid w:val="00904ECB"/>
    <w:rsid w:val="00911141"/>
    <w:rsid w:val="00911E73"/>
    <w:rsid w:val="00913A1F"/>
    <w:rsid w:val="00913DDC"/>
    <w:rsid w:val="0091796C"/>
    <w:rsid w:val="00922C41"/>
    <w:rsid w:val="0092384E"/>
    <w:rsid w:val="00923DC6"/>
    <w:rsid w:val="00931057"/>
    <w:rsid w:val="009310D2"/>
    <w:rsid w:val="00931390"/>
    <w:rsid w:val="00931D52"/>
    <w:rsid w:val="009329ED"/>
    <w:rsid w:val="00934B89"/>
    <w:rsid w:val="009364B4"/>
    <w:rsid w:val="009375D6"/>
    <w:rsid w:val="009405C9"/>
    <w:rsid w:val="00940E02"/>
    <w:rsid w:val="009437B6"/>
    <w:rsid w:val="00944CA5"/>
    <w:rsid w:val="0094750F"/>
    <w:rsid w:val="00950206"/>
    <w:rsid w:val="00950A3E"/>
    <w:rsid w:val="00950D83"/>
    <w:rsid w:val="009528A3"/>
    <w:rsid w:val="009530C5"/>
    <w:rsid w:val="00953C04"/>
    <w:rsid w:val="00953C74"/>
    <w:rsid w:val="0095555D"/>
    <w:rsid w:val="009563A6"/>
    <w:rsid w:val="00957344"/>
    <w:rsid w:val="0096048B"/>
    <w:rsid w:val="0096286F"/>
    <w:rsid w:val="00967630"/>
    <w:rsid w:val="00967C00"/>
    <w:rsid w:val="0097186B"/>
    <w:rsid w:val="009720B4"/>
    <w:rsid w:val="009775CE"/>
    <w:rsid w:val="00977F1E"/>
    <w:rsid w:val="0098069C"/>
    <w:rsid w:val="009819D4"/>
    <w:rsid w:val="0098226C"/>
    <w:rsid w:val="0098304E"/>
    <w:rsid w:val="0098545A"/>
    <w:rsid w:val="00987B84"/>
    <w:rsid w:val="00987E03"/>
    <w:rsid w:val="00990FC8"/>
    <w:rsid w:val="009949EA"/>
    <w:rsid w:val="00996E0C"/>
    <w:rsid w:val="009A1BC2"/>
    <w:rsid w:val="009B3F6D"/>
    <w:rsid w:val="009B5266"/>
    <w:rsid w:val="009B7C76"/>
    <w:rsid w:val="009C20C8"/>
    <w:rsid w:val="009C3699"/>
    <w:rsid w:val="009C398C"/>
    <w:rsid w:val="009C481E"/>
    <w:rsid w:val="009C5D3B"/>
    <w:rsid w:val="009D2B6D"/>
    <w:rsid w:val="009D385E"/>
    <w:rsid w:val="009D54EE"/>
    <w:rsid w:val="009D5919"/>
    <w:rsid w:val="009D67DD"/>
    <w:rsid w:val="009D79AC"/>
    <w:rsid w:val="009D7A40"/>
    <w:rsid w:val="009D7FC0"/>
    <w:rsid w:val="009D7FD0"/>
    <w:rsid w:val="009E2778"/>
    <w:rsid w:val="009E2D11"/>
    <w:rsid w:val="009F1A82"/>
    <w:rsid w:val="009F1DD8"/>
    <w:rsid w:val="009F5D99"/>
    <w:rsid w:val="00A0095E"/>
    <w:rsid w:val="00A03E5C"/>
    <w:rsid w:val="00A0601F"/>
    <w:rsid w:val="00A07699"/>
    <w:rsid w:val="00A10C1A"/>
    <w:rsid w:val="00A2042A"/>
    <w:rsid w:val="00A21B09"/>
    <w:rsid w:val="00A21BEB"/>
    <w:rsid w:val="00A2311C"/>
    <w:rsid w:val="00A23265"/>
    <w:rsid w:val="00A240FF"/>
    <w:rsid w:val="00A2588D"/>
    <w:rsid w:val="00A25DFC"/>
    <w:rsid w:val="00A273BD"/>
    <w:rsid w:val="00A30AAB"/>
    <w:rsid w:val="00A337C8"/>
    <w:rsid w:val="00A36B96"/>
    <w:rsid w:val="00A42DC8"/>
    <w:rsid w:val="00A4350A"/>
    <w:rsid w:val="00A4365C"/>
    <w:rsid w:val="00A43F18"/>
    <w:rsid w:val="00A51876"/>
    <w:rsid w:val="00A6299F"/>
    <w:rsid w:val="00A63872"/>
    <w:rsid w:val="00A65097"/>
    <w:rsid w:val="00A66CF8"/>
    <w:rsid w:val="00A7555F"/>
    <w:rsid w:val="00A800D0"/>
    <w:rsid w:val="00A847C0"/>
    <w:rsid w:val="00A87A4F"/>
    <w:rsid w:val="00A938A1"/>
    <w:rsid w:val="00A93B98"/>
    <w:rsid w:val="00A93E44"/>
    <w:rsid w:val="00A94CF7"/>
    <w:rsid w:val="00A95359"/>
    <w:rsid w:val="00A96522"/>
    <w:rsid w:val="00AA5EA6"/>
    <w:rsid w:val="00AA7B43"/>
    <w:rsid w:val="00AB4BF4"/>
    <w:rsid w:val="00AC28EF"/>
    <w:rsid w:val="00AC4A5C"/>
    <w:rsid w:val="00AC5F4F"/>
    <w:rsid w:val="00AC755E"/>
    <w:rsid w:val="00AD306F"/>
    <w:rsid w:val="00AD36A5"/>
    <w:rsid w:val="00AD4375"/>
    <w:rsid w:val="00AD6F8E"/>
    <w:rsid w:val="00AE10BB"/>
    <w:rsid w:val="00AE47F0"/>
    <w:rsid w:val="00AE7149"/>
    <w:rsid w:val="00AE77B1"/>
    <w:rsid w:val="00AF0CD4"/>
    <w:rsid w:val="00AF1214"/>
    <w:rsid w:val="00AF5EC3"/>
    <w:rsid w:val="00AF7A66"/>
    <w:rsid w:val="00B01814"/>
    <w:rsid w:val="00B03633"/>
    <w:rsid w:val="00B03886"/>
    <w:rsid w:val="00B040C6"/>
    <w:rsid w:val="00B04C7E"/>
    <w:rsid w:val="00B05E7E"/>
    <w:rsid w:val="00B05EF5"/>
    <w:rsid w:val="00B114F9"/>
    <w:rsid w:val="00B22A67"/>
    <w:rsid w:val="00B237A9"/>
    <w:rsid w:val="00B30854"/>
    <w:rsid w:val="00B3388B"/>
    <w:rsid w:val="00B3398B"/>
    <w:rsid w:val="00B35055"/>
    <w:rsid w:val="00B3702A"/>
    <w:rsid w:val="00B4431B"/>
    <w:rsid w:val="00B517DB"/>
    <w:rsid w:val="00B571A3"/>
    <w:rsid w:val="00B57372"/>
    <w:rsid w:val="00B60089"/>
    <w:rsid w:val="00B62F60"/>
    <w:rsid w:val="00B652E3"/>
    <w:rsid w:val="00B66439"/>
    <w:rsid w:val="00B6746D"/>
    <w:rsid w:val="00B6766C"/>
    <w:rsid w:val="00B70070"/>
    <w:rsid w:val="00B7580B"/>
    <w:rsid w:val="00B76EBA"/>
    <w:rsid w:val="00B77053"/>
    <w:rsid w:val="00B77475"/>
    <w:rsid w:val="00B8352A"/>
    <w:rsid w:val="00B87A9A"/>
    <w:rsid w:val="00B9049A"/>
    <w:rsid w:val="00B97F0E"/>
    <w:rsid w:val="00BA39F6"/>
    <w:rsid w:val="00BA51F5"/>
    <w:rsid w:val="00BA5B94"/>
    <w:rsid w:val="00BA6191"/>
    <w:rsid w:val="00BA7076"/>
    <w:rsid w:val="00BB125D"/>
    <w:rsid w:val="00BB3123"/>
    <w:rsid w:val="00BB487D"/>
    <w:rsid w:val="00BC2E8D"/>
    <w:rsid w:val="00BC392D"/>
    <w:rsid w:val="00BC7AED"/>
    <w:rsid w:val="00BD00EB"/>
    <w:rsid w:val="00BD1298"/>
    <w:rsid w:val="00BD519D"/>
    <w:rsid w:val="00BD6B54"/>
    <w:rsid w:val="00BD6E0A"/>
    <w:rsid w:val="00BE37E4"/>
    <w:rsid w:val="00BE549F"/>
    <w:rsid w:val="00BE60F2"/>
    <w:rsid w:val="00BF0C6E"/>
    <w:rsid w:val="00BF468C"/>
    <w:rsid w:val="00BF5089"/>
    <w:rsid w:val="00BF7611"/>
    <w:rsid w:val="00C00850"/>
    <w:rsid w:val="00C01B33"/>
    <w:rsid w:val="00C01BE8"/>
    <w:rsid w:val="00C02035"/>
    <w:rsid w:val="00C046AE"/>
    <w:rsid w:val="00C05780"/>
    <w:rsid w:val="00C1123A"/>
    <w:rsid w:val="00C113E9"/>
    <w:rsid w:val="00C119C4"/>
    <w:rsid w:val="00C12884"/>
    <w:rsid w:val="00C1489E"/>
    <w:rsid w:val="00C17234"/>
    <w:rsid w:val="00C17331"/>
    <w:rsid w:val="00C20D46"/>
    <w:rsid w:val="00C21D11"/>
    <w:rsid w:val="00C23A32"/>
    <w:rsid w:val="00C240F3"/>
    <w:rsid w:val="00C30A04"/>
    <w:rsid w:val="00C30A52"/>
    <w:rsid w:val="00C33400"/>
    <w:rsid w:val="00C35EE2"/>
    <w:rsid w:val="00C41AFA"/>
    <w:rsid w:val="00C43A47"/>
    <w:rsid w:val="00C53FF8"/>
    <w:rsid w:val="00C5460D"/>
    <w:rsid w:val="00C54773"/>
    <w:rsid w:val="00C65352"/>
    <w:rsid w:val="00C655D1"/>
    <w:rsid w:val="00C66418"/>
    <w:rsid w:val="00C676F3"/>
    <w:rsid w:val="00C72848"/>
    <w:rsid w:val="00C7337B"/>
    <w:rsid w:val="00C75D7F"/>
    <w:rsid w:val="00C76733"/>
    <w:rsid w:val="00C83920"/>
    <w:rsid w:val="00C84ECD"/>
    <w:rsid w:val="00C91499"/>
    <w:rsid w:val="00C93170"/>
    <w:rsid w:val="00CA2105"/>
    <w:rsid w:val="00CA322C"/>
    <w:rsid w:val="00CA644B"/>
    <w:rsid w:val="00CA7F50"/>
    <w:rsid w:val="00CB1CAC"/>
    <w:rsid w:val="00CB2215"/>
    <w:rsid w:val="00CB3778"/>
    <w:rsid w:val="00CB5D59"/>
    <w:rsid w:val="00CB700A"/>
    <w:rsid w:val="00CC1951"/>
    <w:rsid w:val="00CC416A"/>
    <w:rsid w:val="00CC7734"/>
    <w:rsid w:val="00CD19F9"/>
    <w:rsid w:val="00CD1D93"/>
    <w:rsid w:val="00CD395C"/>
    <w:rsid w:val="00CD4A8B"/>
    <w:rsid w:val="00CD4BC3"/>
    <w:rsid w:val="00CD5049"/>
    <w:rsid w:val="00CD753F"/>
    <w:rsid w:val="00CD7E50"/>
    <w:rsid w:val="00CE12C7"/>
    <w:rsid w:val="00CE4DC0"/>
    <w:rsid w:val="00CE6052"/>
    <w:rsid w:val="00CE6F0D"/>
    <w:rsid w:val="00CE7B84"/>
    <w:rsid w:val="00CF1129"/>
    <w:rsid w:val="00CF2515"/>
    <w:rsid w:val="00CF5E81"/>
    <w:rsid w:val="00D0096A"/>
    <w:rsid w:val="00D0279E"/>
    <w:rsid w:val="00D02A68"/>
    <w:rsid w:val="00D02E60"/>
    <w:rsid w:val="00D055C9"/>
    <w:rsid w:val="00D1195F"/>
    <w:rsid w:val="00D139AA"/>
    <w:rsid w:val="00D168B4"/>
    <w:rsid w:val="00D16EF3"/>
    <w:rsid w:val="00D231E6"/>
    <w:rsid w:val="00D23B95"/>
    <w:rsid w:val="00D27991"/>
    <w:rsid w:val="00D309F7"/>
    <w:rsid w:val="00D30AF9"/>
    <w:rsid w:val="00D31677"/>
    <w:rsid w:val="00D322A6"/>
    <w:rsid w:val="00D337B6"/>
    <w:rsid w:val="00D33BF0"/>
    <w:rsid w:val="00D34C9E"/>
    <w:rsid w:val="00D4047D"/>
    <w:rsid w:val="00D40D0D"/>
    <w:rsid w:val="00D42B83"/>
    <w:rsid w:val="00D436CD"/>
    <w:rsid w:val="00D45463"/>
    <w:rsid w:val="00D4734E"/>
    <w:rsid w:val="00D5117A"/>
    <w:rsid w:val="00D514A2"/>
    <w:rsid w:val="00D54815"/>
    <w:rsid w:val="00D56861"/>
    <w:rsid w:val="00D603FC"/>
    <w:rsid w:val="00D626AC"/>
    <w:rsid w:val="00D62D96"/>
    <w:rsid w:val="00D65DF6"/>
    <w:rsid w:val="00D67628"/>
    <w:rsid w:val="00D67AA5"/>
    <w:rsid w:val="00D7414B"/>
    <w:rsid w:val="00D7514E"/>
    <w:rsid w:val="00D75D0A"/>
    <w:rsid w:val="00D77F77"/>
    <w:rsid w:val="00D814B3"/>
    <w:rsid w:val="00D820E2"/>
    <w:rsid w:val="00D8325F"/>
    <w:rsid w:val="00D85AF6"/>
    <w:rsid w:val="00D91872"/>
    <w:rsid w:val="00D92380"/>
    <w:rsid w:val="00D92783"/>
    <w:rsid w:val="00D979E9"/>
    <w:rsid w:val="00D97A68"/>
    <w:rsid w:val="00D97CFB"/>
    <w:rsid w:val="00DA0513"/>
    <w:rsid w:val="00DA454C"/>
    <w:rsid w:val="00DA544E"/>
    <w:rsid w:val="00DA6E7B"/>
    <w:rsid w:val="00DB18DC"/>
    <w:rsid w:val="00DB4E96"/>
    <w:rsid w:val="00DC12B3"/>
    <w:rsid w:val="00DC3BF7"/>
    <w:rsid w:val="00DC67A8"/>
    <w:rsid w:val="00DE00B6"/>
    <w:rsid w:val="00DE1FEE"/>
    <w:rsid w:val="00DE25F7"/>
    <w:rsid w:val="00DE29D1"/>
    <w:rsid w:val="00DE46C4"/>
    <w:rsid w:val="00DE5342"/>
    <w:rsid w:val="00DF2C12"/>
    <w:rsid w:val="00DF5A43"/>
    <w:rsid w:val="00DF7010"/>
    <w:rsid w:val="00DF7F21"/>
    <w:rsid w:val="00E03180"/>
    <w:rsid w:val="00E0386B"/>
    <w:rsid w:val="00E03926"/>
    <w:rsid w:val="00E053FF"/>
    <w:rsid w:val="00E06889"/>
    <w:rsid w:val="00E06B07"/>
    <w:rsid w:val="00E07069"/>
    <w:rsid w:val="00E13707"/>
    <w:rsid w:val="00E13D45"/>
    <w:rsid w:val="00E14CDF"/>
    <w:rsid w:val="00E15C56"/>
    <w:rsid w:val="00E16B11"/>
    <w:rsid w:val="00E16D99"/>
    <w:rsid w:val="00E17CC5"/>
    <w:rsid w:val="00E2226C"/>
    <w:rsid w:val="00E319E1"/>
    <w:rsid w:val="00E373AA"/>
    <w:rsid w:val="00E42DE5"/>
    <w:rsid w:val="00E43D90"/>
    <w:rsid w:val="00E46585"/>
    <w:rsid w:val="00E4712B"/>
    <w:rsid w:val="00E47AC9"/>
    <w:rsid w:val="00E524C1"/>
    <w:rsid w:val="00E57F04"/>
    <w:rsid w:val="00E6072E"/>
    <w:rsid w:val="00E6221E"/>
    <w:rsid w:val="00E6237F"/>
    <w:rsid w:val="00E6336D"/>
    <w:rsid w:val="00E64616"/>
    <w:rsid w:val="00E64992"/>
    <w:rsid w:val="00E6584F"/>
    <w:rsid w:val="00E707F7"/>
    <w:rsid w:val="00E71103"/>
    <w:rsid w:val="00E716A6"/>
    <w:rsid w:val="00E723B7"/>
    <w:rsid w:val="00E735EC"/>
    <w:rsid w:val="00E76305"/>
    <w:rsid w:val="00E8257C"/>
    <w:rsid w:val="00E85001"/>
    <w:rsid w:val="00E86413"/>
    <w:rsid w:val="00E93B12"/>
    <w:rsid w:val="00E94025"/>
    <w:rsid w:val="00E950C8"/>
    <w:rsid w:val="00EA00E7"/>
    <w:rsid w:val="00EA3785"/>
    <w:rsid w:val="00EA657A"/>
    <w:rsid w:val="00EA66A8"/>
    <w:rsid w:val="00EA7B37"/>
    <w:rsid w:val="00EB0DAA"/>
    <w:rsid w:val="00EB256E"/>
    <w:rsid w:val="00EB25E8"/>
    <w:rsid w:val="00EC45B7"/>
    <w:rsid w:val="00EC7688"/>
    <w:rsid w:val="00EC7DFC"/>
    <w:rsid w:val="00ED10E0"/>
    <w:rsid w:val="00ED16C6"/>
    <w:rsid w:val="00ED1E46"/>
    <w:rsid w:val="00ED37D5"/>
    <w:rsid w:val="00ED436E"/>
    <w:rsid w:val="00ED59DE"/>
    <w:rsid w:val="00ED6679"/>
    <w:rsid w:val="00EE2473"/>
    <w:rsid w:val="00EE493C"/>
    <w:rsid w:val="00EE6AD1"/>
    <w:rsid w:val="00EF12F1"/>
    <w:rsid w:val="00EF1760"/>
    <w:rsid w:val="00EF1BB2"/>
    <w:rsid w:val="00EF1EEF"/>
    <w:rsid w:val="00EF5637"/>
    <w:rsid w:val="00EF7477"/>
    <w:rsid w:val="00F02E46"/>
    <w:rsid w:val="00F0499A"/>
    <w:rsid w:val="00F06FEE"/>
    <w:rsid w:val="00F07C52"/>
    <w:rsid w:val="00F13EC6"/>
    <w:rsid w:val="00F22B8E"/>
    <w:rsid w:val="00F239BA"/>
    <w:rsid w:val="00F276EC"/>
    <w:rsid w:val="00F3038F"/>
    <w:rsid w:val="00F32010"/>
    <w:rsid w:val="00F32B19"/>
    <w:rsid w:val="00F33B9C"/>
    <w:rsid w:val="00F40445"/>
    <w:rsid w:val="00F41F1D"/>
    <w:rsid w:val="00F44AC0"/>
    <w:rsid w:val="00F4693B"/>
    <w:rsid w:val="00F507D8"/>
    <w:rsid w:val="00F51E45"/>
    <w:rsid w:val="00F52A82"/>
    <w:rsid w:val="00F54EFB"/>
    <w:rsid w:val="00F550C5"/>
    <w:rsid w:val="00F57477"/>
    <w:rsid w:val="00F654C2"/>
    <w:rsid w:val="00F67933"/>
    <w:rsid w:val="00F70C4D"/>
    <w:rsid w:val="00F70EB6"/>
    <w:rsid w:val="00F70FFC"/>
    <w:rsid w:val="00F71A5F"/>
    <w:rsid w:val="00F74200"/>
    <w:rsid w:val="00F74675"/>
    <w:rsid w:val="00F75FE9"/>
    <w:rsid w:val="00F77D4D"/>
    <w:rsid w:val="00F80BFC"/>
    <w:rsid w:val="00F8468B"/>
    <w:rsid w:val="00F846F2"/>
    <w:rsid w:val="00F924C6"/>
    <w:rsid w:val="00F927F6"/>
    <w:rsid w:val="00F95DF8"/>
    <w:rsid w:val="00F96DED"/>
    <w:rsid w:val="00FA64F0"/>
    <w:rsid w:val="00FB3A09"/>
    <w:rsid w:val="00FB437C"/>
    <w:rsid w:val="00FB50B2"/>
    <w:rsid w:val="00FC0120"/>
    <w:rsid w:val="00FC129A"/>
    <w:rsid w:val="00FC14EC"/>
    <w:rsid w:val="00FC3282"/>
    <w:rsid w:val="00FC3539"/>
    <w:rsid w:val="00FC3DA4"/>
    <w:rsid w:val="00FC40AA"/>
    <w:rsid w:val="00FD5879"/>
    <w:rsid w:val="00FD7AA6"/>
    <w:rsid w:val="00FE002D"/>
    <w:rsid w:val="00FE1B56"/>
    <w:rsid w:val="00FE21D0"/>
    <w:rsid w:val="00FE6559"/>
    <w:rsid w:val="00FE7C16"/>
    <w:rsid w:val="00FF0786"/>
    <w:rsid w:val="00FF5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4A20A274"/>
  <w15:docId w15:val="{397C4110-4F09-40BA-B706-168AB31F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884"/>
    <w:pPr>
      <w:overflowPunct w:val="0"/>
      <w:autoSpaceDE w:val="0"/>
      <w:autoSpaceDN w:val="0"/>
      <w:adjustRightInd w:val="0"/>
      <w:spacing w:after="180"/>
      <w:textAlignment w:val="baseline"/>
    </w:pPr>
    <w:rPr>
      <w:lang w:eastAsia="en-US"/>
    </w:rPr>
  </w:style>
  <w:style w:type="paragraph" w:styleId="Heading1">
    <w:name w:val="heading 1"/>
    <w:next w:val="Normal"/>
    <w:link w:val="Heading1Char"/>
    <w:uiPriority w:val="9"/>
    <w:qFormat/>
    <w:rsid w:val="00C1288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C12884"/>
    <w:pPr>
      <w:pBdr>
        <w:top w:val="none" w:sz="0" w:space="0" w:color="auto"/>
      </w:pBdr>
      <w:spacing w:before="180"/>
      <w:outlineLvl w:val="1"/>
    </w:pPr>
    <w:rPr>
      <w:sz w:val="32"/>
    </w:rPr>
  </w:style>
  <w:style w:type="paragraph" w:styleId="Heading3">
    <w:name w:val="heading 3"/>
    <w:basedOn w:val="Heading2"/>
    <w:next w:val="Normal"/>
    <w:link w:val="Heading3Char"/>
    <w:qFormat/>
    <w:rsid w:val="00C12884"/>
    <w:pPr>
      <w:spacing w:before="120"/>
      <w:outlineLvl w:val="2"/>
    </w:pPr>
    <w:rPr>
      <w:sz w:val="28"/>
    </w:rPr>
  </w:style>
  <w:style w:type="paragraph" w:styleId="Heading4">
    <w:name w:val="heading 4"/>
    <w:basedOn w:val="Heading3"/>
    <w:next w:val="Normal"/>
    <w:qFormat/>
    <w:rsid w:val="00C12884"/>
    <w:pPr>
      <w:ind w:left="1418" w:hanging="1418"/>
      <w:outlineLvl w:val="3"/>
    </w:pPr>
    <w:rPr>
      <w:sz w:val="24"/>
    </w:rPr>
  </w:style>
  <w:style w:type="paragraph" w:styleId="Heading5">
    <w:name w:val="heading 5"/>
    <w:basedOn w:val="Heading4"/>
    <w:next w:val="Normal"/>
    <w:qFormat/>
    <w:rsid w:val="00C12884"/>
    <w:pPr>
      <w:ind w:left="1701" w:hanging="1701"/>
      <w:outlineLvl w:val="4"/>
    </w:pPr>
    <w:rPr>
      <w:sz w:val="22"/>
    </w:rPr>
  </w:style>
  <w:style w:type="paragraph" w:styleId="Heading6">
    <w:name w:val="heading 6"/>
    <w:basedOn w:val="H6"/>
    <w:next w:val="Normal"/>
    <w:qFormat/>
    <w:rsid w:val="00C12884"/>
    <w:pPr>
      <w:outlineLvl w:val="5"/>
    </w:pPr>
  </w:style>
  <w:style w:type="paragraph" w:styleId="Heading7">
    <w:name w:val="heading 7"/>
    <w:basedOn w:val="H6"/>
    <w:next w:val="Normal"/>
    <w:qFormat/>
    <w:rsid w:val="00C12884"/>
    <w:pPr>
      <w:outlineLvl w:val="6"/>
    </w:pPr>
  </w:style>
  <w:style w:type="paragraph" w:styleId="Heading8">
    <w:name w:val="heading 8"/>
    <w:basedOn w:val="Heading1"/>
    <w:next w:val="Normal"/>
    <w:link w:val="Heading8Char"/>
    <w:qFormat/>
    <w:rsid w:val="00C12884"/>
    <w:pPr>
      <w:ind w:left="0" w:firstLine="0"/>
      <w:outlineLvl w:val="7"/>
    </w:pPr>
  </w:style>
  <w:style w:type="paragraph" w:styleId="Heading9">
    <w:name w:val="heading 9"/>
    <w:basedOn w:val="Heading8"/>
    <w:next w:val="Normal"/>
    <w:qFormat/>
    <w:rsid w:val="00C1288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12884"/>
    <w:pPr>
      <w:ind w:left="1985" w:hanging="1985"/>
      <w:outlineLvl w:val="9"/>
    </w:pPr>
    <w:rPr>
      <w:sz w:val="20"/>
    </w:rPr>
  </w:style>
  <w:style w:type="paragraph" w:styleId="TOC9">
    <w:name w:val="toc 9"/>
    <w:basedOn w:val="TOC8"/>
    <w:semiHidden/>
    <w:rsid w:val="00C12884"/>
    <w:pPr>
      <w:ind w:left="1418" w:hanging="1418"/>
    </w:pPr>
  </w:style>
  <w:style w:type="paragraph" w:styleId="TOC8">
    <w:name w:val="toc 8"/>
    <w:basedOn w:val="TOC1"/>
    <w:uiPriority w:val="39"/>
    <w:rsid w:val="00C12884"/>
    <w:pPr>
      <w:spacing w:before="180"/>
      <w:ind w:left="2693" w:hanging="2693"/>
    </w:pPr>
    <w:rPr>
      <w:b/>
    </w:rPr>
  </w:style>
  <w:style w:type="paragraph" w:styleId="TOC1">
    <w:name w:val="toc 1"/>
    <w:uiPriority w:val="39"/>
    <w:rsid w:val="00C12884"/>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C12884"/>
    <w:pPr>
      <w:keepLines/>
      <w:tabs>
        <w:tab w:val="center" w:pos="4536"/>
        <w:tab w:val="right" w:pos="9072"/>
      </w:tabs>
    </w:pPr>
    <w:rPr>
      <w:noProof/>
    </w:rPr>
  </w:style>
  <w:style w:type="character" w:customStyle="1" w:styleId="ZGSM">
    <w:name w:val="ZGSM"/>
    <w:rsid w:val="00C12884"/>
  </w:style>
  <w:style w:type="paragraph" w:styleId="Header">
    <w:name w:val="header"/>
    <w:link w:val="HeaderChar"/>
    <w:rsid w:val="00C12884"/>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C12884"/>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C12884"/>
    <w:pPr>
      <w:ind w:left="1701" w:hanging="1701"/>
    </w:pPr>
  </w:style>
  <w:style w:type="paragraph" w:styleId="TOC4">
    <w:name w:val="toc 4"/>
    <w:basedOn w:val="TOC3"/>
    <w:uiPriority w:val="39"/>
    <w:rsid w:val="00C12884"/>
    <w:pPr>
      <w:ind w:left="1418" w:hanging="1418"/>
    </w:pPr>
  </w:style>
  <w:style w:type="paragraph" w:styleId="TOC3">
    <w:name w:val="toc 3"/>
    <w:basedOn w:val="TOC2"/>
    <w:uiPriority w:val="39"/>
    <w:rsid w:val="00C12884"/>
    <w:pPr>
      <w:ind w:left="1134" w:hanging="1134"/>
    </w:pPr>
  </w:style>
  <w:style w:type="paragraph" w:styleId="TOC2">
    <w:name w:val="toc 2"/>
    <w:basedOn w:val="TOC1"/>
    <w:uiPriority w:val="39"/>
    <w:rsid w:val="00C12884"/>
    <w:pPr>
      <w:spacing w:before="0"/>
      <w:ind w:left="851" w:hanging="851"/>
    </w:pPr>
    <w:rPr>
      <w:sz w:val="20"/>
    </w:rPr>
  </w:style>
  <w:style w:type="paragraph" w:styleId="Index1">
    <w:name w:val="index 1"/>
    <w:basedOn w:val="Normal"/>
    <w:semiHidden/>
    <w:rsid w:val="00C12884"/>
    <w:pPr>
      <w:keepLines/>
    </w:pPr>
  </w:style>
  <w:style w:type="paragraph" w:styleId="Index2">
    <w:name w:val="index 2"/>
    <w:basedOn w:val="Index1"/>
    <w:semiHidden/>
    <w:rsid w:val="00C12884"/>
    <w:pPr>
      <w:ind w:left="284"/>
    </w:pPr>
  </w:style>
  <w:style w:type="paragraph" w:customStyle="1" w:styleId="TT">
    <w:name w:val="TT"/>
    <w:basedOn w:val="Heading1"/>
    <w:next w:val="Normal"/>
    <w:rsid w:val="00C12884"/>
    <w:pPr>
      <w:outlineLvl w:val="9"/>
    </w:pPr>
  </w:style>
  <w:style w:type="paragraph" w:styleId="Footer">
    <w:name w:val="footer"/>
    <w:basedOn w:val="Header"/>
    <w:link w:val="FooterChar"/>
    <w:rsid w:val="00C12884"/>
    <w:pPr>
      <w:jc w:val="center"/>
    </w:pPr>
    <w:rPr>
      <w:i/>
    </w:rPr>
  </w:style>
  <w:style w:type="character" w:styleId="FootnoteReference">
    <w:name w:val="footnote reference"/>
    <w:basedOn w:val="DefaultParagraphFont"/>
    <w:semiHidden/>
    <w:rsid w:val="00C12884"/>
    <w:rPr>
      <w:b/>
      <w:position w:val="6"/>
      <w:sz w:val="16"/>
    </w:rPr>
  </w:style>
  <w:style w:type="paragraph" w:styleId="FootnoteText">
    <w:name w:val="footnote text"/>
    <w:basedOn w:val="Normal"/>
    <w:link w:val="FootnoteTextChar"/>
    <w:semiHidden/>
    <w:rsid w:val="00C12884"/>
    <w:pPr>
      <w:keepLines/>
      <w:ind w:left="454" w:hanging="454"/>
    </w:pPr>
    <w:rPr>
      <w:sz w:val="16"/>
    </w:rPr>
  </w:style>
  <w:style w:type="paragraph" w:customStyle="1" w:styleId="NF">
    <w:name w:val="NF"/>
    <w:basedOn w:val="NO"/>
    <w:rsid w:val="00C12884"/>
    <w:pPr>
      <w:keepNext/>
      <w:spacing w:after="0"/>
    </w:pPr>
    <w:rPr>
      <w:rFonts w:ascii="Arial" w:hAnsi="Arial"/>
      <w:sz w:val="18"/>
    </w:rPr>
  </w:style>
  <w:style w:type="paragraph" w:customStyle="1" w:styleId="NO">
    <w:name w:val="NO"/>
    <w:basedOn w:val="Normal"/>
    <w:link w:val="NOChar"/>
    <w:rsid w:val="00C12884"/>
    <w:pPr>
      <w:keepLines/>
      <w:ind w:left="1135" w:hanging="851"/>
    </w:pPr>
  </w:style>
  <w:style w:type="paragraph" w:customStyle="1" w:styleId="PL">
    <w:name w:val="PL"/>
    <w:rsid w:val="00C1288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C12884"/>
    <w:pPr>
      <w:jc w:val="right"/>
    </w:pPr>
  </w:style>
  <w:style w:type="paragraph" w:customStyle="1" w:styleId="TAL">
    <w:name w:val="TAL"/>
    <w:basedOn w:val="Normal"/>
    <w:link w:val="TALCar"/>
    <w:rsid w:val="00C12884"/>
    <w:pPr>
      <w:keepNext/>
      <w:keepLines/>
      <w:spacing w:after="0"/>
    </w:pPr>
    <w:rPr>
      <w:rFonts w:ascii="Arial" w:hAnsi="Arial"/>
      <w:sz w:val="18"/>
    </w:rPr>
  </w:style>
  <w:style w:type="paragraph" w:styleId="ListNumber2">
    <w:name w:val="List Number 2"/>
    <w:basedOn w:val="ListNumber"/>
    <w:rsid w:val="00C12884"/>
    <w:pPr>
      <w:ind w:left="851"/>
    </w:pPr>
  </w:style>
  <w:style w:type="paragraph" w:styleId="ListNumber">
    <w:name w:val="List Number"/>
    <w:basedOn w:val="List"/>
    <w:rsid w:val="00C12884"/>
  </w:style>
  <w:style w:type="paragraph" w:styleId="List">
    <w:name w:val="List"/>
    <w:basedOn w:val="Normal"/>
    <w:rsid w:val="00C12884"/>
    <w:pPr>
      <w:ind w:left="568" w:hanging="284"/>
    </w:pPr>
  </w:style>
  <w:style w:type="paragraph" w:customStyle="1" w:styleId="TAH">
    <w:name w:val="TAH"/>
    <w:basedOn w:val="TAC"/>
    <w:rsid w:val="00C12884"/>
    <w:rPr>
      <w:b/>
    </w:rPr>
  </w:style>
  <w:style w:type="paragraph" w:customStyle="1" w:styleId="TAC">
    <w:name w:val="TAC"/>
    <w:basedOn w:val="TAL"/>
    <w:rsid w:val="00C12884"/>
    <w:pPr>
      <w:jc w:val="center"/>
    </w:pPr>
  </w:style>
  <w:style w:type="paragraph" w:customStyle="1" w:styleId="LD">
    <w:name w:val="LD"/>
    <w:rsid w:val="00C12884"/>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C12884"/>
    <w:pPr>
      <w:keepLines/>
      <w:ind w:left="1702" w:hanging="1418"/>
    </w:pPr>
  </w:style>
  <w:style w:type="paragraph" w:customStyle="1" w:styleId="FP">
    <w:name w:val="FP"/>
    <w:basedOn w:val="Normal"/>
    <w:rsid w:val="00C12884"/>
    <w:pPr>
      <w:spacing w:after="0"/>
    </w:pPr>
  </w:style>
  <w:style w:type="paragraph" w:customStyle="1" w:styleId="NW">
    <w:name w:val="NW"/>
    <w:basedOn w:val="NO"/>
    <w:rsid w:val="00C12884"/>
    <w:pPr>
      <w:spacing w:after="0"/>
    </w:pPr>
  </w:style>
  <w:style w:type="paragraph" w:customStyle="1" w:styleId="EW">
    <w:name w:val="EW"/>
    <w:basedOn w:val="EX"/>
    <w:rsid w:val="00C12884"/>
    <w:pPr>
      <w:spacing w:after="0"/>
    </w:pPr>
  </w:style>
  <w:style w:type="paragraph" w:customStyle="1" w:styleId="B10">
    <w:name w:val="B1"/>
    <w:basedOn w:val="List"/>
    <w:rsid w:val="00C12884"/>
    <w:pPr>
      <w:ind w:left="738" w:hanging="454"/>
    </w:pPr>
  </w:style>
  <w:style w:type="paragraph" w:styleId="TOC6">
    <w:name w:val="toc 6"/>
    <w:basedOn w:val="TOC5"/>
    <w:next w:val="Normal"/>
    <w:semiHidden/>
    <w:rsid w:val="00C12884"/>
    <w:pPr>
      <w:ind w:left="1985" w:hanging="1985"/>
    </w:pPr>
  </w:style>
  <w:style w:type="paragraph" w:styleId="TOC7">
    <w:name w:val="toc 7"/>
    <w:basedOn w:val="TOC6"/>
    <w:next w:val="Normal"/>
    <w:semiHidden/>
    <w:rsid w:val="00C12884"/>
    <w:pPr>
      <w:ind w:left="2268" w:hanging="2268"/>
    </w:pPr>
  </w:style>
  <w:style w:type="paragraph" w:styleId="ListBullet2">
    <w:name w:val="List Bullet 2"/>
    <w:basedOn w:val="ListBullet"/>
    <w:rsid w:val="00C12884"/>
    <w:pPr>
      <w:ind w:left="851"/>
    </w:pPr>
  </w:style>
  <w:style w:type="paragraph" w:styleId="ListBullet">
    <w:name w:val="List Bullet"/>
    <w:basedOn w:val="List"/>
    <w:rsid w:val="00C12884"/>
  </w:style>
  <w:style w:type="paragraph" w:customStyle="1" w:styleId="EditorsNote">
    <w:name w:val="Editor's Note"/>
    <w:basedOn w:val="NO"/>
    <w:rsid w:val="00C12884"/>
    <w:rPr>
      <w:color w:val="FF0000"/>
    </w:rPr>
  </w:style>
  <w:style w:type="paragraph" w:customStyle="1" w:styleId="TH">
    <w:name w:val="TH"/>
    <w:basedOn w:val="FL"/>
    <w:next w:val="FL"/>
    <w:link w:val="THChar"/>
    <w:rsid w:val="00C12884"/>
  </w:style>
  <w:style w:type="paragraph" w:customStyle="1" w:styleId="ZA">
    <w:name w:val="ZA"/>
    <w:rsid w:val="00C1288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C1288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C12884"/>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C1288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C12884"/>
    <w:pPr>
      <w:ind w:left="851" w:hanging="851"/>
    </w:pPr>
  </w:style>
  <w:style w:type="paragraph" w:customStyle="1" w:styleId="ZH">
    <w:name w:val="ZH"/>
    <w:rsid w:val="00C12884"/>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C12884"/>
    <w:pPr>
      <w:keepNext w:val="0"/>
      <w:spacing w:before="0" w:after="240"/>
    </w:pPr>
  </w:style>
  <w:style w:type="paragraph" w:customStyle="1" w:styleId="ZG">
    <w:name w:val="ZG"/>
    <w:rsid w:val="00C12884"/>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C12884"/>
    <w:pPr>
      <w:ind w:left="1135"/>
    </w:pPr>
  </w:style>
  <w:style w:type="paragraph" w:styleId="List2">
    <w:name w:val="List 2"/>
    <w:basedOn w:val="List"/>
    <w:rsid w:val="00C12884"/>
    <w:pPr>
      <w:ind w:left="851"/>
    </w:pPr>
  </w:style>
  <w:style w:type="paragraph" w:styleId="List3">
    <w:name w:val="List 3"/>
    <w:basedOn w:val="List2"/>
    <w:rsid w:val="00C12884"/>
    <w:pPr>
      <w:ind w:left="1135"/>
    </w:pPr>
  </w:style>
  <w:style w:type="paragraph" w:styleId="List4">
    <w:name w:val="List 4"/>
    <w:basedOn w:val="List3"/>
    <w:rsid w:val="00C12884"/>
    <w:pPr>
      <w:ind w:left="1418"/>
    </w:pPr>
  </w:style>
  <w:style w:type="paragraph" w:styleId="List5">
    <w:name w:val="List 5"/>
    <w:basedOn w:val="List4"/>
    <w:rsid w:val="00C12884"/>
    <w:pPr>
      <w:ind w:left="1702"/>
    </w:pPr>
  </w:style>
  <w:style w:type="paragraph" w:styleId="ListBullet4">
    <w:name w:val="List Bullet 4"/>
    <w:basedOn w:val="ListBullet3"/>
    <w:rsid w:val="00C12884"/>
    <w:pPr>
      <w:ind w:left="1418"/>
    </w:pPr>
  </w:style>
  <w:style w:type="paragraph" w:styleId="ListBullet5">
    <w:name w:val="List Bullet 5"/>
    <w:basedOn w:val="ListBullet4"/>
    <w:rsid w:val="00C12884"/>
    <w:pPr>
      <w:ind w:left="1702"/>
    </w:pPr>
  </w:style>
  <w:style w:type="paragraph" w:customStyle="1" w:styleId="B20">
    <w:name w:val="B2"/>
    <w:basedOn w:val="List2"/>
    <w:rsid w:val="00C12884"/>
    <w:pPr>
      <w:ind w:left="1191" w:hanging="454"/>
    </w:pPr>
  </w:style>
  <w:style w:type="paragraph" w:customStyle="1" w:styleId="B30">
    <w:name w:val="B3"/>
    <w:basedOn w:val="List3"/>
    <w:rsid w:val="00C12884"/>
    <w:pPr>
      <w:ind w:left="1645" w:hanging="454"/>
    </w:pPr>
  </w:style>
  <w:style w:type="paragraph" w:customStyle="1" w:styleId="B4">
    <w:name w:val="B4"/>
    <w:basedOn w:val="List4"/>
    <w:rsid w:val="00C12884"/>
    <w:pPr>
      <w:ind w:left="2098" w:hanging="454"/>
    </w:pPr>
  </w:style>
  <w:style w:type="paragraph" w:customStyle="1" w:styleId="B5">
    <w:name w:val="B5"/>
    <w:basedOn w:val="List5"/>
    <w:rsid w:val="00C12884"/>
    <w:pPr>
      <w:ind w:left="2552" w:hanging="454"/>
    </w:pPr>
  </w:style>
  <w:style w:type="paragraph" w:customStyle="1" w:styleId="ZTD">
    <w:name w:val="ZTD"/>
    <w:basedOn w:val="ZB"/>
    <w:rsid w:val="00C12884"/>
    <w:pPr>
      <w:framePr w:hRule="auto" w:wrap="notBeside" w:y="852"/>
    </w:pPr>
    <w:rPr>
      <w:i w:val="0"/>
      <w:sz w:val="40"/>
    </w:rPr>
  </w:style>
  <w:style w:type="paragraph" w:customStyle="1" w:styleId="ZV">
    <w:name w:val="ZV"/>
    <w:basedOn w:val="ZU"/>
    <w:rsid w:val="00C12884"/>
    <w:pPr>
      <w:framePr w:wrap="notBeside" w:y="16161"/>
    </w:pPr>
  </w:style>
  <w:style w:type="paragraph" w:styleId="IndexHeading">
    <w:name w:val="index heading"/>
    <w:basedOn w:val="Normal"/>
    <w:next w:val="Normal"/>
    <w:semiHidden/>
    <w:rsid w:val="00BF0C6E"/>
    <w:pPr>
      <w:pBdr>
        <w:top w:val="single" w:sz="12" w:space="0" w:color="auto"/>
      </w:pBdr>
      <w:spacing w:before="360" w:after="240"/>
    </w:pPr>
    <w:rPr>
      <w:b/>
      <w:i/>
      <w:sz w:val="26"/>
    </w:rPr>
  </w:style>
  <w:style w:type="character" w:styleId="Hyperlink">
    <w:name w:val="Hyperlink"/>
    <w:uiPriority w:val="99"/>
    <w:rsid w:val="00BF0C6E"/>
    <w:rPr>
      <w:color w:val="0000FF"/>
      <w:u w:val="single"/>
    </w:rPr>
  </w:style>
  <w:style w:type="character" w:styleId="FollowedHyperlink">
    <w:name w:val="FollowedHyperlink"/>
    <w:rsid w:val="00BF0C6E"/>
    <w:rPr>
      <w:color w:val="800080"/>
      <w:u w:val="single"/>
    </w:rPr>
  </w:style>
  <w:style w:type="character" w:styleId="CommentReference">
    <w:name w:val="annotation reference"/>
    <w:uiPriority w:val="99"/>
    <w:rsid w:val="00BF0C6E"/>
    <w:rPr>
      <w:sz w:val="16"/>
    </w:rPr>
  </w:style>
  <w:style w:type="paragraph" w:styleId="CommentText">
    <w:name w:val="annotation text"/>
    <w:basedOn w:val="Normal"/>
    <w:link w:val="CommentTextChar"/>
    <w:rsid w:val="00BF0C6E"/>
  </w:style>
  <w:style w:type="paragraph" w:customStyle="1" w:styleId="B1">
    <w:name w:val="B1+"/>
    <w:basedOn w:val="B10"/>
    <w:link w:val="B1Car"/>
    <w:rsid w:val="00C12884"/>
    <w:pPr>
      <w:numPr>
        <w:numId w:val="1"/>
      </w:numPr>
    </w:pPr>
  </w:style>
  <w:style w:type="paragraph" w:customStyle="1" w:styleId="B3">
    <w:name w:val="B3+"/>
    <w:basedOn w:val="B30"/>
    <w:rsid w:val="00C12884"/>
    <w:pPr>
      <w:numPr>
        <w:numId w:val="3"/>
      </w:numPr>
      <w:tabs>
        <w:tab w:val="left" w:pos="1134"/>
      </w:tabs>
    </w:pPr>
  </w:style>
  <w:style w:type="paragraph" w:customStyle="1" w:styleId="B2">
    <w:name w:val="B2+"/>
    <w:basedOn w:val="B20"/>
    <w:rsid w:val="00C12884"/>
    <w:pPr>
      <w:numPr>
        <w:numId w:val="2"/>
      </w:numPr>
    </w:pPr>
  </w:style>
  <w:style w:type="paragraph" w:customStyle="1" w:styleId="BL">
    <w:name w:val="BL"/>
    <w:basedOn w:val="Normal"/>
    <w:rsid w:val="00C12884"/>
    <w:pPr>
      <w:numPr>
        <w:numId w:val="5"/>
      </w:numPr>
    </w:pPr>
  </w:style>
  <w:style w:type="paragraph" w:customStyle="1" w:styleId="BN">
    <w:name w:val="BN"/>
    <w:basedOn w:val="Normal"/>
    <w:rsid w:val="00C12884"/>
    <w:pPr>
      <w:numPr>
        <w:numId w:val="4"/>
      </w:numPr>
    </w:pPr>
  </w:style>
  <w:style w:type="paragraph" w:customStyle="1" w:styleId="TAJ">
    <w:name w:val="TAJ"/>
    <w:basedOn w:val="Normal"/>
    <w:rsid w:val="00C12884"/>
    <w:pPr>
      <w:keepNext/>
      <w:keepLines/>
      <w:spacing w:after="0"/>
      <w:jc w:val="both"/>
    </w:pPr>
    <w:rPr>
      <w:rFonts w:ascii="Arial" w:hAnsi="Arial"/>
      <w:sz w:val="18"/>
    </w:rPr>
  </w:style>
  <w:style w:type="paragraph" w:styleId="BodyText">
    <w:name w:val="Body Text"/>
    <w:basedOn w:val="Normal"/>
    <w:rsid w:val="00BF0C6E"/>
    <w:pPr>
      <w:keepNext/>
      <w:spacing w:after="140"/>
    </w:pPr>
  </w:style>
  <w:style w:type="paragraph" w:styleId="BlockText">
    <w:name w:val="Block Text"/>
    <w:basedOn w:val="Normal"/>
    <w:rsid w:val="00BF0C6E"/>
    <w:pPr>
      <w:spacing w:after="120"/>
      <w:ind w:left="1440" w:right="1440"/>
    </w:pPr>
  </w:style>
  <w:style w:type="paragraph" w:styleId="BodyText2">
    <w:name w:val="Body Text 2"/>
    <w:basedOn w:val="Normal"/>
    <w:rsid w:val="00BF0C6E"/>
    <w:pPr>
      <w:spacing w:after="120" w:line="480" w:lineRule="auto"/>
    </w:pPr>
  </w:style>
  <w:style w:type="paragraph" w:styleId="BodyText3">
    <w:name w:val="Body Text 3"/>
    <w:basedOn w:val="Normal"/>
    <w:rsid w:val="00BF0C6E"/>
    <w:pPr>
      <w:spacing w:after="120"/>
    </w:pPr>
    <w:rPr>
      <w:sz w:val="16"/>
      <w:szCs w:val="16"/>
    </w:rPr>
  </w:style>
  <w:style w:type="paragraph" w:styleId="BodyTextFirstIndent">
    <w:name w:val="Body Text First Indent"/>
    <w:basedOn w:val="BodyText"/>
    <w:rsid w:val="00BF0C6E"/>
    <w:pPr>
      <w:keepNext w:val="0"/>
      <w:spacing w:after="120"/>
      <w:ind w:firstLine="210"/>
    </w:pPr>
  </w:style>
  <w:style w:type="paragraph" w:styleId="BodyTextIndent">
    <w:name w:val="Body Text Indent"/>
    <w:basedOn w:val="Normal"/>
    <w:rsid w:val="00BF0C6E"/>
    <w:pPr>
      <w:spacing w:after="120"/>
      <w:ind w:left="283"/>
    </w:pPr>
  </w:style>
  <w:style w:type="paragraph" w:styleId="BodyTextFirstIndent2">
    <w:name w:val="Body Text First Indent 2"/>
    <w:basedOn w:val="BodyTextIndent"/>
    <w:rsid w:val="00BF0C6E"/>
    <w:pPr>
      <w:ind w:firstLine="210"/>
    </w:pPr>
  </w:style>
  <w:style w:type="paragraph" w:styleId="BodyTextIndent2">
    <w:name w:val="Body Text Indent 2"/>
    <w:basedOn w:val="Normal"/>
    <w:rsid w:val="00BF0C6E"/>
    <w:pPr>
      <w:spacing w:after="120" w:line="480" w:lineRule="auto"/>
      <w:ind w:left="283"/>
    </w:pPr>
  </w:style>
  <w:style w:type="paragraph" w:styleId="BodyTextIndent3">
    <w:name w:val="Body Text Indent 3"/>
    <w:basedOn w:val="Normal"/>
    <w:rsid w:val="00BF0C6E"/>
    <w:pPr>
      <w:spacing w:after="120"/>
      <w:ind w:left="283"/>
    </w:pPr>
    <w:rPr>
      <w:sz w:val="16"/>
      <w:szCs w:val="16"/>
    </w:rPr>
  </w:style>
  <w:style w:type="paragraph" w:styleId="Caption">
    <w:name w:val="caption"/>
    <w:basedOn w:val="Normal"/>
    <w:next w:val="Normal"/>
    <w:qFormat/>
    <w:rsid w:val="00BF0C6E"/>
    <w:pPr>
      <w:spacing w:before="120" w:after="120"/>
    </w:pPr>
    <w:rPr>
      <w:b/>
      <w:bCs/>
    </w:rPr>
  </w:style>
  <w:style w:type="paragraph" w:styleId="Closing">
    <w:name w:val="Closing"/>
    <w:basedOn w:val="Normal"/>
    <w:rsid w:val="00BF0C6E"/>
    <w:pPr>
      <w:ind w:left="4252"/>
    </w:pPr>
  </w:style>
  <w:style w:type="paragraph" w:styleId="Date">
    <w:name w:val="Date"/>
    <w:basedOn w:val="Normal"/>
    <w:next w:val="Normal"/>
    <w:rsid w:val="00BF0C6E"/>
  </w:style>
  <w:style w:type="paragraph" w:styleId="DocumentMap">
    <w:name w:val="Document Map"/>
    <w:basedOn w:val="Normal"/>
    <w:semiHidden/>
    <w:rsid w:val="00BF0C6E"/>
    <w:pPr>
      <w:shd w:val="clear" w:color="auto" w:fill="000080"/>
    </w:pPr>
    <w:rPr>
      <w:rFonts w:ascii="Tahoma" w:hAnsi="Tahoma" w:cs="Tahoma"/>
    </w:rPr>
  </w:style>
  <w:style w:type="paragraph" w:styleId="E-mailSignature">
    <w:name w:val="E-mail Signature"/>
    <w:basedOn w:val="Normal"/>
    <w:rsid w:val="00BF0C6E"/>
  </w:style>
  <w:style w:type="character" w:styleId="Emphasis">
    <w:name w:val="Emphasis"/>
    <w:qFormat/>
    <w:rsid w:val="00BF0C6E"/>
    <w:rPr>
      <w:i/>
      <w:iCs/>
    </w:rPr>
  </w:style>
  <w:style w:type="character" w:styleId="EndnoteReference">
    <w:name w:val="endnote reference"/>
    <w:semiHidden/>
    <w:rsid w:val="00BF0C6E"/>
    <w:rPr>
      <w:vertAlign w:val="superscript"/>
    </w:rPr>
  </w:style>
  <w:style w:type="paragraph" w:styleId="EndnoteText">
    <w:name w:val="endnote text"/>
    <w:basedOn w:val="Normal"/>
    <w:semiHidden/>
    <w:rsid w:val="00BF0C6E"/>
  </w:style>
  <w:style w:type="paragraph" w:styleId="EnvelopeAddress">
    <w:name w:val="envelope address"/>
    <w:basedOn w:val="Normal"/>
    <w:rsid w:val="00BF0C6E"/>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0C6E"/>
    <w:rPr>
      <w:rFonts w:ascii="Arial" w:hAnsi="Arial" w:cs="Arial"/>
    </w:rPr>
  </w:style>
  <w:style w:type="character" w:styleId="HTMLAcronym">
    <w:name w:val="HTML Acronym"/>
    <w:basedOn w:val="DefaultParagraphFont"/>
    <w:rsid w:val="00BF0C6E"/>
  </w:style>
  <w:style w:type="paragraph" w:styleId="HTMLAddress">
    <w:name w:val="HTML Address"/>
    <w:basedOn w:val="Normal"/>
    <w:rsid w:val="00BF0C6E"/>
    <w:rPr>
      <w:i/>
      <w:iCs/>
    </w:rPr>
  </w:style>
  <w:style w:type="character" w:styleId="HTMLCite">
    <w:name w:val="HTML Cite"/>
    <w:rsid w:val="00BF0C6E"/>
    <w:rPr>
      <w:i/>
      <w:iCs/>
    </w:rPr>
  </w:style>
  <w:style w:type="character" w:styleId="HTMLCode">
    <w:name w:val="HTML Code"/>
    <w:rsid w:val="00BF0C6E"/>
    <w:rPr>
      <w:rFonts w:ascii="Courier New" w:hAnsi="Courier New"/>
      <w:sz w:val="20"/>
      <w:szCs w:val="20"/>
    </w:rPr>
  </w:style>
  <w:style w:type="character" w:styleId="HTMLDefinition">
    <w:name w:val="HTML Definition"/>
    <w:rsid w:val="00BF0C6E"/>
    <w:rPr>
      <w:i/>
      <w:iCs/>
    </w:rPr>
  </w:style>
  <w:style w:type="character" w:styleId="HTMLKeyboard">
    <w:name w:val="HTML Keyboard"/>
    <w:rsid w:val="00BF0C6E"/>
    <w:rPr>
      <w:rFonts w:ascii="Courier New" w:hAnsi="Courier New"/>
      <w:sz w:val="20"/>
      <w:szCs w:val="20"/>
    </w:rPr>
  </w:style>
  <w:style w:type="paragraph" w:styleId="HTMLPreformatted">
    <w:name w:val="HTML Preformatted"/>
    <w:basedOn w:val="Normal"/>
    <w:rsid w:val="00BF0C6E"/>
    <w:rPr>
      <w:rFonts w:ascii="Courier New" w:hAnsi="Courier New" w:cs="Courier New"/>
    </w:rPr>
  </w:style>
  <w:style w:type="character" w:styleId="HTMLSample">
    <w:name w:val="HTML Sample"/>
    <w:rsid w:val="00BF0C6E"/>
    <w:rPr>
      <w:rFonts w:ascii="Courier New" w:hAnsi="Courier New"/>
    </w:rPr>
  </w:style>
  <w:style w:type="character" w:styleId="HTMLTypewriter">
    <w:name w:val="HTML Typewriter"/>
    <w:rsid w:val="00BF0C6E"/>
    <w:rPr>
      <w:rFonts w:ascii="Courier New" w:hAnsi="Courier New"/>
      <w:sz w:val="20"/>
      <w:szCs w:val="20"/>
    </w:rPr>
  </w:style>
  <w:style w:type="character" w:styleId="HTMLVariable">
    <w:name w:val="HTML Variable"/>
    <w:rsid w:val="00BF0C6E"/>
    <w:rPr>
      <w:i/>
      <w:iCs/>
    </w:rPr>
  </w:style>
  <w:style w:type="paragraph" w:styleId="Index3">
    <w:name w:val="index 3"/>
    <w:basedOn w:val="Normal"/>
    <w:next w:val="Normal"/>
    <w:autoRedefine/>
    <w:semiHidden/>
    <w:rsid w:val="00BF0C6E"/>
    <w:pPr>
      <w:ind w:left="600" w:hanging="200"/>
    </w:pPr>
  </w:style>
  <w:style w:type="paragraph" w:styleId="Index4">
    <w:name w:val="index 4"/>
    <w:basedOn w:val="Normal"/>
    <w:next w:val="Normal"/>
    <w:autoRedefine/>
    <w:semiHidden/>
    <w:rsid w:val="00BF0C6E"/>
    <w:pPr>
      <w:ind w:left="800" w:hanging="200"/>
    </w:pPr>
  </w:style>
  <w:style w:type="paragraph" w:styleId="Index5">
    <w:name w:val="index 5"/>
    <w:basedOn w:val="Normal"/>
    <w:next w:val="Normal"/>
    <w:autoRedefine/>
    <w:semiHidden/>
    <w:rsid w:val="00BF0C6E"/>
    <w:pPr>
      <w:ind w:left="1000" w:hanging="200"/>
    </w:pPr>
  </w:style>
  <w:style w:type="paragraph" w:styleId="Index6">
    <w:name w:val="index 6"/>
    <w:basedOn w:val="Normal"/>
    <w:next w:val="Normal"/>
    <w:autoRedefine/>
    <w:semiHidden/>
    <w:rsid w:val="00BF0C6E"/>
    <w:pPr>
      <w:ind w:left="1200" w:hanging="200"/>
    </w:pPr>
  </w:style>
  <w:style w:type="paragraph" w:styleId="Index7">
    <w:name w:val="index 7"/>
    <w:basedOn w:val="Normal"/>
    <w:next w:val="Normal"/>
    <w:autoRedefine/>
    <w:semiHidden/>
    <w:rsid w:val="00BF0C6E"/>
    <w:pPr>
      <w:ind w:left="1400" w:hanging="200"/>
    </w:pPr>
  </w:style>
  <w:style w:type="paragraph" w:styleId="Index8">
    <w:name w:val="index 8"/>
    <w:basedOn w:val="Normal"/>
    <w:next w:val="Normal"/>
    <w:autoRedefine/>
    <w:semiHidden/>
    <w:rsid w:val="00BF0C6E"/>
    <w:pPr>
      <w:ind w:left="1600" w:hanging="200"/>
    </w:pPr>
  </w:style>
  <w:style w:type="paragraph" w:styleId="Index9">
    <w:name w:val="index 9"/>
    <w:basedOn w:val="Normal"/>
    <w:next w:val="Normal"/>
    <w:autoRedefine/>
    <w:semiHidden/>
    <w:rsid w:val="00BF0C6E"/>
    <w:pPr>
      <w:ind w:left="1800" w:hanging="200"/>
    </w:pPr>
  </w:style>
  <w:style w:type="character" w:styleId="LineNumber">
    <w:name w:val="line number"/>
    <w:basedOn w:val="DefaultParagraphFont"/>
    <w:rsid w:val="00BF0C6E"/>
  </w:style>
  <w:style w:type="paragraph" w:styleId="ListContinue">
    <w:name w:val="List Continue"/>
    <w:basedOn w:val="Normal"/>
    <w:rsid w:val="00BF0C6E"/>
    <w:pPr>
      <w:spacing w:after="120"/>
      <w:ind w:left="283"/>
    </w:pPr>
  </w:style>
  <w:style w:type="paragraph" w:styleId="ListContinue2">
    <w:name w:val="List Continue 2"/>
    <w:basedOn w:val="Normal"/>
    <w:rsid w:val="00BF0C6E"/>
    <w:pPr>
      <w:spacing w:after="120"/>
      <w:ind w:left="566"/>
    </w:pPr>
  </w:style>
  <w:style w:type="paragraph" w:styleId="ListContinue3">
    <w:name w:val="List Continue 3"/>
    <w:basedOn w:val="Normal"/>
    <w:rsid w:val="00BF0C6E"/>
    <w:pPr>
      <w:spacing w:after="120"/>
      <w:ind w:left="849"/>
    </w:pPr>
  </w:style>
  <w:style w:type="paragraph" w:styleId="ListContinue4">
    <w:name w:val="List Continue 4"/>
    <w:basedOn w:val="Normal"/>
    <w:rsid w:val="00BF0C6E"/>
    <w:pPr>
      <w:spacing w:after="120"/>
      <w:ind w:left="1132"/>
    </w:pPr>
  </w:style>
  <w:style w:type="paragraph" w:styleId="ListContinue5">
    <w:name w:val="List Continue 5"/>
    <w:basedOn w:val="Normal"/>
    <w:rsid w:val="00BF0C6E"/>
    <w:pPr>
      <w:spacing w:after="120"/>
      <w:ind w:left="1415"/>
    </w:pPr>
  </w:style>
  <w:style w:type="paragraph" w:styleId="ListNumber3">
    <w:name w:val="List Number 3"/>
    <w:basedOn w:val="Normal"/>
    <w:rsid w:val="00BF0C6E"/>
    <w:pPr>
      <w:numPr>
        <w:numId w:val="6"/>
      </w:numPr>
    </w:pPr>
  </w:style>
  <w:style w:type="paragraph" w:styleId="ListNumber4">
    <w:name w:val="List Number 4"/>
    <w:basedOn w:val="Normal"/>
    <w:rsid w:val="00BF0C6E"/>
    <w:pPr>
      <w:numPr>
        <w:numId w:val="7"/>
      </w:numPr>
    </w:pPr>
  </w:style>
  <w:style w:type="paragraph" w:styleId="ListNumber5">
    <w:name w:val="List Number 5"/>
    <w:basedOn w:val="Normal"/>
    <w:rsid w:val="00BF0C6E"/>
    <w:pPr>
      <w:numPr>
        <w:numId w:val="8"/>
      </w:numPr>
    </w:pPr>
  </w:style>
  <w:style w:type="paragraph" w:styleId="MacroText">
    <w:name w:val="macro"/>
    <w:semiHidden/>
    <w:rsid w:val="00BF0C6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rsid w:val="00BF0C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BF0C6E"/>
    <w:rPr>
      <w:sz w:val="24"/>
      <w:szCs w:val="24"/>
    </w:rPr>
  </w:style>
  <w:style w:type="paragraph" w:styleId="NormalIndent">
    <w:name w:val="Normal Indent"/>
    <w:basedOn w:val="Normal"/>
    <w:rsid w:val="00BF0C6E"/>
    <w:pPr>
      <w:ind w:left="720"/>
    </w:pPr>
  </w:style>
  <w:style w:type="paragraph" w:styleId="NoteHeading">
    <w:name w:val="Note Heading"/>
    <w:basedOn w:val="Normal"/>
    <w:next w:val="Normal"/>
    <w:rsid w:val="00BF0C6E"/>
  </w:style>
  <w:style w:type="character" w:styleId="PageNumber">
    <w:name w:val="page number"/>
    <w:basedOn w:val="DefaultParagraphFont"/>
    <w:rsid w:val="00BF0C6E"/>
  </w:style>
  <w:style w:type="paragraph" w:styleId="PlainText">
    <w:name w:val="Plain Text"/>
    <w:basedOn w:val="Normal"/>
    <w:link w:val="PlainTextChar"/>
    <w:uiPriority w:val="99"/>
    <w:rsid w:val="00BF0C6E"/>
    <w:rPr>
      <w:rFonts w:ascii="Courier New" w:hAnsi="Courier New" w:cs="Courier New"/>
    </w:rPr>
  </w:style>
  <w:style w:type="paragraph" w:styleId="Salutation">
    <w:name w:val="Salutation"/>
    <w:basedOn w:val="Normal"/>
    <w:next w:val="Normal"/>
    <w:rsid w:val="00BF0C6E"/>
  </w:style>
  <w:style w:type="paragraph" w:styleId="Signature">
    <w:name w:val="Signature"/>
    <w:basedOn w:val="Normal"/>
    <w:rsid w:val="00BF0C6E"/>
    <w:pPr>
      <w:ind w:left="4252"/>
    </w:pPr>
  </w:style>
  <w:style w:type="character" w:styleId="Strong">
    <w:name w:val="Strong"/>
    <w:qFormat/>
    <w:rsid w:val="00BF0C6E"/>
    <w:rPr>
      <w:b/>
      <w:bCs/>
    </w:rPr>
  </w:style>
  <w:style w:type="paragraph" w:styleId="Subtitle">
    <w:name w:val="Subtitle"/>
    <w:basedOn w:val="Normal"/>
    <w:qFormat/>
    <w:rsid w:val="00BF0C6E"/>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0C6E"/>
    <w:pPr>
      <w:ind w:left="200" w:hanging="200"/>
    </w:pPr>
  </w:style>
  <w:style w:type="paragraph" w:styleId="TableofFigures">
    <w:name w:val="table of figures"/>
    <w:basedOn w:val="Normal"/>
    <w:next w:val="Normal"/>
    <w:semiHidden/>
    <w:rsid w:val="00BF0C6E"/>
    <w:pPr>
      <w:ind w:left="400" w:hanging="400"/>
    </w:pPr>
  </w:style>
  <w:style w:type="paragraph" w:styleId="Title">
    <w:name w:val="Title"/>
    <w:basedOn w:val="Normal"/>
    <w:qFormat/>
    <w:rsid w:val="00BF0C6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F0C6E"/>
    <w:pPr>
      <w:spacing w:before="120"/>
    </w:pPr>
    <w:rPr>
      <w:rFonts w:ascii="Arial" w:hAnsi="Arial" w:cs="Arial"/>
      <w:b/>
      <w:bCs/>
      <w:sz w:val="24"/>
      <w:szCs w:val="24"/>
    </w:rPr>
  </w:style>
  <w:style w:type="paragraph" w:customStyle="1" w:styleId="FL">
    <w:name w:val="FL"/>
    <w:basedOn w:val="Normal"/>
    <w:rsid w:val="00C12884"/>
    <w:pPr>
      <w:keepNext/>
      <w:keepLines/>
      <w:spacing w:before="60"/>
      <w:jc w:val="center"/>
    </w:pPr>
    <w:rPr>
      <w:rFonts w:ascii="Arial" w:hAnsi="Arial"/>
      <w:b/>
    </w:rPr>
  </w:style>
  <w:style w:type="paragraph" w:styleId="BalloonText">
    <w:name w:val="Balloon Text"/>
    <w:basedOn w:val="Normal"/>
    <w:link w:val="BalloonTextChar"/>
    <w:rsid w:val="00A6299F"/>
    <w:pPr>
      <w:spacing w:after="0"/>
    </w:pPr>
    <w:rPr>
      <w:rFonts w:ascii="Tahoma" w:hAnsi="Tahoma"/>
      <w:sz w:val="16"/>
      <w:szCs w:val="16"/>
    </w:rPr>
  </w:style>
  <w:style w:type="character" w:customStyle="1" w:styleId="BalloonTextChar">
    <w:name w:val="Balloon Text Char"/>
    <w:link w:val="BalloonText"/>
    <w:rsid w:val="00A6299F"/>
    <w:rPr>
      <w:rFonts w:ascii="Tahoma" w:hAnsi="Tahoma" w:cs="Tahoma"/>
      <w:sz w:val="16"/>
      <w:szCs w:val="16"/>
      <w:lang w:eastAsia="en-US"/>
    </w:rPr>
  </w:style>
  <w:style w:type="character" w:customStyle="1" w:styleId="NOChar">
    <w:name w:val="NO Char"/>
    <w:link w:val="NO"/>
    <w:rsid w:val="008C635A"/>
    <w:rPr>
      <w:lang w:eastAsia="en-US"/>
    </w:rPr>
  </w:style>
  <w:style w:type="character" w:customStyle="1" w:styleId="FooterChar">
    <w:name w:val="Footer Char"/>
    <w:link w:val="Footer"/>
    <w:rsid w:val="00913A1F"/>
    <w:rPr>
      <w:rFonts w:ascii="Arial" w:hAnsi="Arial"/>
      <w:b/>
      <w:i/>
      <w:noProof/>
      <w:sz w:val="18"/>
      <w:lang w:eastAsia="en-US"/>
    </w:rPr>
  </w:style>
  <w:style w:type="table" w:styleId="TableGrid">
    <w:name w:val="Table Grid"/>
    <w:basedOn w:val="TableNormal"/>
    <w:uiPriority w:val="59"/>
    <w:rsid w:val="00274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rsid w:val="00651969"/>
    <w:rPr>
      <w:lang w:val="en-GB"/>
    </w:rPr>
  </w:style>
  <w:style w:type="paragraph" w:styleId="CommentSubject">
    <w:name w:val="annotation subject"/>
    <w:basedOn w:val="CommentText"/>
    <w:next w:val="CommentText"/>
    <w:link w:val="CommentSubjectChar"/>
    <w:rsid w:val="00651969"/>
    <w:rPr>
      <w:b/>
      <w:bCs/>
    </w:rPr>
  </w:style>
  <w:style w:type="character" w:customStyle="1" w:styleId="CommentSubjectChar">
    <w:name w:val="Comment Subject Char"/>
    <w:link w:val="CommentSubject"/>
    <w:rsid w:val="00651969"/>
    <w:rPr>
      <w:b/>
      <w:bCs/>
      <w:lang w:val="en-GB"/>
    </w:rPr>
  </w:style>
  <w:style w:type="character" w:customStyle="1" w:styleId="Heading8Char">
    <w:name w:val="Heading 8 Char"/>
    <w:link w:val="Heading8"/>
    <w:rsid w:val="007B66B6"/>
    <w:rPr>
      <w:rFonts w:ascii="Arial" w:hAnsi="Arial"/>
      <w:sz w:val="36"/>
      <w:lang w:eastAsia="en-US"/>
    </w:rPr>
  </w:style>
  <w:style w:type="paragraph" w:styleId="Revision">
    <w:name w:val="Revision"/>
    <w:hidden/>
    <w:uiPriority w:val="99"/>
    <w:semiHidden/>
    <w:rsid w:val="00E735EC"/>
    <w:rPr>
      <w:lang w:eastAsia="en-US"/>
    </w:rPr>
  </w:style>
  <w:style w:type="paragraph" w:customStyle="1" w:styleId="TB1">
    <w:name w:val="TB1"/>
    <w:basedOn w:val="Normal"/>
    <w:qFormat/>
    <w:rsid w:val="00C12884"/>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C12884"/>
    <w:pPr>
      <w:keepNext/>
      <w:keepLines/>
      <w:numPr>
        <w:numId w:val="10"/>
      </w:numPr>
      <w:tabs>
        <w:tab w:val="left" w:pos="1109"/>
      </w:tabs>
      <w:spacing w:after="0"/>
      <w:ind w:left="1100" w:hanging="380"/>
    </w:pPr>
    <w:rPr>
      <w:rFonts w:ascii="Arial" w:hAnsi="Arial"/>
      <w:sz w:val="18"/>
    </w:rPr>
  </w:style>
  <w:style w:type="character" w:customStyle="1" w:styleId="Heading1Char">
    <w:name w:val="Heading 1 Char"/>
    <w:link w:val="Heading1"/>
    <w:uiPriority w:val="9"/>
    <w:rsid w:val="005B7779"/>
    <w:rPr>
      <w:rFonts w:ascii="Arial" w:hAnsi="Arial"/>
      <w:sz w:val="36"/>
      <w:lang w:eastAsia="en-US"/>
    </w:rPr>
  </w:style>
  <w:style w:type="character" w:customStyle="1" w:styleId="Heading2Char">
    <w:name w:val="Heading 2 Char"/>
    <w:link w:val="Heading2"/>
    <w:rsid w:val="005654CB"/>
    <w:rPr>
      <w:rFonts w:ascii="Arial" w:hAnsi="Arial"/>
      <w:sz w:val="32"/>
      <w:lang w:eastAsia="en-US"/>
    </w:rPr>
  </w:style>
  <w:style w:type="paragraph" w:styleId="ListParagraph">
    <w:name w:val="List Paragraph"/>
    <w:basedOn w:val="Normal"/>
    <w:uiPriority w:val="34"/>
    <w:qFormat/>
    <w:rsid w:val="005654CB"/>
    <w:pPr>
      <w:spacing w:after="0"/>
      <w:ind w:left="720"/>
      <w:contextualSpacing/>
    </w:pPr>
  </w:style>
  <w:style w:type="character" w:customStyle="1" w:styleId="Heading3Char">
    <w:name w:val="Heading 3 Char"/>
    <w:link w:val="Heading3"/>
    <w:rsid w:val="005654CB"/>
    <w:rPr>
      <w:rFonts w:ascii="Arial" w:hAnsi="Arial"/>
      <w:sz w:val="28"/>
      <w:lang w:eastAsia="en-US"/>
    </w:rPr>
  </w:style>
  <w:style w:type="character" w:customStyle="1" w:styleId="FootnoteTextChar">
    <w:name w:val="Footnote Text Char"/>
    <w:link w:val="FootnoteText"/>
    <w:semiHidden/>
    <w:rsid w:val="005654CB"/>
    <w:rPr>
      <w:sz w:val="16"/>
      <w:lang w:eastAsia="en-US"/>
    </w:rPr>
  </w:style>
  <w:style w:type="character" w:customStyle="1" w:styleId="HeaderChar">
    <w:name w:val="Header Char"/>
    <w:link w:val="Header"/>
    <w:rsid w:val="005654CB"/>
    <w:rPr>
      <w:rFonts w:ascii="Arial" w:hAnsi="Arial"/>
      <w:b/>
      <w:noProof/>
      <w:sz w:val="18"/>
      <w:lang w:eastAsia="en-US"/>
    </w:rPr>
  </w:style>
  <w:style w:type="character" w:customStyle="1" w:styleId="B1Car">
    <w:name w:val="B1+ Car"/>
    <w:link w:val="B1"/>
    <w:rsid w:val="007C538E"/>
    <w:rPr>
      <w:lang w:eastAsia="en-US"/>
    </w:rPr>
  </w:style>
  <w:style w:type="character" w:customStyle="1" w:styleId="TALCar">
    <w:name w:val="TAL Car"/>
    <w:link w:val="TAL"/>
    <w:qFormat/>
    <w:locked/>
    <w:rsid w:val="00D34C9E"/>
    <w:rPr>
      <w:rFonts w:ascii="Arial" w:hAnsi="Arial"/>
      <w:sz w:val="18"/>
      <w:lang w:eastAsia="en-US"/>
    </w:rPr>
  </w:style>
  <w:style w:type="character" w:customStyle="1" w:styleId="THChar">
    <w:name w:val="TH Char"/>
    <w:link w:val="TH"/>
    <w:qFormat/>
    <w:locked/>
    <w:rsid w:val="00D34C9E"/>
    <w:rPr>
      <w:rFonts w:ascii="Arial" w:hAnsi="Arial"/>
      <w:b/>
      <w:lang w:eastAsia="en-US"/>
    </w:rPr>
  </w:style>
  <w:style w:type="character" w:styleId="UnresolvedMention">
    <w:name w:val="Unresolved Mention"/>
    <w:basedOn w:val="DefaultParagraphFont"/>
    <w:uiPriority w:val="99"/>
    <w:semiHidden/>
    <w:unhideWhenUsed/>
    <w:rsid w:val="003C523E"/>
    <w:rPr>
      <w:color w:val="605E5C"/>
      <w:shd w:val="clear" w:color="auto" w:fill="E1DFDD"/>
    </w:rPr>
  </w:style>
  <w:style w:type="character" w:customStyle="1" w:styleId="PlainTextChar">
    <w:name w:val="Plain Text Char"/>
    <w:link w:val="PlainText"/>
    <w:uiPriority w:val="99"/>
    <w:rsid w:val="0023408A"/>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27776">
      <w:bodyDiv w:val="1"/>
      <w:marLeft w:val="0"/>
      <w:marRight w:val="0"/>
      <w:marTop w:val="0"/>
      <w:marBottom w:val="0"/>
      <w:divBdr>
        <w:top w:val="none" w:sz="0" w:space="0" w:color="auto"/>
        <w:left w:val="none" w:sz="0" w:space="0" w:color="auto"/>
        <w:bottom w:val="none" w:sz="0" w:space="0" w:color="auto"/>
        <w:right w:val="none" w:sz="0" w:space="0" w:color="auto"/>
      </w:divBdr>
    </w:div>
    <w:div w:id="174198329">
      <w:bodyDiv w:val="1"/>
      <w:marLeft w:val="0"/>
      <w:marRight w:val="0"/>
      <w:marTop w:val="0"/>
      <w:marBottom w:val="0"/>
      <w:divBdr>
        <w:top w:val="none" w:sz="0" w:space="0" w:color="auto"/>
        <w:left w:val="none" w:sz="0" w:space="0" w:color="auto"/>
        <w:bottom w:val="none" w:sz="0" w:space="0" w:color="auto"/>
        <w:right w:val="none" w:sz="0" w:space="0" w:color="auto"/>
      </w:divBdr>
    </w:div>
    <w:div w:id="212933512">
      <w:bodyDiv w:val="1"/>
      <w:marLeft w:val="0"/>
      <w:marRight w:val="0"/>
      <w:marTop w:val="0"/>
      <w:marBottom w:val="0"/>
      <w:divBdr>
        <w:top w:val="none" w:sz="0" w:space="0" w:color="auto"/>
        <w:left w:val="none" w:sz="0" w:space="0" w:color="auto"/>
        <w:bottom w:val="none" w:sz="0" w:space="0" w:color="auto"/>
        <w:right w:val="none" w:sz="0" w:space="0" w:color="auto"/>
      </w:divBdr>
    </w:div>
    <w:div w:id="296647021">
      <w:bodyDiv w:val="1"/>
      <w:marLeft w:val="0"/>
      <w:marRight w:val="0"/>
      <w:marTop w:val="0"/>
      <w:marBottom w:val="0"/>
      <w:divBdr>
        <w:top w:val="none" w:sz="0" w:space="0" w:color="auto"/>
        <w:left w:val="none" w:sz="0" w:space="0" w:color="auto"/>
        <w:bottom w:val="none" w:sz="0" w:space="0" w:color="auto"/>
        <w:right w:val="none" w:sz="0" w:space="0" w:color="auto"/>
      </w:divBdr>
    </w:div>
    <w:div w:id="380138004">
      <w:bodyDiv w:val="1"/>
      <w:marLeft w:val="0"/>
      <w:marRight w:val="0"/>
      <w:marTop w:val="0"/>
      <w:marBottom w:val="0"/>
      <w:divBdr>
        <w:top w:val="none" w:sz="0" w:space="0" w:color="auto"/>
        <w:left w:val="none" w:sz="0" w:space="0" w:color="auto"/>
        <w:bottom w:val="none" w:sz="0" w:space="0" w:color="auto"/>
        <w:right w:val="none" w:sz="0" w:space="0" w:color="auto"/>
      </w:divBdr>
    </w:div>
    <w:div w:id="392974060">
      <w:bodyDiv w:val="1"/>
      <w:marLeft w:val="0"/>
      <w:marRight w:val="0"/>
      <w:marTop w:val="0"/>
      <w:marBottom w:val="0"/>
      <w:divBdr>
        <w:top w:val="none" w:sz="0" w:space="0" w:color="auto"/>
        <w:left w:val="none" w:sz="0" w:space="0" w:color="auto"/>
        <w:bottom w:val="none" w:sz="0" w:space="0" w:color="auto"/>
        <w:right w:val="none" w:sz="0" w:space="0" w:color="auto"/>
      </w:divBdr>
    </w:div>
    <w:div w:id="420568906">
      <w:bodyDiv w:val="1"/>
      <w:marLeft w:val="0"/>
      <w:marRight w:val="0"/>
      <w:marTop w:val="0"/>
      <w:marBottom w:val="0"/>
      <w:divBdr>
        <w:top w:val="none" w:sz="0" w:space="0" w:color="auto"/>
        <w:left w:val="none" w:sz="0" w:space="0" w:color="auto"/>
        <w:bottom w:val="none" w:sz="0" w:space="0" w:color="auto"/>
        <w:right w:val="none" w:sz="0" w:space="0" w:color="auto"/>
      </w:divBdr>
    </w:div>
    <w:div w:id="487945298">
      <w:bodyDiv w:val="1"/>
      <w:marLeft w:val="0"/>
      <w:marRight w:val="0"/>
      <w:marTop w:val="0"/>
      <w:marBottom w:val="0"/>
      <w:divBdr>
        <w:top w:val="none" w:sz="0" w:space="0" w:color="auto"/>
        <w:left w:val="none" w:sz="0" w:space="0" w:color="auto"/>
        <w:bottom w:val="none" w:sz="0" w:space="0" w:color="auto"/>
        <w:right w:val="none" w:sz="0" w:space="0" w:color="auto"/>
      </w:divBdr>
    </w:div>
    <w:div w:id="523133855">
      <w:bodyDiv w:val="1"/>
      <w:marLeft w:val="0"/>
      <w:marRight w:val="0"/>
      <w:marTop w:val="0"/>
      <w:marBottom w:val="0"/>
      <w:divBdr>
        <w:top w:val="none" w:sz="0" w:space="0" w:color="auto"/>
        <w:left w:val="none" w:sz="0" w:space="0" w:color="auto"/>
        <w:bottom w:val="none" w:sz="0" w:space="0" w:color="auto"/>
        <w:right w:val="none" w:sz="0" w:space="0" w:color="auto"/>
      </w:divBdr>
    </w:div>
    <w:div w:id="583538358">
      <w:bodyDiv w:val="1"/>
      <w:marLeft w:val="0"/>
      <w:marRight w:val="0"/>
      <w:marTop w:val="0"/>
      <w:marBottom w:val="0"/>
      <w:divBdr>
        <w:top w:val="none" w:sz="0" w:space="0" w:color="auto"/>
        <w:left w:val="none" w:sz="0" w:space="0" w:color="auto"/>
        <w:bottom w:val="none" w:sz="0" w:space="0" w:color="auto"/>
        <w:right w:val="none" w:sz="0" w:space="0" w:color="auto"/>
      </w:divBdr>
    </w:div>
    <w:div w:id="640303720">
      <w:bodyDiv w:val="1"/>
      <w:marLeft w:val="0"/>
      <w:marRight w:val="0"/>
      <w:marTop w:val="0"/>
      <w:marBottom w:val="0"/>
      <w:divBdr>
        <w:top w:val="none" w:sz="0" w:space="0" w:color="auto"/>
        <w:left w:val="none" w:sz="0" w:space="0" w:color="auto"/>
        <w:bottom w:val="none" w:sz="0" w:space="0" w:color="auto"/>
        <w:right w:val="none" w:sz="0" w:space="0" w:color="auto"/>
      </w:divBdr>
    </w:div>
    <w:div w:id="651643370">
      <w:bodyDiv w:val="1"/>
      <w:marLeft w:val="0"/>
      <w:marRight w:val="0"/>
      <w:marTop w:val="0"/>
      <w:marBottom w:val="0"/>
      <w:divBdr>
        <w:top w:val="none" w:sz="0" w:space="0" w:color="auto"/>
        <w:left w:val="none" w:sz="0" w:space="0" w:color="auto"/>
        <w:bottom w:val="none" w:sz="0" w:space="0" w:color="auto"/>
        <w:right w:val="none" w:sz="0" w:space="0" w:color="auto"/>
      </w:divBdr>
    </w:div>
    <w:div w:id="653072529">
      <w:bodyDiv w:val="1"/>
      <w:marLeft w:val="0"/>
      <w:marRight w:val="0"/>
      <w:marTop w:val="0"/>
      <w:marBottom w:val="0"/>
      <w:divBdr>
        <w:top w:val="none" w:sz="0" w:space="0" w:color="auto"/>
        <w:left w:val="none" w:sz="0" w:space="0" w:color="auto"/>
        <w:bottom w:val="none" w:sz="0" w:space="0" w:color="auto"/>
        <w:right w:val="none" w:sz="0" w:space="0" w:color="auto"/>
      </w:divBdr>
    </w:div>
    <w:div w:id="671690215">
      <w:bodyDiv w:val="1"/>
      <w:marLeft w:val="0"/>
      <w:marRight w:val="0"/>
      <w:marTop w:val="0"/>
      <w:marBottom w:val="0"/>
      <w:divBdr>
        <w:top w:val="none" w:sz="0" w:space="0" w:color="auto"/>
        <w:left w:val="none" w:sz="0" w:space="0" w:color="auto"/>
        <w:bottom w:val="none" w:sz="0" w:space="0" w:color="auto"/>
        <w:right w:val="none" w:sz="0" w:space="0" w:color="auto"/>
      </w:divBdr>
    </w:div>
    <w:div w:id="688070919">
      <w:bodyDiv w:val="1"/>
      <w:marLeft w:val="0"/>
      <w:marRight w:val="0"/>
      <w:marTop w:val="0"/>
      <w:marBottom w:val="0"/>
      <w:divBdr>
        <w:top w:val="none" w:sz="0" w:space="0" w:color="auto"/>
        <w:left w:val="none" w:sz="0" w:space="0" w:color="auto"/>
        <w:bottom w:val="none" w:sz="0" w:space="0" w:color="auto"/>
        <w:right w:val="none" w:sz="0" w:space="0" w:color="auto"/>
      </w:divBdr>
    </w:div>
    <w:div w:id="695619604">
      <w:bodyDiv w:val="1"/>
      <w:marLeft w:val="0"/>
      <w:marRight w:val="0"/>
      <w:marTop w:val="0"/>
      <w:marBottom w:val="0"/>
      <w:divBdr>
        <w:top w:val="none" w:sz="0" w:space="0" w:color="auto"/>
        <w:left w:val="none" w:sz="0" w:space="0" w:color="auto"/>
        <w:bottom w:val="none" w:sz="0" w:space="0" w:color="auto"/>
        <w:right w:val="none" w:sz="0" w:space="0" w:color="auto"/>
      </w:divBdr>
    </w:div>
    <w:div w:id="696197428">
      <w:bodyDiv w:val="1"/>
      <w:marLeft w:val="0"/>
      <w:marRight w:val="0"/>
      <w:marTop w:val="0"/>
      <w:marBottom w:val="0"/>
      <w:divBdr>
        <w:top w:val="none" w:sz="0" w:space="0" w:color="auto"/>
        <w:left w:val="none" w:sz="0" w:space="0" w:color="auto"/>
        <w:bottom w:val="none" w:sz="0" w:space="0" w:color="auto"/>
        <w:right w:val="none" w:sz="0" w:space="0" w:color="auto"/>
      </w:divBdr>
    </w:div>
    <w:div w:id="727145391">
      <w:bodyDiv w:val="1"/>
      <w:marLeft w:val="0"/>
      <w:marRight w:val="0"/>
      <w:marTop w:val="0"/>
      <w:marBottom w:val="0"/>
      <w:divBdr>
        <w:top w:val="none" w:sz="0" w:space="0" w:color="auto"/>
        <w:left w:val="none" w:sz="0" w:space="0" w:color="auto"/>
        <w:bottom w:val="none" w:sz="0" w:space="0" w:color="auto"/>
        <w:right w:val="none" w:sz="0" w:space="0" w:color="auto"/>
      </w:divBdr>
    </w:div>
    <w:div w:id="757016597">
      <w:bodyDiv w:val="1"/>
      <w:marLeft w:val="0"/>
      <w:marRight w:val="0"/>
      <w:marTop w:val="0"/>
      <w:marBottom w:val="0"/>
      <w:divBdr>
        <w:top w:val="none" w:sz="0" w:space="0" w:color="auto"/>
        <w:left w:val="none" w:sz="0" w:space="0" w:color="auto"/>
        <w:bottom w:val="none" w:sz="0" w:space="0" w:color="auto"/>
        <w:right w:val="none" w:sz="0" w:space="0" w:color="auto"/>
      </w:divBdr>
    </w:div>
    <w:div w:id="814302626">
      <w:bodyDiv w:val="1"/>
      <w:marLeft w:val="0"/>
      <w:marRight w:val="0"/>
      <w:marTop w:val="0"/>
      <w:marBottom w:val="0"/>
      <w:divBdr>
        <w:top w:val="none" w:sz="0" w:space="0" w:color="auto"/>
        <w:left w:val="none" w:sz="0" w:space="0" w:color="auto"/>
        <w:bottom w:val="none" w:sz="0" w:space="0" w:color="auto"/>
        <w:right w:val="none" w:sz="0" w:space="0" w:color="auto"/>
      </w:divBdr>
    </w:div>
    <w:div w:id="818812066">
      <w:bodyDiv w:val="1"/>
      <w:marLeft w:val="0"/>
      <w:marRight w:val="0"/>
      <w:marTop w:val="0"/>
      <w:marBottom w:val="0"/>
      <w:divBdr>
        <w:top w:val="none" w:sz="0" w:space="0" w:color="auto"/>
        <w:left w:val="none" w:sz="0" w:space="0" w:color="auto"/>
        <w:bottom w:val="none" w:sz="0" w:space="0" w:color="auto"/>
        <w:right w:val="none" w:sz="0" w:space="0" w:color="auto"/>
      </w:divBdr>
    </w:div>
    <w:div w:id="839930686">
      <w:bodyDiv w:val="1"/>
      <w:marLeft w:val="0"/>
      <w:marRight w:val="0"/>
      <w:marTop w:val="0"/>
      <w:marBottom w:val="0"/>
      <w:divBdr>
        <w:top w:val="none" w:sz="0" w:space="0" w:color="auto"/>
        <w:left w:val="none" w:sz="0" w:space="0" w:color="auto"/>
        <w:bottom w:val="none" w:sz="0" w:space="0" w:color="auto"/>
        <w:right w:val="none" w:sz="0" w:space="0" w:color="auto"/>
      </w:divBdr>
    </w:div>
    <w:div w:id="873495233">
      <w:bodyDiv w:val="1"/>
      <w:marLeft w:val="0"/>
      <w:marRight w:val="0"/>
      <w:marTop w:val="0"/>
      <w:marBottom w:val="0"/>
      <w:divBdr>
        <w:top w:val="none" w:sz="0" w:space="0" w:color="auto"/>
        <w:left w:val="none" w:sz="0" w:space="0" w:color="auto"/>
        <w:bottom w:val="none" w:sz="0" w:space="0" w:color="auto"/>
        <w:right w:val="none" w:sz="0" w:space="0" w:color="auto"/>
      </w:divBdr>
    </w:div>
    <w:div w:id="874731459">
      <w:bodyDiv w:val="1"/>
      <w:marLeft w:val="0"/>
      <w:marRight w:val="0"/>
      <w:marTop w:val="0"/>
      <w:marBottom w:val="0"/>
      <w:divBdr>
        <w:top w:val="none" w:sz="0" w:space="0" w:color="auto"/>
        <w:left w:val="none" w:sz="0" w:space="0" w:color="auto"/>
        <w:bottom w:val="none" w:sz="0" w:space="0" w:color="auto"/>
        <w:right w:val="none" w:sz="0" w:space="0" w:color="auto"/>
      </w:divBdr>
    </w:div>
    <w:div w:id="959070894">
      <w:bodyDiv w:val="1"/>
      <w:marLeft w:val="0"/>
      <w:marRight w:val="0"/>
      <w:marTop w:val="0"/>
      <w:marBottom w:val="0"/>
      <w:divBdr>
        <w:top w:val="none" w:sz="0" w:space="0" w:color="auto"/>
        <w:left w:val="none" w:sz="0" w:space="0" w:color="auto"/>
        <w:bottom w:val="none" w:sz="0" w:space="0" w:color="auto"/>
        <w:right w:val="none" w:sz="0" w:space="0" w:color="auto"/>
      </w:divBdr>
    </w:div>
    <w:div w:id="1027486970">
      <w:bodyDiv w:val="1"/>
      <w:marLeft w:val="0"/>
      <w:marRight w:val="0"/>
      <w:marTop w:val="0"/>
      <w:marBottom w:val="0"/>
      <w:divBdr>
        <w:top w:val="none" w:sz="0" w:space="0" w:color="auto"/>
        <w:left w:val="none" w:sz="0" w:space="0" w:color="auto"/>
        <w:bottom w:val="none" w:sz="0" w:space="0" w:color="auto"/>
        <w:right w:val="none" w:sz="0" w:space="0" w:color="auto"/>
      </w:divBdr>
    </w:div>
    <w:div w:id="1157067686">
      <w:bodyDiv w:val="1"/>
      <w:marLeft w:val="0"/>
      <w:marRight w:val="0"/>
      <w:marTop w:val="0"/>
      <w:marBottom w:val="0"/>
      <w:divBdr>
        <w:top w:val="none" w:sz="0" w:space="0" w:color="auto"/>
        <w:left w:val="none" w:sz="0" w:space="0" w:color="auto"/>
        <w:bottom w:val="none" w:sz="0" w:space="0" w:color="auto"/>
        <w:right w:val="none" w:sz="0" w:space="0" w:color="auto"/>
      </w:divBdr>
    </w:div>
    <w:div w:id="1214926599">
      <w:bodyDiv w:val="1"/>
      <w:marLeft w:val="0"/>
      <w:marRight w:val="0"/>
      <w:marTop w:val="0"/>
      <w:marBottom w:val="0"/>
      <w:divBdr>
        <w:top w:val="none" w:sz="0" w:space="0" w:color="auto"/>
        <w:left w:val="none" w:sz="0" w:space="0" w:color="auto"/>
        <w:bottom w:val="none" w:sz="0" w:space="0" w:color="auto"/>
        <w:right w:val="none" w:sz="0" w:space="0" w:color="auto"/>
      </w:divBdr>
    </w:div>
    <w:div w:id="1218666046">
      <w:bodyDiv w:val="1"/>
      <w:marLeft w:val="0"/>
      <w:marRight w:val="0"/>
      <w:marTop w:val="0"/>
      <w:marBottom w:val="0"/>
      <w:divBdr>
        <w:top w:val="none" w:sz="0" w:space="0" w:color="auto"/>
        <w:left w:val="none" w:sz="0" w:space="0" w:color="auto"/>
        <w:bottom w:val="none" w:sz="0" w:space="0" w:color="auto"/>
        <w:right w:val="none" w:sz="0" w:space="0" w:color="auto"/>
      </w:divBdr>
    </w:div>
    <w:div w:id="1249730499">
      <w:bodyDiv w:val="1"/>
      <w:marLeft w:val="0"/>
      <w:marRight w:val="0"/>
      <w:marTop w:val="0"/>
      <w:marBottom w:val="0"/>
      <w:divBdr>
        <w:top w:val="none" w:sz="0" w:space="0" w:color="auto"/>
        <w:left w:val="none" w:sz="0" w:space="0" w:color="auto"/>
        <w:bottom w:val="none" w:sz="0" w:space="0" w:color="auto"/>
        <w:right w:val="none" w:sz="0" w:space="0" w:color="auto"/>
      </w:divBdr>
    </w:div>
    <w:div w:id="1253970883">
      <w:bodyDiv w:val="1"/>
      <w:marLeft w:val="0"/>
      <w:marRight w:val="0"/>
      <w:marTop w:val="0"/>
      <w:marBottom w:val="0"/>
      <w:divBdr>
        <w:top w:val="none" w:sz="0" w:space="0" w:color="auto"/>
        <w:left w:val="none" w:sz="0" w:space="0" w:color="auto"/>
        <w:bottom w:val="none" w:sz="0" w:space="0" w:color="auto"/>
        <w:right w:val="none" w:sz="0" w:space="0" w:color="auto"/>
      </w:divBdr>
    </w:div>
    <w:div w:id="1289555712">
      <w:bodyDiv w:val="1"/>
      <w:marLeft w:val="0"/>
      <w:marRight w:val="0"/>
      <w:marTop w:val="0"/>
      <w:marBottom w:val="0"/>
      <w:divBdr>
        <w:top w:val="none" w:sz="0" w:space="0" w:color="auto"/>
        <w:left w:val="none" w:sz="0" w:space="0" w:color="auto"/>
        <w:bottom w:val="none" w:sz="0" w:space="0" w:color="auto"/>
        <w:right w:val="none" w:sz="0" w:space="0" w:color="auto"/>
      </w:divBdr>
    </w:div>
    <w:div w:id="1317108553">
      <w:bodyDiv w:val="1"/>
      <w:marLeft w:val="0"/>
      <w:marRight w:val="0"/>
      <w:marTop w:val="0"/>
      <w:marBottom w:val="0"/>
      <w:divBdr>
        <w:top w:val="none" w:sz="0" w:space="0" w:color="auto"/>
        <w:left w:val="none" w:sz="0" w:space="0" w:color="auto"/>
        <w:bottom w:val="none" w:sz="0" w:space="0" w:color="auto"/>
        <w:right w:val="none" w:sz="0" w:space="0" w:color="auto"/>
      </w:divBdr>
    </w:div>
    <w:div w:id="1360354698">
      <w:bodyDiv w:val="1"/>
      <w:marLeft w:val="0"/>
      <w:marRight w:val="0"/>
      <w:marTop w:val="0"/>
      <w:marBottom w:val="0"/>
      <w:divBdr>
        <w:top w:val="none" w:sz="0" w:space="0" w:color="auto"/>
        <w:left w:val="none" w:sz="0" w:space="0" w:color="auto"/>
        <w:bottom w:val="none" w:sz="0" w:space="0" w:color="auto"/>
        <w:right w:val="none" w:sz="0" w:space="0" w:color="auto"/>
      </w:divBdr>
    </w:div>
    <w:div w:id="1366365969">
      <w:bodyDiv w:val="1"/>
      <w:marLeft w:val="0"/>
      <w:marRight w:val="0"/>
      <w:marTop w:val="0"/>
      <w:marBottom w:val="0"/>
      <w:divBdr>
        <w:top w:val="none" w:sz="0" w:space="0" w:color="auto"/>
        <w:left w:val="none" w:sz="0" w:space="0" w:color="auto"/>
        <w:bottom w:val="none" w:sz="0" w:space="0" w:color="auto"/>
        <w:right w:val="none" w:sz="0" w:space="0" w:color="auto"/>
      </w:divBdr>
    </w:div>
    <w:div w:id="1389263012">
      <w:bodyDiv w:val="1"/>
      <w:marLeft w:val="0"/>
      <w:marRight w:val="0"/>
      <w:marTop w:val="0"/>
      <w:marBottom w:val="0"/>
      <w:divBdr>
        <w:top w:val="none" w:sz="0" w:space="0" w:color="auto"/>
        <w:left w:val="none" w:sz="0" w:space="0" w:color="auto"/>
        <w:bottom w:val="none" w:sz="0" w:space="0" w:color="auto"/>
        <w:right w:val="none" w:sz="0" w:space="0" w:color="auto"/>
      </w:divBdr>
    </w:div>
    <w:div w:id="1490444841">
      <w:bodyDiv w:val="1"/>
      <w:marLeft w:val="0"/>
      <w:marRight w:val="0"/>
      <w:marTop w:val="0"/>
      <w:marBottom w:val="0"/>
      <w:divBdr>
        <w:top w:val="none" w:sz="0" w:space="0" w:color="auto"/>
        <w:left w:val="none" w:sz="0" w:space="0" w:color="auto"/>
        <w:bottom w:val="none" w:sz="0" w:space="0" w:color="auto"/>
        <w:right w:val="none" w:sz="0" w:space="0" w:color="auto"/>
      </w:divBdr>
    </w:div>
    <w:div w:id="1491214236">
      <w:bodyDiv w:val="1"/>
      <w:marLeft w:val="0"/>
      <w:marRight w:val="0"/>
      <w:marTop w:val="0"/>
      <w:marBottom w:val="0"/>
      <w:divBdr>
        <w:top w:val="none" w:sz="0" w:space="0" w:color="auto"/>
        <w:left w:val="none" w:sz="0" w:space="0" w:color="auto"/>
        <w:bottom w:val="none" w:sz="0" w:space="0" w:color="auto"/>
        <w:right w:val="none" w:sz="0" w:space="0" w:color="auto"/>
      </w:divBdr>
    </w:div>
    <w:div w:id="1548175913">
      <w:bodyDiv w:val="1"/>
      <w:marLeft w:val="0"/>
      <w:marRight w:val="0"/>
      <w:marTop w:val="0"/>
      <w:marBottom w:val="0"/>
      <w:divBdr>
        <w:top w:val="none" w:sz="0" w:space="0" w:color="auto"/>
        <w:left w:val="none" w:sz="0" w:space="0" w:color="auto"/>
        <w:bottom w:val="none" w:sz="0" w:space="0" w:color="auto"/>
        <w:right w:val="none" w:sz="0" w:space="0" w:color="auto"/>
      </w:divBdr>
    </w:div>
    <w:div w:id="1550267987">
      <w:bodyDiv w:val="1"/>
      <w:marLeft w:val="0"/>
      <w:marRight w:val="0"/>
      <w:marTop w:val="0"/>
      <w:marBottom w:val="0"/>
      <w:divBdr>
        <w:top w:val="none" w:sz="0" w:space="0" w:color="auto"/>
        <w:left w:val="none" w:sz="0" w:space="0" w:color="auto"/>
        <w:bottom w:val="none" w:sz="0" w:space="0" w:color="auto"/>
        <w:right w:val="none" w:sz="0" w:space="0" w:color="auto"/>
      </w:divBdr>
    </w:div>
    <w:div w:id="1607226868">
      <w:bodyDiv w:val="1"/>
      <w:marLeft w:val="0"/>
      <w:marRight w:val="0"/>
      <w:marTop w:val="0"/>
      <w:marBottom w:val="0"/>
      <w:divBdr>
        <w:top w:val="none" w:sz="0" w:space="0" w:color="auto"/>
        <w:left w:val="none" w:sz="0" w:space="0" w:color="auto"/>
        <w:bottom w:val="none" w:sz="0" w:space="0" w:color="auto"/>
        <w:right w:val="none" w:sz="0" w:space="0" w:color="auto"/>
      </w:divBdr>
    </w:div>
    <w:div w:id="1610819382">
      <w:bodyDiv w:val="1"/>
      <w:marLeft w:val="0"/>
      <w:marRight w:val="0"/>
      <w:marTop w:val="0"/>
      <w:marBottom w:val="0"/>
      <w:divBdr>
        <w:top w:val="none" w:sz="0" w:space="0" w:color="auto"/>
        <w:left w:val="none" w:sz="0" w:space="0" w:color="auto"/>
        <w:bottom w:val="none" w:sz="0" w:space="0" w:color="auto"/>
        <w:right w:val="none" w:sz="0" w:space="0" w:color="auto"/>
      </w:divBdr>
    </w:div>
    <w:div w:id="1664971682">
      <w:bodyDiv w:val="1"/>
      <w:marLeft w:val="0"/>
      <w:marRight w:val="0"/>
      <w:marTop w:val="0"/>
      <w:marBottom w:val="0"/>
      <w:divBdr>
        <w:top w:val="none" w:sz="0" w:space="0" w:color="auto"/>
        <w:left w:val="none" w:sz="0" w:space="0" w:color="auto"/>
        <w:bottom w:val="none" w:sz="0" w:space="0" w:color="auto"/>
        <w:right w:val="none" w:sz="0" w:space="0" w:color="auto"/>
      </w:divBdr>
    </w:div>
    <w:div w:id="1666933785">
      <w:bodyDiv w:val="1"/>
      <w:marLeft w:val="0"/>
      <w:marRight w:val="0"/>
      <w:marTop w:val="0"/>
      <w:marBottom w:val="0"/>
      <w:divBdr>
        <w:top w:val="none" w:sz="0" w:space="0" w:color="auto"/>
        <w:left w:val="none" w:sz="0" w:space="0" w:color="auto"/>
        <w:bottom w:val="none" w:sz="0" w:space="0" w:color="auto"/>
        <w:right w:val="none" w:sz="0" w:space="0" w:color="auto"/>
      </w:divBdr>
    </w:div>
    <w:div w:id="1670982585">
      <w:bodyDiv w:val="1"/>
      <w:marLeft w:val="0"/>
      <w:marRight w:val="0"/>
      <w:marTop w:val="0"/>
      <w:marBottom w:val="0"/>
      <w:divBdr>
        <w:top w:val="none" w:sz="0" w:space="0" w:color="auto"/>
        <w:left w:val="none" w:sz="0" w:space="0" w:color="auto"/>
        <w:bottom w:val="none" w:sz="0" w:space="0" w:color="auto"/>
        <w:right w:val="none" w:sz="0" w:space="0" w:color="auto"/>
      </w:divBdr>
    </w:div>
    <w:div w:id="1740514117">
      <w:bodyDiv w:val="1"/>
      <w:marLeft w:val="0"/>
      <w:marRight w:val="0"/>
      <w:marTop w:val="0"/>
      <w:marBottom w:val="0"/>
      <w:divBdr>
        <w:top w:val="none" w:sz="0" w:space="0" w:color="auto"/>
        <w:left w:val="none" w:sz="0" w:space="0" w:color="auto"/>
        <w:bottom w:val="none" w:sz="0" w:space="0" w:color="auto"/>
        <w:right w:val="none" w:sz="0" w:space="0" w:color="auto"/>
      </w:divBdr>
    </w:div>
    <w:div w:id="1759984505">
      <w:bodyDiv w:val="1"/>
      <w:marLeft w:val="0"/>
      <w:marRight w:val="0"/>
      <w:marTop w:val="0"/>
      <w:marBottom w:val="0"/>
      <w:divBdr>
        <w:top w:val="none" w:sz="0" w:space="0" w:color="auto"/>
        <w:left w:val="none" w:sz="0" w:space="0" w:color="auto"/>
        <w:bottom w:val="none" w:sz="0" w:space="0" w:color="auto"/>
        <w:right w:val="none" w:sz="0" w:space="0" w:color="auto"/>
      </w:divBdr>
    </w:div>
    <w:div w:id="1767194696">
      <w:bodyDiv w:val="1"/>
      <w:marLeft w:val="0"/>
      <w:marRight w:val="0"/>
      <w:marTop w:val="0"/>
      <w:marBottom w:val="0"/>
      <w:divBdr>
        <w:top w:val="none" w:sz="0" w:space="0" w:color="auto"/>
        <w:left w:val="none" w:sz="0" w:space="0" w:color="auto"/>
        <w:bottom w:val="none" w:sz="0" w:space="0" w:color="auto"/>
        <w:right w:val="none" w:sz="0" w:space="0" w:color="auto"/>
      </w:divBdr>
    </w:div>
    <w:div w:id="1774475759">
      <w:bodyDiv w:val="1"/>
      <w:marLeft w:val="0"/>
      <w:marRight w:val="0"/>
      <w:marTop w:val="0"/>
      <w:marBottom w:val="0"/>
      <w:divBdr>
        <w:top w:val="none" w:sz="0" w:space="0" w:color="auto"/>
        <w:left w:val="none" w:sz="0" w:space="0" w:color="auto"/>
        <w:bottom w:val="none" w:sz="0" w:space="0" w:color="auto"/>
        <w:right w:val="none" w:sz="0" w:space="0" w:color="auto"/>
      </w:divBdr>
    </w:div>
    <w:div w:id="1782337298">
      <w:bodyDiv w:val="1"/>
      <w:marLeft w:val="0"/>
      <w:marRight w:val="0"/>
      <w:marTop w:val="0"/>
      <w:marBottom w:val="0"/>
      <w:divBdr>
        <w:top w:val="none" w:sz="0" w:space="0" w:color="auto"/>
        <w:left w:val="none" w:sz="0" w:space="0" w:color="auto"/>
        <w:bottom w:val="none" w:sz="0" w:space="0" w:color="auto"/>
        <w:right w:val="none" w:sz="0" w:space="0" w:color="auto"/>
      </w:divBdr>
    </w:div>
    <w:div w:id="1840728108">
      <w:bodyDiv w:val="1"/>
      <w:marLeft w:val="0"/>
      <w:marRight w:val="0"/>
      <w:marTop w:val="0"/>
      <w:marBottom w:val="0"/>
      <w:divBdr>
        <w:top w:val="none" w:sz="0" w:space="0" w:color="auto"/>
        <w:left w:val="none" w:sz="0" w:space="0" w:color="auto"/>
        <w:bottom w:val="none" w:sz="0" w:space="0" w:color="auto"/>
        <w:right w:val="none" w:sz="0" w:space="0" w:color="auto"/>
      </w:divBdr>
    </w:div>
    <w:div w:id="1905602431">
      <w:bodyDiv w:val="1"/>
      <w:marLeft w:val="0"/>
      <w:marRight w:val="0"/>
      <w:marTop w:val="0"/>
      <w:marBottom w:val="0"/>
      <w:divBdr>
        <w:top w:val="none" w:sz="0" w:space="0" w:color="auto"/>
        <w:left w:val="none" w:sz="0" w:space="0" w:color="auto"/>
        <w:bottom w:val="none" w:sz="0" w:space="0" w:color="auto"/>
        <w:right w:val="none" w:sz="0" w:space="0" w:color="auto"/>
      </w:divBdr>
    </w:div>
    <w:div w:id="1917472796">
      <w:bodyDiv w:val="1"/>
      <w:marLeft w:val="0"/>
      <w:marRight w:val="0"/>
      <w:marTop w:val="0"/>
      <w:marBottom w:val="0"/>
      <w:divBdr>
        <w:top w:val="none" w:sz="0" w:space="0" w:color="auto"/>
        <w:left w:val="none" w:sz="0" w:space="0" w:color="auto"/>
        <w:bottom w:val="none" w:sz="0" w:space="0" w:color="auto"/>
        <w:right w:val="none" w:sz="0" w:space="0" w:color="auto"/>
      </w:divBdr>
    </w:div>
    <w:div w:id="1933051713">
      <w:bodyDiv w:val="1"/>
      <w:marLeft w:val="0"/>
      <w:marRight w:val="0"/>
      <w:marTop w:val="0"/>
      <w:marBottom w:val="0"/>
      <w:divBdr>
        <w:top w:val="none" w:sz="0" w:space="0" w:color="auto"/>
        <w:left w:val="none" w:sz="0" w:space="0" w:color="auto"/>
        <w:bottom w:val="none" w:sz="0" w:space="0" w:color="auto"/>
        <w:right w:val="none" w:sz="0" w:space="0" w:color="auto"/>
      </w:divBdr>
    </w:div>
    <w:div w:id="1966304576">
      <w:bodyDiv w:val="1"/>
      <w:marLeft w:val="0"/>
      <w:marRight w:val="0"/>
      <w:marTop w:val="0"/>
      <w:marBottom w:val="0"/>
      <w:divBdr>
        <w:top w:val="none" w:sz="0" w:space="0" w:color="auto"/>
        <w:left w:val="none" w:sz="0" w:space="0" w:color="auto"/>
        <w:bottom w:val="none" w:sz="0" w:space="0" w:color="auto"/>
        <w:right w:val="none" w:sz="0" w:space="0" w:color="auto"/>
      </w:divBdr>
    </w:div>
    <w:div w:id="1977179492">
      <w:bodyDiv w:val="1"/>
      <w:marLeft w:val="0"/>
      <w:marRight w:val="0"/>
      <w:marTop w:val="0"/>
      <w:marBottom w:val="0"/>
      <w:divBdr>
        <w:top w:val="none" w:sz="0" w:space="0" w:color="auto"/>
        <w:left w:val="none" w:sz="0" w:space="0" w:color="auto"/>
        <w:bottom w:val="none" w:sz="0" w:space="0" w:color="auto"/>
        <w:right w:val="none" w:sz="0" w:space="0" w:color="auto"/>
      </w:divBdr>
    </w:div>
    <w:div w:id="1997345266">
      <w:bodyDiv w:val="1"/>
      <w:marLeft w:val="0"/>
      <w:marRight w:val="0"/>
      <w:marTop w:val="0"/>
      <w:marBottom w:val="0"/>
      <w:divBdr>
        <w:top w:val="none" w:sz="0" w:space="0" w:color="auto"/>
        <w:left w:val="none" w:sz="0" w:space="0" w:color="auto"/>
        <w:bottom w:val="none" w:sz="0" w:space="0" w:color="auto"/>
        <w:right w:val="none" w:sz="0" w:space="0" w:color="auto"/>
      </w:divBdr>
    </w:div>
    <w:div w:id="2001615688">
      <w:bodyDiv w:val="1"/>
      <w:marLeft w:val="0"/>
      <w:marRight w:val="0"/>
      <w:marTop w:val="0"/>
      <w:marBottom w:val="0"/>
      <w:divBdr>
        <w:top w:val="none" w:sz="0" w:space="0" w:color="auto"/>
        <w:left w:val="none" w:sz="0" w:space="0" w:color="auto"/>
        <w:bottom w:val="none" w:sz="0" w:space="0" w:color="auto"/>
        <w:right w:val="none" w:sz="0" w:space="0" w:color="auto"/>
      </w:divBdr>
    </w:div>
    <w:div w:id="2051223029">
      <w:bodyDiv w:val="1"/>
      <w:marLeft w:val="0"/>
      <w:marRight w:val="0"/>
      <w:marTop w:val="0"/>
      <w:marBottom w:val="0"/>
      <w:divBdr>
        <w:top w:val="none" w:sz="0" w:space="0" w:color="auto"/>
        <w:left w:val="none" w:sz="0" w:space="0" w:color="auto"/>
        <w:bottom w:val="none" w:sz="0" w:space="0" w:color="auto"/>
        <w:right w:val="none" w:sz="0" w:space="0" w:color="auto"/>
      </w:divBdr>
    </w:div>
    <w:div w:id="2060547179">
      <w:bodyDiv w:val="1"/>
      <w:marLeft w:val="0"/>
      <w:marRight w:val="0"/>
      <w:marTop w:val="0"/>
      <w:marBottom w:val="0"/>
      <w:divBdr>
        <w:top w:val="none" w:sz="0" w:space="0" w:color="auto"/>
        <w:left w:val="none" w:sz="0" w:space="0" w:color="auto"/>
        <w:bottom w:val="none" w:sz="0" w:space="0" w:color="auto"/>
        <w:right w:val="none" w:sz="0" w:space="0" w:color="auto"/>
      </w:divBdr>
    </w:div>
    <w:div w:id="2064015791">
      <w:bodyDiv w:val="1"/>
      <w:marLeft w:val="0"/>
      <w:marRight w:val="0"/>
      <w:marTop w:val="0"/>
      <w:marBottom w:val="0"/>
      <w:divBdr>
        <w:top w:val="none" w:sz="0" w:space="0" w:color="auto"/>
        <w:left w:val="none" w:sz="0" w:space="0" w:color="auto"/>
        <w:bottom w:val="none" w:sz="0" w:space="0" w:color="auto"/>
        <w:right w:val="none" w:sz="0" w:space="0" w:color="auto"/>
      </w:divBdr>
    </w:div>
    <w:div w:id="2080907297">
      <w:bodyDiv w:val="1"/>
      <w:marLeft w:val="0"/>
      <w:marRight w:val="0"/>
      <w:marTop w:val="0"/>
      <w:marBottom w:val="0"/>
      <w:divBdr>
        <w:top w:val="none" w:sz="0" w:space="0" w:color="auto"/>
        <w:left w:val="none" w:sz="0" w:space="0" w:color="auto"/>
        <w:bottom w:val="none" w:sz="0" w:space="0" w:color="auto"/>
        <w:right w:val="none" w:sz="0" w:space="0" w:color="auto"/>
      </w:divBdr>
    </w:div>
    <w:div w:id="2093042650">
      <w:bodyDiv w:val="1"/>
      <w:marLeft w:val="0"/>
      <w:marRight w:val="0"/>
      <w:marTop w:val="0"/>
      <w:marBottom w:val="0"/>
      <w:divBdr>
        <w:top w:val="none" w:sz="0" w:space="0" w:color="auto"/>
        <w:left w:val="none" w:sz="0" w:space="0" w:color="auto"/>
        <w:bottom w:val="none" w:sz="0" w:space="0" w:color="auto"/>
        <w:right w:val="none" w:sz="0" w:space="0" w:color="auto"/>
      </w:divBdr>
    </w:div>
    <w:div w:id="2130279246">
      <w:bodyDiv w:val="1"/>
      <w:marLeft w:val="0"/>
      <w:marRight w:val="0"/>
      <w:marTop w:val="0"/>
      <w:marBottom w:val="0"/>
      <w:divBdr>
        <w:top w:val="none" w:sz="0" w:space="0" w:color="auto"/>
        <w:left w:val="none" w:sz="0" w:space="0" w:color="auto"/>
        <w:bottom w:val="none" w:sz="0" w:space="0" w:color="auto"/>
        <w:right w:val="none" w:sz="0" w:space="0" w:color="auto"/>
      </w:divBdr>
    </w:div>
    <w:div w:id="214454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ipr.etsi.org/" TargetMode="External"/><Relationship Id="rId26" Type="http://schemas.openxmlformats.org/officeDocument/2006/relationships/hyperlink" Target="https://developers.google.com/protocol-buffers/"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tools.ietf.org/html/rfc6749"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portal.etsi.org/People/CommiteeSupportStaff.aspx" TargetMode="External"/><Relationship Id="rId25" Type="http://schemas.openxmlformats.org/officeDocument/2006/relationships/hyperlink" Target="https://github.com/OAI/OpenAPI-Specification"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portal.etsi.org/TB/ETSIDeliverableStatus.aspx" TargetMode="External"/><Relationship Id="rId20" Type="http://schemas.openxmlformats.org/officeDocument/2006/relationships/hyperlink" Target="https://docbox.etsi.org/Reference/" TargetMode="External"/><Relationship Id="rId29" Type="http://schemas.openxmlformats.org/officeDocument/2006/relationships/image" Target="media/image4.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ools.ietf.org/html/rfc8446"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forge.etsi.org/rep/mec/gs012-rnis-api" TargetMode="External"/><Relationship Id="rId5" Type="http://schemas.openxmlformats.org/officeDocument/2006/relationships/webSettings" Target="webSettings.xml"/><Relationship Id="rId15" Type="http://schemas.openxmlformats.org/officeDocument/2006/relationships/hyperlink" Target="http://www.etsi.org/deliver" TargetMode="External"/><Relationship Id="rId23" Type="http://schemas.openxmlformats.org/officeDocument/2006/relationships/hyperlink" Target="https://tools.ietf.org/html/rfc5246" TargetMode="External"/><Relationship Id="rId28" Type="http://schemas.openxmlformats.org/officeDocument/2006/relationships/image" Target="media/image3.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portal.etsi.org/Services/editHelp!/Howtostart/ETSIDraftingRules.aspx" TargetMode="External"/><Relationship Id="rId31" Type="http://schemas.microsoft.com/office/2007/relationships/hdphoto" Target="media/hdphoto1.wdp"/><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tsi.org/standards-search" TargetMode="External"/><Relationship Id="rId22" Type="http://schemas.openxmlformats.org/officeDocument/2006/relationships/hyperlink" Target="https://tools.ietf.org/html/rfc6750"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fontTable" Target="fontTable.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E67EE7-9AD7-4A92-897D-7A1DF113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6</TotalTime>
  <Pages>68</Pages>
  <Words>20039</Words>
  <Characters>127510</Characters>
  <Application>Microsoft Office Word</Application>
  <DocSecurity>0</DocSecurity>
  <Lines>6375</Lines>
  <Paragraphs>3278</Paragraphs>
  <ScaleCrop>false</ScaleCrop>
  <HeadingPairs>
    <vt:vector size="2" baseType="variant">
      <vt:variant>
        <vt:lpstr>Title</vt:lpstr>
      </vt:variant>
      <vt:variant>
        <vt:i4>1</vt:i4>
      </vt:variant>
    </vt:vector>
  </HeadingPairs>
  <TitlesOfParts>
    <vt:vector size="1" baseType="lpstr">
      <vt:lpstr>ETSI GS MEC 012 V2.1.1</vt:lpstr>
    </vt:vector>
  </TitlesOfParts>
  <Company>ETSI Secretariat</Company>
  <LinksUpToDate>false</LinksUpToDate>
  <CharactersWithSpaces>144271</CharactersWithSpaces>
  <SharedDoc>false</SharedDoc>
  <HLinks>
    <vt:vector size="90" baseType="variant">
      <vt:variant>
        <vt:i4>4128773</vt:i4>
      </vt:variant>
      <vt:variant>
        <vt:i4>930</vt:i4>
      </vt:variant>
      <vt:variant>
        <vt:i4>0</vt:i4>
      </vt:variant>
      <vt:variant>
        <vt:i4>5</vt:i4>
      </vt:variant>
      <vt:variant>
        <vt:lpwstr>mailto:edithelp@etsi.org</vt:lpwstr>
      </vt:variant>
      <vt:variant>
        <vt:lpwstr/>
      </vt:variant>
      <vt:variant>
        <vt:i4>7929890</vt:i4>
      </vt:variant>
      <vt:variant>
        <vt:i4>456</vt:i4>
      </vt:variant>
      <vt:variant>
        <vt:i4>0</vt:i4>
      </vt:variant>
      <vt:variant>
        <vt:i4>5</vt:i4>
      </vt:variant>
      <vt:variant>
        <vt:lpwstr>https://developers.google.com/protocol-buffers/</vt:lpwstr>
      </vt:variant>
      <vt:variant>
        <vt:lpwstr/>
      </vt:variant>
      <vt:variant>
        <vt:i4>327768</vt:i4>
      </vt:variant>
      <vt:variant>
        <vt:i4>453</vt:i4>
      </vt:variant>
      <vt:variant>
        <vt:i4>0</vt:i4>
      </vt:variant>
      <vt:variant>
        <vt:i4>5</vt:i4>
      </vt:variant>
      <vt:variant>
        <vt:lpwstr>https://github.com/OAI/OpenAPI-Specification/blob/master/versions/2.0.md</vt:lpwstr>
      </vt:variant>
      <vt:variant>
        <vt:lpwstr/>
      </vt:variant>
      <vt:variant>
        <vt:i4>131162</vt:i4>
      </vt:variant>
      <vt:variant>
        <vt:i4>450</vt:i4>
      </vt:variant>
      <vt:variant>
        <vt:i4>0</vt:i4>
      </vt:variant>
      <vt:variant>
        <vt:i4>5</vt:i4>
      </vt:variant>
      <vt:variant>
        <vt:lpwstr>https://tools.ietf.org/html/draft-zyp-json-schema-04</vt:lpwstr>
      </vt:variant>
      <vt:variant>
        <vt:lpwstr/>
      </vt:variant>
      <vt:variant>
        <vt:i4>6357093</vt:i4>
      </vt:variant>
      <vt:variant>
        <vt:i4>447</vt:i4>
      </vt:variant>
      <vt:variant>
        <vt:i4>0</vt:i4>
      </vt:variant>
      <vt:variant>
        <vt:i4>5</vt:i4>
      </vt:variant>
      <vt:variant>
        <vt:lpwstr>http://json-schema.org/latest/json-schema-core.html</vt:lpwstr>
      </vt:variant>
      <vt:variant>
        <vt:lpwstr/>
      </vt:variant>
      <vt:variant>
        <vt:i4>7864439</vt:i4>
      </vt:variant>
      <vt:variant>
        <vt:i4>420</vt:i4>
      </vt:variant>
      <vt:variant>
        <vt:i4>0</vt:i4>
      </vt:variant>
      <vt:variant>
        <vt:i4>5</vt:i4>
      </vt:variant>
      <vt:variant>
        <vt:lpwstr>https://tools.ietf.org/html/rfc2818</vt:lpwstr>
      </vt:variant>
      <vt:variant>
        <vt:lpwstr/>
      </vt:variant>
      <vt:variant>
        <vt:i4>7995517</vt:i4>
      </vt:variant>
      <vt:variant>
        <vt:i4>417</vt:i4>
      </vt:variant>
      <vt:variant>
        <vt:i4>0</vt:i4>
      </vt:variant>
      <vt:variant>
        <vt:i4>5</vt:i4>
      </vt:variant>
      <vt:variant>
        <vt:lpwstr>https://tools.ietf.org/html/rfc5246</vt:lpwstr>
      </vt:variant>
      <vt:variant>
        <vt:lpwstr/>
      </vt:variant>
      <vt:variant>
        <vt:i4>7864440</vt:i4>
      </vt:variant>
      <vt:variant>
        <vt:i4>414</vt:i4>
      </vt:variant>
      <vt:variant>
        <vt:i4>0</vt:i4>
      </vt:variant>
      <vt:variant>
        <vt:i4>5</vt:i4>
      </vt:variant>
      <vt:variant>
        <vt:lpwstr>https://tools.ietf.org/html/rfc6750</vt:lpwstr>
      </vt:variant>
      <vt:variant>
        <vt:lpwstr/>
      </vt:variant>
      <vt:variant>
        <vt:i4>7929976</vt:i4>
      </vt:variant>
      <vt:variant>
        <vt:i4>411</vt:i4>
      </vt:variant>
      <vt:variant>
        <vt:i4>0</vt:i4>
      </vt:variant>
      <vt:variant>
        <vt:i4>5</vt:i4>
      </vt:variant>
      <vt:variant>
        <vt:lpwstr>https://tools.ietf.org/html/rfc6749</vt:lpwstr>
      </vt:variant>
      <vt:variant>
        <vt:lpwstr/>
      </vt:variant>
      <vt:variant>
        <vt:i4>2621566</vt:i4>
      </vt:variant>
      <vt:variant>
        <vt:i4>405</vt:i4>
      </vt:variant>
      <vt:variant>
        <vt:i4>0</vt:i4>
      </vt:variant>
      <vt:variant>
        <vt:i4>5</vt:i4>
      </vt:variant>
      <vt:variant>
        <vt:lpwstr>https://docbox.etsi.org/Reference/</vt:lpwstr>
      </vt:variant>
      <vt:variant>
        <vt:lpwstr/>
      </vt:variant>
      <vt:variant>
        <vt:i4>4325400</vt:i4>
      </vt:variant>
      <vt:variant>
        <vt:i4>402</vt:i4>
      </vt:variant>
      <vt:variant>
        <vt:i4>0</vt:i4>
      </vt:variant>
      <vt:variant>
        <vt:i4>5</vt:i4>
      </vt:variant>
      <vt:variant>
        <vt:lpwstr>https://portal.etsi.org/Services/editHelp!/Howtostart/ETSIDraftingRules.aspx</vt:lpwstr>
      </vt:variant>
      <vt:variant>
        <vt:lpwstr/>
      </vt:variant>
      <vt:variant>
        <vt:i4>5898257</vt:i4>
      </vt:variant>
      <vt:variant>
        <vt:i4>399</vt:i4>
      </vt:variant>
      <vt:variant>
        <vt:i4>0</vt:i4>
      </vt:variant>
      <vt:variant>
        <vt:i4>5</vt:i4>
      </vt:variant>
      <vt:variant>
        <vt:lpwstr>https://ipr.etsi.org/</vt:lpwstr>
      </vt:variant>
      <vt:variant>
        <vt:lpwstr/>
      </vt:variant>
      <vt:variant>
        <vt:i4>6160453</vt:i4>
      </vt:variant>
      <vt:variant>
        <vt:i4>6</vt:i4>
      </vt:variant>
      <vt:variant>
        <vt:i4>0</vt:i4>
      </vt:variant>
      <vt:variant>
        <vt:i4>5</vt:i4>
      </vt:variant>
      <vt:variant>
        <vt:lpwstr>https://portal.etsi.org/People/CommiteeSupportStaff.aspx</vt:lpwstr>
      </vt:variant>
      <vt:variant>
        <vt:lpwstr/>
      </vt:variant>
      <vt:variant>
        <vt:i4>1966080</vt:i4>
      </vt:variant>
      <vt:variant>
        <vt:i4>3</vt:i4>
      </vt:variant>
      <vt:variant>
        <vt:i4>0</vt:i4>
      </vt:variant>
      <vt:variant>
        <vt:i4>5</vt:i4>
      </vt:variant>
      <vt:variant>
        <vt:lpwstr>https://portal.etsi.org/TB/ETSIDeliverableStatus.aspx</vt:lpwstr>
      </vt:variant>
      <vt:variant>
        <vt:lpwstr/>
      </vt:variant>
      <vt:variant>
        <vt:i4>196675</vt:i4>
      </vt:variant>
      <vt:variant>
        <vt:i4>0</vt:i4>
      </vt:variant>
      <vt:variant>
        <vt:i4>0</vt:i4>
      </vt:variant>
      <vt:variant>
        <vt:i4>5</vt:i4>
      </vt:variant>
      <vt:variant>
        <vt:lpwstr>http://www.etsi.org/standards-search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GS MEC 012 V2.2.1</dc:title>
  <dc:subject>Multi-access Edge Computing (MEC)</dc:subject>
  <dc:creator>AR</dc:creator>
  <cp:keywords>API, MEC, RNIS</cp:keywords>
  <dc:description/>
  <cp:lastModifiedBy>Anne-Lise Raffy</cp:lastModifiedBy>
  <cp:revision>4</cp:revision>
  <cp:lastPrinted>2019-11-27T10:37:00Z</cp:lastPrinted>
  <dcterms:created xsi:type="dcterms:W3CDTF">2022-02-16T14:10:00Z</dcterms:created>
  <dcterms:modified xsi:type="dcterms:W3CDTF">2022-02-18T08:40:00Z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C:\mySingle\TEMP\MEC-012RnisApi-v_2_0_4_clean_PEKKA WORKS.docx</vt:lpwstr>
  </property>
</Properties>
</file>